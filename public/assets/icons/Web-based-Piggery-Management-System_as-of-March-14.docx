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E00DB" w14:textId="7C4847B5" w:rsidR="00EB1212" w:rsidRDefault="00EB1212" w:rsidP="000D66AF">
      <w:pPr>
        <w:pStyle w:val="Title"/>
        <w:ind w:left="709"/>
      </w:pPr>
      <w:bookmarkStart w:id="0" w:name="_Hlk115903567"/>
      <w:bookmarkEnd w:id="0"/>
      <w:r>
        <w:t>WEB-BASED PIGGERY MANAGEMENT SYSTEM WITH</w:t>
      </w:r>
    </w:p>
    <w:p w14:paraId="6494F1CA" w14:textId="37102002" w:rsidR="0023168E" w:rsidRPr="00574A8F" w:rsidRDefault="00EB1212" w:rsidP="000029C3">
      <w:pPr>
        <w:pStyle w:val="Title"/>
      </w:pPr>
      <w:r>
        <w:t>MOBILE-BASED QR CODE SCANNER FOR RVM HOG FARM IN LAMBA, BANGA SOUTH COTABATO</w:t>
      </w:r>
    </w:p>
    <w:p w14:paraId="410CB883" w14:textId="77777777" w:rsidR="0023168E" w:rsidRDefault="0023168E" w:rsidP="000029C3">
      <w:pPr>
        <w:spacing w:line="360" w:lineRule="auto"/>
      </w:pPr>
      <w:r>
        <w:t xml:space="preserve">A </w:t>
      </w:r>
      <w:r w:rsidR="0000332C">
        <w:t>Capstone Project</w:t>
      </w:r>
      <w:r>
        <w:t xml:space="preserve"> Proposal</w:t>
      </w:r>
    </w:p>
    <w:p w14:paraId="200F432C" w14:textId="77777777" w:rsidR="0023168E" w:rsidRPr="0075050A" w:rsidRDefault="0023168E" w:rsidP="000029C3">
      <w:pPr>
        <w:spacing w:line="360" w:lineRule="auto"/>
      </w:pPr>
      <w:r>
        <w:t>Presented to the Faculty of the</w:t>
      </w:r>
    </w:p>
    <w:p w14:paraId="0490B0B3" w14:textId="77777777" w:rsidR="0023168E" w:rsidRDefault="00574A8F" w:rsidP="000029C3">
      <w:pPr>
        <w:spacing w:line="360" w:lineRule="auto"/>
      </w:pPr>
      <w:r>
        <w:t>Information and Communications Technology Program</w:t>
      </w:r>
    </w:p>
    <w:p w14:paraId="3DD781F8" w14:textId="2E80B862" w:rsidR="00574A8F" w:rsidRDefault="00574A8F" w:rsidP="000029C3">
      <w:pPr>
        <w:spacing w:line="360" w:lineRule="auto"/>
      </w:pPr>
      <w:r>
        <w:t xml:space="preserve">STI College </w:t>
      </w:r>
      <w:r w:rsidR="00EB1212">
        <w:t>Koronadal</w:t>
      </w:r>
    </w:p>
    <w:p w14:paraId="0BC52C0B" w14:textId="77777777" w:rsidR="000029C3" w:rsidRDefault="000029C3" w:rsidP="000029C3">
      <w:pPr>
        <w:spacing w:line="360" w:lineRule="auto"/>
        <w:jc w:val="both"/>
      </w:pPr>
    </w:p>
    <w:p w14:paraId="36FBB06B" w14:textId="77777777" w:rsidR="000029C3" w:rsidRDefault="000029C3" w:rsidP="000029C3">
      <w:pPr>
        <w:spacing w:line="360" w:lineRule="auto"/>
        <w:jc w:val="both"/>
      </w:pPr>
    </w:p>
    <w:p w14:paraId="1CC3E8F8" w14:textId="77777777" w:rsidR="00C10007" w:rsidRDefault="00C10007" w:rsidP="00C10007">
      <w:pPr>
        <w:spacing w:line="360" w:lineRule="auto"/>
      </w:pPr>
    </w:p>
    <w:p w14:paraId="4DD21E6E" w14:textId="3AFD26BD" w:rsidR="00574A8F" w:rsidRDefault="00574A8F" w:rsidP="00C10007">
      <w:pPr>
        <w:spacing w:line="360" w:lineRule="auto"/>
      </w:pPr>
      <w:r>
        <w:t>In Partial Fulfilment</w:t>
      </w:r>
    </w:p>
    <w:p w14:paraId="10E64325" w14:textId="77777777" w:rsidR="00574A8F" w:rsidRDefault="00574A8F" w:rsidP="000077E5">
      <w:pPr>
        <w:spacing w:line="360" w:lineRule="auto"/>
      </w:pPr>
      <w:r>
        <w:t>of the Requirements for the Degree</w:t>
      </w:r>
    </w:p>
    <w:p w14:paraId="6CAAAC78" w14:textId="073DCE44" w:rsidR="00574A8F" w:rsidRDefault="00574A8F" w:rsidP="000077E5">
      <w:pPr>
        <w:spacing w:after="1560" w:line="360" w:lineRule="auto"/>
      </w:pPr>
      <w:r>
        <w:t xml:space="preserve">Bachelor of Science in </w:t>
      </w:r>
      <w:r w:rsidR="00EB1212">
        <w:t>Information Technology</w:t>
      </w:r>
    </w:p>
    <w:p w14:paraId="6F488710" w14:textId="77777777" w:rsidR="00EB1212" w:rsidRDefault="00EB1212" w:rsidP="000077E5">
      <w:pPr>
        <w:spacing w:line="360" w:lineRule="auto"/>
        <w:contextualSpacing/>
      </w:pPr>
      <w:r>
        <w:t xml:space="preserve">Royd P. Catalunes </w:t>
      </w:r>
    </w:p>
    <w:p w14:paraId="5F6644C5" w14:textId="77777777" w:rsidR="00EB1212" w:rsidRDefault="00EB1212" w:rsidP="000077E5">
      <w:pPr>
        <w:spacing w:line="360" w:lineRule="auto"/>
        <w:contextualSpacing/>
      </w:pPr>
      <w:r>
        <w:t>April Jude D. Provido</w:t>
      </w:r>
    </w:p>
    <w:p w14:paraId="6E2DE482" w14:textId="5499088A" w:rsidR="00BA40ED" w:rsidRDefault="00EB1212" w:rsidP="000077E5">
      <w:pPr>
        <w:spacing w:line="360" w:lineRule="auto"/>
        <w:contextualSpacing/>
      </w:pPr>
      <w:r>
        <w:t>Pea Marie D. Tumilap</w:t>
      </w:r>
    </w:p>
    <w:p w14:paraId="71A44E9A" w14:textId="77777777" w:rsidR="00BA40ED" w:rsidRDefault="00BA40ED" w:rsidP="000077E5">
      <w:pPr>
        <w:spacing w:line="360" w:lineRule="auto"/>
      </w:pPr>
    </w:p>
    <w:p w14:paraId="4768620E" w14:textId="2C73568B" w:rsidR="00BA40ED" w:rsidRDefault="00BA40ED" w:rsidP="000077E5">
      <w:pPr>
        <w:spacing w:line="360" w:lineRule="auto"/>
      </w:pPr>
    </w:p>
    <w:p w14:paraId="5FCBD1E2" w14:textId="77777777" w:rsidR="000077E5" w:rsidRDefault="000077E5" w:rsidP="000077E5">
      <w:pPr>
        <w:spacing w:line="360" w:lineRule="auto"/>
      </w:pPr>
    </w:p>
    <w:p w14:paraId="67D62663" w14:textId="5B8318C1" w:rsidR="00BA40ED" w:rsidRDefault="00EB1212" w:rsidP="00C10007">
      <w:pPr>
        <w:spacing w:line="360" w:lineRule="auto"/>
      </w:pPr>
      <w:r>
        <w:t>June</w:t>
      </w:r>
      <w:r w:rsidR="00920471">
        <w:t xml:space="preserve"> </w:t>
      </w:r>
      <w:r>
        <w:t>2022</w:t>
      </w:r>
      <w:r w:rsidR="00BA40ED">
        <w:br w:type="page"/>
      </w:r>
    </w:p>
    <w:p w14:paraId="1D8B9256" w14:textId="77777777" w:rsidR="00485B59" w:rsidRDefault="00485B59" w:rsidP="00547B10">
      <w:pPr>
        <w:pStyle w:val="Heading1"/>
      </w:pPr>
      <w:bookmarkStart w:id="1" w:name="_Toc455145984"/>
      <w:r>
        <w:lastRenderedPageBreak/>
        <w:t>APPROVAL SHEET</w:t>
      </w:r>
      <w:bookmarkEnd w:id="1"/>
    </w:p>
    <w:p w14:paraId="0E79B613" w14:textId="309EBE32" w:rsidR="00485B59" w:rsidRDefault="00485B59" w:rsidP="00547B10">
      <w:pPr>
        <w:spacing w:after="240" w:line="360" w:lineRule="auto"/>
        <w:jc w:val="both"/>
        <w:rPr>
          <w:b w:val="0"/>
        </w:rPr>
      </w:pPr>
      <w:r>
        <w:rPr>
          <w:b w:val="0"/>
          <w:lang w:eastAsia="en-PH"/>
        </w:rPr>
        <w:t xml:space="preserve">This </w:t>
      </w:r>
      <w:r w:rsidR="000058CF">
        <w:rPr>
          <w:b w:val="0"/>
          <w:lang w:eastAsia="en-PH"/>
        </w:rPr>
        <w:t>capstone project</w:t>
      </w:r>
      <w:r>
        <w:rPr>
          <w:b w:val="0"/>
          <w:lang w:eastAsia="en-PH"/>
        </w:rPr>
        <w:t xml:space="preserve"> proposal titled: </w:t>
      </w:r>
      <w:r w:rsidR="00C96867">
        <w:rPr>
          <w:szCs w:val="24"/>
        </w:rPr>
        <w:t xml:space="preserve">Web-based Piggery Management System with </w:t>
      </w:r>
      <w:r w:rsidR="006F14BF">
        <w:rPr>
          <w:szCs w:val="24"/>
        </w:rPr>
        <w:t>Mobile-based</w:t>
      </w:r>
      <w:r w:rsidR="00C96867">
        <w:rPr>
          <w:szCs w:val="24"/>
        </w:rPr>
        <w:t xml:space="preserve"> QR Code Scanner for RVM Hog Farm in Lamba, Banga South Cotabato</w:t>
      </w:r>
      <w:r>
        <w:rPr>
          <w:szCs w:val="24"/>
        </w:rPr>
        <w:t xml:space="preserve"> </w:t>
      </w:r>
      <w:r>
        <w:rPr>
          <w:b w:val="0"/>
          <w:szCs w:val="24"/>
        </w:rPr>
        <w:t xml:space="preserve">prepared and submitted by </w:t>
      </w:r>
      <w:r w:rsidR="00C96867">
        <w:t>Royd P. Catalunes</w:t>
      </w:r>
      <w:r w:rsidR="00D35F12">
        <w:rPr>
          <w:b w:val="0"/>
          <w:szCs w:val="24"/>
        </w:rPr>
        <w:t>,</w:t>
      </w:r>
      <w:r w:rsidR="00C96867" w:rsidRPr="00C96867">
        <w:t xml:space="preserve"> </w:t>
      </w:r>
      <w:r w:rsidR="00C96867">
        <w:t>April Jude D. Provido</w:t>
      </w:r>
      <w:r w:rsidR="00C96867">
        <w:rPr>
          <w:b w:val="0"/>
          <w:szCs w:val="24"/>
        </w:rPr>
        <w:t xml:space="preserve"> </w:t>
      </w:r>
      <w:r>
        <w:rPr>
          <w:b w:val="0"/>
          <w:szCs w:val="24"/>
        </w:rPr>
        <w:t xml:space="preserve">and </w:t>
      </w:r>
      <w:r w:rsidR="00C96867">
        <w:t>Pea Marie D. Tumilap</w:t>
      </w:r>
      <w:r w:rsidR="00C96867">
        <w:rPr>
          <w:b w:val="0"/>
          <w:szCs w:val="24"/>
        </w:rPr>
        <w:t xml:space="preserve"> </w:t>
      </w:r>
      <w:r>
        <w:rPr>
          <w:b w:val="0"/>
          <w:szCs w:val="24"/>
        </w:rPr>
        <w:t>in partial fulfi</w:t>
      </w:r>
      <w:r w:rsidR="00D35F12">
        <w:rPr>
          <w:b w:val="0"/>
          <w:szCs w:val="24"/>
        </w:rPr>
        <w:t>l</w:t>
      </w:r>
      <w:r>
        <w:rPr>
          <w:b w:val="0"/>
          <w:szCs w:val="24"/>
        </w:rPr>
        <w:t xml:space="preserve">lment of the requirements for the degree of Bachelor of Science in </w:t>
      </w:r>
      <w:r w:rsidR="00EE3DF5">
        <w:rPr>
          <w:b w:val="0"/>
          <w:szCs w:val="24"/>
        </w:rPr>
        <w:t>Information Technology</w:t>
      </w:r>
      <w:r>
        <w:rPr>
          <w:b w:val="0"/>
        </w:rPr>
        <w:t>, has been examined and is recommended for acceptance an</w:t>
      </w:r>
      <w:r w:rsidR="00D35F12">
        <w:rPr>
          <w:b w:val="0"/>
        </w:rPr>
        <w:t>d</w:t>
      </w:r>
      <w:r>
        <w:rPr>
          <w:b w:val="0"/>
        </w:rPr>
        <w:t xml:space="preserve"> approval.</w:t>
      </w:r>
    </w:p>
    <w:p w14:paraId="6E4ABFA8" w14:textId="678418E8" w:rsidR="00485B59" w:rsidRPr="00955DFA" w:rsidRDefault="00C96867" w:rsidP="00547B10">
      <w:pPr>
        <w:spacing w:line="360" w:lineRule="auto"/>
        <w:jc w:val="right"/>
        <w:rPr>
          <w:szCs w:val="24"/>
        </w:rPr>
      </w:pPr>
      <w:r>
        <w:rPr>
          <w:szCs w:val="24"/>
        </w:rPr>
        <w:t>Regine Jesa J. Palara, MIT</w:t>
      </w:r>
    </w:p>
    <w:p w14:paraId="44A7782E" w14:textId="77777777" w:rsidR="00485B59" w:rsidRDefault="000058CF" w:rsidP="00547B10">
      <w:pPr>
        <w:spacing w:line="360" w:lineRule="auto"/>
        <w:jc w:val="right"/>
        <w:rPr>
          <w:b w:val="0"/>
          <w:szCs w:val="24"/>
        </w:rPr>
      </w:pPr>
      <w:r>
        <w:rPr>
          <w:b w:val="0"/>
          <w:szCs w:val="24"/>
        </w:rPr>
        <w:t>Capstone Project</w:t>
      </w:r>
      <w:r w:rsidR="00485B59">
        <w:rPr>
          <w:b w:val="0"/>
          <w:szCs w:val="24"/>
        </w:rPr>
        <w:t xml:space="preserve"> Adviser</w:t>
      </w:r>
    </w:p>
    <w:p w14:paraId="67BA6921" w14:textId="77777777" w:rsidR="00485B59" w:rsidRDefault="00485B59" w:rsidP="00547B10">
      <w:pPr>
        <w:spacing w:line="360" w:lineRule="auto"/>
        <w:rPr>
          <w:b w:val="0"/>
        </w:rPr>
      </w:pPr>
      <w:r>
        <w:rPr>
          <w:b w:val="0"/>
        </w:rPr>
        <w:t>A</w:t>
      </w:r>
      <w:r w:rsidR="008632BA">
        <w:rPr>
          <w:b w:val="0"/>
        </w:rPr>
        <w:t>ccepted and a</w:t>
      </w:r>
      <w:r>
        <w:rPr>
          <w:b w:val="0"/>
        </w:rPr>
        <w:t xml:space="preserve">pproved by the </w:t>
      </w:r>
      <w:r w:rsidR="0000332C">
        <w:rPr>
          <w:b w:val="0"/>
        </w:rPr>
        <w:t>Capstone Project</w:t>
      </w:r>
      <w:r>
        <w:rPr>
          <w:b w:val="0"/>
        </w:rPr>
        <w:t xml:space="preserve"> Review Panel</w:t>
      </w:r>
    </w:p>
    <w:p w14:paraId="756010D2" w14:textId="77777777" w:rsidR="008632BA" w:rsidRDefault="008632BA" w:rsidP="00547B10">
      <w:pPr>
        <w:spacing w:line="360" w:lineRule="auto"/>
        <w:rPr>
          <w:b w:val="0"/>
          <w:szCs w:val="24"/>
        </w:rPr>
      </w:pPr>
      <w:r>
        <w:rPr>
          <w:b w:val="0"/>
          <w:szCs w:val="24"/>
        </w:rPr>
        <w:t>in partial fulfi</w:t>
      </w:r>
      <w:r w:rsidR="00D35F12">
        <w:rPr>
          <w:b w:val="0"/>
          <w:szCs w:val="24"/>
        </w:rPr>
        <w:t>l</w:t>
      </w:r>
      <w:r>
        <w:rPr>
          <w:b w:val="0"/>
          <w:szCs w:val="24"/>
        </w:rPr>
        <w:t xml:space="preserve">lment of the requirements for the degree of </w:t>
      </w:r>
    </w:p>
    <w:p w14:paraId="01722F78" w14:textId="722D3DBE" w:rsidR="008632BA" w:rsidRDefault="008632BA" w:rsidP="00547B10">
      <w:pPr>
        <w:spacing w:line="360" w:lineRule="auto"/>
        <w:rPr>
          <w:b w:val="0"/>
        </w:rPr>
      </w:pPr>
      <w:r>
        <w:rPr>
          <w:b w:val="0"/>
          <w:szCs w:val="24"/>
        </w:rPr>
        <w:t xml:space="preserve">Bachelor of Science in </w:t>
      </w:r>
      <w:r w:rsidR="00EE3DF5">
        <w:rPr>
          <w:b w:val="0"/>
          <w:szCs w:val="24"/>
        </w:rPr>
        <w:t>Information Technology</w:t>
      </w:r>
      <w:r w:rsidR="00EE3DF5">
        <w:rPr>
          <w:b w:val="0"/>
        </w:rPr>
        <w:t xml:space="preserve"> </w:t>
      </w:r>
    </w:p>
    <w:p w14:paraId="1493C6B8" w14:textId="77777777" w:rsidR="008632BA" w:rsidRPr="008632BA" w:rsidRDefault="008632BA" w:rsidP="00547B10">
      <w:pPr>
        <w:spacing w:line="360" w:lineRule="auto"/>
        <w:rPr>
          <w:b w:val="0"/>
          <w:szCs w:val="24"/>
        </w:rPr>
      </w:pP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485B59" w:rsidRPr="00EC558E" w14:paraId="47B8BEAC" w14:textId="77777777" w:rsidTr="008632BA">
        <w:trPr>
          <w:trHeight w:val="198"/>
          <w:jc w:val="center"/>
        </w:trPr>
        <w:tc>
          <w:tcPr>
            <w:tcW w:w="4410" w:type="dxa"/>
            <w:tcBorders>
              <w:top w:val="nil"/>
              <w:left w:val="nil"/>
              <w:bottom w:val="nil"/>
              <w:right w:val="nil"/>
            </w:tcBorders>
            <w:vAlign w:val="bottom"/>
          </w:tcPr>
          <w:p w14:paraId="043B3633" w14:textId="53823DFA" w:rsidR="00485B59" w:rsidRPr="00EC558E" w:rsidRDefault="00EE3DF5" w:rsidP="00547B10">
            <w:pPr>
              <w:widowControl w:val="0"/>
              <w:autoSpaceDE w:val="0"/>
              <w:autoSpaceDN w:val="0"/>
              <w:adjustRightInd w:val="0"/>
              <w:spacing w:line="360" w:lineRule="auto"/>
              <w:ind w:right="60"/>
              <w:rPr>
                <w:b w:val="0"/>
                <w:szCs w:val="24"/>
              </w:rPr>
            </w:pPr>
            <w:r>
              <w:rPr>
                <w:b w:val="0"/>
                <w:szCs w:val="24"/>
              </w:rPr>
              <w:t>Mark C. Tres Reyes, MIT</w:t>
            </w:r>
            <w:r w:rsidRPr="00EC558E">
              <w:rPr>
                <w:b w:val="0"/>
                <w:szCs w:val="24"/>
              </w:rPr>
              <w:t xml:space="preserve"> </w:t>
            </w:r>
          </w:p>
        </w:tc>
        <w:tc>
          <w:tcPr>
            <w:tcW w:w="4500" w:type="dxa"/>
            <w:tcBorders>
              <w:top w:val="nil"/>
              <w:left w:val="nil"/>
              <w:bottom w:val="nil"/>
              <w:right w:val="nil"/>
            </w:tcBorders>
            <w:vAlign w:val="bottom"/>
          </w:tcPr>
          <w:p w14:paraId="6E9AE7BA" w14:textId="4928B360" w:rsidR="00485B59" w:rsidRPr="00EC558E" w:rsidRDefault="00EE3DF5" w:rsidP="00547B10">
            <w:pPr>
              <w:widowControl w:val="0"/>
              <w:autoSpaceDE w:val="0"/>
              <w:autoSpaceDN w:val="0"/>
              <w:adjustRightInd w:val="0"/>
              <w:spacing w:line="360" w:lineRule="auto"/>
              <w:ind w:right="60"/>
              <w:rPr>
                <w:b w:val="0"/>
                <w:szCs w:val="24"/>
              </w:rPr>
            </w:pPr>
            <w:r>
              <w:rPr>
                <w:b w:val="0"/>
                <w:szCs w:val="24"/>
              </w:rPr>
              <w:t>Cliff M. Capileño, MIT</w:t>
            </w:r>
            <w:r w:rsidRPr="00EC558E">
              <w:rPr>
                <w:b w:val="0"/>
                <w:szCs w:val="24"/>
              </w:rPr>
              <w:t xml:space="preserve"> </w:t>
            </w:r>
          </w:p>
        </w:tc>
      </w:tr>
      <w:tr w:rsidR="00485B59" w:rsidRPr="00EC558E" w14:paraId="66E47DAA" w14:textId="77777777" w:rsidTr="008632BA">
        <w:trPr>
          <w:trHeight w:val="196"/>
          <w:jc w:val="center"/>
        </w:trPr>
        <w:tc>
          <w:tcPr>
            <w:tcW w:w="4410" w:type="dxa"/>
            <w:tcBorders>
              <w:top w:val="nil"/>
              <w:left w:val="nil"/>
              <w:bottom w:val="nil"/>
              <w:right w:val="nil"/>
            </w:tcBorders>
            <w:vAlign w:val="bottom"/>
          </w:tcPr>
          <w:p w14:paraId="1577A487" w14:textId="77777777" w:rsidR="00485B59" w:rsidRPr="00EC558E" w:rsidRDefault="00485B59" w:rsidP="00547B10">
            <w:pPr>
              <w:widowControl w:val="0"/>
              <w:autoSpaceDE w:val="0"/>
              <w:autoSpaceDN w:val="0"/>
              <w:adjustRightInd w:val="0"/>
              <w:spacing w:line="360" w:lineRule="auto"/>
              <w:ind w:right="60"/>
              <w:rPr>
                <w:szCs w:val="24"/>
              </w:rPr>
            </w:pPr>
            <w:r w:rsidRPr="00EC558E">
              <w:rPr>
                <w:szCs w:val="24"/>
              </w:rPr>
              <w:t>Panel Member</w:t>
            </w:r>
          </w:p>
        </w:tc>
        <w:tc>
          <w:tcPr>
            <w:tcW w:w="4500" w:type="dxa"/>
            <w:tcBorders>
              <w:top w:val="nil"/>
              <w:left w:val="nil"/>
              <w:bottom w:val="nil"/>
              <w:right w:val="nil"/>
            </w:tcBorders>
            <w:vAlign w:val="bottom"/>
          </w:tcPr>
          <w:p w14:paraId="29EF92EE" w14:textId="77777777" w:rsidR="00485B59" w:rsidRPr="00EC558E" w:rsidRDefault="00485B59" w:rsidP="00547B10">
            <w:pPr>
              <w:widowControl w:val="0"/>
              <w:autoSpaceDE w:val="0"/>
              <w:autoSpaceDN w:val="0"/>
              <w:adjustRightInd w:val="0"/>
              <w:spacing w:line="360" w:lineRule="auto"/>
              <w:ind w:left="20" w:right="60"/>
              <w:rPr>
                <w:szCs w:val="24"/>
              </w:rPr>
            </w:pPr>
            <w:r w:rsidRPr="00EC558E">
              <w:rPr>
                <w:w w:val="99"/>
                <w:szCs w:val="24"/>
              </w:rPr>
              <w:t>Panel Member</w:t>
            </w:r>
          </w:p>
        </w:tc>
      </w:tr>
    </w:tbl>
    <w:p w14:paraId="66B5CE5A" w14:textId="77777777" w:rsidR="00485B59" w:rsidRDefault="00485B59" w:rsidP="00547B10">
      <w:pPr>
        <w:spacing w:line="360" w:lineRule="auto"/>
      </w:pPr>
      <w:r w:rsidRPr="00485B59">
        <w:t xml:space="preserve"> </w:t>
      </w:r>
    </w:p>
    <w:p w14:paraId="67BA4C9A" w14:textId="5ABC7F61" w:rsidR="008632BA" w:rsidRDefault="00EE3DF5" w:rsidP="00547B10">
      <w:pPr>
        <w:spacing w:line="360" w:lineRule="auto"/>
      </w:pPr>
      <w:r>
        <w:rPr>
          <w:b w:val="0"/>
          <w:szCs w:val="24"/>
        </w:rPr>
        <w:t>Engr. Jessie M. Gayosa, MPA, MIT</w:t>
      </w:r>
      <w:r>
        <w:t xml:space="preserve"> </w:t>
      </w:r>
    </w:p>
    <w:p w14:paraId="71199E16" w14:textId="77777777" w:rsidR="008632BA" w:rsidRDefault="008632BA" w:rsidP="00547B10">
      <w:pPr>
        <w:spacing w:line="360" w:lineRule="auto"/>
      </w:pPr>
      <w:r>
        <w:t>Lead Panelist</w:t>
      </w:r>
    </w:p>
    <w:p w14:paraId="7ED2B2A4" w14:textId="77777777" w:rsidR="008632BA" w:rsidRDefault="008632BA" w:rsidP="00547B10">
      <w:pPr>
        <w:spacing w:line="360" w:lineRule="auto"/>
      </w:pPr>
    </w:p>
    <w:p w14:paraId="741C3922" w14:textId="77777777" w:rsidR="008632BA" w:rsidRDefault="008632BA" w:rsidP="00547B10">
      <w:pPr>
        <w:spacing w:line="360" w:lineRule="auto"/>
      </w:pPr>
      <w:r>
        <w:t>Noted:</w:t>
      </w: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8632BA" w:rsidRPr="00EC558E" w14:paraId="18A48DC6" w14:textId="77777777" w:rsidTr="005B2930">
        <w:trPr>
          <w:trHeight w:val="198"/>
          <w:jc w:val="center"/>
        </w:trPr>
        <w:tc>
          <w:tcPr>
            <w:tcW w:w="4410" w:type="dxa"/>
            <w:tcBorders>
              <w:top w:val="nil"/>
              <w:left w:val="nil"/>
              <w:bottom w:val="nil"/>
              <w:right w:val="nil"/>
            </w:tcBorders>
            <w:vAlign w:val="bottom"/>
          </w:tcPr>
          <w:p w14:paraId="79C8BB6B" w14:textId="6407776F" w:rsidR="008632BA" w:rsidRPr="00EC558E" w:rsidRDefault="00EE3DF5" w:rsidP="00547B10">
            <w:pPr>
              <w:widowControl w:val="0"/>
              <w:autoSpaceDE w:val="0"/>
              <w:autoSpaceDN w:val="0"/>
              <w:adjustRightInd w:val="0"/>
              <w:spacing w:line="360" w:lineRule="auto"/>
              <w:ind w:right="60"/>
              <w:rPr>
                <w:b w:val="0"/>
                <w:szCs w:val="24"/>
              </w:rPr>
            </w:pPr>
            <w:r>
              <w:rPr>
                <w:b w:val="0"/>
                <w:szCs w:val="24"/>
              </w:rPr>
              <w:t>Engr. Leila B. Guerrero, PhD.</w:t>
            </w:r>
            <w:r w:rsidRPr="00EC558E">
              <w:rPr>
                <w:b w:val="0"/>
                <w:szCs w:val="24"/>
              </w:rPr>
              <w:t xml:space="preserve"> </w:t>
            </w:r>
          </w:p>
        </w:tc>
        <w:tc>
          <w:tcPr>
            <w:tcW w:w="4500" w:type="dxa"/>
            <w:tcBorders>
              <w:top w:val="nil"/>
              <w:left w:val="nil"/>
              <w:bottom w:val="nil"/>
              <w:right w:val="nil"/>
            </w:tcBorders>
            <w:vAlign w:val="bottom"/>
          </w:tcPr>
          <w:p w14:paraId="24CAF1A2" w14:textId="7C99CAD5" w:rsidR="008632BA" w:rsidRPr="00EC558E" w:rsidRDefault="00EE3DF5" w:rsidP="00547B10">
            <w:pPr>
              <w:widowControl w:val="0"/>
              <w:autoSpaceDE w:val="0"/>
              <w:autoSpaceDN w:val="0"/>
              <w:adjustRightInd w:val="0"/>
              <w:spacing w:line="360" w:lineRule="auto"/>
              <w:ind w:right="60"/>
              <w:rPr>
                <w:b w:val="0"/>
                <w:szCs w:val="24"/>
              </w:rPr>
            </w:pPr>
            <w:r>
              <w:rPr>
                <w:b w:val="0"/>
                <w:szCs w:val="24"/>
              </w:rPr>
              <w:t>Engr. Leila B. Guerrero, PhD.</w:t>
            </w:r>
          </w:p>
        </w:tc>
      </w:tr>
      <w:tr w:rsidR="008632BA" w:rsidRPr="00EC558E" w14:paraId="70FC71C0" w14:textId="77777777" w:rsidTr="005B2930">
        <w:trPr>
          <w:trHeight w:val="196"/>
          <w:jc w:val="center"/>
        </w:trPr>
        <w:tc>
          <w:tcPr>
            <w:tcW w:w="4410" w:type="dxa"/>
            <w:tcBorders>
              <w:top w:val="nil"/>
              <w:left w:val="nil"/>
              <w:bottom w:val="nil"/>
              <w:right w:val="nil"/>
            </w:tcBorders>
            <w:vAlign w:val="bottom"/>
          </w:tcPr>
          <w:p w14:paraId="7BDFA810" w14:textId="77777777" w:rsidR="008632BA" w:rsidRPr="00EC558E" w:rsidRDefault="0000332C" w:rsidP="00547B10">
            <w:pPr>
              <w:widowControl w:val="0"/>
              <w:autoSpaceDE w:val="0"/>
              <w:autoSpaceDN w:val="0"/>
              <w:adjustRightInd w:val="0"/>
              <w:spacing w:line="360" w:lineRule="auto"/>
              <w:ind w:right="60"/>
              <w:rPr>
                <w:szCs w:val="24"/>
              </w:rPr>
            </w:pPr>
            <w:r>
              <w:rPr>
                <w:szCs w:val="24"/>
              </w:rPr>
              <w:t>Capstone Project</w:t>
            </w:r>
            <w:r w:rsidR="008632BA">
              <w:rPr>
                <w:szCs w:val="24"/>
              </w:rPr>
              <w:t xml:space="preserve"> Coordinator</w:t>
            </w:r>
          </w:p>
        </w:tc>
        <w:tc>
          <w:tcPr>
            <w:tcW w:w="4500" w:type="dxa"/>
            <w:tcBorders>
              <w:top w:val="nil"/>
              <w:left w:val="nil"/>
              <w:bottom w:val="nil"/>
              <w:right w:val="nil"/>
            </w:tcBorders>
            <w:vAlign w:val="bottom"/>
          </w:tcPr>
          <w:p w14:paraId="4E3F646C" w14:textId="77777777" w:rsidR="008632BA" w:rsidRPr="00EC558E" w:rsidRDefault="008632BA" w:rsidP="00547B10">
            <w:pPr>
              <w:widowControl w:val="0"/>
              <w:autoSpaceDE w:val="0"/>
              <w:autoSpaceDN w:val="0"/>
              <w:adjustRightInd w:val="0"/>
              <w:spacing w:line="360" w:lineRule="auto"/>
              <w:ind w:left="20" w:right="60"/>
              <w:rPr>
                <w:szCs w:val="24"/>
              </w:rPr>
            </w:pPr>
            <w:r>
              <w:rPr>
                <w:w w:val="99"/>
                <w:szCs w:val="24"/>
              </w:rPr>
              <w:t>Program Head</w:t>
            </w:r>
          </w:p>
        </w:tc>
      </w:tr>
    </w:tbl>
    <w:p w14:paraId="1FA4CFE2" w14:textId="77777777" w:rsidR="008632BA" w:rsidRDefault="008632BA" w:rsidP="00547B10">
      <w:pPr>
        <w:spacing w:line="360" w:lineRule="auto"/>
      </w:pPr>
    </w:p>
    <w:p w14:paraId="10C7D1C5" w14:textId="017B3CB7" w:rsidR="003E0F44" w:rsidRDefault="003E0F44" w:rsidP="00547B10">
      <w:pPr>
        <w:tabs>
          <w:tab w:val="left" w:pos="240"/>
          <w:tab w:val="center" w:pos="4320"/>
        </w:tabs>
        <w:spacing w:line="360" w:lineRule="auto"/>
        <w:jc w:val="left"/>
      </w:pPr>
      <w:r>
        <w:tab/>
      </w:r>
      <w:r>
        <w:tab/>
      </w:r>
      <w:r w:rsidR="00EE3DF5">
        <w:t>June 2022</w:t>
      </w:r>
      <w:r>
        <w:br w:type="page"/>
      </w:r>
    </w:p>
    <w:p w14:paraId="5CC71CAD" w14:textId="77777777" w:rsidR="001A774A" w:rsidRDefault="001A774A" w:rsidP="001A774A">
      <w:pPr>
        <w:pStyle w:val="Heading1"/>
      </w:pPr>
      <w: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110"/>
        <w:gridCol w:w="990"/>
      </w:tblGrid>
      <w:tr w:rsidR="001A774A" w14:paraId="7E976877" w14:textId="77777777" w:rsidTr="00412F34">
        <w:tc>
          <w:tcPr>
            <w:tcW w:w="7650" w:type="dxa"/>
            <w:gridSpan w:val="2"/>
          </w:tcPr>
          <w:p w14:paraId="5DA3F5D5" w14:textId="77777777" w:rsidR="001A774A" w:rsidRPr="00F24CF8" w:rsidRDefault="001A774A" w:rsidP="00F24CF8">
            <w:pPr>
              <w:pStyle w:val="forTOC"/>
            </w:pPr>
          </w:p>
        </w:tc>
        <w:tc>
          <w:tcPr>
            <w:tcW w:w="990" w:type="dxa"/>
          </w:tcPr>
          <w:p w14:paraId="761AD62D" w14:textId="77777777" w:rsidR="001A774A" w:rsidRPr="00F24CF8" w:rsidRDefault="001A774A" w:rsidP="00F24CF8">
            <w:pPr>
              <w:pStyle w:val="forTOC"/>
            </w:pPr>
            <w:r w:rsidRPr="00F24CF8">
              <w:t>Page</w:t>
            </w:r>
          </w:p>
        </w:tc>
      </w:tr>
      <w:tr w:rsidR="001A774A" w14:paraId="670D25C6" w14:textId="77777777" w:rsidTr="00412F34">
        <w:tc>
          <w:tcPr>
            <w:tcW w:w="7650" w:type="dxa"/>
            <w:gridSpan w:val="2"/>
          </w:tcPr>
          <w:p w14:paraId="118FA1A2" w14:textId="77777777" w:rsidR="001A774A" w:rsidRPr="00F24CF8" w:rsidRDefault="001A774A" w:rsidP="00F24CF8">
            <w:pPr>
              <w:pStyle w:val="forTOC"/>
            </w:pPr>
            <w:r w:rsidRPr="00F24CF8">
              <w:t>Title Page</w:t>
            </w:r>
          </w:p>
        </w:tc>
        <w:tc>
          <w:tcPr>
            <w:tcW w:w="990" w:type="dxa"/>
          </w:tcPr>
          <w:p w14:paraId="4E3875D4" w14:textId="77777777" w:rsidR="001A774A" w:rsidRPr="00F24CF8" w:rsidRDefault="002B7F8A" w:rsidP="00F24CF8">
            <w:pPr>
              <w:pStyle w:val="forTOC"/>
            </w:pPr>
            <w:r w:rsidRPr="00F24CF8">
              <w:t>i</w:t>
            </w:r>
          </w:p>
        </w:tc>
      </w:tr>
      <w:tr w:rsidR="001A774A" w14:paraId="759DD921" w14:textId="77777777" w:rsidTr="00412F34">
        <w:tc>
          <w:tcPr>
            <w:tcW w:w="7650" w:type="dxa"/>
            <w:gridSpan w:val="2"/>
          </w:tcPr>
          <w:p w14:paraId="065EE3A6" w14:textId="77777777" w:rsidR="001A774A" w:rsidRPr="00F24CF8" w:rsidRDefault="001A774A" w:rsidP="00F24CF8">
            <w:pPr>
              <w:pStyle w:val="forTOC"/>
            </w:pPr>
            <w:r w:rsidRPr="00F24CF8">
              <w:t>Approval Sheet</w:t>
            </w:r>
          </w:p>
        </w:tc>
        <w:tc>
          <w:tcPr>
            <w:tcW w:w="990" w:type="dxa"/>
          </w:tcPr>
          <w:p w14:paraId="0150035E" w14:textId="206885EA" w:rsidR="001A774A" w:rsidRPr="00F24CF8" w:rsidRDefault="002B7F8A" w:rsidP="00F24CF8">
            <w:pPr>
              <w:pStyle w:val="forTOC"/>
            </w:pPr>
            <w:r w:rsidRPr="00F24CF8">
              <w:t>ii</w:t>
            </w:r>
          </w:p>
        </w:tc>
      </w:tr>
      <w:tr w:rsidR="001A774A" w14:paraId="0A867741" w14:textId="77777777" w:rsidTr="00412F34">
        <w:tc>
          <w:tcPr>
            <w:tcW w:w="7650" w:type="dxa"/>
            <w:gridSpan w:val="2"/>
          </w:tcPr>
          <w:p w14:paraId="4F20A396" w14:textId="77777777" w:rsidR="001A774A" w:rsidRPr="00F24CF8" w:rsidRDefault="001A774A" w:rsidP="00F24CF8">
            <w:pPr>
              <w:pStyle w:val="forTOC"/>
            </w:pPr>
            <w:r w:rsidRPr="00F24CF8">
              <w:t>Table of Contents</w:t>
            </w:r>
          </w:p>
        </w:tc>
        <w:tc>
          <w:tcPr>
            <w:tcW w:w="990" w:type="dxa"/>
          </w:tcPr>
          <w:p w14:paraId="323085B6" w14:textId="573F02FC" w:rsidR="001A774A" w:rsidRPr="00F24CF8" w:rsidRDefault="003156D4" w:rsidP="00F24CF8">
            <w:pPr>
              <w:pStyle w:val="forTOC"/>
            </w:pPr>
            <w:r>
              <w:t>iii</w:t>
            </w:r>
            <w:r w:rsidR="002B7F8A" w:rsidRPr="00F24CF8">
              <w:t xml:space="preserve"> </w:t>
            </w:r>
          </w:p>
        </w:tc>
      </w:tr>
      <w:tr w:rsidR="00A65ECF" w14:paraId="3E06296B" w14:textId="77777777" w:rsidTr="00427151">
        <w:tc>
          <w:tcPr>
            <w:tcW w:w="7650" w:type="dxa"/>
            <w:gridSpan w:val="2"/>
          </w:tcPr>
          <w:p w14:paraId="6399ADCF" w14:textId="77777777" w:rsidR="00A65ECF" w:rsidRPr="00F24CF8" w:rsidRDefault="00A65ECF" w:rsidP="00427151">
            <w:pPr>
              <w:pStyle w:val="forTOC"/>
            </w:pPr>
            <w:r>
              <w:t>List of Figures</w:t>
            </w:r>
          </w:p>
        </w:tc>
        <w:tc>
          <w:tcPr>
            <w:tcW w:w="990" w:type="dxa"/>
          </w:tcPr>
          <w:p w14:paraId="19ADDD0E" w14:textId="6258FCD4" w:rsidR="00A65ECF" w:rsidRPr="00F24CF8" w:rsidRDefault="003156D4" w:rsidP="00427151">
            <w:pPr>
              <w:pStyle w:val="forTOC"/>
            </w:pPr>
            <w:r>
              <w:t>iv</w:t>
            </w:r>
            <w:r w:rsidR="00A65ECF" w:rsidRPr="00F24CF8">
              <w:t xml:space="preserve"> </w:t>
            </w:r>
          </w:p>
        </w:tc>
      </w:tr>
      <w:tr w:rsidR="00A65ECF" w14:paraId="3CD32D25" w14:textId="77777777" w:rsidTr="00427151">
        <w:tc>
          <w:tcPr>
            <w:tcW w:w="7650" w:type="dxa"/>
            <w:gridSpan w:val="2"/>
          </w:tcPr>
          <w:p w14:paraId="0D6FC4B7" w14:textId="77777777" w:rsidR="00A65ECF" w:rsidRPr="00F24CF8" w:rsidRDefault="00A65ECF" w:rsidP="00427151">
            <w:pPr>
              <w:pStyle w:val="forTOC"/>
            </w:pPr>
            <w:r>
              <w:t>List of Tables</w:t>
            </w:r>
          </w:p>
        </w:tc>
        <w:tc>
          <w:tcPr>
            <w:tcW w:w="990" w:type="dxa"/>
          </w:tcPr>
          <w:p w14:paraId="13DA67F7" w14:textId="5144BAC9" w:rsidR="00A65ECF" w:rsidRPr="00F24CF8" w:rsidRDefault="00A65ECF" w:rsidP="00427151">
            <w:pPr>
              <w:pStyle w:val="forTOC"/>
            </w:pPr>
            <w:r>
              <w:t>v</w:t>
            </w:r>
            <w:r w:rsidR="005B1038">
              <w:t>i</w:t>
            </w:r>
          </w:p>
        </w:tc>
      </w:tr>
      <w:tr w:rsidR="001A774A" w14:paraId="5B9B05F9" w14:textId="77777777" w:rsidTr="00412F34">
        <w:tc>
          <w:tcPr>
            <w:tcW w:w="7650" w:type="dxa"/>
            <w:gridSpan w:val="2"/>
          </w:tcPr>
          <w:p w14:paraId="5C5162D7" w14:textId="77777777" w:rsidR="001A774A" w:rsidRPr="00F24CF8" w:rsidRDefault="001A774A" w:rsidP="00F24CF8">
            <w:pPr>
              <w:pStyle w:val="forTOC"/>
            </w:pPr>
            <w:r w:rsidRPr="00F24CF8">
              <w:t>Introduction</w:t>
            </w:r>
          </w:p>
        </w:tc>
        <w:tc>
          <w:tcPr>
            <w:tcW w:w="990" w:type="dxa"/>
          </w:tcPr>
          <w:p w14:paraId="3949B46A" w14:textId="77777777" w:rsidR="001A774A" w:rsidRPr="00F24CF8" w:rsidRDefault="002B7F8A" w:rsidP="00F24CF8">
            <w:pPr>
              <w:pStyle w:val="forTOC"/>
            </w:pPr>
            <w:r w:rsidRPr="00F24CF8">
              <w:t>1</w:t>
            </w:r>
          </w:p>
        </w:tc>
      </w:tr>
      <w:tr w:rsidR="00F24CF8" w14:paraId="46756479" w14:textId="77777777" w:rsidTr="00F24CF8">
        <w:tc>
          <w:tcPr>
            <w:tcW w:w="540" w:type="dxa"/>
          </w:tcPr>
          <w:p w14:paraId="6540F586" w14:textId="77777777" w:rsidR="00F24CF8" w:rsidRPr="00F24CF8" w:rsidRDefault="00F24CF8" w:rsidP="00F24CF8">
            <w:pPr>
              <w:pStyle w:val="forTOC"/>
            </w:pPr>
          </w:p>
        </w:tc>
        <w:tc>
          <w:tcPr>
            <w:tcW w:w="7110" w:type="dxa"/>
          </w:tcPr>
          <w:p w14:paraId="08180E3E" w14:textId="77777777" w:rsidR="00F24CF8" w:rsidRPr="00F24CF8" w:rsidRDefault="005F5CB1" w:rsidP="00F24CF8">
            <w:pPr>
              <w:pStyle w:val="forTOC"/>
            </w:pPr>
            <w:r>
              <w:t>Project Context</w:t>
            </w:r>
          </w:p>
        </w:tc>
        <w:tc>
          <w:tcPr>
            <w:tcW w:w="990" w:type="dxa"/>
          </w:tcPr>
          <w:p w14:paraId="1DE71DF8" w14:textId="5BBDA661" w:rsidR="00F24CF8" w:rsidRPr="00F24CF8" w:rsidRDefault="00EE3DF5" w:rsidP="00F24CF8">
            <w:pPr>
              <w:pStyle w:val="forTOC"/>
            </w:pPr>
            <w:r>
              <w:t>1</w:t>
            </w:r>
          </w:p>
        </w:tc>
      </w:tr>
      <w:tr w:rsidR="00F24CF8" w14:paraId="741A3B8F" w14:textId="77777777" w:rsidTr="00F24CF8">
        <w:tc>
          <w:tcPr>
            <w:tcW w:w="540" w:type="dxa"/>
          </w:tcPr>
          <w:p w14:paraId="209C4456" w14:textId="77777777" w:rsidR="00F24CF8" w:rsidRPr="00F24CF8" w:rsidRDefault="00F24CF8" w:rsidP="00F24CF8">
            <w:pPr>
              <w:pStyle w:val="forTOC"/>
            </w:pPr>
          </w:p>
        </w:tc>
        <w:tc>
          <w:tcPr>
            <w:tcW w:w="7110" w:type="dxa"/>
          </w:tcPr>
          <w:p w14:paraId="25F64A92" w14:textId="77777777" w:rsidR="00F24CF8" w:rsidRPr="00F24CF8" w:rsidRDefault="005F5CB1" w:rsidP="00F24CF8">
            <w:pPr>
              <w:pStyle w:val="forTOC"/>
            </w:pPr>
            <w:r>
              <w:t>Purpose and Description of the Project</w:t>
            </w:r>
          </w:p>
        </w:tc>
        <w:tc>
          <w:tcPr>
            <w:tcW w:w="990" w:type="dxa"/>
          </w:tcPr>
          <w:p w14:paraId="749786C5" w14:textId="15A4BA5F" w:rsidR="00F24CF8" w:rsidRPr="00F24CF8" w:rsidRDefault="00EE3DF5" w:rsidP="00F24CF8">
            <w:pPr>
              <w:pStyle w:val="forTOC"/>
            </w:pPr>
            <w:r>
              <w:t>5</w:t>
            </w:r>
          </w:p>
        </w:tc>
      </w:tr>
      <w:tr w:rsidR="00F24CF8" w14:paraId="6A970DFF" w14:textId="77777777" w:rsidTr="00F24CF8">
        <w:tc>
          <w:tcPr>
            <w:tcW w:w="540" w:type="dxa"/>
          </w:tcPr>
          <w:p w14:paraId="2D6BD0DD" w14:textId="77777777" w:rsidR="00F24CF8" w:rsidRPr="00F24CF8" w:rsidRDefault="00F24CF8" w:rsidP="00F24CF8">
            <w:pPr>
              <w:pStyle w:val="forTOC"/>
            </w:pPr>
          </w:p>
        </w:tc>
        <w:tc>
          <w:tcPr>
            <w:tcW w:w="7110" w:type="dxa"/>
          </w:tcPr>
          <w:p w14:paraId="1C388820" w14:textId="77777777" w:rsidR="00F24CF8" w:rsidRPr="00F24CF8" w:rsidRDefault="00F24CF8" w:rsidP="00F24CF8">
            <w:pPr>
              <w:pStyle w:val="forTOC"/>
            </w:pPr>
            <w:r w:rsidRPr="00F24CF8">
              <w:t xml:space="preserve">Objectives of the </w:t>
            </w:r>
            <w:r w:rsidR="005F5CB1">
              <w:t>S</w:t>
            </w:r>
            <w:r w:rsidRPr="00F24CF8">
              <w:t>tudy</w:t>
            </w:r>
          </w:p>
        </w:tc>
        <w:tc>
          <w:tcPr>
            <w:tcW w:w="990" w:type="dxa"/>
          </w:tcPr>
          <w:p w14:paraId="3FCB054C" w14:textId="6B8E8DE6" w:rsidR="00F24CF8" w:rsidRPr="00F24CF8" w:rsidRDefault="00EE3DF5" w:rsidP="00F24CF8">
            <w:pPr>
              <w:pStyle w:val="forTOC"/>
            </w:pPr>
            <w:r>
              <w:t>6</w:t>
            </w:r>
          </w:p>
        </w:tc>
      </w:tr>
      <w:tr w:rsidR="00F24CF8" w14:paraId="14925386" w14:textId="77777777" w:rsidTr="00F24CF8">
        <w:tc>
          <w:tcPr>
            <w:tcW w:w="540" w:type="dxa"/>
          </w:tcPr>
          <w:p w14:paraId="4000E43A" w14:textId="77777777" w:rsidR="00F24CF8" w:rsidRPr="00F24CF8" w:rsidRDefault="00F24CF8" w:rsidP="00F24CF8">
            <w:pPr>
              <w:pStyle w:val="forTOC"/>
            </w:pPr>
          </w:p>
        </w:tc>
        <w:tc>
          <w:tcPr>
            <w:tcW w:w="7110" w:type="dxa"/>
          </w:tcPr>
          <w:p w14:paraId="7D4050D2" w14:textId="77777777" w:rsidR="00F24CF8" w:rsidRPr="00F24CF8" w:rsidRDefault="00F24CF8" w:rsidP="00F24CF8">
            <w:pPr>
              <w:pStyle w:val="forTOC"/>
            </w:pPr>
            <w:r w:rsidRPr="00F24CF8">
              <w:t xml:space="preserve">Scope and </w:t>
            </w:r>
            <w:r w:rsidR="005F5CB1">
              <w:t>L</w:t>
            </w:r>
            <w:r w:rsidRPr="00F24CF8">
              <w:t xml:space="preserve">imitations of the </w:t>
            </w:r>
            <w:r w:rsidR="005F5CB1">
              <w:t>S</w:t>
            </w:r>
            <w:r w:rsidRPr="00F24CF8">
              <w:t>tudy</w:t>
            </w:r>
          </w:p>
        </w:tc>
        <w:tc>
          <w:tcPr>
            <w:tcW w:w="990" w:type="dxa"/>
          </w:tcPr>
          <w:p w14:paraId="27697AA2" w14:textId="56E6A405" w:rsidR="00F24CF8" w:rsidRPr="00F24CF8" w:rsidRDefault="00EE3DF5" w:rsidP="00F24CF8">
            <w:pPr>
              <w:pStyle w:val="forTOC"/>
            </w:pPr>
            <w:r>
              <w:t>8</w:t>
            </w:r>
          </w:p>
        </w:tc>
      </w:tr>
      <w:tr w:rsidR="00F24CF8" w14:paraId="1E846CB5" w14:textId="77777777" w:rsidTr="00412F34">
        <w:tc>
          <w:tcPr>
            <w:tcW w:w="7650" w:type="dxa"/>
            <w:gridSpan w:val="2"/>
          </w:tcPr>
          <w:p w14:paraId="4C9AF7C6" w14:textId="77777777" w:rsidR="00F24CF8" w:rsidRPr="00F24CF8" w:rsidRDefault="005F5CB1" w:rsidP="00F24CF8">
            <w:pPr>
              <w:pStyle w:val="forTOC"/>
            </w:pPr>
            <w:r>
              <w:t>Review of Related Literature/Systems</w:t>
            </w:r>
          </w:p>
        </w:tc>
        <w:tc>
          <w:tcPr>
            <w:tcW w:w="990" w:type="dxa"/>
          </w:tcPr>
          <w:p w14:paraId="70203454" w14:textId="51731DA7" w:rsidR="00F24CF8" w:rsidRPr="00F24CF8" w:rsidRDefault="00EE3DF5" w:rsidP="00F24CF8">
            <w:pPr>
              <w:pStyle w:val="forTOC"/>
            </w:pPr>
            <w:r>
              <w:t>11</w:t>
            </w:r>
          </w:p>
        </w:tc>
      </w:tr>
      <w:tr w:rsidR="00F24CF8" w14:paraId="735F34E9" w14:textId="77777777" w:rsidTr="00F24CF8">
        <w:tc>
          <w:tcPr>
            <w:tcW w:w="540" w:type="dxa"/>
          </w:tcPr>
          <w:p w14:paraId="594B2EB3" w14:textId="77777777" w:rsidR="00F24CF8" w:rsidRPr="00F24CF8" w:rsidRDefault="00F24CF8" w:rsidP="00F24CF8">
            <w:pPr>
              <w:pStyle w:val="forTOC"/>
            </w:pPr>
          </w:p>
        </w:tc>
        <w:tc>
          <w:tcPr>
            <w:tcW w:w="7110" w:type="dxa"/>
          </w:tcPr>
          <w:p w14:paraId="344B65CA" w14:textId="77777777" w:rsidR="00F24CF8" w:rsidRPr="00F24CF8" w:rsidRDefault="00F24CF8" w:rsidP="00F24CF8">
            <w:pPr>
              <w:pStyle w:val="forTOC"/>
            </w:pPr>
            <w:r w:rsidRPr="00F24CF8">
              <w:t xml:space="preserve">Review of </w:t>
            </w:r>
            <w:r w:rsidR="005F5CB1">
              <w:t>Related Literature</w:t>
            </w:r>
          </w:p>
        </w:tc>
        <w:tc>
          <w:tcPr>
            <w:tcW w:w="990" w:type="dxa"/>
          </w:tcPr>
          <w:p w14:paraId="4B8CCB47" w14:textId="2985F68E" w:rsidR="00F24CF8" w:rsidRPr="00F24CF8" w:rsidRDefault="00EE3DF5" w:rsidP="00F24CF8">
            <w:pPr>
              <w:pStyle w:val="forTOC"/>
            </w:pPr>
            <w:r>
              <w:t>11</w:t>
            </w:r>
          </w:p>
        </w:tc>
      </w:tr>
      <w:tr w:rsidR="00F24CF8" w14:paraId="575173D2" w14:textId="77777777" w:rsidTr="00F24CF8">
        <w:tc>
          <w:tcPr>
            <w:tcW w:w="540" w:type="dxa"/>
          </w:tcPr>
          <w:p w14:paraId="267DD1D9" w14:textId="77777777" w:rsidR="00F24CF8" w:rsidRPr="00F24CF8" w:rsidRDefault="00F24CF8" w:rsidP="00F24CF8">
            <w:pPr>
              <w:pStyle w:val="forTOC"/>
            </w:pPr>
          </w:p>
        </w:tc>
        <w:tc>
          <w:tcPr>
            <w:tcW w:w="7110" w:type="dxa"/>
          </w:tcPr>
          <w:p w14:paraId="43E82768" w14:textId="77777777" w:rsidR="00F24CF8" w:rsidRDefault="005F5CB1" w:rsidP="00F24CF8">
            <w:pPr>
              <w:pStyle w:val="forTOC"/>
            </w:pPr>
            <w:r>
              <w:t>Related Studies and/or Systems</w:t>
            </w:r>
          </w:p>
          <w:p w14:paraId="3C3C95C0" w14:textId="77777777" w:rsidR="005F5CB1" w:rsidRPr="00F24CF8" w:rsidRDefault="005F5CB1" w:rsidP="00F24CF8">
            <w:pPr>
              <w:pStyle w:val="forTOC"/>
            </w:pPr>
            <w:r>
              <w:t>Synthesis</w:t>
            </w:r>
          </w:p>
        </w:tc>
        <w:tc>
          <w:tcPr>
            <w:tcW w:w="990" w:type="dxa"/>
          </w:tcPr>
          <w:p w14:paraId="4914B1B9" w14:textId="77777777" w:rsidR="00F24CF8" w:rsidRDefault="00EE3DF5" w:rsidP="00F24CF8">
            <w:pPr>
              <w:pStyle w:val="forTOC"/>
            </w:pPr>
            <w:r>
              <w:t>19</w:t>
            </w:r>
          </w:p>
          <w:p w14:paraId="7B49BFD6" w14:textId="37FCA1D7" w:rsidR="00EE3DF5" w:rsidRPr="00F24CF8" w:rsidRDefault="00EE3DF5" w:rsidP="00F24CF8">
            <w:pPr>
              <w:pStyle w:val="forTOC"/>
            </w:pPr>
            <w:r>
              <w:t>23</w:t>
            </w:r>
          </w:p>
        </w:tc>
      </w:tr>
      <w:tr w:rsidR="00F24CF8" w14:paraId="381EE170" w14:textId="77777777" w:rsidTr="00412F34">
        <w:tc>
          <w:tcPr>
            <w:tcW w:w="7650" w:type="dxa"/>
            <w:gridSpan w:val="2"/>
          </w:tcPr>
          <w:p w14:paraId="6AD51B86" w14:textId="77777777" w:rsidR="00F24CF8" w:rsidRPr="00F24CF8" w:rsidRDefault="005F5CB1" w:rsidP="00F24CF8">
            <w:pPr>
              <w:pStyle w:val="forTOC"/>
            </w:pPr>
            <w:r>
              <w:t>Technical Background</w:t>
            </w:r>
          </w:p>
        </w:tc>
        <w:tc>
          <w:tcPr>
            <w:tcW w:w="990" w:type="dxa"/>
          </w:tcPr>
          <w:p w14:paraId="0C8DD486" w14:textId="3FD5480A" w:rsidR="00F24CF8" w:rsidRPr="00F24CF8" w:rsidRDefault="00EE3DF5" w:rsidP="00F24CF8">
            <w:pPr>
              <w:pStyle w:val="forTOC"/>
            </w:pPr>
            <w:r>
              <w:t>26</w:t>
            </w:r>
          </w:p>
        </w:tc>
      </w:tr>
      <w:tr w:rsidR="00F24CF8" w14:paraId="090C0027" w14:textId="77777777" w:rsidTr="00F24CF8">
        <w:tc>
          <w:tcPr>
            <w:tcW w:w="540" w:type="dxa"/>
          </w:tcPr>
          <w:p w14:paraId="13BB477A" w14:textId="77777777" w:rsidR="00F24CF8" w:rsidRPr="00F24CF8" w:rsidRDefault="00F24CF8" w:rsidP="00F24CF8">
            <w:pPr>
              <w:pStyle w:val="forTOC"/>
            </w:pPr>
          </w:p>
        </w:tc>
        <w:tc>
          <w:tcPr>
            <w:tcW w:w="7110" w:type="dxa"/>
          </w:tcPr>
          <w:p w14:paraId="12B1D93B" w14:textId="77777777" w:rsidR="00F24CF8" w:rsidRPr="00F24CF8" w:rsidRDefault="005F5CB1" w:rsidP="00F24CF8">
            <w:pPr>
              <w:pStyle w:val="forTOC"/>
            </w:pPr>
            <w:r>
              <w:t>Overview of Current Technologies</w:t>
            </w:r>
            <w:r w:rsidR="00F24220">
              <w:t xml:space="preserve"> to be</w:t>
            </w:r>
            <w:r>
              <w:t xml:space="preserve"> Used in the System</w:t>
            </w:r>
          </w:p>
        </w:tc>
        <w:tc>
          <w:tcPr>
            <w:tcW w:w="990" w:type="dxa"/>
          </w:tcPr>
          <w:p w14:paraId="4BE771F7" w14:textId="5B00E975" w:rsidR="00F24CF8" w:rsidRPr="00F24CF8" w:rsidRDefault="00EE3DF5" w:rsidP="00F24CF8">
            <w:pPr>
              <w:pStyle w:val="forTOC"/>
            </w:pPr>
            <w:r>
              <w:t>26</w:t>
            </w:r>
          </w:p>
        </w:tc>
      </w:tr>
      <w:tr w:rsidR="00F24CF8" w14:paraId="0EA1D82B" w14:textId="77777777" w:rsidTr="00F24CF8">
        <w:tc>
          <w:tcPr>
            <w:tcW w:w="540" w:type="dxa"/>
          </w:tcPr>
          <w:p w14:paraId="2C6E8F77" w14:textId="77777777" w:rsidR="00F24CF8" w:rsidRPr="00F24CF8" w:rsidRDefault="00F24CF8" w:rsidP="00F24CF8">
            <w:pPr>
              <w:pStyle w:val="forTOC"/>
            </w:pPr>
          </w:p>
        </w:tc>
        <w:tc>
          <w:tcPr>
            <w:tcW w:w="7110" w:type="dxa"/>
          </w:tcPr>
          <w:p w14:paraId="2882A405" w14:textId="77777777" w:rsidR="00F24CF8" w:rsidRPr="00F24CF8" w:rsidRDefault="005F5CB1" w:rsidP="00F24CF8">
            <w:pPr>
              <w:pStyle w:val="forTOC"/>
            </w:pPr>
            <w:r>
              <w:t>Calendar of Activities</w:t>
            </w:r>
          </w:p>
        </w:tc>
        <w:tc>
          <w:tcPr>
            <w:tcW w:w="990" w:type="dxa"/>
          </w:tcPr>
          <w:p w14:paraId="36DB1AD9" w14:textId="71F7E3C5" w:rsidR="00F24CF8" w:rsidRPr="00F24CF8" w:rsidRDefault="00EE3DF5" w:rsidP="00F24CF8">
            <w:pPr>
              <w:pStyle w:val="forTOC"/>
            </w:pPr>
            <w:r>
              <w:t>33</w:t>
            </w:r>
          </w:p>
        </w:tc>
      </w:tr>
      <w:tr w:rsidR="00F24CF8" w14:paraId="4FBBDFE4" w14:textId="77777777" w:rsidTr="00F24CF8">
        <w:tc>
          <w:tcPr>
            <w:tcW w:w="540" w:type="dxa"/>
          </w:tcPr>
          <w:p w14:paraId="71EE9B39" w14:textId="77777777" w:rsidR="00F24CF8" w:rsidRPr="00F24CF8" w:rsidRDefault="00F24CF8" w:rsidP="00F24CF8">
            <w:pPr>
              <w:pStyle w:val="forTOC"/>
            </w:pPr>
          </w:p>
        </w:tc>
        <w:tc>
          <w:tcPr>
            <w:tcW w:w="7110" w:type="dxa"/>
          </w:tcPr>
          <w:p w14:paraId="69C5BCFC" w14:textId="77777777" w:rsidR="00F24CF8" w:rsidRPr="00F24CF8" w:rsidRDefault="005F5CB1" w:rsidP="00F24CF8">
            <w:pPr>
              <w:pStyle w:val="forTOC"/>
            </w:pPr>
            <w:r>
              <w:t>Resources</w:t>
            </w:r>
          </w:p>
        </w:tc>
        <w:tc>
          <w:tcPr>
            <w:tcW w:w="990" w:type="dxa"/>
          </w:tcPr>
          <w:p w14:paraId="61F0034F" w14:textId="24D22078" w:rsidR="00F24CF8" w:rsidRPr="00F24CF8" w:rsidRDefault="00EE3DF5" w:rsidP="00F24CF8">
            <w:pPr>
              <w:pStyle w:val="forTOC"/>
            </w:pPr>
            <w:r>
              <w:t>46</w:t>
            </w:r>
          </w:p>
        </w:tc>
      </w:tr>
      <w:tr w:rsidR="00F24CF8" w14:paraId="375BC358" w14:textId="77777777" w:rsidTr="00412F34">
        <w:tc>
          <w:tcPr>
            <w:tcW w:w="7650" w:type="dxa"/>
            <w:gridSpan w:val="2"/>
          </w:tcPr>
          <w:p w14:paraId="758900C5" w14:textId="77777777" w:rsidR="00F24CF8" w:rsidRPr="00F24CF8" w:rsidRDefault="005F5CB1" w:rsidP="00F24CF8">
            <w:pPr>
              <w:pStyle w:val="forTOC"/>
            </w:pPr>
            <w:r>
              <w:t>Appendix</w:t>
            </w:r>
          </w:p>
        </w:tc>
        <w:tc>
          <w:tcPr>
            <w:tcW w:w="990" w:type="dxa"/>
          </w:tcPr>
          <w:p w14:paraId="23EF88B1" w14:textId="726D61CC" w:rsidR="00F24CF8" w:rsidRPr="00F24CF8" w:rsidRDefault="00EE3DF5" w:rsidP="00F24CF8">
            <w:pPr>
              <w:pStyle w:val="forTOC"/>
            </w:pPr>
            <w:r>
              <w:t>47</w:t>
            </w:r>
          </w:p>
        </w:tc>
      </w:tr>
      <w:tr w:rsidR="005F5CB1" w14:paraId="0E13587A" w14:textId="77777777" w:rsidTr="00427151">
        <w:tc>
          <w:tcPr>
            <w:tcW w:w="540" w:type="dxa"/>
          </w:tcPr>
          <w:p w14:paraId="5661E707" w14:textId="77777777" w:rsidR="005F5CB1" w:rsidRPr="00F24CF8" w:rsidRDefault="005F5CB1" w:rsidP="00427151">
            <w:pPr>
              <w:pStyle w:val="forTOC"/>
            </w:pPr>
          </w:p>
        </w:tc>
        <w:tc>
          <w:tcPr>
            <w:tcW w:w="7110" w:type="dxa"/>
          </w:tcPr>
          <w:p w14:paraId="04E8CC24" w14:textId="4B84FCCA" w:rsidR="005F5CB1" w:rsidRPr="00F24CF8" w:rsidRDefault="00EE3DF5" w:rsidP="00427151">
            <w:pPr>
              <w:pStyle w:val="forTOC"/>
            </w:pPr>
            <w:r>
              <w:t>Resource Persons</w:t>
            </w:r>
          </w:p>
        </w:tc>
        <w:tc>
          <w:tcPr>
            <w:tcW w:w="990" w:type="dxa"/>
          </w:tcPr>
          <w:p w14:paraId="71EC3753" w14:textId="2D3B28F0" w:rsidR="005F5CB1" w:rsidRPr="00F24CF8" w:rsidRDefault="00EE3DF5" w:rsidP="00427151">
            <w:pPr>
              <w:pStyle w:val="forTOC"/>
            </w:pPr>
            <w:r>
              <w:t>47</w:t>
            </w:r>
          </w:p>
        </w:tc>
      </w:tr>
      <w:tr w:rsidR="005F5CB1" w14:paraId="0C38E036" w14:textId="77777777" w:rsidTr="00427151">
        <w:tc>
          <w:tcPr>
            <w:tcW w:w="540" w:type="dxa"/>
          </w:tcPr>
          <w:p w14:paraId="1735F466" w14:textId="77777777" w:rsidR="005F5CB1" w:rsidRPr="00F24CF8" w:rsidRDefault="005F5CB1" w:rsidP="00427151">
            <w:pPr>
              <w:pStyle w:val="forTOC"/>
            </w:pPr>
          </w:p>
        </w:tc>
        <w:tc>
          <w:tcPr>
            <w:tcW w:w="7110" w:type="dxa"/>
          </w:tcPr>
          <w:p w14:paraId="0BEDA9C0" w14:textId="47E2A0BB" w:rsidR="005F5CB1" w:rsidRPr="00F24CF8" w:rsidRDefault="00EE3DF5" w:rsidP="00427151">
            <w:pPr>
              <w:pStyle w:val="forTOC"/>
            </w:pPr>
            <w:r>
              <w:t>References</w:t>
            </w:r>
          </w:p>
        </w:tc>
        <w:tc>
          <w:tcPr>
            <w:tcW w:w="990" w:type="dxa"/>
          </w:tcPr>
          <w:p w14:paraId="3795E32C" w14:textId="3EF03F93" w:rsidR="005F5CB1" w:rsidRPr="00F24CF8" w:rsidRDefault="00EE3DF5" w:rsidP="00427151">
            <w:pPr>
              <w:pStyle w:val="forTOC"/>
            </w:pPr>
            <w:r>
              <w:t>48</w:t>
            </w:r>
          </w:p>
        </w:tc>
      </w:tr>
      <w:tr w:rsidR="005F5CB1" w14:paraId="521C4844" w14:textId="77777777" w:rsidTr="00427151">
        <w:tc>
          <w:tcPr>
            <w:tcW w:w="540" w:type="dxa"/>
          </w:tcPr>
          <w:p w14:paraId="7CFE2731" w14:textId="77777777" w:rsidR="005F5CB1" w:rsidRPr="00F24CF8" w:rsidRDefault="005F5CB1" w:rsidP="00427151">
            <w:pPr>
              <w:pStyle w:val="forTOC"/>
            </w:pPr>
          </w:p>
        </w:tc>
        <w:tc>
          <w:tcPr>
            <w:tcW w:w="7110" w:type="dxa"/>
          </w:tcPr>
          <w:p w14:paraId="3D32901E" w14:textId="34B0000D" w:rsidR="005F5CB1" w:rsidRPr="00F24CF8" w:rsidRDefault="005F5CB1" w:rsidP="00427151">
            <w:pPr>
              <w:pStyle w:val="forTOC"/>
            </w:pPr>
            <w:r>
              <w:t>Personal Technical Vitae</w:t>
            </w:r>
          </w:p>
        </w:tc>
        <w:tc>
          <w:tcPr>
            <w:tcW w:w="990" w:type="dxa"/>
          </w:tcPr>
          <w:p w14:paraId="57CF988D" w14:textId="11EB095B" w:rsidR="005F5CB1" w:rsidRPr="00F24CF8" w:rsidRDefault="00EE3DF5" w:rsidP="00427151">
            <w:pPr>
              <w:pStyle w:val="forTOC"/>
            </w:pPr>
            <w:r>
              <w:t>5</w:t>
            </w:r>
            <w:r w:rsidR="006E5EED">
              <w:t>1</w:t>
            </w:r>
          </w:p>
        </w:tc>
      </w:tr>
      <w:tr w:rsidR="005F5CB1" w14:paraId="742B644B" w14:textId="77777777" w:rsidTr="00412F34">
        <w:tc>
          <w:tcPr>
            <w:tcW w:w="7650" w:type="dxa"/>
            <w:gridSpan w:val="2"/>
          </w:tcPr>
          <w:p w14:paraId="220D39E3" w14:textId="77777777" w:rsidR="005F5CB1" w:rsidRDefault="005F5CB1" w:rsidP="00F24CF8">
            <w:pPr>
              <w:pStyle w:val="forTOC"/>
            </w:pPr>
          </w:p>
        </w:tc>
        <w:tc>
          <w:tcPr>
            <w:tcW w:w="990" w:type="dxa"/>
          </w:tcPr>
          <w:p w14:paraId="7072837E" w14:textId="77777777" w:rsidR="005F5CB1" w:rsidRPr="00F24CF8" w:rsidRDefault="005F5CB1" w:rsidP="00F24CF8">
            <w:pPr>
              <w:pStyle w:val="forTOC"/>
            </w:pPr>
          </w:p>
        </w:tc>
      </w:tr>
    </w:tbl>
    <w:p w14:paraId="3FB38443" w14:textId="77777777" w:rsidR="001A774A" w:rsidRPr="001A774A" w:rsidRDefault="001A774A" w:rsidP="00EE3DF5">
      <w:pPr>
        <w:pStyle w:val="BodyofResearch"/>
      </w:pPr>
    </w:p>
    <w:p w14:paraId="3808EFDC" w14:textId="77777777" w:rsidR="003156D4" w:rsidRDefault="001A774A" w:rsidP="001A774A">
      <w:pPr>
        <w:sectPr w:rsidR="003156D4" w:rsidSect="00807757">
          <w:footerReference w:type="default" r:id="rId11"/>
          <w:footerReference w:type="first" r:id="rId12"/>
          <w:pgSz w:w="12240" w:h="15840" w:code="1"/>
          <w:pgMar w:top="1440" w:right="1440" w:bottom="1440" w:left="2160" w:header="1276" w:footer="1276" w:gutter="0"/>
          <w:pgNumType w:fmt="lowerRoman"/>
          <w:cols w:space="720"/>
          <w:docGrid w:linePitch="360"/>
        </w:sectPr>
      </w:pPr>
      <w:r>
        <w:br w:type="page"/>
      </w:r>
    </w:p>
    <w:p w14:paraId="23439016" w14:textId="649D3A28" w:rsidR="00EE3DF5" w:rsidRDefault="003156D4" w:rsidP="00BE631F">
      <w:r>
        <w:lastRenderedPageBreak/>
        <w:t>List of Figures</w:t>
      </w:r>
    </w:p>
    <w:p w14:paraId="7ECCFC46" w14:textId="77777777" w:rsidR="00BE631F" w:rsidRDefault="00BE631F" w:rsidP="00BE631F"/>
    <w:p w14:paraId="2BA64D9E" w14:textId="54AF0E0F" w:rsidR="00EE3DF5" w:rsidRDefault="00EE3DF5" w:rsidP="00EE3DF5">
      <w:r>
        <w:tab/>
      </w:r>
      <w:r>
        <w:tab/>
      </w:r>
      <w:r>
        <w:tab/>
      </w:r>
      <w:r>
        <w:tab/>
      </w:r>
      <w:r>
        <w:tab/>
      </w:r>
      <w:r>
        <w:tab/>
      </w:r>
      <w:r>
        <w:tab/>
      </w:r>
      <w:r>
        <w:tab/>
      </w:r>
      <w:r w:rsidR="00D04D51">
        <w:tab/>
      </w:r>
      <w:r w:rsidR="00D04D51">
        <w:tab/>
      </w:r>
      <w:r>
        <w:t>Page</w:t>
      </w:r>
    </w:p>
    <w:p w14:paraId="7F2BB653" w14:textId="77777777" w:rsidR="00EE3DF5" w:rsidRDefault="00EE3DF5" w:rsidP="00EE3DF5"/>
    <w:p w14:paraId="1B935504" w14:textId="5040DCB6" w:rsidR="00EE3DF5" w:rsidRPr="005A20F8" w:rsidRDefault="00EE3DF5" w:rsidP="00197FE6">
      <w:pPr>
        <w:spacing w:line="360" w:lineRule="auto"/>
        <w:ind w:firstLine="720"/>
        <w:contextualSpacing/>
        <w:jc w:val="left"/>
      </w:pPr>
      <w:r w:rsidRPr="005A20F8">
        <w:t xml:space="preserve">Figure 1:  </w:t>
      </w:r>
      <w:r w:rsidR="008333A3" w:rsidRPr="005A20F8">
        <w:t>Class Scheduling System</w:t>
      </w:r>
      <w:r w:rsidRPr="005A20F8">
        <w:tab/>
      </w:r>
      <w:r w:rsidRPr="005A20F8">
        <w:tab/>
      </w:r>
      <w:r w:rsidRPr="005A20F8">
        <w:tab/>
      </w:r>
      <w:r w:rsidRPr="005A20F8">
        <w:tab/>
        <w:t xml:space="preserve">        </w:t>
      </w:r>
      <w:r w:rsidR="00D04D51" w:rsidRPr="005A20F8">
        <w:tab/>
        <w:t xml:space="preserve">         </w:t>
      </w:r>
      <w:r w:rsidRPr="005A20F8">
        <w:t xml:space="preserve"> </w:t>
      </w:r>
      <w:r w:rsidR="008333A3" w:rsidRPr="005A20F8">
        <w:t>19</w:t>
      </w:r>
    </w:p>
    <w:p w14:paraId="0A119915" w14:textId="4B61794E" w:rsidR="00EE3DF5" w:rsidRPr="005A20F8" w:rsidRDefault="00EE3DF5" w:rsidP="00197FE6">
      <w:pPr>
        <w:ind w:firstLine="720"/>
        <w:contextualSpacing/>
        <w:jc w:val="left"/>
      </w:pPr>
      <w:r w:rsidRPr="005A20F8">
        <w:t xml:space="preserve">Figure 2: </w:t>
      </w:r>
      <w:r w:rsidR="008333A3" w:rsidRPr="005A20F8">
        <w:t>Smart Student Attendance Using</w:t>
      </w:r>
      <w:r w:rsidR="008333A3" w:rsidRPr="005A20F8">
        <w:tab/>
      </w:r>
      <w:r w:rsidR="008333A3" w:rsidRPr="005A20F8">
        <w:tab/>
        <w:t xml:space="preserve">         </w:t>
      </w:r>
      <w:r w:rsidR="00D04D51" w:rsidRPr="005A20F8">
        <w:t xml:space="preserve"> </w:t>
      </w:r>
      <w:r w:rsidR="00D04D51" w:rsidRPr="005A20F8">
        <w:tab/>
      </w:r>
      <w:r w:rsidR="008D72AD" w:rsidRPr="005A20F8">
        <w:t xml:space="preserve">          </w:t>
      </w:r>
      <w:r w:rsidR="008333A3" w:rsidRPr="005A20F8">
        <w:t>20</w:t>
      </w:r>
    </w:p>
    <w:p w14:paraId="579DCA2B" w14:textId="58B04C98" w:rsidR="00EE3DF5" w:rsidRPr="005A20F8" w:rsidRDefault="008333A3" w:rsidP="00197FE6">
      <w:pPr>
        <w:spacing w:line="360" w:lineRule="auto"/>
        <w:ind w:firstLine="720"/>
        <w:contextualSpacing/>
        <w:jc w:val="left"/>
      </w:pPr>
      <w:r w:rsidRPr="005A20F8">
        <w:t>Code Teacher Module</w:t>
      </w:r>
    </w:p>
    <w:p w14:paraId="3B4DC774" w14:textId="5DB36F58" w:rsidR="008333A3" w:rsidRPr="005A20F8" w:rsidRDefault="00EE3DF5" w:rsidP="00197FE6">
      <w:pPr>
        <w:ind w:firstLine="720"/>
        <w:contextualSpacing/>
        <w:jc w:val="left"/>
      </w:pPr>
      <w:r w:rsidRPr="005A20F8">
        <w:t xml:space="preserve">Figure 3: </w:t>
      </w:r>
      <w:r w:rsidR="008333A3" w:rsidRPr="005A20F8">
        <w:t>Inventory Management System</w:t>
      </w:r>
      <w:r w:rsidR="00043D59" w:rsidRPr="005A20F8">
        <w:tab/>
      </w:r>
      <w:r w:rsidR="00043D59" w:rsidRPr="005A20F8">
        <w:tab/>
      </w:r>
      <w:r w:rsidR="00043D59" w:rsidRPr="005A20F8">
        <w:tab/>
        <w:t xml:space="preserve">         </w:t>
      </w:r>
      <w:r w:rsidR="008D72AD" w:rsidRPr="005A20F8">
        <w:t xml:space="preserve">             </w:t>
      </w:r>
      <w:r w:rsidR="00043D59" w:rsidRPr="005A20F8">
        <w:t>21</w:t>
      </w:r>
    </w:p>
    <w:p w14:paraId="6AF5025D" w14:textId="322F23DC" w:rsidR="00043D59" w:rsidRPr="005A20F8" w:rsidRDefault="008333A3" w:rsidP="00197FE6">
      <w:pPr>
        <w:spacing w:line="360" w:lineRule="auto"/>
        <w:ind w:firstLine="720"/>
        <w:contextualSpacing/>
        <w:jc w:val="left"/>
      </w:pPr>
      <w:r w:rsidRPr="005A20F8">
        <w:t>Creating Product Module</w:t>
      </w:r>
      <w:r w:rsidR="00EE3DF5" w:rsidRPr="005A20F8">
        <w:t xml:space="preserve"> </w:t>
      </w:r>
    </w:p>
    <w:p w14:paraId="11DB5CF2" w14:textId="6B037B0E" w:rsidR="00043D59" w:rsidRPr="005A20F8" w:rsidRDefault="00043D59" w:rsidP="00197FE6">
      <w:pPr>
        <w:spacing w:line="360" w:lineRule="auto"/>
        <w:ind w:firstLine="720"/>
        <w:contextualSpacing/>
        <w:jc w:val="left"/>
      </w:pPr>
      <w:r w:rsidRPr="005A20F8">
        <w:t xml:space="preserve">Figure 4: </w:t>
      </w:r>
      <w:r w:rsidR="00F829D8" w:rsidRPr="005A20F8">
        <w:t>Peopleware Diagram</w:t>
      </w:r>
      <w:r w:rsidRPr="005A20F8">
        <w:tab/>
      </w:r>
      <w:r w:rsidRPr="005A20F8">
        <w:tab/>
      </w:r>
      <w:r w:rsidRPr="005A20F8">
        <w:tab/>
      </w:r>
      <w:r w:rsidRPr="005A20F8">
        <w:tab/>
        <w:t xml:space="preserve">         </w:t>
      </w:r>
      <w:r w:rsidR="008D72AD" w:rsidRPr="005A20F8">
        <w:t xml:space="preserve">             </w:t>
      </w:r>
      <w:r w:rsidRPr="005A20F8">
        <w:t>30</w:t>
      </w:r>
    </w:p>
    <w:p w14:paraId="67EDD2A3" w14:textId="3CEE1903" w:rsidR="00197FE6" w:rsidRPr="005A20F8" w:rsidRDefault="00043D59" w:rsidP="00197FE6">
      <w:pPr>
        <w:spacing w:line="360" w:lineRule="auto"/>
        <w:ind w:firstLine="720"/>
        <w:contextualSpacing/>
        <w:jc w:val="left"/>
      </w:pPr>
      <w:r w:rsidRPr="005A20F8">
        <w:t xml:space="preserve">Figure 5: </w:t>
      </w:r>
      <w:r w:rsidR="001601CC" w:rsidRPr="005A20F8">
        <w:t>Network Diagram</w:t>
      </w:r>
      <w:r w:rsidR="001601CC" w:rsidRPr="005A20F8">
        <w:tab/>
      </w:r>
      <w:r w:rsidR="001601CC" w:rsidRPr="005A20F8">
        <w:tab/>
      </w:r>
      <w:r w:rsidR="001601CC" w:rsidRPr="005A20F8">
        <w:tab/>
      </w:r>
      <w:r w:rsidR="001601CC" w:rsidRPr="005A20F8">
        <w:tab/>
      </w:r>
      <w:r w:rsidR="0005100A" w:rsidRPr="005A20F8">
        <w:t xml:space="preserve"> </w:t>
      </w:r>
      <w:r w:rsidRPr="005A20F8">
        <w:tab/>
        <w:t xml:space="preserve">        </w:t>
      </w:r>
      <w:r w:rsidR="008D72AD" w:rsidRPr="005A20F8">
        <w:t xml:space="preserve">          </w:t>
      </w:r>
      <w:r w:rsidR="0005100A" w:rsidRPr="005A20F8">
        <w:t xml:space="preserve">    </w:t>
      </w:r>
      <w:r w:rsidRPr="005A20F8">
        <w:t>3</w:t>
      </w:r>
      <w:r w:rsidR="005D7614" w:rsidRPr="005A20F8">
        <w:t>2</w:t>
      </w:r>
    </w:p>
    <w:p w14:paraId="20490A6F" w14:textId="57E542F1" w:rsidR="00B07C9E" w:rsidRPr="005A20F8" w:rsidRDefault="008163B5" w:rsidP="00E86413">
      <w:pPr>
        <w:tabs>
          <w:tab w:val="left" w:pos="708"/>
          <w:tab w:val="center" w:pos="4320"/>
          <w:tab w:val="left" w:pos="7044"/>
        </w:tabs>
        <w:spacing w:line="360" w:lineRule="auto"/>
        <w:jc w:val="left"/>
      </w:pPr>
      <w:r w:rsidRPr="005A20F8">
        <w:tab/>
        <w:t xml:space="preserve">Figure </w:t>
      </w:r>
      <w:r w:rsidR="0005100A" w:rsidRPr="005A20F8">
        <w:t>6</w:t>
      </w:r>
      <w:r w:rsidRPr="005A20F8">
        <w:t xml:space="preserve">: </w:t>
      </w:r>
      <w:r w:rsidR="001601CC" w:rsidRPr="005A20F8">
        <w:t>Agile Methodology</w:t>
      </w:r>
      <w:r w:rsidR="001601CC" w:rsidRPr="005A20F8">
        <w:tab/>
      </w:r>
      <w:r w:rsidR="00E86413" w:rsidRPr="005A20F8">
        <w:tab/>
        <w:t xml:space="preserve">             3</w:t>
      </w:r>
      <w:r w:rsidR="005D7614" w:rsidRPr="005A20F8">
        <w:t>3</w:t>
      </w:r>
      <w:r w:rsidR="00E86413" w:rsidRPr="005A20F8">
        <w:tab/>
      </w:r>
      <w:r w:rsidR="00E86413" w:rsidRPr="005A20F8">
        <w:tab/>
      </w:r>
      <w:r w:rsidR="00E10879" w:rsidRPr="005A20F8">
        <w:t xml:space="preserve">Figure </w:t>
      </w:r>
      <w:r w:rsidR="0005100A" w:rsidRPr="005A20F8">
        <w:t>7</w:t>
      </w:r>
      <w:r w:rsidR="00761B65" w:rsidRPr="005A20F8">
        <w:t xml:space="preserve">: </w:t>
      </w:r>
      <w:r w:rsidR="005D7614" w:rsidRPr="005A20F8">
        <w:t>Pig Breeding</w:t>
      </w:r>
      <w:r w:rsidR="00E86413" w:rsidRPr="005A20F8">
        <w:t xml:space="preserve"> Process</w:t>
      </w:r>
      <w:r w:rsidR="00E86413" w:rsidRPr="005A20F8">
        <w:tab/>
      </w:r>
      <w:r w:rsidR="00E86413" w:rsidRPr="005A20F8">
        <w:tab/>
      </w:r>
      <w:r w:rsidR="00E86413" w:rsidRPr="005A20F8">
        <w:tab/>
        <w:t xml:space="preserve">          </w:t>
      </w:r>
      <w:r w:rsidR="00A25421" w:rsidRPr="005A20F8">
        <w:t>47</w:t>
      </w:r>
    </w:p>
    <w:p w14:paraId="47C5107B" w14:textId="27C81DCE" w:rsidR="00B07C9E" w:rsidRPr="005A20F8" w:rsidRDefault="00B07C9E" w:rsidP="00197FE6">
      <w:pPr>
        <w:tabs>
          <w:tab w:val="left" w:pos="852"/>
          <w:tab w:val="center" w:pos="4320"/>
          <w:tab w:val="left" w:pos="6780"/>
          <w:tab w:val="left" w:pos="6996"/>
        </w:tabs>
        <w:spacing w:line="360" w:lineRule="auto"/>
        <w:jc w:val="left"/>
      </w:pPr>
      <w:r w:rsidRPr="005A20F8">
        <w:t xml:space="preserve">            </w:t>
      </w:r>
      <w:r w:rsidR="00AF2F8D" w:rsidRPr="005A20F8">
        <w:t xml:space="preserve">Figure </w:t>
      </w:r>
      <w:r w:rsidR="0005100A" w:rsidRPr="005A20F8">
        <w:t>8</w:t>
      </w:r>
      <w:r w:rsidR="00AF2F8D" w:rsidRPr="005A20F8">
        <w:t>:</w:t>
      </w:r>
      <w:r w:rsidR="006245CF" w:rsidRPr="005A20F8">
        <w:t xml:space="preserve"> </w:t>
      </w:r>
      <w:r w:rsidR="00A25421" w:rsidRPr="005A20F8">
        <w:t>Pig Vaccination and Deworming Process</w:t>
      </w:r>
      <w:r w:rsidR="00B87708" w:rsidRPr="005A20F8">
        <w:tab/>
      </w:r>
      <w:r w:rsidR="000D0524" w:rsidRPr="005A20F8">
        <w:t xml:space="preserve">    </w:t>
      </w:r>
      <w:r w:rsidR="00EC4924" w:rsidRPr="005A20F8">
        <w:t xml:space="preserve">             </w:t>
      </w:r>
      <w:r w:rsidR="00A25421" w:rsidRPr="005A20F8">
        <w:t>48</w:t>
      </w:r>
      <w:r w:rsidR="002F2ECF" w:rsidRPr="005A20F8">
        <w:tab/>
      </w:r>
    </w:p>
    <w:p w14:paraId="590DC5F6" w14:textId="2A605420" w:rsidR="00A25421" w:rsidRPr="005A20F8" w:rsidRDefault="00902DCC" w:rsidP="00A25421">
      <w:pPr>
        <w:tabs>
          <w:tab w:val="left" w:pos="756"/>
          <w:tab w:val="center" w:pos="4320"/>
          <w:tab w:val="left" w:pos="7785"/>
        </w:tabs>
        <w:spacing w:line="360" w:lineRule="auto"/>
        <w:contextualSpacing/>
        <w:jc w:val="left"/>
      </w:pPr>
      <w:r w:rsidRPr="005A20F8">
        <w:t xml:space="preserve">            Figure </w:t>
      </w:r>
      <w:r w:rsidR="0005100A" w:rsidRPr="005A20F8">
        <w:t>9</w:t>
      </w:r>
      <w:r w:rsidRPr="005A20F8">
        <w:t xml:space="preserve">: </w:t>
      </w:r>
      <w:r w:rsidR="00A25421" w:rsidRPr="005A20F8">
        <w:t>Veterinarian Diagnose Process</w:t>
      </w:r>
      <w:r w:rsidR="000F13FF" w:rsidRPr="005A20F8">
        <w:tab/>
      </w:r>
      <w:r w:rsidR="00A25421" w:rsidRPr="005A20F8">
        <w:t>48</w:t>
      </w:r>
    </w:p>
    <w:p w14:paraId="6FF40BF5" w14:textId="39AAD92C" w:rsidR="00991B9C" w:rsidRPr="005A20F8" w:rsidRDefault="00991B9C" w:rsidP="00A25421">
      <w:pPr>
        <w:tabs>
          <w:tab w:val="left" w:pos="756"/>
          <w:tab w:val="left" w:pos="7046"/>
        </w:tabs>
        <w:spacing w:line="360" w:lineRule="auto"/>
        <w:jc w:val="left"/>
        <w:rPr>
          <w:szCs w:val="24"/>
        </w:rPr>
      </w:pPr>
      <w:r w:rsidRPr="005A20F8">
        <w:t xml:space="preserve">            </w:t>
      </w:r>
      <w:r w:rsidR="00F73D4D" w:rsidRPr="005A20F8">
        <w:t>Figure 1</w:t>
      </w:r>
      <w:r w:rsidR="0005100A" w:rsidRPr="005A20F8">
        <w:t>0</w:t>
      </w:r>
      <w:r w:rsidR="00F73D4D" w:rsidRPr="005A20F8">
        <w:t xml:space="preserve">: </w:t>
      </w:r>
      <w:r w:rsidR="000824A9" w:rsidRPr="005A20F8">
        <w:t>Inventory Process</w:t>
      </w:r>
      <w:r w:rsidR="00F73D4D" w:rsidRPr="005A20F8">
        <w:rPr>
          <w:szCs w:val="24"/>
        </w:rPr>
        <w:t xml:space="preserve">   </w:t>
      </w:r>
      <w:r w:rsidR="00F73D4D" w:rsidRPr="005A20F8">
        <w:rPr>
          <w:szCs w:val="24"/>
        </w:rPr>
        <w:tab/>
      </w:r>
      <w:r w:rsidR="00EC4924" w:rsidRPr="005A20F8">
        <w:rPr>
          <w:szCs w:val="24"/>
        </w:rPr>
        <w:tab/>
        <w:t xml:space="preserve">          </w:t>
      </w:r>
      <w:r w:rsidR="000824A9" w:rsidRPr="005A20F8">
        <w:rPr>
          <w:szCs w:val="24"/>
        </w:rPr>
        <w:t>49</w:t>
      </w:r>
    </w:p>
    <w:p w14:paraId="6A405183" w14:textId="0FA569CF" w:rsidR="00BE62B6" w:rsidRPr="005A20F8" w:rsidRDefault="00991B9C" w:rsidP="00070628">
      <w:pPr>
        <w:tabs>
          <w:tab w:val="left" w:pos="756"/>
          <w:tab w:val="left" w:pos="7046"/>
          <w:tab w:val="left" w:pos="7830"/>
        </w:tabs>
        <w:spacing w:line="360" w:lineRule="auto"/>
        <w:jc w:val="left"/>
        <w:rPr>
          <w:szCs w:val="24"/>
        </w:rPr>
      </w:pPr>
      <w:r w:rsidRPr="005A20F8">
        <w:rPr>
          <w:szCs w:val="24"/>
        </w:rPr>
        <w:t xml:space="preserve">            Figure 1</w:t>
      </w:r>
      <w:r w:rsidR="0005100A" w:rsidRPr="005A20F8">
        <w:rPr>
          <w:szCs w:val="24"/>
        </w:rPr>
        <w:t>1</w:t>
      </w:r>
      <w:r w:rsidRPr="005A20F8">
        <w:rPr>
          <w:szCs w:val="24"/>
        </w:rPr>
        <w:t>:</w:t>
      </w:r>
      <w:r w:rsidR="0005100A" w:rsidRPr="005A20F8">
        <w:rPr>
          <w:szCs w:val="24"/>
        </w:rPr>
        <w:t xml:space="preserve"> </w:t>
      </w:r>
      <w:r w:rsidR="000824A9" w:rsidRPr="005A20F8">
        <w:rPr>
          <w:szCs w:val="24"/>
        </w:rPr>
        <w:t xml:space="preserve">Context Diagram of the </w:t>
      </w:r>
      <w:r w:rsidR="00070628" w:rsidRPr="005A20F8">
        <w:rPr>
          <w:szCs w:val="24"/>
        </w:rPr>
        <w:t>Current System</w:t>
      </w:r>
      <w:r w:rsidR="000824A9" w:rsidRPr="005A20F8">
        <w:rPr>
          <w:szCs w:val="24"/>
        </w:rPr>
        <w:tab/>
      </w:r>
      <w:r w:rsidR="0005100A" w:rsidRPr="005A20F8">
        <w:rPr>
          <w:szCs w:val="24"/>
        </w:rPr>
        <w:t xml:space="preserve"> </w:t>
      </w:r>
      <w:r w:rsidR="00070628" w:rsidRPr="005A20F8">
        <w:rPr>
          <w:szCs w:val="24"/>
        </w:rPr>
        <w:t xml:space="preserve">            50</w:t>
      </w:r>
      <w:r w:rsidR="0005100A" w:rsidRPr="005A20F8">
        <w:rPr>
          <w:szCs w:val="24"/>
        </w:rPr>
        <w:t xml:space="preserve">      </w:t>
      </w:r>
    </w:p>
    <w:p w14:paraId="0CBC570E" w14:textId="1D0A80FF" w:rsidR="006934D5" w:rsidRPr="005A20F8" w:rsidRDefault="00BE62B6" w:rsidP="00070628">
      <w:pPr>
        <w:tabs>
          <w:tab w:val="left" w:pos="7097"/>
          <w:tab w:val="left" w:pos="7830"/>
        </w:tabs>
        <w:spacing w:line="360" w:lineRule="auto"/>
        <w:jc w:val="left"/>
        <w:rPr>
          <w:szCs w:val="24"/>
        </w:rPr>
      </w:pPr>
      <w:r w:rsidRPr="005A20F8">
        <w:rPr>
          <w:szCs w:val="24"/>
        </w:rPr>
        <w:t xml:space="preserve">            Figure 1</w:t>
      </w:r>
      <w:r w:rsidR="00721E8B" w:rsidRPr="005A20F8">
        <w:rPr>
          <w:szCs w:val="24"/>
        </w:rPr>
        <w:t>2</w:t>
      </w:r>
      <w:r w:rsidRPr="005A20F8">
        <w:rPr>
          <w:szCs w:val="24"/>
        </w:rPr>
        <w:t xml:space="preserve">: </w:t>
      </w:r>
      <w:r w:rsidR="00070628" w:rsidRPr="005A20F8">
        <w:rPr>
          <w:szCs w:val="24"/>
        </w:rPr>
        <w:t xml:space="preserve">Logical Data Flow Diagram of the Current System   </w:t>
      </w:r>
      <w:r w:rsidR="00041B2E" w:rsidRPr="005A20F8">
        <w:rPr>
          <w:szCs w:val="24"/>
        </w:rPr>
        <w:t xml:space="preserve">          </w:t>
      </w:r>
      <w:r w:rsidR="00070628" w:rsidRPr="005A20F8">
        <w:rPr>
          <w:szCs w:val="24"/>
        </w:rPr>
        <w:t>51</w:t>
      </w:r>
    </w:p>
    <w:p w14:paraId="55BB7A41" w14:textId="2A20E132" w:rsidR="006934D5" w:rsidRPr="005A20F8" w:rsidRDefault="006934D5" w:rsidP="00070628">
      <w:pPr>
        <w:tabs>
          <w:tab w:val="left" w:pos="7097"/>
          <w:tab w:val="left" w:pos="7860"/>
        </w:tabs>
        <w:spacing w:line="360" w:lineRule="auto"/>
        <w:contextualSpacing/>
        <w:jc w:val="left"/>
        <w:rPr>
          <w:szCs w:val="24"/>
        </w:rPr>
      </w:pPr>
      <w:r w:rsidRPr="005A20F8">
        <w:rPr>
          <w:szCs w:val="24"/>
        </w:rPr>
        <w:t xml:space="preserve">            Figure 1</w:t>
      </w:r>
      <w:r w:rsidR="00721E8B" w:rsidRPr="005A20F8">
        <w:rPr>
          <w:szCs w:val="24"/>
        </w:rPr>
        <w:t>3</w:t>
      </w:r>
      <w:r w:rsidRPr="005A20F8">
        <w:rPr>
          <w:szCs w:val="24"/>
        </w:rPr>
        <w:t xml:space="preserve">: </w:t>
      </w:r>
      <w:r w:rsidR="00070628" w:rsidRPr="005A20F8">
        <w:rPr>
          <w:szCs w:val="24"/>
        </w:rPr>
        <w:t xml:space="preserve">Context Diagram of the Proposed System                   </w:t>
      </w:r>
      <w:r w:rsidR="009F57EB" w:rsidRPr="005A20F8">
        <w:rPr>
          <w:szCs w:val="24"/>
        </w:rPr>
        <w:t xml:space="preserve"> </w:t>
      </w:r>
      <w:r w:rsidR="00F30652" w:rsidRPr="005A20F8">
        <w:rPr>
          <w:szCs w:val="24"/>
        </w:rPr>
        <w:t xml:space="preserve">        </w:t>
      </w:r>
      <w:r w:rsidR="00070628" w:rsidRPr="005A20F8">
        <w:rPr>
          <w:szCs w:val="24"/>
        </w:rPr>
        <w:t xml:space="preserve"> 52</w:t>
      </w:r>
      <w:r w:rsidR="00EC4924" w:rsidRPr="005A20F8">
        <w:rPr>
          <w:szCs w:val="24"/>
        </w:rPr>
        <w:t xml:space="preserve">         </w:t>
      </w:r>
    </w:p>
    <w:p w14:paraId="688DE491" w14:textId="0CE31D36" w:rsidR="00F30652" w:rsidRPr="005A20F8" w:rsidRDefault="009B3AEB" w:rsidP="00E128F9">
      <w:pPr>
        <w:tabs>
          <w:tab w:val="left" w:pos="4200"/>
          <w:tab w:val="left" w:pos="7770"/>
        </w:tabs>
        <w:contextualSpacing/>
        <w:jc w:val="both"/>
        <w:rPr>
          <w:szCs w:val="24"/>
        </w:rPr>
      </w:pPr>
      <w:r w:rsidRPr="005A20F8">
        <w:rPr>
          <w:szCs w:val="24"/>
        </w:rPr>
        <w:t xml:space="preserve">            Figure 1</w:t>
      </w:r>
      <w:r w:rsidR="00721E8B" w:rsidRPr="005A20F8">
        <w:rPr>
          <w:szCs w:val="24"/>
        </w:rPr>
        <w:t>4</w:t>
      </w:r>
      <w:r w:rsidRPr="005A20F8">
        <w:rPr>
          <w:szCs w:val="24"/>
        </w:rPr>
        <w:t>:</w:t>
      </w:r>
      <w:r w:rsidR="00F30652" w:rsidRPr="005A20F8">
        <w:rPr>
          <w:szCs w:val="24"/>
        </w:rPr>
        <w:t xml:space="preserve"> Physical Data Flow Diagram of the Proposed System</w:t>
      </w:r>
      <w:r w:rsidR="00F30652" w:rsidRPr="005A20F8">
        <w:rPr>
          <w:szCs w:val="24"/>
        </w:rPr>
        <w:tab/>
      </w:r>
      <w:r w:rsidR="0094397D" w:rsidRPr="005A20F8">
        <w:rPr>
          <w:szCs w:val="24"/>
        </w:rPr>
        <w:t xml:space="preserve"> 54</w:t>
      </w:r>
    </w:p>
    <w:p w14:paraId="6F731E7B" w14:textId="7872BF6F" w:rsidR="009B3AEB" w:rsidRPr="005A20F8" w:rsidRDefault="00F30652" w:rsidP="00E128F9">
      <w:pPr>
        <w:tabs>
          <w:tab w:val="left" w:pos="4200"/>
        </w:tabs>
        <w:spacing w:line="360" w:lineRule="auto"/>
        <w:contextualSpacing/>
        <w:jc w:val="both"/>
        <w:rPr>
          <w:szCs w:val="24"/>
        </w:rPr>
      </w:pPr>
      <w:r w:rsidRPr="005A20F8">
        <w:rPr>
          <w:szCs w:val="24"/>
        </w:rPr>
        <w:t xml:space="preserve">             (Level 0)</w:t>
      </w:r>
    </w:p>
    <w:p w14:paraId="5A44D86E" w14:textId="7EF4F7BB" w:rsidR="000458AC" w:rsidRPr="005A20F8" w:rsidRDefault="00D60B43" w:rsidP="00E128F9">
      <w:pPr>
        <w:tabs>
          <w:tab w:val="left" w:pos="3732"/>
          <w:tab w:val="left" w:pos="7815"/>
        </w:tabs>
        <w:spacing w:after="160"/>
        <w:contextualSpacing/>
        <w:jc w:val="both"/>
        <w:rPr>
          <w:szCs w:val="24"/>
        </w:rPr>
      </w:pPr>
      <w:r w:rsidRPr="005A20F8">
        <w:t xml:space="preserve">            Figure 1</w:t>
      </w:r>
      <w:r w:rsidR="00721E8B" w:rsidRPr="005A20F8">
        <w:t>5</w:t>
      </w:r>
      <w:r w:rsidRPr="005A20F8">
        <w:t>:</w:t>
      </w:r>
      <w:r w:rsidR="000458AC" w:rsidRPr="005A20F8">
        <w:rPr>
          <w:szCs w:val="24"/>
        </w:rPr>
        <w:t xml:space="preserve"> Physical Data Flow Diagram of the Proposed System</w:t>
      </w:r>
      <w:r w:rsidR="000458AC" w:rsidRPr="005A20F8">
        <w:rPr>
          <w:szCs w:val="24"/>
        </w:rPr>
        <w:tab/>
      </w:r>
      <w:r w:rsidR="0094397D" w:rsidRPr="005A20F8">
        <w:t>55</w:t>
      </w:r>
    </w:p>
    <w:p w14:paraId="08FC4035" w14:textId="7607C80D" w:rsidR="00CF74C1" w:rsidRPr="005A20F8" w:rsidRDefault="000458AC" w:rsidP="00912822">
      <w:pPr>
        <w:tabs>
          <w:tab w:val="left" w:pos="3732"/>
        </w:tabs>
        <w:spacing w:after="160" w:line="360" w:lineRule="auto"/>
        <w:contextualSpacing/>
        <w:jc w:val="both"/>
      </w:pPr>
      <w:r w:rsidRPr="005A20F8">
        <w:rPr>
          <w:szCs w:val="24"/>
        </w:rPr>
        <w:t xml:space="preserve">             (Level 1 </w:t>
      </w:r>
      <w:r w:rsidR="0094397D" w:rsidRPr="005A20F8">
        <w:rPr>
          <w:szCs w:val="24"/>
        </w:rPr>
        <w:t>2</w:t>
      </w:r>
      <w:r w:rsidRPr="005A20F8">
        <w:rPr>
          <w:szCs w:val="24"/>
        </w:rPr>
        <w:t>.0)</w:t>
      </w:r>
      <w:r w:rsidR="00D60B43" w:rsidRPr="005A20F8">
        <w:tab/>
      </w:r>
      <w:r w:rsidR="00D60B43" w:rsidRPr="005A20F8">
        <w:tab/>
        <w:t xml:space="preserve">         </w:t>
      </w:r>
      <w:r w:rsidR="00EC4924" w:rsidRPr="005A20F8">
        <w:tab/>
        <w:t xml:space="preserve">          </w:t>
      </w:r>
    </w:p>
    <w:p w14:paraId="1CF816B8" w14:textId="40348F9C" w:rsidR="000458AC" w:rsidRPr="005A20F8" w:rsidRDefault="00CF74C1" w:rsidP="00912822">
      <w:pPr>
        <w:tabs>
          <w:tab w:val="left" w:pos="7830"/>
        </w:tabs>
        <w:spacing w:after="160"/>
        <w:ind w:left="720"/>
        <w:contextualSpacing/>
        <w:jc w:val="both"/>
        <w:rPr>
          <w:szCs w:val="24"/>
        </w:rPr>
      </w:pPr>
      <w:r w:rsidRPr="005A20F8">
        <w:t>Figure 1</w:t>
      </w:r>
      <w:r w:rsidR="00721E8B" w:rsidRPr="005A20F8">
        <w:t>6</w:t>
      </w:r>
      <w:r w:rsidRPr="005A20F8">
        <w:t xml:space="preserve">: </w:t>
      </w:r>
      <w:r w:rsidR="000458AC" w:rsidRPr="005A20F8">
        <w:rPr>
          <w:szCs w:val="24"/>
        </w:rPr>
        <w:t>Physical Data Flow Diagram of the Proposed System</w:t>
      </w:r>
      <w:r w:rsidR="00BE6353" w:rsidRPr="005A20F8">
        <w:rPr>
          <w:szCs w:val="24"/>
        </w:rPr>
        <w:t xml:space="preserve">          </w:t>
      </w:r>
      <w:r w:rsidR="0094397D" w:rsidRPr="005A20F8">
        <w:t>55</w:t>
      </w:r>
    </w:p>
    <w:p w14:paraId="428AD813" w14:textId="5EA5AEE1" w:rsidR="002E527C" w:rsidRPr="005A20F8" w:rsidRDefault="002E527C" w:rsidP="00912822">
      <w:pPr>
        <w:spacing w:after="160" w:line="360" w:lineRule="auto"/>
        <w:ind w:left="720"/>
        <w:contextualSpacing/>
        <w:jc w:val="both"/>
      </w:pPr>
      <w:r w:rsidRPr="005A20F8">
        <w:rPr>
          <w:szCs w:val="24"/>
        </w:rPr>
        <w:t xml:space="preserve"> (Level 1 </w:t>
      </w:r>
      <w:r w:rsidR="0094397D" w:rsidRPr="005A20F8">
        <w:rPr>
          <w:szCs w:val="24"/>
        </w:rPr>
        <w:t>3</w:t>
      </w:r>
      <w:r w:rsidRPr="005A20F8">
        <w:rPr>
          <w:szCs w:val="24"/>
        </w:rPr>
        <w:t>.0)</w:t>
      </w:r>
    </w:p>
    <w:p w14:paraId="24C99BFE" w14:textId="70BEBE75" w:rsidR="002E527C" w:rsidRPr="005A20F8" w:rsidRDefault="00CF74C1" w:rsidP="00912822">
      <w:pPr>
        <w:tabs>
          <w:tab w:val="left" w:pos="7755"/>
        </w:tabs>
        <w:spacing w:after="160"/>
        <w:ind w:firstLine="720"/>
        <w:contextualSpacing/>
        <w:jc w:val="both"/>
      </w:pPr>
      <w:r w:rsidRPr="005A20F8">
        <w:t>Figure 1</w:t>
      </w:r>
      <w:r w:rsidR="00721E8B" w:rsidRPr="005A20F8">
        <w:t>7</w:t>
      </w:r>
      <w:r w:rsidRPr="005A20F8">
        <w:t xml:space="preserve">: </w:t>
      </w:r>
      <w:r w:rsidR="002E527C" w:rsidRPr="005A20F8">
        <w:rPr>
          <w:szCs w:val="24"/>
        </w:rPr>
        <w:t>Physical Data Flow Diagram of the Proposed System</w:t>
      </w:r>
      <w:r w:rsidR="002E527C" w:rsidRPr="005A20F8">
        <w:rPr>
          <w:szCs w:val="24"/>
        </w:rPr>
        <w:tab/>
      </w:r>
      <w:r w:rsidR="006E0990" w:rsidRPr="005A20F8">
        <w:rPr>
          <w:szCs w:val="24"/>
        </w:rPr>
        <w:t xml:space="preserve"> </w:t>
      </w:r>
      <w:r w:rsidR="00BE6353" w:rsidRPr="005A20F8">
        <w:t>56</w:t>
      </w:r>
    </w:p>
    <w:p w14:paraId="0911768C" w14:textId="5CC834C4" w:rsidR="00822B7A" w:rsidRPr="005A20F8" w:rsidRDefault="009021AF" w:rsidP="00912822">
      <w:pPr>
        <w:spacing w:after="160" w:line="360" w:lineRule="auto"/>
        <w:ind w:firstLine="720"/>
        <w:contextualSpacing/>
        <w:jc w:val="both"/>
      </w:pPr>
      <w:r w:rsidRPr="005A20F8">
        <w:t xml:space="preserve"> </w:t>
      </w:r>
      <w:r w:rsidR="002E527C" w:rsidRPr="005A20F8">
        <w:t xml:space="preserve">(Level 1 </w:t>
      </w:r>
      <w:r w:rsidR="0094397D" w:rsidRPr="005A20F8">
        <w:t>4</w:t>
      </w:r>
      <w:r w:rsidR="002E527C" w:rsidRPr="005A20F8">
        <w:t>.0)</w:t>
      </w:r>
    </w:p>
    <w:p w14:paraId="497C2A18" w14:textId="6BA81146" w:rsidR="00BE631F" w:rsidRPr="005A20F8" w:rsidRDefault="00BE631F" w:rsidP="00912822">
      <w:pPr>
        <w:tabs>
          <w:tab w:val="left" w:pos="7755"/>
        </w:tabs>
        <w:spacing w:after="160"/>
        <w:ind w:firstLine="720"/>
        <w:contextualSpacing/>
        <w:jc w:val="both"/>
      </w:pPr>
      <w:r w:rsidRPr="005A20F8">
        <w:t xml:space="preserve">Figure 18: </w:t>
      </w:r>
      <w:r w:rsidRPr="005A20F8">
        <w:rPr>
          <w:szCs w:val="24"/>
        </w:rPr>
        <w:t>Physical Data Flow Diagram of the Proposed System</w:t>
      </w:r>
      <w:r w:rsidRPr="005A20F8">
        <w:rPr>
          <w:szCs w:val="24"/>
        </w:rPr>
        <w:tab/>
        <w:t xml:space="preserve"> </w:t>
      </w:r>
      <w:r w:rsidR="00BE6353" w:rsidRPr="005A20F8">
        <w:t>56</w:t>
      </w:r>
    </w:p>
    <w:p w14:paraId="5CCAD358" w14:textId="604DDF31" w:rsidR="00BE631F" w:rsidRPr="005A20F8" w:rsidRDefault="00BE631F" w:rsidP="00912822">
      <w:pPr>
        <w:spacing w:after="160" w:line="360" w:lineRule="auto"/>
        <w:ind w:firstLine="720"/>
        <w:contextualSpacing/>
        <w:jc w:val="both"/>
      </w:pPr>
      <w:r w:rsidRPr="005A20F8">
        <w:t xml:space="preserve"> (Level 1</w:t>
      </w:r>
      <w:r w:rsidR="0094397D" w:rsidRPr="005A20F8">
        <w:t xml:space="preserve"> 5</w:t>
      </w:r>
      <w:r w:rsidRPr="005A20F8">
        <w:t>.0)</w:t>
      </w:r>
    </w:p>
    <w:p w14:paraId="121716DB" w14:textId="21E60803" w:rsidR="00BE631F" w:rsidRPr="005A20F8" w:rsidRDefault="00BE631F" w:rsidP="00912822">
      <w:pPr>
        <w:tabs>
          <w:tab w:val="left" w:pos="7755"/>
        </w:tabs>
        <w:spacing w:after="160"/>
        <w:ind w:firstLine="720"/>
        <w:contextualSpacing/>
        <w:jc w:val="both"/>
      </w:pPr>
      <w:r w:rsidRPr="005A20F8">
        <w:t xml:space="preserve">Figure 19: </w:t>
      </w:r>
      <w:r w:rsidRPr="005A20F8">
        <w:rPr>
          <w:szCs w:val="24"/>
        </w:rPr>
        <w:t>Physical Data Flow Diagram of the Proposed System</w:t>
      </w:r>
      <w:r w:rsidRPr="005A20F8">
        <w:rPr>
          <w:szCs w:val="24"/>
        </w:rPr>
        <w:tab/>
        <w:t xml:space="preserve"> </w:t>
      </w:r>
      <w:r w:rsidR="00BE6353" w:rsidRPr="005A20F8">
        <w:t>57</w:t>
      </w:r>
    </w:p>
    <w:p w14:paraId="1AD48ECD" w14:textId="6F1A8BA2" w:rsidR="00BE631F" w:rsidRPr="005A20F8" w:rsidRDefault="00BE631F" w:rsidP="00912822">
      <w:pPr>
        <w:spacing w:after="160" w:line="360" w:lineRule="auto"/>
        <w:ind w:firstLine="720"/>
        <w:contextualSpacing/>
        <w:jc w:val="both"/>
      </w:pPr>
      <w:r w:rsidRPr="005A20F8">
        <w:t xml:space="preserve"> (Level 1 </w:t>
      </w:r>
      <w:r w:rsidR="0094397D" w:rsidRPr="005A20F8">
        <w:t>6</w:t>
      </w:r>
      <w:r w:rsidRPr="005A20F8">
        <w:t>.0)</w:t>
      </w:r>
    </w:p>
    <w:p w14:paraId="11ADEF96" w14:textId="15535E47" w:rsidR="00BE631F" w:rsidRPr="005A20F8" w:rsidRDefault="00BE631F" w:rsidP="00912822">
      <w:pPr>
        <w:tabs>
          <w:tab w:val="left" w:pos="7755"/>
        </w:tabs>
        <w:spacing w:after="160"/>
        <w:ind w:firstLine="720"/>
        <w:contextualSpacing/>
        <w:jc w:val="both"/>
      </w:pPr>
      <w:r w:rsidRPr="005A20F8">
        <w:t xml:space="preserve">Figure 20: </w:t>
      </w:r>
      <w:r w:rsidRPr="005A20F8">
        <w:rPr>
          <w:szCs w:val="24"/>
        </w:rPr>
        <w:t>Physical Data Flow Diagram of the Proposed System</w:t>
      </w:r>
      <w:r w:rsidRPr="005A20F8">
        <w:rPr>
          <w:szCs w:val="24"/>
        </w:rPr>
        <w:tab/>
        <w:t xml:space="preserve"> </w:t>
      </w:r>
      <w:r w:rsidR="00BE6353" w:rsidRPr="005A20F8">
        <w:t>57</w:t>
      </w:r>
    </w:p>
    <w:p w14:paraId="7392C670" w14:textId="63B615B1" w:rsidR="00BE631F" w:rsidRPr="005A20F8" w:rsidRDefault="00BE631F" w:rsidP="00912822">
      <w:pPr>
        <w:spacing w:after="160" w:line="360" w:lineRule="auto"/>
        <w:ind w:firstLine="720"/>
        <w:contextualSpacing/>
        <w:jc w:val="both"/>
      </w:pPr>
      <w:r w:rsidRPr="005A20F8">
        <w:t xml:space="preserve"> (Level 1 </w:t>
      </w:r>
      <w:r w:rsidR="00BE6353" w:rsidRPr="005A20F8">
        <w:t>7</w:t>
      </w:r>
      <w:r w:rsidRPr="005A20F8">
        <w:t>.0)</w:t>
      </w:r>
    </w:p>
    <w:p w14:paraId="0323E490" w14:textId="20398F89" w:rsidR="006E0990" w:rsidRPr="005A20F8" w:rsidRDefault="00DB17AF" w:rsidP="00912822">
      <w:pPr>
        <w:tabs>
          <w:tab w:val="left" w:pos="7800"/>
        </w:tabs>
        <w:spacing w:after="160"/>
        <w:ind w:firstLine="720"/>
        <w:contextualSpacing/>
        <w:jc w:val="both"/>
        <w:rPr>
          <w:szCs w:val="24"/>
        </w:rPr>
      </w:pPr>
      <w:r w:rsidRPr="005A20F8">
        <w:t xml:space="preserve">Figure </w:t>
      </w:r>
      <w:r w:rsidR="00BE631F" w:rsidRPr="005A20F8">
        <w:t>21</w:t>
      </w:r>
      <w:r w:rsidRPr="005A20F8">
        <w:t xml:space="preserve">: </w:t>
      </w:r>
      <w:r w:rsidR="006E0990" w:rsidRPr="005A20F8">
        <w:rPr>
          <w:szCs w:val="24"/>
        </w:rPr>
        <w:t>Physical Data Flow Diagram of the Proposed System</w:t>
      </w:r>
      <w:r w:rsidR="006E0990" w:rsidRPr="005A20F8">
        <w:rPr>
          <w:szCs w:val="24"/>
        </w:rPr>
        <w:tab/>
      </w:r>
      <w:r w:rsidR="00BE6353" w:rsidRPr="005A20F8">
        <w:t>58</w:t>
      </w:r>
    </w:p>
    <w:p w14:paraId="565D528A" w14:textId="303EE030" w:rsidR="00DB17AF" w:rsidRPr="005A20F8" w:rsidRDefault="009021AF" w:rsidP="00912822">
      <w:pPr>
        <w:spacing w:after="160" w:line="360" w:lineRule="auto"/>
        <w:ind w:firstLine="720"/>
        <w:contextualSpacing/>
        <w:jc w:val="both"/>
      </w:pPr>
      <w:r w:rsidRPr="005A20F8">
        <w:rPr>
          <w:szCs w:val="24"/>
        </w:rPr>
        <w:t xml:space="preserve"> </w:t>
      </w:r>
      <w:r w:rsidR="006E0990" w:rsidRPr="005A20F8">
        <w:rPr>
          <w:szCs w:val="24"/>
        </w:rPr>
        <w:t xml:space="preserve">(Level </w:t>
      </w:r>
      <w:r w:rsidR="00BE6353" w:rsidRPr="005A20F8">
        <w:rPr>
          <w:szCs w:val="24"/>
        </w:rPr>
        <w:t>1 8.0</w:t>
      </w:r>
      <w:r w:rsidR="006E0990" w:rsidRPr="005A20F8">
        <w:rPr>
          <w:szCs w:val="24"/>
        </w:rPr>
        <w:t>)</w:t>
      </w:r>
      <w:r w:rsidR="00DB17AF" w:rsidRPr="005A20F8">
        <w:tab/>
        <w:t xml:space="preserve">         </w:t>
      </w:r>
      <w:r w:rsidR="00EC4924" w:rsidRPr="005A20F8">
        <w:t xml:space="preserve"> </w:t>
      </w:r>
      <w:r w:rsidR="00EC4924" w:rsidRPr="005A20F8">
        <w:tab/>
        <w:t xml:space="preserve">          </w:t>
      </w:r>
    </w:p>
    <w:p w14:paraId="772B4F7A" w14:textId="77777777" w:rsidR="00912822" w:rsidRPr="005A20F8" w:rsidRDefault="00912822" w:rsidP="00912822">
      <w:pPr>
        <w:spacing w:after="160" w:line="360" w:lineRule="auto"/>
        <w:ind w:firstLine="720"/>
        <w:contextualSpacing/>
        <w:jc w:val="both"/>
      </w:pPr>
    </w:p>
    <w:p w14:paraId="1D46A402" w14:textId="77777777" w:rsidR="00BE6353" w:rsidRPr="005A20F8" w:rsidRDefault="00DB17AF" w:rsidP="00912822">
      <w:pPr>
        <w:spacing w:after="160"/>
        <w:ind w:firstLine="720"/>
        <w:contextualSpacing/>
        <w:jc w:val="both"/>
      </w:pPr>
      <w:r w:rsidRPr="005A20F8">
        <w:lastRenderedPageBreak/>
        <w:t xml:space="preserve">Figure </w:t>
      </w:r>
      <w:r w:rsidR="001B3203" w:rsidRPr="005A20F8">
        <w:t>22</w:t>
      </w:r>
      <w:r w:rsidR="00BE6353" w:rsidRPr="005A20F8">
        <w:t>: Physical Data Flow Diagram of the Proposed System         58</w:t>
      </w:r>
    </w:p>
    <w:p w14:paraId="3961C7ED" w14:textId="6591655D" w:rsidR="00DB17AF" w:rsidRPr="005A20F8" w:rsidRDefault="00BE6353" w:rsidP="00912822">
      <w:pPr>
        <w:spacing w:after="160" w:line="360" w:lineRule="auto"/>
        <w:ind w:firstLine="720"/>
        <w:contextualSpacing/>
        <w:jc w:val="both"/>
      </w:pPr>
      <w:r w:rsidRPr="005A20F8">
        <w:t>(Level 1 9.0)</w:t>
      </w:r>
      <w:r w:rsidR="00EC4924" w:rsidRPr="005A20F8">
        <w:t xml:space="preserve">       </w:t>
      </w:r>
    </w:p>
    <w:p w14:paraId="12F6171B" w14:textId="6D0D6C65" w:rsidR="00BE6353" w:rsidRPr="005A20F8" w:rsidRDefault="00370202" w:rsidP="00912822">
      <w:pPr>
        <w:spacing w:after="160"/>
        <w:ind w:firstLine="720"/>
        <w:contextualSpacing/>
        <w:jc w:val="both"/>
      </w:pPr>
      <w:r w:rsidRPr="005A20F8">
        <w:t>Figure 2</w:t>
      </w:r>
      <w:r w:rsidR="001B3203" w:rsidRPr="005A20F8">
        <w:t>3</w:t>
      </w:r>
      <w:r w:rsidR="00BE6353" w:rsidRPr="005A20F8">
        <w:t>: Physical Data Flow Diagram of the Proposed System         59</w:t>
      </w:r>
    </w:p>
    <w:p w14:paraId="60B182CC" w14:textId="74E28FB3" w:rsidR="0094665F" w:rsidRPr="005A20F8" w:rsidRDefault="00BE6353" w:rsidP="00912822">
      <w:pPr>
        <w:spacing w:after="160" w:line="360" w:lineRule="auto"/>
        <w:ind w:firstLine="720"/>
        <w:contextualSpacing/>
        <w:jc w:val="both"/>
      </w:pPr>
      <w:r w:rsidRPr="005A20F8">
        <w:t>(Level 1 10.0)</w:t>
      </w:r>
    </w:p>
    <w:p w14:paraId="5C8333A0" w14:textId="77777777" w:rsidR="00912822" w:rsidRPr="005A20F8" w:rsidRDefault="00487381" w:rsidP="00912822">
      <w:pPr>
        <w:spacing w:after="160"/>
        <w:ind w:firstLine="720"/>
        <w:contextualSpacing/>
        <w:jc w:val="both"/>
      </w:pPr>
      <w:r w:rsidRPr="005A20F8">
        <w:t>Figure 2</w:t>
      </w:r>
      <w:r w:rsidR="001B3203" w:rsidRPr="005A20F8">
        <w:t>4</w:t>
      </w:r>
      <w:r w:rsidR="00BE6353" w:rsidRPr="005A20F8">
        <w:t>: Physical Data Flow Diagram of the Proposed System         59</w:t>
      </w:r>
    </w:p>
    <w:p w14:paraId="6C1E08E2" w14:textId="4E062340" w:rsidR="0094665F" w:rsidRPr="005A20F8" w:rsidRDefault="00BE6353" w:rsidP="00912822">
      <w:pPr>
        <w:spacing w:after="160" w:line="360" w:lineRule="auto"/>
        <w:ind w:firstLine="720"/>
        <w:contextualSpacing/>
        <w:jc w:val="both"/>
      </w:pPr>
      <w:r w:rsidRPr="005A20F8">
        <w:t>(Level 1 11.0)</w:t>
      </w:r>
    </w:p>
    <w:p w14:paraId="75C5E33B" w14:textId="77777777" w:rsidR="00912822" w:rsidRPr="005A20F8" w:rsidRDefault="001170E6" w:rsidP="00912822">
      <w:pPr>
        <w:spacing w:after="160"/>
        <w:ind w:firstLine="720"/>
        <w:contextualSpacing/>
        <w:jc w:val="both"/>
      </w:pPr>
      <w:r w:rsidRPr="005A20F8">
        <w:rPr>
          <w:rFonts w:cs="Times New Roman"/>
          <w:bCs/>
          <w:szCs w:val="24"/>
          <w:lang w:eastAsia="en-PH"/>
        </w:rPr>
        <w:t>Figure 2</w:t>
      </w:r>
      <w:r w:rsidR="001B3203" w:rsidRPr="005A20F8">
        <w:rPr>
          <w:rFonts w:cs="Times New Roman"/>
          <w:bCs/>
          <w:szCs w:val="24"/>
          <w:lang w:eastAsia="en-PH"/>
        </w:rPr>
        <w:t>5</w:t>
      </w:r>
      <w:r w:rsidR="00E128F9" w:rsidRPr="005A20F8">
        <w:rPr>
          <w:rFonts w:cs="Times New Roman"/>
          <w:bCs/>
          <w:szCs w:val="24"/>
          <w:lang w:eastAsia="en-PH"/>
        </w:rPr>
        <w:t xml:space="preserve">: </w:t>
      </w:r>
      <w:r w:rsidR="00E128F9" w:rsidRPr="005A20F8">
        <w:t>Physical Data Flow Diagram of the Proposed System         60</w:t>
      </w:r>
    </w:p>
    <w:p w14:paraId="4B66D320" w14:textId="77777777" w:rsidR="00912822" w:rsidRPr="005A20F8" w:rsidRDefault="00E128F9" w:rsidP="00912822">
      <w:pPr>
        <w:spacing w:after="160" w:line="360" w:lineRule="auto"/>
        <w:ind w:firstLine="720"/>
        <w:contextualSpacing/>
        <w:jc w:val="both"/>
      </w:pPr>
      <w:r w:rsidRPr="005A20F8">
        <w:t>(Level 1 12.0)</w:t>
      </w:r>
    </w:p>
    <w:p w14:paraId="408EE5C1" w14:textId="77777777" w:rsidR="00912822" w:rsidRPr="005A20F8" w:rsidRDefault="008F1316" w:rsidP="00912822">
      <w:pPr>
        <w:spacing w:after="160" w:line="360" w:lineRule="auto"/>
        <w:ind w:firstLine="720"/>
        <w:contextualSpacing/>
        <w:jc w:val="both"/>
        <w:rPr>
          <w:bCs/>
        </w:rPr>
      </w:pPr>
      <w:r w:rsidRPr="005A20F8">
        <w:rPr>
          <w:bCs/>
        </w:rPr>
        <w:t>Figure 2</w:t>
      </w:r>
      <w:r w:rsidR="00B24009" w:rsidRPr="005A20F8">
        <w:rPr>
          <w:bCs/>
        </w:rPr>
        <w:t>6</w:t>
      </w:r>
      <w:r w:rsidR="00912822" w:rsidRPr="005A20F8">
        <w:rPr>
          <w:bCs/>
        </w:rPr>
        <w:t>: Conceptual Framework</w:t>
      </w:r>
      <w:r w:rsidR="00912822" w:rsidRPr="005A20F8">
        <w:rPr>
          <w:bCs/>
        </w:rPr>
        <w:tab/>
      </w:r>
      <w:r w:rsidR="00912822" w:rsidRPr="005A20F8">
        <w:rPr>
          <w:bCs/>
        </w:rPr>
        <w:tab/>
      </w:r>
      <w:r w:rsidR="00912822" w:rsidRPr="005A20F8">
        <w:rPr>
          <w:bCs/>
        </w:rPr>
        <w:tab/>
      </w:r>
      <w:r w:rsidR="00B24009" w:rsidRPr="005A20F8">
        <w:rPr>
          <w:bCs/>
        </w:rPr>
        <w:tab/>
        <w:t xml:space="preserve">          </w:t>
      </w:r>
      <w:r w:rsidR="00912822" w:rsidRPr="005A20F8">
        <w:rPr>
          <w:bCs/>
        </w:rPr>
        <w:t xml:space="preserve">           91</w:t>
      </w:r>
    </w:p>
    <w:p w14:paraId="08F27A2C" w14:textId="4B52C4AC" w:rsidR="00912822" w:rsidRPr="005A20F8" w:rsidRDefault="004F4A24" w:rsidP="00912822">
      <w:pPr>
        <w:spacing w:after="160" w:line="360" w:lineRule="auto"/>
        <w:ind w:firstLine="720"/>
        <w:contextualSpacing/>
        <w:jc w:val="both"/>
        <w:rPr>
          <w:bCs/>
        </w:rPr>
      </w:pPr>
      <w:r w:rsidRPr="005A20F8">
        <w:rPr>
          <w:bCs/>
        </w:rPr>
        <w:t>Figure 2</w:t>
      </w:r>
      <w:r w:rsidR="00AC0BEE" w:rsidRPr="005A20F8">
        <w:rPr>
          <w:bCs/>
        </w:rPr>
        <w:t>7</w:t>
      </w:r>
      <w:r w:rsidR="00912822" w:rsidRPr="005A20F8">
        <w:rPr>
          <w:bCs/>
        </w:rPr>
        <w:t xml:space="preserve">: System Architecture of Web-Based Piggery </w:t>
      </w:r>
      <w:r w:rsidR="00774F11" w:rsidRPr="005A20F8">
        <w:rPr>
          <w:bCs/>
        </w:rPr>
        <w:tab/>
      </w:r>
      <w:r w:rsidR="00774F11" w:rsidRPr="005A20F8">
        <w:rPr>
          <w:bCs/>
        </w:rPr>
        <w:tab/>
        <w:t xml:space="preserve">         93</w:t>
      </w:r>
    </w:p>
    <w:p w14:paraId="22CEE421" w14:textId="77777777" w:rsidR="00167F44" w:rsidRPr="005A20F8" w:rsidRDefault="00912822" w:rsidP="00167F44">
      <w:pPr>
        <w:spacing w:after="160" w:line="360" w:lineRule="auto"/>
        <w:ind w:firstLine="720"/>
        <w:contextualSpacing/>
        <w:jc w:val="both"/>
        <w:rPr>
          <w:bCs/>
        </w:rPr>
      </w:pPr>
      <w:r w:rsidRPr="005A20F8">
        <w:rPr>
          <w:bCs/>
        </w:rPr>
        <w:t>Management System</w:t>
      </w:r>
    </w:p>
    <w:p w14:paraId="22692428" w14:textId="5CBAACBB" w:rsidR="00167F44" w:rsidRPr="005A20F8" w:rsidRDefault="004F4A24" w:rsidP="00167F44">
      <w:pPr>
        <w:spacing w:after="160" w:line="360" w:lineRule="auto"/>
        <w:ind w:firstLine="720"/>
        <w:contextualSpacing/>
        <w:jc w:val="both"/>
        <w:rPr>
          <w:bCs/>
        </w:rPr>
      </w:pPr>
      <w:r w:rsidRPr="005A20F8">
        <w:rPr>
          <w:bCs/>
        </w:rPr>
        <w:t>Figure 2</w:t>
      </w:r>
      <w:r w:rsidR="00AC0BEE" w:rsidRPr="005A20F8">
        <w:rPr>
          <w:bCs/>
        </w:rPr>
        <w:t>8</w:t>
      </w:r>
      <w:r w:rsidR="00167F44" w:rsidRPr="005A20F8">
        <w:rPr>
          <w:bCs/>
        </w:rPr>
        <w:t>: Use Case Diagram involving the Owner, Worker and        95</w:t>
      </w:r>
    </w:p>
    <w:p w14:paraId="01A41ED3" w14:textId="77777777" w:rsidR="00167F44" w:rsidRPr="005A20F8" w:rsidRDefault="00167F44" w:rsidP="00167F44">
      <w:pPr>
        <w:spacing w:after="160" w:line="360" w:lineRule="auto"/>
        <w:ind w:firstLine="720"/>
        <w:contextualSpacing/>
        <w:jc w:val="both"/>
        <w:rPr>
          <w:bCs/>
        </w:rPr>
      </w:pPr>
      <w:r w:rsidRPr="005A20F8">
        <w:rPr>
          <w:bCs/>
        </w:rPr>
        <w:t xml:space="preserve">Veterinarian of Piggery Management System of User </w:t>
      </w:r>
    </w:p>
    <w:p w14:paraId="737FB487" w14:textId="77777777" w:rsidR="00167F44" w:rsidRPr="005A20F8" w:rsidRDefault="00167F44" w:rsidP="00167F44">
      <w:pPr>
        <w:spacing w:after="160" w:line="360" w:lineRule="auto"/>
        <w:ind w:firstLine="720"/>
        <w:contextualSpacing/>
        <w:jc w:val="both"/>
        <w:rPr>
          <w:bCs/>
        </w:rPr>
      </w:pPr>
      <w:r w:rsidRPr="005A20F8">
        <w:rPr>
          <w:bCs/>
        </w:rPr>
        <w:t>Management Module</w:t>
      </w:r>
    </w:p>
    <w:p w14:paraId="007E1D4A" w14:textId="521FE965" w:rsidR="005305D4" w:rsidRPr="005A20F8" w:rsidRDefault="002639A9" w:rsidP="00167F44">
      <w:pPr>
        <w:spacing w:after="160" w:line="360" w:lineRule="auto"/>
        <w:ind w:firstLine="720"/>
        <w:contextualSpacing/>
        <w:jc w:val="both"/>
        <w:rPr>
          <w:bCs/>
        </w:rPr>
      </w:pPr>
      <w:r w:rsidRPr="005A20F8">
        <w:rPr>
          <w:bCs/>
        </w:rPr>
        <w:t>Figure 29</w:t>
      </w:r>
      <w:r w:rsidR="005305D4" w:rsidRPr="005A20F8">
        <w:rPr>
          <w:bCs/>
        </w:rPr>
        <w:t>: Activity Diagram of Enter Username and Password of      96</w:t>
      </w:r>
    </w:p>
    <w:p w14:paraId="24B4E99D" w14:textId="77777777" w:rsidR="005305D4" w:rsidRDefault="005305D4" w:rsidP="005305D4">
      <w:pPr>
        <w:spacing w:after="160" w:line="360" w:lineRule="auto"/>
        <w:ind w:firstLine="720"/>
        <w:contextualSpacing/>
        <w:jc w:val="both"/>
        <w:rPr>
          <w:bCs/>
        </w:rPr>
      </w:pPr>
      <w:r w:rsidRPr="005A20F8">
        <w:rPr>
          <w:bCs/>
        </w:rPr>
        <w:t>Login Module Use Case</w:t>
      </w:r>
    </w:p>
    <w:p w14:paraId="33DC9EDD" w14:textId="61B95624" w:rsidR="002973E4" w:rsidRDefault="002639A9" w:rsidP="002973E4">
      <w:pPr>
        <w:spacing w:after="160" w:line="360" w:lineRule="auto"/>
        <w:ind w:firstLine="720"/>
        <w:contextualSpacing/>
        <w:jc w:val="both"/>
        <w:rPr>
          <w:bCs/>
        </w:rPr>
      </w:pPr>
      <w:r>
        <w:rPr>
          <w:bCs/>
        </w:rPr>
        <w:t>Figure 30</w:t>
      </w:r>
      <w:r w:rsidR="005305D4">
        <w:rPr>
          <w:bCs/>
        </w:rPr>
        <w:t xml:space="preserve">: </w:t>
      </w:r>
      <w:r w:rsidR="002973E4">
        <w:rPr>
          <w:bCs/>
        </w:rPr>
        <w:t xml:space="preserve">Activity Diagram of </w:t>
      </w:r>
      <w:r w:rsidR="005305D4">
        <w:rPr>
          <w:bCs/>
        </w:rPr>
        <w:t xml:space="preserve">Create User Account of User </w:t>
      </w:r>
      <w:r w:rsidR="002973E4">
        <w:rPr>
          <w:bCs/>
        </w:rPr>
        <w:tab/>
        <w:t xml:space="preserve">         97</w:t>
      </w:r>
    </w:p>
    <w:p w14:paraId="0075995C" w14:textId="12D1A301" w:rsidR="002973E4" w:rsidRDefault="005305D4" w:rsidP="002973E4">
      <w:pPr>
        <w:spacing w:after="160" w:line="360" w:lineRule="auto"/>
        <w:ind w:firstLine="720"/>
        <w:contextualSpacing/>
        <w:jc w:val="both"/>
        <w:rPr>
          <w:bCs/>
          <w:szCs w:val="24"/>
        </w:rPr>
      </w:pPr>
      <w:r>
        <w:rPr>
          <w:bCs/>
        </w:rPr>
        <w:t>Module</w:t>
      </w:r>
      <w:r w:rsidR="002973E4">
        <w:rPr>
          <w:bCs/>
        </w:rPr>
        <w:t xml:space="preserve"> Use Case</w:t>
      </w:r>
    </w:p>
    <w:p w14:paraId="2C1A8D0B" w14:textId="4BB149F0" w:rsidR="002973E4" w:rsidRDefault="002D42F2" w:rsidP="002973E4">
      <w:pPr>
        <w:spacing w:after="160" w:line="360" w:lineRule="auto"/>
        <w:ind w:firstLine="720"/>
        <w:contextualSpacing/>
        <w:jc w:val="both"/>
        <w:rPr>
          <w:bCs/>
          <w:szCs w:val="24"/>
        </w:rPr>
      </w:pPr>
      <w:r>
        <w:rPr>
          <w:bCs/>
          <w:szCs w:val="24"/>
        </w:rPr>
        <w:t>Figure 31</w:t>
      </w:r>
      <w:r w:rsidR="002973E4">
        <w:rPr>
          <w:bCs/>
          <w:szCs w:val="24"/>
        </w:rPr>
        <w:t>: Activity Diagram of Search and View User Account</w:t>
      </w:r>
      <w:r w:rsidR="002973E4">
        <w:rPr>
          <w:bCs/>
          <w:szCs w:val="24"/>
        </w:rPr>
        <w:tab/>
        <w:t xml:space="preserve">         98</w:t>
      </w:r>
    </w:p>
    <w:p w14:paraId="31D577C0" w14:textId="2D3EF71B" w:rsidR="002973E4" w:rsidRDefault="002973E4" w:rsidP="002973E4">
      <w:pPr>
        <w:spacing w:after="160" w:line="360" w:lineRule="auto"/>
        <w:ind w:firstLine="720"/>
        <w:contextualSpacing/>
        <w:jc w:val="both"/>
        <w:rPr>
          <w:bCs/>
          <w:szCs w:val="24"/>
        </w:rPr>
      </w:pPr>
      <w:r>
        <w:rPr>
          <w:bCs/>
          <w:szCs w:val="24"/>
        </w:rPr>
        <w:t>of User Module Use Case</w:t>
      </w:r>
    </w:p>
    <w:p w14:paraId="1D7D3F83" w14:textId="7422E711" w:rsidR="002973E4" w:rsidRDefault="002D42F2" w:rsidP="002973E4">
      <w:pPr>
        <w:spacing w:after="160" w:line="360" w:lineRule="auto"/>
        <w:ind w:firstLine="720"/>
        <w:contextualSpacing/>
        <w:jc w:val="both"/>
        <w:rPr>
          <w:bCs/>
          <w:szCs w:val="24"/>
        </w:rPr>
      </w:pPr>
      <w:r>
        <w:rPr>
          <w:bCs/>
        </w:rPr>
        <w:t>Figure 32</w:t>
      </w:r>
      <w:r w:rsidR="002973E4">
        <w:rPr>
          <w:bCs/>
        </w:rPr>
        <w:t xml:space="preserve">: </w:t>
      </w:r>
      <w:r w:rsidR="002973E4">
        <w:rPr>
          <w:bCs/>
          <w:szCs w:val="24"/>
        </w:rPr>
        <w:t>Activity Diagram of Search and Update User Account      100</w:t>
      </w:r>
    </w:p>
    <w:p w14:paraId="62FA41E9" w14:textId="77777777" w:rsidR="002973E4" w:rsidRDefault="002973E4" w:rsidP="002973E4">
      <w:pPr>
        <w:spacing w:after="160" w:line="360" w:lineRule="auto"/>
        <w:ind w:firstLine="720"/>
        <w:contextualSpacing/>
        <w:jc w:val="both"/>
        <w:rPr>
          <w:bCs/>
        </w:rPr>
      </w:pPr>
      <w:r>
        <w:rPr>
          <w:bCs/>
        </w:rPr>
        <w:t>of User Module Use Case</w:t>
      </w:r>
    </w:p>
    <w:p w14:paraId="354449F8" w14:textId="7A075E80" w:rsidR="002D42F2" w:rsidRDefault="002D42F2" w:rsidP="002973E4">
      <w:pPr>
        <w:spacing w:after="160" w:line="360" w:lineRule="auto"/>
        <w:ind w:firstLine="720"/>
        <w:contextualSpacing/>
        <w:jc w:val="both"/>
        <w:rPr>
          <w:bCs/>
          <w:szCs w:val="24"/>
        </w:rPr>
      </w:pPr>
      <w:r>
        <w:rPr>
          <w:bCs/>
        </w:rPr>
        <w:t>Figure 33</w:t>
      </w:r>
      <w:r w:rsidR="002973E4">
        <w:rPr>
          <w:bCs/>
        </w:rPr>
        <w:t xml:space="preserve">: </w:t>
      </w:r>
      <w:r w:rsidR="00786643">
        <w:rPr>
          <w:bCs/>
          <w:szCs w:val="24"/>
        </w:rPr>
        <w:t>Activity Diagram of Remove User Account of User            101</w:t>
      </w:r>
    </w:p>
    <w:p w14:paraId="25DA9EF1" w14:textId="77777777" w:rsidR="00786643" w:rsidRDefault="00786643" w:rsidP="00786643">
      <w:pPr>
        <w:spacing w:after="160" w:line="360" w:lineRule="auto"/>
        <w:ind w:firstLine="720"/>
        <w:contextualSpacing/>
        <w:jc w:val="both"/>
        <w:rPr>
          <w:bCs/>
          <w:szCs w:val="24"/>
        </w:rPr>
      </w:pPr>
      <w:r>
        <w:rPr>
          <w:bCs/>
          <w:szCs w:val="24"/>
        </w:rPr>
        <w:t>Module Use Case</w:t>
      </w:r>
    </w:p>
    <w:p w14:paraId="2E9F9FEB" w14:textId="4E7E70E1" w:rsidR="002D42F2" w:rsidRDefault="002D42F2" w:rsidP="00786643">
      <w:pPr>
        <w:spacing w:after="160" w:line="360" w:lineRule="auto"/>
        <w:ind w:firstLine="720"/>
        <w:contextualSpacing/>
        <w:jc w:val="both"/>
        <w:rPr>
          <w:bCs/>
          <w:szCs w:val="24"/>
        </w:rPr>
      </w:pPr>
      <w:r>
        <w:rPr>
          <w:bCs/>
        </w:rPr>
        <w:t>Figure 34:</w:t>
      </w:r>
      <w:r w:rsidR="00786643">
        <w:rPr>
          <w:bCs/>
        </w:rPr>
        <w:t xml:space="preserve"> </w:t>
      </w:r>
      <w:r w:rsidR="00786643">
        <w:rPr>
          <w:bCs/>
          <w:szCs w:val="24"/>
        </w:rPr>
        <w:t>Activity Diagram of Logout User Account of User              102</w:t>
      </w:r>
    </w:p>
    <w:p w14:paraId="5F5E0CE4" w14:textId="77777777" w:rsidR="00786643" w:rsidRDefault="00786643" w:rsidP="00786643">
      <w:pPr>
        <w:spacing w:after="160" w:line="360" w:lineRule="auto"/>
        <w:ind w:firstLine="720"/>
        <w:contextualSpacing/>
        <w:jc w:val="both"/>
        <w:rPr>
          <w:bCs/>
          <w:szCs w:val="24"/>
        </w:rPr>
      </w:pPr>
      <w:r>
        <w:rPr>
          <w:bCs/>
          <w:szCs w:val="24"/>
        </w:rPr>
        <w:t>Module Use Case</w:t>
      </w:r>
    </w:p>
    <w:p w14:paraId="06976ABD" w14:textId="1F781FC2" w:rsidR="002D42F2" w:rsidRDefault="002D42F2" w:rsidP="00786643">
      <w:pPr>
        <w:spacing w:after="160" w:line="360" w:lineRule="auto"/>
        <w:ind w:firstLine="720"/>
        <w:contextualSpacing/>
        <w:jc w:val="both"/>
        <w:rPr>
          <w:bCs/>
          <w:szCs w:val="24"/>
        </w:rPr>
      </w:pPr>
      <w:r>
        <w:rPr>
          <w:bCs/>
        </w:rPr>
        <w:t>Figure 35</w:t>
      </w:r>
      <w:r w:rsidR="00BF3393">
        <w:rPr>
          <w:bCs/>
        </w:rPr>
        <w:t>:</w:t>
      </w:r>
      <w:r w:rsidR="00786643">
        <w:rPr>
          <w:bCs/>
        </w:rPr>
        <w:t xml:space="preserve"> </w:t>
      </w:r>
      <w:r w:rsidR="00786643">
        <w:rPr>
          <w:bCs/>
          <w:szCs w:val="24"/>
        </w:rPr>
        <w:t>Use Case Diagram involving the Owner, Worker, and       103</w:t>
      </w:r>
    </w:p>
    <w:p w14:paraId="26F687BB" w14:textId="77777777" w:rsidR="00786643" w:rsidRDefault="00786643" w:rsidP="00786643">
      <w:pPr>
        <w:spacing w:after="160" w:line="360" w:lineRule="auto"/>
        <w:ind w:firstLine="720"/>
        <w:contextualSpacing/>
        <w:jc w:val="both"/>
        <w:rPr>
          <w:bCs/>
          <w:szCs w:val="24"/>
        </w:rPr>
      </w:pPr>
      <w:r>
        <w:rPr>
          <w:bCs/>
          <w:szCs w:val="24"/>
        </w:rPr>
        <w:t>Veterinarian of Piggery Management System of Dashboard Module</w:t>
      </w:r>
    </w:p>
    <w:p w14:paraId="791F8C40" w14:textId="0FC11AFD" w:rsidR="00C35D11" w:rsidRDefault="00C35D11" w:rsidP="00786643">
      <w:pPr>
        <w:spacing w:after="160" w:line="360" w:lineRule="auto"/>
        <w:ind w:firstLine="720"/>
        <w:contextualSpacing/>
        <w:jc w:val="both"/>
        <w:rPr>
          <w:bCs/>
          <w:szCs w:val="24"/>
        </w:rPr>
      </w:pPr>
      <w:r>
        <w:rPr>
          <w:bCs/>
        </w:rPr>
        <w:t>Figure 36:</w:t>
      </w:r>
      <w:r w:rsidR="00786643">
        <w:rPr>
          <w:b w:val="0"/>
          <w:bCs/>
        </w:rPr>
        <w:t xml:space="preserve"> </w:t>
      </w:r>
      <w:r w:rsidR="00786643">
        <w:rPr>
          <w:bCs/>
          <w:szCs w:val="24"/>
        </w:rPr>
        <w:t>Activity Diagram of View Dashboard Interface of              103</w:t>
      </w:r>
    </w:p>
    <w:p w14:paraId="22A16E35" w14:textId="77777777" w:rsidR="00786643" w:rsidRDefault="00786643" w:rsidP="00786643">
      <w:pPr>
        <w:spacing w:after="160" w:line="360" w:lineRule="auto"/>
        <w:ind w:firstLine="720"/>
        <w:contextualSpacing/>
        <w:jc w:val="both"/>
        <w:rPr>
          <w:bCs/>
          <w:szCs w:val="24"/>
        </w:rPr>
      </w:pPr>
      <w:r>
        <w:rPr>
          <w:bCs/>
          <w:szCs w:val="24"/>
        </w:rPr>
        <w:t>Dashboard Module Use Case</w:t>
      </w:r>
    </w:p>
    <w:p w14:paraId="340ABC97" w14:textId="6105A586" w:rsidR="00C35D11" w:rsidRDefault="00C35D11" w:rsidP="00786643">
      <w:pPr>
        <w:spacing w:after="160" w:line="360" w:lineRule="auto"/>
        <w:ind w:firstLine="720"/>
        <w:contextualSpacing/>
        <w:jc w:val="both"/>
        <w:rPr>
          <w:bCs/>
        </w:rPr>
      </w:pPr>
      <w:r>
        <w:rPr>
          <w:bCs/>
        </w:rPr>
        <w:t>Figure 37:</w:t>
      </w:r>
      <w:r w:rsidR="00786643">
        <w:rPr>
          <w:bCs/>
        </w:rPr>
        <w:t xml:space="preserve"> Use Case Diagram involving the Worker of Piggery      </w:t>
      </w:r>
      <w:r w:rsidR="003C0AA7">
        <w:rPr>
          <w:bCs/>
        </w:rPr>
        <w:t xml:space="preserve">   </w:t>
      </w:r>
      <w:r w:rsidR="00786643">
        <w:rPr>
          <w:bCs/>
        </w:rPr>
        <w:t xml:space="preserve"> 104</w:t>
      </w:r>
    </w:p>
    <w:p w14:paraId="125E652D" w14:textId="77777777" w:rsidR="00786643" w:rsidRDefault="00786643" w:rsidP="00786643">
      <w:pPr>
        <w:spacing w:after="160" w:line="360" w:lineRule="auto"/>
        <w:ind w:firstLine="720"/>
        <w:contextualSpacing/>
        <w:jc w:val="both"/>
        <w:rPr>
          <w:bCs/>
        </w:rPr>
      </w:pPr>
      <w:r>
        <w:rPr>
          <w:bCs/>
        </w:rPr>
        <w:t>Management System of Cage Management Module</w:t>
      </w:r>
    </w:p>
    <w:p w14:paraId="2464CA08" w14:textId="6A94340B" w:rsidR="002C27B4" w:rsidRDefault="00C35D11" w:rsidP="00786643">
      <w:pPr>
        <w:spacing w:after="160" w:line="360" w:lineRule="auto"/>
        <w:ind w:firstLine="720"/>
        <w:contextualSpacing/>
        <w:jc w:val="both"/>
        <w:rPr>
          <w:bCs/>
          <w:szCs w:val="24"/>
        </w:rPr>
      </w:pPr>
      <w:r>
        <w:rPr>
          <w:bCs/>
        </w:rPr>
        <w:lastRenderedPageBreak/>
        <w:t xml:space="preserve">Figure 38: </w:t>
      </w:r>
      <w:r w:rsidR="00786643">
        <w:rPr>
          <w:bCs/>
          <w:szCs w:val="24"/>
        </w:rPr>
        <w:t>Activity Diagram of Create Cage of Cage Management</w:t>
      </w:r>
      <w:r w:rsidR="00F254A1">
        <w:rPr>
          <w:bCs/>
          <w:szCs w:val="24"/>
        </w:rPr>
        <w:t xml:space="preserve">     105</w:t>
      </w:r>
    </w:p>
    <w:p w14:paraId="1858ED63" w14:textId="77777777" w:rsidR="00F254A1" w:rsidRDefault="00F254A1" w:rsidP="00F254A1">
      <w:pPr>
        <w:spacing w:after="160" w:line="360" w:lineRule="auto"/>
        <w:ind w:firstLine="720"/>
        <w:contextualSpacing/>
        <w:jc w:val="both"/>
        <w:rPr>
          <w:bCs/>
          <w:szCs w:val="24"/>
        </w:rPr>
      </w:pPr>
      <w:r>
        <w:rPr>
          <w:bCs/>
          <w:szCs w:val="24"/>
        </w:rPr>
        <w:t>Module Use Case</w:t>
      </w:r>
    </w:p>
    <w:p w14:paraId="322C056D" w14:textId="4928FBB1" w:rsidR="00CC4C59" w:rsidRDefault="00C35D11" w:rsidP="00F254A1">
      <w:pPr>
        <w:spacing w:after="160" w:line="360" w:lineRule="auto"/>
        <w:ind w:firstLine="720"/>
        <w:contextualSpacing/>
        <w:jc w:val="both"/>
        <w:rPr>
          <w:bCs/>
          <w:szCs w:val="24"/>
        </w:rPr>
      </w:pPr>
      <w:r>
        <w:rPr>
          <w:bCs/>
        </w:rPr>
        <w:t xml:space="preserve">Figure 39: </w:t>
      </w:r>
      <w:r w:rsidR="00F254A1">
        <w:rPr>
          <w:bCs/>
          <w:szCs w:val="24"/>
        </w:rPr>
        <w:t>Activity Diagram of Search and View Cage of Cage</w:t>
      </w:r>
      <w:r w:rsidR="00F254A1">
        <w:rPr>
          <w:bCs/>
          <w:szCs w:val="24"/>
        </w:rPr>
        <w:tab/>
        <w:t xml:space="preserve">         106</w:t>
      </w:r>
    </w:p>
    <w:p w14:paraId="4FEF533D" w14:textId="77777777" w:rsidR="00F254A1" w:rsidRDefault="00F254A1" w:rsidP="00F254A1">
      <w:pPr>
        <w:spacing w:after="160" w:line="360" w:lineRule="auto"/>
        <w:ind w:firstLine="720"/>
        <w:contextualSpacing/>
        <w:jc w:val="both"/>
        <w:rPr>
          <w:bCs/>
          <w:szCs w:val="24"/>
        </w:rPr>
      </w:pPr>
      <w:r>
        <w:rPr>
          <w:bCs/>
          <w:szCs w:val="24"/>
        </w:rPr>
        <w:t>Management Module Use Case</w:t>
      </w:r>
    </w:p>
    <w:p w14:paraId="16AF73A9" w14:textId="3A12E1CA" w:rsidR="00CC4C59" w:rsidRDefault="00CC4C59" w:rsidP="00F254A1">
      <w:pPr>
        <w:spacing w:after="160" w:line="360" w:lineRule="auto"/>
        <w:ind w:firstLine="720"/>
        <w:contextualSpacing/>
        <w:jc w:val="both"/>
        <w:rPr>
          <w:szCs w:val="24"/>
        </w:rPr>
      </w:pPr>
      <w:r>
        <w:rPr>
          <w:szCs w:val="24"/>
        </w:rPr>
        <w:t xml:space="preserve">Figure 40: Activity Diagram of </w:t>
      </w:r>
      <w:r w:rsidR="00F254A1">
        <w:rPr>
          <w:szCs w:val="24"/>
        </w:rPr>
        <w:t>Search and Update Cage of Cage       107</w:t>
      </w:r>
    </w:p>
    <w:p w14:paraId="66662D9D" w14:textId="77777777" w:rsidR="00F254A1" w:rsidRDefault="00F254A1" w:rsidP="00F254A1">
      <w:pPr>
        <w:spacing w:after="160" w:line="360" w:lineRule="auto"/>
        <w:ind w:firstLine="720"/>
        <w:contextualSpacing/>
        <w:jc w:val="both"/>
        <w:rPr>
          <w:szCs w:val="24"/>
        </w:rPr>
      </w:pPr>
      <w:r>
        <w:rPr>
          <w:szCs w:val="24"/>
        </w:rPr>
        <w:t>Management Module Use Case</w:t>
      </w:r>
    </w:p>
    <w:p w14:paraId="6117B604" w14:textId="30ABF5B3" w:rsidR="00F254A1" w:rsidRDefault="00CC4C59" w:rsidP="00F254A1">
      <w:pPr>
        <w:spacing w:after="160" w:line="360" w:lineRule="auto"/>
        <w:ind w:firstLine="720"/>
        <w:contextualSpacing/>
        <w:jc w:val="both"/>
        <w:rPr>
          <w:bCs/>
          <w:szCs w:val="24"/>
        </w:rPr>
      </w:pPr>
      <w:r>
        <w:rPr>
          <w:szCs w:val="24"/>
        </w:rPr>
        <w:t xml:space="preserve">Figure 41: </w:t>
      </w:r>
      <w:r w:rsidR="00F254A1">
        <w:rPr>
          <w:bCs/>
          <w:szCs w:val="24"/>
        </w:rPr>
        <w:t>Activity Diagram of Search and Remove Cage of               108</w:t>
      </w:r>
    </w:p>
    <w:p w14:paraId="78521B68" w14:textId="77777777" w:rsidR="00F254A1" w:rsidRDefault="00F254A1" w:rsidP="00F254A1">
      <w:pPr>
        <w:spacing w:after="160" w:line="360" w:lineRule="auto"/>
        <w:ind w:firstLine="720"/>
        <w:contextualSpacing/>
        <w:jc w:val="both"/>
        <w:rPr>
          <w:bCs/>
          <w:szCs w:val="24"/>
        </w:rPr>
      </w:pPr>
      <w:r>
        <w:rPr>
          <w:bCs/>
          <w:szCs w:val="24"/>
        </w:rPr>
        <w:t>Cage Management Module Use Case</w:t>
      </w:r>
    </w:p>
    <w:p w14:paraId="09652AF1" w14:textId="4FFD9CB5" w:rsidR="00FA6D0A" w:rsidRDefault="00CC4C59" w:rsidP="00F254A1">
      <w:pPr>
        <w:spacing w:after="160" w:line="360" w:lineRule="auto"/>
        <w:ind w:firstLine="720"/>
        <w:contextualSpacing/>
        <w:jc w:val="both"/>
        <w:rPr>
          <w:szCs w:val="24"/>
        </w:rPr>
      </w:pPr>
      <w:r>
        <w:rPr>
          <w:szCs w:val="24"/>
        </w:rPr>
        <w:t xml:space="preserve">Figure 42: </w:t>
      </w:r>
      <w:r w:rsidR="00F254A1">
        <w:rPr>
          <w:szCs w:val="24"/>
        </w:rPr>
        <w:t>Use Case Diagram involving the Worker of Piggery          109</w:t>
      </w:r>
    </w:p>
    <w:p w14:paraId="327D2B7C" w14:textId="77777777" w:rsidR="00F254A1" w:rsidRDefault="00F254A1" w:rsidP="00F254A1">
      <w:pPr>
        <w:spacing w:after="160" w:line="360" w:lineRule="auto"/>
        <w:ind w:firstLine="720"/>
        <w:contextualSpacing/>
        <w:jc w:val="both"/>
        <w:rPr>
          <w:szCs w:val="24"/>
        </w:rPr>
      </w:pPr>
      <w:r>
        <w:rPr>
          <w:szCs w:val="24"/>
        </w:rPr>
        <w:t>Management System of Pig Management Module</w:t>
      </w:r>
    </w:p>
    <w:p w14:paraId="6845B744" w14:textId="4F71ACEF" w:rsidR="00FA6D0A" w:rsidRDefault="00FA6D0A" w:rsidP="00F254A1">
      <w:pPr>
        <w:spacing w:after="160" w:line="360" w:lineRule="auto"/>
        <w:ind w:firstLine="720"/>
        <w:contextualSpacing/>
        <w:jc w:val="both"/>
        <w:rPr>
          <w:szCs w:val="24"/>
        </w:rPr>
      </w:pPr>
      <w:r>
        <w:rPr>
          <w:szCs w:val="24"/>
        </w:rPr>
        <w:t xml:space="preserve">Figure 43: Activity Diagram of </w:t>
      </w:r>
      <w:r w:rsidR="00F254A1">
        <w:rPr>
          <w:szCs w:val="24"/>
        </w:rPr>
        <w:t>Create Pig of Pig Management          110</w:t>
      </w:r>
    </w:p>
    <w:p w14:paraId="07C3771B" w14:textId="77777777" w:rsidR="00F254A1" w:rsidRDefault="00F254A1" w:rsidP="00F254A1">
      <w:pPr>
        <w:spacing w:after="160" w:line="360" w:lineRule="auto"/>
        <w:ind w:firstLine="720"/>
        <w:contextualSpacing/>
        <w:jc w:val="both"/>
        <w:rPr>
          <w:szCs w:val="24"/>
        </w:rPr>
      </w:pPr>
      <w:r>
        <w:rPr>
          <w:szCs w:val="24"/>
        </w:rPr>
        <w:t>Module Use Case</w:t>
      </w:r>
    </w:p>
    <w:p w14:paraId="503724A0" w14:textId="57043D37" w:rsidR="00FA6D0A" w:rsidRDefault="00FA6D0A" w:rsidP="00F254A1">
      <w:pPr>
        <w:spacing w:after="160" w:line="360" w:lineRule="auto"/>
        <w:ind w:firstLine="720"/>
        <w:contextualSpacing/>
        <w:jc w:val="both"/>
        <w:rPr>
          <w:szCs w:val="24"/>
        </w:rPr>
      </w:pPr>
      <w:r>
        <w:rPr>
          <w:szCs w:val="24"/>
        </w:rPr>
        <w:t xml:space="preserve">Figure 44: Activity Diagram of </w:t>
      </w:r>
      <w:r w:rsidR="00F254A1">
        <w:rPr>
          <w:szCs w:val="24"/>
        </w:rPr>
        <w:t>Search and View Pig of Pig                111</w:t>
      </w:r>
    </w:p>
    <w:p w14:paraId="70F13581" w14:textId="77777777" w:rsidR="00F254A1" w:rsidRDefault="00F254A1" w:rsidP="00F254A1">
      <w:pPr>
        <w:spacing w:after="160" w:line="360" w:lineRule="auto"/>
        <w:ind w:firstLine="720"/>
        <w:contextualSpacing/>
        <w:jc w:val="both"/>
        <w:rPr>
          <w:szCs w:val="24"/>
        </w:rPr>
      </w:pPr>
      <w:r>
        <w:rPr>
          <w:szCs w:val="24"/>
        </w:rPr>
        <w:t>Management Module Use Case</w:t>
      </w:r>
    </w:p>
    <w:p w14:paraId="42E8E1D3" w14:textId="58AD5280" w:rsidR="00FA6D0A" w:rsidRDefault="00FA6D0A" w:rsidP="00F254A1">
      <w:pPr>
        <w:spacing w:after="160" w:line="360" w:lineRule="auto"/>
        <w:ind w:firstLine="720"/>
        <w:contextualSpacing/>
        <w:jc w:val="both"/>
        <w:rPr>
          <w:bCs/>
          <w:szCs w:val="24"/>
        </w:rPr>
      </w:pPr>
      <w:r>
        <w:rPr>
          <w:szCs w:val="24"/>
        </w:rPr>
        <w:t xml:space="preserve">Figure 45: </w:t>
      </w:r>
      <w:r w:rsidR="00F254A1">
        <w:rPr>
          <w:bCs/>
          <w:szCs w:val="24"/>
        </w:rPr>
        <w:t xml:space="preserve">Activity Diagram of </w:t>
      </w:r>
      <w:r w:rsidR="008135E8">
        <w:rPr>
          <w:bCs/>
          <w:szCs w:val="24"/>
        </w:rPr>
        <w:t>Search and Update Pig of Pig            112</w:t>
      </w:r>
    </w:p>
    <w:p w14:paraId="6A5CACC6" w14:textId="77777777" w:rsidR="008135E8" w:rsidRDefault="008135E8" w:rsidP="008135E8">
      <w:pPr>
        <w:spacing w:after="160" w:line="360" w:lineRule="auto"/>
        <w:ind w:firstLine="720"/>
        <w:contextualSpacing/>
        <w:jc w:val="both"/>
        <w:rPr>
          <w:b w:val="0"/>
          <w:szCs w:val="24"/>
        </w:rPr>
      </w:pPr>
      <w:r>
        <w:rPr>
          <w:bCs/>
          <w:szCs w:val="24"/>
        </w:rPr>
        <w:t>Management Module Use Case</w:t>
      </w:r>
    </w:p>
    <w:p w14:paraId="4C623D23" w14:textId="0C42EB72" w:rsidR="00BB62A4" w:rsidRDefault="00FA6D0A" w:rsidP="008135E8">
      <w:pPr>
        <w:spacing w:after="160" w:line="360" w:lineRule="auto"/>
        <w:ind w:firstLine="720"/>
        <w:contextualSpacing/>
        <w:jc w:val="both"/>
        <w:rPr>
          <w:szCs w:val="24"/>
        </w:rPr>
      </w:pPr>
      <w:r>
        <w:rPr>
          <w:szCs w:val="24"/>
        </w:rPr>
        <w:t xml:space="preserve">Figure 46: Activity Diagram </w:t>
      </w:r>
      <w:r w:rsidR="00BB62A4">
        <w:rPr>
          <w:szCs w:val="24"/>
        </w:rPr>
        <w:t xml:space="preserve">of </w:t>
      </w:r>
      <w:r w:rsidR="008135E8">
        <w:rPr>
          <w:szCs w:val="24"/>
        </w:rPr>
        <w:t>Search and Remove Pig of Pig           113</w:t>
      </w:r>
    </w:p>
    <w:p w14:paraId="7F398BA5" w14:textId="77777777" w:rsidR="008135E8" w:rsidRDefault="008135E8" w:rsidP="008135E8">
      <w:pPr>
        <w:spacing w:after="160" w:line="360" w:lineRule="auto"/>
        <w:ind w:firstLine="720"/>
        <w:contextualSpacing/>
        <w:jc w:val="both"/>
        <w:rPr>
          <w:szCs w:val="24"/>
        </w:rPr>
      </w:pPr>
      <w:r>
        <w:rPr>
          <w:szCs w:val="24"/>
        </w:rPr>
        <w:t>Management Module Use Case</w:t>
      </w:r>
    </w:p>
    <w:p w14:paraId="4CAFF615" w14:textId="7E4F19F3" w:rsidR="00BB62A4" w:rsidRDefault="00BB62A4" w:rsidP="00306320">
      <w:pPr>
        <w:spacing w:after="160" w:line="360" w:lineRule="auto"/>
        <w:ind w:firstLine="720"/>
        <w:contextualSpacing/>
        <w:jc w:val="both"/>
        <w:rPr>
          <w:szCs w:val="24"/>
        </w:rPr>
      </w:pPr>
      <w:r>
        <w:rPr>
          <w:szCs w:val="24"/>
        </w:rPr>
        <w:t xml:space="preserve">Figure 47: </w:t>
      </w:r>
      <w:r w:rsidR="00306320">
        <w:rPr>
          <w:szCs w:val="24"/>
        </w:rPr>
        <w:t>Use Case Diagram involving Worker of Piggery                114</w:t>
      </w:r>
    </w:p>
    <w:p w14:paraId="239A6EC2" w14:textId="77777777" w:rsidR="00306320" w:rsidRDefault="00306320" w:rsidP="00306320">
      <w:pPr>
        <w:spacing w:after="160" w:line="360" w:lineRule="auto"/>
        <w:ind w:firstLine="720"/>
        <w:contextualSpacing/>
        <w:jc w:val="both"/>
        <w:rPr>
          <w:szCs w:val="24"/>
        </w:rPr>
      </w:pPr>
      <w:r>
        <w:rPr>
          <w:szCs w:val="24"/>
        </w:rPr>
        <w:t>Management System of Batch Management Module</w:t>
      </w:r>
    </w:p>
    <w:p w14:paraId="1C734E7A" w14:textId="3BA37F8E" w:rsidR="00BB62A4" w:rsidRDefault="00BB62A4" w:rsidP="00306320">
      <w:pPr>
        <w:spacing w:after="160" w:line="360" w:lineRule="auto"/>
        <w:ind w:firstLine="720"/>
        <w:contextualSpacing/>
        <w:jc w:val="both"/>
        <w:rPr>
          <w:szCs w:val="24"/>
        </w:rPr>
      </w:pPr>
      <w:r>
        <w:rPr>
          <w:szCs w:val="24"/>
        </w:rPr>
        <w:t xml:space="preserve">Figure 48: Activity Diagram of </w:t>
      </w:r>
      <w:r w:rsidR="00306320">
        <w:rPr>
          <w:szCs w:val="24"/>
        </w:rPr>
        <w:t>Create Batch of Batch</w:t>
      </w:r>
      <w:r w:rsidR="00306320">
        <w:rPr>
          <w:szCs w:val="24"/>
        </w:rPr>
        <w:tab/>
        <w:t xml:space="preserve"> </w:t>
      </w:r>
      <w:r w:rsidR="00306320">
        <w:rPr>
          <w:szCs w:val="24"/>
        </w:rPr>
        <w:tab/>
        <w:t xml:space="preserve">        115</w:t>
      </w:r>
    </w:p>
    <w:p w14:paraId="6D69C314" w14:textId="77777777" w:rsidR="00306320" w:rsidRDefault="00306320" w:rsidP="00306320">
      <w:pPr>
        <w:spacing w:after="160" w:line="360" w:lineRule="auto"/>
        <w:ind w:firstLine="720"/>
        <w:contextualSpacing/>
        <w:jc w:val="both"/>
        <w:rPr>
          <w:szCs w:val="24"/>
        </w:rPr>
      </w:pPr>
      <w:r>
        <w:rPr>
          <w:szCs w:val="24"/>
        </w:rPr>
        <w:t>Management Module Use Case</w:t>
      </w:r>
    </w:p>
    <w:p w14:paraId="0A1C78D5" w14:textId="0A61433B" w:rsidR="00306320" w:rsidRDefault="004B479D" w:rsidP="00306320">
      <w:pPr>
        <w:spacing w:after="160" w:line="360" w:lineRule="auto"/>
        <w:ind w:firstLine="720"/>
        <w:contextualSpacing/>
        <w:jc w:val="both"/>
        <w:rPr>
          <w:bCs/>
          <w:szCs w:val="24"/>
        </w:rPr>
      </w:pPr>
      <w:r>
        <w:rPr>
          <w:szCs w:val="24"/>
        </w:rPr>
        <w:t xml:space="preserve">Figure 49: </w:t>
      </w:r>
      <w:r w:rsidR="00306320">
        <w:rPr>
          <w:bCs/>
          <w:szCs w:val="24"/>
        </w:rPr>
        <w:t>Activity Diagram of Search and View Batch of</w:t>
      </w:r>
      <w:r w:rsidR="00306320">
        <w:rPr>
          <w:bCs/>
          <w:szCs w:val="24"/>
        </w:rPr>
        <w:tab/>
        <w:t xml:space="preserve">        116</w:t>
      </w:r>
    </w:p>
    <w:p w14:paraId="61415A96" w14:textId="5FBA8EEB" w:rsidR="00306320" w:rsidRDefault="00306320" w:rsidP="00306320">
      <w:pPr>
        <w:spacing w:after="160" w:line="360" w:lineRule="auto"/>
        <w:ind w:firstLine="720"/>
        <w:contextualSpacing/>
        <w:jc w:val="both"/>
        <w:rPr>
          <w:bCs/>
          <w:szCs w:val="24"/>
        </w:rPr>
      </w:pPr>
      <w:r>
        <w:rPr>
          <w:bCs/>
          <w:szCs w:val="24"/>
        </w:rPr>
        <w:t>Batch Management Module Use Case</w:t>
      </w:r>
    </w:p>
    <w:p w14:paraId="52ABC993" w14:textId="505CDD57" w:rsidR="004B479D" w:rsidRDefault="004B479D" w:rsidP="00306320">
      <w:pPr>
        <w:spacing w:after="160" w:line="360" w:lineRule="auto"/>
        <w:ind w:firstLine="720"/>
        <w:contextualSpacing/>
        <w:jc w:val="both"/>
        <w:rPr>
          <w:szCs w:val="24"/>
        </w:rPr>
      </w:pPr>
      <w:r>
        <w:rPr>
          <w:szCs w:val="24"/>
        </w:rPr>
        <w:t xml:space="preserve">Figure 50: Activity Diagram of </w:t>
      </w:r>
      <w:r w:rsidR="00306320">
        <w:rPr>
          <w:szCs w:val="24"/>
        </w:rPr>
        <w:t xml:space="preserve">Search and Update Batch of   </w:t>
      </w:r>
      <w:r w:rsidR="00306320">
        <w:rPr>
          <w:szCs w:val="24"/>
        </w:rPr>
        <w:tab/>
        <w:t xml:space="preserve">        117</w:t>
      </w:r>
    </w:p>
    <w:p w14:paraId="79826E34" w14:textId="77777777" w:rsidR="00306320" w:rsidRDefault="00306320" w:rsidP="00306320">
      <w:pPr>
        <w:spacing w:after="160" w:line="360" w:lineRule="auto"/>
        <w:ind w:firstLine="720"/>
        <w:contextualSpacing/>
        <w:jc w:val="both"/>
        <w:rPr>
          <w:szCs w:val="24"/>
        </w:rPr>
      </w:pPr>
      <w:r>
        <w:rPr>
          <w:szCs w:val="24"/>
        </w:rPr>
        <w:t>Batch Management Module Use Case</w:t>
      </w:r>
    </w:p>
    <w:p w14:paraId="2486CDBE" w14:textId="15A42135" w:rsidR="004B479D" w:rsidRDefault="004B479D" w:rsidP="00306320">
      <w:pPr>
        <w:spacing w:after="160" w:line="360" w:lineRule="auto"/>
        <w:ind w:firstLine="720"/>
        <w:contextualSpacing/>
        <w:jc w:val="both"/>
        <w:rPr>
          <w:szCs w:val="24"/>
        </w:rPr>
      </w:pPr>
      <w:r>
        <w:rPr>
          <w:szCs w:val="24"/>
        </w:rPr>
        <w:t xml:space="preserve">Figure 51: Activity Diagram of </w:t>
      </w:r>
      <w:r w:rsidR="005A20F8">
        <w:rPr>
          <w:szCs w:val="24"/>
        </w:rPr>
        <w:t>Search and Remove Batch</w:t>
      </w:r>
      <w:r w:rsidR="005A20F8">
        <w:rPr>
          <w:szCs w:val="24"/>
        </w:rPr>
        <w:tab/>
        <w:t xml:space="preserve">        118</w:t>
      </w:r>
    </w:p>
    <w:p w14:paraId="3146B0A7" w14:textId="549AB67C" w:rsidR="005A20F8" w:rsidRDefault="005A20F8" w:rsidP="00306320">
      <w:pPr>
        <w:spacing w:after="160" w:line="360" w:lineRule="auto"/>
        <w:ind w:firstLine="720"/>
        <w:contextualSpacing/>
        <w:jc w:val="both"/>
        <w:rPr>
          <w:szCs w:val="24"/>
        </w:rPr>
      </w:pPr>
      <w:r>
        <w:rPr>
          <w:szCs w:val="24"/>
        </w:rPr>
        <w:t>of Batch Management Module Use Case</w:t>
      </w:r>
    </w:p>
    <w:p w14:paraId="4E5790C8" w14:textId="6AB78DE3" w:rsidR="003C0AA7" w:rsidRDefault="003C0AA7" w:rsidP="00306320">
      <w:pPr>
        <w:spacing w:after="160" w:line="360" w:lineRule="auto"/>
        <w:ind w:firstLine="720"/>
        <w:contextualSpacing/>
        <w:jc w:val="both"/>
        <w:rPr>
          <w:szCs w:val="24"/>
        </w:rPr>
      </w:pPr>
      <w:r>
        <w:rPr>
          <w:szCs w:val="24"/>
        </w:rPr>
        <w:t xml:space="preserve">Figure 52: Use Case Diagram involving Worker of Piggery </w:t>
      </w:r>
      <w:r>
        <w:rPr>
          <w:szCs w:val="24"/>
        </w:rPr>
        <w:tab/>
        <w:t xml:space="preserve">        119</w:t>
      </w:r>
    </w:p>
    <w:p w14:paraId="260A48D7" w14:textId="33B88F13" w:rsidR="003C0AA7" w:rsidRDefault="003C0AA7" w:rsidP="00306320">
      <w:pPr>
        <w:spacing w:after="160" w:line="360" w:lineRule="auto"/>
        <w:ind w:firstLine="720"/>
        <w:contextualSpacing/>
        <w:jc w:val="both"/>
        <w:rPr>
          <w:szCs w:val="24"/>
        </w:rPr>
      </w:pPr>
      <w:r>
        <w:rPr>
          <w:szCs w:val="24"/>
        </w:rPr>
        <w:t>Management System of Breed Management Module</w:t>
      </w:r>
    </w:p>
    <w:p w14:paraId="744C0ED6" w14:textId="5F2E090C" w:rsidR="003C0AA7" w:rsidRDefault="003C0AA7" w:rsidP="00306320">
      <w:pPr>
        <w:spacing w:after="160" w:line="360" w:lineRule="auto"/>
        <w:ind w:firstLine="720"/>
        <w:contextualSpacing/>
        <w:jc w:val="both"/>
        <w:rPr>
          <w:szCs w:val="24"/>
        </w:rPr>
      </w:pPr>
      <w:r>
        <w:rPr>
          <w:szCs w:val="24"/>
        </w:rPr>
        <w:t>Figure 53: Activity Diagram of Create Breed of Breed</w:t>
      </w:r>
      <w:r>
        <w:rPr>
          <w:szCs w:val="24"/>
        </w:rPr>
        <w:tab/>
      </w:r>
      <w:r>
        <w:rPr>
          <w:szCs w:val="24"/>
        </w:rPr>
        <w:tab/>
        <w:t xml:space="preserve">        120</w:t>
      </w:r>
    </w:p>
    <w:p w14:paraId="0F2C596C" w14:textId="041E0175" w:rsidR="003C0AA7" w:rsidRDefault="003C0AA7" w:rsidP="00306320">
      <w:pPr>
        <w:spacing w:after="160" w:line="360" w:lineRule="auto"/>
        <w:ind w:firstLine="720"/>
        <w:contextualSpacing/>
        <w:jc w:val="both"/>
        <w:rPr>
          <w:szCs w:val="24"/>
        </w:rPr>
      </w:pPr>
      <w:r>
        <w:rPr>
          <w:szCs w:val="24"/>
        </w:rPr>
        <w:lastRenderedPageBreak/>
        <w:t>Management Module Use Case</w:t>
      </w:r>
    </w:p>
    <w:p w14:paraId="0E2A8ECB" w14:textId="21D4EF9D" w:rsidR="003C0AA7" w:rsidRDefault="003C0AA7" w:rsidP="00306320">
      <w:pPr>
        <w:spacing w:after="160" w:line="360" w:lineRule="auto"/>
        <w:ind w:firstLine="720"/>
        <w:contextualSpacing/>
        <w:jc w:val="both"/>
        <w:rPr>
          <w:szCs w:val="24"/>
        </w:rPr>
      </w:pPr>
      <w:r>
        <w:rPr>
          <w:szCs w:val="24"/>
        </w:rPr>
        <w:t xml:space="preserve">Figure 54: Activity Diagram of Search and View Breed of </w:t>
      </w:r>
      <w:r>
        <w:rPr>
          <w:szCs w:val="24"/>
        </w:rPr>
        <w:tab/>
        <w:t xml:space="preserve">        121</w:t>
      </w:r>
    </w:p>
    <w:p w14:paraId="7CC4B807" w14:textId="56E59CE6" w:rsidR="003C0AA7" w:rsidRDefault="003C0AA7" w:rsidP="003C0AA7">
      <w:pPr>
        <w:spacing w:after="160" w:line="360" w:lineRule="auto"/>
        <w:ind w:firstLine="720"/>
        <w:contextualSpacing/>
        <w:jc w:val="both"/>
        <w:rPr>
          <w:szCs w:val="24"/>
        </w:rPr>
      </w:pPr>
      <w:r>
        <w:rPr>
          <w:szCs w:val="24"/>
        </w:rPr>
        <w:t>Breed Management Module Use Case</w:t>
      </w:r>
    </w:p>
    <w:p w14:paraId="41C0F753" w14:textId="201091F8" w:rsidR="003C0AA7" w:rsidRDefault="003C0AA7" w:rsidP="003C0AA7">
      <w:pPr>
        <w:spacing w:after="160" w:line="360" w:lineRule="auto"/>
        <w:ind w:firstLine="720"/>
        <w:contextualSpacing/>
        <w:jc w:val="both"/>
        <w:rPr>
          <w:szCs w:val="24"/>
        </w:rPr>
      </w:pPr>
      <w:r>
        <w:rPr>
          <w:szCs w:val="24"/>
        </w:rPr>
        <w:t>Figure 55: Activity Diagram of Search and Update Breed of</w:t>
      </w:r>
      <w:r>
        <w:rPr>
          <w:szCs w:val="24"/>
        </w:rPr>
        <w:tab/>
        <w:t xml:space="preserve">        122</w:t>
      </w:r>
    </w:p>
    <w:p w14:paraId="09F59AA6" w14:textId="63793F87" w:rsidR="00A60AC9" w:rsidRPr="003C0AA7" w:rsidRDefault="003C0AA7" w:rsidP="003C0AA7">
      <w:pPr>
        <w:spacing w:after="160" w:line="360" w:lineRule="auto"/>
        <w:ind w:firstLine="720"/>
        <w:contextualSpacing/>
        <w:jc w:val="both"/>
        <w:rPr>
          <w:szCs w:val="24"/>
        </w:rPr>
      </w:pPr>
      <w:r>
        <w:rPr>
          <w:szCs w:val="24"/>
        </w:rPr>
        <w:t>Breed Management Module Use Case</w:t>
      </w:r>
    </w:p>
    <w:p w14:paraId="51D58808" w14:textId="7F3F385F" w:rsidR="000A6DD9" w:rsidRPr="000A6DD9" w:rsidRDefault="00370202" w:rsidP="00B36078">
      <w:pPr>
        <w:spacing w:after="160" w:line="259" w:lineRule="auto"/>
        <w:ind w:firstLine="720"/>
        <w:jc w:val="both"/>
        <w:sectPr w:rsidR="000A6DD9" w:rsidRPr="000A6DD9" w:rsidSect="003E0F44">
          <w:pgSz w:w="12240" w:h="15840" w:code="1"/>
          <w:pgMar w:top="1440" w:right="1440" w:bottom="1440" w:left="2160" w:header="720" w:footer="288" w:gutter="0"/>
          <w:pgNumType w:fmt="lowerRoman"/>
          <w:cols w:space="720"/>
          <w:docGrid w:linePitch="360"/>
        </w:sectPr>
      </w:pPr>
      <w:r>
        <w:tab/>
        <w:t xml:space="preserve">  </w:t>
      </w:r>
    </w:p>
    <w:p w14:paraId="33685E9B" w14:textId="77777777" w:rsidR="00EE3DF5" w:rsidRDefault="003156D4" w:rsidP="00B36078">
      <w:r>
        <w:lastRenderedPageBreak/>
        <w:t>List of Tables</w:t>
      </w:r>
    </w:p>
    <w:p w14:paraId="5E5B1707" w14:textId="77777777" w:rsidR="00EE3DF5" w:rsidRDefault="00EE3DF5" w:rsidP="00EE3DF5"/>
    <w:p w14:paraId="7F644BE8" w14:textId="77777777" w:rsidR="00EE3DF5" w:rsidRDefault="00EE3DF5" w:rsidP="00EE3DF5"/>
    <w:p w14:paraId="7C916AB4" w14:textId="71C24B2A" w:rsidR="00EE3DF5" w:rsidRDefault="00EE3DF5" w:rsidP="00EE3DF5">
      <w:r>
        <w:tab/>
      </w:r>
      <w:r>
        <w:tab/>
      </w:r>
      <w:r>
        <w:tab/>
      </w:r>
      <w:r>
        <w:tab/>
        <w:t xml:space="preserve"> </w:t>
      </w:r>
      <w:r>
        <w:tab/>
      </w:r>
      <w:r>
        <w:tab/>
      </w:r>
      <w:r>
        <w:tab/>
      </w:r>
      <w:r>
        <w:tab/>
      </w:r>
      <w:r>
        <w:tab/>
      </w:r>
      <w:r>
        <w:tab/>
        <w:t>Page</w:t>
      </w:r>
    </w:p>
    <w:p w14:paraId="27860289" w14:textId="77777777" w:rsidR="00EE3DF5" w:rsidRDefault="00EE3DF5" w:rsidP="00EE3DF5"/>
    <w:p w14:paraId="53523C76" w14:textId="52917BDF" w:rsidR="0095142C" w:rsidRDefault="00EE3DF5" w:rsidP="0095142C">
      <w:pPr>
        <w:spacing w:line="360" w:lineRule="auto"/>
        <w:ind w:firstLine="720"/>
        <w:jc w:val="both"/>
      </w:pPr>
      <w:r>
        <w:rPr>
          <w:bCs/>
        </w:rPr>
        <w:t>Table 1: Related Systems Summary Table</w:t>
      </w:r>
      <w:r>
        <w:tab/>
      </w:r>
      <w:r>
        <w:tab/>
      </w:r>
      <w:r>
        <w:tab/>
        <w:t xml:space="preserve">          </w:t>
      </w:r>
      <w:r>
        <w:tab/>
        <w:t xml:space="preserve">          2</w:t>
      </w:r>
      <w:r w:rsidR="0095142C">
        <w:t>3</w:t>
      </w:r>
    </w:p>
    <w:p w14:paraId="1EB1ACD5" w14:textId="50FFCEB8" w:rsidR="0095142C" w:rsidRDefault="00EE3DF5" w:rsidP="0095142C">
      <w:pPr>
        <w:spacing w:line="360" w:lineRule="auto"/>
        <w:ind w:firstLine="720"/>
        <w:jc w:val="both"/>
        <w:rPr>
          <w:bCs/>
        </w:rPr>
      </w:pPr>
      <w:r w:rsidRPr="00EE3DF5">
        <w:rPr>
          <w:bCs/>
        </w:rPr>
        <w:t>Table 2: Hardware Requirements for Running</w:t>
      </w:r>
      <w:r w:rsidR="0095142C">
        <w:rPr>
          <w:bCs/>
        </w:rPr>
        <w:t xml:space="preserve"> the Web</w:t>
      </w:r>
      <w:r w:rsidR="0095142C">
        <w:rPr>
          <w:bCs/>
        </w:rPr>
        <w:tab/>
      </w:r>
      <w:r w:rsidR="0095142C">
        <w:rPr>
          <w:bCs/>
        </w:rPr>
        <w:tab/>
        <w:t xml:space="preserve">          29</w:t>
      </w:r>
    </w:p>
    <w:p w14:paraId="04141C2C" w14:textId="44D54471" w:rsidR="00EE3DF5" w:rsidRPr="0095142C" w:rsidRDefault="0095142C" w:rsidP="0095142C">
      <w:pPr>
        <w:spacing w:line="360" w:lineRule="auto"/>
        <w:ind w:firstLine="720"/>
        <w:jc w:val="both"/>
      </w:pPr>
      <w:r>
        <w:rPr>
          <w:bCs/>
        </w:rPr>
        <w:t>Application</w:t>
      </w:r>
    </w:p>
    <w:p w14:paraId="31D9BF46" w14:textId="50A80879" w:rsidR="0095142C" w:rsidRDefault="00EE3DF5" w:rsidP="0095142C">
      <w:pPr>
        <w:pStyle w:val="BodyofResearch"/>
        <w:ind w:firstLine="720"/>
        <w:rPr>
          <w:b/>
          <w:bCs/>
        </w:rPr>
      </w:pPr>
      <w:r w:rsidRPr="00EE3DF5">
        <w:rPr>
          <w:b/>
          <w:bCs/>
        </w:rPr>
        <w:t xml:space="preserve">Table 3: Hardware Requirements for Installing </w:t>
      </w:r>
      <w:r>
        <w:rPr>
          <w:b/>
          <w:bCs/>
        </w:rPr>
        <w:tab/>
      </w:r>
      <w:r>
        <w:rPr>
          <w:b/>
          <w:bCs/>
        </w:rPr>
        <w:tab/>
        <w:t xml:space="preserve">                      2</w:t>
      </w:r>
      <w:r w:rsidR="0095142C">
        <w:rPr>
          <w:b/>
          <w:bCs/>
        </w:rPr>
        <w:t>9</w:t>
      </w:r>
    </w:p>
    <w:p w14:paraId="3676A358" w14:textId="224AFD07" w:rsidR="00EE3DF5" w:rsidRPr="00EE3DF5" w:rsidRDefault="00EE3DF5" w:rsidP="0095142C">
      <w:pPr>
        <w:pStyle w:val="BodyofResearch"/>
        <w:ind w:firstLine="720"/>
        <w:rPr>
          <w:b/>
          <w:bCs/>
        </w:rPr>
      </w:pPr>
      <w:r w:rsidRPr="00EE3DF5">
        <w:rPr>
          <w:b/>
          <w:bCs/>
        </w:rPr>
        <w:t>and Running the Mobile Application</w:t>
      </w:r>
    </w:p>
    <w:p w14:paraId="45BB4E73" w14:textId="5AA64256" w:rsidR="00EE3DF5" w:rsidRPr="00EE3DF5" w:rsidRDefault="00EE3DF5" w:rsidP="00EE3DF5">
      <w:pPr>
        <w:pStyle w:val="BodyofResearch"/>
        <w:ind w:firstLine="720"/>
        <w:rPr>
          <w:b/>
          <w:bCs/>
        </w:rPr>
      </w:pPr>
      <w:r w:rsidRPr="00EE3DF5">
        <w:rPr>
          <w:b/>
          <w:bCs/>
        </w:rPr>
        <w:t xml:space="preserve">Table 4: Software Requirements for </w:t>
      </w:r>
      <w:r w:rsidR="0095142C">
        <w:rPr>
          <w:b/>
          <w:bCs/>
        </w:rPr>
        <w:t>W</w:t>
      </w:r>
      <w:r w:rsidRPr="00EE3DF5">
        <w:rPr>
          <w:b/>
          <w:bCs/>
        </w:rPr>
        <w:t xml:space="preserve">eb </w:t>
      </w:r>
      <w:r w:rsidR="0095142C">
        <w:rPr>
          <w:b/>
          <w:bCs/>
        </w:rPr>
        <w:t>A</w:t>
      </w:r>
      <w:r w:rsidRPr="00EE3DF5">
        <w:rPr>
          <w:b/>
          <w:bCs/>
        </w:rPr>
        <w:t>pplication</w:t>
      </w:r>
      <w:r>
        <w:rPr>
          <w:b/>
          <w:bCs/>
        </w:rPr>
        <w:tab/>
        <w:t xml:space="preserve">                      </w:t>
      </w:r>
      <w:r w:rsidR="0095142C">
        <w:rPr>
          <w:b/>
          <w:bCs/>
        </w:rPr>
        <w:t>30</w:t>
      </w:r>
    </w:p>
    <w:p w14:paraId="5671B21D" w14:textId="564BFCFB" w:rsidR="00EE3DF5" w:rsidRDefault="00EE3DF5" w:rsidP="00EE3DF5">
      <w:pPr>
        <w:pStyle w:val="BodyofResearch"/>
        <w:ind w:firstLine="720"/>
        <w:rPr>
          <w:b/>
          <w:bCs/>
        </w:rPr>
      </w:pPr>
      <w:r w:rsidRPr="00EE3DF5">
        <w:rPr>
          <w:b/>
          <w:bCs/>
        </w:rPr>
        <w:t xml:space="preserve">Table 5: Software Requirements for </w:t>
      </w:r>
      <w:r w:rsidR="0095142C">
        <w:rPr>
          <w:b/>
          <w:bCs/>
        </w:rPr>
        <w:t>M</w:t>
      </w:r>
      <w:r w:rsidRPr="00EE3DF5">
        <w:rPr>
          <w:b/>
          <w:bCs/>
        </w:rPr>
        <w:t xml:space="preserve">obile </w:t>
      </w:r>
      <w:r w:rsidR="0095142C">
        <w:rPr>
          <w:b/>
          <w:bCs/>
        </w:rPr>
        <w:t>A</w:t>
      </w:r>
      <w:r w:rsidRPr="00EE3DF5">
        <w:rPr>
          <w:b/>
          <w:bCs/>
        </w:rPr>
        <w:t>pplication</w:t>
      </w:r>
      <w:r>
        <w:rPr>
          <w:b/>
          <w:bCs/>
        </w:rPr>
        <w:tab/>
        <w:t xml:space="preserve">                      </w:t>
      </w:r>
      <w:r w:rsidR="0095142C">
        <w:rPr>
          <w:b/>
          <w:bCs/>
        </w:rPr>
        <w:t>30</w:t>
      </w:r>
    </w:p>
    <w:p w14:paraId="0502268E" w14:textId="6221E891" w:rsidR="0095142C" w:rsidRDefault="00EE3DF5" w:rsidP="0095142C">
      <w:pPr>
        <w:pStyle w:val="BodyofResearch"/>
        <w:ind w:firstLine="720"/>
        <w:rPr>
          <w:b/>
          <w:bCs/>
        </w:rPr>
      </w:pPr>
      <w:r w:rsidRPr="00EE3DF5">
        <w:rPr>
          <w:b/>
          <w:bCs/>
        </w:rPr>
        <w:t>Table 6: Hardware Requirement</w:t>
      </w:r>
      <w:r w:rsidR="0095142C">
        <w:rPr>
          <w:b/>
          <w:bCs/>
        </w:rPr>
        <w:t>s</w:t>
      </w:r>
      <w:r w:rsidRPr="00EE3DF5">
        <w:rPr>
          <w:b/>
          <w:bCs/>
        </w:rPr>
        <w:t xml:space="preserve"> for Developing and </w:t>
      </w:r>
      <w:r w:rsidRPr="00EE3DF5">
        <w:rPr>
          <w:b/>
          <w:bCs/>
        </w:rPr>
        <w:tab/>
      </w:r>
      <w:r w:rsidRPr="00EE3DF5">
        <w:rPr>
          <w:b/>
          <w:bCs/>
        </w:rPr>
        <w:tab/>
        <w:t xml:space="preserve">  </w:t>
      </w:r>
      <w:r>
        <w:rPr>
          <w:b/>
          <w:bCs/>
        </w:rPr>
        <w:t xml:space="preserve">       </w:t>
      </w:r>
      <w:r w:rsidRPr="00EE3DF5">
        <w:rPr>
          <w:b/>
          <w:bCs/>
        </w:rPr>
        <w:t xml:space="preserve"> 4</w:t>
      </w:r>
      <w:r w:rsidR="0095142C">
        <w:rPr>
          <w:b/>
          <w:bCs/>
        </w:rPr>
        <w:t>7</w:t>
      </w:r>
    </w:p>
    <w:p w14:paraId="06E959F9" w14:textId="39080DB2" w:rsidR="00EE3DF5" w:rsidRDefault="00EE3DF5" w:rsidP="0095142C">
      <w:pPr>
        <w:pStyle w:val="BodyofResearch"/>
        <w:ind w:firstLine="720"/>
        <w:rPr>
          <w:b/>
          <w:bCs/>
        </w:rPr>
      </w:pPr>
      <w:r w:rsidRPr="00EE3DF5">
        <w:rPr>
          <w:b/>
          <w:bCs/>
        </w:rPr>
        <w:t>Testing the Web application</w:t>
      </w:r>
    </w:p>
    <w:p w14:paraId="2C03E76A" w14:textId="48E48E87" w:rsidR="0095142C" w:rsidRDefault="00EE3DF5" w:rsidP="00EE3DF5">
      <w:pPr>
        <w:pStyle w:val="BodyofResearch"/>
        <w:ind w:firstLine="720"/>
        <w:rPr>
          <w:b/>
          <w:bCs/>
        </w:rPr>
      </w:pPr>
      <w:r w:rsidRPr="00EE3DF5">
        <w:rPr>
          <w:b/>
          <w:bCs/>
        </w:rPr>
        <w:t xml:space="preserve">Table 7: Hardware </w:t>
      </w:r>
      <w:r w:rsidR="0095142C">
        <w:rPr>
          <w:b/>
          <w:bCs/>
        </w:rPr>
        <w:t>R</w:t>
      </w:r>
      <w:r w:rsidRPr="00EE3DF5">
        <w:rPr>
          <w:b/>
          <w:bCs/>
        </w:rPr>
        <w:t xml:space="preserve">equirement for </w:t>
      </w:r>
      <w:r w:rsidR="0095142C">
        <w:rPr>
          <w:b/>
          <w:bCs/>
        </w:rPr>
        <w:t>T</w:t>
      </w:r>
      <w:r w:rsidRPr="00EE3DF5">
        <w:rPr>
          <w:b/>
          <w:bCs/>
        </w:rPr>
        <w:t xml:space="preserve">esting </w:t>
      </w:r>
      <w:r w:rsidR="0095142C">
        <w:rPr>
          <w:b/>
          <w:bCs/>
        </w:rPr>
        <w:t>M</w:t>
      </w:r>
      <w:r w:rsidRPr="00EE3DF5">
        <w:rPr>
          <w:b/>
          <w:bCs/>
        </w:rPr>
        <w:t>obile</w:t>
      </w:r>
      <w:r w:rsidR="0095142C">
        <w:rPr>
          <w:b/>
          <w:bCs/>
        </w:rPr>
        <w:tab/>
      </w:r>
      <w:r w:rsidR="0095142C">
        <w:rPr>
          <w:b/>
          <w:bCs/>
        </w:rPr>
        <w:tab/>
        <w:t xml:space="preserve">          47</w:t>
      </w:r>
      <w:r w:rsidRPr="00EE3DF5">
        <w:rPr>
          <w:b/>
          <w:bCs/>
        </w:rPr>
        <w:t xml:space="preserve"> </w:t>
      </w:r>
    </w:p>
    <w:p w14:paraId="03711D30" w14:textId="77777777" w:rsidR="0095142C" w:rsidRDefault="0095142C" w:rsidP="0095142C">
      <w:pPr>
        <w:pStyle w:val="BodyofResearch"/>
        <w:ind w:firstLine="720"/>
        <w:rPr>
          <w:b/>
          <w:bCs/>
        </w:rPr>
      </w:pPr>
      <w:r>
        <w:rPr>
          <w:b/>
          <w:bCs/>
        </w:rPr>
        <w:t>A</w:t>
      </w:r>
      <w:r w:rsidR="00EE3DF5" w:rsidRPr="00EE3DF5">
        <w:rPr>
          <w:b/>
          <w:bCs/>
        </w:rPr>
        <w:t>pplicatio</w:t>
      </w:r>
      <w:r>
        <w:rPr>
          <w:b/>
          <w:bCs/>
        </w:rPr>
        <w:t>n</w:t>
      </w:r>
    </w:p>
    <w:p w14:paraId="6ACDF4B9" w14:textId="77777777" w:rsidR="0095142C" w:rsidRDefault="0095142C" w:rsidP="0095142C">
      <w:pPr>
        <w:pStyle w:val="BodyofResearch"/>
        <w:ind w:firstLine="720"/>
        <w:rPr>
          <w:b/>
          <w:bCs/>
        </w:rPr>
      </w:pPr>
      <w:r>
        <w:rPr>
          <w:b/>
          <w:bCs/>
        </w:rPr>
        <w:t>Table 8: Event Decomposition of the User Management Module         78</w:t>
      </w:r>
    </w:p>
    <w:p w14:paraId="43743BC1" w14:textId="63E913CD" w:rsidR="0095142C" w:rsidRDefault="0095142C" w:rsidP="0095142C">
      <w:pPr>
        <w:pStyle w:val="BodyofResearch"/>
        <w:ind w:firstLine="720"/>
        <w:rPr>
          <w:b/>
          <w:bCs/>
        </w:rPr>
      </w:pPr>
      <w:r>
        <w:rPr>
          <w:b/>
          <w:bCs/>
        </w:rPr>
        <w:t>Table 9: Event Decomposition of the Piggery Management</w:t>
      </w:r>
      <w:r>
        <w:rPr>
          <w:b/>
          <w:bCs/>
        </w:rPr>
        <w:tab/>
        <w:t xml:space="preserve">          85</w:t>
      </w:r>
    </w:p>
    <w:p w14:paraId="26D5DEC0" w14:textId="77777777" w:rsidR="0095142C" w:rsidRDefault="0095142C" w:rsidP="0095142C">
      <w:pPr>
        <w:pStyle w:val="BodyofResearch"/>
        <w:ind w:firstLine="720"/>
        <w:rPr>
          <w:b/>
          <w:bCs/>
        </w:rPr>
      </w:pPr>
      <w:r>
        <w:rPr>
          <w:b/>
          <w:bCs/>
        </w:rPr>
        <w:t>System Dashboard Module</w:t>
      </w:r>
    </w:p>
    <w:p w14:paraId="24F7BA61" w14:textId="44572FBA" w:rsidR="0095142C" w:rsidRDefault="0095142C" w:rsidP="0095142C">
      <w:pPr>
        <w:pStyle w:val="BodyofResearch"/>
        <w:ind w:firstLine="720"/>
        <w:rPr>
          <w:b/>
          <w:bCs/>
        </w:rPr>
      </w:pPr>
      <w:r>
        <w:rPr>
          <w:b/>
          <w:bCs/>
        </w:rPr>
        <w:t>Table 10: Event Decomposition of the Piggery Management</w:t>
      </w:r>
      <w:r>
        <w:rPr>
          <w:b/>
          <w:bCs/>
        </w:rPr>
        <w:tab/>
        <w:t xml:space="preserve">          86</w:t>
      </w:r>
    </w:p>
    <w:p w14:paraId="1E396AA7" w14:textId="77777777" w:rsidR="0095142C" w:rsidRDefault="0095142C" w:rsidP="0095142C">
      <w:pPr>
        <w:pStyle w:val="BodyofResearch"/>
        <w:ind w:firstLine="720"/>
        <w:rPr>
          <w:b/>
          <w:bCs/>
        </w:rPr>
      </w:pPr>
      <w:r>
        <w:rPr>
          <w:b/>
          <w:bCs/>
        </w:rPr>
        <w:t>System Cage Management Module</w:t>
      </w:r>
    </w:p>
    <w:p w14:paraId="6E2BA2DB" w14:textId="66387EA6" w:rsidR="0095142C" w:rsidRDefault="0095142C" w:rsidP="0095142C">
      <w:pPr>
        <w:pStyle w:val="BodyofResearch"/>
        <w:ind w:firstLine="720"/>
        <w:rPr>
          <w:b/>
          <w:bCs/>
        </w:rPr>
      </w:pPr>
      <w:r>
        <w:rPr>
          <w:b/>
          <w:bCs/>
        </w:rPr>
        <w:t>Table 11: Event Decomposition of the Piggery Management</w:t>
      </w:r>
      <w:r>
        <w:rPr>
          <w:b/>
          <w:bCs/>
        </w:rPr>
        <w:tab/>
        <w:t xml:space="preserve">          91</w:t>
      </w:r>
    </w:p>
    <w:p w14:paraId="0AFA7AA9" w14:textId="77777777" w:rsidR="0095142C" w:rsidRDefault="0095142C" w:rsidP="0095142C">
      <w:pPr>
        <w:pStyle w:val="BodyofResearch"/>
        <w:ind w:firstLine="720"/>
        <w:rPr>
          <w:b/>
          <w:bCs/>
        </w:rPr>
      </w:pPr>
      <w:r>
        <w:rPr>
          <w:b/>
          <w:bCs/>
        </w:rPr>
        <w:t>System Pig Management Module</w:t>
      </w:r>
    </w:p>
    <w:p w14:paraId="1C68D45D" w14:textId="77777777" w:rsidR="0095142C" w:rsidRDefault="00DC4B1F" w:rsidP="0095142C">
      <w:pPr>
        <w:pStyle w:val="BodyofResearch"/>
        <w:ind w:firstLine="720"/>
        <w:rPr>
          <w:b/>
          <w:bCs/>
        </w:rPr>
      </w:pPr>
      <w:r>
        <w:rPr>
          <w:b/>
          <w:bCs/>
        </w:rPr>
        <w:t xml:space="preserve">Table 12: Event Decomposition of Batch Management Module </w:t>
      </w:r>
      <w:r>
        <w:rPr>
          <w:b/>
          <w:bCs/>
        </w:rPr>
        <w:tab/>
        <w:t xml:space="preserve">          96</w:t>
      </w:r>
    </w:p>
    <w:p w14:paraId="6BD50459" w14:textId="77777777" w:rsidR="00DC4B1F" w:rsidRDefault="00DC4B1F" w:rsidP="00DC4B1F">
      <w:pPr>
        <w:pStyle w:val="BodyofResearch"/>
        <w:ind w:firstLine="720"/>
        <w:rPr>
          <w:b/>
          <w:bCs/>
        </w:rPr>
      </w:pPr>
      <w:r>
        <w:rPr>
          <w:b/>
          <w:bCs/>
        </w:rPr>
        <w:t>Table 13: Event Decomposition of Breed Management Module</w:t>
      </w:r>
      <w:r>
        <w:rPr>
          <w:b/>
          <w:bCs/>
        </w:rPr>
        <w:tab/>
        <w:t xml:space="preserve">          101</w:t>
      </w:r>
    </w:p>
    <w:p w14:paraId="35D3189B" w14:textId="69158A99" w:rsidR="00DC4B1F" w:rsidRDefault="00DC4B1F" w:rsidP="00DC4B1F">
      <w:pPr>
        <w:pStyle w:val="BodyofResearch"/>
        <w:ind w:firstLine="720"/>
        <w:rPr>
          <w:b/>
          <w:bCs/>
        </w:rPr>
      </w:pPr>
      <w:r>
        <w:rPr>
          <w:b/>
          <w:bCs/>
        </w:rPr>
        <w:t>Table 14: Event Decomposition of Inventory Management</w:t>
      </w:r>
      <w:r>
        <w:rPr>
          <w:b/>
          <w:bCs/>
        </w:rPr>
        <w:tab/>
        <w:t xml:space="preserve">          106</w:t>
      </w:r>
    </w:p>
    <w:p w14:paraId="284BC50F" w14:textId="77777777" w:rsidR="00DC4B1F" w:rsidRDefault="00DC4B1F" w:rsidP="00DC4B1F">
      <w:pPr>
        <w:pStyle w:val="BodyofResearch"/>
        <w:ind w:firstLine="720"/>
        <w:rPr>
          <w:b/>
          <w:bCs/>
        </w:rPr>
      </w:pPr>
      <w:r>
        <w:rPr>
          <w:b/>
          <w:bCs/>
        </w:rPr>
        <w:t>Module</w:t>
      </w:r>
    </w:p>
    <w:p w14:paraId="1C127F00" w14:textId="77777777" w:rsidR="00DC4B1F" w:rsidRDefault="00DC4B1F" w:rsidP="00DC4B1F">
      <w:pPr>
        <w:pStyle w:val="BodyofResearch"/>
        <w:ind w:firstLine="720"/>
        <w:rPr>
          <w:b/>
          <w:bCs/>
        </w:rPr>
      </w:pPr>
      <w:r>
        <w:rPr>
          <w:b/>
          <w:bCs/>
        </w:rPr>
        <w:t>Table 15: Event Decomposition of Purchase Request Module</w:t>
      </w:r>
      <w:r>
        <w:rPr>
          <w:b/>
          <w:bCs/>
        </w:rPr>
        <w:tab/>
        <w:t xml:space="preserve">          111</w:t>
      </w:r>
    </w:p>
    <w:p w14:paraId="5D968BEE" w14:textId="3033B420" w:rsidR="00DC4B1F" w:rsidRDefault="00DC4B1F" w:rsidP="00DC4B1F">
      <w:pPr>
        <w:pStyle w:val="BodyofResearch"/>
        <w:ind w:firstLine="720"/>
        <w:rPr>
          <w:b/>
          <w:bCs/>
        </w:rPr>
      </w:pPr>
      <w:r>
        <w:rPr>
          <w:b/>
          <w:bCs/>
        </w:rPr>
        <w:t>Table 16: Event Decomposition of Operation Management</w:t>
      </w:r>
      <w:r>
        <w:rPr>
          <w:b/>
          <w:bCs/>
        </w:rPr>
        <w:tab/>
        <w:t xml:space="preserve">          118</w:t>
      </w:r>
    </w:p>
    <w:p w14:paraId="43E90A4B" w14:textId="77777777" w:rsidR="00DC4B1F" w:rsidRDefault="00DC4B1F" w:rsidP="00DC4B1F">
      <w:pPr>
        <w:pStyle w:val="BodyofResearch"/>
        <w:ind w:firstLine="720"/>
        <w:rPr>
          <w:b/>
          <w:bCs/>
        </w:rPr>
      </w:pPr>
      <w:r>
        <w:rPr>
          <w:b/>
          <w:bCs/>
        </w:rPr>
        <w:t>Module</w:t>
      </w:r>
    </w:p>
    <w:p w14:paraId="5F9ABA47" w14:textId="778F7CDB" w:rsidR="00DC4B1F" w:rsidRPr="00EE3DF5" w:rsidRDefault="00DC4B1F" w:rsidP="00DC4B1F">
      <w:pPr>
        <w:pStyle w:val="BodyofResearch"/>
        <w:ind w:firstLine="720"/>
        <w:rPr>
          <w:b/>
          <w:bCs/>
        </w:rPr>
        <w:sectPr w:rsidR="00DC4B1F" w:rsidRPr="00EE3DF5" w:rsidSect="003E0F44">
          <w:pgSz w:w="12240" w:h="15840" w:code="1"/>
          <w:pgMar w:top="1440" w:right="1440" w:bottom="1440" w:left="2160" w:header="720" w:footer="288" w:gutter="0"/>
          <w:pgNumType w:fmt="lowerRoman"/>
          <w:cols w:space="720"/>
          <w:docGrid w:linePitch="360"/>
        </w:sectPr>
      </w:pPr>
      <w:r>
        <w:rPr>
          <w:b/>
          <w:bCs/>
        </w:rPr>
        <w:t xml:space="preserve">Table 17: Event Decomposition of </w:t>
      </w:r>
    </w:p>
    <w:p w14:paraId="4DE9310D" w14:textId="77777777" w:rsidR="008632BA" w:rsidRDefault="009E5A9D" w:rsidP="009E5A9D">
      <w:pPr>
        <w:pStyle w:val="Heading1"/>
      </w:pPr>
      <w:r>
        <w:lastRenderedPageBreak/>
        <w:t>I</w:t>
      </w:r>
      <w:r w:rsidR="009F1EB1">
        <w:t>ntroduction</w:t>
      </w:r>
    </w:p>
    <w:p w14:paraId="060B91D9" w14:textId="77777777" w:rsidR="000A1CBB" w:rsidRDefault="00A65ECF" w:rsidP="00916614">
      <w:pPr>
        <w:pStyle w:val="Heading2"/>
      </w:pPr>
      <w:r>
        <w:t>Project Context</w:t>
      </w:r>
    </w:p>
    <w:p w14:paraId="7FE182E5" w14:textId="0EEAAAC5" w:rsidR="000F411E" w:rsidRPr="00160485" w:rsidRDefault="00EE3DF5" w:rsidP="00EE3DF5">
      <w:pPr>
        <w:pStyle w:val="BodyofResearch"/>
        <w:rPr>
          <w:color w:val="000000" w:themeColor="text1"/>
          <w:highlight w:val="yellow"/>
        </w:rPr>
      </w:pPr>
      <w:r w:rsidRPr="00160485">
        <w:rPr>
          <w:color w:val="000000" w:themeColor="text1"/>
          <w:highlight w:val="yellow"/>
        </w:rPr>
        <w:t xml:space="preserve">The world </w:t>
      </w:r>
      <w:r w:rsidR="00CC22C8" w:rsidRPr="00160485">
        <w:rPr>
          <w:color w:val="000000" w:themeColor="text1"/>
          <w:highlight w:val="yellow"/>
        </w:rPr>
        <w:t>is now</w:t>
      </w:r>
      <w:r w:rsidRPr="00160485">
        <w:rPr>
          <w:color w:val="000000" w:themeColor="text1"/>
          <w:highlight w:val="yellow"/>
        </w:rPr>
        <w:t xml:space="preserve"> changing so fast and thanks to the help of technology. Technology has now become a vital part of our life and it </w:t>
      </w:r>
      <w:r w:rsidR="000F411E" w:rsidRPr="00160485">
        <w:rPr>
          <w:color w:val="000000" w:themeColor="text1"/>
          <w:highlight w:val="yellow"/>
        </w:rPr>
        <w:t>enables us to do things faster, better</w:t>
      </w:r>
      <w:r w:rsidR="00A96E45">
        <w:rPr>
          <w:color w:val="000000" w:themeColor="text1"/>
          <w:highlight w:val="yellow"/>
        </w:rPr>
        <w:t>,</w:t>
      </w:r>
      <w:r w:rsidR="000F411E" w:rsidRPr="00160485">
        <w:rPr>
          <w:color w:val="000000" w:themeColor="text1"/>
          <w:highlight w:val="yellow"/>
        </w:rPr>
        <w:t xml:space="preserve"> and become more efficiently.</w:t>
      </w:r>
    </w:p>
    <w:p w14:paraId="630E0270" w14:textId="77777777" w:rsidR="000F411E" w:rsidRPr="00160485" w:rsidRDefault="000F411E" w:rsidP="00EE3DF5">
      <w:pPr>
        <w:pStyle w:val="BodyofResearch"/>
        <w:rPr>
          <w:color w:val="000000" w:themeColor="text1"/>
          <w:highlight w:val="yellow"/>
        </w:rPr>
      </w:pPr>
    </w:p>
    <w:p w14:paraId="19FFF772" w14:textId="5BA60070" w:rsidR="003550D4" w:rsidRPr="00160485" w:rsidRDefault="00805762" w:rsidP="00EE3DF5">
      <w:pPr>
        <w:pStyle w:val="BodyofResearch"/>
        <w:rPr>
          <w:color w:val="000000" w:themeColor="text1"/>
          <w:highlight w:val="yellow"/>
        </w:rPr>
      </w:pPr>
      <w:r w:rsidRPr="00160485">
        <w:rPr>
          <w:color w:val="000000" w:themeColor="text1"/>
          <w:highlight w:val="yellow"/>
        </w:rPr>
        <w:t xml:space="preserve">An important part of farming is piggery management, which has a big impact on things like increasing piggery productivity, pig health and welfare, environmental sustainability, compliance with laws and regulations, and efficient data management. Farmers may ensure that their pigs are growing, healthy, and producing at their full potential for a variety of uses by keeping livestock in piggeries. To perform that, </w:t>
      </w:r>
      <w:r w:rsidR="008024F9" w:rsidRPr="00160485">
        <w:rPr>
          <w:color w:val="000000" w:themeColor="text1"/>
          <w:highlight w:val="yellow"/>
        </w:rPr>
        <w:t xml:space="preserve">the farmers should manage the </w:t>
      </w:r>
      <w:r w:rsidR="003550D4" w:rsidRPr="00160485">
        <w:rPr>
          <w:color w:val="000000" w:themeColor="text1"/>
          <w:highlight w:val="yellow"/>
        </w:rPr>
        <w:t>hog</w:t>
      </w:r>
      <w:r w:rsidR="008024F9" w:rsidRPr="00160485">
        <w:rPr>
          <w:color w:val="000000" w:themeColor="text1"/>
          <w:highlight w:val="yellow"/>
        </w:rPr>
        <w:t xml:space="preserve"> farm well. This </w:t>
      </w:r>
      <w:r w:rsidR="003550D4" w:rsidRPr="00160485">
        <w:rPr>
          <w:color w:val="000000" w:themeColor="text1"/>
          <w:highlight w:val="yellow"/>
        </w:rPr>
        <w:t>allows</w:t>
      </w:r>
      <w:r w:rsidR="008024F9" w:rsidRPr="00160485">
        <w:rPr>
          <w:color w:val="000000" w:themeColor="text1"/>
          <w:highlight w:val="yellow"/>
        </w:rPr>
        <w:t xml:space="preserve"> the </w:t>
      </w:r>
      <w:r w:rsidR="003550D4" w:rsidRPr="00160485">
        <w:rPr>
          <w:color w:val="000000" w:themeColor="text1"/>
          <w:highlight w:val="yellow"/>
        </w:rPr>
        <w:t xml:space="preserve">hog </w:t>
      </w:r>
      <w:r w:rsidR="008024F9" w:rsidRPr="00160485">
        <w:rPr>
          <w:color w:val="000000" w:themeColor="text1"/>
          <w:highlight w:val="yellow"/>
        </w:rPr>
        <w:t xml:space="preserve">farm to manage by the farmers to </w:t>
      </w:r>
      <w:r w:rsidR="003550D4" w:rsidRPr="00160485">
        <w:rPr>
          <w:color w:val="000000" w:themeColor="text1"/>
          <w:highlight w:val="yellow"/>
        </w:rPr>
        <w:t>make the farm organized and increase productivity.</w:t>
      </w:r>
    </w:p>
    <w:p w14:paraId="1118048F" w14:textId="77777777" w:rsidR="003550D4" w:rsidRPr="00160485" w:rsidRDefault="003550D4" w:rsidP="00EE3DF5">
      <w:pPr>
        <w:pStyle w:val="BodyofResearch"/>
        <w:rPr>
          <w:color w:val="000000" w:themeColor="text1"/>
          <w:highlight w:val="yellow"/>
        </w:rPr>
      </w:pPr>
    </w:p>
    <w:p w14:paraId="3C87D6C9" w14:textId="498E8771" w:rsidR="003550D4" w:rsidRPr="00160485" w:rsidRDefault="00C125F6" w:rsidP="00EE3DF5">
      <w:pPr>
        <w:pStyle w:val="BodyofResearch"/>
        <w:rPr>
          <w:color w:val="000000" w:themeColor="text1"/>
          <w:highlight w:val="yellow"/>
        </w:rPr>
      </w:pPr>
      <w:r w:rsidRPr="00160485">
        <w:rPr>
          <w:color w:val="000000" w:themeColor="text1"/>
          <w:highlight w:val="yellow"/>
        </w:rPr>
        <w:t xml:space="preserve">The method of raising and breeding pigs as livestock </w:t>
      </w:r>
      <w:r w:rsidR="00A96E45">
        <w:rPr>
          <w:color w:val="000000" w:themeColor="text1"/>
          <w:highlight w:val="yellow"/>
        </w:rPr>
        <w:t>is</w:t>
      </w:r>
      <w:r w:rsidRPr="00160485">
        <w:rPr>
          <w:color w:val="000000" w:themeColor="text1"/>
          <w:highlight w:val="yellow"/>
        </w:rPr>
        <w:t xml:space="preserve"> valued for the meat and fat they can provide for human use. The increase in food consumption of people brings an enormous impact </w:t>
      </w:r>
      <w:r w:rsidR="00A96E45">
        <w:rPr>
          <w:color w:val="000000" w:themeColor="text1"/>
          <w:highlight w:val="yellow"/>
        </w:rPr>
        <w:t>o</w:t>
      </w:r>
      <w:r w:rsidRPr="00160485">
        <w:rPr>
          <w:color w:val="000000" w:themeColor="text1"/>
          <w:highlight w:val="yellow"/>
        </w:rPr>
        <w:t xml:space="preserve">n the piggery farm as the demand for livestock becomes bigger </w:t>
      </w:r>
      <w:r w:rsidR="00920471" w:rsidRPr="00160485">
        <w:rPr>
          <w:color w:val="000000" w:themeColor="text1"/>
          <w:highlight w:val="yellow"/>
        </w:rPr>
        <w:t>(</w:t>
      </w:r>
      <w:r w:rsidR="00EE3DF5" w:rsidRPr="00160485">
        <w:rPr>
          <w:color w:val="000000" w:themeColor="text1"/>
          <w:highlight w:val="yellow"/>
        </w:rPr>
        <w:t>Netinant</w:t>
      </w:r>
      <w:r w:rsidR="00920471" w:rsidRPr="00160485">
        <w:rPr>
          <w:color w:val="000000" w:themeColor="text1"/>
          <w:highlight w:val="yellow"/>
        </w:rPr>
        <w:t>, P., Niratsoke, A., &amp; Rukhiran, M.,</w:t>
      </w:r>
      <w:r w:rsidR="00EE3DF5" w:rsidRPr="00160485">
        <w:rPr>
          <w:color w:val="000000" w:themeColor="text1"/>
          <w:highlight w:val="yellow"/>
        </w:rPr>
        <w:t xml:space="preserve"> 2021)</w:t>
      </w:r>
      <w:r w:rsidR="003550D4" w:rsidRPr="00160485">
        <w:rPr>
          <w:color w:val="000000" w:themeColor="text1"/>
          <w:highlight w:val="yellow"/>
        </w:rPr>
        <w:t>.</w:t>
      </w:r>
    </w:p>
    <w:p w14:paraId="0ACBA626" w14:textId="41B1B335" w:rsidR="00C125F6" w:rsidRPr="00160485" w:rsidRDefault="00C125F6" w:rsidP="00EE3DF5">
      <w:pPr>
        <w:pStyle w:val="BodyofResearch"/>
        <w:rPr>
          <w:color w:val="000000" w:themeColor="text1"/>
          <w:highlight w:val="yellow"/>
        </w:rPr>
      </w:pPr>
    </w:p>
    <w:p w14:paraId="539DEED6" w14:textId="15C2F35B" w:rsidR="003550D4" w:rsidRPr="00160485" w:rsidRDefault="00A96E45" w:rsidP="00EE3DF5">
      <w:pPr>
        <w:pStyle w:val="BodyofResearch"/>
        <w:rPr>
          <w:color w:val="000000" w:themeColor="text1"/>
        </w:rPr>
      </w:pPr>
      <w:r>
        <w:rPr>
          <w:color w:val="000000" w:themeColor="text1"/>
          <w:highlight w:val="yellow"/>
        </w:rPr>
        <w:t>T</w:t>
      </w:r>
      <w:r w:rsidR="00F0311E" w:rsidRPr="00160485">
        <w:rPr>
          <w:color w:val="000000" w:themeColor="text1"/>
          <w:highlight w:val="yellow"/>
        </w:rPr>
        <w:t>he piggery farm of RVM Hog Farm experienc</w:t>
      </w:r>
      <w:r w:rsidR="00B34D5C" w:rsidRPr="00160485">
        <w:rPr>
          <w:color w:val="000000" w:themeColor="text1"/>
          <w:highlight w:val="yellow"/>
        </w:rPr>
        <w:t>ed</w:t>
      </w:r>
      <w:r w:rsidR="00F0311E" w:rsidRPr="00160485">
        <w:rPr>
          <w:color w:val="000000" w:themeColor="text1"/>
          <w:highlight w:val="yellow"/>
        </w:rPr>
        <w:t xml:space="preserve"> the</w:t>
      </w:r>
      <w:r w:rsidR="00DD79CA" w:rsidRPr="00160485">
        <w:rPr>
          <w:color w:val="000000" w:themeColor="text1"/>
          <w:highlight w:val="yellow"/>
        </w:rPr>
        <w:t xml:space="preserve"> pen and paper </w:t>
      </w:r>
      <w:r w:rsidR="00F0311E" w:rsidRPr="00160485">
        <w:rPr>
          <w:color w:val="000000" w:themeColor="text1"/>
          <w:highlight w:val="yellow"/>
        </w:rPr>
        <w:t xml:space="preserve">process of </w:t>
      </w:r>
      <w:r w:rsidR="00F649C2" w:rsidRPr="00160485">
        <w:rPr>
          <w:color w:val="000000" w:themeColor="text1"/>
          <w:highlight w:val="yellow"/>
        </w:rPr>
        <w:t>recording</w:t>
      </w:r>
      <w:r w:rsidR="00F0311E" w:rsidRPr="00160485">
        <w:rPr>
          <w:color w:val="000000" w:themeColor="text1"/>
          <w:highlight w:val="yellow"/>
        </w:rPr>
        <w:t xml:space="preserve"> the information of pigs </w:t>
      </w:r>
      <w:r w:rsidR="00B34D5C" w:rsidRPr="00160485">
        <w:rPr>
          <w:color w:val="000000" w:themeColor="text1"/>
          <w:highlight w:val="yellow"/>
        </w:rPr>
        <w:t xml:space="preserve">and inventory </w:t>
      </w:r>
      <w:r w:rsidR="00DD79CA" w:rsidRPr="00160485">
        <w:rPr>
          <w:color w:val="000000" w:themeColor="text1"/>
          <w:highlight w:val="yellow"/>
        </w:rPr>
        <w:t xml:space="preserve">to record all the activities that the farm </w:t>
      </w:r>
      <w:r w:rsidR="00160485" w:rsidRPr="00160485">
        <w:rPr>
          <w:color w:val="000000" w:themeColor="text1"/>
          <w:highlight w:val="yellow"/>
        </w:rPr>
        <w:t>does</w:t>
      </w:r>
      <w:r w:rsidR="00F0311E" w:rsidRPr="00160485">
        <w:rPr>
          <w:color w:val="000000" w:themeColor="text1"/>
          <w:highlight w:val="yellow"/>
        </w:rPr>
        <w:t xml:space="preserve">. </w:t>
      </w:r>
      <w:r w:rsidR="00645EBD" w:rsidRPr="00160485">
        <w:rPr>
          <w:color w:val="000000" w:themeColor="text1"/>
          <w:highlight w:val="yellow"/>
        </w:rPr>
        <w:t>For the farm</w:t>
      </w:r>
      <w:r w:rsidR="00DD79CA" w:rsidRPr="00160485">
        <w:rPr>
          <w:color w:val="000000" w:themeColor="text1"/>
          <w:highlight w:val="yellow"/>
        </w:rPr>
        <w:t xml:space="preserve"> to grow</w:t>
      </w:r>
      <w:r w:rsidR="00645EBD" w:rsidRPr="00160485">
        <w:rPr>
          <w:color w:val="000000" w:themeColor="text1"/>
          <w:highlight w:val="yellow"/>
        </w:rPr>
        <w:t>,</w:t>
      </w:r>
      <w:r w:rsidR="00DD79CA" w:rsidRPr="00160485">
        <w:rPr>
          <w:color w:val="000000" w:themeColor="text1"/>
          <w:highlight w:val="yellow"/>
        </w:rPr>
        <w:t xml:space="preserve"> they usually</w:t>
      </w:r>
      <w:r w:rsidR="00645EBD" w:rsidRPr="00160485">
        <w:rPr>
          <w:color w:val="000000" w:themeColor="text1"/>
          <w:highlight w:val="yellow"/>
        </w:rPr>
        <w:t xml:space="preserve"> rely on the </w:t>
      </w:r>
      <w:r w:rsidR="00BC01CA" w:rsidRPr="00160485">
        <w:rPr>
          <w:color w:val="000000" w:themeColor="text1"/>
          <w:highlight w:val="yellow"/>
        </w:rPr>
        <w:t xml:space="preserve">pen and paper </w:t>
      </w:r>
      <w:r w:rsidR="00645EBD" w:rsidRPr="00160485">
        <w:rPr>
          <w:color w:val="000000" w:themeColor="text1"/>
          <w:highlight w:val="yellow"/>
        </w:rPr>
        <w:t xml:space="preserve">process of recording the information of pigs </w:t>
      </w:r>
      <w:r w:rsidR="00DD79CA" w:rsidRPr="00160485">
        <w:rPr>
          <w:color w:val="000000" w:themeColor="text1"/>
          <w:highlight w:val="yellow"/>
        </w:rPr>
        <w:t xml:space="preserve">and inventory </w:t>
      </w:r>
      <w:r w:rsidR="00BC01CA" w:rsidRPr="00160485">
        <w:rPr>
          <w:color w:val="000000" w:themeColor="text1"/>
          <w:highlight w:val="yellow"/>
        </w:rPr>
        <w:t>this way they can manage the farm.</w:t>
      </w:r>
    </w:p>
    <w:p w14:paraId="3EC8A826" w14:textId="32E79212" w:rsidR="00EE3DF5" w:rsidRDefault="00EE3DF5" w:rsidP="00EE3DF5">
      <w:pPr>
        <w:pStyle w:val="BodyofResearch"/>
      </w:pPr>
    </w:p>
    <w:p w14:paraId="2E88EE59" w14:textId="72FE9BA9" w:rsidR="00B35FD4" w:rsidRDefault="00BC01CA" w:rsidP="00EE3DF5">
      <w:pPr>
        <w:pStyle w:val="BodyofResearch"/>
      </w:pPr>
      <w:r>
        <w:t>RVM Hog Farm is one of the existing farms in South Cotabato, established in</w:t>
      </w:r>
      <w:r w:rsidR="00C220C4">
        <w:t xml:space="preserve"> </w:t>
      </w:r>
      <w:r w:rsidR="00A96E45">
        <w:t xml:space="preserve">the </w:t>
      </w:r>
      <w:r w:rsidR="00C220C4">
        <w:t xml:space="preserve">year 2019. </w:t>
      </w:r>
      <w:r w:rsidR="00EE3DF5">
        <w:t xml:space="preserve">It is located at Barangay Lamba, Banga, South Cotabato. The RVM hog farm has </w:t>
      </w:r>
      <w:r w:rsidR="00B35FD4">
        <w:t>forty (</w:t>
      </w:r>
      <w:r w:rsidR="00EE3DF5">
        <w:t>40</w:t>
      </w:r>
      <w:r w:rsidR="00B35FD4">
        <w:t>)</w:t>
      </w:r>
      <w:r w:rsidR="00EE3DF5">
        <w:t xml:space="preserve"> sows, </w:t>
      </w:r>
      <w:r w:rsidR="00B35FD4">
        <w:t>two (</w:t>
      </w:r>
      <w:r w:rsidR="00EE3DF5">
        <w:t>2</w:t>
      </w:r>
      <w:r w:rsidR="00B35FD4">
        <w:t>)</w:t>
      </w:r>
      <w:r w:rsidR="00EE3DF5">
        <w:t xml:space="preserve"> boars, </w:t>
      </w:r>
      <w:r w:rsidR="00B35FD4">
        <w:t>two hundred thirteen (</w:t>
      </w:r>
      <w:r w:rsidR="00EE3DF5">
        <w:t>213</w:t>
      </w:r>
      <w:r w:rsidR="00B35FD4">
        <w:t>)</w:t>
      </w:r>
      <w:r w:rsidR="00EE3DF5">
        <w:t xml:space="preserve"> fattening pigs, and </w:t>
      </w:r>
      <w:r w:rsidR="00B35FD4">
        <w:t>fifty-six (</w:t>
      </w:r>
      <w:r w:rsidR="00EE3DF5">
        <w:t>56</w:t>
      </w:r>
      <w:r w:rsidR="00B35FD4">
        <w:t>)</w:t>
      </w:r>
      <w:r w:rsidR="00EE3DF5">
        <w:t xml:space="preserve"> piglets. The RVM is capable of housing </w:t>
      </w:r>
      <w:r w:rsidR="00B35FD4">
        <w:t>seventy-five (</w:t>
      </w:r>
      <w:r w:rsidR="00EE3DF5">
        <w:t>75</w:t>
      </w:r>
      <w:r w:rsidR="00B35FD4">
        <w:t>)</w:t>
      </w:r>
      <w:r w:rsidR="00EE3DF5">
        <w:t xml:space="preserve"> sows and has </w:t>
      </w:r>
      <w:r w:rsidR="00B35FD4">
        <w:t>thirty (</w:t>
      </w:r>
      <w:r w:rsidR="00EE3DF5">
        <w:t>30</w:t>
      </w:r>
      <w:r w:rsidR="00B35FD4">
        <w:t>)</w:t>
      </w:r>
      <w:r w:rsidR="00EE3DF5">
        <w:t xml:space="preserve"> cages with a maximum capacity of </w:t>
      </w:r>
      <w:r w:rsidR="00B35FD4">
        <w:t>ten (</w:t>
      </w:r>
      <w:r w:rsidR="00EE3DF5">
        <w:t>10</w:t>
      </w:r>
      <w:r w:rsidR="00B35FD4">
        <w:t>)</w:t>
      </w:r>
      <w:r w:rsidR="00EE3DF5">
        <w:t xml:space="preserve"> pigs each. They also had </w:t>
      </w:r>
      <w:r w:rsidR="00B35FD4">
        <w:t>two (</w:t>
      </w:r>
      <w:r w:rsidR="00EE3DF5">
        <w:t>2</w:t>
      </w:r>
      <w:r w:rsidR="00B35FD4">
        <w:t>)</w:t>
      </w:r>
      <w:r w:rsidR="00EE3DF5">
        <w:t xml:space="preserve"> isolation cages for </w:t>
      </w:r>
      <w:r w:rsidR="00EE3DF5">
        <w:lastRenderedPageBreak/>
        <w:t>the sick pigs that needed to be observed and diagnosed.</w:t>
      </w:r>
    </w:p>
    <w:p w14:paraId="234DDFC7" w14:textId="77777777" w:rsidR="00B35FD4" w:rsidRDefault="00B35FD4" w:rsidP="00EE3DF5">
      <w:pPr>
        <w:pStyle w:val="BodyofResearch"/>
      </w:pPr>
    </w:p>
    <w:p w14:paraId="0AAF8233" w14:textId="0B630B41" w:rsidR="00E82FAB" w:rsidRDefault="00EE3DF5" w:rsidP="00EE3DF5">
      <w:pPr>
        <w:pStyle w:val="BodyofResearch"/>
      </w:pPr>
      <w:r>
        <w:t>The process at RVM hog farm begins the process when the sow and the boar breed. Workers will record the details of sow and boar before and after breeding. The purpose of recording the breeding date is to determine the sow’s due date and track the race of the piglets that will become the next sow o</w:t>
      </w:r>
      <w:r w:rsidR="00A96E45">
        <w:t>n</w:t>
      </w:r>
      <w:r>
        <w:t xml:space="preserve"> the farm. Pigs have a gestation period of </w:t>
      </w:r>
      <w:r w:rsidR="00B35FD4">
        <w:t>one hundred twelve to one-twenty (</w:t>
      </w:r>
      <w:r>
        <w:t>112-120</w:t>
      </w:r>
      <w:r w:rsidR="00B35FD4">
        <w:t>)</w:t>
      </w:r>
      <w:r>
        <w:t xml:space="preserve"> days, and farrowing occurs approximately </w:t>
      </w:r>
      <w:r w:rsidR="00B35FD4">
        <w:t>one hundred fourteen (</w:t>
      </w:r>
      <w:r>
        <w:t>114</w:t>
      </w:r>
      <w:r w:rsidR="00B35FD4">
        <w:t>)</w:t>
      </w:r>
      <w:r>
        <w:t xml:space="preserve"> days after breeding. It is termed abortion if a pig farrows before the 109th day of pregnancy. During pregnancy, workers will feed the sow gestation feed for one hundred days before </w:t>
      </w:r>
      <w:r w:rsidRPr="00CD7A67">
        <w:rPr>
          <w:color w:val="000000" w:themeColor="text1"/>
        </w:rPr>
        <w:t>feeding a</w:t>
      </w:r>
      <w:r>
        <w:t xml:space="preserve"> lactating feed. </w:t>
      </w:r>
    </w:p>
    <w:p w14:paraId="6D41EB45" w14:textId="77777777" w:rsidR="00E82FAB" w:rsidRDefault="00E82FAB" w:rsidP="00EE3DF5">
      <w:pPr>
        <w:pStyle w:val="BodyofResearch"/>
      </w:pPr>
    </w:p>
    <w:p w14:paraId="78DB9553" w14:textId="71B36213" w:rsidR="00EE3DF5" w:rsidRDefault="00EE3DF5" w:rsidP="00EE3DF5">
      <w:pPr>
        <w:pStyle w:val="BodyofResearch"/>
      </w:pPr>
      <w:r>
        <w:t>The veterinarian will travel to Banga from Tacurong City to check the sow</w:t>
      </w:r>
      <w:r w:rsidR="00B35FD4">
        <w:t xml:space="preserve"> </w:t>
      </w:r>
      <w:r>
        <w:t>physically</w:t>
      </w:r>
      <w:r w:rsidR="00B35FD4">
        <w:t xml:space="preserve">, </w:t>
      </w:r>
      <w:r>
        <w:t>examine</w:t>
      </w:r>
      <w:r w:rsidR="00B35FD4">
        <w:t xml:space="preserve"> the sow</w:t>
      </w:r>
      <w:r>
        <w:t xml:space="preserve">, and check the </w:t>
      </w:r>
      <w:r>
        <w:rPr>
          <w:lang w:val="en-US"/>
        </w:rPr>
        <w:t>pig logbook</w:t>
      </w:r>
      <w:r>
        <w:t xml:space="preserve">; </w:t>
      </w:r>
      <w:r w:rsidR="00B35FD4">
        <w:t>the veterinarian</w:t>
      </w:r>
      <w:r>
        <w:t xml:space="preserve"> is also the one</w:t>
      </w:r>
      <w:r w:rsidR="00B35FD4">
        <w:t xml:space="preserve"> who is</w:t>
      </w:r>
      <w:r>
        <w:t xml:space="preserve"> responsible for monitoring the health of the pigs on the farm. The veterinarian also gives the worker a schedule. This schedule includes the date of vaccination and deworming of the sow during pregnancy days. For example, </w:t>
      </w:r>
      <w:r>
        <w:rPr>
          <w:color w:val="000000" w:themeColor="text1"/>
        </w:rPr>
        <w:t>during</w:t>
      </w:r>
      <w:r w:rsidRPr="00CD7A67">
        <w:rPr>
          <w:color w:val="000000" w:themeColor="text1"/>
        </w:rPr>
        <w:t xml:space="preserve"> the </w:t>
      </w:r>
      <w:r w:rsidR="00E82FAB">
        <w:rPr>
          <w:color w:val="000000" w:themeColor="text1"/>
        </w:rPr>
        <w:t>ninety (</w:t>
      </w:r>
      <w:r w:rsidRPr="00CD7A67">
        <w:rPr>
          <w:color w:val="000000" w:themeColor="text1"/>
        </w:rPr>
        <w:t>90</w:t>
      </w:r>
      <w:r w:rsidR="00E82FAB">
        <w:rPr>
          <w:color w:val="000000" w:themeColor="text1"/>
        </w:rPr>
        <w:t>)</w:t>
      </w:r>
      <w:r>
        <w:rPr>
          <w:color w:val="000000" w:themeColor="text1"/>
        </w:rPr>
        <w:t xml:space="preserve"> days</w:t>
      </w:r>
      <w:r w:rsidRPr="00CD7A67">
        <w:rPr>
          <w:color w:val="000000" w:themeColor="text1"/>
        </w:rPr>
        <w:t xml:space="preserve"> </w:t>
      </w:r>
      <w:r>
        <w:rPr>
          <w:color w:val="000000" w:themeColor="text1"/>
        </w:rPr>
        <w:t>of</w:t>
      </w:r>
      <w:r w:rsidRPr="00CD7A67">
        <w:rPr>
          <w:color w:val="000000" w:themeColor="text1"/>
        </w:rPr>
        <w:t xml:space="preserve"> pregnancy</w:t>
      </w:r>
      <w:r>
        <w:t>, the worker gives the first dose of iron vitamin to the sow and records it in a</w:t>
      </w:r>
      <w:r>
        <w:rPr>
          <w:lang w:val="en-US"/>
        </w:rPr>
        <w:t xml:space="preserve"> pig</w:t>
      </w:r>
      <w:r>
        <w:t xml:space="preserve"> logbook to avoid administering it again until </w:t>
      </w:r>
      <w:r w:rsidRPr="00CD7A67">
        <w:t>the second dose</w:t>
      </w:r>
      <w:r>
        <w:t xml:space="preserve"> </w:t>
      </w:r>
      <w:r>
        <w:rPr>
          <w:lang w:val="en-US"/>
        </w:rPr>
        <w:t>during</w:t>
      </w:r>
      <w:r>
        <w:t xml:space="preserve"> </w:t>
      </w:r>
      <w:r w:rsidR="00E82FAB">
        <w:t>one hundred ten (</w:t>
      </w:r>
      <w:r>
        <w:rPr>
          <w:lang w:val="en-US"/>
        </w:rPr>
        <w:t>110</w:t>
      </w:r>
      <w:r w:rsidR="00E82FAB">
        <w:rPr>
          <w:lang w:val="en-US"/>
        </w:rPr>
        <w:t>)</w:t>
      </w:r>
      <w:r>
        <w:t xml:space="preserve"> days</w:t>
      </w:r>
      <w:r>
        <w:rPr>
          <w:lang w:val="en-US"/>
        </w:rPr>
        <w:t xml:space="preserve"> of pregnancy</w:t>
      </w:r>
      <w:r>
        <w:t xml:space="preserve">. When the piglets are born, they are injected with several vitamins to ensure their health. All the vitamins that are injected into the piglets are scheduled and recorded in the </w:t>
      </w:r>
      <w:r>
        <w:rPr>
          <w:lang w:val="en-US"/>
        </w:rPr>
        <w:t>pig logbook</w:t>
      </w:r>
      <w:r>
        <w:t xml:space="preserve">. </w:t>
      </w:r>
      <w:r w:rsidRPr="00CD7A67">
        <w:t xml:space="preserve">When they reach the age of one month, they are taken from their mothers </w:t>
      </w:r>
      <w:r w:rsidRPr="00CD7A67">
        <w:rPr>
          <w:color w:val="000000" w:themeColor="text1"/>
        </w:rPr>
        <w:t xml:space="preserve">to become fattening </w:t>
      </w:r>
      <w:r>
        <w:rPr>
          <w:color w:val="000000" w:themeColor="text1"/>
        </w:rPr>
        <w:t>pigs</w:t>
      </w:r>
      <w:r w:rsidRPr="00CD7A67">
        <w:rPr>
          <w:color w:val="000000" w:themeColor="text1"/>
        </w:rPr>
        <w:t xml:space="preserve"> </w:t>
      </w:r>
      <w:r w:rsidRPr="00CD7A67">
        <w:rPr>
          <w:color w:val="000000" w:themeColor="text1"/>
          <w:lang w:val="en-US"/>
        </w:rPr>
        <w:t>on</w:t>
      </w:r>
      <w:r w:rsidRPr="00CD7A67">
        <w:rPr>
          <w:color w:val="000000" w:themeColor="text1"/>
        </w:rPr>
        <w:t xml:space="preserve"> the farm</w:t>
      </w:r>
      <w:r w:rsidRPr="00CD7A67">
        <w:t>.</w:t>
      </w:r>
      <w:r>
        <w:t xml:space="preserve"> At </w:t>
      </w:r>
      <w:r w:rsidR="00E82FAB">
        <w:t>ten (</w:t>
      </w:r>
      <w:r>
        <w:t>10</w:t>
      </w:r>
      <w:r w:rsidR="00E82FAB">
        <w:t>)</w:t>
      </w:r>
      <w:r>
        <w:t xml:space="preserve"> days after being separated from the sow, the pigs are dewormed to ensure that they are healthy. This process is also recorded in the logbook. </w:t>
      </w:r>
      <w:r w:rsidRPr="007F5FCD">
        <w:t>The pigs are fed until they achieve an average</w:t>
      </w:r>
      <w:r w:rsidRPr="007F5FCD">
        <w:rPr>
          <w:lang w:val="en-US"/>
        </w:rPr>
        <w:t xml:space="preserve"> kilogram</w:t>
      </w:r>
      <w:r w:rsidRPr="007F5FCD">
        <w:t xml:space="preserve"> </w:t>
      </w:r>
      <w:r w:rsidRPr="007F5FCD">
        <w:rPr>
          <w:lang w:val="en-US"/>
        </w:rPr>
        <w:t xml:space="preserve">of </w:t>
      </w:r>
      <w:r w:rsidR="00E82FAB">
        <w:rPr>
          <w:lang w:val="en-US"/>
        </w:rPr>
        <w:t>eighty (</w:t>
      </w:r>
      <w:r w:rsidRPr="007F5FCD">
        <w:rPr>
          <w:lang w:val="en-US"/>
        </w:rPr>
        <w:t>80</w:t>
      </w:r>
      <w:r w:rsidR="00E82FAB">
        <w:rPr>
          <w:lang w:val="en-US"/>
        </w:rPr>
        <w:t>)</w:t>
      </w:r>
      <w:r w:rsidRPr="007F5FCD">
        <w:rPr>
          <w:lang w:val="en-US"/>
        </w:rPr>
        <w:t xml:space="preserve"> and</w:t>
      </w:r>
      <w:r w:rsidRPr="007F5FCD">
        <w:t xml:space="preserve"> are ready to be sold in the market, the selected female pigs who will become the next sow are left behind.</w:t>
      </w:r>
    </w:p>
    <w:p w14:paraId="7E80886D" w14:textId="23FEAD51" w:rsidR="00EE3DF5" w:rsidRDefault="00EE3DF5" w:rsidP="00EE3DF5">
      <w:pPr>
        <w:pStyle w:val="BodyofResearch"/>
      </w:pPr>
    </w:p>
    <w:p w14:paraId="2AE3B8D4" w14:textId="4C79AE01" w:rsidR="00EE3DF5" w:rsidRDefault="00EE3DF5" w:rsidP="00EE3DF5">
      <w:pPr>
        <w:pStyle w:val="BodyofResearch"/>
      </w:pPr>
      <w:r>
        <w:t xml:space="preserve">Pigs that are left behind will be fed and nursed by giving vitamins, vaccinations, deworming, and a variety of feeds. According to one of the workers, they record the number of vaccinations, deworming medicines, and feeds given to the pigs. The purpose of recording this information is for the workers and veterinarian to track the information of </w:t>
      </w:r>
      <w:r>
        <w:lastRenderedPageBreak/>
        <w:t xml:space="preserve">the pig’s vaccination and deworming to ensure that all the pigs in the batch have been given vaccination and deworming. As for the feed, they use this to track how much feed is being consumed and </w:t>
      </w:r>
      <w:r w:rsidR="00A96E45">
        <w:t>to know</w:t>
      </w:r>
      <w:r>
        <w:t xml:space="preserve"> on what date the pig needs to change its feed. In inventory, the worker requests items from the owner to buy hog farm stocks. The worker gives a list of items that do not include prices to the owner that need to be replenished. Thus, the owner buys these items.</w:t>
      </w:r>
    </w:p>
    <w:p w14:paraId="7C4BCFAB" w14:textId="74C53087" w:rsidR="00EE3DF5" w:rsidRDefault="00EE3DF5" w:rsidP="00EE3DF5">
      <w:pPr>
        <w:pStyle w:val="BodyofResearch"/>
      </w:pPr>
    </w:p>
    <w:p w14:paraId="64C9B38F" w14:textId="77777777" w:rsidR="00EE3DF5" w:rsidRDefault="00EE3DF5" w:rsidP="00EE3DF5">
      <w:pPr>
        <w:pStyle w:val="BodyofResearch"/>
      </w:pPr>
      <w:r>
        <w:t xml:space="preserve">The RVM Hog Farm encountered the following issues: </w:t>
      </w:r>
    </w:p>
    <w:p w14:paraId="0AA660A4" w14:textId="5BFBD310" w:rsidR="00132F53" w:rsidRDefault="00132F53" w:rsidP="00132F53">
      <w:pPr>
        <w:pStyle w:val="BodyofResearch"/>
        <w:numPr>
          <w:ilvl w:val="0"/>
          <w:numId w:val="10"/>
        </w:numPr>
        <w:spacing w:after="0"/>
        <w:contextualSpacing w:val="0"/>
        <w:rPr>
          <w:color w:val="000000" w:themeColor="text1"/>
          <w:highlight w:val="yellow"/>
        </w:rPr>
      </w:pPr>
      <w:r w:rsidRPr="00D76CEA">
        <w:rPr>
          <w:color w:val="000000" w:themeColor="text1"/>
          <w:highlight w:val="yellow"/>
        </w:rPr>
        <w:t xml:space="preserve">Poor monitoring of stock in the inventory.  As RVM operate </w:t>
      </w:r>
      <w:r w:rsidR="00A96E45">
        <w:rPr>
          <w:color w:val="000000" w:themeColor="text1"/>
          <w:highlight w:val="yellow"/>
        </w:rPr>
        <w:t>its</w:t>
      </w:r>
      <w:r w:rsidRPr="00D76CEA">
        <w:rPr>
          <w:color w:val="000000" w:themeColor="text1"/>
          <w:highlight w:val="yellow"/>
        </w:rPr>
        <w:t xml:space="preserve"> farm they do not keep track of </w:t>
      </w:r>
      <w:r w:rsidR="00A96E45">
        <w:rPr>
          <w:color w:val="000000" w:themeColor="text1"/>
          <w:highlight w:val="yellow"/>
        </w:rPr>
        <w:t>its</w:t>
      </w:r>
      <w:r w:rsidRPr="00D76CEA">
        <w:rPr>
          <w:color w:val="000000" w:themeColor="text1"/>
          <w:highlight w:val="yellow"/>
        </w:rPr>
        <w:t xml:space="preserve"> inventory level, and as a result, they are not able to reorder products </w:t>
      </w:r>
      <w:r w:rsidR="00A96E45">
        <w:rPr>
          <w:color w:val="000000" w:themeColor="text1"/>
          <w:highlight w:val="yellow"/>
        </w:rPr>
        <w:t>on time</w:t>
      </w:r>
      <w:r w:rsidRPr="00D76CEA">
        <w:rPr>
          <w:color w:val="000000" w:themeColor="text1"/>
          <w:highlight w:val="yellow"/>
        </w:rPr>
        <w:t xml:space="preserve">. This lack of inventory management leads to delays in the operation of the farm like </w:t>
      </w:r>
      <w:r w:rsidR="00A96E45">
        <w:rPr>
          <w:color w:val="000000" w:themeColor="text1"/>
          <w:highlight w:val="yellow"/>
        </w:rPr>
        <w:t xml:space="preserve">the </w:t>
      </w:r>
      <w:r w:rsidRPr="00D76CEA">
        <w:rPr>
          <w:color w:val="000000" w:themeColor="text1"/>
          <w:highlight w:val="yellow"/>
        </w:rPr>
        <w:t xml:space="preserve">administration of medicine and vitamin pigs, as the farm may run out of stock before reordering. The understocking can cause a lot of problems, </w:t>
      </w:r>
      <w:r w:rsidR="00A96E45">
        <w:rPr>
          <w:color w:val="000000" w:themeColor="text1"/>
          <w:highlight w:val="yellow"/>
        </w:rPr>
        <w:t xml:space="preserve">and </w:t>
      </w:r>
      <w:r w:rsidRPr="00D76CEA">
        <w:rPr>
          <w:color w:val="000000" w:themeColor="text1"/>
          <w:highlight w:val="yellow"/>
        </w:rPr>
        <w:t xml:space="preserve">delay of operation of the farm </w:t>
      </w:r>
      <w:r w:rsidR="00A96E45">
        <w:rPr>
          <w:color w:val="000000" w:themeColor="text1"/>
          <w:highlight w:val="yellow"/>
        </w:rPr>
        <w:t>which</w:t>
      </w:r>
      <w:r w:rsidRPr="00D76CEA">
        <w:rPr>
          <w:color w:val="000000" w:themeColor="text1"/>
          <w:highlight w:val="yellow"/>
        </w:rPr>
        <w:t xml:space="preserve"> can cause the delayed growth of the pigs, which can ultimately impact the farm's profitability.</w:t>
      </w:r>
    </w:p>
    <w:p w14:paraId="6DB91C0D" w14:textId="7BB975BE" w:rsidR="00D522A2" w:rsidRPr="00160485" w:rsidRDefault="00D522A2" w:rsidP="00132F53">
      <w:pPr>
        <w:pStyle w:val="BodyofResearch"/>
        <w:numPr>
          <w:ilvl w:val="0"/>
          <w:numId w:val="10"/>
        </w:numPr>
        <w:spacing w:after="0"/>
        <w:contextualSpacing w:val="0"/>
        <w:rPr>
          <w:color w:val="000000" w:themeColor="text1"/>
          <w:highlight w:val="yellow"/>
        </w:rPr>
      </w:pPr>
      <w:r w:rsidRPr="00160485">
        <w:rPr>
          <w:color w:val="000000" w:themeColor="text1"/>
          <w:highlight w:val="yellow"/>
        </w:rPr>
        <w:t>Loss of record. RVM use</w:t>
      </w:r>
      <w:r w:rsidR="00A96E45">
        <w:rPr>
          <w:color w:val="000000" w:themeColor="text1"/>
          <w:highlight w:val="yellow"/>
        </w:rPr>
        <w:t>s</w:t>
      </w:r>
      <w:r w:rsidRPr="00160485">
        <w:rPr>
          <w:color w:val="000000" w:themeColor="text1"/>
          <w:highlight w:val="yellow"/>
        </w:rPr>
        <w:t xml:space="preserve"> logbooks to keep track of essential information </w:t>
      </w:r>
      <w:r w:rsidR="00A96E45">
        <w:rPr>
          <w:color w:val="000000" w:themeColor="text1"/>
          <w:highlight w:val="yellow"/>
        </w:rPr>
        <w:t>about</w:t>
      </w:r>
      <w:r w:rsidRPr="00160485">
        <w:rPr>
          <w:color w:val="000000" w:themeColor="text1"/>
          <w:highlight w:val="yellow"/>
        </w:rPr>
        <w:t xml:space="preserve"> the pig, such as the administration of medicine and vitamins to the pigs. However, due to the busy schedule of the worker</w:t>
      </w:r>
      <w:r w:rsidR="00A96E45">
        <w:rPr>
          <w:color w:val="000000" w:themeColor="text1"/>
          <w:highlight w:val="yellow"/>
        </w:rPr>
        <w:t>,</w:t>
      </w:r>
      <w:r w:rsidRPr="00160485">
        <w:rPr>
          <w:color w:val="000000" w:themeColor="text1"/>
          <w:highlight w:val="yellow"/>
        </w:rPr>
        <w:t xml:space="preserve"> they sometimes place the logbook anywhere causing it to be lost. When logbooks are lost, it can cause problems for the farm, workers, and veterinarians. Without this information, they may encounter difficulties administering the appropriate care to the pigs. In addition, if a logbook is lost, it means that the permanent record of the pig is also lost, and it cannot be retrieved. This can cause further issues for the farm, as the history of the pig's health and treatment is an important factor in maintaining their overall wellbeing.</w:t>
      </w:r>
    </w:p>
    <w:p w14:paraId="6B63EC06" w14:textId="75834FD9" w:rsidR="00F82A95" w:rsidRDefault="00132F53" w:rsidP="00132F53">
      <w:pPr>
        <w:pStyle w:val="BodyofResearch"/>
        <w:numPr>
          <w:ilvl w:val="0"/>
          <w:numId w:val="10"/>
        </w:numPr>
        <w:spacing w:after="0"/>
        <w:contextualSpacing w:val="0"/>
        <w:rPr>
          <w:color w:val="000000" w:themeColor="text1"/>
          <w:highlight w:val="yellow"/>
        </w:rPr>
      </w:pPr>
      <w:r w:rsidRPr="00D76CEA">
        <w:rPr>
          <w:color w:val="000000" w:themeColor="text1"/>
          <w:highlight w:val="yellow"/>
        </w:rPr>
        <w:t xml:space="preserve">Unorganized recording of information. Workers are recording multiple pigs’ information together, which is leading to confusion among other workers when they try to read the logbook. Additionally, when updating the records, workers are crossing out or rewriting information, which led the logbook to become messy and difficult to read. When information is not organized properly, it is easy to miss important details, which can lead to incomplete and inaccurate records it can cause problems for the farm, including double administration of vitamins and medicines, </w:t>
      </w:r>
      <w:r w:rsidRPr="00D76CEA">
        <w:rPr>
          <w:color w:val="000000" w:themeColor="text1"/>
          <w:highlight w:val="yellow"/>
        </w:rPr>
        <w:lastRenderedPageBreak/>
        <w:t xml:space="preserve">as well as causing </w:t>
      </w:r>
      <w:r w:rsidR="00A96E45">
        <w:rPr>
          <w:color w:val="000000" w:themeColor="text1"/>
          <w:highlight w:val="yellow"/>
        </w:rPr>
        <w:t xml:space="preserve">a </w:t>
      </w:r>
      <w:r w:rsidRPr="00D76CEA">
        <w:rPr>
          <w:color w:val="000000" w:themeColor="text1"/>
          <w:highlight w:val="yellow"/>
        </w:rPr>
        <w:t xml:space="preserve">problem </w:t>
      </w:r>
      <w:r w:rsidR="00A96E45">
        <w:rPr>
          <w:color w:val="000000" w:themeColor="text1"/>
          <w:highlight w:val="yellow"/>
        </w:rPr>
        <w:t>with</w:t>
      </w:r>
      <w:r w:rsidRPr="00D76CEA">
        <w:rPr>
          <w:color w:val="000000" w:themeColor="text1"/>
          <w:highlight w:val="yellow"/>
        </w:rPr>
        <w:t xml:space="preserve"> the given schedule of administration of vitamins and medicines the farm which can have negative impacts on the health and growth of the pigs.</w:t>
      </w:r>
    </w:p>
    <w:p w14:paraId="548C10D7" w14:textId="77777777" w:rsidR="00132F53" w:rsidRPr="000F0231" w:rsidRDefault="00132F53" w:rsidP="00132F53">
      <w:pPr>
        <w:pStyle w:val="BodyofResearch"/>
        <w:spacing w:after="0"/>
        <w:ind w:left="360"/>
        <w:contextualSpacing w:val="0"/>
        <w:rPr>
          <w:highlight w:val="yellow"/>
        </w:rPr>
      </w:pPr>
    </w:p>
    <w:p w14:paraId="4816A759" w14:textId="62150AC6" w:rsidR="00E52108" w:rsidRDefault="00013717" w:rsidP="00EE3DF5">
      <w:pPr>
        <w:pStyle w:val="BodyofResearch"/>
      </w:pPr>
      <w:r w:rsidRPr="00A43FC7">
        <w:rPr>
          <w:highlight w:val="yellow"/>
        </w:rPr>
        <w:t>Therefore</w:t>
      </w:r>
      <w:r w:rsidR="00EE3DF5" w:rsidRPr="00A43FC7">
        <w:rPr>
          <w:highlight w:val="yellow"/>
        </w:rPr>
        <w:t>,</w:t>
      </w:r>
      <w:r w:rsidRPr="00A43FC7">
        <w:rPr>
          <w:highlight w:val="yellow"/>
        </w:rPr>
        <w:t xml:space="preserve"> </w:t>
      </w:r>
      <w:r w:rsidR="00EE3DF5" w:rsidRPr="00A43FC7">
        <w:rPr>
          <w:highlight w:val="yellow"/>
        </w:rPr>
        <w:t>the proponents propose</w:t>
      </w:r>
      <w:r w:rsidR="00424C7C" w:rsidRPr="00A43FC7">
        <w:rPr>
          <w:highlight w:val="yellow"/>
        </w:rPr>
        <w:t>d</w:t>
      </w:r>
      <w:r w:rsidR="00EE3DF5" w:rsidRPr="00A43FC7">
        <w:rPr>
          <w:highlight w:val="yellow"/>
        </w:rPr>
        <w:t xml:space="preserve"> a Web-Based Piggery Management System with Mobile-Based QR Code Scanner</w:t>
      </w:r>
      <w:r w:rsidRPr="00A43FC7">
        <w:rPr>
          <w:highlight w:val="yellow"/>
        </w:rPr>
        <w:t xml:space="preserve"> as a solution</w:t>
      </w:r>
      <w:r w:rsidR="00EE3DF5" w:rsidRPr="00A43FC7">
        <w:rPr>
          <w:highlight w:val="yellow"/>
        </w:rPr>
        <w:t xml:space="preserve"> </w:t>
      </w:r>
      <w:r w:rsidRPr="00A43FC7">
        <w:rPr>
          <w:highlight w:val="yellow"/>
        </w:rPr>
        <w:t>to the scenarios and issues presented above</w:t>
      </w:r>
      <w:r>
        <w:t xml:space="preserve"> that </w:t>
      </w:r>
      <w:r w:rsidR="00EE3DF5">
        <w:t xml:space="preserve">would help </w:t>
      </w:r>
      <w:r w:rsidR="00AA6206">
        <w:t xml:space="preserve">the RVM hog farm to </w:t>
      </w:r>
      <w:r w:rsidR="00EE3DF5">
        <w:t>track</w:t>
      </w:r>
      <w:r w:rsidR="00F81B9B">
        <w:t xml:space="preserve"> the records of</w:t>
      </w:r>
      <w:r w:rsidR="00EE3DF5">
        <w:t xml:space="preserve"> pig information</w:t>
      </w:r>
      <w:r w:rsidR="00F81B9B">
        <w:t xml:space="preserve"> and </w:t>
      </w:r>
      <w:r w:rsidR="00EE3DF5">
        <w:t xml:space="preserve">the inventory of vitamins, vaccines, feeds, </w:t>
      </w:r>
      <w:r w:rsidR="00F81B9B">
        <w:t xml:space="preserve">medicines, </w:t>
      </w:r>
      <w:r w:rsidR="00EE3DF5">
        <w:t>and deworm</w:t>
      </w:r>
      <w:r w:rsidR="00F81B9B">
        <w:t>er</w:t>
      </w:r>
      <w:r w:rsidR="00EE3DF5">
        <w:t xml:space="preserve"> and to make their operations more efficient to maximize </w:t>
      </w:r>
      <w:r w:rsidR="00F81B9B">
        <w:t xml:space="preserve">the </w:t>
      </w:r>
      <w:r w:rsidR="00EE3DF5">
        <w:t xml:space="preserve">hog production. Also, it would help the data integrity of each </w:t>
      </w:r>
      <w:r w:rsidR="00F81B9B">
        <w:t>pig’s</w:t>
      </w:r>
      <w:r w:rsidR="00EE3DF5">
        <w:t xml:space="preserve"> information as it is organized and stored in a database</w:t>
      </w:r>
      <w:r w:rsidR="00EE3DF5" w:rsidRPr="00A43FC7">
        <w:rPr>
          <w:highlight w:val="yellow"/>
        </w:rPr>
        <w:t xml:space="preserve">. </w:t>
      </w:r>
      <w:r w:rsidR="00F81B9B" w:rsidRPr="00A43FC7">
        <w:rPr>
          <w:highlight w:val="yellow"/>
        </w:rPr>
        <w:t>Furthermore</w:t>
      </w:r>
      <w:r w:rsidR="00EE3DF5">
        <w:t xml:space="preserve">, the proposed system </w:t>
      </w:r>
      <w:r w:rsidR="00424C7C" w:rsidRPr="00424C7C">
        <w:rPr>
          <w:highlight w:val="yellow"/>
        </w:rPr>
        <w:t>can</w:t>
      </w:r>
      <w:r w:rsidR="00EE3DF5">
        <w:t xml:space="preserve"> generate an inventory report that would make the hog farm owner decide </w:t>
      </w:r>
      <w:r w:rsidR="00A96E45">
        <w:t xml:space="preserve">whether </w:t>
      </w:r>
      <w:r w:rsidR="00EE3DF5">
        <w:t>to buy new stock on time or not. Thus, helping him to budget his money. Moreover, the worker can do their feeding, vitamins, vaccine, and deworming operation without delays as the items ne</w:t>
      </w:r>
      <w:r w:rsidR="00A96E45">
        <w:t>ed</w:t>
      </w:r>
      <w:r w:rsidR="00EE3DF5">
        <w:t xml:space="preserve">ed for the operation are checked and refilled if needed. Thus, the proponents also want to point out the importance of implementing a mobile-based QR </w:t>
      </w:r>
      <w:r w:rsidR="00DE314C">
        <w:t>c</w:t>
      </w:r>
      <w:r w:rsidR="00EE3DF5">
        <w:t xml:space="preserve">ode scanner as this would help the worker check pig information faster with the use of the mobile phone. </w:t>
      </w:r>
      <w:r w:rsidR="00851A55">
        <w:t>However</w:t>
      </w:r>
      <w:r w:rsidR="00EE3DF5">
        <w:t xml:space="preserve">, the data entry, data retrieval, data consistency, and data accuracy allow the RVM Hog </w:t>
      </w:r>
      <w:r w:rsidR="00851A55">
        <w:t>F</w:t>
      </w:r>
      <w:r w:rsidR="00EE3DF5">
        <w:t xml:space="preserve">arm to work efficiently through its operations as the proposed system would allow data entry and the ability to </w:t>
      </w:r>
      <w:r w:rsidR="00851A55">
        <w:t>record</w:t>
      </w:r>
      <w:r w:rsidR="00EE3DF5">
        <w:t xml:space="preserve"> pig information and inventory of the hog farm.</w:t>
      </w:r>
    </w:p>
    <w:p w14:paraId="35AA6543" w14:textId="77777777" w:rsidR="00132F53" w:rsidRDefault="00132F53" w:rsidP="00EE3DF5">
      <w:pPr>
        <w:pStyle w:val="BodyofResearch"/>
      </w:pPr>
    </w:p>
    <w:p w14:paraId="025B7688" w14:textId="5C3DEFBF" w:rsidR="009F1EB1" w:rsidRDefault="00A65ECF" w:rsidP="00916614">
      <w:pPr>
        <w:pStyle w:val="Heading2"/>
      </w:pPr>
      <w:r>
        <w:t>Purpose and Description of the Project</w:t>
      </w:r>
    </w:p>
    <w:p w14:paraId="0D4D8392" w14:textId="6CFC9A51" w:rsidR="00EE3DF5" w:rsidRDefault="00923538" w:rsidP="00EE3DF5">
      <w:pPr>
        <w:spacing w:line="360" w:lineRule="auto"/>
        <w:jc w:val="both"/>
        <w:rPr>
          <w:b w:val="0"/>
          <w:bCs/>
          <w:lang w:val="en-US"/>
        </w:rPr>
      </w:pPr>
      <w:r w:rsidRPr="00A43FC7">
        <w:rPr>
          <w:b w:val="0"/>
          <w:bCs/>
          <w:highlight w:val="yellow"/>
          <w:lang w:val="en-US"/>
        </w:rPr>
        <w:t xml:space="preserve">The purpose of this </w:t>
      </w:r>
      <w:r w:rsidR="00EE3DF5" w:rsidRPr="00A43FC7">
        <w:rPr>
          <w:b w:val="0"/>
          <w:bCs/>
          <w:highlight w:val="yellow"/>
          <w:lang w:val="en-US"/>
        </w:rPr>
        <w:t xml:space="preserve">project </w:t>
      </w:r>
      <w:r w:rsidR="00424C7C" w:rsidRPr="00A43FC7">
        <w:rPr>
          <w:b w:val="0"/>
          <w:bCs/>
          <w:highlight w:val="yellow"/>
          <w:lang w:val="en-US"/>
        </w:rPr>
        <w:t>was</w:t>
      </w:r>
      <w:r w:rsidR="00EE3DF5" w:rsidRPr="00A43FC7">
        <w:rPr>
          <w:b w:val="0"/>
          <w:bCs/>
          <w:highlight w:val="yellow"/>
          <w:lang w:val="en-US"/>
        </w:rPr>
        <w:t xml:space="preserve"> to develop a </w:t>
      </w:r>
      <w:r w:rsidRPr="00A43FC7">
        <w:rPr>
          <w:b w:val="0"/>
          <w:bCs/>
          <w:highlight w:val="yellow"/>
          <w:lang w:val="en-US"/>
        </w:rPr>
        <w:t>w</w:t>
      </w:r>
      <w:r w:rsidR="00EE3DF5" w:rsidRPr="00A43FC7">
        <w:rPr>
          <w:b w:val="0"/>
          <w:bCs/>
          <w:highlight w:val="yellow"/>
          <w:lang w:val="en-US"/>
        </w:rPr>
        <w:t>eb-</w:t>
      </w:r>
      <w:r w:rsidRPr="00A43FC7">
        <w:rPr>
          <w:b w:val="0"/>
          <w:bCs/>
          <w:highlight w:val="yellow"/>
          <w:lang w:val="en-US"/>
        </w:rPr>
        <w:t>b</w:t>
      </w:r>
      <w:r w:rsidR="00EE3DF5" w:rsidRPr="00A43FC7">
        <w:rPr>
          <w:b w:val="0"/>
          <w:bCs/>
          <w:highlight w:val="yellow"/>
          <w:lang w:val="en-US"/>
        </w:rPr>
        <w:t xml:space="preserve">ased </w:t>
      </w:r>
      <w:r w:rsidRPr="00A43FC7">
        <w:rPr>
          <w:b w:val="0"/>
          <w:bCs/>
          <w:highlight w:val="yellow"/>
          <w:lang w:val="en-US"/>
        </w:rPr>
        <w:t>p</w:t>
      </w:r>
      <w:r w:rsidR="00EE3DF5" w:rsidRPr="00A43FC7">
        <w:rPr>
          <w:b w:val="0"/>
          <w:bCs/>
          <w:highlight w:val="yellow"/>
          <w:lang w:val="en-US"/>
        </w:rPr>
        <w:t xml:space="preserve">iggery </w:t>
      </w:r>
      <w:r w:rsidRPr="00A43FC7">
        <w:rPr>
          <w:b w:val="0"/>
          <w:bCs/>
          <w:highlight w:val="yellow"/>
          <w:lang w:val="en-US"/>
        </w:rPr>
        <w:t>m</w:t>
      </w:r>
      <w:r w:rsidR="00EE3DF5" w:rsidRPr="00A43FC7">
        <w:rPr>
          <w:b w:val="0"/>
          <w:bCs/>
          <w:highlight w:val="yellow"/>
          <w:lang w:val="en-US"/>
        </w:rPr>
        <w:t xml:space="preserve">anagement </w:t>
      </w:r>
      <w:r w:rsidRPr="00A43FC7">
        <w:rPr>
          <w:b w:val="0"/>
          <w:bCs/>
          <w:highlight w:val="yellow"/>
          <w:lang w:val="en-US"/>
        </w:rPr>
        <w:t>s</w:t>
      </w:r>
      <w:r w:rsidR="00EE3DF5" w:rsidRPr="00A43FC7">
        <w:rPr>
          <w:b w:val="0"/>
          <w:bCs/>
          <w:highlight w:val="yellow"/>
          <w:lang w:val="en-US"/>
        </w:rPr>
        <w:t xml:space="preserve">ystem with </w:t>
      </w:r>
      <w:r w:rsidR="00A96E45">
        <w:rPr>
          <w:b w:val="0"/>
          <w:bCs/>
          <w:highlight w:val="yellow"/>
          <w:lang w:val="en-US"/>
        </w:rPr>
        <w:t xml:space="preserve">a </w:t>
      </w:r>
      <w:r w:rsidRPr="00A43FC7">
        <w:rPr>
          <w:b w:val="0"/>
          <w:bCs/>
          <w:highlight w:val="yellow"/>
          <w:lang w:val="en-US"/>
        </w:rPr>
        <w:t>m</w:t>
      </w:r>
      <w:r w:rsidR="00EE3DF5" w:rsidRPr="00A43FC7">
        <w:rPr>
          <w:b w:val="0"/>
          <w:bCs/>
          <w:highlight w:val="yellow"/>
          <w:lang w:val="en-US"/>
        </w:rPr>
        <w:t>obile</w:t>
      </w:r>
      <w:r w:rsidR="00A96E45">
        <w:rPr>
          <w:b w:val="0"/>
          <w:bCs/>
          <w:highlight w:val="yellow"/>
          <w:lang w:val="en-US"/>
        </w:rPr>
        <w:t>-</w:t>
      </w:r>
      <w:r w:rsidRPr="00A43FC7">
        <w:rPr>
          <w:b w:val="0"/>
          <w:bCs/>
          <w:highlight w:val="yellow"/>
          <w:lang w:val="en-US"/>
        </w:rPr>
        <w:t>b</w:t>
      </w:r>
      <w:r w:rsidR="00EE3DF5" w:rsidRPr="00A43FC7">
        <w:rPr>
          <w:b w:val="0"/>
          <w:bCs/>
          <w:highlight w:val="yellow"/>
          <w:lang w:val="en-US"/>
        </w:rPr>
        <w:t xml:space="preserve">ased QR </w:t>
      </w:r>
      <w:r w:rsidRPr="00A43FC7">
        <w:rPr>
          <w:b w:val="0"/>
          <w:bCs/>
          <w:highlight w:val="yellow"/>
          <w:lang w:val="en-US"/>
        </w:rPr>
        <w:t>c</w:t>
      </w:r>
      <w:r w:rsidR="00EE3DF5" w:rsidRPr="00A43FC7">
        <w:rPr>
          <w:b w:val="0"/>
          <w:bCs/>
          <w:highlight w:val="yellow"/>
          <w:lang w:val="en-US"/>
        </w:rPr>
        <w:t>ode scanner that record</w:t>
      </w:r>
      <w:r w:rsidRPr="00A43FC7">
        <w:rPr>
          <w:b w:val="0"/>
          <w:bCs/>
          <w:highlight w:val="yellow"/>
          <w:lang w:val="en-US"/>
        </w:rPr>
        <w:t>s</w:t>
      </w:r>
      <w:r w:rsidR="00EE3DF5" w:rsidRPr="00A43FC7">
        <w:rPr>
          <w:b w:val="0"/>
          <w:bCs/>
          <w:highlight w:val="yellow"/>
          <w:lang w:val="en-US"/>
        </w:rPr>
        <w:t xml:space="preserve"> </w:t>
      </w:r>
      <w:r w:rsidRPr="00A43FC7">
        <w:rPr>
          <w:b w:val="0"/>
          <w:bCs/>
          <w:highlight w:val="yellow"/>
          <w:lang w:val="en-US"/>
        </w:rPr>
        <w:t>the</w:t>
      </w:r>
      <w:r w:rsidR="00EE3DF5" w:rsidRPr="00A43FC7">
        <w:rPr>
          <w:b w:val="0"/>
          <w:bCs/>
          <w:highlight w:val="yellow"/>
          <w:lang w:val="en-US"/>
        </w:rPr>
        <w:t xml:space="preserve"> pig information</w:t>
      </w:r>
      <w:r w:rsidRPr="00A43FC7">
        <w:rPr>
          <w:b w:val="0"/>
          <w:bCs/>
          <w:highlight w:val="yellow"/>
          <w:lang w:val="en-US"/>
        </w:rPr>
        <w:t xml:space="preserve"> and </w:t>
      </w:r>
      <w:r w:rsidR="00EE3DF5" w:rsidRPr="00A43FC7">
        <w:rPr>
          <w:b w:val="0"/>
          <w:bCs/>
          <w:highlight w:val="yellow"/>
          <w:lang w:val="en-US"/>
        </w:rPr>
        <w:t>monitor</w:t>
      </w:r>
      <w:r w:rsidR="00A96E45">
        <w:rPr>
          <w:b w:val="0"/>
          <w:bCs/>
          <w:highlight w:val="yellow"/>
          <w:lang w:val="en-US"/>
        </w:rPr>
        <w:t>s</w:t>
      </w:r>
      <w:r w:rsidR="00EE3DF5" w:rsidRPr="00A43FC7">
        <w:rPr>
          <w:b w:val="0"/>
          <w:bCs/>
          <w:highlight w:val="yellow"/>
          <w:lang w:val="en-US"/>
        </w:rPr>
        <w:t xml:space="preserve"> the item in the inventory.</w:t>
      </w:r>
    </w:p>
    <w:p w14:paraId="789956D5" w14:textId="2DA5253D" w:rsidR="00EE3DF5" w:rsidRDefault="00EE3DF5" w:rsidP="00EE3DF5">
      <w:pPr>
        <w:spacing w:line="360" w:lineRule="auto"/>
        <w:jc w:val="both"/>
        <w:rPr>
          <w:b w:val="0"/>
          <w:bCs/>
          <w:lang w:val="en-US"/>
        </w:rPr>
      </w:pPr>
    </w:p>
    <w:p w14:paraId="7A464EFD" w14:textId="31B90AD7" w:rsidR="00EE3DF5" w:rsidRDefault="00EE3DF5" w:rsidP="00EE3DF5">
      <w:pPr>
        <w:spacing w:line="360" w:lineRule="auto"/>
        <w:jc w:val="both"/>
        <w:rPr>
          <w:b w:val="0"/>
          <w:bCs/>
          <w:lang w:val="en-US"/>
        </w:rPr>
      </w:pPr>
      <w:r>
        <w:rPr>
          <w:b w:val="0"/>
          <w:bCs/>
          <w:lang w:val="en-US"/>
        </w:rPr>
        <w:t xml:space="preserve">The following are the proposed functions of </w:t>
      </w:r>
      <w:r w:rsidR="00A96E45">
        <w:rPr>
          <w:b w:val="0"/>
          <w:bCs/>
          <w:lang w:val="en-US"/>
        </w:rPr>
        <w:t xml:space="preserve">a </w:t>
      </w:r>
      <w:r w:rsidR="000C420F">
        <w:rPr>
          <w:b w:val="0"/>
          <w:bCs/>
          <w:lang w:val="en-US"/>
        </w:rPr>
        <w:t>w</w:t>
      </w:r>
      <w:r>
        <w:rPr>
          <w:b w:val="0"/>
          <w:bCs/>
          <w:lang w:val="en-US"/>
        </w:rPr>
        <w:t>eb-</w:t>
      </w:r>
      <w:r w:rsidR="000C420F">
        <w:rPr>
          <w:b w:val="0"/>
          <w:bCs/>
          <w:lang w:val="en-US"/>
        </w:rPr>
        <w:t>b</w:t>
      </w:r>
      <w:r>
        <w:rPr>
          <w:b w:val="0"/>
          <w:bCs/>
          <w:lang w:val="en-US"/>
        </w:rPr>
        <w:t xml:space="preserve">ased </w:t>
      </w:r>
      <w:r w:rsidR="000C420F">
        <w:rPr>
          <w:b w:val="0"/>
          <w:bCs/>
          <w:lang w:val="en-US"/>
        </w:rPr>
        <w:t>p</w:t>
      </w:r>
      <w:r>
        <w:rPr>
          <w:b w:val="0"/>
          <w:bCs/>
          <w:lang w:val="en-US"/>
        </w:rPr>
        <w:t xml:space="preserve">iggery </w:t>
      </w:r>
      <w:r w:rsidR="000C420F">
        <w:rPr>
          <w:b w:val="0"/>
          <w:bCs/>
          <w:lang w:val="en-US"/>
        </w:rPr>
        <w:t>m</w:t>
      </w:r>
      <w:r>
        <w:rPr>
          <w:b w:val="0"/>
          <w:bCs/>
          <w:lang w:val="en-US"/>
        </w:rPr>
        <w:t xml:space="preserve">anagement </w:t>
      </w:r>
      <w:r w:rsidR="000C420F">
        <w:rPr>
          <w:b w:val="0"/>
          <w:bCs/>
          <w:lang w:val="en-US"/>
        </w:rPr>
        <w:t>s</w:t>
      </w:r>
      <w:r>
        <w:rPr>
          <w:b w:val="0"/>
          <w:bCs/>
          <w:lang w:val="en-US"/>
        </w:rPr>
        <w:t>ystem:</w:t>
      </w:r>
    </w:p>
    <w:p w14:paraId="619D9594" w14:textId="1B63FDC3" w:rsidR="008668D8" w:rsidRPr="008668D8" w:rsidRDefault="008668D8" w:rsidP="008668D8">
      <w:pPr>
        <w:pStyle w:val="ListParagraph"/>
        <w:numPr>
          <w:ilvl w:val="0"/>
          <w:numId w:val="11"/>
        </w:numPr>
        <w:rPr>
          <w:color w:val="000000" w:themeColor="text1"/>
          <w:lang w:val="en-US"/>
        </w:rPr>
      </w:pPr>
      <w:r w:rsidRPr="008668D8">
        <w:rPr>
          <w:color w:val="000000" w:themeColor="text1"/>
          <w:lang w:val="en-US"/>
        </w:rPr>
        <w:t>Manages inventory of vitamins, and medicines in the hog farm.</w:t>
      </w:r>
    </w:p>
    <w:p w14:paraId="562BFB44" w14:textId="22E1A5DC" w:rsidR="005368CD" w:rsidRPr="008668D8" w:rsidRDefault="005368CD" w:rsidP="005368CD">
      <w:pPr>
        <w:pStyle w:val="ListParagraph"/>
        <w:numPr>
          <w:ilvl w:val="0"/>
          <w:numId w:val="11"/>
        </w:numPr>
        <w:rPr>
          <w:color w:val="000000" w:themeColor="text1"/>
          <w:lang w:val="en-US"/>
        </w:rPr>
      </w:pPr>
      <w:r w:rsidRPr="008668D8">
        <w:rPr>
          <w:color w:val="000000" w:themeColor="text1"/>
          <w:lang w:val="en-US"/>
        </w:rPr>
        <w:t>Create a schedule for the operation of the hog farm such as vaccination and deworm</w:t>
      </w:r>
      <w:r w:rsidR="00A96E45">
        <w:rPr>
          <w:color w:val="000000" w:themeColor="text1"/>
          <w:lang w:val="en-US"/>
        </w:rPr>
        <w:t>ing</w:t>
      </w:r>
      <w:r w:rsidRPr="008668D8">
        <w:rPr>
          <w:color w:val="000000" w:themeColor="text1"/>
          <w:lang w:val="en-US"/>
        </w:rPr>
        <w:t>.</w:t>
      </w:r>
    </w:p>
    <w:p w14:paraId="2286335B" w14:textId="7F594B49" w:rsidR="00EE3DF5" w:rsidRDefault="00EE3DF5" w:rsidP="005C16E5">
      <w:pPr>
        <w:pStyle w:val="ListParagraph"/>
        <w:numPr>
          <w:ilvl w:val="0"/>
          <w:numId w:val="11"/>
        </w:numPr>
        <w:rPr>
          <w:lang w:val="en-US"/>
        </w:rPr>
      </w:pPr>
      <w:r>
        <w:rPr>
          <w:lang w:val="en-US"/>
        </w:rPr>
        <w:lastRenderedPageBreak/>
        <w:t>Records and monitors the information of each pig such as birth date, vaccine and deworming date, and food given.</w:t>
      </w:r>
    </w:p>
    <w:p w14:paraId="5F5199D0" w14:textId="45A4B4E6" w:rsidR="005368CD" w:rsidRDefault="005368CD" w:rsidP="005368CD">
      <w:pPr>
        <w:pStyle w:val="ListParagraph"/>
        <w:numPr>
          <w:ilvl w:val="0"/>
          <w:numId w:val="11"/>
        </w:numPr>
        <w:rPr>
          <w:lang w:val="en-US"/>
        </w:rPr>
      </w:pPr>
      <w:r>
        <w:rPr>
          <w:lang w:val="en-US"/>
        </w:rPr>
        <w:t xml:space="preserve">Generate </w:t>
      </w:r>
      <w:r w:rsidR="00A96E45">
        <w:rPr>
          <w:lang w:val="en-US"/>
        </w:rPr>
        <w:t xml:space="preserve">a </w:t>
      </w:r>
      <w:r>
        <w:rPr>
          <w:lang w:val="en-US"/>
        </w:rPr>
        <w:t>report for the following:</w:t>
      </w:r>
    </w:p>
    <w:p w14:paraId="5886B680" w14:textId="77777777" w:rsidR="005368CD" w:rsidRDefault="005368CD" w:rsidP="005368CD">
      <w:pPr>
        <w:pStyle w:val="ListParagraph"/>
        <w:numPr>
          <w:ilvl w:val="0"/>
          <w:numId w:val="12"/>
        </w:numPr>
        <w:rPr>
          <w:lang w:val="en-US"/>
        </w:rPr>
      </w:pPr>
      <w:r>
        <w:rPr>
          <w:lang w:val="en-US"/>
        </w:rPr>
        <w:t>Inventory (daily, weekly, and monthly)</w:t>
      </w:r>
    </w:p>
    <w:p w14:paraId="43142298" w14:textId="77777777" w:rsidR="005368CD" w:rsidRDefault="005368CD" w:rsidP="005368CD">
      <w:pPr>
        <w:pStyle w:val="ListParagraph"/>
        <w:numPr>
          <w:ilvl w:val="0"/>
          <w:numId w:val="12"/>
        </w:numPr>
        <w:rPr>
          <w:lang w:val="en-US"/>
        </w:rPr>
      </w:pPr>
      <w:r>
        <w:rPr>
          <w:lang w:val="en-US"/>
        </w:rPr>
        <w:t>Deworming</w:t>
      </w:r>
    </w:p>
    <w:p w14:paraId="767FEFBE" w14:textId="77777777" w:rsidR="005368CD" w:rsidRDefault="005368CD" w:rsidP="005368CD">
      <w:pPr>
        <w:pStyle w:val="ListParagraph"/>
        <w:numPr>
          <w:ilvl w:val="0"/>
          <w:numId w:val="12"/>
        </w:numPr>
        <w:rPr>
          <w:lang w:val="en-US"/>
        </w:rPr>
      </w:pPr>
      <w:r>
        <w:rPr>
          <w:lang w:val="en-US"/>
        </w:rPr>
        <w:t>Feeding</w:t>
      </w:r>
    </w:p>
    <w:p w14:paraId="0EA7D29E" w14:textId="22479174" w:rsidR="00371F6C" w:rsidRPr="00993238" w:rsidRDefault="005368CD" w:rsidP="00993238">
      <w:pPr>
        <w:pStyle w:val="ListParagraph"/>
        <w:numPr>
          <w:ilvl w:val="0"/>
          <w:numId w:val="12"/>
        </w:numPr>
        <w:rPr>
          <w:lang w:val="en-US"/>
        </w:rPr>
      </w:pPr>
      <w:r>
        <w:rPr>
          <w:lang w:val="en-US"/>
        </w:rPr>
        <w:t>Vaccination</w:t>
      </w:r>
    </w:p>
    <w:p w14:paraId="116CED1F" w14:textId="1595E936" w:rsidR="00EE3DF5" w:rsidRDefault="00EE3DF5" w:rsidP="005C16E5">
      <w:pPr>
        <w:pStyle w:val="ListParagraph"/>
        <w:numPr>
          <w:ilvl w:val="0"/>
          <w:numId w:val="11"/>
        </w:numPr>
        <w:rPr>
          <w:lang w:val="en-US"/>
        </w:rPr>
      </w:pPr>
      <w:r>
        <w:rPr>
          <w:lang w:val="en-US"/>
        </w:rPr>
        <w:t xml:space="preserve">Scans QR Code and retrieves information </w:t>
      </w:r>
      <w:r w:rsidR="00A96E45">
        <w:rPr>
          <w:lang w:val="en-US"/>
        </w:rPr>
        <w:t>about</w:t>
      </w:r>
      <w:r>
        <w:rPr>
          <w:lang w:val="en-US"/>
        </w:rPr>
        <w:t xml:space="preserve"> each pig such as birth date, vaccine and deworming date, and food given.</w:t>
      </w:r>
    </w:p>
    <w:p w14:paraId="5B266525" w14:textId="678F1DD7" w:rsidR="00A43FC7" w:rsidRDefault="00A43FC7" w:rsidP="00BB21AE">
      <w:pPr>
        <w:spacing w:line="360" w:lineRule="auto"/>
        <w:jc w:val="both"/>
        <w:rPr>
          <w:b w:val="0"/>
          <w:bCs/>
          <w:lang w:val="en-US"/>
        </w:rPr>
      </w:pPr>
      <w:r w:rsidRPr="00C65F99">
        <w:rPr>
          <w:b w:val="0"/>
          <w:bCs/>
          <w:highlight w:val="yellow"/>
          <w:lang w:val="en-US"/>
        </w:rPr>
        <w:t xml:space="preserve">The web-based piggery management system proposed a function to make the records of pig information </w:t>
      </w:r>
      <w:r w:rsidR="00C65F99" w:rsidRPr="00C65F99">
        <w:rPr>
          <w:b w:val="0"/>
          <w:bCs/>
          <w:highlight w:val="yellow"/>
          <w:lang w:val="en-US"/>
        </w:rPr>
        <w:t>precisely</w:t>
      </w:r>
      <w:r w:rsidRPr="00C65F99">
        <w:rPr>
          <w:b w:val="0"/>
          <w:bCs/>
          <w:highlight w:val="yellow"/>
          <w:lang w:val="en-US"/>
        </w:rPr>
        <w:t xml:space="preserve"> and monitor the items in inventory appropriately for </w:t>
      </w:r>
      <w:r w:rsidR="00A96E45">
        <w:rPr>
          <w:b w:val="0"/>
          <w:bCs/>
          <w:highlight w:val="yellow"/>
          <w:lang w:val="en-US"/>
        </w:rPr>
        <w:t xml:space="preserve">the </w:t>
      </w:r>
      <w:r w:rsidRPr="00C65F99">
        <w:rPr>
          <w:b w:val="0"/>
          <w:bCs/>
          <w:highlight w:val="yellow"/>
          <w:lang w:val="en-US"/>
        </w:rPr>
        <w:t>Piggery Management System of RVM Hog Farm in Lamba, Banga South Cotabato</w:t>
      </w:r>
      <w:r w:rsidR="00A96E45">
        <w:rPr>
          <w:b w:val="0"/>
          <w:bCs/>
          <w:highlight w:val="yellow"/>
          <w:lang w:val="en-US"/>
        </w:rPr>
        <w:t>,</w:t>
      </w:r>
      <w:r w:rsidRPr="00C65F99">
        <w:rPr>
          <w:b w:val="0"/>
          <w:bCs/>
          <w:highlight w:val="yellow"/>
          <w:lang w:val="en-US"/>
        </w:rPr>
        <w:t xml:space="preserve"> </w:t>
      </w:r>
      <w:r w:rsidR="00C65F99" w:rsidRPr="00C65F99">
        <w:rPr>
          <w:b w:val="0"/>
          <w:bCs/>
          <w:highlight w:val="yellow"/>
          <w:lang w:val="en-US"/>
        </w:rPr>
        <w:t>and gave a compelling benefit to the farm, it provided the farm with precise information and monitor the inventory properly. The system also provided a generated report regarding the operation of the farm.</w:t>
      </w:r>
    </w:p>
    <w:p w14:paraId="10DA09D1" w14:textId="77777777" w:rsidR="00C65F99" w:rsidRPr="00A43FC7" w:rsidRDefault="00C65F99" w:rsidP="00A43FC7">
      <w:pPr>
        <w:jc w:val="both"/>
        <w:rPr>
          <w:b w:val="0"/>
          <w:bCs/>
          <w:lang w:val="en-US"/>
        </w:rPr>
      </w:pPr>
    </w:p>
    <w:p w14:paraId="0A5DAF2C" w14:textId="7878A0C9" w:rsidR="00EE3DF5" w:rsidRDefault="00EE3DF5" w:rsidP="00EE3DF5">
      <w:pPr>
        <w:pStyle w:val="BodyofResearch"/>
      </w:pPr>
      <w:r>
        <w:t>The proposed project will offer benefits and significance</w:t>
      </w:r>
      <w:r w:rsidR="00A96E45">
        <w:t>,</w:t>
      </w:r>
      <w:r>
        <w:t xml:space="preserve"> particularly to the following: </w:t>
      </w:r>
    </w:p>
    <w:p w14:paraId="3297CE0A" w14:textId="77777777" w:rsidR="00BB21AE" w:rsidRDefault="00BB21AE" w:rsidP="00EE3DF5">
      <w:pPr>
        <w:pStyle w:val="BodyofResearch"/>
      </w:pPr>
    </w:p>
    <w:p w14:paraId="4715EEDF" w14:textId="7ED1671A" w:rsidR="00EE3DF5" w:rsidRDefault="00EE3DF5">
      <w:pPr>
        <w:pStyle w:val="BodyofResearch"/>
        <w:numPr>
          <w:ilvl w:val="0"/>
          <w:numId w:val="13"/>
        </w:numPr>
        <w:spacing w:after="0"/>
        <w:contextualSpacing w:val="0"/>
      </w:pPr>
      <w:r>
        <w:rPr>
          <w:b/>
        </w:rPr>
        <w:t>RVM hog farm owner</w:t>
      </w:r>
      <w:r w:rsidR="00BB21AE" w:rsidRPr="00BB21AE">
        <w:rPr>
          <w:b/>
          <w:highlight w:val="yellow"/>
        </w:rPr>
        <w:t xml:space="preserve">. </w:t>
      </w:r>
      <w:r w:rsidR="00BB21AE">
        <w:rPr>
          <w:bCs/>
          <w:highlight w:val="yellow"/>
        </w:rPr>
        <w:t>T</w:t>
      </w:r>
      <w:r w:rsidR="00BB21AE" w:rsidRPr="00BB21AE">
        <w:rPr>
          <w:bCs/>
          <w:highlight w:val="yellow"/>
        </w:rPr>
        <w:t>he proposed system benefited the RVM hog farm owner by being</w:t>
      </w:r>
      <w:r w:rsidR="00BB21AE">
        <w:rPr>
          <w:bCs/>
        </w:rPr>
        <w:t xml:space="preserve"> </w:t>
      </w:r>
      <w:r>
        <w:t xml:space="preserve">able to monitor the farm even if he is away. It </w:t>
      </w:r>
      <w:r w:rsidR="00132F53">
        <w:t xml:space="preserve">provides </w:t>
      </w:r>
      <w:r w:rsidR="00BB21AE">
        <w:t>the owner the</w:t>
      </w:r>
      <w:r>
        <w:t xml:space="preserve"> information about the exact amount of income and expenses of the farm. Not only </w:t>
      </w:r>
      <w:r w:rsidR="00BB21AE">
        <w:t xml:space="preserve">that </w:t>
      </w:r>
      <w:r w:rsidR="00BB21AE" w:rsidRPr="00BB21AE">
        <w:rPr>
          <w:highlight w:val="yellow"/>
        </w:rPr>
        <w:t>the owner</w:t>
      </w:r>
      <w:r>
        <w:t xml:space="preserve"> can see all the information about the pig, but </w:t>
      </w:r>
      <w:r w:rsidR="00BB21AE" w:rsidRPr="00BB21AE">
        <w:rPr>
          <w:highlight w:val="yellow"/>
        </w:rPr>
        <w:t>the owner</w:t>
      </w:r>
      <w:r>
        <w:t xml:space="preserve"> can also view the inventory of the farm when </w:t>
      </w:r>
      <w:r w:rsidR="00BB21AE" w:rsidRPr="00BB21AE">
        <w:rPr>
          <w:highlight w:val="yellow"/>
        </w:rPr>
        <w:t>needed</w:t>
      </w:r>
      <w:r w:rsidR="00BB21AE">
        <w:t>.</w:t>
      </w:r>
    </w:p>
    <w:p w14:paraId="2F79AA38" w14:textId="64ED225A" w:rsidR="00EE3DF5" w:rsidRDefault="00EE3DF5">
      <w:pPr>
        <w:pStyle w:val="BodyofResearch"/>
        <w:numPr>
          <w:ilvl w:val="0"/>
          <w:numId w:val="13"/>
        </w:numPr>
        <w:spacing w:after="0"/>
        <w:contextualSpacing w:val="0"/>
      </w:pPr>
      <w:r>
        <w:rPr>
          <w:b/>
        </w:rPr>
        <w:t>Workers</w:t>
      </w:r>
      <w:r w:rsidR="00BB21AE">
        <w:rPr>
          <w:b/>
        </w:rPr>
        <w:t xml:space="preserve">. </w:t>
      </w:r>
      <w:r w:rsidR="00BB21AE" w:rsidRPr="00BB21AE">
        <w:rPr>
          <w:bCs/>
          <w:highlight w:val="yellow"/>
        </w:rPr>
        <w:t xml:space="preserve">The proposed system benefited the worker by </w:t>
      </w:r>
      <w:r w:rsidRPr="00BB21AE">
        <w:rPr>
          <w:highlight w:val="yellow"/>
        </w:rPr>
        <w:t>lessen</w:t>
      </w:r>
      <w:r w:rsidR="00A96E45">
        <w:rPr>
          <w:highlight w:val="yellow"/>
        </w:rPr>
        <w:t>ing</w:t>
      </w:r>
      <w:r>
        <w:t xml:space="preserve"> their work and at the same time they can use the system to check the information of the pigs. It will also be much easier for them to trace the origin of the pig using this system.</w:t>
      </w:r>
    </w:p>
    <w:p w14:paraId="6983EB93" w14:textId="105CBB0E" w:rsidR="00EE3DF5" w:rsidRDefault="00EE3DF5">
      <w:pPr>
        <w:pStyle w:val="BodyofResearch"/>
        <w:numPr>
          <w:ilvl w:val="0"/>
          <w:numId w:val="13"/>
        </w:numPr>
        <w:spacing w:after="0"/>
        <w:contextualSpacing w:val="0"/>
      </w:pPr>
      <w:r>
        <w:rPr>
          <w:b/>
        </w:rPr>
        <w:t>Veterinarian</w:t>
      </w:r>
      <w:r w:rsidR="00BB21AE">
        <w:rPr>
          <w:b/>
        </w:rPr>
        <w:t xml:space="preserve">. </w:t>
      </w:r>
      <w:r w:rsidR="00BB21AE" w:rsidRPr="00BB21AE">
        <w:rPr>
          <w:bCs/>
          <w:highlight w:val="yellow"/>
        </w:rPr>
        <w:t>The proposed system benefited the veterinarian</w:t>
      </w:r>
      <w:r w:rsidR="00BB21AE">
        <w:rPr>
          <w:bCs/>
        </w:rPr>
        <w:t xml:space="preserve"> </w:t>
      </w:r>
      <w:r>
        <w:t xml:space="preserve">and hog farm because the veterinarian can check every </w:t>
      </w:r>
      <w:r w:rsidR="00A96E45">
        <w:t xml:space="preserve">piece of </w:t>
      </w:r>
      <w:r>
        <w:t xml:space="preserve">information </w:t>
      </w:r>
      <w:r w:rsidR="00A96E45">
        <w:t xml:space="preserve">in </w:t>
      </w:r>
      <w:r>
        <w:t xml:space="preserve">the system and </w:t>
      </w:r>
      <w:r w:rsidR="00BB21AE" w:rsidRPr="00BB21AE">
        <w:rPr>
          <w:highlight w:val="yellow"/>
        </w:rPr>
        <w:t>g</w:t>
      </w:r>
      <w:r w:rsidR="00A96E45">
        <w:rPr>
          <w:highlight w:val="yellow"/>
        </w:rPr>
        <w:t>i</w:t>
      </w:r>
      <w:r w:rsidR="00BB21AE" w:rsidRPr="00BB21AE">
        <w:rPr>
          <w:highlight w:val="yellow"/>
        </w:rPr>
        <w:t>ve</w:t>
      </w:r>
      <w:r>
        <w:t xml:space="preserve"> advice to the owner and workers on what to do. The veterinarian can also access the system and see the information about the hog farm, check the hog farm daily using the system</w:t>
      </w:r>
      <w:r w:rsidR="00A96E45">
        <w:t>,</w:t>
      </w:r>
      <w:r>
        <w:t xml:space="preserve"> and </w:t>
      </w:r>
      <w:r w:rsidRPr="00BB21AE">
        <w:rPr>
          <w:highlight w:val="yellow"/>
        </w:rPr>
        <w:t>save</w:t>
      </w:r>
      <w:r w:rsidR="00BB21AE" w:rsidRPr="00BB21AE">
        <w:rPr>
          <w:highlight w:val="yellow"/>
        </w:rPr>
        <w:t>d</w:t>
      </w:r>
      <w:r>
        <w:t xml:space="preserve"> a lot of time and money.</w:t>
      </w:r>
    </w:p>
    <w:p w14:paraId="04F16051" w14:textId="727416B2" w:rsidR="00EE3DF5" w:rsidRDefault="00EE3DF5">
      <w:pPr>
        <w:pStyle w:val="BodyofResearch"/>
        <w:numPr>
          <w:ilvl w:val="0"/>
          <w:numId w:val="13"/>
        </w:numPr>
        <w:spacing w:after="0"/>
        <w:contextualSpacing w:val="0"/>
      </w:pPr>
      <w:r>
        <w:rPr>
          <w:b/>
        </w:rPr>
        <w:lastRenderedPageBreak/>
        <w:t>Future Researchers</w:t>
      </w:r>
      <w:r w:rsidR="00BB21AE">
        <w:rPr>
          <w:b/>
        </w:rPr>
        <w:t xml:space="preserve">. </w:t>
      </w:r>
      <w:r w:rsidR="00BB21AE" w:rsidRPr="00BB21AE">
        <w:rPr>
          <w:bCs/>
          <w:highlight w:val="yellow"/>
        </w:rPr>
        <w:t>This study enabled other researchers</w:t>
      </w:r>
      <w:r w:rsidR="00BB21AE">
        <w:rPr>
          <w:bCs/>
        </w:rPr>
        <w:t xml:space="preserve"> to</w:t>
      </w:r>
      <w:r>
        <w:t xml:space="preserve"> use this system as their guide in making the same system. It is also a tremendous help for them to understand how the system works and the benefits it will bring to the farm.</w:t>
      </w:r>
    </w:p>
    <w:p w14:paraId="6A979BBB" w14:textId="77777777" w:rsidR="009D5076" w:rsidRDefault="009D5076" w:rsidP="009D5076">
      <w:pPr>
        <w:pStyle w:val="BodyofResearch"/>
        <w:spacing w:after="0"/>
        <w:contextualSpacing w:val="0"/>
      </w:pPr>
    </w:p>
    <w:p w14:paraId="4D0D72E6" w14:textId="78D60263" w:rsidR="00213646" w:rsidRDefault="00213646" w:rsidP="00213646">
      <w:pPr>
        <w:pStyle w:val="BodyofResearch"/>
        <w:spacing w:after="0"/>
        <w:contextualSpacing w:val="0"/>
        <w:rPr>
          <w:bCs/>
        </w:rPr>
      </w:pPr>
      <w:r w:rsidRPr="00960076">
        <w:rPr>
          <w:bCs/>
          <w:highlight w:val="yellow"/>
        </w:rPr>
        <w:t xml:space="preserve">Therefore, the proposed system </w:t>
      </w:r>
      <w:r w:rsidR="00A96E45">
        <w:rPr>
          <w:bCs/>
          <w:highlight w:val="yellow"/>
        </w:rPr>
        <w:t>is</w:t>
      </w:r>
      <w:r w:rsidRPr="00960076">
        <w:rPr>
          <w:bCs/>
          <w:highlight w:val="yellow"/>
        </w:rPr>
        <w:t xml:space="preserve"> implemented, it improved the daily processes of the hog farm, offering </w:t>
      </w:r>
      <w:r w:rsidR="00A96E45">
        <w:rPr>
          <w:bCs/>
          <w:highlight w:val="yellow"/>
        </w:rPr>
        <w:t xml:space="preserve">a </w:t>
      </w:r>
      <w:r w:rsidRPr="00960076">
        <w:rPr>
          <w:bCs/>
          <w:highlight w:val="yellow"/>
        </w:rPr>
        <w:t>more efficient way to make the record of the pig information accurately and monitor the inventory properly. The system addressed the pen and paper process of the hog farm</w:t>
      </w:r>
      <w:r w:rsidR="00A96E45">
        <w:rPr>
          <w:bCs/>
          <w:highlight w:val="yellow"/>
        </w:rPr>
        <w:t>,</w:t>
      </w:r>
      <w:r w:rsidRPr="00960076">
        <w:rPr>
          <w:bCs/>
          <w:highlight w:val="yellow"/>
        </w:rPr>
        <w:t xml:space="preserve"> particularly in recording the pig information and monitoring the inventory. </w:t>
      </w:r>
      <w:r w:rsidR="009D5076" w:rsidRPr="00960076">
        <w:rPr>
          <w:bCs/>
          <w:highlight w:val="yellow"/>
        </w:rPr>
        <w:t xml:space="preserve">It also points out that the data security of the system is only for authorized personnel </w:t>
      </w:r>
      <w:r w:rsidR="00A96E45">
        <w:rPr>
          <w:bCs/>
          <w:highlight w:val="yellow"/>
        </w:rPr>
        <w:t>to b</w:t>
      </w:r>
      <w:r w:rsidR="009D5076" w:rsidRPr="00960076">
        <w:rPr>
          <w:bCs/>
          <w:highlight w:val="yellow"/>
        </w:rPr>
        <w:t xml:space="preserve">e allowed to access. Furthermore, </w:t>
      </w:r>
      <w:r w:rsidR="00A96E45">
        <w:rPr>
          <w:bCs/>
          <w:highlight w:val="yellow"/>
        </w:rPr>
        <w:t xml:space="preserve">for </w:t>
      </w:r>
      <w:r w:rsidR="009D5076" w:rsidRPr="00960076">
        <w:rPr>
          <w:bCs/>
          <w:highlight w:val="yellow"/>
        </w:rPr>
        <w:t xml:space="preserve">the </w:t>
      </w:r>
      <w:r w:rsidR="00160485" w:rsidRPr="00960076">
        <w:rPr>
          <w:bCs/>
          <w:highlight w:val="yellow"/>
        </w:rPr>
        <w:t>backup</w:t>
      </w:r>
      <w:r w:rsidR="009D5076" w:rsidRPr="00960076">
        <w:rPr>
          <w:bCs/>
          <w:highlight w:val="yellow"/>
        </w:rPr>
        <w:t xml:space="preserve"> and restore of the system, piggery hog farm did not have to worry about losing data because the data</w:t>
      </w:r>
      <w:r w:rsidR="00960076" w:rsidRPr="00960076">
        <w:rPr>
          <w:bCs/>
          <w:highlight w:val="yellow"/>
        </w:rPr>
        <w:t xml:space="preserve"> </w:t>
      </w:r>
      <w:r w:rsidR="009D5076" w:rsidRPr="00960076">
        <w:rPr>
          <w:bCs/>
          <w:highlight w:val="yellow"/>
        </w:rPr>
        <w:t>records</w:t>
      </w:r>
      <w:r w:rsidR="00960076" w:rsidRPr="00960076">
        <w:rPr>
          <w:bCs/>
          <w:highlight w:val="yellow"/>
        </w:rPr>
        <w:t xml:space="preserve"> </w:t>
      </w:r>
      <w:r w:rsidR="00117EE6">
        <w:rPr>
          <w:bCs/>
          <w:highlight w:val="yellow"/>
        </w:rPr>
        <w:t xml:space="preserve">by the system </w:t>
      </w:r>
      <w:r w:rsidR="00960076" w:rsidRPr="00960076">
        <w:rPr>
          <w:bCs/>
          <w:highlight w:val="yellow"/>
        </w:rPr>
        <w:t xml:space="preserve">have </w:t>
      </w:r>
      <w:r w:rsidR="00117EE6" w:rsidRPr="00960076">
        <w:rPr>
          <w:bCs/>
          <w:highlight w:val="yellow"/>
        </w:rPr>
        <w:t>backup</w:t>
      </w:r>
      <w:r w:rsidR="00960076" w:rsidRPr="00960076">
        <w:rPr>
          <w:bCs/>
          <w:highlight w:val="yellow"/>
        </w:rPr>
        <w:t xml:space="preserve"> copies that were stored in a database and can retrieve if there are primary data failure</w:t>
      </w:r>
      <w:r w:rsidR="00A96E45">
        <w:rPr>
          <w:bCs/>
          <w:highlight w:val="yellow"/>
        </w:rPr>
        <w:t>s</w:t>
      </w:r>
      <w:r w:rsidR="00960076" w:rsidRPr="00960076">
        <w:rPr>
          <w:bCs/>
          <w:highlight w:val="yellow"/>
        </w:rPr>
        <w:t>.</w:t>
      </w:r>
    </w:p>
    <w:p w14:paraId="33925261" w14:textId="77777777" w:rsidR="00EE3DF5" w:rsidRDefault="00EE3DF5" w:rsidP="00EE3DF5">
      <w:pPr>
        <w:spacing w:line="360" w:lineRule="auto"/>
        <w:jc w:val="both"/>
        <w:rPr>
          <w:b w:val="0"/>
          <w:bCs/>
          <w:strike/>
          <w:lang w:val="en-US"/>
        </w:rPr>
      </w:pPr>
    </w:p>
    <w:p w14:paraId="0854FD01" w14:textId="6210551B" w:rsidR="00117EE6" w:rsidRDefault="009F1EB1" w:rsidP="00117EE6">
      <w:pPr>
        <w:pStyle w:val="Heading2"/>
      </w:pPr>
      <w:r>
        <w:t xml:space="preserve">Objectives of the </w:t>
      </w:r>
      <w:r w:rsidR="00A65ECF">
        <w:t>S</w:t>
      </w:r>
      <w:r>
        <w:t>tudy</w:t>
      </w:r>
    </w:p>
    <w:p w14:paraId="279DD556" w14:textId="15DDDB94" w:rsidR="00117EE6" w:rsidRDefault="00117EE6" w:rsidP="00117EE6">
      <w:pPr>
        <w:spacing w:line="360" w:lineRule="auto"/>
        <w:jc w:val="both"/>
        <w:rPr>
          <w:b w:val="0"/>
          <w:bCs/>
        </w:rPr>
      </w:pPr>
      <w:r>
        <w:rPr>
          <w:b w:val="0"/>
          <w:bCs/>
        </w:rPr>
        <w:t>The following are the general and specific objectives of the study:</w:t>
      </w:r>
    </w:p>
    <w:p w14:paraId="37D2D3B6" w14:textId="77777777" w:rsidR="00117EE6" w:rsidRPr="00117EE6" w:rsidRDefault="00117EE6" w:rsidP="00117EE6">
      <w:pPr>
        <w:spacing w:line="360" w:lineRule="auto"/>
        <w:jc w:val="both"/>
        <w:rPr>
          <w:b w:val="0"/>
          <w:bCs/>
        </w:rPr>
      </w:pPr>
    </w:p>
    <w:p w14:paraId="79BA2BAD" w14:textId="77777777" w:rsidR="00EE3DF5" w:rsidRDefault="00EE3DF5" w:rsidP="00EE3DF5">
      <w:pPr>
        <w:jc w:val="both"/>
      </w:pPr>
      <w:r>
        <w:t>General Objective</w:t>
      </w:r>
    </w:p>
    <w:p w14:paraId="762A938A" w14:textId="77777777" w:rsidR="00EE3DF5" w:rsidRDefault="00EE3DF5" w:rsidP="00EE3DF5">
      <w:pPr>
        <w:jc w:val="both"/>
      </w:pPr>
    </w:p>
    <w:p w14:paraId="58D95917" w14:textId="62E948FE" w:rsidR="00EE3DF5" w:rsidRDefault="00EE3DF5" w:rsidP="00EE3DF5">
      <w:pPr>
        <w:spacing w:line="360" w:lineRule="auto"/>
        <w:jc w:val="both"/>
        <w:rPr>
          <w:b w:val="0"/>
          <w:bCs/>
        </w:rPr>
      </w:pPr>
      <w:r>
        <w:rPr>
          <w:b w:val="0"/>
          <w:bCs/>
        </w:rPr>
        <w:t xml:space="preserve">The general objective of the study </w:t>
      </w:r>
      <w:r w:rsidR="00424C7C" w:rsidRPr="00424C7C">
        <w:rPr>
          <w:b w:val="0"/>
          <w:bCs/>
          <w:highlight w:val="yellow"/>
        </w:rPr>
        <w:t>was</w:t>
      </w:r>
      <w:r w:rsidR="00424C7C">
        <w:rPr>
          <w:b w:val="0"/>
          <w:bCs/>
        </w:rPr>
        <w:t xml:space="preserve"> </w:t>
      </w:r>
      <w:r>
        <w:rPr>
          <w:b w:val="0"/>
          <w:bCs/>
        </w:rPr>
        <w:t xml:space="preserve">to </w:t>
      </w:r>
      <w:r w:rsidR="00117EE6">
        <w:rPr>
          <w:b w:val="0"/>
          <w:bCs/>
        </w:rPr>
        <w:t>d</w:t>
      </w:r>
      <w:r>
        <w:rPr>
          <w:b w:val="0"/>
          <w:bCs/>
        </w:rPr>
        <w:t>e</w:t>
      </w:r>
      <w:r w:rsidR="00117EE6">
        <w:rPr>
          <w:b w:val="0"/>
          <w:bCs/>
        </w:rPr>
        <w:t>velop</w:t>
      </w:r>
      <w:r>
        <w:rPr>
          <w:b w:val="0"/>
          <w:bCs/>
        </w:rPr>
        <w:t xml:space="preserve"> a </w:t>
      </w:r>
      <w:r w:rsidR="00117EE6">
        <w:rPr>
          <w:b w:val="0"/>
          <w:bCs/>
        </w:rPr>
        <w:t>w</w:t>
      </w:r>
      <w:r>
        <w:rPr>
          <w:b w:val="0"/>
          <w:bCs/>
        </w:rPr>
        <w:t>eb-</w:t>
      </w:r>
      <w:r w:rsidR="00117EE6">
        <w:rPr>
          <w:b w:val="0"/>
          <w:bCs/>
        </w:rPr>
        <w:t>b</w:t>
      </w:r>
      <w:r>
        <w:rPr>
          <w:b w:val="0"/>
          <w:bCs/>
        </w:rPr>
        <w:t xml:space="preserve">ased </w:t>
      </w:r>
      <w:r w:rsidR="00117EE6">
        <w:rPr>
          <w:b w:val="0"/>
          <w:bCs/>
        </w:rPr>
        <w:t>p</w:t>
      </w:r>
      <w:r>
        <w:rPr>
          <w:b w:val="0"/>
          <w:bCs/>
        </w:rPr>
        <w:t xml:space="preserve">iggery </w:t>
      </w:r>
      <w:r w:rsidR="00117EE6">
        <w:rPr>
          <w:b w:val="0"/>
          <w:bCs/>
        </w:rPr>
        <w:t>m</w:t>
      </w:r>
      <w:r>
        <w:rPr>
          <w:b w:val="0"/>
          <w:bCs/>
        </w:rPr>
        <w:t xml:space="preserve">anagement </w:t>
      </w:r>
      <w:r w:rsidR="00117EE6">
        <w:rPr>
          <w:b w:val="0"/>
          <w:bCs/>
        </w:rPr>
        <w:t>s</w:t>
      </w:r>
      <w:r>
        <w:rPr>
          <w:b w:val="0"/>
          <w:bCs/>
        </w:rPr>
        <w:t xml:space="preserve">ystem with </w:t>
      </w:r>
      <w:r w:rsidR="00A96E45">
        <w:rPr>
          <w:b w:val="0"/>
          <w:bCs/>
        </w:rPr>
        <w:t xml:space="preserve">a </w:t>
      </w:r>
      <w:r w:rsidR="00117EE6">
        <w:rPr>
          <w:b w:val="0"/>
          <w:bCs/>
        </w:rPr>
        <w:t>m</w:t>
      </w:r>
      <w:r>
        <w:rPr>
          <w:b w:val="0"/>
          <w:bCs/>
        </w:rPr>
        <w:t>obile</w:t>
      </w:r>
      <w:r w:rsidR="00A96E45">
        <w:rPr>
          <w:b w:val="0"/>
          <w:bCs/>
        </w:rPr>
        <w:t>-</w:t>
      </w:r>
      <w:r w:rsidR="00117EE6">
        <w:rPr>
          <w:b w:val="0"/>
          <w:bCs/>
        </w:rPr>
        <w:t>b</w:t>
      </w:r>
      <w:r>
        <w:rPr>
          <w:b w:val="0"/>
          <w:bCs/>
        </w:rPr>
        <w:t xml:space="preserve">ased QR </w:t>
      </w:r>
      <w:r w:rsidR="00117EE6">
        <w:rPr>
          <w:b w:val="0"/>
          <w:bCs/>
        </w:rPr>
        <w:t>c</w:t>
      </w:r>
      <w:r>
        <w:rPr>
          <w:b w:val="0"/>
          <w:bCs/>
        </w:rPr>
        <w:t xml:space="preserve">ode </w:t>
      </w:r>
      <w:r w:rsidR="00117EE6">
        <w:rPr>
          <w:b w:val="0"/>
          <w:bCs/>
        </w:rPr>
        <w:t>s</w:t>
      </w:r>
      <w:r>
        <w:rPr>
          <w:b w:val="0"/>
          <w:bCs/>
        </w:rPr>
        <w:t xml:space="preserve">canner </w:t>
      </w:r>
      <w:r w:rsidR="00117EE6">
        <w:rPr>
          <w:b w:val="0"/>
          <w:bCs/>
        </w:rPr>
        <w:t>to</w:t>
      </w:r>
      <w:r>
        <w:rPr>
          <w:b w:val="0"/>
          <w:bCs/>
        </w:rPr>
        <w:t xml:space="preserve"> record </w:t>
      </w:r>
      <w:r w:rsidR="00117EE6">
        <w:rPr>
          <w:b w:val="0"/>
          <w:bCs/>
        </w:rPr>
        <w:t xml:space="preserve">pig information </w:t>
      </w:r>
      <w:r>
        <w:rPr>
          <w:b w:val="0"/>
          <w:bCs/>
        </w:rPr>
        <w:t>and monitor</w:t>
      </w:r>
      <w:r w:rsidR="00117EE6">
        <w:rPr>
          <w:b w:val="0"/>
          <w:bCs/>
        </w:rPr>
        <w:t xml:space="preserve"> the inventory</w:t>
      </w:r>
      <w:r>
        <w:rPr>
          <w:b w:val="0"/>
          <w:bCs/>
        </w:rPr>
        <w:t xml:space="preserve"> </w:t>
      </w:r>
      <w:r w:rsidR="00117EE6">
        <w:rPr>
          <w:b w:val="0"/>
          <w:bCs/>
        </w:rPr>
        <w:t>for</w:t>
      </w:r>
      <w:r>
        <w:rPr>
          <w:b w:val="0"/>
          <w:bCs/>
        </w:rPr>
        <w:t xml:space="preserve"> </w:t>
      </w:r>
      <w:r w:rsidR="00117EE6">
        <w:rPr>
          <w:b w:val="0"/>
          <w:bCs/>
        </w:rPr>
        <w:t xml:space="preserve">the </w:t>
      </w:r>
      <w:r>
        <w:rPr>
          <w:b w:val="0"/>
          <w:bCs/>
        </w:rPr>
        <w:t>RVM Hog Farm</w:t>
      </w:r>
    </w:p>
    <w:p w14:paraId="7E5A9837" w14:textId="77777777" w:rsidR="00E52108" w:rsidRDefault="00E52108" w:rsidP="00EE3DF5">
      <w:pPr>
        <w:spacing w:line="360" w:lineRule="auto"/>
        <w:jc w:val="both"/>
        <w:rPr>
          <w:b w:val="0"/>
          <w:bCs/>
        </w:rPr>
      </w:pPr>
    </w:p>
    <w:p w14:paraId="253BBDE5" w14:textId="77777777" w:rsidR="00EE3DF5" w:rsidRDefault="00EE3DF5" w:rsidP="00EE3DF5">
      <w:pPr>
        <w:spacing w:line="360" w:lineRule="auto"/>
        <w:jc w:val="both"/>
      </w:pPr>
      <w:r>
        <w:t>Specific Objectives</w:t>
      </w:r>
    </w:p>
    <w:p w14:paraId="71198E71" w14:textId="092ECE03" w:rsidR="00EE3DF5" w:rsidRDefault="00EE3DF5" w:rsidP="00EE3DF5">
      <w:pPr>
        <w:pStyle w:val="BodyofResearch"/>
      </w:pPr>
      <w:r>
        <w:t xml:space="preserve">This study </w:t>
      </w:r>
      <w:r w:rsidRPr="00117EE6">
        <w:rPr>
          <w:highlight w:val="yellow"/>
        </w:rPr>
        <w:t>aim</w:t>
      </w:r>
      <w:r w:rsidR="00117EE6" w:rsidRPr="00117EE6">
        <w:rPr>
          <w:highlight w:val="yellow"/>
        </w:rPr>
        <w:t>ed</w:t>
      </w:r>
      <w:r>
        <w:t xml:space="preserve"> to achieve the following specific objectives:</w:t>
      </w:r>
    </w:p>
    <w:p w14:paraId="473DE74E" w14:textId="26E42001" w:rsidR="00EE3DF5" w:rsidRDefault="00EE3DF5">
      <w:pPr>
        <w:pStyle w:val="BodyofResearch"/>
        <w:numPr>
          <w:ilvl w:val="0"/>
          <w:numId w:val="14"/>
        </w:numPr>
        <w:spacing w:after="0"/>
        <w:contextualSpacing w:val="0"/>
      </w:pPr>
      <w:r>
        <w:t xml:space="preserve">To develop the following </w:t>
      </w:r>
      <w:r w:rsidR="00805DF8">
        <w:t>front</w:t>
      </w:r>
      <w:r w:rsidR="00117EE6">
        <w:t>-</w:t>
      </w:r>
      <w:r w:rsidR="00AF3CF9">
        <w:t xml:space="preserve">end </w:t>
      </w:r>
      <w:r>
        <w:t>modules</w:t>
      </w:r>
      <w:r w:rsidR="004C43A5">
        <w:t>:</w:t>
      </w:r>
    </w:p>
    <w:p w14:paraId="79CCC725" w14:textId="4526800F" w:rsidR="00973663" w:rsidRPr="00397640" w:rsidRDefault="00973663" w:rsidP="00973663">
      <w:pPr>
        <w:pStyle w:val="BodyofResearch"/>
        <w:numPr>
          <w:ilvl w:val="0"/>
          <w:numId w:val="33"/>
        </w:numPr>
        <w:spacing w:after="0"/>
        <w:contextualSpacing w:val="0"/>
      </w:pPr>
      <w:r w:rsidRPr="00250315">
        <w:rPr>
          <w:b/>
          <w:bCs/>
        </w:rPr>
        <w:t>User Management</w:t>
      </w:r>
      <w:r w:rsidR="00805DF8">
        <w:rPr>
          <w:b/>
          <w:bCs/>
        </w:rPr>
        <w:t xml:space="preserve"> - </w:t>
      </w:r>
      <w:r>
        <w:t xml:space="preserve">A module that </w:t>
      </w:r>
      <w:r w:rsidR="00117EE6" w:rsidRPr="00117EE6">
        <w:rPr>
          <w:highlight w:val="yellow"/>
        </w:rPr>
        <w:t>provides</w:t>
      </w:r>
      <w:r>
        <w:t xml:space="preserve"> allow</w:t>
      </w:r>
      <w:r w:rsidR="00A96E45">
        <w:t>s</w:t>
      </w:r>
      <w:r>
        <w:t xml:space="preserve"> the owner to modify or create user accounts that the worker and veterinarian will be using.</w:t>
      </w:r>
    </w:p>
    <w:p w14:paraId="4000C064" w14:textId="7D22C9D0" w:rsidR="00973663" w:rsidRDefault="00973663" w:rsidP="00973663">
      <w:pPr>
        <w:pStyle w:val="BodyofResearch"/>
        <w:numPr>
          <w:ilvl w:val="0"/>
          <w:numId w:val="33"/>
        </w:numPr>
        <w:spacing w:after="0"/>
        <w:contextualSpacing w:val="0"/>
      </w:pPr>
      <w:r>
        <w:rPr>
          <w:b/>
        </w:rPr>
        <w:t>Dashboard</w:t>
      </w:r>
      <w:r>
        <w:t xml:space="preserve"> – A module </w:t>
      </w:r>
      <w:r w:rsidRPr="009A2A1B">
        <w:rPr>
          <w:highlight w:val="yellow"/>
        </w:rPr>
        <w:t>that provides</w:t>
      </w:r>
      <w:r w:rsidR="009A2A1B" w:rsidRPr="009A2A1B">
        <w:rPr>
          <w:highlight w:val="yellow"/>
        </w:rPr>
        <w:t xml:space="preserve"> the </w:t>
      </w:r>
      <w:r w:rsidR="009A2A1B" w:rsidRPr="002B60D1">
        <w:rPr>
          <w:highlight w:val="yellow"/>
        </w:rPr>
        <w:t>owner</w:t>
      </w:r>
      <w:r w:rsidR="002B60D1" w:rsidRPr="002B60D1">
        <w:rPr>
          <w:highlight w:val="yellow"/>
        </w:rPr>
        <w:t xml:space="preserve">, </w:t>
      </w:r>
      <w:r w:rsidR="00160485" w:rsidRPr="002B60D1">
        <w:rPr>
          <w:highlight w:val="yellow"/>
        </w:rPr>
        <w:t>worker,</w:t>
      </w:r>
      <w:r w:rsidR="002B60D1" w:rsidRPr="002B60D1">
        <w:rPr>
          <w:highlight w:val="yellow"/>
        </w:rPr>
        <w:t xml:space="preserve"> and veterinarian to view</w:t>
      </w:r>
      <w:r w:rsidR="002B60D1">
        <w:t xml:space="preserve"> the</w:t>
      </w:r>
      <w:r>
        <w:t xml:space="preserve"> overview of piggery statistics of RVM Hog Farm.</w:t>
      </w:r>
    </w:p>
    <w:p w14:paraId="29C8C89B" w14:textId="77777777" w:rsidR="00D522A2" w:rsidRDefault="00D522A2" w:rsidP="00D522A2">
      <w:pPr>
        <w:pStyle w:val="BodyofResearch"/>
        <w:spacing w:after="0"/>
        <w:ind w:left="1080"/>
        <w:contextualSpacing w:val="0"/>
      </w:pPr>
    </w:p>
    <w:p w14:paraId="77E1902B" w14:textId="2AA22E36" w:rsidR="00973663" w:rsidRDefault="00973663" w:rsidP="00973663">
      <w:pPr>
        <w:pStyle w:val="BodyofResearch"/>
        <w:numPr>
          <w:ilvl w:val="0"/>
          <w:numId w:val="33"/>
        </w:numPr>
        <w:spacing w:after="0"/>
        <w:contextualSpacing w:val="0"/>
      </w:pPr>
      <w:r>
        <w:rPr>
          <w:b/>
        </w:rPr>
        <w:t>Pig Record Management</w:t>
      </w:r>
      <w:r w:rsidR="00805DF8">
        <w:t xml:space="preserve"> -</w:t>
      </w:r>
      <w:r>
        <w:t xml:space="preserve"> A module</w:t>
      </w:r>
      <w:r w:rsidR="009A2A1B">
        <w:t xml:space="preserve"> </w:t>
      </w:r>
      <w:r w:rsidR="009A2A1B" w:rsidRPr="009A2A1B">
        <w:rPr>
          <w:highlight w:val="yellow"/>
        </w:rPr>
        <w:t xml:space="preserve">that provides </w:t>
      </w:r>
      <w:r w:rsidR="009A2A1B" w:rsidRPr="002B60D1">
        <w:rPr>
          <w:highlight w:val="yellow"/>
        </w:rPr>
        <w:t>the</w:t>
      </w:r>
      <w:r w:rsidRPr="002B60D1">
        <w:rPr>
          <w:highlight w:val="yellow"/>
        </w:rPr>
        <w:t xml:space="preserve"> </w:t>
      </w:r>
      <w:r w:rsidR="002B60D1" w:rsidRPr="002B60D1">
        <w:rPr>
          <w:highlight w:val="yellow"/>
        </w:rPr>
        <w:t xml:space="preserve">worker and veterinarian </w:t>
      </w:r>
      <w:r w:rsidRPr="002B60D1">
        <w:rPr>
          <w:highlight w:val="yellow"/>
        </w:rPr>
        <w:lastRenderedPageBreak/>
        <w:t>to</w:t>
      </w:r>
      <w:r>
        <w:t xml:space="preserve"> view record</w:t>
      </w:r>
      <w:r w:rsidR="00A96E45">
        <w:t>s</w:t>
      </w:r>
      <w:r>
        <w:t xml:space="preserve"> and modify the information of the pigs. It also includes cage</w:t>
      </w:r>
      <w:r w:rsidR="00E557B4">
        <w:t>, breed,</w:t>
      </w:r>
      <w:r>
        <w:t xml:space="preserve"> and batch management of pigs.</w:t>
      </w:r>
    </w:p>
    <w:p w14:paraId="2364CBA4" w14:textId="3DDA8664" w:rsidR="00973663" w:rsidRDefault="00973663" w:rsidP="00973663">
      <w:pPr>
        <w:pStyle w:val="BodyofResearch"/>
        <w:numPr>
          <w:ilvl w:val="1"/>
          <w:numId w:val="33"/>
        </w:numPr>
        <w:spacing w:after="0"/>
        <w:contextualSpacing w:val="0"/>
      </w:pPr>
      <w:r>
        <w:rPr>
          <w:b/>
        </w:rPr>
        <w:t>Cage Management</w:t>
      </w:r>
      <w:r w:rsidR="009A2A1B">
        <w:t xml:space="preserve"> - </w:t>
      </w:r>
      <w:r>
        <w:t xml:space="preserve">To manage </w:t>
      </w:r>
      <w:r w:rsidR="009A2A1B" w:rsidRPr="009A2A1B">
        <w:rPr>
          <w:highlight w:val="yellow"/>
        </w:rPr>
        <w:t>the</w:t>
      </w:r>
      <w:r w:rsidR="009A2A1B">
        <w:t xml:space="preserve"> </w:t>
      </w:r>
      <w:r>
        <w:t>record of cages</w:t>
      </w:r>
      <w:r w:rsidR="009A2A1B">
        <w:t xml:space="preserve"> </w:t>
      </w:r>
      <w:r w:rsidR="00A96E45">
        <w:rPr>
          <w:highlight w:val="yellow"/>
        </w:rPr>
        <w:t>which</w:t>
      </w:r>
      <w:r>
        <w:t xml:space="preserve"> includes </w:t>
      </w:r>
      <w:r w:rsidRPr="009A2A1B">
        <w:rPr>
          <w:highlight w:val="yellow"/>
        </w:rPr>
        <w:t>creat</w:t>
      </w:r>
      <w:r w:rsidR="00A96E45">
        <w:rPr>
          <w:highlight w:val="yellow"/>
        </w:rPr>
        <w:t>ing</w:t>
      </w:r>
      <w:r w:rsidRPr="009A2A1B">
        <w:rPr>
          <w:highlight w:val="yellow"/>
        </w:rPr>
        <w:t>, updat</w:t>
      </w:r>
      <w:r w:rsidR="00A96E45">
        <w:rPr>
          <w:highlight w:val="yellow"/>
        </w:rPr>
        <w:t>ing</w:t>
      </w:r>
      <w:r w:rsidRPr="009A2A1B">
        <w:rPr>
          <w:highlight w:val="yellow"/>
        </w:rPr>
        <w:t>, and remov</w:t>
      </w:r>
      <w:r w:rsidR="00A96E45">
        <w:rPr>
          <w:highlight w:val="yellow"/>
        </w:rPr>
        <w:t>ing</w:t>
      </w:r>
      <w:r>
        <w:t xml:space="preserve"> cage record</w:t>
      </w:r>
      <w:r w:rsidR="00A96E45">
        <w:t>s</w:t>
      </w:r>
      <w:r>
        <w:t>.</w:t>
      </w:r>
    </w:p>
    <w:p w14:paraId="6CE51C88" w14:textId="25B7BECA" w:rsidR="00973663" w:rsidRDefault="00973663" w:rsidP="00973663">
      <w:pPr>
        <w:pStyle w:val="BodyofResearch"/>
        <w:numPr>
          <w:ilvl w:val="1"/>
          <w:numId w:val="33"/>
        </w:numPr>
        <w:spacing w:after="0"/>
        <w:contextualSpacing w:val="0"/>
      </w:pPr>
      <w:r>
        <w:rPr>
          <w:b/>
        </w:rPr>
        <w:t>Breed Management</w:t>
      </w:r>
      <w:r w:rsidRPr="001C131C">
        <w:t>-</w:t>
      </w:r>
      <w:r>
        <w:t xml:space="preserve"> To manage </w:t>
      </w:r>
      <w:r w:rsidR="009A2A1B" w:rsidRPr="009A2A1B">
        <w:rPr>
          <w:highlight w:val="yellow"/>
        </w:rPr>
        <w:t>the</w:t>
      </w:r>
      <w:r w:rsidR="009A2A1B">
        <w:t xml:space="preserve"> </w:t>
      </w:r>
      <w:r>
        <w:t>record of pig breeds</w:t>
      </w:r>
      <w:r w:rsidR="009A2A1B">
        <w:t xml:space="preserve"> </w:t>
      </w:r>
      <w:r w:rsidR="00A96E45">
        <w:rPr>
          <w:highlight w:val="yellow"/>
        </w:rPr>
        <w:t>which</w:t>
      </w:r>
      <w:r>
        <w:t xml:space="preserve"> includes </w:t>
      </w:r>
      <w:r w:rsidRPr="009A2A1B">
        <w:rPr>
          <w:highlight w:val="yellow"/>
        </w:rPr>
        <w:t>creat</w:t>
      </w:r>
      <w:r w:rsidR="00A96E45">
        <w:rPr>
          <w:highlight w:val="yellow"/>
        </w:rPr>
        <w:t>ing</w:t>
      </w:r>
      <w:r w:rsidRPr="009A2A1B">
        <w:rPr>
          <w:highlight w:val="yellow"/>
        </w:rPr>
        <w:t>, updat</w:t>
      </w:r>
      <w:r w:rsidR="00A96E45">
        <w:rPr>
          <w:highlight w:val="yellow"/>
        </w:rPr>
        <w:t>ing</w:t>
      </w:r>
      <w:r w:rsidRPr="009A2A1B">
        <w:rPr>
          <w:highlight w:val="yellow"/>
        </w:rPr>
        <w:t>, and remov</w:t>
      </w:r>
      <w:r w:rsidR="00A96E45">
        <w:rPr>
          <w:highlight w:val="yellow"/>
        </w:rPr>
        <w:t>ing</w:t>
      </w:r>
      <w:r>
        <w:t xml:space="preserve"> breed record</w:t>
      </w:r>
      <w:r w:rsidR="00A96E45">
        <w:t>s</w:t>
      </w:r>
      <w:r>
        <w:t>.</w:t>
      </w:r>
    </w:p>
    <w:p w14:paraId="462EB154" w14:textId="49F28016" w:rsidR="00132F53" w:rsidRDefault="00973663" w:rsidP="00D522A2">
      <w:pPr>
        <w:pStyle w:val="BodyofResearch"/>
        <w:numPr>
          <w:ilvl w:val="1"/>
          <w:numId w:val="33"/>
        </w:numPr>
        <w:spacing w:after="0"/>
        <w:contextualSpacing w:val="0"/>
      </w:pPr>
      <w:r>
        <w:rPr>
          <w:b/>
        </w:rPr>
        <w:t>Batch Management</w:t>
      </w:r>
      <w:r w:rsidRPr="00E420C9">
        <w:t>-</w:t>
      </w:r>
      <w:r>
        <w:t>To manage</w:t>
      </w:r>
      <w:r w:rsidR="009A2A1B">
        <w:t xml:space="preserve"> </w:t>
      </w:r>
      <w:r w:rsidR="009A2A1B" w:rsidRPr="009A2A1B">
        <w:rPr>
          <w:highlight w:val="yellow"/>
        </w:rPr>
        <w:t>the</w:t>
      </w:r>
      <w:r>
        <w:t xml:space="preserve"> record of </w:t>
      </w:r>
      <w:r w:rsidR="009A2A1B" w:rsidRPr="009A2A1B">
        <w:rPr>
          <w:highlight w:val="yellow"/>
        </w:rPr>
        <w:t xml:space="preserve">pig </w:t>
      </w:r>
      <w:r w:rsidRPr="009A2A1B">
        <w:rPr>
          <w:highlight w:val="yellow"/>
        </w:rPr>
        <w:t>batch</w:t>
      </w:r>
      <w:r w:rsidR="009A2A1B" w:rsidRPr="009A2A1B">
        <w:rPr>
          <w:highlight w:val="yellow"/>
        </w:rPr>
        <w:t xml:space="preserve"> </w:t>
      </w:r>
      <w:r>
        <w:t xml:space="preserve">includes </w:t>
      </w:r>
      <w:r w:rsidRPr="009A2A1B">
        <w:rPr>
          <w:highlight w:val="yellow"/>
        </w:rPr>
        <w:t>view, creat</w:t>
      </w:r>
      <w:r w:rsidR="00A96E45">
        <w:rPr>
          <w:highlight w:val="yellow"/>
        </w:rPr>
        <w:t>ing</w:t>
      </w:r>
      <w:r w:rsidRPr="009A2A1B">
        <w:rPr>
          <w:highlight w:val="yellow"/>
        </w:rPr>
        <w:t>, updat</w:t>
      </w:r>
      <w:r w:rsidR="00A96E45">
        <w:rPr>
          <w:highlight w:val="yellow"/>
        </w:rPr>
        <w:t>ing</w:t>
      </w:r>
      <w:r w:rsidRPr="009A2A1B">
        <w:rPr>
          <w:highlight w:val="yellow"/>
        </w:rPr>
        <w:t>, and remov</w:t>
      </w:r>
      <w:r w:rsidR="00A96E45">
        <w:rPr>
          <w:highlight w:val="yellow"/>
        </w:rPr>
        <w:t>ing</w:t>
      </w:r>
      <w:r>
        <w:t xml:space="preserve"> </w:t>
      </w:r>
      <w:r w:rsidR="00A96E45">
        <w:t xml:space="preserve">the </w:t>
      </w:r>
      <w:r>
        <w:t>batch record.</w:t>
      </w:r>
    </w:p>
    <w:p w14:paraId="7014BB36" w14:textId="247A2D6D" w:rsidR="00973663" w:rsidRDefault="00973663" w:rsidP="00973663">
      <w:pPr>
        <w:pStyle w:val="BodyofResearch"/>
        <w:numPr>
          <w:ilvl w:val="0"/>
          <w:numId w:val="33"/>
        </w:numPr>
        <w:spacing w:after="0"/>
        <w:contextualSpacing w:val="0"/>
      </w:pPr>
      <w:r>
        <w:rPr>
          <w:b/>
        </w:rPr>
        <w:t xml:space="preserve">Inventory Management </w:t>
      </w:r>
      <w:r>
        <w:t>– A module that</w:t>
      </w:r>
      <w:r w:rsidR="009A2A1B">
        <w:t xml:space="preserve"> </w:t>
      </w:r>
      <w:r w:rsidR="009A2A1B" w:rsidRPr="009A2A1B">
        <w:rPr>
          <w:highlight w:val="yellow"/>
        </w:rPr>
        <w:t xml:space="preserve">provides the </w:t>
      </w:r>
      <w:r w:rsidR="002B60D1" w:rsidRPr="002B60D1">
        <w:rPr>
          <w:highlight w:val="yellow"/>
        </w:rPr>
        <w:t>worker</w:t>
      </w:r>
      <w:r>
        <w:t xml:space="preserve"> </w:t>
      </w:r>
      <w:r w:rsidR="009A2A1B">
        <w:t>to</w:t>
      </w:r>
      <w:r>
        <w:t xml:space="preserve"> manage the hog farm inventory. This includes viewing, creating, </w:t>
      </w:r>
      <w:r w:rsidR="009A2A1B">
        <w:t>updating,</w:t>
      </w:r>
      <w:r>
        <w:t xml:space="preserve"> and removing the Inventory records.</w:t>
      </w:r>
    </w:p>
    <w:p w14:paraId="665F0671" w14:textId="15A21F14" w:rsidR="00973663" w:rsidRPr="00A96E45" w:rsidRDefault="00A96E45" w:rsidP="00973663">
      <w:pPr>
        <w:pStyle w:val="BodyofResearch"/>
        <w:numPr>
          <w:ilvl w:val="1"/>
          <w:numId w:val="33"/>
        </w:numPr>
        <w:spacing w:after="0"/>
        <w:contextualSpacing w:val="0"/>
        <w:rPr>
          <w:highlight w:val="yellow"/>
        </w:rPr>
      </w:pPr>
      <w:r w:rsidRPr="00A96E45">
        <w:rPr>
          <w:b/>
          <w:highlight w:val="yellow"/>
        </w:rPr>
        <w:t>Stock Card</w:t>
      </w:r>
      <w:r w:rsidR="00973663" w:rsidRPr="00A96E45">
        <w:rPr>
          <w:b/>
          <w:highlight w:val="yellow"/>
        </w:rPr>
        <w:t xml:space="preserve"> Management </w:t>
      </w:r>
      <w:r w:rsidR="00973663" w:rsidRPr="00A96E45">
        <w:rPr>
          <w:highlight w:val="yellow"/>
        </w:rPr>
        <w:t xml:space="preserve">– A module </w:t>
      </w:r>
      <w:r w:rsidR="002B60D1" w:rsidRPr="00A96E45">
        <w:rPr>
          <w:highlight w:val="yellow"/>
        </w:rPr>
        <w:t xml:space="preserve">that </w:t>
      </w:r>
      <w:r w:rsidR="00973663" w:rsidRPr="00A96E45">
        <w:rPr>
          <w:highlight w:val="yellow"/>
        </w:rPr>
        <w:t>manage</w:t>
      </w:r>
      <w:r w:rsidR="002B60D1" w:rsidRPr="00A96E45">
        <w:rPr>
          <w:highlight w:val="yellow"/>
        </w:rPr>
        <w:t>s</w:t>
      </w:r>
      <w:r w:rsidR="00973663" w:rsidRPr="00A96E45">
        <w:rPr>
          <w:highlight w:val="yellow"/>
        </w:rPr>
        <w:t xml:space="preserve"> </w:t>
      </w:r>
      <w:r w:rsidRPr="00A96E45">
        <w:rPr>
          <w:highlight w:val="yellow"/>
        </w:rPr>
        <w:t>stocks in</w:t>
      </w:r>
      <w:r w:rsidR="00973663" w:rsidRPr="00A96E45">
        <w:rPr>
          <w:highlight w:val="yellow"/>
        </w:rPr>
        <w:t xml:space="preserve"> </w:t>
      </w:r>
      <w:r w:rsidR="009A2A1B" w:rsidRPr="00A96E45">
        <w:rPr>
          <w:highlight w:val="yellow"/>
        </w:rPr>
        <w:t>h</w:t>
      </w:r>
      <w:r w:rsidR="00973663" w:rsidRPr="00A96E45">
        <w:rPr>
          <w:highlight w:val="yellow"/>
        </w:rPr>
        <w:t xml:space="preserve">og </w:t>
      </w:r>
      <w:r w:rsidR="009A2A1B" w:rsidRPr="00A96E45">
        <w:rPr>
          <w:highlight w:val="yellow"/>
        </w:rPr>
        <w:t>f</w:t>
      </w:r>
      <w:r w:rsidR="00973663" w:rsidRPr="00A96E45">
        <w:rPr>
          <w:highlight w:val="yellow"/>
        </w:rPr>
        <w:t xml:space="preserve">arm </w:t>
      </w:r>
      <w:r w:rsidR="009A2A1B" w:rsidRPr="00A96E45">
        <w:rPr>
          <w:highlight w:val="yellow"/>
        </w:rPr>
        <w:t>i</w:t>
      </w:r>
      <w:r w:rsidR="00973663" w:rsidRPr="00A96E45">
        <w:rPr>
          <w:highlight w:val="yellow"/>
        </w:rPr>
        <w:t xml:space="preserve">nventory </w:t>
      </w:r>
      <w:r w:rsidR="009A2A1B" w:rsidRPr="00A96E45">
        <w:rPr>
          <w:highlight w:val="yellow"/>
        </w:rPr>
        <w:t>i</w:t>
      </w:r>
      <w:r w:rsidR="00973663" w:rsidRPr="00A96E45">
        <w:rPr>
          <w:highlight w:val="yellow"/>
        </w:rPr>
        <w:t>tem</w:t>
      </w:r>
      <w:r w:rsidRPr="00A96E45">
        <w:rPr>
          <w:highlight w:val="yellow"/>
        </w:rPr>
        <w:t>s</w:t>
      </w:r>
      <w:r w:rsidR="006C1042" w:rsidRPr="00A96E45">
        <w:rPr>
          <w:highlight w:val="yellow"/>
        </w:rPr>
        <w:t xml:space="preserve">. </w:t>
      </w:r>
      <w:r w:rsidR="00973663" w:rsidRPr="00A96E45">
        <w:rPr>
          <w:highlight w:val="yellow"/>
        </w:rPr>
        <w:t>This includes viewing, creating, updating, restocking, and removing reorder request</w:t>
      </w:r>
      <w:r w:rsidRPr="00A96E45">
        <w:rPr>
          <w:highlight w:val="yellow"/>
        </w:rPr>
        <w:t>s</w:t>
      </w:r>
      <w:r w:rsidR="00973663" w:rsidRPr="00A96E45">
        <w:rPr>
          <w:highlight w:val="yellow"/>
        </w:rPr>
        <w:t>.</w:t>
      </w:r>
    </w:p>
    <w:p w14:paraId="668718C1" w14:textId="247FB7C5" w:rsidR="00973663" w:rsidRPr="00593D52" w:rsidRDefault="00973663" w:rsidP="00973663">
      <w:pPr>
        <w:pStyle w:val="BodyofResearch"/>
        <w:numPr>
          <w:ilvl w:val="0"/>
          <w:numId w:val="33"/>
        </w:numPr>
        <w:spacing w:after="0"/>
        <w:contextualSpacing w:val="0"/>
        <w:rPr>
          <w:highlight w:val="yellow"/>
        </w:rPr>
      </w:pPr>
      <w:r>
        <w:rPr>
          <w:b/>
        </w:rPr>
        <w:t xml:space="preserve">Scheduling Management </w:t>
      </w:r>
      <w:r>
        <w:t xml:space="preserve">– A module </w:t>
      </w:r>
      <w:r w:rsidRPr="00593D52">
        <w:rPr>
          <w:highlight w:val="yellow"/>
        </w:rPr>
        <w:t>that</w:t>
      </w:r>
      <w:r w:rsidR="009A2A1B" w:rsidRPr="00593D52">
        <w:rPr>
          <w:highlight w:val="yellow"/>
        </w:rPr>
        <w:t xml:space="preserve"> provides the owner</w:t>
      </w:r>
      <w:r w:rsidR="00593D52" w:rsidRPr="00593D52">
        <w:rPr>
          <w:highlight w:val="yellow"/>
        </w:rPr>
        <w:t xml:space="preserve"> to manage </w:t>
      </w:r>
      <w:r w:rsidR="00A96E45">
        <w:rPr>
          <w:highlight w:val="yellow"/>
        </w:rPr>
        <w:t xml:space="preserve">the </w:t>
      </w:r>
      <w:r w:rsidR="00593D52" w:rsidRPr="00593D52">
        <w:rPr>
          <w:highlight w:val="yellow"/>
        </w:rPr>
        <w:t>schedule and allow</w:t>
      </w:r>
      <w:r w:rsidR="00593D52">
        <w:rPr>
          <w:highlight w:val="yellow"/>
        </w:rPr>
        <w:t>s</w:t>
      </w:r>
      <w:r w:rsidR="00593D52" w:rsidRPr="00593D52">
        <w:rPr>
          <w:highlight w:val="yellow"/>
        </w:rPr>
        <w:t xml:space="preserve"> the worker and veterinarian</w:t>
      </w:r>
      <w:r w:rsidR="00593D52">
        <w:t xml:space="preserve"> </w:t>
      </w:r>
      <w:r>
        <w:t>to view, confirm, reschedule, or remove a scheduled operation.</w:t>
      </w:r>
      <w:r w:rsidR="00593D52">
        <w:t xml:space="preserve"> </w:t>
      </w:r>
      <w:r w:rsidR="00593D52" w:rsidRPr="00593D52">
        <w:rPr>
          <w:highlight w:val="yellow"/>
        </w:rPr>
        <w:t>This includes the pig plan management.</w:t>
      </w:r>
    </w:p>
    <w:p w14:paraId="5DCFD787" w14:textId="52B9B40B" w:rsidR="00593D52" w:rsidRDefault="00973663" w:rsidP="00593D52">
      <w:pPr>
        <w:pStyle w:val="BodyofResearch"/>
        <w:numPr>
          <w:ilvl w:val="1"/>
          <w:numId w:val="33"/>
        </w:numPr>
        <w:spacing w:after="0"/>
        <w:contextualSpacing w:val="0"/>
      </w:pPr>
      <w:r>
        <w:rPr>
          <w:b/>
        </w:rPr>
        <w:t>Pig Plan Management</w:t>
      </w:r>
      <w:r w:rsidRPr="00186828">
        <w:t>-</w:t>
      </w:r>
      <w:r>
        <w:t xml:space="preserve"> A module that</w:t>
      </w:r>
      <w:r w:rsidR="002C52CB">
        <w:t xml:space="preserve"> provides the owner</w:t>
      </w:r>
      <w:r>
        <w:t xml:space="preserve"> to manage pig plans</w:t>
      </w:r>
      <w:r w:rsidR="002C52CB">
        <w:t xml:space="preserve"> that</w:t>
      </w:r>
      <w:r>
        <w:t xml:space="preserve"> include viewing, creating, </w:t>
      </w:r>
      <w:r w:rsidR="006C1042">
        <w:t>updating,</w:t>
      </w:r>
      <w:r>
        <w:t xml:space="preserve"> and removing a plan. </w:t>
      </w:r>
    </w:p>
    <w:p w14:paraId="6D182C65" w14:textId="7DF9B742" w:rsidR="00593D52" w:rsidRPr="00593D52" w:rsidRDefault="00973663" w:rsidP="00F057CD">
      <w:pPr>
        <w:pStyle w:val="BodyofResearch"/>
        <w:numPr>
          <w:ilvl w:val="0"/>
          <w:numId w:val="33"/>
        </w:numPr>
        <w:spacing w:after="0"/>
        <w:contextualSpacing w:val="0"/>
      </w:pPr>
      <w:r w:rsidRPr="00593D52">
        <w:rPr>
          <w:b/>
        </w:rPr>
        <w:t>Operation</w:t>
      </w:r>
      <w:r w:rsidR="009A2A1B" w:rsidRPr="00593D52">
        <w:rPr>
          <w:b/>
        </w:rPr>
        <w:t xml:space="preserve"> </w:t>
      </w:r>
      <w:r w:rsidRPr="00593D52">
        <w:rPr>
          <w:b/>
        </w:rPr>
        <w:t xml:space="preserve">Management </w:t>
      </w:r>
      <w:r>
        <w:t>–</w:t>
      </w:r>
      <w:r w:rsidR="00593D52">
        <w:t xml:space="preserve"> </w:t>
      </w:r>
      <w:r w:rsidR="00593D52" w:rsidRPr="00593D52">
        <w:rPr>
          <w:highlight w:val="yellow"/>
        </w:rPr>
        <w:t>A module that provides the worker</w:t>
      </w:r>
      <w:r w:rsidR="00593D52">
        <w:t xml:space="preserve"> </w:t>
      </w:r>
      <w:r w:rsidR="00A96E45">
        <w:t xml:space="preserve">with </w:t>
      </w:r>
      <w:r w:rsidR="00371F6C">
        <w:t>record operations such as feeding, medicine administration</w:t>
      </w:r>
      <w:r w:rsidR="00A96E45">
        <w:t>,</w:t>
      </w:r>
      <w:r w:rsidR="00371F6C">
        <w:t xml:space="preserve"> and vaccination. </w:t>
      </w:r>
      <w:r w:rsidR="00B4683D" w:rsidRPr="00B4683D">
        <w:rPr>
          <w:highlight w:val="yellow"/>
        </w:rPr>
        <w:t xml:space="preserve">It is also </w:t>
      </w:r>
      <w:r w:rsidR="008668D8" w:rsidRPr="00B4683D">
        <w:rPr>
          <w:highlight w:val="yellow"/>
        </w:rPr>
        <w:t>providing</w:t>
      </w:r>
      <w:r w:rsidR="00B4683D" w:rsidRPr="00B4683D">
        <w:rPr>
          <w:highlight w:val="yellow"/>
        </w:rPr>
        <w:t xml:space="preserve"> the veterinarian to manage the operations </w:t>
      </w:r>
      <w:r w:rsidR="00A96E45">
        <w:rPr>
          <w:highlight w:val="yellow"/>
        </w:rPr>
        <w:t>which</w:t>
      </w:r>
      <w:r w:rsidR="00371F6C">
        <w:t xml:space="preserve"> include viewing, updating, and removing the operation details.</w:t>
      </w:r>
    </w:p>
    <w:p w14:paraId="66E01B6D" w14:textId="77777777" w:rsidR="00973663" w:rsidRPr="00D712FB" w:rsidRDefault="00973663" w:rsidP="00973663">
      <w:pPr>
        <w:pStyle w:val="BodyofResearch"/>
        <w:numPr>
          <w:ilvl w:val="0"/>
          <w:numId w:val="14"/>
        </w:numPr>
        <w:spacing w:after="0"/>
        <w:contextualSpacing w:val="0"/>
        <w:rPr>
          <w:color w:val="000000" w:themeColor="text1"/>
        </w:rPr>
      </w:pPr>
      <w:r w:rsidRPr="00D712FB">
        <w:rPr>
          <w:color w:val="000000" w:themeColor="text1"/>
        </w:rPr>
        <w:t>To generate the following reports for the owner:</w:t>
      </w:r>
    </w:p>
    <w:p w14:paraId="3E89064E" w14:textId="46D48137" w:rsidR="00973663" w:rsidRPr="00BA5B9E" w:rsidRDefault="00973663" w:rsidP="00973663">
      <w:pPr>
        <w:pStyle w:val="BodyofResearch"/>
        <w:numPr>
          <w:ilvl w:val="0"/>
          <w:numId w:val="49"/>
        </w:numPr>
        <w:spacing w:after="0"/>
        <w:contextualSpacing w:val="0"/>
        <w:rPr>
          <w:color w:val="000000"/>
        </w:rPr>
      </w:pPr>
      <w:r w:rsidRPr="009646DC">
        <w:rPr>
          <w:b/>
          <w:color w:val="000000" w:themeColor="text1"/>
        </w:rPr>
        <w:t>Inventory Report</w:t>
      </w:r>
      <w:r w:rsidRPr="009646DC">
        <w:rPr>
          <w:color w:val="000000" w:themeColor="text1"/>
        </w:rPr>
        <w:t xml:space="preserve"> </w:t>
      </w:r>
      <w:r w:rsidR="00593D52">
        <w:rPr>
          <w:color w:val="000000" w:themeColor="text1"/>
        </w:rPr>
        <w:t>–</w:t>
      </w:r>
      <w:r w:rsidRPr="009646DC">
        <w:rPr>
          <w:color w:val="000000" w:themeColor="text1"/>
        </w:rPr>
        <w:t xml:space="preserve"> </w:t>
      </w:r>
      <w:r w:rsidR="00593D52" w:rsidRPr="00593D52">
        <w:rPr>
          <w:color w:val="000000" w:themeColor="text1"/>
          <w:highlight w:val="yellow"/>
        </w:rPr>
        <w:t>provides</w:t>
      </w:r>
      <w:r w:rsidR="00593D52">
        <w:rPr>
          <w:color w:val="000000" w:themeColor="text1"/>
        </w:rPr>
        <w:t xml:space="preserve"> </w:t>
      </w:r>
      <w:r w:rsidRPr="009646DC">
        <w:rPr>
          <w:color w:val="000000" w:themeColor="text1"/>
        </w:rPr>
        <w:t xml:space="preserve">the </w:t>
      </w:r>
      <w:r>
        <w:rPr>
          <w:color w:val="000000" w:themeColor="text1"/>
        </w:rPr>
        <w:t>owner</w:t>
      </w:r>
      <w:r w:rsidRPr="009646DC">
        <w:rPr>
          <w:color w:val="000000" w:themeColor="text1"/>
        </w:rPr>
        <w:t xml:space="preserve"> </w:t>
      </w:r>
      <w:r w:rsidR="00A96E45">
        <w:rPr>
          <w:color w:val="000000" w:themeColor="text1"/>
        </w:rPr>
        <w:t xml:space="preserve">to </w:t>
      </w:r>
      <w:r w:rsidRPr="009646DC">
        <w:rPr>
          <w:color w:val="000000" w:themeColor="text1"/>
        </w:rPr>
        <w:t xml:space="preserve">print </w:t>
      </w:r>
      <w:r w:rsidR="00A96E45">
        <w:rPr>
          <w:color w:val="000000" w:themeColor="text1"/>
        </w:rPr>
        <w:t xml:space="preserve">an </w:t>
      </w:r>
      <w:r w:rsidRPr="009646DC">
        <w:rPr>
          <w:color w:val="000000" w:themeColor="text1"/>
        </w:rPr>
        <w:t>inventory report of the deducted and added items in inventory. The data includes the name of the item, the amount it got deducted the date and time.</w:t>
      </w:r>
    </w:p>
    <w:p w14:paraId="29C3B2C8" w14:textId="23A6A7E5" w:rsidR="00973663" w:rsidRDefault="00973663" w:rsidP="00973663">
      <w:pPr>
        <w:pStyle w:val="BodyofResearch"/>
        <w:numPr>
          <w:ilvl w:val="0"/>
          <w:numId w:val="49"/>
        </w:numPr>
        <w:spacing w:after="0"/>
        <w:contextualSpacing w:val="0"/>
        <w:rPr>
          <w:color w:val="000000"/>
        </w:rPr>
      </w:pPr>
      <w:r>
        <w:rPr>
          <w:b/>
          <w:color w:val="000000" w:themeColor="text1"/>
        </w:rPr>
        <w:t xml:space="preserve">Deworming Report </w:t>
      </w:r>
      <w:r>
        <w:rPr>
          <w:color w:val="000000"/>
        </w:rPr>
        <w:t xml:space="preserve">– </w:t>
      </w:r>
      <w:r w:rsidR="00593D52" w:rsidRPr="00593D52">
        <w:rPr>
          <w:color w:val="000000"/>
          <w:highlight w:val="yellow"/>
        </w:rPr>
        <w:t>provides</w:t>
      </w:r>
      <w:r w:rsidR="00593D52">
        <w:rPr>
          <w:color w:val="000000"/>
        </w:rPr>
        <w:t xml:space="preserve"> the owner</w:t>
      </w:r>
      <w:r>
        <w:rPr>
          <w:color w:val="000000"/>
        </w:rPr>
        <w:t xml:space="preserve"> to print deworming operation reports such as the number of pigs that are given deworm</w:t>
      </w:r>
      <w:r w:rsidR="00A96E45">
        <w:rPr>
          <w:color w:val="000000"/>
        </w:rPr>
        <w:t>ing</w:t>
      </w:r>
      <w:r>
        <w:rPr>
          <w:color w:val="000000"/>
        </w:rPr>
        <w:t>, deworm date, and deworm name.</w:t>
      </w:r>
    </w:p>
    <w:p w14:paraId="4B83C219" w14:textId="77777777" w:rsidR="00A96E45" w:rsidRDefault="00A96E45" w:rsidP="00A96E45">
      <w:pPr>
        <w:pStyle w:val="BodyofResearch"/>
        <w:spacing w:after="0"/>
        <w:ind w:left="1080"/>
        <w:contextualSpacing w:val="0"/>
        <w:rPr>
          <w:color w:val="000000"/>
        </w:rPr>
      </w:pPr>
    </w:p>
    <w:p w14:paraId="53AE7155" w14:textId="41179B42" w:rsidR="00973663" w:rsidRPr="006F3BE9" w:rsidRDefault="00973663" w:rsidP="00973663">
      <w:pPr>
        <w:pStyle w:val="BodyofResearch"/>
        <w:numPr>
          <w:ilvl w:val="0"/>
          <w:numId w:val="49"/>
        </w:numPr>
        <w:spacing w:after="0"/>
        <w:contextualSpacing w:val="0"/>
        <w:rPr>
          <w:color w:val="000000"/>
        </w:rPr>
      </w:pPr>
      <w:r w:rsidRPr="00D232B3">
        <w:rPr>
          <w:b/>
          <w:color w:val="000000" w:themeColor="text1"/>
        </w:rPr>
        <w:lastRenderedPageBreak/>
        <w:t xml:space="preserve">Feeding Report </w:t>
      </w:r>
      <w:r w:rsidRPr="00D232B3">
        <w:rPr>
          <w:color w:val="000000"/>
        </w:rPr>
        <w:t xml:space="preserve">– </w:t>
      </w:r>
      <w:r w:rsidR="00593D52" w:rsidRPr="00593D52">
        <w:rPr>
          <w:color w:val="000000"/>
          <w:highlight w:val="yellow"/>
        </w:rPr>
        <w:t>provides</w:t>
      </w:r>
      <w:r w:rsidR="00593D52">
        <w:rPr>
          <w:color w:val="000000"/>
        </w:rPr>
        <w:t xml:space="preserve"> </w:t>
      </w:r>
      <w:r w:rsidRPr="00D232B3">
        <w:rPr>
          <w:color w:val="000000" w:themeColor="text1"/>
        </w:rPr>
        <w:t>the owner to print feeding operation includ</w:t>
      </w:r>
      <w:r w:rsidR="00A96E45">
        <w:rPr>
          <w:color w:val="000000" w:themeColor="text1"/>
        </w:rPr>
        <w:t>ing</w:t>
      </w:r>
      <w:r w:rsidRPr="00D232B3">
        <w:rPr>
          <w:color w:val="000000" w:themeColor="text1"/>
        </w:rPr>
        <w:t xml:space="preserve"> the feeds name, date and time, </w:t>
      </w:r>
      <w:r w:rsidR="00A96E45">
        <w:rPr>
          <w:color w:val="000000" w:themeColor="text1"/>
        </w:rPr>
        <w:t xml:space="preserve">and the </w:t>
      </w:r>
      <w:r w:rsidRPr="00D232B3">
        <w:rPr>
          <w:color w:val="000000" w:themeColor="text1"/>
        </w:rPr>
        <w:t>number of pigs that are given feeds.</w:t>
      </w:r>
    </w:p>
    <w:p w14:paraId="663E9913" w14:textId="6F220517" w:rsidR="00973663" w:rsidRPr="00371F6C" w:rsidRDefault="00973663" w:rsidP="00973663">
      <w:pPr>
        <w:pStyle w:val="BodyofResearch"/>
        <w:numPr>
          <w:ilvl w:val="0"/>
          <w:numId w:val="49"/>
        </w:numPr>
        <w:spacing w:after="0"/>
        <w:contextualSpacing w:val="0"/>
        <w:rPr>
          <w:color w:val="000000"/>
        </w:rPr>
      </w:pPr>
      <w:r>
        <w:rPr>
          <w:b/>
          <w:color w:val="000000" w:themeColor="text1"/>
        </w:rPr>
        <w:t xml:space="preserve">Vaccination Report </w:t>
      </w:r>
      <w:r>
        <w:rPr>
          <w:color w:val="000000"/>
        </w:rPr>
        <w:t xml:space="preserve">– </w:t>
      </w:r>
      <w:r w:rsidR="00593D52" w:rsidRPr="00593D52">
        <w:rPr>
          <w:color w:val="000000"/>
          <w:highlight w:val="yellow"/>
        </w:rPr>
        <w:t>provides</w:t>
      </w:r>
      <w:r w:rsidR="00593D52">
        <w:rPr>
          <w:color w:val="000000"/>
        </w:rPr>
        <w:t xml:space="preserve"> </w:t>
      </w:r>
      <w:r w:rsidR="00A96E45">
        <w:rPr>
          <w:color w:val="000000"/>
        </w:rPr>
        <w:t xml:space="preserve">the </w:t>
      </w:r>
      <w:r w:rsidR="00593D52">
        <w:rPr>
          <w:color w:val="000000"/>
        </w:rPr>
        <w:t>ow</w:t>
      </w:r>
      <w:r>
        <w:rPr>
          <w:color w:val="000000" w:themeColor="text1"/>
        </w:rPr>
        <w:t>ner</w:t>
      </w:r>
      <w:r w:rsidRPr="00135116">
        <w:rPr>
          <w:color w:val="000000" w:themeColor="text1"/>
        </w:rPr>
        <w:t xml:space="preserve"> to print vaccination operation</w:t>
      </w:r>
      <w:r w:rsidR="00A96E45">
        <w:rPr>
          <w:color w:val="000000" w:themeColor="text1"/>
        </w:rPr>
        <w:t>s</w:t>
      </w:r>
      <w:r w:rsidRPr="00135116">
        <w:rPr>
          <w:color w:val="000000" w:themeColor="text1"/>
        </w:rPr>
        <w:t xml:space="preserve"> includ</w:t>
      </w:r>
      <w:r w:rsidR="00A96E45">
        <w:rPr>
          <w:color w:val="000000" w:themeColor="text1"/>
        </w:rPr>
        <w:t>ing</w:t>
      </w:r>
      <w:r w:rsidRPr="00135116">
        <w:rPr>
          <w:color w:val="000000" w:themeColor="text1"/>
        </w:rPr>
        <w:t xml:space="preserve"> the vaccine name, age of vaccination, date</w:t>
      </w:r>
      <w:r>
        <w:rPr>
          <w:color w:val="000000" w:themeColor="text1"/>
        </w:rPr>
        <w:t xml:space="preserve"> of vaccination, and </w:t>
      </w:r>
      <w:r w:rsidR="00A96E45">
        <w:rPr>
          <w:color w:val="000000" w:themeColor="text1"/>
        </w:rPr>
        <w:t xml:space="preserve">the </w:t>
      </w:r>
      <w:r>
        <w:rPr>
          <w:color w:val="000000" w:themeColor="text1"/>
        </w:rPr>
        <w:t>number of pigs given a vaccine</w:t>
      </w:r>
      <w:r w:rsidRPr="00135116">
        <w:rPr>
          <w:color w:val="000000" w:themeColor="text1"/>
        </w:rPr>
        <w:t>.</w:t>
      </w:r>
    </w:p>
    <w:p w14:paraId="3D227B00" w14:textId="0704255E" w:rsidR="008668D8" w:rsidRPr="00F51179" w:rsidRDefault="00371F6C" w:rsidP="008668D8">
      <w:pPr>
        <w:pStyle w:val="BodyofResearch"/>
        <w:numPr>
          <w:ilvl w:val="0"/>
          <w:numId w:val="49"/>
        </w:numPr>
        <w:spacing w:after="0"/>
        <w:contextualSpacing w:val="0"/>
      </w:pPr>
      <w:r>
        <w:rPr>
          <w:b/>
          <w:bCs/>
        </w:rPr>
        <w:t>Reorder</w:t>
      </w:r>
      <w:r w:rsidRPr="00556A7C">
        <w:rPr>
          <w:b/>
          <w:bCs/>
        </w:rPr>
        <w:t xml:space="preserve"> Report </w:t>
      </w:r>
      <w:r w:rsidR="00593D52">
        <w:t>–</w:t>
      </w:r>
      <w:r>
        <w:t xml:space="preserve"> </w:t>
      </w:r>
      <w:r w:rsidR="00593D52" w:rsidRPr="00593D52">
        <w:rPr>
          <w:highlight w:val="yellow"/>
        </w:rPr>
        <w:t xml:space="preserve">provides </w:t>
      </w:r>
      <w:r w:rsidR="00A96E45">
        <w:rPr>
          <w:highlight w:val="yellow"/>
        </w:rPr>
        <w:t xml:space="preserve">the </w:t>
      </w:r>
      <w:r w:rsidR="00593D52" w:rsidRPr="00593D52">
        <w:rPr>
          <w:highlight w:val="yellow"/>
        </w:rPr>
        <w:t>owner</w:t>
      </w:r>
      <w:r>
        <w:t xml:space="preserve"> to print </w:t>
      </w:r>
      <w:r w:rsidR="00A96E45">
        <w:t xml:space="preserve">and </w:t>
      </w:r>
      <w:r>
        <w:t xml:space="preserve">reorder </w:t>
      </w:r>
      <w:r w:rsidR="00A96E45">
        <w:t xml:space="preserve">the </w:t>
      </w:r>
      <w:r>
        <w:t>list by date.</w:t>
      </w:r>
    </w:p>
    <w:p w14:paraId="6F1B33DE" w14:textId="50657DDC" w:rsidR="00973663" w:rsidRDefault="00973663" w:rsidP="00973663">
      <w:pPr>
        <w:pStyle w:val="BodyofResearch"/>
        <w:numPr>
          <w:ilvl w:val="0"/>
          <w:numId w:val="14"/>
        </w:numPr>
        <w:spacing w:after="0"/>
        <w:contextualSpacing w:val="0"/>
      </w:pPr>
      <w:bookmarkStart w:id="2" w:name="_Hlk104460233"/>
      <w:r>
        <w:t>To develop a mobile application with the following modules:</w:t>
      </w:r>
      <w:bookmarkEnd w:id="2"/>
    </w:p>
    <w:p w14:paraId="01A1B168" w14:textId="5F6E0124" w:rsidR="00973663" w:rsidRDefault="00973663" w:rsidP="00973663">
      <w:pPr>
        <w:pStyle w:val="BodyofResearch"/>
        <w:numPr>
          <w:ilvl w:val="1"/>
          <w:numId w:val="17"/>
        </w:numPr>
        <w:spacing w:after="0"/>
        <w:contextualSpacing w:val="0"/>
      </w:pPr>
      <w:r>
        <w:rPr>
          <w:b/>
          <w:bCs/>
        </w:rPr>
        <w:t xml:space="preserve">Login </w:t>
      </w:r>
      <w:r>
        <w:t xml:space="preserve">– </w:t>
      </w:r>
      <w:r w:rsidR="00EB4C9C" w:rsidRPr="00F057CD">
        <w:rPr>
          <w:highlight w:val="yellow"/>
        </w:rPr>
        <w:t xml:space="preserve">provides the user to login </w:t>
      </w:r>
      <w:r w:rsidR="00F057CD" w:rsidRPr="00F057CD">
        <w:rPr>
          <w:highlight w:val="yellow"/>
        </w:rPr>
        <w:t>its</w:t>
      </w:r>
      <w:r w:rsidR="00EB4C9C" w:rsidRPr="00F057CD">
        <w:rPr>
          <w:highlight w:val="yellow"/>
        </w:rPr>
        <w:t xml:space="preserve"> username and password</w:t>
      </w:r>
      <w:r w:rsidR="00F057CD" w:rsidRPr="00F057CD">
        <w:rPr>
          <w:highlight w:val="yellow"/>
        </w:rPr>
        <w:t>. By using the authentication to</w:t>
      </w:r>
      <w:r w:rsidR="00F057CD">
        <w:t xml:space="preserve"> </w:t>
      </w:r>
      <w:r>
        <w:t>make sure</w:t>
      </w:r>
      <w:r w:rsidR="00F057CD">
        <w:t xml:space="preserve"> that the</w:t>
      </w:r>
      <w:r>
        <w:t xml:space="preserve"> authorized person uses the android application such as the worker, owner, or veterinarian.</w:t>
      </w:r>
    </w:p>
    <w:p w14:paraId="331F89AC" w14:textId="69BFA3FC" w:rsidR="00973663" w:rsidRDefault="00973663" w:rsidP="00973663">
      <w:pPr>
        <w:pStyle w:val="BodyofResearch"/>
        <w:numPr>
          <w:ilvl w:val="0"/>
          <w:numId w:val="17"/>
        </w:numPr>
        <w:spacing w:after="0"/>
        <w:contextualSpacing w:val="0"/>
      </w:pPr>
      <w:r>
        <w:rPr>
          <w:b/>
          <w:bCs/>
        </w:rPr>
        <w:t xml:space="preserve">Dashboard </w:t>
      </w:r>
      <w:r>
        <w:t xml:space="preserve">– </w:t>
      </w:r>
      <w:r w:rsidR="00F057CD" w:rsidRPr="00874786">
        <w:rPr>
          <w:highlight w:val="yellow"/>
        </w:rPr>
        <w:t xml:space="preserve">provides </w:t>
      </w:r>
      <w:r w:rsidR="00874786" w:rsidRPr="00874786">
        <w:rPr>
          <w:highlight w:val="yellow"/>
        </w:rPr>
        <w:t>the user to view</w:t>
      </w:r>
      <w:r w:rsidR="00874786">
        <w:t xml:space="preserve"> </w:t>
      </w:r>
      <w:r w:rsidR="00F057CD">
        <w:t xml:space="preserve">the </w:t>
      </w:r>
      <w:r>
        <w:t>hog farm statistics in the table.</w:t>
      </w:r>
    </w:p>
    <w:p w14:paraId="5DC84BD0" w14:textId="710EF87C" w:rsidR="00727E60" w:rsidRDefault="00973663" w:rsidP="00F51179">
      <w:pPr>
        <w:pStyle w:val="BodyofResearch"/>
        <w:numPr>
          <w:ilvl w:val="0"/>
          <w:numId w:val="17"/>
        </w:numPr>
        <w:spacing w:after="0"/>
        <w:contextualSpacing w:val="0"/>
      </w:pPr>
      <w:r>
        <w:rPr>
          <w:b/>
          <w:bCs/>
        </w:rPr>
        <w:t>QR Scan</w:t>
      </w:r>
      <w:r>
        <w:t xml:space="preserve"> – </w:t>
      </w:r>
      <w:r w:rsidR="00874786" w:rsidRPr="00874786">
        <w:rPr>
          <w:highlight w:val="yellow"/>
        </w:rPr>
        <w:t>provides the user</w:t>
      </w:r>
      <w:r w:rsidR="00874786">
        <w:t xml:space="preserve"> to </w:t>
      </w:r>
      <w:r>
        <w:t xml:space="preserve">scan QR </w:t>
      </w:r>
      <w:r w:rsidR="00874786">
        <w:t>c</w:t>
      </w:r>
      <w:r>
        <w:t xml:space="preserve">ode tag of </w:t>
      </w:r>
      <w:r w:rsidR="00874786">
        <w:t>a pig.</w:t>
      </w:r>
      <w:r>
        <w:t xml:space="preserve"> </w:t>
      </w:r>
      <w:r w:rsidR="00874786">
        <w:t>However, the user</w:t>
      </w:r>
      <w:r w:rsidR="00D574B6">
        <w:t xml:space="preserve"> can retrieve</w:t>
      </w:r>
      <w:r>
        <w:t xml:space="preserve"> information</w:t>
      </w:r>
      <w:r w:rsidR="00D574B6">
        <w:t xml:space="preserve"> of a pig</w:t>
      </w:r>
      <w:r>
        <w:t xml:space="preserve"> base</w:t>
      </w:r>
      <w:r w:rsidR="00D574B6">
        <w:t>d</w:t>
      </w:r>
      <w:r>
        <w:t xml:space="preserve"> on the scanned tag and display it in android app.</w:t>
      </w:r>
    </w:p>
    <w:p w14:paraId="665FAEE5" w14:textId="77777777" w:rsidR="009864D8" w:rsidRDefault="009864D8" w:rsidP="009864D8">
      <w:pPr>
        <w:pStyle w:val="BodyofResearch"/>
        <w:spacing w:after="0"/>
        <w:ind w:left="1080"/>
        <w:contextualSpacing w:val="0"/>
      </w:pPr>
    </w:p>
    <w:p w14:paraId="37E51421" w14:textId="77777777" w:rsidR="00AA6AB7" w:rsidRDefault="00AA6AB7" w:rsidP="00916614">
      <w:pPr>
        <w:pStyle w:val="Heading2"/>
      </w:pPr>
      <w:r w:rsidRPr="00AA6AB7">
        <w:t xml:space="preserve">Scope and </w:t>
      </w:r>
      <w:r w:rsidR="00A65ECF">
        <w:t>L</w:t>
      </w:r>
      <w:r w:rsidRPr="00AA6AB7">
        <w:t>imitation</w:t>
      </w:r>
      <w:r>
        <w:t>s</w:t>
      </w:r>
      <w:r w:rsidRPr="00AA6AB7">
        <w:t xml:space="preserve"> of the </w:t>
      </w:r>
      <w:r w:rsidR="00A65ECF">
        <w:t>S</w:t>
      </w:r>
      <w:r w:rsidRPr="00AA6AB7">
        <w:t>tudy</w:t>
      </w:r>
    </w:p>
    <w:p w14:paraId="0601EFC2" w14:textId="77777777" w:rsidR="000776BC" w:rsidRDefault="00EE3DF5" w:rsidP="00EE3DF5">
      <w:pPr>
        <w:pStyle w:val="BodyofResearch"/>
      </w:pPr>
      <w:r>
        <w:t>This study</w:t>
      </w:r>
      <w:r w:rsidR="00B4683D">
        <w:t xml:space="preserve"> </w:t>
      </w:r>
      <w:r w:rsidR="00B4683D" w:rsidRPr="00B4683D">
        <w:rPr>
          <w:highlight w:val="yellow"/>
        </w:rPr>
        <w:t>was only</w:t>
      </w:r>
      <w:r w:rsidRPr="00B4683D">
        <w:rPr>
          <w:highlight w:val="yellow"/>
        </w:rPr>
        <w:t xml:space="preserve"> focuse</w:t>
      </w:r>
      <w:r w:rsidR="00B4683D" w:rsidRPr="00B4683D">
        <w:rPr>
          <w:highlight w:val="yellow"/>
        </w:rPr>
        <w:t>d</w:t>
      </w:r>
      <w:r>
        <w:t xml:space="preserve"> on the development of a </w:t>
      </w:r>
      <w:r w:rsidR="00B4683D">
        <w:t>w</w:t>
      </w:r>
      <w:r>
        <w:t>eb-</w:t>
      </w:r>
      <w:r w:rsidR="00B4683D">
        <w:t>b</w:t>
      </w:r>
      <w:r>
        <w:t xml:space="preserve">ased </w:t>
      </w:r>
      <w:r w:rsidR="00B4683D">
        <w:t>p</w:t>
      </w:r>
      <w:r>
        <w:t xml:space="preserve">iggery </w:t>
      </w:r>
      <w:r w:rsidR="00B4683D">
        <w:t>m</w:t>
      </w:r>
      <w:r>
        <w:t xml:space="preserve">anagement </w:t>
      </w:r>
      <w:r w:rsidR="00B4683D">
        <w:t>s</w:t>
      </w:r>
      <w:r>
        <w:t xml:space="preserve">ystem with </w:t>
      </w:r>
      <w:r w:rsidR="00B4683D">
        <w:t>m</w:t>
      </w:r>
      <w:r>
        <w:t xml:space="preserve">obile </w:t>
      </w:r>
      <w:r w:rsidR="00B4683D">
        <w:t>b</w:t>
      </w:r>
      <w:r>
        <w:t xml:space="preserve">ased QR </w:t>
      </w:r>
      <w:r w:rsidR="00B4683D">
        <w:t>c</w:t>
      </w:r>
      <w:r>
        <w:t xml:space="preserve">ode </w:t>
      </w:r>
      <w:r w:rsidR="00B4683D">
        <w:t>s</w:t>
      </w:r>
      <w:r>
        <w:t xml:space="preserve">canner for RVM Hog Farm. </w:t>
      </w:r>
      <w:r w:rsidR="00B4683D" w:rsidRPr="00B4683D">
        <w:rPr>
          <w:highlight w:val="yellow"/>
        </w:rPr>
        <w:t>This project was set to be done within the second semester of the school year 2021-2022 up to the first semester of the school year 2022-2023</w:t>
      </w:r>
      <w:r w:rsidR="00B4683D" w:rsidRPr="00D117D4">
        <w:t>.</w:t>
      </w:r>
      <w:r>
        <w:t xml:space="preserve"> The target users of the system</w:t>
      </w:r>
      <w:r w:rsidR="00B4683D">
        <w:t xml:space="preserve"> </w:t>
      </w:r>
      <w:r w:rsidR="00B4683D" w:rsidRPr="00B4683D">
        <w:rPr>
          <w:highlight w:val="yellow"/>
        </w:rPr>
        <w:t>were</w:t>
      </w:r>
      <w:r>
        <w:t xml:space="preserve"> the owner, authorized workers, and veterinarian. The proposed system </w:t>
      </w:r>
      <w:r w:rsidRPr="00424C7C">
        <w:rPr>
          <w:highlight w:val="yellow"/>
        </w:rPr>
        <w:t>use</w:t>
      </w:r>
      <w:r w:rsidR="00424C7C" w:rsidRPr="00424C7C">
        <w:rPr>
          <w:highlight w:val="yellow"/>
        </w:rPr>
        <w:t>d</w:t>
      </w:r>
      <w:r>
        <w:t xml:space="preserve"> web and mobile applications to </w:t>
      </w:r>
      <w:r w:rsidR="00B4683D">
        <w:t>computerize</w:t>
      </w:r>
      <w:r>
        <w:t xml:space="preserve"> and automate the record and monitor the pigs in RVM Hog Farm. </w:t>
      </w:r>
    </w:p>
    <w:p w14:paraId="1FC7DA84" w14:textId="77777777" w:rsidR="000776BC" w:rsidRDefault="000776BC" w:rsidP="00EE3DF5">
      <w:pPr>
        <w:pStyle w:val="BodyofResearch"/>
      </w:pPr>
    </w:p>
    <w:p w14:paraId="4E08C768" w14:textId="7CBE6DEE" w:rsidR="00EE3DF5" w:rsidRDefault="00EE3DF5" w:rsidP="00EE3DF5">
      <w:pPr>
        <w:pStyle w:val="BodyofResearch"/>
      </w:pPr>
      <w:r>
        <w:t>The following is the scope of the study:</w:t>
      </w:r>
    </w:p>
    <w:p w14:paraId="41D6B873" w14:textId="77777777" w:rsidR="00EE3DF5" w:rsidRDefault="00EE3DF5">
      <w:pPr>
        <w:pStyle w:val="BodyofResearch"/>
        <w:numPr>
          <w:ilvl w:val="0"/>
          <w:numId w:val="18"/>
        </w:numPr>
        <w:spacing w:after="0"/>
        <w:contextualSpacing w:val="0"/>
      </w:pPr>
      <w:r>
        <w:t xml:space="preserve">For the web-application: </w:t>
      </w:r>
    </w:p>
    <w:p w14:paraId="7098FA09" w14:textId="078F0B1A" w:rsidR="00973663" w:rsidRDefault="00973663" w:rsidP="00973663">
      <w:pPr>
        <w:pStyle w:val="BodyofResearch"/>
        <w:numPr>
          <w:ilvl w:val="0"/>
          <w:numId w:val="20"/>
        </w:numPr>
        <w:spacing w:after="0"/>
        <w:contextualSpacing w:val="0"/>
      </w:pPr>
      <w:r>
        <w:rPr>
          <w:b/>
          <w:bCs/>
        </w:rPr>
        <w:t>Login</w:t>
      </w:r>
      <w:r>
        <w:t xml:space="preserve"> - This module </w:t>
      </w:r>
      <w:r w:rsidR="000776BC" w:rsidRPr="000776BC">
        <w:rPr>
          <w:highlight w:val="yellow"/>
        </w:rPr>
        <w:t>provides</w:t>
      </w:r>
      <w:r>
        <w:t xml:space="preserve"> the users to access the web-based application by entering a username and password into the system</w:t>
      </w:r>
      <w:r w:rsidR="000776BC">
        <w:t xml:space="preserve">. </w:t>
      </w:r>
      <w:r>
        <w:t xml:space="preserve">It uses </w:t>
      </w:r>
      <w:r w:rsidR="000776BC" w:rsidRPr="000776BC">
        <w:rPr>
          <w:highlight w:val="yellow"/>
        </w:rPr>
        <w:t>login</w:t>
      </w:r>
      <w:r w:rsidR="000776BC">
        <w:t xml:space="preserve"> credentials</w:t>
      </w:r>
      <w:r>
        <w:t xml:space="preserve"> of the owner, workers, and veterinarian accounts and only authenticated users are allowed</w:t>
      </w:r>
      <w:r w:rsidR="000776BC">
        <w:t xml:space="preserve"> </w:t>
      </w:r>
      <w:r w:rsidR="000776BC" w:rsidRPr="000776BC">
        <w:rPr>
          <w:highlight w:val="yellow"/>
        </w:rPr>
        <w:t>to</w:t>
      </w:r>
      <w:r>
        <w:t xml:space="preserve"> access.</w:t>
      </w:r>
    </w:p>
    <w:p w14:paraId="15A986D7" w14:textId="77777777" w:rsidR="00A96E45" w:rsidRDefault="00A96E45" w:rsidP="00A96E45">
      <w:pPr>
        <w:pStyle w:val="BodyofResearch"/>
        <w:spacing w:after="0"/>
        <w:ind w:left="1080"/>
        <w:contextualSpacing w:val="0"/>
      </w:pPr>
    </w:p>
    <w:p w14:paraId="37BD0D0D" w14:textId="37FB8614" w:rsidR="00973663" w:rsidRDefault="00973663" w:rsidP="00973663">
      <w:pPr>
        <w:pStyle w:val="BodyofResearch"/>
        <w:numPr>
          <w:ilvl w:val="0"/>
          <w:numId w:val="20"/>
        </w:numPr>
        <w:spacing w:after="0"/>
        <w:contextualSpacing w:val="0"/>
      </w:pPr>
      <w:r>
        <w:rPr>
          <w:b/>
          <w:bCs/>
        </w:rPr>
        <w:lastRenderedPageBreak/>
        <w:t xml:space="preserve">Dashboard </w:t>
      </w:r>
      <w:r>
        <w:t xml:space="preserve">– This module provides the </w:t>
      </w:r>
      <w:r w:rsidR="000776BC" w:rsidRPr="000776BC">
        <w:rPr>
          <w:highlight w:val="yellow"/>
        </w:rPr>
        <w:t>user to view the</w:t>
      </w:r>
      <w:r w:rsidR="000776BC">
        <w:t xml:space="preserve"> </w:t>
      </w:r>
      <w:r>
        <w:t>statistics of the hog farm such as the total number of pigs, the total number or boar, the total number of sow and inventory statistics like how many sacks of feeds, medicines, vitamins, and other farm supply left.</w:t>
      </w:r>
    </w:p>
    <w:p w14:paraId="6AAA8735" w14:textId="25D83F98" w:rsidR="00973663" w:rsidRDefault="00973663" w:rsidP="00973663">
      <w:pPr>
        <w:pStyle w:val="BodyofResearch"/>
        <w:numPr>
          <w:ilvl w:val="0"/>
          <w:numId w:val="20"/>
        </w:numPr>
        <w:spacing w:after="0"/>
        <w:contextualSpacing w:val="0"/>
      </w:pPr>
      <w:r w:rsidRPr="0099083B">
        <w:rPr>
          <w:b/>
          <w:bCs/>
        </w:rPr>
        <w:t>User Management</w:t>
      </w:r>
      <w:r>
        <w:t xml:space="preserve"> – This module </w:t>
      </w:r>
      <w:r w:rsidR="000776BC" w:rsidRPr="000776BC">
        <w:rPr>
          <w:highlight w:val="yellow"/>
        </w:rPr>
        <w:t>provides</w:t>
      </w:r>
      <w:r w:rsidR="000776BC">
        <w:t xml:space="preserve"> the </w:t>
      </w:r>
      <w:r>
        <w:t>owner to create an account for worker, veterinarian, and co-owner. This module also</w:t>
      </w:r>
      <w:r w:rsidR="000776BC">
        <w:t xml:space="preserve"> </w:t>
      </w:r>
      <w:r w:rsidR="000776BC" w:rsidRPr="000776BC">
        <w:rPr>
          <w:highlight w:val="yellow"/>
        </w:rPr>
        <w:t>provides</w:t>
      </w:r>
      <w:r>
        <w:t xml:space="preserve"> the owner to view, update, and delete created accounts.</w:t>
      </w:r>
    </w:p>
    <w:p w14:paraId="2B11F424" w14:textId="0B2F7A99" w:rsidR="00973663" w:rsidRDefault="00973663" w:rsidP="00973663">
      <w:pPr>
        <w:pStyle w:val="BodyofResearch"/>
        <w:numPr>
          <w:ilvl w:val="0"/>
          <w:numId w:val="20"/>
        </w:numPr>
        <w:spacing w:after="0"/>
        <w:contextualSpacing w:val="0"/>
        <w:rPr>
          <w:color w:val="000000" w:themeColor="text1"/>
        </w:rPr>
      </w:pPr>
      <w:r w:rsidRPr="00F750C1">
        <w:rPr>
          <w:b/>
          <w:bCs/>
          <w:color w:val="000000" w:themeColor="text1"/>
        </w:rPr>
        <w:t xml:space="preserve">Pig </w:t>
      </w:r>
      <w:r>
        <w:rPr>
          <w:b/>
          <w:bCs/>
          <w:color w:val="000000" w:themeColor="text1"/>
        </w:rPr>
        <w:t xml:space="preserve">Record </w:t>
      </w:r>
      <w:r w:rsidRPr="00F750C1">
        <w:rPr>
          <w:b/>
          <w:bCs/>
          <w:color w:val="000000" w:themeColor="text1"/>
        </w:rPr>
        <w:t>Management</w:t>
      </w:r>
      <w:r w:rsidRPr="00F750C1">
        <w:rPr>
          <w:color w:val="000000" w:themeColor="text1"/>
        </w:rPr>
        <w:t xml:space="preserve"> – This module </w:t>
      </w:r>
      <w:r w:rsidR="000776BC">
        <w:rPr>
          <w:color w:val="000000" w:themeColor="text1"/>
        </w:rPr>
        <w:t>provides</w:t>
      </w:r>
      <w:r w:rsidRPr="00F750C1">
        <w:rPr>
          <w:color w:val="000000" w:themeColor="text1"/>
        </w:rPr>
        <w:t xml:space="preserve"> the</w:t>
      </w:r>
      <w:r w:rsidR="000776BC">
        <w:rPr>
          <w:color w:val="000000" w:themeColor="text1"/>
        </w:rPr>
        <w:t xml:space="preserve"> </w:t>
      </w:r>
      <w:r w:rsidRPr="00F750C1">
        <w:rPr>
          <w:color w:val="000000" w:themeColor="text1"/>
        </w:rPr>
        <w:t>worker</w:t>
      </w:r>
      <w:r>
        <w:rPr>
          <w:color w:val="000000" w:themeColor="text1"/>
        </w:rPr>
        <w:t>s</w:t>
      </w:r>
      <w:r w:rsidRPr="00F750C1">
        <w:rPr>
          <w:color w:val="000000" w:themeColor="text1"/>
        </w:rPr>
        <w:t xml:space="preserve"> and veterinarian to manage pig information</w:t>
      </w:r>
      <w:r w:rsidR="000776BC">
        <w:rPr>
          <w:color w:val="000000" w:themeColor="text1"/>
        </w:rPr>
        <w:t xml:space="preserve"> that </w:t>
      </w:r>
      <w:r w:rsidRPr="00F750C1">
        <w:rPr>
          <w:color w:val="000000" w:themeColor="text1"/>
        </w:rPr>
        <w:t>includes adding, modifying, and viewing pig information. Other than that</w:t>
      </w:r>
      <w:r w:rsidR="000776BC">
        <w:rPr>
          <w:color w:val="000000" w:themeColor="text1"/>
        </w:rPr>
        <w:t>,</w:t>
      </w:r>
      <w:r w:rsidRPr="00F750C1">
        <w:rPr>
          <w:color w:val="000000" w:themeColor="text1"/>
        </w:rPr>
        <w:t xml:space="preserve"> Pig </w:t>
      </w:r>
      <w:r>
        <w:rPr>
          <w:color w:val="000000" w:themeColor="text1"/>
        </w:rPr>
        <w:t>M</w:t>
      </w:r>
      <w:r w:rsidRPr="00F750C1">
        <w:rPr>
          <w:color w:val="000000" w:themeColor="text1"/>
        </w:rPr>
        <w:t xml:space="preserve">anagement </w:t>
      </w:r>
      <w:r>
        <w:rPr>
          <w:color w:val="000000" w:themeColor="text1"/>
        </w:rPr>
        <w:t>M</w:t>
      </w:r>
      <w:r w:rsidRPr="00F750C1">
        <w:rPr>
          <w:color w:val="000000" w:themeColor="text1"/>
        </w:rPr>
        <w:t xml:space="preserve">odule </w:t>
      </w:r>
      <w:r w:rsidR="000776BC" w:rsidRPr="000776BC">
        <w:rPr>
          <w:color w:val="000000" w:themeColor="text1"/>
          <w:highlight w:val="yellow"/>
        </w:rPr>
        <w:t>users shou</w:t>
      </w:r>
      <w:r w:rsidRPr="000776BC">
        <w:rPr>
          <w:color w:val="000000" w:themeColor="text1"/>
          <w:highlight w:val="yellow"/>
        </w:rPr>
        <w:t>ld</w:t>
      </w:r>
      <w:r w:rsidRPr="00F750C1">
        <w:rPr>
          <w:color w:val="000000" w:themeColor="text1"/>
        </w:rPr>
        <w:t xml:space="preserve"> be able to create a QR </w:t>
      </w:r>
      <w:r w:rsidR="000776BC">
        <w:rPr>
          <w:color w:val="000000" w:themeColor="text1"/>
        </w:rPr>
        <w:t>c</w:t>
      </w:r>
      <w:r w:rsidRPr="00F750C1">
        <w:rPr>
          <w:color w:val="000000" w:themeColor="text1"/>
        </w:rPr>
        <w:t xml:space="preserve">ode to be used as </w:t>
      </w:r>
      <w:r w:rsidR="00410B6C">
        <w:rPr>
          <w:color w:val="000000" w:themeColor="text1"/>
        </w:rPr>
        <w:t xml:space="preserve">a </w:t>
      </w:r>
      <w:r>
        <w:rPr>
          <w:color w:val="000000" w:themeColor="text1"/>
        </w:rPr>
        <w:t xml:space="preserve">QR </w:t>
      </w:r>
      <w:r w:rsidR="000776BC">
        <w:rPr>
          <w:color w:val="000000" w:themeColor="text1"/>
        </w:rPr>
        <w:t>c</w:t>
      </w:r>
      <w:r>
        <w:rPr>
          <w:color w:val="000000" w:themeColor="text1"/>
        </w:rPr>
        <w:t>ode tag</w:t>
      </w:r>
      <w:r w:rsidRPr="00F750C1">
        <w:rPr>
          <w:color w:val="000000" w:themeColor="text1"/>
        </w:rPr>
        <w:t xml:space="preserve"> for pigs. Also</w:t>
      </w:r>
      <w:r w:rsidR="000776BC">
        <w:rPr>
          <w:color w:val="000000" w:themeColor="text1"/>
        </w:rPr>
        <w:t xml:space="preserve">, </w:t>
      </w:r>
      <w:r w:rsidR="000776BC" w:rsidRPr="000776BC">
        <w:rPr>
          <w:color w:val="000000" w:themeColor="text1"/>
          <w:highlight w:val="yellow"/>
        </w:rPr>
        <w:t>this module</w:t>
      </w:r>
      <w:r w:rsidRPr="00F750C1">
        <w:rPr>
          <w:color w:val="000000" w:themeColor="text1"/>
        </w:rPr>
        <w:t xml:space="preserve"> include</w:t>
      </w:r>
      <w:r w:rsidR="000776BC">
        <w:rPr>
          <w:color w:val="000000" w:themeColor="text1"/>
        </w:rPr>
        <w:t>s</w:t>
      </w:r>
      <w:r w:rsidRPr="00F750C1">
        <w:rPr>
          <w:color w:val="000000" w:themeColor="text1"/>
        </w:rPr>
        <w:t xml:space="preserve"> </w:t>
      </w:r>
      <w:r>
        <w:rPr>
          <w:color w:val="000000" w:themeColor="text1"/>
        </w:rPr>
        <w:t>the following sub modules:</w:t>
      </w:r>
    </w:p>
    <w:p w14:paraId="6ACFD487" w14:textId="0731CFF0" w:rsidR="00973663" w:rsidRDefault="00973663" w:rsidP="00973663">
      <w:pPr>
        <w:pStyle w:val="BodyofResearch"/>
        <w:numPr>
          <w:ilvl w:val="1"/>
          <w:numId w:val="20"/>
        </w:numPr>
        <w:spacing w:after="0"/>
        <w:contextualSpacing w:val="0"/>
        <w:rPr>
          <w:color w:val="000000" w:themeColor="text1"/>
        </w:rPr>
      </w:pPr>
      <w:r>
        <w:rPr>
          <w:b/>
          <w:bCs/>
          <w:color w:val="000000" w:themeColor="text1"/>
        </w:rPr>
        <w:t>Cage Management</w:t>
      </w:r>
      <w:r w:rsidR="007908BE">
        <w:rPr>
          <w:b/>
          <w:bCs/>
          <w:color w:val="000000" w:themeColor="text1"/>
        </w:rPr>
        <w:t xml:space="preserve"> </w:t>
      </w:r>
      <w:r w:rsidRPr="00F210BA">
        <w:rPr>
          <w:color w:val="000000" w:themeColor="text1"/>
        </w:rPr>
        <w:t>-</w:t>
      </w:r>
      <w:r>
        <w:rPr>
          <w:color w:val="000000" w:themeColor="text1"/>
        </w:rPr>
        <w:t xml:space="preserve"> This module</w:t>
      </w:r>
      <w:r w:rsidR="000776BC">
        <w:rPr>
          <w:color w:val="000000" w:themeColor="text1"/>
        </w:rPr>
        <w:t xml:space="preserve"> provides the</w:t>
      </w:r>
      <w:r>
        <w:rPr>
          <w:color w:val="000000" w:themeColor="text1"/>
        </w:rPr>
        <w:t xml:space="preserve"> worker to create a </w:t>
      </w:r>
      <w:r w:rsidR="000776BC">
        <w:rPr>
          <w:color w:val="000000" w:themeColor="text1"/>
        </w:rPr>
        <w:t>cage detail of the pig that</w:t>
      </w:r>
      <w:r>
        <w:rPr>
          <w:color w:val="000000" w:themeColor="text1"/>
        </w:rPr>
        <w:t xml:space="preserve"> includes viewing, updating, and removing a cage details.</w:t>
      </w:r>
    </w:p>
    <w:p w14:paraId="42193BE0" w14:textId="43CDAA3F" w:rsidR="00973663" w:rsidRDefault="00973663" w:rsidP="00973663">
      <w:pPr>
        <w:pStyle w:val="BodyofResearch"/>
        <w:numPr>
          <w:ilvl w:val="1"/>
          <w:numId w:val="20"/>
        </w:numPr>
        <w:spacing w:after="0"/>
        <w:contextualSpacing w:val="0"/>
        <w:rPr>
          <w:color w:val="000000" w:themeColor="text1"/>
        </w:rPr>
      </w:pPr>
      <w:r>
        <w:rPr>
          <w:b/>
          <w:bCs/>
          <w:color w:val="000000" w:themeColor="text1"/>
        </w:rPr>
        <w:t>Breed Management</w:t>
      </w:r>
      <w:r w:rsidRPr="00F210BA">
        <w:rPr>
          <w:color w:val="000000" w:themeColor="text1"/>
        </w:rPr>
        <w:t>-</w:t>
      </w:r>
      <w:r>
        <w:rPr>
          <w:color w:val="000000" w:themeColor="text1"/>
        </w:rPr>
        <w:t xml:space="preserve"> This module </w:t>
      </w:r>
      <w:r w:rsidR="000776BC">
        <w:rPr>
          <w:color w:val="000000" w:themeColor="text1"/>
        </w:rPr>
        <w:t>provides the</w:t>
      </w:r>
      <w:r>
        <w:rPr>
          <w:color w:val="000000" w:themeColor="text1"/>
        </w:rPr>
        <w:t xml:space="preserve"> worker to create a breed detail of the pi</w:t>
      </w:r>
      <w:r w:rsidR="000776BC">
        <w:rPr>
          <w:color w:val="000000" w:themeColor="text1"/>
        </w:rPr>
        <w:t>g that</w:t>
      </w:r>
      <w:r>
        <w:rPr>
          <w:color w:val="000000" w:themeColor="text1"/>
        </w:rPr>
        <w:t xml:space="preserve"> includes viewing, updating, and removing breed details.</w:t>
      </w:r>
    </w:p>
    <w:p w14:paraId="5D1ACB87" w14:textId="5A029189" w:rsidR="00973663" w:rsidRPr="00CA27C4" w:rsidRDefault="00973663" w:rsidP="00973663">
      <w:pPr>
        <w:pStyle w:val="BodyofResearch"/>
        <w:numPr>
          <w:ilvl w:val="1"/>
          <w:numId w:val="20"/>
        </w:numPr>
        <w:spacing w:after="0"/>
        <w:contextualSpacing w:val="0"/>
        <w:rPr>
          <w:color w:val="000000" w:themeColor="text1"/>
        </w:rPr>
      </w:pPr>
      <w:r>
        <w:rPr>
          <w:b/>
          <w:bCs/>
          <w:color w:val="000000" w:themeColor="text1"/>
        </w:rPr>
        <w:t>Batch Management</w:t>
      </w:r>
      <w:r w:rsidRPr="00F210BA">
        <w:rPr>
          <w:color w:val="000000" w:themeColor="text1"/>
        </w:rPr>
        <w:t>-</w:t>
      </w:r>
      <w:r>
        <w:rPr>
          <w:color w:val="000000" w:themeColor="text1"/>
        </w:rPr>
        <w:t xml:space="preserve">This module </w:t>
      </w:r>
      <w:r w:rsidR="000776BC">
        <w:rPr>
          <w:color w:val="000000" w:themeColor="text1"/>
        </w:rPr>
        <w:t>provides</w:t>
      </w:r>
      <w:r>
        <w:rPr>
          <w:color w:val="000000" w:themeColor="text1"/>
        </w:rPr>
        <w:t xml:space="preserve"> the worker to create a batch detail of the pig</w:t>
      </w:r>
      <w:r w:rsidR="000776BC">
        <w:rPr>
          <w:color w:val="000000" w:themeColor="text1"/>
        </w:rPr>
        <w:t xml:space="preserve"> that</w:t>
      </w:r>
      <w:r>
        <w:rPr>
          <w:color w:val="000000" w:themeColor="text1"/>
        </w:rPr>
        <w:t xml:space="preserve"> includes viewing, updating, and removing batch detail.</w:t>
      </w:r>
    </w:p>
    <w:p w14:paraId="67FEDB00" w14:textId="57AAEF73" w:rsidR="00973663" w:rsidRDefault="00973663" w:rsidP="00973663">
      <w:pPr>
        <w:pStyle w:val="BodyofResearch"/>
        <w:numPr>
          <w:ilvl w:val="0"/>
          <w:numId w:val="20"/>
        </w:numPr>
        <w:spacing w:after="0"/>
        <w:contextualSpacing w:val="0"/>
      </w:pPr>
      <w:r>
        <w:rPr>
          <w:b/>
          <w:bCs/>
        </w:rPr>
        <w:t>Inventory Management</w:t>
      </w:r>
      <w:r>
        <w:t xml:space="preserve"> – This module </w:t>
      </w:r>
      <w:r w:rsidR="000776BC">
        <w:t>provides the</w:t>
      </w:r>
      <w:r>
        <w:t xml:space="preserve"> worker to manage inventory of the hog farm supplies including vaccine, vitamins, dewormers, feeds and other items that are used in hog farm. This module </w:t>
      </w:r>
      <w:r w:rsidR="000776BC" w:rsidRPr="000776BC">
        <w:rPr>
          <w:highlight w:val="yellow"/>
        </w:rPr>
        <w:t>provides</w:t>
      </w:r>
      <w:r>
        <w:t xml:space="preserve"> </w:t>
      </w:r>
      <w:r w:rsidR="000776BC">
        <w:t>a</w:t>
      </w:r>
      <w:r>
        <w:t xml:space="preserve"> measurement that is used by the product (e.g., pcs, gram, or kilogram). Also, this module would include the following sub modules:</w:t>
      </w:r>
    </w:p>
    <w:p w14:paraId="37246A7D" w14:textId="00E240C3" w:rsidR="00973663" w:rsidRDefault="00A96E45" w:rsidP="00973663">
      <w:pPr>
        <w:pStyle w:val="BodyofResearch"/>
        <w:numPr>
          <w:ilvl w:val="1"/>
          <w:numId w:val="20"/>
        </w:numPr>
        <w:spacing w:after="0"/>
        <w:contextualSpacing w:val="0"/>
      </w:pPr>
      <w:r w:rsidRPr="00A96E45">
        <w:rPr>
          <w:b/>
          <w:bCs/>
          <w:highlight w:val="yellow"/>
        </w:rPr>
        <w:t>Stock Card</w:t>
      </w:r>
      <w:r w:rsidR="00973663" w:rsidRPr="00A96E45">
        <w:rPr>
          <w:b/>
          <w:bCs/>
          <w:highlight w:val="yellow"/>
        </w:rPr>
        <w:t xml:space="preserve"> Management</w:t>
      </w:r>
      <w:r w:rsidR="00973663" w:rsidRPr="00A96E45">
        <w:rPr>
          <w:highlight w:val="yellow"/>
        </w:rPr>
        <w:t xml:space="preserve">- </w:t>
      </w:r>
      <w:r w:rsidR="007908BE" w:rsidRPr="00A96E45">
        <w:rPr>
          <w:highlight w:val="yellow"/>
        </w:rPr>
        <w:t>A</w:t>
      </w:r>
      <w:r w:rsidR="00973663" w:rsidRPr="00A96E45">
        <w:rPr>
          <w:highlight w:val="yellow"/>
        </w:rPr>
        <w:t xml:space="preserve"> module </w:t>
      </w:r>
      <w:r w:rsidR="007908BE" w:rsidRPr="00A96E45">
        <w:rPr>
          <w:highlight w:val="yellow"/>
        </w:rPr>
        <w:t>provides the</w:t>
      </w:r>
      <w:r w:rsidR="00973663" w:rsidRPr="00A96E45">
        <w:rPr>
          <w:highlight w:val="yellow"/>
        </w:rPr>
        <w:t xml:space="preserve"> worker to</w:t>
      </w:r>
      <w:r w:rsidRPr="00A96E45">
        <w:rPr>
          <w:highlight w:val="yellow"/>
        </w:rPr>
        <w:t xml:space="preserve"> manage stock in hog farm and provides</w:t>
      </w:r>
      <w:r w:rsidR="00973663">
        <w:t xml:space="preserve"> a list of items that are below the critical level of 5 quantity and send it to the owner via SMS Notification. This also includes restocking the inventory, update, view and remove reordering details.</w:t>
      </w:r>
    </w:p>
    <w:p w14:paraId="11D2CE13" w14:textId="77777777" w:rsidR="003424A4" w:rsidRPr="00CA27C4" w:rsidRDefault="003424A4" w:rsidP="003424A4">
      <w:pPr>
        <w:pStyle w:val="BodyofResearch"/>
        <w:spacing w:after="0"/>
        <w:ind w:left="1800"/>
        <w:contextualSpacing w:val="0"/>
      </w:pPr>
    </w:p>
    <w:p w14:paraId="0B160EF0" w14:textId="76BEA48C" w:rsidR="00973663" w:rsidRDefault="00973663" w:rsidP="00973663">
      <w:pPr>
        <w:pStyle w:val="BodyofResearch"/>
        <w:numPr>
          <w:ilvl w:val="0"/>
          <w:numId w:val="20"/>
        </w:numPr>
        <w:spacing w:after="0"/>
        <w:contextualSpacing w:val="0"/>
      </w:pPr>
      <w:r>
        <w:rPr>
          <w:b/>
          <w:bCs/>
        </w:rPr>
        <w:t>Scheduling Management</w:t>
      </w:r>
      <w:r>
        <w:t xml:space="preserve"> - This module </w:t>
      </w:r>
      <w:r w:rsidR="007908BE">
        <w:t>provides</w:t>
      </w:r>
      <w:r>
        <w:t xml:space="preserve"> the owner, veterinarian, and worker to view the current schedule that was created for the pig. The worker also </w:t>
      </w:r>
      <w:r w:rsidR="007908BE">
        <w:t>confirms</w:t>
      </w:r>
      <w:r>
        <w:t xml:space="preserve">, reschedule, or remove a schedule. The worker </w:t>
      </w:r>
      <w:r w:rsidR="007908BE" w:rsidRPr="007908BE">
        <w:rPr>
          <w:highlight w:val="yellow"/>
        </w:rPr>
        <w:t>sh</w:t>
      </w:r>
      <w:r w:rsidRPr="007908BE">
        <w:rPr>
          <w:highlight w:val="yellow"/>
        </w:rPr>
        <w:t>ould</w:t>
      </w:r>
      <w:r>
        <w:t xml:space="preserve"> be notified for incoming operation 1 day before the actual scheduled operation. This module would include the following sub-modules:</w:t>
      </w:r>
    </w:p>
    <w:p w14:paraId="6847B246" w14:textId="74940B96" w:rsidR="00973663" w:rsidRPr="00CA27C4" w:rsidRDefault="00973663" w:rsidP="00973663">
      <w:pPr>
        <w:pStyle w:val="BodyofResearch"/>
        <w:numPr>
          <w:ilvl w:val="1"/>
          <w:numId w:val="20"/>
        </w:numPr>
        <w:spacing w:after="0"/>
        <w:contextualSpacing w:val="0"/>
      </w:pPr>
      <w:r>
        <w:rPr>
          <w:b/>
          <w:bCs/>
        </w:rPr>
        <w:t>Pig Plan Management</w:t>
      </w:r>
      <w:r>
        <w:t xml:space="preserve">- This module </w:t>
      </w:r>
      <w:r w:rsidR="007908BE" w:rsidRPr="007908BE">
        <w:rPr>
          <w:highlight w:val="yellow"/>
        </w:rPr>
        <w:t>provides</w:t>
      </w:r>
      <w:r>
        <w:t xml:space="preserve"> the worker to create a plan for the pigs</w:t>
      </w:r>
      <w:r w:rsidR="00266611">
        <w:t xml:space="preserve"> </w:t>
      </w:r>
      <w:r w:rsidR="00266611" w:rsidRPr="00266611">
        <w:rPr>
          <w:highlight w:val="yellow"/>
        </w:rPr>
        <w:t>that</w:t>
      </w:r>
      <w:r w:rsidRPr="00266611">
        <w:rPr>
          <w:highlight w:val="yellow"/>
        </w:rPr>
        <w:t xml:space="preserve"> include</w:t>
      </w:r>
      <w:r w:rsidR="00266611" w:rsidRPr="00266611">
        <w:rPr>
          <w:highlight w:val="yellow"/>
        </w:rPr>
        <w:t>s</w:t>
      </w:r>
      <w:r>
        <w:t xml:space="preserve"> item that is going to be used in an operation. Days the plan </w:t>
      </w:r>
      <w:r w:rsidR="00266611">
        <w:t>sh</w:t>
      </w:r>
      <w:r>
        <w:t>ould get carried out and the objective of that day.</w:t>
      </w:r>
    </w:p>
    <w:p w14:paraId="218F2443" w14:textId="2579E572" w:rsidR="00973663" w:rsidRPr="00F954F1" w:rsidRDefault="00973663" w:rsidP="00973663">
      <w:pPr>
        <w:pStyle w:val="BodyofResearch"/>
        <w:numPr>
          <w:ilvl w:val="0"/>
          <w:numId w:val="20"/>
        </w:numPr>
        <w:spacing w:after="0"/>
        <w:contextualSpacing w:val="0"/>
      </w:pPr>
      <w:r>
        <w:rPr>
          <w:b/>
          <w:bCs/>
        </w:rPr>
        <w:t>Operation</w:t>
      </w:r>
      <w:r w:rsidRPr="004620CD">
        <w:rPr>
          <w:b/>
          <w:bCs/>
        </w:rPr>
        <w:t xml:space="preserve"> Management</w:t>
      </w:r>
      <w:r w:rsidRPr="004620CD">
        <w:t xml:space="preserve"> </w:t>
      </w:r>
      <w:r>
        <w:t>–</w:t>
      </w:r>
      <w:r w:rsidRPr="004620CD">
        <w:t xml:space="preserve"> </w:t>
      </w:r>
      <w:r>
        <w:t xml:space="preserve">This module </w:t>
      </w:r>
      <w:r w:rsidR="00266611" w:rsidRPr="00266611">
        <w:rPr>
          <w:highlight w:val="yellow"/>
        </w:rPr>
        <w:t>provides</w:t>
      </w:r>
      <w:r w:rsidR="00266611">
        <w:t xml:space="preserve"> the</w:t>
      </w:r>
      <w:r>
        <w:t xml:space="preserve"> worker to create an operation detail. This module </w:t>
      </w:r>
      <w:r w:rsidR="00266611" w:rsidRPr="00266611">
        <w:rPr>
          <w:highlight w:val="yellow"/>
        </w:rPr>
        <w:t>should</w:t>
      </w:r>
      <w:r>
        <w:t xml:space="preserve"> record </w:t>
      </w:r>
      <w:r w:rsidR="00266611">
        <w:t xml:space="preserve">the </w:t>
      </w:r>
      <w:r>
        <w:t xml:space="preserve">operations such as feeding, medicine administration and vaccination. This also includes viewing, </w:t>
      </w:r>
      <w:r w:rsidR="00266611">
        <w:t>updating,</w:t>
      </w:r>
      <w:r>
        <w:t xml:space="preserve"> and removing the operation details.</w:t>
      </w:r>
    </w:p>
    <w:p w14:paraId="0B6EE959" w14:textId="4A5B921F" w:rsidR="00973663" w:rsidRDefault="00973663" w:rsidP="00973663">
      <w:pPr>
        <w:pStyle w:val="BodyofResearch"/>
        <w:numPr>
          <w:ilvl w:val="0"/>
          <w:numId w:val="20"/>
        </w:numPr>
        <w:spacing w:after="0"/>
        <w:contextualSpacing w:val="0"/>
      </w:pPr>
      <w:r w:rsidRPr="00556A7C">
        <w:rPr>
          <w:b/>
          <w:bCs/>
        </w:rPr>
        <w:t xml:space="preserve">Reports </w:t>
      </w:r>
      <w:r>
        <w:t>– A module that</w:t>
      </w:r>
      <w:r w:rsidR="00266611">
        <w:t xml:space="preserve"> the owner and worker can</w:t>
      </w:r>
      <w:r>
        <w:t xml:space="preserve"> generate the following reports </w:t>
      </w:r>
      <w:r w:rsidR="00266611" w:rsidRPr="00266611">
        <w:rPr>
          <w:highlight w:val="yellow"/>
        </w:rPr>
        <w:t>that</w:t>
      </w:r>
      <w:r>
        <w:t xml:space="preserve"> can be printed:</w:t>
      </w:r>
    </w:p>
    <w:p w14:paraId="38FAA7FD" w14:textId="7C541501" w:rsidR="00973663" w:rsidRDefault="00973663" w:rsidP="00973663">
      <w:pPr>
        <w:pStyle w:val="BodyofResearch"/>
        <w:numPr>
          <w:ilvl w:val="0"/>
          <w:numId w:val="19"/>
        </w:numPr>
        <w:spacing w:after="0"/>
        <w:contextualSpacing w:val="0"/>
      </w:pPr>
      <w:r w:rsidRPr="00556A7C">
        <w:rPr>
          <w:b/>
          <w:bCs/>
        </w:rPr>
        <w:t>Inventory Report</w:t>
      </w:r>
      <w:r>
        <w:t xml:space="preserve"> - This module allows the </w:t>
      </w:r>
      <w:r w:rsidR="00266611">
        <w:t>owner and worker</w:t>
      </w:r>
      <w:r>
        <w:t xml:space="preserve"> to print inventory reports on a daily, monthly, and yearly basis.</w:t>
      </w:r>
    </w:p>
    <w:p w14:paraId="030B78A5" w14:textId="219ECB40" w:rsidR="00973663" w:rsidRDefault="00973663" w:rsidP="00973663">
      <w:pPr>
        <w:pStyle w:val="BodyofResearch"/>
        <w:numPr>
          <w:ilvl w:val="0"/>
          <w:numId w:val="19"/>
        </w:numPr>
        <w:spacing w:after="0"/>
        <w:contextualSpacing w:val="0"/>
      </w:pPr>
      <w:r w:rsidRPr="00556A7C">
        <w:rPr>
          <w:b/>
          <w:bCs/>
        </w:rPr>
        <w:t xml:space="preserve">Deworming Report </w:t>
      </w:r>
      <w:r>
        <w:t xml:space="preserve">- This module allows the </w:t>
      </w:r>
      <w:r w:rsidR="00266611">
        <w:t>owner and worker</w:t>
      </w:r>
      <w:r>
        <w:t xml:space="preserve"> to print deworming operation report by date.</w:t>
      </w:r>
    </w:p>
    <w:p w14:paraId="6A1FFC59" w14:textId="5C72E092" w:rsidR="00973663" w:rsidRDefault="00973663" w:rsidP="00973663">
      <w:pPr>
        <w:pStyle w:val="BodyofResearch"/>
        <w:numPr>
          <w:ilvl w:val="0"/>
          <w:numId w:val="19"/>
        </w:numPr>
        <w:spacing w:after="0"/>
        <w:contextualSpacing w:val="0"/>
      </w:pPr>
      <w:r w:rsidRPr="00556A7C">
        <w:rPr>
          <w:b/>
          <w:bCs/>
        </w:rPr>
        <w:t>Feeding Report</w:t>
      </w:r>
      <w:r>
        <w:t xml:space="preserve"> – This module allows the </w:t>
      </w:r>
      <w:r w:rsidR="00266611">
        <w:t>owner and worker</w:t>
      </w:r>
      <w:r>
        <w:t xml:space="preserve"> to print feeding operation report by date.</w:t>
      </w:r>
    </w:p>
    <w:p w14:paraId="6820DB31" w14:textId="2652C062" w:rsidR="00973663" w:rsidRDefault="00973663" w:rsidP="00973663">
      <w:pPr>
        <w:pStyle w:val="BodyofResearch"/>
        <w:numPr>
          <w:ilvl w:val="0"/>
          <w:numId w:val="19"/>
        </w:numPr>
        <w:spacing w:after="0"/>
        <w:contextualSpacing w:val="0"/>
      </w:pPr>
      <w:r w:rsidRPr="00556A7C">
        <w:rPr>
          <w:b/>
          <w:bCs/>
        </w:rPr>
        <w:t>Vaccination Report</w:t>
      </w:r>
      <w:r>
        <w:t xml:space="preserve"> - This module allows the </w:t>
      </w:r>
      <w:r w:rsidR="00266611">
        <w:t>owner and worker</w:t>
      </w:r>
      <w:r>
        <w:t xml:space="preserve"> to print vaccination operation report by date.</w:t>
      </w:r>
    </w:p>
    <w:p w14:paraId="4F85D71E" w14:textId="7684045F" w:rsidR="00973663" w:rsidRDefault="00973663" w:rsidP="00973663">
      <w:pPr>
        <w:pStyle w:val="BodyofResearch"/>
        <w:numPr>
          <w:ilvl w:val="0"/>
          <w:numId w:val="19"/>
        </w:numPr>
        <w:spacing w:after="0"/>
        <w:contextualSpacing w:val="0"/>
      </w:pPr>
      <w:r>
        <w:rPr>
          <w:b/>
          <w:bCs/>
        </w:rPr>
        <w:t>Reorder</w:t>
      </w:r>
      <w:r w:rsidRPr="00556A7C">
        <w:rPr>
          <w:b/>
          <w:bCs/>
        </w:rPr>
        <w:t xml:space="preserve"> Report </w:t>
      </w:r>
      <w:r>
        <w:t xml:space="preserve">- This module allows the </w:t>
      </w:r>
      <w:r w:rsidR="00266611">
        <w:t>owner and worker</w:t>
      </w:r>
      <w:r>
        <w:t xml:space="preserve"> to print reorder list by date.</w:t>
      </w:r>
    </w:p>
    <w:p w14:paraId="1D43B152" w14:textId="7AC20810" w:rsidR="009F18C0" w:rsidRDefault="00973663" w:rsidP="009864D8">
      <w:pPr>
        <w:pStyle w:val="BodyofResearch"/>
        <w:numPr>
          <w:ilvl w:val="0"/>
          <w:numId w:val="20"/>
        </w:numPr>
        <w:spacing w:after="0"/>
        <w:contextualSpacing w:val="0"/>
      </w:pPr>
      <w:r>
        <w:rPr>
          <w:b/>
          <w:bCs/>
        </w:rPr>
        <w:t>Back-up and restore</w:t>
      </w:r>
      <w:r>
        <w:t xml:space="preserve"> – This module </w:t>
      </w:r>
      <w:r w:rsidR="00160485" w:rsidRPr="009F18C0">
        <w:rPr>
          <w:highlight w:val="yellow"/>
        </w:rPr>
        <w:t>provide</w:t>
      </w:r>
      <w:r>
        <w:t xml:space="preserve"> the owner to manage the data stored in the database. It allows the owner to produce backup copies of data and restore them to recover data if there is a primary data failure.</w:t>
      </w:r>
    </w:p>
    <w:p w14:paraId="00BC4866" w14:textId="52322AD3" w:rsidR="003424A4" w:rsidRDefault="003424A4" w:rsidP="003424A4">
      <w:pPr>
        <w:pStyle w:val="BodyofResearch"/>
        <w:spacing w:after="0"/>
        <w:ind w:left="1080"/>
        <w:contextualSpacing w:val="0"/>
        <w:rPr>
          <w:b/>
          <w:bCs/>
        </w:rPr>
      </w:pPr>
    </w:p>
    <w:p w14:paraId="69A1BC37" w14:textId="77777777" w:rsidR="003424A4" w:rsidRDefault="003424A4" w:rsidP="003424A4">
      <w:pPr>
        <w:pStyle w:val="BodyofResearch"/>
        <w:spacing w:after="0"/>
        <w:ind w:left="1080"/>
        <w:contextualSpacing w:val="0"/>
      </w:pPr>
    </w:p>
    <w:p w14:paraId="10202145" w14:textId="608FFA47" w:rsidR="00D522A2" w:rsidRDefault="00D522A2" w:rsidP="00D522A2">
      <w:pPr>
        <w:pStyle w:val="BodyofResearch"/>
        <w:spacing w:after="0"/>
        <w:ind w:left="1080"/>
        <w:contextualSpacing w:val="0"/>
      </w:pPr>
    </w:p>
    <w:p w14:paraId="2DF1F8D7" w14:textId="77777777" w:rsidR="00973663" w:rsidRDefault="00973663" w:rsidP="00973663">
      <w:pPr>
        <w:pStyle w:val="BodyofResearch"/>
        <w:numPr>
          <w:ilvl w:val="0"/>
          <w:numId w:val="18"/>
        </w:numPr>
        <w:spacing w:after="0"/>
        <w:contextualSpacing w:val="0"/>
      </w:pPr>
      <w:r>
        <w:t xml:space="preserve">For the mobile application it contains the following modules: </w:t>
      </w:r>
    </w:p>
    <w:p w14:paraId="36E41BA2" w14:textId="424B0AEC" w:rsidR="00973663" w:rsidRDefault="00973663" w:rsidP="00973663">
      <w:pPr>
        <w:pStyle w:val="BodyofResearch"/>
        <w:numPr>
          <w:ilvl w:val="0"/>
          <w:numId w:val="21"/>
        </w:numPr>
        <w:spacing w:after="0"/>
        <w:contextualSpacing w:val="0"/>
      </w:pPr>
      <w:r>
        <w:rPr>
          <w:b/>
          <w:bCs/>
        </w:rPr>
        <w:t xml:space="preserve">Login </w:t>
      </w:r>
      <w:r>
        <w:t>– This module</w:t>
      </w:r>
      <w:r w:rsidR="009F18C0">
        <w:t xml:space="preserve"> provides the user to</w:t>
      </w:r>
      <w:r>
        <w:t xml:space="preserve"> authenticates and makes sure </w:t>
      </w:r>
      <w:r w:rsidR="009F18C0">
        <w:t xml:space="preserve">that the </w:t>
      </w:r>
      <w:r>
        <w:t>authorized person</w:t>
      </w:r>
      <w:r w:rsidR="009F18C0">
        <w:t>nel</w:t>
      </w:r>
      <w:r>
        <w:t xml:space="preserve"> </w:t>
      </w:r>
      <w:r w:rsidR="003C6526">
        <w:t>use</w:t>
      </w:r>
      <w:r>
        <w:t xml:space="preserve"> the android application such as the worker, owner, or veterinarian.</w:t>
      </w:r>
    </w:p>
    <w:p w14:paraId="6804F349" w14:textId="3F98782F" w:rsidR="00973663" w:rsidRDefault="00973663" w:rsidP="00973663">
      <w:pPr>
        <w:pStyle w:val="BodyofResearch"/>
        <w:numPr>
          <w:ilvl w:val="0"/>
          <w:numId w:val="21"/>
        </w:numPr>
        <w:spacing w:after="0"/>
        <w:contextualSpacing w:val="0"/>
      </w:pPr>
      <w:r>
        <w:rPr>
          <w:b/>
          <w:bCs/>
        </w:rPr>
        <w:t>Dashboard</w:t>
      </w:r>
      <w:r>
        <w:t xml:space="preserve"> – Dashboard module </w:t>
      </w:r>
      <w:r w:rsidR="009F18C0">
        <w:t>should</w:t>
      </w:r>
      <w:r>
        <w:t xml:space="preserve"> display hog farm statistics in the table. </w:t>
      </w:r>
    </w:p>
    <w:p w14:paraId="20F624C4" w14:textId="77777777" w:rsidR="00973663" w:rsidRDefault="00973663" w:rsidP="00973663">
      <w:pPr>
        <w:pStyle w:val="BodyofResearch"/>
        <w:numPr>
          <w:ilvl w:val="0"/>
          <w:numId w:val="21"/>
        </w:numPr>
        <w:spacing w:after="0"/>
        <w:contextualSpacing w:val="0"/>
      </w:pPr>
      <w:r>
        <w:rPr>
          <w:b/>
          <w:bCs/>
        </w:rPr>
        <w:t>QR Scan</w:t>
      </w:r>
      <w:r>
        <w:t xml:space="preserve"> – This module should be able to scan QR Code tag of pig, Thus, retrieving information base on the scanned tag and display it in android app.</w:t>
      </w:r>
    </w:p>
    <w:p w14:paraId="1DED469A" w14:textId="77777777" w:rsidR="00973663" w:rsidRDefault="00973663" w:rsidP="00973663">
      <w:pPr>
        <w:pStyle w:val="BodyofResearch"/>
        <w:spacing w:after="0"/>
        <w:ind w:left="1080"/>
        <w:contextualSpacing w:val="0"/>
      </w:pPr>
    </w:p>
    <w:p w14:paraId="32BA3BCB" w14:textId="77777777" w:rsidR="00973663" w:rsidRDefault="00973663" w:rsidP="00973663">
      <w:pPr>
        <w:pStyle w:val="BodyofResearch"/>
        <w:sectPr w:rsidR="00973663" w:rsidSect="00B35FD4">
          <w:footerReference w:type="default" r:id="rId13"/>
          <w:pgSz w:w="12240" w:h="15840" w:code="1"/>
          <w:pgMar w:top="1440" w:right="1440" w:bottom="1440" w:left="2160" w:header="720" w:footer="288" w:gutter="0"/>
          <w:pgNumType w:start="1"/>
          <w:cols w:space="720"/>
          <w:docGrid w:linePitch="360"/>
        </w:sectPr>
      </w:pPr>
      <w:bookmarkStart w:id="3" w:name="_Hlk128396211"/>
      <w:r>
        <w:t xml:space="preserve">The following are the limitations of the study: First, the proposed sub module called reorder management would not involve money as it will only create a list that will be reordered.   </w:t>
      </w:r>
      <w:r w:rsidRPr="000F63DE">
        <w:t>Furthermore,</w:t>
      </w:r>
      <w:r>
        <w:t xml:space="preserve"> </w:t>
      </w:r>
      <w:r w:rsidRPr="000F63DE">
        <w:t xml:space="preserve">Inventory </w:t>
      </w:r>
      <w:r>
        <w:t>M</w:t>
      </w:r>
      <w:r w:rsidRPr="000F63DE">
        <w:t>anagement do not track product expiration.</w:t>
      </w:r>
    </w:p>
    <w:bookmarkEnd w:id="3"/>
    <w:p w14:paraId="5380EF3B" w14:textId="119B39A0" w:rsidR="00AA6AB7" w:rsidRDefault="00D11178" w:rsidP="00CE20D1">
      <w:pPr>
        <w:pStyle w:val="Heading1"/>
      </w:pPr>
      <w:r>
        <w:lastRenderedPageBreak/>
        <w:t>review of related literature/systems</w:t>
      </w:r>
    </w:p>
    <w:p w14:paraId="140BE46D" w14:textId="77777777" w:rsidR="00EE3DF5" w:rsidRDefault="00EE3DF5" w:rsidP="00EE3DF5">
      <w:pPr>
        <w:spacing w:line="360" w:lineRule="auto"/>
        <w:jc w:val="both"/>
        <w:rPr>
          <w:b w:val="0"/>
          <w:bCs/>
          <w:lang w:eastAsia="en-PH"/>
        </w:rPr>
      </w:pPr>
      <w:r>
        <w:rPr>
          <w:b w:val="0"/>
          <w:bCs/>
          <w:lang w:eastAsia="en-PH"/>
        </w:rPr>
        <w:t>This section presents relevant literature related to the study of the Web-based Piggery Management System and the use of Mobile Application for QR code scanning. This part explores the accounts of works that have been published by scholars and researchers, electronically which tackles payroll management, timekeeping, and web-based application that will establish the known facets of the study.</w:t>
      </w:r>
    </w:p>
    <w:p w14:paraId="6C65AF88" w14:textId="77777777" w:rsidR="00EE3DF5" w:rsidRPr="00EE3DF5" w:rsidRDefault="00EE3DF5" w:rsidP="00EE3DF5">
      <w:pPr>
        <w:jc w:val="left"/>
        <w:rPr>
          <w:lang w:eastAsia="en-PH"/>
        </w:rPr>
      </w:pPr>
    </w:p>
    <w:p w14:paraId="146695CF" w14:textId="77777777" w:rsidR="006023F6" w:rsidRDefault="006023F6" w:rsidP="00916614">
      <w:pPr>
        <w:pStyle w:val="Heading2"/>
      </w:pPr>
      <w:r>
        <w:t xml:space="preserve">Review of </w:t>
      </w:r>
      <w:r w:rsidR="00D11178">
        <w:t>Related Literature</w:t>
      </w:r>
    </w:p>
    <w:p w14:paraId="7D33BDED" w14:textId="77777777" w:rsidR="00EE3DF5" w:rsidRDefault="00EE3DF5" w:rsidP="00EE3DF5">
      <w:pPr>
        <w:ind w:firstLine="720"/>
        <w:jc w:val="left"/>
      </w:pPr>
      <w:r>
        <w:t>Pig Breed Information System</w:t>
      </w:r>
    </w:p>
    <w:p w14:paraId="450A18EB" w14:textId="77777777" w:rsidR="00EE3DF5" w:rsidRDefault="00EE3DF5" w:rsidP="00EE3DF5">
      <w:pPr>
        <w:ind w:firstLine="720"/>
        <w:jc w:val="left"/>
      </w:pPr>
    </w:p>
    <w:p w14:paraId="2F6AD7E6" w14:textId="213E2E82" w:rsidR="00EE3DF5" w:rsidRDefault="00EE3DF5" w:rsidP="00EE3DF5">
      <w:pPr>
        <w:spacing w:line="360" w:lineRule="auto"/>
        <w:ind w:left="720"/>
        <w:jc w:val="both"/>
        <w:rPr>
          <w:rFonts w:cs="Times New Roman"/>
          <w:b w:val="0"/>
        </w:rPr>
      </w:pPr>
      <w:r>
        <w:rPr>
          <w:b w:val="0"/>
          <w:bCs/>
        </w:rPr>
        <w:t xml:space="preserve">Pig Breed Information System is a system that will collect information and monitor the appearance and performance of pigs. This system will be used to help the hog farm owner to manage their business by monitoring the situation of the pigs, easy to gather data, and easy to view the overview of the operations on the farm. This system was developed to solve the problems in monitoring the health of the pigs, to have an uncomplicated situation in recording of the pigs, and to make the work of the workers convenient. For the workers to make the recording easy and to have a fast transaction during the operation in the farm </w:t>
      </w:r>
      <w:r>
        <w:rPr>
          <w:rFonts w:cs="Times New Roman"/>
          <w:b w:val="0"/>
        </w:rPr>
        <w:t>(</w:t>
      </w:r>
      <w:r>
        <w:rPr>
          <w:b w:val="0"/>
        </w:rPr>
        <w:t>Reginio, R. &amp; Robles, J.</w:t>
      </w:r>
      <w:r>
        <w:rPr>
          <w:rFonts w:cs="Times New Roman"/>
          <w:b w:val="0"/>
        </w:rPr>
        <w:t>, 2021).</w:t>
      </w:r>
    </w:p>
    <w:p w14:paraId="6784024E" w14:textId="4E59624C" w:rsidR="00EE3DF5" w:rsidRDefault="00EE3DF5" w:rsidP="00EE3DF5">
      <w:pPr>
        <w:spacing w:line="360" w:lineRule="auto"/>
        <w:ind w:left="720"/>
        <w:jc w:val="both"/>
        <w:rPr>
          <w:rFonts w:cs="Times New Roman"/>
          <w:b w:val="0"/>
        </w:rPr>
      </w:pPr>
    </w:p>
    <w:p w14:paraId="161BA9FE" w14:textId="61AC1212" w:rsidR="00EE3DF5" w:rsidRDefault="00EE3DF5" w:rsidP="00EE3DF5">
      <w:pPr>
        <w:spacing w:line="360" w:lineRule="auto"/>
        <w:ind w:left="720"/>
        <w:jc w:val="both"/>
        <w:rPr>
          <w:b w:val="0"/>
          <w:color w:val="FF0000"/>
        </w:rPr>
      </w:pPr>
      <w:r>
        <w:rPr>
          <w:b w:val="0"/>
          <w:bCs/>
          <w:color w:val="000000"/>
        </w:rPr>
        <w:t xml:space="preserve">On hog farm, the pig breed information works by having a database that can manage and keep track the performance and appearance of the pigs. This database enables the workers to store breed information such as recording pig situation and their health, manage, archive, and analyze the data. Workers, Owner, and Veterinarian can use mobile applications in tracking, collecting, and managing the information about the pigs for them to monitor the pigs easy </w:t>
      </w:r>
      <w:r>
        <w:rPr>
          <w:rFonts w:cs="Times New Roman"/>
          <w:b w:val="0"/>
        </w:rPr>
        <w:t>(Jung, S., Lee, T., Gasic, K., Campbell, T., Yu, J., Humann, J., Ru, S., Garza, D., Hough, H., &amp; Main, D., 2021).</w:t>
      </w:r>
    </w:p>
    <w:p w14:paraId="561CD008" w14:textId="1893B381" w:rsidR="00EE3DF5" w:rsidRDefault="00EE3DF5" w:rsidP="00EE3DF5">
      <w:pPr>
        <w:spacing w:line="360" w:lineRule="auto"/>
        <w:ind w:left="720"/>
        <w:jc w:val="both"/>
        <w:rPr>
          <w:b w:val="0"/>
        </w:rPr>
      </w:pPr>
    </w:p>
    <w:p w14:paraId="755A1089" w14:textId="4A6361CF" w:rsidR="00EE3DF5" w:rsidRDefault="00EE3DF5" w:rsidP="00EE3DF5">
      <w:pPr>
        <w:spacing w:line="360" w:lineRule="auto"/>
        <w:ind w:left="720"/>
        <w:jc w:val="both"/>
        <w:rPr>
          <w:b w:val="0"/>
          <w:bCs/>
        </w:rPr>
      </w:pPr>
      <w:r>
        <w:rPr>
          <w:b w:val="0"/>
          <w:bCs/>
          <w:color w:val="000000"/>
        </w:rPr>
        <w:t xml:space="preserve">Breeding is the genetic principle in agriculture because it helps farmers to improve the desirable quality of a pig. it is very essential when it comes to the animal </w:t>
      </w:r>
      <w:r>
        <w:rPr>
          <w:b w:val="0"/>
          <w:bCs/>
          <w:color w:val="000000"/>
        </w:rPr>
        <w:lastRenderedPageBreak/>
        <w:t xml:space="preserve">production and for small and starting up a pig farm business because it plays an important role in the daily lives of the farmers which it helps to improve the capability of an animal to have a trait that increase the population and productions of an animals and can create a benefit to those farmers that has a business, to the customers, and especially in our surroundings. Therefore, having genetics helps improve the breeding of animals, it can produce a product and with a high standard when it comes to the pig’s meat </w:t>
      </w:r>
      <w:r>
        <w:rPr>
          <w:b w:val="0"/>
          <w:bCs/>
        </w:rPr>
        <w:t>(Hady, A. &amp; Lammers, P., 2015).</w:t>
      </w:r>
    </w:p>
    <w:p w14:paraId="2FFE0624" w14:textId="3F3E6A98" w:rsidR="00EE3DF5" w:rsidRDefault="00EE3DF5" w:rsidP="00EE3DF5">
      <w:pPr>
        <w:spacing w:line="360" w:lineRule="auto"/>
        <w:ind w:left="720"/>
        <w:jc w:val="both"/>
        <w:rPr>
          <w:b w:val="0"/>
          <w:bCs/>
        </w:rPr>
      </w:pPr>
    </w:p>
    <w:p w14:paraId="588C290D" w14:textId="1E3AA1F1" w:rsidR="00EE3DF5" w:rsidRDefault="00EE3DF5" w:rsidP="00EE3DF5">
      <w:pPr>
        <w:spacing w:line="360" w:lineRule="auto"/>
        <w:ind w:left="720"/>
        <w:jc w:val="both"/>
        <w:rPr>
          <w:b w:val="0"/>
          <w:bCs/>
        </w:rPr>
      </w:pPr>
      <w:r>
        <w:rPr>
          <w:b w:val="0"/>
          <w:bCs/>
          <w:color w:val="000000"/>
        </w:rPr>
        <w:t xml:space="preserve">There are methods that the farm need in processing which is the pen mating where the boar run with females, hand mating where supervised natural mating, and AI. Pen mating is commonly found in smaller operation which the best pen when it comes in breeding, next the hand mating which the female or sow is usually mated two to three times during estrus, and lastly, the third method which is the AI, it detects the heating process of the pigs which it executes twice or once per day and some AI need to be modified based on a particular farm’s availability of labor, building design, or herd genetics </w:t>
      </w:r>
      <w:r>
        <w:rPr>
          <w:b w:val="0"/>
          <w:bCs/>
        </w:rPr>
        <w:t>(Knox, R., 2021).</w:t>
      </w:r>
    </w:p>
    <w:p w14:paraId="1272518A" w14:textId="46AEC7B7" w:rsidR="00EE3DF5" w:rsidRDefault="00EE3DF5" w:rsidP="00EE3DF5">
      <w:pPr>
        <w:spacing w:line="360" w:lineRule="auto"/>
        <w:ind w:left="720"/>
        <w:jc w:val="both"/>
        <w:rPr>
          <w:b w:val="0"/>
          <w:bCs/>
        </w:rPr>
      </w:pPr>
    </w:p>
    <w:p w14:paraId="09DE5A1D" w14:textId="5E8B06D3" w:rsidR="00EE3DF5" w:rsidRDefault="00EE3DF5" w:rsidP="00EE3DF5">
      <w:pPr>
        <w:pStyle w:val="Heading3"/>
        <w:ind w:firstLine="720"/>
      </w:pPr>
      <w:r w:rsidRPr="00EE3DF5">
        <w:t>Theoretical Considerations</w:t>
      </w:r>
    </w:p>
    <w:p w14:paraId="01408B05" w14:textId="65B6424D" w:rsidR="00EE3DF5" w:rsidRDefault="00EE3DF5" w:rsidP="00EE3DF5">
      <w:pPr>
        <w:pStyle w:val="BodyText"/>
        <w:spacing w:before="5"/>
        <w:ind w:left="481" w:firstLine="239"/>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Database/Normalization </w:t>
      </w:r>
    </w:p>
    <w:p w14:paraId="2421FA76" w14:textId="77777777" w:rsidR="00EE3DF5" w:rsidRDefault="00EE3DF5" w:rsidP="00EE3DF5">
      <w:pPr>
        <w:pStyle w:val="BodyText"/>
        <w:spacing w:before="5"/>
        <w:ind w:left="481" w:firstLine="239"/>
        <w:rPr>
          <w:rFonts w:ascii="Times New Roman" w:hAnsi="Times New Roman" w:cs="SimSun"/>
          <w:b/>
          <w:color w:val="000000"/>
          <w:sz w:val="24"/>
          <w:lang w:val="en-PH" w:bidi="ar-SA"/>
        </w:rPr>
      </w:pPr>
    </w:p>
    <w:p w14:paraId="1691AE36" w14:textId="64AE13C5" w:rsidR="00EE3DF5" w:rsidRDefault="00EE3DF5" w:rsidP="00EE3DF5">
      <w:pPr>
        <w:spacing w:line="360" w:lineRule="auto"/>
        <w:ind w:left="720"/>
        <w:jc w:val="both"/>
        <w:rPr>
          <w:rFonts w:cs="SimSun"/>
          <w:b w:val="0"/>
          <w:color w:val="000000"/>
        </w:rPr>
      </w:pPr>
      <w:r w:rsidRPr="00EE3DF5">
        <w:rPr>
          <w:rFonts w:cs="SimSun"/>
          <w:b w:val="0"/>
          <w:color w:val="000000"/>
        </w:rPr>
        <w:t xml:space="preserve">Database normalization is done to reduce redundancy where it affects performance when retrieving or updating information in database. Normalization uses 3 phases where table is processed into normal form and any higher normal form cannot be processed without being processed from previous normal form (Hillyer, M., 2015). To achieve normalization, first put it in 1NF or first normal form. Next, identify the field in database where it has 2 information. To fix this it needs to separate this information into 2 rows where the piece of information will have their own respective rows. After that proceed to the second normal form or 2NF. 2NF eliminate the repeating data in column. Thus, reducing the amount of time the server request to find data with the repeating information in one column. To achieve </w:t>
      </w:r>
      <w:r w:rsidRPr="00EE3DF5">
        <w:rPr>
          <w:rFonts w:cs="SimSun"/>
          <w:b w:val="0"/>
          <w:color w:val="000000"/>
        </w:rPr>
        <w:lastRenderedPageBreak/>
        <w:t>this, identify a table first with repeating information in column. Next, create another table and add join in the repeating data into one single row then add identified like ID in the row to identify the information when inserting to another table for reference. In the previous table add column that can describe the table with ID (ex. StudentID). In third normal form or 3NF the column is separated into multiple table that groups the information base on its relativity (ex. StudentID, StudentFirstName, StudentLastName) and using a foreign key to access this information. Foreign keys are used as reference in another table which the main table (ex. StudentDetail) will contain an identification which has attribute of primary key and can be used in another table to be the reference key.</w:t>
      </w:r>
    </w:p>
    <w:p w14:paraId="05396654" w14:textId="06175E5D" w:rsidR="00EE3DF5" w:rsidRDefault="00EE3DF5" w:rsidP="00EE3DF5">
      <w:pPr>
        <w:spacing w:line="360" w:lineRule="auto"/>
        <w:ind w:left="720"/>
        <w:jc w:val="both"/>
        <w:rPr>
          <w:rFonts w:cs="SimSun"/>
          <w:b w:val="0"/>
          <w:color w:val="000000"/>
        </w:rPr>
      </w:pPr>
    </w:p>
    <w:p w14:paraId="3872CD41"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Cloud Computing </w:t>
      </w:r>
    </w:p>
    <w:p w14:paraId="273911A7"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p>
    <w:p w14:paraId="536701BE" w14:textId="698AEF44" w:rsidR="00EE3DF5" w:rsidRDefault="00EE3DF5" w:rsidP="00EE3DF5">
      <w:pPr>
        <w:pStyle w:val="BodyText"/>
        <w:spacing w:before="5" w:line="360" w:lineRule="auto"/>
        <w:ind w:left="720" w:firstLine="0"/>
        <w:contextualSpacing/>
        <w:jc w:val="both"/>
        <w:rPr>
          <w:rFonts w:ascii="Times New Roman" w:eastAsiaTheme="minorHAnsi" w:hAnsi="Times New Roman" w:cstheme="minorBidi"/>
          <w:bCs/>
          <w:color w:val="000000" w:themeColor="text1"/>
          <w:sz w:val="24"/>
          <w:lang w:val="en-PH" w:bidi="ar-SA"/>
        </w:rPr>
      </w:pPr>
      <w:r>
        <w:rPr>
          <w:rFonts w:ascii="Times New Roman" w:eastAsiaTheme="minorHAnsi" w:hAnsi="Times New Roman" w:cstheme="minorBidi"/>
          <w:bCs/>
          <w:color w:val="000000" w:themeColor="text1"/>
          <w:sz w:val="24"/>
          <w:lang w:val="en-PH" w:bidi="ar-SA"/>
        </w:rPr>
        <w:t>Cloud computing works as a decentralized storage of information where you can share this information through a network. It is also a network-based computing where the client can access it across the globe. There are two sections in how cloud computing works. First is the front end. It is where the user communicates with the server or computer. The front end also allows the user to access the data stored in cloud computing. Each cloud computing provider has a different layout for the front end of cloud computing. Secondly, we have the back end. It consists of programs that are being used to run cloud computing. This includes the operating system. Cloud computing also solve the problem on storge limitation wherein it is an unlimited online storage which can be used to store information for free (Dar, A. &amp; Ravindran, D., 2018). Also, a network plays a big role in cloud computing as it carries data from one data center to a user's computer. Without a network, cloud computing will not work.</w:t>
      </w:r>
    </w:p>
    <w:p w14:paraId="498BD1F4" w14:textId="1F1B4AF7" w:rsidR="00EE3DF5" w:rsidRDefault="00EE3DF5" w:rsidP="00EE3DF5">
      <w:pPr>
        <w:spacing w:line="360" w:lineRule="auto"/>
        <w:ind w:left="720"/>
        <w:jc w:val="both"/>
        <w:rPr>
          <w:b w:val="0"/>
        </w:rPr>
      </w:pPr>
    </w:p>
    <w:p w14:paraId="7D5F7151"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QR Code </w:t>
      </w:r>
    </w:p>
    <w:p w14:paraId="518B3499"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p>
    <w:p w14:paraId="7517984E" w14:textId="1209ECD5" w:rsidR="00EE3DF5" w:rsidRPr="00EE3DF5" w:rsidRDefault="00EE3DF5" w:rsidP="00EE3DF5">
      <w:pPr>
        <w:spacing w:line="360" w:lineRule="auto"/>
        <w:ind w:left="720"/>
        <w:jc w:val="both"/>
        <w:rPr>
          <w:b w:val="0"/>
        </w:rPr>
      </w:pPr>
      <w:r w:rsidRPr="00EE3DF5">
        <w:rPr>
          <w:b w:val="0"/>
          <w:color w:val="000000" w:themeColor="text1"/>
          <w:szCs w:val="24"/>
        </w:rPr>
        <w:t xml:space="preserve">A QR Code also known as a Quick Response Code is a graphic that can store information using black and white squares, it can also display information once it </w:t>
      </w:r>
      <w:r w:rsidRPr="00EE3DF5">
        <w:rPr>
          <w:b w:val="0"/>
          <w:color w:val="000000" w:themeColor="text1"/>
          <w:szCs w:val="24"/>
        </w:rPr>
        <w:lastRenderedPageBreak/>
        <w:t xml:space="preserve">is scanned. The idea behind the QR code is to create an image that can be scanned using any device that has a QR Code reader or scanner to retrieve information stored within it. This is typically used to store long-character URLs, images, or video links. A QR code enables you to scan and copy the data it stores. </w:t>
      </w:r>
      <w:r w:rsidRPr="00EE3DF5">
        <w:rPr>
          <w:rFonts w:cs="Times New Roman"/>
          <w:b w:val="0"/>
          <w:color w:val="000000" w:themeColor="text1"/>
          <w:szCs w:val="24"/>
        </w:rPr>
        <w:t xml:space="preserve">Other than that, it also </w:t>
      </w:r>
      <w:r w:rsidRPr="00C103E1">
        <w:rPr>
          <w:rFonts w:cs="Times New Roman"/>
          <w:b w:val="0"/>
          <w:color w:val="333333"/>
          <w:szCs w:val="24"/>
          <w:shd w:val="clear" w:color="auto" w:fill="FFFFFF"/>
        </w:rPr>
        <w:t>uses for business they put QR code in their product that allows the customer to directly scan the product to see the information and price of the product, which is beneficial to the customer, and it can save a lot of time. QR code has many uses it only depend on how you apply it</w:t>
      </w:r>
      <w:r w:rsidRPr="00EE3DF5">
        <w:rPr>
          <w:rFonts w:cs="Times New Roman"/>
          <w:b w:val="0"/>
          <w:color w:val="000000" w:themeColor="text1"/>
          <w:szCs w:val="24"/>
        </w:rPr>
        <w:t xml:space="preserve"> (Hossain, S., Zhou, X., &amp; Rahman, F., 2018). With a QR code, you can store information and automatically</w:t>
      </w:r>
      <w:r w:rsidRPr="00EE3DF5">
        <w:rPr>
          <w:b w:val="0"/>
          <w:color w:val="000000" w:themeColor="text1"/>
          <w:szCs w:val="24"/>
        </w:rPr>
        <w:t xml:space="preserve"> scan it to retrieve information. With the help of a library like XZing, this can be used to automatically decode QR Code and run it through the system to process and retrieve information related to it. Creating QR Codes is easy with the use of a library. An example would be QRCode.js, which is a JavaScript library that can generate QR Codes in web base format. QR Code is being decoded with the help of the square blocks that are oriented when scanned by the reader. This enables the scanner to scan it in any orientation. These blocks consist of format version, error checking version and decoding mask which is encoded in QR Code. Error checking allows the QR Code to be scanned even if 30% of it is scratched or damaged.</w:t>
      </w:r>
    </w:p>
    <w:p w14:paraId="3A30943E" w14:textId="39613219" w:rsidR="00EE3DF5" w:rsidRDefault="00EE3DF5" w:rsidP="00EE3DF5">
      <w:pPr>
        <w:spacing w:line="360" w:lineRule="auto"/>
        <w:ind w:left="720"/>
        <w:jc w:val="both"/>
        <w:rPr>
          <w:b w:val="0"/>
        </w:rPr>
      </w:pPr>
    </w:p>
    <w:p w14:paraId="47E55DE8"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Web Programming </w:t>
      </w:r>
    </w:p>
    <w:p w14:paraId="45507176"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p>
    <w:p w14:paraId="3A1D9016" w14:textId="77777777" w:rsidR="00EE3DF5" w:rsidRDefault="00EE3DF5" w:rsidP="00EE3DF5">
      <w:pPr>
        <w:pStyle w:val="BodyText"/>
        <w:spacing w:before="5" w:line="360" w:lineRule="auto"/>
        <w:ind w:left="720" w:firstLine="0"/>
        <w:contextualSpacing/>
        <w:jc w:val="both"/>
        <w:rPr>
          <w:rFonts w:ascii="Times New Roman" w:hAnsi="Times New Roman" w:cs="SimSun"/>
          <w:bCs/>
          <w:color w:val="000000"/>
          <w:sz w:val="24"/>
          <w:lang w:val="en-PH" w:bidi="ar-SA"/>
        </w:rPr>
      </w:pPr>
      <w:r>
        <w:rPr>
          <w:rFonts w:ascii="Times New Roman" w:hAnsi="Times New Roman" w:cs="SimSun"/>
          <w:bCs/>
          <w:color w:val="000000"/>
          <w:sz w:val="24"/>
          <w:lang w:val="en-PH" w:bidi="ar-SA"/>
        </w:rPr>
        <w:t xml:space="preserve">Web programming or web development refers to the process of developing webpages that can be deployed in the web with the help of cloud computing solutions. Web applications are growing and evolving so the number of times that the requirements on quality performance of the web application are increasing too (Odeh, A., 2019). Client coding is the UI or the web interface of the web while the server side is the data manipulation of the web page where it accesses database and server-side operations like comparison of data and delivery of data. Web programming can be used with several programming languages. However, the proponent will use PHP as choosing programming language. Hypertext Preprocessor, or PHP, is an open-source programming language that is used to </w:t>
      </w:r>
      <w:r>
        <w:rPr>
          <w:rFonts w:ascii="Times New Roman" w:hAnsi="Times New Roman" w:cs="SimSun"/>
          <w:bCs/>
          <w:color w:val="000000"/>
          <w:sz w:val="24"/>
          <w:lang w:val="en-PH" w:bidi="ar-SA"/>
        </w:rPr>
        <w:lastRenderedPageBreak/>
        <w:t>create web-based applications or websites. It can be embedded into HTML. PHP uses a combination of characters (&lt;?php?&gt;) to go into and leave PHP mode. PHP is also known as being a server-side scripting language, where the server processes and renders data into the website instead of rendering it on the client side, which gives the code that is executed (Siame, A., &amp; Kunda, D., 2017). Web programming works when a client and server are connected. Clients refer to web user which devices are connected to the internet via Wi-Fi or mobile networks (ethernet for desktop users). While servers are computers that serve webpages. This typically is run via cloud computer which is connected to the internet. Webpages are downloaded onto the client computer which in turn will be rendered by the web browser. Other than client and server you will need to have an internet connection which allow you to send packets of data which contains information like your IP address, TCP/IP a protocol that transmit your data into on the internet this protocol defines how data is being transmitted into the network. DNS or known to be a Domain Name System is a library or collection of addresses where each domain of website is being kept. Domain is the name of a website that you enter your web browser when you are going to the website. This matches the IP address of the server, and the domain will forward the connection to that server. And other things are website components which are composed of Code and assets like image, music, videos, and other multimedia format. By Web development it can help individuals to find their job and it leads an individual regarding to be a web developer (Wheeler, R., 2021).</w:t>
      </w:r>
    </w:p>
    <w:p w14:paraId="60CBB535" w14:textId="0A5574BB" w:rsidR="00EE3DF5" w:rsidRDefault="00EE3DF5" w:rsidP="00EE3DF5">
      <w:pPr>
        <w:spacing w:line="360" w:lineRule="auto"/>
        <w:ind w:left="720"/>
        <w:jc w:val="both"/>
        <w:rPr>
          <w:b w:val="0"/>
        </w:rPr>
      </w:pPr>
    </w:p>
    <w:p w14:paraId="6E45DEFF"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r>
        <w:rPr>
          <w:rFonts w:ascii="Times New Roman" w:hAnsi="Times New Roman" w:cs="SimSun"/>
          <w:b/>
          <w:sz w:val="24"/>
          <w:lang w:val="en-PH" w:bidi="ar-SA"/>
        </w:rPr>
        <w:t>History of Development of the Piggery Production System</w:t>
      </w:r>
    </w:p>
    <w:p w14:paraId="0988D3B4"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p>
    <w:p w14:paraId="0B6BE43B" w14:textId="1B6C1B3A" w:rsidR="00EE3DF5" w:rsidRDefault="00EE3DF5" w:rsidP="00EE3DF5">
      <w:pPr>
        <w:spacing w:line="360" w:lineRule="auto"/>
        <w:ind w:left="720"/>
        <w:jc w:val="both"/>
        <w:rPr>
          <w:rFonts w:cs="Times New Roman"/>
          <w:b w:val="0"/>
          <w:szCs w:val="28"/>
        </w:rPr>
      </w:pPr>
      <w:r w:rsidRPr="00EE3DF5">
        <w:rPr>
          <w:rFonts w:cs="SimSun"/>
          <w:b w:val="0"/>
        </w:rPr>
        <w:t xml:space="preserve">The traditional system in piggery production system uses a manual process of managing the piggery. The process uses a pen and record book in recording of every information, monitoring the health of the pigs, their performance in the farm, capturing necessary events or operations on the farm, and financial records. The information that is being process is complicated and it is prone to loss of data because there are workers forgot to record some information about the pigs or even </w:t>
      </w:r>
      <w:r w:rsidRPr="00EE3DF5">
        <w:rPr>
          <w:rFonts w:cs="SimSun"/>
          <w:b w:val="0"/>
        </w:rPr>
        <w:lastRenderedPageBreak/>
        <w:t xml:space="preserve">when they are in operation. That is why workers or farmers need to capture every detail when they do the operation to monitor or track the pigs if this pig is already given a vitamin, food, deworming etc. </w:t>
      </w:r>
      <w:r w:rsidRPr="00EE3DF5">
        <w:rPr>
          <w:rFonts w:cs="Times New Roman"/>
          <w:b w:val="0"/>
          <w:szCs w:val="28"/>
        </w:rPr>
        <w:t>(Evin, A., Dopney, K., Cucchi, T., 2017).</w:t>
      </w:r>
    </w:p>
    <w:p w14:paraId="3E6FC506" w14:textId="77777777" w:rsidR="00EE3DF5" w:rsidRDefault="00EE3DF5" w:rsidP="00EE3DF5">
      <w:pPr>
        <w:pStyle w:val="BodyText"/>
        <w:spacing w:before="5" w:line="360" w:lineRule="auto"/>
        <w:ind w:left="720" w:firstLine="0"/>
        <w:jc w:val="both"/>
        <w:rPr>
          <w:rFonts w:ascii="Times New Roman" w:hAnsi="Times New Roman" w:cs="SimSun"/>
          <w:bCs/>
          <w:color w:val="000000"/>
          <w:sz w:val="24"/>
          <w:lang w:val="en-PH" w:bidi="ar-SA"/>
        </w:rPr>
      </w:pPr>
      <w:r>
        <w:rPr>
          <w:rFonts w:ascii="Times New Roman" w:hAnsi="Times New Roman" w:cs="SimSun"/>
          <w:bCs/>
          <w:color w:val="000000"/>
          <w:sz w:val="24"/>
          <w:lang w:val="en-PH" w:bidi="ar-SA"/>
        </w:rPr>
        <w:t>Managing the pig breeding system is hard to understand and complicated because of its manual process but because of the individuals that has an innovative mind, they prefer to innovate the existing system of the breeding system which can help the farmers and workers in managing farm when it comes in breeding. They make a new, easy, and convenient system that makes the farm comfortable to use. The new system builds an Expert Management Information System that is a decision support system that helps to solve problems in farm by allowing data and model manipulation to makes the workers feel free to work. The system uses a graphical user interface (GUI) a user-friendly which workers will be comfortable to use and enables the workers to retrieve, update, and enable the system to update the user about warnings or malicious actions. The system also contains a DBMS database that contains data about the pigs such as the recording of the vitamins, deworming, birthdate, food intake and many more. An expert shell system a computer application that provide problem-solving help for specific problems that a user might need to access to solve, for example, a utility software difficulty in operation. This system helps the workers to add tables to make the report accurate (</w:t>
      </w:r>
      <w:r w:rsidRPr="00467CD6">
        <w:rPr>
          <w:rFonts w:ascii="Times New Roman" w:hAnsi="Times New Roman" w:cs="Times New Roman"/>
        </w:rPr>
        <w:t>Maliappis, M., Yialouris, C., Deligeorgis, S., &amp; Sideridis, A.</w:t>
      </w:r>
      <w:r w:rsidRPr="00467CD6">
        <w:rPr>
          <w:rFonts w:ascii="Times New Roman" w:hAnsi="Times New Roman" w:cs="Times New Roman"/>
          <w:bCs/>
          <w:color w:val="000000"/>
          <w:sz w:val="24"/>
          <w:lang w:val="en-PH" w:bidi="ar-SA"/>
        </w:rPr>
        <w:t>,</w:t>
      </w:r>
      <w:r>
        <w:rPr>
          <w:rFonts w:ascii="Times New Roman" w:hAnsi="Times New Roman" w:cs="SimSun"/>
          <w:bCs/>
          <w:color w:val="000000"/>
          <w:sz w:val="24"/>
          <w:lang w:val="en-PH" w:bidi="ar-SA"/>
        </w:rPr>
        <w:t xml:space="preserve"> 2014).</w:t>
      </w:r>
    </w:p>
    <w:p w14:paraId="1D5D307A" w14:textId="58DA9C19" w:rsidR="00EE3DF5" w:rsidRDefault="00EE3DF5" w:rsidP="00EE3DF5">
      <w:pPr>
        <w:spacing w:line="360" w:lineRule="auto"/>
        <w:ind w:left="720"/>
        <w:jc w:val="both"/>
        <w:rPr>
          <w:b w:val="0"/>
        </w:rPr>
      </w:pPr>
    </w:p>
    <w:p w14:paraId="5832D974"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Research Methods</w:t>
      </w:r>
    </w:p>
    <w:p w14:paraId="31CD0ECF"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p>
    <w:p w14:paraId="22BDE29C"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Agile </w:t>
      </w:r>
    </w:p>
    <w:p w14:paraId="69AB321E" w14:textId="77777777"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 xml:space="preserve">It is necessary to identify the research method for the proponents to know the phasing and time range of the system. It also allows them to monitor if the requirements have met the expected output. Unlike the waterfall model, the agile model enables parallel testing and development. The agile model allows the customer and developer to interact with one another. It is also a set of practices that promote continuous development and testing across a project's software </w:t>
      </w:r>
      <w:r>
        <w:rPr>
          <w:rFonts w:ascii="Times New Roman" w:hAnsi="Times New Roman" w:cs="SimSun"/>
          <w:bCs/>
          <w:sz w:val="24"/>
          <w:lang w:val="en-PH" w:bidi="ar-SA"/>
        </w:rPr>
        <w:lastRenderedPageBreak/>
        <w:t>development lifecycle (Janani, 2021). Before using the Agile model, the following six phases must be considered: requirements; design, development, and coding; integration and testing; implementation and deployment; and review. Each individual phase has a different process, like the requirement wherein the product owner first must have the initial documentation that has the description of the project. Next is the design, wherein the developers discuss the tools and requirements they need. The development and coding phase is the most time-consuming phase of the agile model. It is the development phase wherein the developer transforms the documentation into actual software. The integration and testing phase is where the developer tests and debugs the software to ensure that it is functioning well. The implementation and development in this phase allow the customer to use the software for demonstration. And finally, the review phase, where the owner and developer discuss and review the requirements of the software if they are achieved, at the same time they discuss new ideas for correcting the issues they encounter in the process, which can lead to another agile software development lifecycle, either with a fresh iteration or by moving on to the next stage. The agile model is likely to be used in projects where some details aren't known from the start because of its adaptability, iteration, continuous delivery, and short time periods. The agile model is flexible, wherein it is adaptable to changing development environments. However, the agile method also lacks documentation. This is due to the project's ever-changing scope in terms of requirements and problem definition.</w:t>
      </w:r>
    </w:p>
    <w:p w14:paraId="55A361B1" w14:textId="196D904A" w:rsidR="00EE3DF5" w:rsidRDefault="00EE3DF5" w:rsidP="00EE3DF5">
      <w:pPr>
        <w:spacing w:line="360" w:lineRule="auto"/>
        <w:ind w:left="720"/>
        <w:jc w:val="both"/>
        <w:rPr>
          <w:b w:val="0"/>
        </w:rPr>
      </w:pPr>
    </w:p>
    <w:p w14:paraId="68B3EED8" w14:textId="77777777" w:rsidR="00EE3DF5" w:rsidRDefault="00EE3DF5" w:rsidP="00EE3DF5">
      <w:pPr>
        <w:pStyle w:val="BodyText"/>
        <w:spacing w:before="55" w:line="360"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Waterfall </w:t>
      </w:r>
    </w:p>
    <w:p w14:paraId="59DEB427" w14:textId="77777777"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 xml:space="preserve">The waterfall model is a liner-sequential process used in software development methodologies wherein it’s like a waterfall that continues to move downward through its phases. The waterfall phase must be finished before the next one can begin, and the stages do not overlap (Sharma, 2021). The waterfall model is divided into different phases, like agile, which has six phases. The waterfall also had six phases composed of requirements, system design, implementation, integration and </w:t>
      </w:r>
      <w:r>
        <w:rPr>
          <w:rFonts w:ascii="Times New Roman" w:hAnsi="Times New Roman" w:cs="SimSun"/>
          <w:bCs/>
          <w:sz w:val="24"/>
          <w:lang w:val="en-PH" w:bidi="ar-SA"/>
        </w:rPr>
        <w:lastRenderedPageBreak/>
        <w:t>testing, deployment of the system, and maintenance. Each of these phases has a corresponding function. The first is the requirement phase, wherein this phase focuses on the specification of the product. It also involves the purpose, function, and what is needed to be designed. The details from the first phases are used for the system design study in the second phase of system design. The implementation phase is where the development of smaller units of the system is happening. Next is the integration and testing, wherein all the units from the implementation are integrated into a system that needs constant software testing. The system deployment is completed in this phase. The system is now ready to be released into the market. And finally, the maintenance, which involves modifications of the system due to the feedback of the customer to improve the performance of the system. The waterfall model is used when the needs are well defined, obvious, and unlikely to change in the future. The waterfall model is best when it comes to a release date, wherein each step of development has a specific deadline, and the product can be guided through the various phases of the development process one by one. However, the waterfall model doesn’t interact with customers in the development phase, which sometimes leads to customer dissatisfaction. Its phases need to be completed before they can proceed to the next phase, and the waterfall model only works best for smaller projects with well-defined needs.</w:t>
      </w:r>
    </w:p>
    <w:p w14:paraId="1B452BE5" w14:textId="027BCE63" w:rsidR="00EE3DF5" w:rsidRDefault="00EE3DF5" w:rsidP="00EE3DF5">
      <w:pPr>
        <w:spacing w:line="360" w:lineRule="auto"/>
        <w:ind w:left="720"/>
        <w:jc w:val="both"/>
        <w:rPr>
          <w:b w:val="0"/>
        </w:rPr>
      </w:pPr>
    </w:p>
    <w:p w14:paraId="3A56B314" w14:textId="77777777" w:rsidR="00EE3DF5" w:rsidRDefault="00EE3DF5" w:rsidP="00EE3DF5">
      <w:pPr>
        <w:pStyle w:val="BodyText"/>
        <w:spacing w:before="55" w:line="360"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Spiral </w:t>
      </w:r>
    </w:p>
    <w:p w14:paraId="2B20D2EB" w14:textId="0856E443"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 xml:space="preserve">The spiral model is a risk-driven software development process model. The spiral model is a combination of both the waterfall model and the iterative model (Martin, 2022). The spiral model is used for large projects when they want to minimize the risk. It also requires a high level of risk assessment skills. The spiral also has many loops. The spiral has four phases, such as: planning, risk analysis, engineering, and evaluation. In planning, the goal of this phase is to determine the objective and requirements. The risk analysis is where all the risk analysis is done, and the plan is being finalized. For the engineering phase, this is where the design and prototype of the system are started, which involves testing and coding. And finally, the </w:t>
      </w:r>
      <w:r>
        <w:rPr>
          <w:rFonts w:ascii="Times New Roman" w:hAnsi="Times New Roman" w:cs="SimSun"/>
          <w:bCs/>
          <w:sz w:val="24"/>
          <w:lang w:val="en-PH" w:bidi="ar-SA"/>
        </w:rPr>
        <w:lastRenderedPageBreak/>
        <w:t>evaluation of the software, wherein the system is evaluated by the customer. The spiral model also enables gradual releases and refinement of a product through each phase of the spiral, as well as the ability to build prototypes at each phase. The spiral model works best when it comes to risk management, wherein the spiral model continues to loop until it eliminates all the risk. However, the spiral model is not suitable for small projects because it is expensive and, at the same time, it requires a lot of time in development because of its repeated process.</w:t>
      </w:r>
    </w:p>
    <w:p w14:paraId="157E061E" w14:textId="77777777" w:rsidR="00EE3DF5" w:rsidRPr="00EE3DF5" w:rsidRDefault="00EE3DF5" w:rsidP="00EE3DF5">
      <w:pPr>
        <w:spacing w:line="360" w:lineRule="auto"/>
        <w:ind w:left="720"/>
        <w:jc w:val="both"/>
        <w:rPr>
          <w:b w:val="0"/>
        </w:rPr>
      </w:pPr>
    </w:p>
    <w:p w14:paraId="432721D8" w14:textId="51DB297A" w:rsidR="00621A18" w:rsidRDefault="00621A18" w:rsidP="00621A18">
      <w:pPr>
        <w:pStyle w:val="Heading2"/>
      </w:pPr>
      <w:r>
        <w:t>Related Studies and/or Systems</w:t>
      </w:r>
    </w:p>
    <w:p w14:paraId="6BF8DB28" w14:textId="77777777" w:rsidR="003C6526" w:rsidRDefault="00EE3DF5" w:rsidP="003C6526">
      <w:pPr>
        <w:pStyle w:val="BodyText"/>
        <w:ind w:left="720" w:right="1368" w:firstLine="0"/>
        <w:contextualSpacing/>
        <w:jc w:val="both"/>
        <w:rPr>
          <w:rFonts w:ascii="Times New Roman" w:hAnsi="Times New Roman" w:cs="SimSun"/>
          <w:b/>
          <w:bCs/>
          <w:sz w:val="24"/>
          <w:lang w:val="en-PH" w:bidi="ar-SA"/>
        </w:rPr>
      </w:pPr>
      <w:r>
        <w:rPr>
          <w:rFonts w:ascii="Times New Roman" w:hAnsi="Times New Roman" w:cs="SimSun"/>
          <w:b/>
          <w:bCs/>
          <w:sz w:val="24"/>
          <w:lang w:val="en-PH" w:bidi="ar-SA"/>
        </w:rPr>
        <w:t>Local</w:t>
      </w:r>
    </w:p>
    <w:p w14:paraId="23BFE61F" w14:textId="77777777" w:rsidR="003C6526" w:rsidRDefault="003C6526" w:rsidP="003C6526">
      <w:pPr>
        <w:pStyle w:val="BodyText"/>
        <w:ind w:left="720" w:right="1368" w:firstLine="0"/>
        <w:contextualSpacing/>
        <w:jc w:val="both"/>
        <w:rPr>
          <w:rFonts w:ascii="Times New Roman" w:hAnsi="Times New Roman" w:cs="SimSun"/>
          <w:b/>
          <w:bCs/>
          <w:sz w:val="24"/>
          <w:lang w:val="en-PH" w:bidi="ar-SA"/>
        </w:rPr>
      </w:pPr>
    </w:p>
    <w:p w14:paraId="7AD92634" w14:textId="77777777" w:rsidR="003C6526" w:rsidRDefault="003C6526" w:rsidP="003C6526">
      <w:pPr>
        <w:pStyle w:val="BodyText"/>
        <w:ind w:left="720" w:right="1368" w:firstLine="0"/>
        <w:contextualSpacing/>
        <w:jc w:val="both"/>
        <w:rPr>
          <w:rFonts w:ascii="Times New Roman" w:hAnsi="Times New Roman" w:cs="Times New Roman"/>
          <w:b/>
          <w:bCs/>
          <w:sz w:val="24"/>
          <w:szCs w:val="24"/>
        </w:rPr>
      </w:pPr>
      <w:r w:rsidRPr="003C6526">
        <w:rPr>
          <w:rFonts w:ascii="Times New Roman" w:hAnsi="Times New Roman" w:cs="Times New Roman"/>
          <w:b/>
          <w:bCs/>
          <w:sz w:val="24"/>
          <w:szCs w:val="24"/>
        </w:rPr>
        <w:t>Traditional Piggery to Automation Farm System</w:t>
      </w:r>
    </w:p>
    <w:p w14:paraId="2489DF48" w14:textId="77777777" w:rsidR="003C6526" w:rsidRDefault="003C6526" w:rsidP="003C6526">
      <w:pPr>
        <w:pStyle w:val="BodyText"/>
        <w:ind w:left="720" w:right="1368" w:firstLine="0"/>
        <w:contextualSpacing/>
        <w:jc w:val="both"/>
        <w:rPr>
          <w:rFonts w:ascii="Times New Roman" w:hAnsi="Times New Roman" w:cs="Times New Roman"/>
          <w:b/>
          <w:bCs/>
          <w:sz w:val="24"/>
          <w:szCs w:val="24"/>
        </w:rPr>
      </w:pPr>
    </w:p>
    <w:p w14:paraId="0BB245E8" w14:textId="77777777" w:rsidR="003C6526" w:rsidRDefault="003C6526" w:rsidP="003C6526">
      <w:pPr>
        <w:pStyle w:val="BodyText"/>
        <w:spacing w:line="360" w:lineRule="auto"/>
        <w:ind w:left="720" w:right="-7" w:firstLine="0"/>
        <w:contextualSpacing/>
        <w:jc w:val="both"/>
        <w:rPr>
          <w:rFonts w:ascii="Times New Roman" w:hAnsi="Times New Roman" w:cs="Times New Roman"/>
          <w:sz w:val="24"/>
          <w:szCs w:val="24"/>
        </w:rPr>
      </w:pPr>
      <w:r w:rsidRPr="003C6526">
        <w:rPr>
          <w:rFonts w:ascii="Times New Roman" w:hAnsi="Times New Roman" w:cs="Times New Roman"/>
          <w:sz w:val="24"/>
          <w:szCs w:val="24"/>
        </w:rPr>
        <w:t>Pigs are considered one of the most economically important animals</w:t>
      </w:r>
      <w:r>
        <w:rPr>
          <w:rFonts w:ascii="Times New Roman" w:hAnsi="Times New Roman" w:cs="Times New Roman"/>
          <w:sz w:val="24"/>
          <w:szCs w:val="24"/>
        </w:rPr>
        <w:t xml:space="preserve"> </w:t>
      </w:r>
      <w:r w:rsidRPr="003C6526">
        <w:rPr>
          <w:rFonts w:ascii="Times New Roman" w:hAnsi="Times New Roman" w:cs="Times New Roman"/>
          <w:sz w:val="24"/>
          <w:szCs w:val="24"/>
        </w:rPr>
        <w:t xml:space="preserve">in Thailand, with an increasing demand for pork exports to many countries. Despite the COVID-19 pandemic causing severe health problems worldwide, the demand for pork has remained relatively stable in most areas. However, farmers have faced numerous challenges managing their farms due to a shortage of local and foreign laborers, as well as the need to adhere to social distancing measures. In response, recent developments in IoT technology have led to the rapid design and development of automated systems that can sense, monitor, control, and manage farm tasks automatically. This paper proposes an automated piggery system designed to monitor and manage daily farmer tasks. </w:t>
      </w:r>
    </w:p>
    <w:p w14:paraId="4DC78E7A" w14:textId="77777777" w:rsidR="003C6526" w:rsidRDefault="003C6526" w:rsidP="003C6526">
      <w:pPr>
        <w:pStyle w:val="BodyText"/>
        <w:spacing w:line="360" w:lineRule="auto"/>
        <w:ind w:left="720" w:right="-7" w:firstLine="0"/>
        <w:contextualSpacing/>
        <w:jc w:val="both"/>
        <w:rPr>
          <w:rFonts w:ascii="Times New Roman" w:hAnsi="Times New Roman" w:cs="Times New Roman"/>
          <w:sz w:val="24"/>
          <w:szCs w:val="24"/>
        </w:rPr>
      </w:pPr>
    </w:p>
    <w:p w14:paraId="4027855B" w14:textId="44F016B2" w:rsidR="00EE3DF5" w:rsidRPr="003C6526" w:rsidRDefault="003C6526" w:rsidP="003C6526">
      <w:pPr>
        <w:pStyle w:val="BodyText"/>
        <w:spacing w:line="360" w:lineRule="auto"/>
        <w:ind w:left="720" w:right="-7" w:firstLine="0"/>
        <w:contextualSpacing/>
        <w:jc w:val="both"/>
        <w:rPr>
          <w:rFonts w:ascii="Times New Roman" w:hAnsi="Times New Roman" w:cs="Times New Roman"/>
          <w:sz w:val="24"/>
          <w:szCs w:val="24"/>
        </w:rPr>
      </w:pPr>
      <w:r w:rsidRPr="003C6526">
        <w:rPr>
          <w:rFonts w:ascii="Times New Roman" w:hAnsi="Times New Roman" w:cs="Times New Roman"/>
          <w:sz w:val="24"/>
          <w:szCs w:val="24"/>
        </w:rPr>
        <w:t xml:space="preserve">The system was </w:t>
      </w:r>
      <w:r w:rsidR="00160485" w:rsidRPr="003C6526">
        <w:rPr>
          <w:rFonts w:ascii="Times New Roman" w:hAnsi="Times New Roman" w:cs="Times New Roman"/>
          <w:sz w:val="24"/>
          <w:szCs w:val="24"/>
        </w:rPr>
        <w:t>evaluated</w:t>
      </w:r>
      <w:r w:rsidRPr="003C6526">
        <w:rPr>
          <w:rFonts w:ascii="Times New Roman" w:hAnsi="Times New Roman" w:cs="Times New Roman"/>
          <w:sz w:val="24"/>
          <w:szCs w:val="24"/>
        </w:rPr>
        <w:t xml:space="preserve"> for a week in a physical piggery and was found to be capable of automatically performing the basic daily work schedules of farmers on a traditional piggery. The system monitors various time periods to check food quantity and temperature controls, as well as water supply and fan operation. The software testing included a precision timing module, data display, and the accuracy of IoT particle sensors. While the primary evaluation of the automated piggery system showed promising results, further research is required before its actual </w:t>
      </w:r>
      <w:r w:rsidRPr="003C6526">
        <w:rPr>
          <w:rFonts w:ascii="Times New Roman" w:hAnsi="Times New Roman" w:cs="Times New Roman"/>
          <w:sz w:val="24"/>
          <w:szCs w:val="24"/>
        </w:rPr>
        <w:lastRenderedPageBreak/>
        <w:t>deployment in a piggery setting. This research highlights the potential benefits of utilizing IoT technology in agriculture and the growing trend towards automation in the pig farming industry</w:t>
      </w:r>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Nitenant</w:t>
      </w:r>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P</w:t>
      </w:r>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Niratsoke</w:t>
      </w:r>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A</w:t>
      </w:r>
      <w:r w:rsidR="00EE3DF5" w:rsidRPr="003C6526">
        <w:rPr>
          <w:rFonts w:ascii="Times New Roman" w:hAnsi="Times New Roman" w:cs="Times New Roman"/>
          <w:sz w:val="24"/>
          <w:szCs w:val="24"/>
        </w:rPr>
        <w:t xml:space="preserve">., &amp; </w:t>
      </w:r>
      <w:r w:rsidR="00B73F7E">
        <w:rPr>
          <w:rFonts w:ascii="Times New Roman" w:hAnsi="Times New Roman" w:cs="Times New Roman"/>
          <w:sz w:val="24"/>
          <w:szCs w:val="24"/>
        </w:rPr>
        <w:t>Rukhiran</w:t>
      </w:r>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M</w:t>
      </w:r>
      <w:r w:rsidR="00EE3DF5" w:rsidRPr="003C6526">
        <w:rPr>
          <w:rFonts w:ascii="Times New Roman" w:hAnsi="Times New Roman" w:cs="Times New Roman"/>
          <w:sz w:val="24"/>
          <w:szCs w:val="24"/>
        </w:rPr>
        <w:t>., 2021).</w:t>
      </w:r>
    </w:p>
    <w:p w14:paraId="21239FF5" w14:textId="6E2831FF" w:rsidR="00EE3DF5" w:rsidRPr="003C6526" w:rsidRDefault="00B73F7E" w:rsidP="003C6526">
      <w:pPr>
        <w:spacing w:line="360" w:lineRule="auto"/>
        <w:jc w:val="both"/>
        <w:rPr>
          <w:rFonts w:cs="Times New Roman"/>
          <w:sz w:val="28"/>
          <w:szCs w:val="24"/>
        </w:rPr>
      </w:pPr>
      <w:r>
        <w:rPr>
          <w:b w:val="0"/>
          <w:bCs/>
          <w:noProof/>
        </w:rPr>
        <w:drawing>
          <wp:anchor distT="0" distB="0" distL="0" distR="0" simplePos="0" relativeHeight="251556352" behindDoc="0" locked="0" layoutInCell="1" allowOverlap="1" wp14:anchorId="218364B5" wp14:editId="5EA7DCFA">
            <wp:simplePos x="0" y="0"/>
            <wp:positionH relativeFrom="column">
              <wp:posOffset>457200</wp:posOffset>
            </wp:positionH>
            <wp:positionV relativeFrom="paragraph">
              <wp:posOffset>125730</wp:posOffset>
            </wp:positionV>
            <wp:extent cx="4977278" cy="2598420"/>
            <wp:effectExtent l="0" t="0" r="0" b="0"/>
            <wp:wrapNone/>
            <wp:docPr id="102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8014" cy="2598804"/>
                    </a:xfrm>
                    <a:prstGeom prst="rect">
                      <a:avLst/>
                    </a:prstGeom>
                  </pic:spPr>
                </pic:pic>
              </a:graphicData>
            </a:graphic>
            <wp14:sizeRelH relativeFrom="page">
              <wp14:pctWidth>0</wp14:pctWidth>
            </wp14:sizeRelH>
            <wp14:sizeRelV relativeFrom="page">
              <wp14:pctHeight>0</wp14:pctHeight>
            </wp14:sizeRelV>
          </wp:anchor>
        </w:drawing>
      </w:r>
    </w:p>
    <w:p w14:paraId="48066CDE" w14:textId="7B7E0EC2" w:rsidR="00EE3DF5" w:rsidRDefault="00EE3DF5" w:rsidP="00EE3DF5"/>
    <w:p w14:paraId="7DB43EA6" w14:textId="32FD331F" w:rsidR="00EE3DF5" w:rsidRDefault="00EE3DF5" w:rsidP="00527C73">
      <w:pPr>
        <w:jc w:val="both"/>
      </w:pPr>
    </w:p>
    <w:p w14:paraId="41CACF77" w14:textId="71B16743" w:rsidR="00527C73" w:rsidRDefault="00527C73" w:rsidP="00527C73">
      <w:pPr>
        <w:jc w:val="both"/>
      </w:pPr>
    </w:p>
    <w:p w14:paraId="1A5F7E27" w14:textId="5AFE21E0" w:rsidR="00EE3DF5" w:rsidRDefault="00EE3DF5" w:rsidP="00EE3DF5"/>
    <w:p w14:paraId="6ABFFEE0" w14:textId="2027DA89" w:rsidR="00EE3DF5" w:rsidRDefault="00EE3DF5" w:rsidP="00EE3DF5"/>
    <w:p w14:paraId="739C142C" w14:textId="496977DD" w:rsidR="00EE3DF5" w:rsidRDefault="00EE3DF5" w:rsidP="00EE3DF5"/>
    <w:p w14:paraId="426BB94A" w14:textId="2D273049" w:rsidR="00EE3DF5" w:rsidRDefault="00EE3DF5" w:rsidP="00EE3DF5"/>
    <w:p w14:paraId="37280A6C" w14:textId="02EB7E52" w:rsidR="00EE3DF5" w:rsidRDefault="00EE3DF5" w:rsidP="00EE3DF5"/>
    <w:p w14:paraId="14CFCB97" w14:textId="0916DD52" w:rsidR="00EE3DF5" w:rsidRDefault="00EE3DF5" w:rsidP="00EE3DF5"/>
    <w:p w14:paraId="6BCE05A4" w14:textId="23F1AD04" w:rsidR="00EE3DF5" w:rsidRDefault="00EE3DF5" w:rsidP="00EE3DF5"/>
    <w:p w14:paraId="03CBA448" w14:textId="1FD4E02C" w:rsidR="00EE3DF5" w:rsidRDefault="00EE3DF5" w:rsidP="00EE3DF5"/>
    <w:p w14:paraId="1FD9D284" w14:textId="70564D27" w:rsidR="00EE3DF5" w:rsidRPr="00EE3DF5" w:rsidRDefault="00EE3DF5" w:rsidP="00EE3DF5"/>
    <w:p w14:paraId="45F40FF3" w14:textId="0D687759" w:rsidR="00EE3DF5" w:rsidRDefault="00EE3DF5" w:rsidP="00EE3DF5">
      <w:pPr>
        <w:spacing w:line="360" w:lineRule="auto"/>
        <w:ind w:left="1440" w:firstLine="720"/>
        <w:jc w:val="both"/>
      </w:pPr>
    </w:p>
    <w:p w14:paraId="26BC3205" w14:textId="794C06D9" w:rsidR="00547B10" w:rsidRDefault="00547B10" w:rsidP="00B73F7E">
      <w:pPr>
        <w:spacing w:line="360" w:lineRule="auto"/>
        <w:jc w:val="both"/>
      </w:pPr>
    </w:p>
    <w:p w14:paraId="6AC52DB6" w14:textId="767FEB88" w:rsidR="00EE3DF5" w:rsidRDefault="00EE3DF5" w:rsidP="00B73F7E">
      <w:pPr>
        <w:spacing w:line="360" w:lineRule="auto"/>
        <w:ind w:left="1440" w:hanging="1156"/>
      </w:pPr>
      <w:r>
        <w:t xml:space="preserve">Figure 1: </w:t>
      </w:r>
      <w:r w:rsidR="00B73F7E">
        <w:t>Traditional Piggery to Automation Farm System</w:t>
      </w:r>
    </w:p>
    <w:p w14:paraId="2BB33905" w14:textId="5BE0323F" w:rsidR="00547B10" w:rsidRDefault="00547B10" w:rsidP="00915EB0">
      <w:pPr>
        <w:spacing w:line="360" w:lineRule="auto"/>
        <w:ind w:left="1440" w:firstLine="720"/>
      </w:pPr>
    </w:p>
    <w:p w14:paraId="210EA05E" w14:textId="1B4306B9" w:rsidR="00EE3DF5" w:rsidRDefault="00EE3DF5" w:rsidP="00EE3DF5">
      <w:pPr>
        <w:ind w:firstLine="720"/>
        <w:contextualSpacing/>
        <w:jc w:val="left"/>
      </w:pPr>
      <w:r>
        <w:t>Foreign</w:t>
      </w:r>
    </w:p>
    <w:p w14:paraId="4F71086B" w14:textId="438EE859" w:rsidR="00EE3DF5" w:rsidRDefault="00EE3DF5" w:rsidP="00EE3DF5">
      <w:pPr>
        <w:ind w:firstLine="720"/>
        <w:contextualSpacing/>
        <w:jc w:val="left"/>
      </w:pPr>
    </w:p>
    <w:p w14:paraId="0BE84151" w14:textId="4B19DD9C" w:rsidR="00EE3DF5" w:rsidRDefault="00EE3DF5" w:rsidP="00EE3DF5">
      <w:pPr>
        <w:spacing w:line="360" w:lineRule="auto"/>
        <w:contextualSpacing/>
        <w:jc w:val="left"/>
      </w:pPr>
      <w:r>
        <w:tab/>
        <w:t>Smart Student Attendance System Using QR Code</w:t>
      </w:r>
    </w:p>
    <w:p w14:paraId="11AFCA01" w14:textId="0E7425C5" w:rsidR="00EE3DF5" w:rsidRDefault="00EE3DF5" w:rsidP="00EE3DF5">
      <w:pPr>
        <w:spacing w:line="360" w:lineRule="auto"/>
        <w:ind w:left="720"/>
        <w:jc w:val="both"/>
        <w:rPr>
          <w:b w:val="0"/>
          <w:bCs/>
        </w:rPr>
      </w:pPr>
      <w:r>
        <w:rPr>
          <w:b w:val="0"/>
          <w:bCs/>
        </w:rPr>
        <w:t>Smart Student Attendance System Using QR Code plays a key role in recording the attendance of students wherein they need to scan the displayed QR code of their teacher. When the student is done scanning the QR code, it will automatically mark the student's attendance as present. At the same time, the system can also be used to check how many absences the student has had in one month. It can also view and edit the attendance of the student, calculate monthly attendance, and send notification to the student (</w:t>
      </w:r>
      <w:r w:rsidRPr="00913E37">
        <w:rPr>
          <w:b w:val="0"/>
          <w:bCs/>
        </w:rPr>
        <w:t>Arpankumar, P., Ansel, J., Shubham, S., &amp; Rohini, N.</w:t>
      </w:r>
      <w:r>
        <w:t xml:space="preserve">, </w:t>
      </w:r>
      <w:r>
        <w:rPr>
          <w:b w:val="0"/>
          <w:bCs/>
        </w:rPr>
        <w:t xml:space="preserve">2019). The researchers use web and android applications as their platform. The researchers use Java for their programming language, and they also use it to create QR code algorithms. They use PHP for the design and framework of the system, an API to generate QR codes in the system and MYSQL for their database. They use this for storing data and for database backup. In addition, this study conducted by </w:t>
      </w:r>
      <w:r>
        <w:rPr>
          <w:b w:val="0"/>
          <w:bCs/>
        </w:rPr>
        <w:lastRenderedPageBreak/>
        <w:t>(Arpankumar et al. 2019) suggested that the Smart Student Attendance System Using QR Code is helpful for both students and teachers. It will be easy for them to record and track their absences. Also, it will only take less than a minute for any student, as well as for the whole class, to complete their attendance, and it can save a lot of paper.</w:t>
      </w:r>
    </w:p>
    <w:p w14:paraId="67B9573B" w14:textId="7BFA50AB" w:rsidR="00EE3DF5" w:rsidRDefault="00547B10" w:rsidP="00EE3DF5">
      <w:pPr>
        <w:spacing w:line="360" w:lineRule="auto"/>
        <w:ind w:left="720"/>
        <w:jc w:val="both"/>
        <w:rPr>
          <w:b w:val="0"/>
          <w:bCs/>
        </w:rPr>
      </w:pPr>
      <w:r>
        <w:rPr>
          <w:noProof/>
          <w:color w:val="FF0000"/>
        </w:rPr>
        <w:drawing>
          <wp:anchor distT="0" distB="0" distL="0" distR="0" simplePos="0" relativeHeight="251557376" behindDoc="0" locked="0" layoutInCell="1" allowOverlap="1" wp14:anchorId="52DA375D" wp14:editId="4EC4D1B0">
            <wp:simplePos x="0" y="0"/>
            <wp:positionH relativeFrom="column">
              <wp:posOffset>466725</wp:posOffset>
            </wp:positionH>
            <wp:positionV relativeFrom="paragraph">
              <wp:posOffset>11430</wp:posOffset>
            </wp:positionV>
            <wp:extent cx="5019675" cy="2857500"/>
            <wp:effectExtent l="0" t="0" r="9525" b="0"/>
            <wp:wrapNone/>
            <wp:docPr id="1027" name="Picture 2"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2" descr="Graphical user interface&#10;&#10;Description automatically generated"/>
                    <pic:cNvPicPr/>
                  </pic:nvPicPr>
                  <pic:blipFill rotWithShape="1">
                    <a:blip r:embed="rId15" cstate="print"/>
                    <a:srcRect l="1137" r="2083"/>
                    <a:stretch/>
                  </pic:blipFill>
                  <pic:spPr bwMode="auto">
                    <a:xfrm>
                      <a:off x="0" y="0"/>
                      <a:ext cx="5019675"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83D01" w14:textId="581E35DF" w:rsidR="00EE3DF5" w:rsidRDefault="00EE3DF5" w:rsidP="00EE3DF5">
      <w:pPr>
        <w:spacing w:line="360" w:lineRule="auto"/>
        <w:ind w:left="720"/>
        <w:jc w:val="both"/>
        <w:rPr>
          <w:b w:val="0"/>
          <w:bCs/>
        </w:rPr>
      </w:pPr>
    </w:p>
    <w:p w14:paraId="3C998F12" w14:textId="78AEC270" w:rsidR="00EE3DF5" w:rsidRDefault="00EE3DF5" w:rsidP="00EE3DF5">
      <w:pPr>
        <w:spacing w:line="360" w:lineRule="auto"/>
        <w:ind w:left="720"/>
        <w:jc w:val="both"/>
        <w:rPr>
          <w:b w:val="0"/>
          <w:bCs/>
        </w:rPr>
      </w:pPr>
    </w:p>
    <w:p w14:paraId="6088769C" w14:textId="1EE31A8C" w:rsidR="00EE3DF5" w:rsidRDefault="00EE3DF5" w:rsidP="00EE3DF5">
      <w:pPr>
        <w:spacing w:line="360" w:lineRule="auto"/>
        <w:ind w:left="720"/>
        <w:jc w:val="both"/>
        <w:rPr>
          <w:b w:val="0"/>
          <w:bCs/>
        </w:rPr>
      </w:pPr>
    </w:p>
    <w:p w14:paraId="6F10A9C4" w14:textId="6BD9177A" w:rsidR="00EE3DF5" w:rsidRDefault="00EE3DF5" w:rsidP="00EE3DF5">
      <w:pPr>
        <w:spacing w:line="360" w:lineRule="auto"/>
        <w:ind w:left="720"/>
        <w:jc w:val="both"/>
        <w:rPr>
          <w:b w:val="0"/>
          <w:bCs/>
        </w:rPr>
      </w:pPr>
    </w:p>
    <w:p w14:paraId="56AC129F" w14:textId="02111D9D" w:rsidR="00EE3DF5" w:rsidRDefault="00EE3DF5" w:rsidP="00EE3DF5">
      <w:pPr>
        <w:spacing w:line="360" w:lineRule="auto"/>
        <w:ind w:left="720"/>
        <w:jc w:val="both"/>
        <w:rPr>
          <w:b w:val="0"/>
          <w:bCs/>
        </w:rPr>
      </w:pPr>
    </w:p>
    <w:p w14:paraId="6D272503" w14:textId="0DBA2886" w:rsidR="00EE3DF5" w:rsidRDefault="00EE3DF5" w:rsidP="00EE3DF5">
      <w:pPr>
        <w:spacing w:line="360" w:lineRule="auto"/>
        <w:ind w:left="720"/>
        <w:jc w:val="both"/>
        <w:rPr>
          <w:b w:val="0"/>
          <w:bCs/>
        </w:rPr>
      </w:pPr>
    </w:p>
    <w:p w14:paraId="2108FACB" w14:textId="4DC726A2" w:rsidR="00EE3DF5" w:rsidRDefault="00EE3DF5" w:rsidP="00EE3DF5">
      <w:pPr>
        <w:spacing w:line="360" w:lineRule="auto"/>
        <w:ind w:left="720"/>
        <w:jc w:val="both"/>
        <w:rPr>
          <w:b w:val="0"/>
          <w:bCs/>
        </w:rPr>
      </w:pPr>
    </w:p>
    <w:p w14:paraId="76990DA5" w14:textId="60FFED54" w:rsidR="00EE3DF5" w:rsidRPr="00EE3DF5" w:rsidRDefault="00EE3DF5" w:rsidP="00EE3DF5">
      <w:pPr>
        <w:spacing w:line="360" w:lineRule="auto"/>
        <w:jc w:val="both"/>
      </w:pPr>
    </w:p>
    <w:p w14:paraId="5FD3007D" w14:textId="3CE59ABD" w:rsidR="00EE3DF5" w:rsidRDefault="00EE3DF5" w:rsidP="00EE3DF5">
      <w:pPr>
        <w:jc w:val="left"/>
      </w:pPr>
    </w:p>
    <w:p w14:paraId="1D3DE0AF" w14:textId="6F21DFB4" w:rsidR="00EE3DF5" w:rsidRDefault="00EE3DF5" w:rsidP="00EE3DF5">
      <w:pPr>
        <w:jc w:val="left"/>
      </w:pPr>
    </w:p>
    <w:p w14:paraId="26B63B0B" w14:textId="2D9F9546" w:rsidR="00EE3DF5" w:rsidRDefault="00EE3DF5" w:rsidP="00EE3DF5"/>
    <w:p w14:paraId="43CC156A" w14:textId="77777777" w:rsidR="00C103E1" w:rsidRDefault="00C103E1" w:rsidP="00547B10">
      <w:pPr>
        <w:ind w:firstLine="720"/>
        <w:rPr>
          <w:color w:val="000000"/>
        </w:rPr>
      </w:pPr>
    </w:p>
    <w:p w14:paraId="7EE29FD9" w14:textId="32114FDA" w:rsidR="000771DE" w:rsidRDefault="00EE3DF5" w:rsidP="000771DE">
      <w:pPr>
        <w:ind w:firstLine="720"/>
        <w:rPr>
          <w:color w:val="000000"/>
        </w:rPr>
      </w:pPr>
      <w:r>
        <w:rPr>
          <w:color w:val="000000"/>
        </w:rPr>
        <w:t xml:space="preserve">Figure 2: Smart Student Attendance System Using QR Code Teacher </w:t>
      </w:r>
      <w:r w:rsidR="00C103E1">
        <w:rPr>
          <w:color w:val="000000"/>
        </w:rPr>
        <w:t>M</w:t>
      </w:r>
      <w:r>
        <w:rPr>
          <w:color w:val="000000"/>
        </w:rPr>
        <w:t>odule</w:t>
      </w:r>
      <w:r w:rsidR="00C103E1">
        <w:rPr>
          <w:color w:val="000000"/>
        </w:rPr>
        <w:t xml:space="preserve"> </w:t>
      </w:r>
      <w:r>
        <w:rPr>
          <w:color w:val="000000"/>
        </w:rPr>
        <w:t>Inventory Management System</w:t>
      </w:r>
    </w:p>
    <w:p w14:paraId="5D313410" w14:textId="77777777" w:rsidR="000771DE" w:rsidRDefault="000771DE" w:rsidP="000771DE">
      <w:pPr>
        <w:ind w:firstLine="720"/>
        <w:rPr>
          <w:color w:val="000000"/>
        </w:rPr>
      </w:pPr>
    </w:p>
    <w:p w14:paraId="1BFBB92A" w14:textId="22FB30E3" w:rsidR="000771DE" w:rsidRDefault="000771DE" w:rsidP="000771DE">
      <w:pPr>
        <w:ind w:firstLine="720"/>
        <w:rPr>
          <w:color w:val="000000"/>
        </w:rPr>
      </w:pPr>
    </w:p>
    <w:p w14:paraId="198F49E3" w14:textId="7784FD45" w:rsidR="000771DE" w:rsidRDefault="000771DE" w:rsidP="000771DE">
      <w:pPr>
        <w:ind w:firstLine="720"/>
        <w:jc w:val="left"/>
        <w:rPr>
          <w:color w:val="000000"/>
        </w:rPr>
      </w:pPr>
      <w:r>
        <w:rPr>
          <w:color w:val="000000"/>
        </w:rPr>
        <w:t>Inventory Management System</w:t>
      </w:r>
    </w:p>
    <w:p w14:paraId="43F53C26" w14:textId="77777777" w:rsidR="000771DE" w:rsidRDefault="000771DE" w:rsidP="000771DE">
      <w:pPr>
        <w:ind w:firstLine="720"/>
        <w:jc w:val="left"/>
        <w:rPr>
          <w:color w:val="000000"/>
        </w:rPr>
      </w:pPr>
    </w:p>
    <w:p w14:paraId="1FE58D82" w14:textId="583E0C4E" w:rsidR="00EE3DF5" w:rsidRDefault="00EE3DF5" w:rsidP="00EE3DF5">
      <w:pPr>
        <w:spacing w:line="360" w:lineRule="auto"/>
        <w:ind w:left="720"/>
        <w:jc w:val="both"/>
        <w:rPr>
          <w:b w:val="0"/>
          <w:bCs/>
          <w:color w:val="000000"/>
        </w:rPr>
      </w:pPr>
      <w:r>
        <w:rPr>
          <w:b w:val="0"/>
          <w:bCs/>
          <w:color w:val="000000"/>
        </w:rPr>
        <w:t>Inventory Management System was submitted at Nobel College, Pokhara University. The proposed system can be used for storing the details of the inventory, stock maintenance, updating the inventory based on the sales details, and generating sales and inventory reports daily or weekly (</w:t>
      </w:r>
      <w:r w:rsidRPr="003B1B82">
        <w:rPr>
          <w:b w:val="0"/>
          <w:bCs/>
        </w:rPr>
        <w:t>Maharjan, A.</w:t>
      </w:r>
      <w:r>
        <w:rPr>
          <w:b w:val="0"/>
          <w:bCs/>
        </w:rPr>
        <w:t>,</w:t>
      </w:r>
      <w:r>
        <w:rPr>
          <w:b w:val="0"/>
          <w:bCs/>
          <w:color w:val="000000"/>
        </w:rPr>
        <w:t xml:space="preserve"> 2016). The Inventory Management System uses Microsoft SQL Server for the database. They also used.NET Framework 4.5 to create a platform, Microsoft Visual Studio to create console and graphical user interfaces, and Java as a programming language. The researcher uses agile methodology in developing the system, wherein by using the </w:t>
      </w:r>
      <w:r>
        <w:rPr>
          <w:b w:val="0"/>
          <w:bCs/>
          <w:color w:val="000000"/>
        </w:rPr>
        <w:lastRenderedPageBreak/>
        <w:t xml:space="preserve">phase of agile, they continue to add suggestions that should make the system much </w:t>
      </w:r>
      <w:r w:rsidR="007878EF">
        <w:rPr>
          <w:noProof/>
          <w:color w:val="000000"/>
        </w:rPr>
        <w:drawing>
          <wp:anchor distT="0" distB="0" distL="0" distR="0" simplePos="0" relativeHeight="251558400" behindDoc="0" locked="0" layoutInCell="1" allowOverlap="1" wp14:anchorId="60F9E624" wp14:editId="4416DC1D">
            <wp:simplePos x="0" y="0"/>
            <wp:positionH relativeFrom="column">
              <wp:posOffset>457200</wp:posOffset>
            </wp:positionH>
            <wp:positionV relativeFrom="paragraph">
              <wp:posOffset>457200</wp:posOffset>
            </wp:positionV>
            <wp:extent cx="5020945" cy="3439137"/>
            <wp:effectExtent l="0" t="0" r="8255" b="9525"/>
            <wp:wrapNone/>
            <wp:docPr id="1028" name="Picture 4"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4" descr="Graphical user interface&#10;&#10;Description automatically generated"/>
                    <pic:cNvPicPr/>
                  </pic:nvPicPr>
                  <pic:blipFill rotWithShape="1">
                    <a:blip r:embed="rId16" cstate="print"/>
                    <a:srcRect l="8022" t="5448" r="7786" b="2072"/>
                    <a:stretch/>
                  </pic:blipFill>
                  <pic:spPr bwMode="auto">
                    <a:xfrm>
                      <a:off x="0" y="0"/>
                      <a:ext cx="5026957" cy="344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val="0"/>
          <w:bCs/>
          <w:color w:val="000000"/>
        </w:rPr>
        <w:t>better.</w:t>
      </w:r>
    </w:p>
    <w:p w14:paraId="3D361AED" w14:textId="1F31E57F" w:rsidR="00EE3DF5" w:rsidRDefault="00EE3DF5" w:rsidP="00973663">
      <w:pPr>
        <w:spacing w:line="360" w:lineRule="auto"/>
        <w:jc w:val="both"/>
        <w:rPr>
          <w:b w:val="0"/>
          <w:bCs/>
          <w:color w:val="000000"/>
        </w:rPr>
      </w:pPr>
    </w:p>
    <w:p w14:paraId="0D405E43" w14:textId="4C6A1046" w:rsidR="00EE3DF5" w:rsidRDefault="00EE3DF5" w:rsidP="00EE3DF5">
      <w:pPr>
        <w:spacing w:line="360" w:lineRule="auto"/>
        <w:ind w:left="720"/>
        <w:jc w:val="both"/>
        <w:rPr>
          <w:b w:val="0"/>
          <w:bCs/>
          <w:color w:val="000000"/>
        </w:rPr>
      </w:pPr>
    </w:p>
    <w:p w14:paraId="64A8755A" w14:textId="2DAAD9A2" w:rsidR="00EE3DF5" w:rsidRDefault="00EE3DF5" w:rsidP="00EE3DF5">
      <w:pPr>
        <w:spacing w:line="360" w:lineRule="auto"/>
        <w:ind w:left="720"/>
        <w:jc w:val="both"/>
        <w:rPr>
          <w:b w:val="0"/>
          <w:bCs/>
          <w:color w:val="000000"/>
        </w:rPr>
      </w:pPr>
    </w:p>
    <w:p w14:paraId="0E6BF0D3" w14:textId="5E028161" w:rsidR="00EE3DF5" w:rsidRDefault="00EE3DF5" w:rsidP="00EE3DF5">
      <w:pPr>
        <w:spacing w:line="360" w:lineRule="auto"/>
        <w:ind w:left="720"/>
        <w:jc w:val="both"/>
        <w:rPr>
          <w:b w:val="0"/>
          <w:bCs/>
          <w:color w:val="000000"/>
        </w:rPr>
      </w:pPr>
    </w:p>
    <w:p w14:paraId="212A3EF5" w14:textId="77777777" w:rsidR="00EE3DF5" w:rsidRPr="00EE3DF5" w:rsidRDefault="00EE3DF5" w:rsidP="00EE3DF5">
      <w:pPr>
        <w:spacing w:line="360" w:lineRule="auto"/>
        <w:ind w:left="720"/>
        <w:jc w:val="both"/>
        <w:rPr>
          <w:color w:val="000000"/>
        </w:rPr>
      </w:pPr>
    </w:p>
    <w:p w14:paraId="073F5854" w14:textId="74B4BF52" w:rsidR="00EE3DF5" w:rsidRDefault="00EE3DF5" w:rsidP="00EE3DF5">
      <w:pPr>
        <w:jc w:val="left"/>
      </w:pPr>
    </w:p>
    <w:p w14:paraId="551CAAAB" w14:textId="47CC41F4" w:rsidR="00EE3DF5" w:rsidRDefault="00EE3DF5" w:rsidP="00EE3DF5"/>
    <w:p w14:paraId="020B13B2" w14:textId="7DFF5646" w:rsidR="00EE3DF5" w:rsidRDefault="00EE3DF5" w:rsidP="00EE3DF5"/>
    <w:p w14:paraId="479DA7A1" w14:textId="0634A123" w:rsidR="00EE3DF5" w:rsidRDefault="00EE3DF5" w:rsidP="00EE3DF5"/>
    <w:p w14:paraId="2C16606E" w14:textId="717E35F2" w:rsidR="00EE3DF5" w:rsidRDefault="00EE3DF5" w:rsidP="00EE3DF5"/>
    <w:p w14:paraId="11E88AE4" w14:textId="2124F79D" w:rsidR="00EE3DF5" w:rsidRDefault="00EE3DF5" w:rsidP="00EE3DF5"/>
    <w:p w14:paraId="223C1103" w14:textId="666939A4" w:rsidR="00EE3DF5" w:rsidRDefault="00EE3DF5" w:rsidP="00EE3DF5"/>
    <w:p w14:paraId="6DD52A5B" w14:textId="55A7A22A" w:rsidR="00EE3DF5" w:rsidRDefault="00EE3DF5" w:rsidP="00EE3DF5"/>
    <w:p w14:paraId="1B051A26" w14:textId="2DC8E512" w:rsidR="00EE3DF5" w:rsidRDefault="00EE3DF5" w:rsidP="00EE3DF5"/>
    <w:p w14:paraId="0F089F09" w14:textId="58C9D849" w:rsidR="00EE3DF5" w:rsidRDefault="00EE3DF5" w:rsidP="00EE3DF5"/>
    <w:p w14:paraId="527B5551" w14:textId="6084D45F" w:rsidR="00EE3DF5" w:rsidRDefault="00EE3DF5" w:rsidP="00EE3DF5"/>
    <w:p w14:paraId="269F34E5" w14:textId="77777777" w:rsidR="007878EF" w:rsidRDefault="007878EF" w:rsidP="00547B10">
      <w:pPr>
        <w:rPr>
          <w:color w:val="000000"/>
        </w:rPr>
      </w:pPr>
    </w:p>
    <w:p w14:paraId="0CD3D3B7" w14:textId="5F6AFE00" w:rsidR="00EE3DF5" w:rsidRDefault="00EE3DF5" w:rsidP="00547B10">
      <w:pPr>
        <w:rPr>
          <w:color w:val="000000"/>
        </w:rPr>
      </w:pPr>
      <w:r>
        <w:rPr>
          <w:color w:val="000000"/>
        </w:rPr>
        <w:t>Figure 3: Inventory Management System Creating Product Module</w:t>
      </w:r>
    </w:p>
    <w:p w14:paraId="62D43972" w14:textId="02ACAAB3" w:rsidR="00EE3DF5" w:rsidRDefault="00EE3DF5" w:rsidP="00EE3DF5"/>
    <w:p w14:paraId="5C3540B7" w14:textId="77777777" w:rsidR="00EE3DF5" w:rsidRDefault="00EE3DF5" w:rsidP="00547B10">
      <w:pPr>
        <w:jc w:val="both"/>
      </w:pPr>
    </w:p>
    <w:tbl>
      <w:tblPr>
        <w:tblStyle w:val="TableGrid"/>
        <w:tblW w:w="8635" w:type="dxa"/>
        <w:tblLook w:val="04A0" w:firstRow="1" w:lastRow="0" w:firstColumn="1" w:lastColumn="0" w:noHBand="0" w:noVBand="1"/>
      </w:tblPr>
      <w:tblGrid>
        <w:gridCol w:w="2065"/>
        <w:gridCol w:w="2249"/>
        <w:gridCol w:w="1777"/>
        <w:gridCol w:w="294"/>
        <w:gridCol w:w="2250"/>
      </w:tblGrid>
      <w:tr w:rsidR="00EE3DF5" w14:paraId="7CE726F2" w14:textId="77777777" w:rsidTr="00547B10">
        <w:trPr>
          <w:trHeight w:val="389"/>
        </w:trPr>
        <w:tc>
          <w:tcPr>
            <w:tcW w:w="2065" w:type="dxa"/>
            <w:tcBorders>
              <w:bottom w:val="nil"/>
            </w:tcBorders>
          </w:tcPr>
          <w:p w14:paraId="4AFD8D56" w14:textId="77777777" w:rsidR="00EE3DF5" w:rsidRDefault="00EE3DF5" w:rsidP="00E4538A">
            <w:pPr>
              <w:jc w:val="both"/>
              <w:rPr>
                <w:color w:val="000000"/>
              </w:rPr>
            </w:pPr>
          </w:p>
        </w:tc>
        <w:tc>
          <w:tcPr>
            <w:tcW w:w="4026" w:type="dxa"/>
            <w:gridSpan w:val="2"/>
            <w:tcBorders>
              <w:right w:val="nil"/>
            </w:tcBorders>
          </w:tcPr>
          <w:p w14:paraId="7C23F7F3" w14:textId="77777777" w:rsidR="00EE3DF5" w:rsidRDefault="00EE3DF5" w:rsidP="00E4538A">
            <w:pPr>
              <w:rPr>
                <w:color w:val="000000"/>
              </w:rPr>
            </w:pPr>
            <w:r>
              <w:rPr>
                <w:color w:val="000000"/>
              </w:rPr>
              <w:t>Related Studies/Systems</w:t>
            </w:r>
          </w:p>
        </w:tc>
        <w:tc>
          <w:tcPr>
            <w:tcW w:w="294" w:type="dxa"/>
            <w:tcBorders>
              <w:left w:val="nil"/>
            </w:tcBorders>
          </w:tcPr>
          <w:p w14:paraId="0AEC3212" w14:textId="77777777" w:rsidR="00EE3DF5" w:rsidRDefault="00EE3DF5" w:rsidP="00E4538A">
            <w:pPr>
              <w:jc w:val="both"/>
              <w:rPr>
                <w:color w:val="000000"/>
              </w:rPr>
            </w:pPr>
          </w:p>
        </w:tc>
        <w:tc>
          <w:tcPr>
            <w:tcW w:w="2250" w:type="dxa"/>
          </w:tcPr>
          <w:p w14:paraId="22499BB5" w14:textId="77777777" w:rsidR="00EE3DF5" w:rsidRDefault="00EE3DF5" w:rsidP="00E4538A">
            <w:pPr>
              <w:jc w:val="both"/>
              <w:rPr>
                <w:color w:val="000000"/>
              </w:rPr>
            </w:pPr>
          </w:p>
        </w:tc>
      </w:tr>
      <w:tr w:rsidR="00EE3DF5" w14:paraId="0FB20658" w14:textId="77777777" w:rsidTr="00547B10">
        <w:trPr>
          <w:trHeight w:val="1430"/>
        </w:trPr>
        <w:tc>
          <w:tcPr>
            <w:tcW w:w="2065" w:type="dxa"/>
            <w:tcBorders>
              <w:top w:val="nil"/>
            </w:tcBorders>
          </w:tcPr>
          <w:p w14:paraId="4ACE1AF5" w14:textId="77777777" w:rsidR="00EE3DF5" w:rsidRDefault="00EE3DF5" w:rsidP="00E4538A">
            <w:pPr>
              <w:rPr>
                <w:color w:val="000000"/>
              </w:rPr>
            </w:pPr>
          </w:p>
          <w:p w14:paraId="5FED0B62" w14:textId="77777777" w:rsidR="00EE3DF5" w:rsidRDefault="00EE3DF5" w:rsidP="00E4538A">
            <w:pPr>
              <w:rPr>
                <w:color w:val="000000"/>
              </w:rPr>
            </w:pPr>
          </w:p>
          <w:p w14:paraId="23DA9B66" w14:textId="77777777" w:rsidR="00EE3DF5" w:rsidRDefault="00EE3DF5" w:rsidP="00E4538A">
            <w:pPr>
              <w:rPr>
                <w:color w:val="000000"/>
              </w:rPr>
            </w:pPr>
            <w:r>
              <w:rPr>
                <w:color w:val="000000"/>
              </w:rPr>
              <w:t>Components</w:t>
            </w:r>
          </w:p>
        </w:tc>
        <w:tc>
          <w:tcPr>
            <w:tcW w:w="2249" w:type="dxa"/>
          </w:tcPr>
          <w:p w14:paraId="14886802" w14:textId="77777777" w:rsidR="00EE3DF5" w:rsidRDefault="00EE3DF5" w:rsidP="00E4538A">
            <w:pPr>
              <w:rPr>
                <w:color w:val="000000"/>
              </w:rPr>
            </w:pPr>
          </w:p>
          <w:p w14:paraId="500AC0EF" w14:textId="77777777" w:rsidR="00EE3DF5" w:rsidRDefault="00EE3DF5" w:rsidP="00E4538A">
            <w:pPr>
              <w:rPr>
                <w:color w:val="000000"/>
              </w:rPr>
            </w:pPr>
            <w:r>
              <w:rPr>
                <w:color w:val="000000"/>
              </w:rPr>
              <w:t>Class Scheduling System</w:t>
            </w:r>
          </w:p>
        </w:tc>
        <w:tc>
          <w:tcPr>
            <w:tcW w:w="2071" w:type="dxa"/>
            <w:gridSpan w:val="2"/>
          </w:tcPr>
          <w:p w14:paraId="4798711B" w14:textId="77777777" w:rsidR="00EE3DF5" w:rsidRDefault="00EE3DF5" w:rsidP="00E4538A">
            <w:pPr>
              <w:spacing w:line="276" w:lineRule="auto"/>
            </w:pPr>
          </w:p>
          <w:p w14:paraId="3E38024F" w14:textId="77777777" w:rsidR="00EE3DF5" w:rsidRDefault="00EE3DF5" w:rsidP="00E4538A">
            <w:pPr>
              <w:spacing w:line="276" w:lineRule="auto"/>
            </w:pPr>
            <w:r>
              <w:t>Smart Student Attendance System Using QR Code</w:t>
            </w:r>
          </w:p>
          <w:p w14:paraId="05BD60F4" w14:textId="77777777" w:rsidR="00EE3DF5" w:rsidRDefault="00EE3DF5" w:rsidP="00E4538A">
            <w:pPr>
              <w:rPr>
                <w:color w:val="000000"/>
              </w:rPr>
            </w:pPr>
          </w:p>
        </w:tc>
        <w:tc>
          <w:tcPr>
            <w:tcW w:w="2250" w:type="dxa"/>
          </w:tcPr>
          <w:p w14:paraId="4D3D125C" w14:textId="77777777" w:rsidR="00EE3DF5" w:rsidRDefault="00EE3DF5" w:rsidP="00E4538A">
            <w:pPr>
              <w:rPr>
                <w:color w:val="000000"/>
              </w:rPr>
            </w:pPr>
          </w:p>
          <w:p w14:paraId="3AF62339" w14:textId="77777777" w:rsidR="00EE3DF5" w:rsidRDefault="00EE3DF5" w:rsidP="00E4538A">
            <w:pPr>
              <w:rPr>
                <w:color w:val="000000"/>
              </w:rPr>
            </w:pPr>
            <w:r>
              <w:rPr>
                <w:color w:val="000000"/>
              </w:rPr>
              <w:t>Inventory Management System</w:t>
            </w:r>
          </w:p>
        </w:tc>
      </w:tr>
      <w:tr w:rsidR="00EE3DF5" w14:paraId="6D964F17" w14:textId="77777777" w:rsidTr="00547B10">
        <w:trPr>
          <w:trHeight w:val="560"/>
        </w:trPr>
        <w:tc>
          <w:tcPr>
            <w:tcW w:w="2065" w:type="dxa"/>
            <w:tcBorders>
              <w:top w:val="nil"/>
            </w:tcBorders>
          </w:tcPr>
          <w:p w14:paraId="3BAA2022" w14:textId="77777777" w:rsidR="00EE3DF5" w:rsidRDefault="00EE3DF5" w:rsidP="00E4538A">
            <w:pPr>
              <w:rPr>
                <w:b w:val="0"/>
                <w:bCs/>
                <w:color w:val="000000"/>
              </w:rPr>
            </w:pPr>
            <w:r>
              <w:rPr>
                <w:b w:val="0"/>
                <w:bCs/>
                <w:color w:val="000000"/>
              </w:rPr>
              <w:t>Development Environment</w:t>
            </w:r>
          </w:p>
        </w:tc>
        <w:tc>
          <w:tcPr>
            <w:tcW w:w="2249" w:type="dxa"/>
          </w:tcPr>
          <w:p w14:paraId="089F7ABE" w14:textId="77777777" w:rsidR="00EE3DF5" w:rsidRDefault="00EE3DF5" w:rsidP="00E4538A">
            <w:pPr>
              <w:rPr>
                <w:b w:val="0"/>
                <w:bCs/>
                <w:color w:val="000000"/>
              </w:rPr>
            </w:pPr>
            <w:r>
              <w:rPr>
                <w:b w:val="0"/>
                <w:bCs/>
                <w:color w:val="000000"/>
              </w:rPr>
              <w:t>Web-based</w:t>
            </w:r>
          </w:p>
        </w:tc>
        <w:tc>
          <w:tcPr>
            <w:tcW w:w="2071" w:type="dxa"/>
            <w:gridSpan w:val="2"/>
          </w:tcPr>
          <w:p w14:paraId="69347BF3" w14:textId="77777777" w:rsidR="00EE3DF5" w:rsidRDefault="00EE3DF5" w:rsidP="00E4538A">
            <w:pPr>
              <w:spacing w:line="276" w:lineRule="auto"/>
              <w:rPr>
                <w:b w:val="0"/>
                <w:bCs/>
              </w:rPr>
            </w:pPr>
            <w:r>
              <w:rPr>
                <w:b w:val="0"/>
                <w:bCs/>
                <w:color w:val="000000"/>
                <w:szCs w:val="24"/>
              </w:rPr>
              <w:t>Web-based and Android Mobile</w:t>
            </w:r>
          </w:p>
        </w:tc>
        <w:tc>
          <w:tcPr>
            <w:tcW w:w="2250" w:type="dxa"/>
          </w:tcPr>
          <w:p w14:paraId="1D840A92" w14:textId="77777777" w:rsidR="00EE3DF5" w:rsidRDefault="00EE3DF5" w:rsidP="00E4538A">
            <w:pPr>
              <w:rPr>
                <w:b w:val="0"/>
                <w:bCs/>
                <w:color w:val="000000"/>
              </w:rPr>
            </w:pPr>
            <w:r>
              <w:rPr>
                <w:b w:val="0"/>
                <w:bCs/>
                <w:color w:val="000000"/>
                <w:szCs w:val="24"/>
              </w:rPr>
              <w:t>Web-based</w:t>
            </w:r>
          </w:p>
        </w:tc>
      </w:tr>
      <w:tr w:rsidR="00EE3DF5" w14:paraId="7CCBB6EC" w14:textId="77777777" w:rsidTr="00547B10">
        <w:tc>
          <w:tcPr>
            <w:tcW w:w="2065" w:type="dxa"/>
          </w:tcPr>
          <w:p w14:paraId="3A650D35" w14:textId="77777777" w:rsidR="00EE3DF5" w:rsidRDefault="00EE3DF5" w:rsidP="00E4538A">
            <w:pPr>
              <w:rPr>
                <w:b w:val="0"/>
                <w:bCs/>
                <w:color w:val="000000"/>
              </w:rPr>
            </w:pPr>
            <w:r>
              <w:rPr>
                <w:b w:val="0"/>
                <w:bCs/>
                <w:color w:val="000000"/>
              </w:rPr>
              <w:t>Technology</w:t>
            </w:r>
          </w:p>
        </w:tc>
        <w:tc>
          <w:tcPr>
            <w:tcW w:w="2249" w:type="dxa"/>
          </w:tcPr>
          <w:p w14:paraId="51B87ACD" w14:textId="77777777" w:rsidR="00EE3DF5" w:rsidRDefault="00EE3DF5" w:rsidP="00E4538A">
            <w:pPr>
              <w:rPr>
                <w:b w:val="0"/>
                <w:color w:val="000000"/>
              </w:rPr>
            </w:pPr>
            <w:r>
              <w:rPr>
                <w:b w:val="0"/>
                <w:color w:val="000000"/>
                <w:szCs w:val="24"/>
              </w:rPr>
              <w:t>Windows 10</w:t>
            </w:r>
          </w:p>
        </w:tc>
        <w:tc>
          <w:tcPr>
            <w:tcW w:w="2071" w:type="dxa"/>
            <w:gridSpan w:val="2"/>
          </w:tcPr>
          <w:p w14:paraId="2D4BEE6E" w14:textId="77777777" w:rsidR="00EE3DF5" w:rsidRDefault="00EE3DF5" w:rsidP="00E4538A">
            <w:pPr>
              <w:rPr>
                <w:b w:val="0"/>
                <w:bCs/>
                <w:color w:val="000000"/>
              </w:rPr>
            </w:pPr>
            <w:r>
              <w:rPr>
                <w:b w:val="0"/>
                <w:bCs/>
                <w:color w:val="000000"/>
                <w:szCs w:val="24"/>
              </w:rPr>
              <w:t>QR code</w:t>
            </w:r>
          </w:p>
        </w:tc>
        <w:tc>
          <w:tcPr>
            <w:tcW w:w="2250" w:type="dxa"/>
          </w:tcPr>
          <w:p w14:paraId="5506B146" w14:textId="77777777" w:rsidR="00EE3DF5" w:rsidRDefault="00EE3DF5" w:rsidP="00E4538A">
            <w:pPr>
              <w:rPr>
                <w:b w:val="0"/>
                <w:bCs/>
                <w:color w:val="000000"/>
              </w:rPr>
            </w:pPr>
            <w:r>
              <w:rPr>
                <w:b w:val="0"/>
                <w:bCs/>
                <w:color w:val="000000"/>
              </w:rPr>
              <w:t>Visual Studio</w:t>
            </w:r>
          </w:p>
        </w:tc>
      </w:tr>
      <w:tr w:rsidR="00EE3DF5" w14:paraId="0D2F18CB" w14:textId="77777777" w:rsidTr="00547B10">
        <w:tc>
          <w:tcPr>
            <w:tcW w:w="2065" w:type="dxa"/>
          </w:tcPr>
          <w:p w14:paraId="2E357C8A" w14:textId="77777777" w:rsidR="00EE3DF5" w:rsidRDefault="00EE3DF5" w:rsidP="00E4538A">
            <w:pPr>
              <w:rPr>
                <w:b w:val="0"/>
                <w:bCs/>
                <w:color w:val="000000"/>
              </w:rPr>
            </w:pPr>
            <w:r>
              <w:rPr>
                <w:b w:val="0"/>
                <w:bCs/>
                <w:color w:val="000000"/>
              </w:rPr>
              <w:t>Programming Language</w:t>
            </w:r>
          </w:p>
        </w:tc>
        <w:tc>
          <w:tcPr>
            <w:tcW w:w="2249" w:type="dxa"/>
          </w:tcPr>
          <w:p w14:paraId="54F776E6" w14:textId="77777777" w:rsidR="00EE3DF5" w:rsidRDefault="00EE3DF5" w:rsidP="00E4538A">
            <w:pPr>
              <w:rPr>
                <w:b w:val="0"/>
                <w:bCs/>
                <w:color w:val="000000"/>
              </w:rPr>
            </w:pPr>
            <w:r>
              <w:rPr>
                <w:b w:val="0"/>
                <w:bCs/>
                <w:color w:val="000000"/>
                <w:szCs w:val="24"/>
              </w:rPr>
              <w:t>PHP</w:t>
            </w:r>
          </w:p>
        </w:tc>
        <w:tc>
          <w:tcPr>
            <w:tcW w:w="2071" w:type="dxa"/>
            <w:gridSpan w:val="2"/>
          </w:tcPr>
          <w:p w14:paraId="34993B4F" w14:textId="77777777" w:rsidR="00EE3DF5" w:rsidRDefault="00EE3DF5" w:rsidP="00E4538A">
            <w:pPr>
              <w:rPr>
                <w:b w:val="0"/>
                <w:bCs/>
                <w:color w:val="000000"/>
              </w:rPr>
            </w:pPr>
            <w:r>
              <w:rPr>
                <w:b w:val="0"/>
                <w:bCs/>
                <w:color w:val="000000"/>
              </w:rPr>
              <w:t>Java</w:t>
            </w:r>
          </w:p>
        </w:tc>
        <w:tc>
          <w:tcPr>
            <w:tcW w:w="2250" w:type="dxa"/>
          </w:tcPr>
          <w:p w14:paraId="758512CC" w14:textId="77777777" w:rsidR="00EE3DF5" w:rsidRDefault="00EE3DF5" w:rsidP="00E4538A">
            <w:pPr>
              <w:rPr>
                <w:b w:val="0"/>
                <w:bCs/>
                <w:color w:val="000000"/>
              </w:rPr>
            </w:pPr>
            <w:r>
              <w:rPr>
                <w:b w:val="0"/>
                <w:bCs/>
                <w:color w:val="000000"/>
              </w:rPr>
              <w:t>Java</w:t>
            </w:r>
          </w:p>
        </w:tc>
      </w:tr>
      <w:tr w:rsidR="00EE3DF5" w14:paraId="192E84CD" w14:textId="77777777" w:rsidTr="00547B10">
        <w:tc>
          <w:tcPr>
            <w:tcW w:w="2065" w:type="dxa"/>
          </w:tcPr>
          <w:p w14:paraId="62D6E0D0" w14:textId="77777777" w:rsidR="00EE3DF5" w:rsidRDefault="00EE3DF5" w:rsidP="00E4538A">
            <w:pPr>
              <w:rPr>
                <w:b w:val="0"/>
                <w:bCs/>
                <w:color w:val="000000"/>
              </w:rPr>
            </w:pPr>
            <w:r>
              <w:rPr>
                <w:b w:val="0"/>
                <w:bCs/>
                <w:color w:val="000000"/>
              </w:rPr>
              <w:t>Database</w:t>
            </w:r>
          </w:p>
        </w:tc>
        <w:tc>
          <w:tcPr>
            <w:tcW w:w="2249" w:type="dxa"/>
          </w:tcPr>
          <w:p w14:paraId="687B66D3" w14:textId="77777777" w:rsidR="00EE3DF5" w:rsidRDefault="00EE3DF5" w:rsidP="00E4538A">
            <w:pPr>
              <w:spacing w:line="360" w:lineRule="auto"/>
              <w:rPr>
                <w:b w:val="0"/>
                <w:bCs/>
                <w:color w:val="000000"/>
                <w:szCs w:val="24"/>
              </w:rPr>
            </w:pPr>
            <w:r>
              <w:rPr>
                <w:b w:val="0"/>
                <w:bCs/>
                <w:color w:val="000000"/>
                <w:szCs w:val="24"/>
              </w:rPr>
              <w:t xml:space="preserve">XAMPP, </w:t>
            </w:r>
          </w:p>
          <w:p w14:paraId="61248FA2" w14:textId="77777777" w:rsidR="00EE3DF5" w:rsidRDefault="00EE3DF5" w:rsidP="00E4538A">
            <w:pPr>
              <w:rPr>
                <w:b w:val="0"/>
                <w:bCs/>
                <w:color w:val="000000"/>
              </w:rPr>
            </w:pPr>
            <w:r>
              <w:rPr>
                <w:b w:val="0"/>
                <w:bCs/>
                <w:color w:val="000000"/>
                <w:szCs w:val="24"/>
              </w:rPr>
              <w:t>MySQL</w:t>
            </w:r>
          </w:p>
        </w:tc>
        <w:tc>
          <w:tcPr>
            <w:tcW w:w="2071" w:type="dxa"/>
            <w:gridSpan w:val="2"/>
          </w:tcPr>
          <w:p w14:paraId="52A711AB" w14:textId="77777777" w:rsidR="00EE3DF5" w:rsidRDefault="00EE3DF5" w:rsidP="00E4538A">
            <w:pPr>
              <w:rPr>
                <w:b w:val="0"/>
                <w:bCs/>
                <w:color w:val="000000"/>
              </w:rPr>
            </w:pPr>
            <w:r>
              <w:rPr>
                <w:b w:val="0"/>
                <w:bCs/>
                <w:color w:val="000000"/>
              </w:rPr>
              <w:t>MySQL</w:t>
            </w:r>
          </w:p>
        </w:tc>
        <w:tc>
          <w:tcPr>
            <w:tcW w:w="2250" w:type="dxa"/>
          </w:tcPr>
          <w:p w14:paraId="6E5DA276" w14:textId="77777777" w:rsidR="00EE3DF5" w:rsidRDefault="00EE3DF5" w:rsidP="00E4538A">
            <w:pPr>
              <w:rPr>
                <w:b w:val="0"/>
                <w:bCs/>
                <w:color w:val="000000"/>
              </w:rPr>
            </w:pPr>
            <w:r>
              <w:rPr>
                <w:b w:val="0"/>
                <w:bCs/>
                <w:color w:val="000000"/>
              </w:rPr>
              <w:t>Microsoft SQL Server</w:t>
            </w:r>
          </w:p>
        </w:tc>
      </w:tr>
      <w:tr w:rsidR="00EE3DF5" w14:paraId="04D2DBBE" w14:textId="77777777" w:rsidTr="00547B10">
        <w:tc>
          <w:tcPr>
            <w:tcW w:w="2065" w:type="dxa"/>
          </w:tcPr>
          <w:p w14:paraId="28A970BC" w14:textId="77777777" w:rsidR="00EE3DF5" w:rsidRDefault="00EE3DF5" w:rsidP="00E4538A">
            <w:pPr>
              <w:rPr>
                <w:b w:val="0"/>
                <w:bCs/>
                <w:color w:val="000000"/>
              </w:rPr>
            </w:pPr>
            <w:r>
              <w:rPr>
                <w:b w:val="0"/>
                <w:bCs/>
                <w:color w:val="000000"/>
              </w:rPr>
              <w:t>Methodology</w:t>
            </w:r>
          </w:p>
        </w:tc>
        <w:tc>
          <w:tcPr>
            <w:tcW w:w="2249" w:type="dxa"/>
          </w:tcPr>
          <w:p w14:paraId="0756A1FC" w14:textId="77777777" w:rsidR="00EE3DF5" w:rsidRDefault="00EE3DF5" w:rsidP="00E4538A">
            <w:pPr>
              <w:rPr>
                <w:b w:val="0"/>
                <w:bCs/>
                <w:color w:val="000000"/>
              </w:rPr>
            </w:pPr>
            <w:r>
              <w:rPr>
                <w:b w:val="0"/>
                <w:bCs/>
                <w:szCs w:val="24"/>
              </w:rPr>
              <w:t>Rapid Application Development (RAD)</w:t>
            </w:r>
          </w:p>
        </w:tc>
        <w:tc>
          <w:tcPr>
            <w:tcW w:w="2071" w:type="dxa"/>
            <w:gridSpan w:val="2"/>
          </w:tcPr>
          <w:p w14:paraId="2190F12D" w14:textId="77777777" w:rsidR="00EE3DF5" w:rsidRDefault="00EE3DF5" w:rsidP="00E4538A">
            <w:pPr>
              <w:rPr>
                <w:b w:val="0"/>
                <w:bCs/>
                <w:color w:val="000000"/>
              </w:rPr>
            </w:pPr>
            <w:r>
              <w:rPr>
                <w:b w:val="0"/>
                <w:bCs/>
                <w:color w:val="000000"/>
              </w:rPr>
              <w:t>None</w:t>
            </w:r>
          </w:p>
        </w:tc>
        <w:tc>
          <w:tcPr>
            <w:tcW w:w="2250" w:type="dxa"/>
          </w:tcPr>
          <w:p w14:paraId="508120C4" w14:textId="77777777" w:rsidR="00EE3DF5" w:rsidRDefault="00EE3DF5" w:rsidP="00E4538A">
            <w:pPr>
              <w:rPr>
                <w:b w:val="0"/>
                <w:bCs/>
                <w:color w:val="000000"/>
              </w:rPr>
            </w:pPr>
            <w:r>
              <w:rPr>
                <w:b w:val="0"/>
                <w:bCs/>
                <w:color w:val="000000"/>
              </w:rPr>
              <w:t>Agile</w:t>
            </w:r>
          </w:p>
        </w:tc>
      </w:tr>
      <w:tr w:rsidR="00EE3DF5" w14:paraId="2ACE60D2" w14:textId="77777777" w:rsidTr="00547B10">
        <w:tc>
          <w:tcPr>
            <w:tcW w:w="2065" w:type="dxa"/>
          </w:tcPr>
          <w:p w14:paraId="2844C804" w14:textId="77777777" w:rsidR="00EE3DF5" w:rsidRDefault="00EE3DF5" w:rsidP="00E4538A">
            <w:pPr>
              <w:rPr>
                <w:b w:val="0"/>
                <w:bCs/>
                <w:color w:val="000000"/>
              </w:rPr>
            </w:pPr>
            <w:r>
              <w:rPr>
                <w:b w:val="0"/>
                <w:bCs/>
                <w:color w:val="000000"/>
              </w:rPr>
              <w:lastRenderedPageBreak/>
              <w:t>Reports Generated</w:t>
            </w:r>
          </w:p>
        </w:tc>
        <w:tc>
          <w:tcPr>
            <w:tcW w:w="2249" w:type="dxa"/>
          </w:tcPr>
          <w:p w14:paraId="71B9F992" w14:textId="77777777" w:rsidR="00EE3DF5" w:rsidRDefault="00EE3DF5" w:rsidP="00E4538A">
            <w:pPr>
              <w:rPr>
                <w:b w:val="0"/>
                <w:bCs/>
                <w:color w:val="000000"/>
              </w:rPr>
            </w:pPr>
            <w:r>
              <w:rPr>
                <w:b w:val="0"/>
                <w:bCs/>
                <w:color w:val="000000"/>
                <w:szCs w:val="24"/>
              </w:rPr>
              <w:t>Schedule report</w:t>
            </w:r>
          </w:p>
        </w:tc>
        <w:tc>
          <w:tcPr>
            <w:tcW w:w="2071" w:type="dxa"/>
            <w:gridSpan w:val="2"/>
          </w:tcPr>
          <w:p w14:paraId="06A8581E" w14:textId="77777777" w:rsidR="00EE3DF5" w:rsidRDefault="00EE3DF5" w:rsidP="00E4538A">
            <w:pPr>
              <w:rPr>
                <w:b w:val="0"/>
                <w:bCs/>
                <w:color w:val="000000"/>
              </w:rPr>
            </w:pPr>
            <w:r>
              <w:rPr>
                <w:b w:val="0"/>
                <w:bCs/>
                <w:color w:val="000000"/>
                <w:szCs w:val="24"/>
              </w:rPr>
              <w:t>Present and Absences of the student</w:t>
            </w:r>
          </w:p>
        </w:tc>
        <w:tc>
          <w:tcPr>
            <w:tcW w:w="2250" w:type="dxa"/>
          </w:tcPr>
          <w:p w14:paraId="034936F7" w14:textId="77777777" w:rsidR="00EE3DF5" w:rsidRDefault="00EE3DF5" w:rsidP="00E4538A">
            <w:pPr>
              <w:rPr>
                <w:b w:val="0"/>
                <w:bCs/>
                <w:color w:val="000000"/>
              </w:rPr>
            </w:pPr>
            <w:r>
              <w:rPr>
                <w:b w:val="0"/>
                <w:bCs/>
                <w:color w:val="000000"/>
                <w:szCs w:val="24"/>
              </w:rPr>
              <w:t>Generate Sales and inventory Report</w:t>
            </w:r>
          </w:p>
        </w:tc>
      </w:tr>
      <w:tr w:rsidR="00EE3DF5" w14:paraId="2E6873D2" w14:textId="77777777" w:rsidTr="00547B10">
        <w:tc>
          <w:tcPr>
            <w:tcW w:w="2065" w:type="dxa"/>
          </w:tcPr>
          <w:p w14:paraId="4A652FE2" w14:textId="77777777" w:rsidR="00EE3DF5" w:rsidRDefault="00EE3DF5" w:rsidP="00E4538A">
            <w:pPr>
              <w:rPr>
                <w:b w:val="0"/>
                <w:bCs/>
                <w:color w:val="000000"/>
              </w:rPr>
            </w:pPr>
            <w:r>
              <w:rPr>
                <w:b w:val="0"/>
                <w:bCs/>
                <w:color w:val="000000"/>
              </w:rPr>
              <w:t>Security</w:t>
            </w:r>
          </w:p>
        </w:tc>
        <w:tc>
          <w:tcPr>
            <w:tcW w:w="2249" w:type="dxa"/>
          </w:tcPr>
          <w:p w14:paraId="26EAC88B" w14:textId="77777777" w:rsidR="00EE3DF5" w:rsidRDefault="00EE3DF5" w:rsidP="00E4538A">
            <w:pPr>
              <w:rPr>
                <w:b w:val="0"/>
                <w:bCs/>
                <w:color w:val="000000"/>
                <w:szCs w:val="24"/>
              </w:rPr>
            </w:pPr>
            <w:r>
              <w:rPr>
                <w:b w:val="0"/>
                <w:bCs/>
                <w:color w:val="000000"/>
                <w:szCs w:val="24"/>
              </w:rPr>
              <w:t>User authentication</w:t>
            </w:r>
          </w:p>
        </w:tc>
        <w:tc>
          <w:tcPr>
            <w:tcW w:w="2071" w:type="dxa"/>
            <w:gridSpan w:val="2"/>
          </w:tcPr>
          <w:p w14:paraId="181C555D" w14:textId="77777777" w:rsidR="00EE3DF5" w:rsidRDefault="00EE3DF5" w:rsidP="00E4538A">
            <w:pPr>
              <w:rPr>
                <w:b w:val="0"/>
                <w:bCs/>
                <w:color w:val="000000"/>
              </w:rPr>
            </w:pPr>
            <w:r>
              <w:rPr>
                <w:b w:val="0"/>
                <w:bCs/>
                <w:color w:val="000000"/>
                <w:szCs w:val="24"/>
              </w:rPr>
              <w:t>User authentication</w:t>
            </w:r>
          </w:p>
        </w:tc>
        <w:tc>
          <w:tcPr>
            <w:tcW w:w="2250" w:type="dxa"/>
          </w:tcPr>
          <w:p w14:paraId="12039499" w14:textId="77777777" w:rsidR="00EE3DF5" w:rsidRDefault="00EE3DF5" w:rsidP="00E4538A">
            <w:pPr>
              <w:rPr>
                <w:b w:val="0"/>
                <w:bCs/>
                <w:color w:val="000000"/>
              </w:rPr>
            </w:pPr>
            <w:r>
              <w:rPr>
                <w:b w:val="0"/>
                <w:bCs/>
                <w:color w:val="000000"/>
                <w:szCs w:val="24"/>
              </w:rPr>
              <w:t>User authentication</w:t>
            </w:r>
          </w:p>
        </w:tc>
      </w:tr>
      <w:tr w:rsidR="00EE3DF5" w14:paraId="10A8D83F" w14:textId="77777777" w:rsidTr="00547B10">
        <w:trPr>
          <w:trHeight w:val="1131"/>
        </w:trPr>
        <w:tc>
          <w:tcPr>
            <w:tcW w:w="2065" w:type="dxa"/>
          </w:tcPr>
          <w:p w14:paraId="783008A4" w14:textId="77777777" w:rsidR="00EE3DF5" w:rsidRDefault="00EE3DF5" w:rsidP="00E4538A">
            <w:pPr>
              <w:rPr>
                <w:b w:val="0"/>
                <w:bCs/>
                <w:color w:val="000000"/>
              </w:rPr>
            </w:pPr>
            <w:r>
              <w:rPr>
                <w:b w:val="0"/>
                <w:bCs/>
                <w:color w:val="000000"/>
              </w:rPr>
              <w:t>System Features</w:t>
            </w:r>
          </w:p>
        </w:tc>
        <w:tc>
          <w:tcPr>
            <w:tcW w:w="2249" w:type="dxa"/>
          </w:tcPr>
          <w:p w14:paraId="65C8751C" w14:textId="77777777" w:rsidR="00EE3DF5" w:rsidRDefault="00EE3DF5" w:rsidP="00E4538A">
            <w:pPr>
              <w:rPr>
                <w:b w:val="0"/>
                <w:color w:val="000000"/>
              </w:rPr>
            </w:pPr>
            <w:r>
              <w:rPr>
                <w:b w:val="0"/>
                <w:color w:val="000000"/>
                <w:szCs w:val="24"/>
              </w:rPr>
              <w:t>It can assign schedule, view, and edit.</w:t>
            </w:r>
          </w:p>
        </w:tc>
        <w:tc>
          <w:tcPr>
            <w:tcW w:w="2071" w:type="dxa"/>
            <w:gridSpan w:val="2"/>
          </w:tcPr>
          <w:p w14:paraId="5641A4FD" w14:textId="77777777" w:rsidR="00EE3DF5" w:rsidRDefault="00EE3DF5" w:rsidP="00E4538A">
            <w:pPr>
              <w:rPr>
                <w:b w:val="0"/>
                <w:bCs/>
                <w:color w:val="000000"/>
              </w:rPr>
            </w:pPr>
            <w:r>
              <w:rPr>
                <w:b w:val="0"/>
                <w:bCs/>
                <w:color w:val="000000"/>
                <w:szCs w:val="24"/>
              </w:rPr>
              <w:t>It can check how many absences you have.</w:t>
            </w:r>
          </w:p>
        </w:tc>
        <w:tc>
          <w:tcPr>
            <w:tcW w:w="2250" w:type="dxa"/>
          </w:tcPr>
          <w:p w14:paraId="2F635461" w14:textId="353DFCFD" w:rsidR="00EE3DF5" w:rsidRDefault="00EE3DF5" w:rsidP="00E4538A">
            <w:pPr>
              <w:rPr>
                <w:b w:val="0"/>
                <w:bCs/>
                <w:color w:val="000000"/>
              </w:rPr>
            </w:pPr>
            <w:r>
              <w:rPr>
                <w:b w:val="0"/>
                <w:bCs/>
                <w:color w:val="000000"/>
                <w:szCs w:val="24"/>
              </w:rPr>
              <w:t xml:space="preserve">It </w:t>
            </w:r>
            <w:r w:rsidR="00CC76B0">
              <w:rPr>
                <w:b w:val="0"/>
                <w:bCs/>
                <w:color w:val="000000"/>
                <w:szCs w:val="24"/>
              </w:rPr>
              <w:t>can provide</w:t>
            </w:r>
            <w:r>
              <w:rPr>
                <w:b w:val="0"/>
                <w:bCs/>
                <w:color w:val="000000"/>
                <w:szCs w:val="24"/>
              </w:rPr>
              <w:t xml:space="preserve"> details about stock balance and balance of transaction.</w:t>
            </w:r>
          </w:p>
        </w:tc>
      </w:tr>
      <w:tr w:rsidR="00EE3DF5" w14:paraId="536C1A7C" w14:textId="77777777" w:rsidTr="00547B10">
        <w:tc>
          <w:tcPr>
            <w:tcW w:w="2065" w:type="dxa"/>
          </w:tcPr>
          <w:p w14:paraId="387C958B" w14:textId="77777777" w:rsidR="00EE3DF5" w:rsidRDefault="00EE3DF5" w:rsidP="00E4538A">
            <w:pPr>
              <w:jc w:val="left"/>
              <w:rPr>
                <w:b w:val="0"/>
                <w:bCs/>
                <w:color w:val="000000"/>
              </w:rPr>
            </w:pPr>
          </w:p>
        </w:tc>
        <w:tc>
          <w:tcPr>
            <w:tcW w:w="2249" w:type="dxa"/>
          </w:tcPr>
          <w:p w14:paraId="1E81D93A" w14:textId="77777777" w:rsidR="00EE3DF5" w:rsidRDefault="00EE3DF5" w:rsidP="00E4538A">
            <w:pPr>
              <w:spacing w:line="276" w:lineRule="auto"/>
              <w:rPr>
                <w:b w:val="0"/>
                <w:color w:val="000000"/>
                <w:szCs w:val="24"/>
              </w:rPr>
            </w:pPr>
            <w:r>
              <w:rPr>
                <w:b w:val="0"/>
                <w:color w:val="000000"/>
                <w:szCs w:val="24"/>
              </w:rPr>
              <w:t>It has a search button.</w:t>
            </w:r>
          </w:p>
          <w:p w14:paraId="767756D7" w14:textId="77777777" w:rsidR="00EE3DF5" w:rsidRDefault="00EE3DF5" w:rsidP="00E4538A">
            <w:pPr>
              <w:rPr>
                <w:b w:val="0"/>
                <w:bCs/>
                <w:color w:val="FF0000"/>
              </w:rPr>
            </w:pPr>
          </w:p>
        </w:tc>
        <w:tc>
          <w:tcPr>
            <w:tcW w:w="2071" w:type="dxa"/>
            <w:gridSpan w:val="2"/>
          </w:tcPr>
          <w:p w14:paraId="5B4B6EF7" w14:textId="77777777" w:rsidR="00EE3DF5" w:rsidRDefault="00EE3DF5" w:rsidP="00E4538A">
            <w:pPr>
              <w:spacing w:line="276" w:lineRule="auto"/>
              <w:rPr>
                <w:b w:val="0"/>
                <w:bCs/>
                <w:color w:val="000000"/>
                <w:szCs w:val="24"/>
              </w:rPr>
            </w:pPr>
            <w:r>
              <w:rPr>
                <w:b w:val="0"/>
                <w:bCs/>
                <w:color w:val="000000"/>
                <w:szCs w:val="24"/>
              </w:rPr>
              <w:t>It can also edit the attendance, calculate monthly absences, and send a notification to the student.</w:t>
            </w:r>
          </w:p>
        </w:tc>
        <w:tc>
          <w:tcPr>
            <w:tcW w:w="2250" w:type="dxa"/>
          </w:tcPr>
          <w:p w14:paraId="77ECD31E" w14:textId="17F61BF0" w:rsidR="00EE3DF5" w:rsidRDefault="00EE3DF5" w:rsidP="00E4538A">
            <w:pPr>
              <w:spacing w:line="276" w:lineRule="auto"/>
              <w:rPr>
                <w:b w:val="0"/>
                <w:bCs/>
                <w:color w:val="FF0000"/>
              </w:rPr>
            </w:pPr>
            <w:r>
              <w:rPr>
                <w:b w:val="0"/>
                <w:bCs/>
                <w:color w:val="000000"/>
                <w:szCs w:val="24"/>
              </w:rPr>
              <w:t xml:space="preserve">It </w:t>
            </w:r>
            <w:r w:rsidR="00CC76B0">
              <w:rPr>
                <w:b w:val="0"/>
                <w:bCs/>
                <w:color w:val="000000"/>
                <w:szCs w:val="24"/>
              </w:rPr>
              <w:t>can add</w:t>
            </w:r>
            <w:r>
              <w:rPr>
                <w:b w:val="0"/>
                <w:bCs/>
                <w:color w:val="000000"/>
                <w:szCs w:val="24"/>
              </w:rPr>
              <w:t xml:space="preserve"> items to the inventory.</w:t>
            </w:r>
          </w:p>
        </w:tc>
      </w:tr>
      <w:tr w:rsidR="00EE3DF5" w14:paraId="0AC4A45D" w14:textId="77777777" w:rsidTr="00547B10">
        <w:tc>
          <w:tcPr>
            <w:tcW w:w="2065" w:type="dxa"/>
          </w:tcPr>
          <w:p w14:paraId="7540F929" w14:textId="77777777" w:rsidR="00EE3DF5" w:rsidRDefault="00EE3DF5" w:rsidP="00E4538A">
            <w:pPr>
              <w:jc w:val="left"/>
              <w:rPr>
                <w:b w:val="0"/>
                <w:bCs/>
                <w:color w:val="000000"/>
              </w:rPr>
            </w:pPr>
          </w:p>
        </w:tc>
        <w:tc>
          <w:tcPr>
            <w:tcW w:w="2249" w:type="dxa"/>
          </w:tcPr>
          <w:p w14:paraId="58A38C3C" w14:textId="77777777" w:rsidR="00EE3DF5" w:rsidRDefault="00EE3DF5" w:rsidP="00E4538A">
            <w:pPr>
              <w:rPr>
                <w:b w:val="0"/>
                <w:bCs/>
                <w:color w:val="FF0000"/>
              </w:rPr>
            </w:pPr>
            <w:r>
              <w:rPr>
                <w:b w:val="0"/>
                <w:color w:val="000000"/>
                <w:szCs w:val="24"/>
              </w:rPr>
              <w:t>It is capable of import and export.</w:t>
            </w:r>
          </w:p>
        </w:tc>
        <w:tc>
          <w:tcPr>
            <w:tcW w:w="2071" w:type="dxa"/>
            <w:gridSpan w:val="2"/>
          </w:tcPr>
          <w:p w14:paraId="1547BAD5" w14:textId="77777777" w:rsidR="00EE3DF5" w:rsidRDefault="00EE3DF5" w:rsidP="00E4538A">
            <w:pPr>
              <w:spacing w:line="276" w:lineRule="auto"/>
              <w:rPr>
                <w:b w:val="0"/>
                <w:color w:val="000000"/>
                <w:szCs w:val="24"/>
              </w:rPr>
            </w:pPr>
          </w:p>
        </w:tc>
        <w:tc>
          <w:tcPr>
            <w:tcW w:w="2250" w:type="dxa"/>
          </w:tcPr>
          <w:p w14:paraId="7BD73978" w14:textId="77777777" w:rsidR="00EE3DF5" w:rsidRDefault="00EE3DF5" w:rsidP="00E4538A">
            <w:pPr>
              <w:rPr>
                <w:b w:val="0"/>
                <w:bCs/>
                <w:color w:val="FF0000"/>
              </w:rPr>
            </w:pPr>
            <w:r>
              <w:rPr>
                <w:b w:val="0"/>
                <w:bCs/>
                <w:color w:val="000000"/>
                <w:szCs w:val="24"/>
              </w:rPr>
              <w:t>The application also contains general organization profile.</w:t>
            </w:r>
          </w:p>
        </w:tc>
      </w:tr>
    </w:tbl>
    <w:p w14:paraId="4DD8D59A" w14:textId="0DC0D0BB" w:rsidR="00EE3DF5" w:rsidRDefault="00EE3DF5" w:rsidP="00EE3DF5"/>
    <w:p w14:paraId="39144F54" w14:textId="5B342899" w:rsidR="00EE3DF5" w:rsidRDefault="00EE3DF5" w:rsidP="00EE3DF5">
      <w:r>
        <w:rPr>
          <w:bCs/>
        </w:rPr>
        <w:t>Table 1: Related Systems Summary Table</w:t>
      </w:r>
    </w:p>
    <w:p w14:paraId="3D4A4592" w14:textId="5833F467" w:rsidR="00EE3DF5" w:rsidRDefault="00EE3DF5" w:rsidP="00547B10">
      <w:pPr>
        <w:jc w:val="both"/>
      </w:pPr>
    </w:p>
    <w:p w14:paraId="6DAC5925" w14:textId="77777777" w:rsidR="00EE3DF5" w:rsidRPr="00EE3DF5" w:rsidRDefault="00EE3DF5" w:rsidP="00EE3DF5">
      <w:pPr>
        <w:jc w:val="both"/>
      </w:pPr>
    </w:p>
    <w:p w14:paraId="64FD91CE" w14:textId="77777777" w:rsidR="006023F6" w:rsidRDefault="006023F6" w:rsidP="00621A18">
      <w:pPr>
        <w:pStyle w:val="Heading2"/>
      </w:pPr>
      <w:r>
        <w:t>Synthesis</w:t>
      </w:r>
    </w:p>
    <w:p w14:paraId="7BB724CA" w14:textId="124547DA" w:rsidR="00EE3DF5" w:rsidRDefault="00EE3DF5" w:rsidP="00EE3DF5">
      <w:pPr>
        <w:spacing w:line="360" w:lineRule="auto"/>
        <w:jc w:val="both"/>
        <w:rPr>
          <w:b w:val="0"/>
          <w:bCs/>
        </w:rPr>
      </w:pPr>
      <w:r>
        <w:rPr>
          <w:b w:val="0"/>
          <w:bCs/>
        </w:rPr>
        <w:t xml:space="preserve">The review of related literature and studies discussed the importance and the use of technology in the field of piggery management system. The review of related literature described and discussed the theories and technologies that could be used to develop a system that will help the hog farm to have a fast transaction in managing the piggery farm and discussing on how to eliminate the human error that the workers in the farm experienced (Reginio &amp; Robles, 2021). Thus, discussing the process of the breed information system uses a database which the workers can store, manage, analyze, and archive data. Also, it that can help them easy to monitor and manage the performance and the health of the pig in the farm by Jung et al. (2021). The importance on how the workers control the information if they do an operation in the farm and the importance of having a healthy pig when it comes in business or enterprise, and the process on how the farmers and workers manage the animals in terms of breeding (Hady &amp; Lammers, 2015). As Knox (2021) said, breeding has a method that the farm need. This process are the pen mating, </w:t>
      </w:r>
      <w:r>
        <w:rPr>
          <w:b w:val="0"/>
          <w:bCs/>
        </w:rPr>
        <w:lastRenderedPageBreak/>
        <w:t>hand mating, and an AI which can help the farm to make the process easy. This process uses a Database normalization to lessen the repetition of data in database that causes the performance in retrieving and updating the information in the database by Hiller (2015). Cloud computing is an essential technology in today's world as it allows users to access information anywhere in the world. Cloud computing uses infrastructure like data centers to run virtual servers and access data centers. These servers are built around the world, which offers fast load times depending on client internet service. As mentioned by (Dar &amp; Ravindran, 2018), Cloud computing is cost effective as multiple users buy monthly service and they pay for the power they use which means, it is performance driven. The more the client user uses, the higher the cost, but the lower the client user uses, the lower the cost. A QR code, on the other hand, is a graphic that consists of black and white squares. As Hossain et al. (2018) mentioned, it can store long characters like URLS, images or video links. This feature is helpful with advertising and using unique identification as it could store a lot of information that can be processed by a system that integrates QR Code. Also, QR has error correction where even if 30% of the QR Code is damaged, it can still be scanned.</w:t>
      </w:r>
    </w:p>
    <w:p w14:paraId="06E22EFF" w14:textId="77777777" w:rsidR="003424A4" w:rsidRDefault="003424A4" w:rsidP="00EE3DF5">
      <w:pPr>
        <w:spacing w:line="360" w:lineRule="auto"/>
        <w:jc w:val="both"/>
        <w:rPr>
          <w:b w:val="0"/>
          <w:bCs/>
        </w:rPr>
      </w:pPr>
    </w:p>
    <w:p w14:paraId="18003DB2" w14:textId="3F069F28" w:rsidR="00EE3DF5" w:rsidRDefault="00EE3DF5" w:rsidP="00EE3DF5">
      <w:pPr>
        <w:spacing w:line="360" w:lineRule="auto"/>
        <w:jc w:val="both"/>
        <w:rPr>
          <w:b w:val="0"/>
          <w:bCs/>
        </w:rPr>
      </w:pPr>
      <w:r>
        <w:rPr>
          <w:b w:val="0"/>
          <w:bCs/>
        </w:rPr>
        <w:t xml:space="preserve">Furthermore, QR Code can be detected with its sides and scanned in any orientation, which is useful when used in an environment where the QR Code can be rotated. As Odeh (2019) mentioned, Web programming is essential for creating web pages. It has a lot of languages that can be used to do web programming. However, one of those languages, PHP, an open-source server-side scripting language, can be used to render web pages using server-side, which makes server-side data and code safe by (Siame &amp; Kunda, 2017). It requires an internet connection to do so. Other than that, it requires data to pass in a network protocol called TCP/IP, which determines how the data is sent to the server. However, Wheeler (2021) said, before you can connect to a website, you must know which IP address is the server, so DNS keeps track of this IP and assigns a name to it. There are also systems that develop manually which in terms of recording the information or the data about pigs, workers are responsible in listing all the pig information such as in every operation that the farm doing, and they should capture the important events that the farm do because having </w:t>
      </w:r>
      <w:r>
        <w:rPr>
          <w:b w:val="0"/>
          <w:bCs/>
        </w:rPr>
        <w:lastRenderedPageBreak/>
        <w:t>a human error makes the information and report inaccurate or they can loss the record book. Also, about monitoring the health of the pigs, workers must check it regularly so that the farm owners should not worry about its pig by Evin et al. (2017). However, there is also an existing system from the past years which needs more improvement, although, it can make the work of the workers in the farm easy, but it is not totally convenient or enough to use for the current generation by Maliappis et al. (1972). The define methods can help the proponent in deciding the correct method they will used in their study. Upon the 3 methods which is the agile method which define by Janani (2021), the waterfall method which used by Sharma (2021). And spiral method of Martin (2022). These methodologies give idea to the proponent on what is the best method for their proposed system. The proponents choose agile model to develop the system because of its evolutionary wherein programmers and developers can create a system and improved it in every process. Also, because they Agile method is a step-by-step process it also can accept feedback or suggestions from clients or customers. The review of related studies showed that both local and foreign are focused on resolving the problems especially in recording of information and monitoring, which will make the recording of information and monitoring much easier. The related systems can also give idea to the proponents on what technologies will be helpful in developing a system.</w:t>
      </w:r>
    </w:p>
    <w:p w14:paraId="7C14AA5A" w14:textId="77777777" w:rsidR="003424A4" w:rsidRDefault="003424A4" w:rsidP="00EE3DF5">
      <w:pPr>
        <w:spacing w:line="360" w:lineRule="auto"/>
        <w:jc w:val="both"/>
        <w:rPr>
          <w:b w:val="0"/>
          <w:bCs/>
        </w:rPr>
      </w:pPr>
    </w:p>
    <w:p w14:paraId="0BCFE9A6" w14:textId="0BD9FA89" w:rsidR="00EE3DF5" w:rsidRPr="00EE3DF5" w:rsidRDefault="00EE3DF5" w:rsidP="00EE3DF5">
      <w:pPr>
        <w:spacing w:line="360" w:lineRule="auto"/>
        <w:jc w:val="both"/>
        <w:rPr>
          <w:b w:val="0"/>
          <w:bCs/>
        </w:rPr>
      </w:pPr>
      <w:r>
        <w:rPr>
          <w:b w:val="0"/>
          <w:bCs/>
        </w:rPr>
        <w:t>The related system mentioned by Labuanan et al. (2021), the College of Computing Studies, Information and Communication Technology (CCSICT) developed a Class Scheduling System that uses HTML, XAMPP, MySQL, PHP, CSS3, Bootstrap, JQuery in developing a web application and RAD in developing a system prototype. As Arpankumar et al. (2019) said, they use mobile and QR code technology for making the recording of attendance much easier, they use MySQL for the database of the system. The system can also generate monthly reports on the absence of the students, the related system is also like the proposed system wherein the proposed system had also a mobile based QR code technology that will be used for displaying the information of the pigs. In developing the inventory system</w:t>
      </w:r>
      <w:r w:rsidR="001A5D85">
        <w:rPr>
          <w:b w:val="0"/>
          <w:bCs/>
        </w:rPr>
        <w:t>,</w:t>
      </w:r>
      <w:r>
        <w:rPr>
          <w:b w:val="0"/>
          <w:bCs/>
        </w:rPr>
        <w:t xml:space="preserve"> Maharjan (2016) show that inventory purposed and capabilities which it can store items and recording items which the proponent can use as a reference in </w:t>
      </w:r>
      <w:r>
        <w:rPr>
          <w:b w:val="0"/>
          <w:bCs/>
        </w:rPr>
        <w:lastRenderedPageBreak/>
        <w:t>developing the inventory module of the proposed system. It also uses web-based technology that can be used by the proponent in the proposed system, the web-based technology can be accessed anywhere and anytime by the user provided they had internet connection which can give a huge advantage in the proposed system especially for the owner of the RVM hog farm that always travel. The related system also uses technologies that the proponent can also use or consider when developing the proposed system like the MySQL wherein almost all the related system uses as their database, the proposed system will also use MySQL as a database when developing a system. MySQL will play a big role in storing the data of the system which all information of the farm will be stored with. The related system shows how the technologies like CSS and PHP is used in the related system, the proponent will be using same technologies for the design and development of the proposed system. Furthermore, the proposed system is not a repetition of any system, the proposed system is designed and developed for the sake of the RVM hog farm. The proposed system is built using the following technologies: cloud computing, web programming languages like PHP and frameworks such as tailwind CSS and jQuery, android studio, XZing Library, MySQL for the database, MCamera X library, Chart.js and QRCode.js Library. That are the technologies that the proponent will be using while developing the proposed system.</w:t>
      </w:r>
    </w:p>
    <w:p w14:paraId="2791F7BF" w14:textId="77777777" w:rsidR="00056723" w:rsidRDefault="00056723" w:rsidP="00EE3DF5">
      <w:pPr>
        <w:pStyle w:val="BodyofResearch"/>
        <w:sectPr w:rsidR="00056723" w:rsidSect="00E760D4">
          <w:footerReference w:type="default" r:id="rId17"/>
          <w:pgSz w:w="12240" w:h="15840" w:code="1"/>
          <w:pgMar w:top="1440" w:right="1440" w:bottom="1440" w:left="2160" w:header="1440" w:footer="1440" w:gutter="0"/>
          <w:cols w:space="720"/>
          <w:docGrid w:linePitch="360"/>
        </w:sectPr>
      </w:pPr>
    </w:p>
    <w:p w14:paraId="47AED250" w14:textId="77777777" w:rsidR="00807E62" w:rsidRDefault="00621A18" w:rsidP="00807E62">
      <w:pPr>
        <w:pStyle w:val="Heading2"/>
        <w:jc w:val="center"/>
        <w:rPr>
          <w:lang w:eastAsia="en-PH"/>
        </w:rPr>
      </w:pPr>
      <w:r>
        <w:rPr>
          <w:lang w:eastAsia="en-PH"/>
        </w:rPr>
        <w:lastRenderedPageBreak/>
        <w:t>TECHNICAL BACKGROUND</w:t>
      </w:r>
    </w:p>
    <w:p w14:paraId="2440EA4C" w14:textId="50308201" w:rsidR="00807E62" w:rsidRPr="00807E62" w:rsidRDefault="00807E62" w:rsidP="00807E62">
      <w:pPr>
        <w:pStyle w:val="Heading2"/>
        <w:rPr>
          <w:lang w:eastAsia="en-PH"/>
        </w:rPr>
      </w:pPr>
      <w:r w:rsidRPr="00807E62">
        <w:rPr>
          <w:b w:val="0"/>
          <w:bCs/>
          <w:lang w:eastAsia="en-PH"/>
        </w:rPr>
        <w:t xml:space="preserve">This chapter describes the technical background of the study considering the overview of the current technologies to be used in the system. This section also describes the hardware, software, </w:t>
      </w:r>
      <w:r w:rsidR="008A16D7">
        <w:rPr>
          <w:b w:val="0"/>
          <w:bCs/>
          <w:lang w:eastAsia="en-PH"/>
        </w:rPr>
        <w:t>peopleware</w:t>
      </w:r>
      <w:r w:rsidRPr="00807E62">
        <w:rPr>
          <w:b w:val="0"/>
          <w:bCs/>
          <w:lang w:eastAsia="en-PH"/>
        </w:rPr>
        <w:t>, and network requirement of the proposed system.</w:t>
      </w:r>
    </w:p>
    <w:p w14:paraId="286A9E32" w14:textId="1AA65139" w:rsidR="00167857" w:rsidRDefault="00621A18" w:rsidP="00EE3DF5">
      <w:pPr>
        <w:pStyle w:val="Heading2"/>
        <w:rPr>
          <w:lang w:eastAsia="en-PH"/>
        </w:rPr>
      </w:pPr>
      <w:r>
        <w:rPr>
          <w:lang w:eastAsia="en-PH"/>
        </w:rPr>
        <w:t xml:space="preserve">Overview of Current Technologies </w:t>
      </w:r>
      <w:r w:rsidR="00F24220">
        <w:rPr>
          <w:lang w:eastAsia="en-PH"/>
        </w:rPr>
        <w:t xml:space="preserve">to be </w:t>
      </w:r>
      <w:r>
        <w:rPr>
          <w:lang w:eastAsia="en-PH"/>
        </w:rPr>
        <w:t>Used in the System</w:t>
      </w:r>
    </w:p>
    <w:p w14:paraId="2A6B5D6E" w14:textId="6D9DAF20" w:rsidR="00EE3DF5" w:rsidRDefault="00EE3DF5" w:rsidP="00EE3DF5">
      <w:pPr>
        <w:pStyle w:val="BodyofResearch"/>
      </w:pPr>
      <w:r>
        <w:t xml:space="preserve">In developing the proposed system, the proponent will use certain technologies to achieve the goal the proponent needs. The proponent will use cloud computing, web programming languages like </w:t>
      </w:r>
      <w:r w:rsidR="00082ADB" w:rsidRPr="00082ADB">
        <w:rPr>
          <w:highlight w:val="yellow"/>
        </w:rPr>
        <w:t>JavaScript</w:t>
      </w:r>
      <w:r>
        <w:t xml:space="preserve"> and frameworks such as tailwind CSS and </w:t>
      </w:r>
      <w:r w:rsidR="00082ADB" w:rsidRPr="00082ADB">
        <w:rPr>
          <w:highlight w:val="yellow"/>
        </w:rPr>
        <w:t>NextJs</w:t>
      </w:r>
      <w:r>
        <w:t>, android studio, XZing Library, Camera X library, Chart.js, Twilio SMS API and QRCode.js Library.</w:t>
      </w:r>
    </w:p>
    <w:p w14:paraId="34A222D3" w14:textId="78102C0F" w:rsidR="00082ADB" w:rsidRDefault="00082ADB" w:rsidP="00082ADB">
      <w:pPr>
        <w:spacing w:line="360" w:lineRule="auto"/>
        <w:jc w:val="both"/>
        <w:rPr>
          <w:b w:val="0"/>
          <w:bCs/>
          <w:lang w:eastAsia="en-PH"/>
        </w:rPr>
      </w:pPr>
      <w:r w:rsidRPr="006550C1">
        <w:rPr>
          <w:b w:val="0"/>
          <w:bCs/>
          <w:highlight w:val="yellow"/>
          <w:lang w:eastAsia="en-PH"/>
        </w:rPr>
        <w:t xml:space="preserve">NextJs is a JavaScript framework that provide </w:t>
      </w:r>
      <w:r w:rsidR="00C103E1" w:rsidRPr="006550C1">
        <w:rPr>
          <w:b w:val="0"/>
          <w:bCs/>
          <w:highlight w:val="yellow"/>
          <w:lang w:eastAsia="en-PH"/>
        </w:rPr>
        <w:t>server-side</w:t>
      </w:r>
      <w:r w:rsidRPr="006550C1">
        <w:rPr>
          <w:b w:val="0"/>
          <w:bCs/>
          <w:highlight w:val="yellow"/>
          <w:lang w:eastAsia="en-PH"/>
        </w:rPr>
        <w:t xml:space="preserve"> rendering (SSR) or </w:t>
      </w:r>
      <w:r w:rsidR="00F305EC" w:rsidRPr="006550C1">
        <w:rPr>
          <w:b w:val="0"/>
          <w:bCs/>
          <w:highlight w:val="yellow"/>
          <w:lang w:eastAsia="en-PH"/>
        </w:rPr>
        <w:t>client-side</w:t>
      </w:r>
      <w:r w:rsidRPr="006550C1">
        <w:rPr>
          <w:b w:val="0"/>
          <w:bCs/>
          <w:highlight w:val="yellow"/>
          <w:lang w:eastAsia="en-PH"/>
        </w:rPr>
        <w:t xml:space="preserve"> rendering. NextJs enables the proponent to use a strong type programming language on top of JavaScript called typescript to enable advance error catching and types in variables. NextJs which is supported by Vercel can be easily deployed on Vercel. Other than </w:t>
      </w:r>
      <w:r w:rsidR="00160485" w:rsidRPr="006550C1">
        <w:rPr>
          <w:b w:val="0"/>
          <w:bCs/>
          <w:highlight w:val="yellow"/>
          <w:lang w:eastAsia="en-PH"/>
        </w:rPr>
        <w:t>that,</w:t>
      </w:r>
      <w:r w:rsidRPr="006550C1">
        <w:rPr>
          <w:b w:val="0"/>
          <w:bCs/>
          <w:highlight w:val="yellow"/>
          <w:lang w:eastAsia="en-PH"/>
        </w:rPr>
        <w:t xml:space="preserve"> it supports API routing out of that box which we can implement authentication easily with </w:t>
      </w:r>
      <w:r>
        <w:rPr>
          <w:b w:val="0"/>
          <w:bCs/>
          <w:highlight w:val="yellow"/>
          <w:lang w:eastAsia="en-PH"/>
        </w:rPr>
        <w:t xml:space="preserve">Json Web </w:t>
      </w:r>
      <w:r w:rsidR="00F305EC">
        <w:rPr>
          <w:b w:val="0"/>
          <w:bCs/>
          <w:highlight w:val="yellow"/>
          <w:lang w:eastAsia="en-PH"/>
        </w:rPr>
        <w:t>Token</w:t>
      </w:r>
      <w:r w:rsidR="00F305EC" w:rsidRPr="006550C1">
        <w:rPr>
          <w:b w:val="0"/>
          <w:bCs/>
          <w:highlight w:val="yellow"/>
          <w:lang w:eastAsia="en-PH"/>
        </w:rPr>
        <w:t>.</w:t>
      </w:r>
      <w:r w:rsidRPr="006550C1">
        <w:rPr>
          <w:b w:val="0"/>
          <w:bCs/>
          <w:highlight w:val="yellow"/>
          <w:lang w:eastAsia="en-PH"/>
        </w:rPr>
        <w:t xml:space="preserve"> NextJs will require Node Js a development environment for JavaScript which provide packages via Node Package Manager (NPM) which the proponents can use to create and implement the required proposed function of the system.</w:t>
      </w:r>
      <w:r>
        <w:rPr>
          <w:b w:val="0"/>
          <w:bCs/>
          <w:lang w:eastAsia="en-PH"/>
        </w:rPr>
        <w:t>Chart.js would be used to server as chart generator for dashboard module.</w:t>
      </w:r>
    </w:p>
    <w:p w14:paraId="6709C29D" w14:textId="5579DECF" w:rsidR="00EE3DF5" w:rsidRPr="00082ADB" w:rsidRDefault="00EE3DF5" w:rsidP="00EE3DF5">
      <w:pPr>
        <w:jc w:val="left"/>
        <w:rPr>
          <w:lang w:eastAsia="en-PH"/>
        </w:rPr>
      </w:pPr>
    </w:p>
    <w:p w14:paraId="3F6584BD" w14:textId="77777777" w:rsidR="00082ADB" w:rsidRDefault="00082ADB" w:rsidP="00EE3DF5">
      <w:pPr>
        <w:jc w:val="left"/>
        <w:rPr>
          <w:b w:val="0"/>
          <w:bCs/>
          <w:lang w:eastAsia="en-PH"/>
        </w:rPr>
      </w:pPr>
    </w:p>
    <w:p w14:paraId="085DBECA" w14:textId="72192441" w:rsidR="00EE3DF5" w:rsidRDefault="00EE3DF5" w:rsidP="00EE3DF5">
      <w:pPr>
        <w:pStyle w:val="BodyofResearch"/>
      </w:pPr>
      <w:r>
        <w:t xml:space="preserve">Cloud computing is a choice for hosting web servers. The proponent will use Digital Ocean VPS for this proposed system with installed software like </w:t>
      </w:r>
      <w:r w:rsidR="00082ADB" w:rsidRPr="00082ADB">
        <w:rPr>
          <w:highlight w:val="yellow"/>
        </w:rPr>
        <w:t>NodeJs</w:t>
      </w:r>
      <w:r>
        <w:t xml:space="preserve"> for webserver to run the web-based system and act as API end point for the mobile application to access data like their login information or pigs’ information. and MYSQL Database service which is for storing information that is needed for system like login information, pig information and inventory information.</w:t>
      </w:r>
    </w:p>
    <w:p w14:paraId="3D5C70CA" w14:textId="77777777" w:rsidR="00EE3DF5" w:rsidRDefault="00EE3DF5" w:rsidP="00EE3DF5">
      <w:pPr>
        <w:pStyle w:val="BodyofResearch"/>
      </w:pPr>
    </w:p>
    <w:p w14:paraId="7E95C390" w14:textId="1FB53748" w:rsidR="00EE3DF5" w:rsidRDefault="00EE3DF5" w:rsidP="00EE3DF5">
      <w:pPr>
        <w:pStyle w:val="BodyofResearch"/>
      </w:pPr>
      <w:r>
        <w:t xml:space="preserve">Android application will use Java programming language with Android Studio IDE which </w:t>
      </w:r>
      <w:r>
        <w:lastRenderedPageBreak/>
        <w:t>is the current latest IDE version. This Android application can authenticate and Scan QR Code to retrieve pig information. This provides mobility so that the worker does not need to carry computer devices while doing pig information checking.</w:t>
      </w:r>
    </w:p>
    <w:p w14:paraId="06168526" w14:textId="28FEBAED" w:rsidR="00EE3DF5" w:rsidRDefault="00EE3DF5" w:rsidP="00EE3DF5">
      <w:pPr>
        <w:pStyle w:val="BodyofResearch"/>
      </w:pPr>
    </w:p>
    <w:p w14:paraId="0B627795" w14:textId="77777777" w:rsidR="00EE3DF5" w:rsidRDefault="00EE3DF5" w:rsidP="00EE3DF5">
      <w:pPr>
        <w:pStyle w:val="BodyofResearch"/>
      </w:pPr>
      <w:r>
        <w:t>XZing QR Code Library or called Zebra Crossing is an open-source image processing library that can process 1D/2D barcode image that is implemented in JAVA and ported to other language like C# and many more. This will be used to read or scan QR Code to retrieve the unique identifier of a pig.</w:t>
      </w:r>
    </w:p>
    <w:p w14:paraId="4F55F1CF" w14:textId="6AF797B0" w:rsidR="00EE3DF5" w:rsidRDefault="00EE3DF5" w:rsidP="00EE3DF5">
      <w:pPr>
        <w:pStyle w:val="BodyofResearch"/>
      </w:pPr>
    </w:p>
    <w:p w14:paraId="1B5627AC" w14:textId="77777777" w:rsidR="00EE3DF5" w:rsidRDefault="00EE3DF5" w:rsidP="00EE3DF5">
      <w:pPr>
        <w:pStyle w:val="BodyofResearch"/>
      </w:pPr>
      <w:r>
        <w:t>Camera X library is a Jetpack library that is built to help make camera app development easy. It provides easy to API that works across most of android devices which start from android 5.0 or API Level 21. This will make android camera access easy and fast for the proponent to work efficiently in the proposed system.</w:t>
      </w:r>
    </w:p>
    <w:p w14:paraId="533CC0D5" w14:textId="77777777" w:rsidR="00EE3DF5" w:rsidRDefault="00EE3DF5" w:rsidP="00EE3DF5">
      <w:pPr>
        <w:pStyle w:val="BodyofResearch"/>
      </w:pPr>
    </w:p>
    <w:p w14:paraId="5CBE92EE" w14:textId="77777777" w:rsidR="00EE3DF5" w:rsidRDefault="00EE3DF5" w:rsidP="00EE3DF5">
      <w:pPr>
        <w:pStyle w:val="BodyofResearch"/>
      </w:pPr>
      <w:r>
        <w:t>QRCode.js was developed by David shimjs, A JavaScript library for making QR Code using html 5 canvas and table tag in DOM. This library will be used to create QR Code with unique identifier and can be save and printed when needed. Twilio SMS API is an Application Program Interface for sending text message automatically. Twilio is a company that provide services such as SMS API, Programmable Voice call and many more. Thus, Twilio provide plans for services with monthly payment .SMS API would be used in sending SMS Notification for the scheduling management.</w:t>
      </w:r>
    </w:p>
    <w:p w14:paraId="37831B4C" w14:textId="1792D7B3" w:rsidR="00EE3DF5" w:rsidRDefault="00EE3DF5" w:rsidP="00EE3DF5">
      <w:pPr>
        <w:pStyle w:val="BodyofResearch"/>
      </w:pPr>
    </w:p>
    <w:p w14:paraId="64BB7FC1" w14:textId="77777777" w:rsidR="00EE3DF5" w:rsidRDefault="00EE3DF5" w:rsidP="00EE3DF5">
      <w:pPr>
        <w:pStyle w:val="BodyofResearch"/>
      </w:pPr>
      <w:r>
        <w:t>With the mentioned development tools and technologies, this gives proponent a power to create a web-based piggery accounting and management system with mobile based QR code scanner that can improve the management of RVM hog farm. Other than that, it provides better data retrieval, security consistency and accuracy on current situation in RVM hog farm.</w:t>
      </w:r>
    </w:p>
    <w:p w14:paraId="7769AE2A" w14:textId="6CE60F0B" w:rsidR="00EE3DF5" w:rsidRDefault="00EE3DF5" w:rsidP="00EE3DF5">
      <w:pPr>
        <w:pStyle w:val="BodyofResearch"/>
      </w:pPr>
    </w:p>
    <w:p w14:paraId="50DC0C29" w14:textId="77777777" w:rsidR="00EE3DF5" w:rsidRDefault="00EE3DF5" w:rsidP="00EE3DF5">
      <w:pPr>
        <w:pStyle w:val="BodyofResearch"/>
      </w:pPr>
    </w:p>
    <w:p w14:paraId="6A2FB61C" w14:textId="77777777" w:rsidR="00EE3DF5" w:rsidRDefault="00EE3DF5" w:rsidP="00EE3DF5">
      <w:pPr>
        <w:pStyle w:val="BodyofResearch"/>
      </w:pPr>
    </w:p>
    <w:p w14:paraId="3879DEAD" w14:textId="77777777" w:rsidR="00EE3DF5" w:rsidRPr="00EE3DF5" w:rsidRDefault="00EE3DF5" w:rsidP="00EE3DF5">
      <w:pPr>
        <w:jc w:val="left"/>
        <w:rPr>
          <w:lang w:eastAsia="en-PH"/>
        </w:rPr>
      </w:pPr>
    </w:p>
    <w:p w14:paraId="26972694" w14:textId="635006D4" w:rsidR="00A01D04" w:rsidRPr="001A5D85" w:rsidRDefault="00025723" w:rsidP="00EE3DF5">
      <w:pPr>
        <w:pStyle w:val="BodyofResearch"/>
        <w:rPr>
          <w:b/>
          <w:bCs/>
        </w:rPr>
      </w:pPr>
      <w:r w:rsidRPr="001A5D85">
        <w:rPr>
          <w:b/>
          <w:bCs/>
        </w:rPr>
        <w:lastRenderedPageBreak/>
        <w:t>Hardware</w:t>
      </w:r>
    </w:p>
    <w:p w14:paraId="1022E117" w14:textId="740B6E36" w:rsidR="00025723" w:rsidRDefault="00025723" w:rsidP="00EE3DF5">
      <w:pPr>
        <w:pStyle w:val="BodyofResearch"/>
      </w:pPr>
      <w:r>
        <w:t xml:space="preserve">The minimum hardware requirements for running the web application are listed in the </w:t>
      </w:r>
      <w:r w:rsidR="00712E3B">
        <w:t>table below:</w:t>
      </w:r>
    </w:p>
    <w:p w14:paraId="758FFC22" w14:textId="77777777" w:rsidR="001A5D85" w:rsidRDefault="001A5D85" w:rsidP="00EE3DF5">
      <w:pPr>
        <w:pStyle w:val="BodyofResearch"/>
      </w:pPr>
    </w:p>
    <w:tbl>
      <w:tblPr>
        <w:tblStyle w:val="TableGrid"/>
        <w:tblW w:w="0" w:type="auto"/>
        <w:tblInd w:w="895" w:type="dxa"/>
        <w:tblLook w:val="04A0" w:firstRow="1" w:lastRow="0" w:firstColumn="1" w:lastColumn="0" w:noHBand="0" w:noVBand="1"/>
      </w:tblPr>
      <w:tblGrid>
        <w:gridCol w:w="2124"/>
        <w:gridCol w:w="4716"/>
      </w:tblGrid>
      <w:tr w:rsidR="00167857" w14:paraId="70ADCD5F" w14:textId="77777777" w:rsidTr="00547B10">
        <w:trPr>
          <w:trHeight w:val="422"/>
        </w:trPr>
        <w:tc>
          <w:tcPr>
            <w:tcW w:w="2124" w:type="dxa"/>
          </w:tcPr>
          <w:p w14:paraId="415EA602" w14:textId="38BBEE62" w:rsidR="00167857" w:rsidRPr="00547B10" w:rsidRDefault="00167857" w:rsidP="00EE3DF5">
            <w:pPr>
              <w:pStyle w:val="BodyofResearch"/>
              <w:rPr>
                <w:b/>
                <w:bCs/>
              </w:rPr>
            </w:pPr>
            <w:r w:rsidRPr="00547B10">
              <w:rPr>
                <w:b/>
                <w:bCs/>
              </w:rPr>
              <w:t>HARDWARE</w:t>
            </w:r>
          </w:p>
        </w:tc>
        <w:tc>
          <w:tcPr>
            <w:tcW w:w="4716" w:type="dxa"/>
          </w:tcPr>
          <w:p w14:paraId="67137649" w14:textId="3EB0219F" w:rsidR="00167857" w:rsidRPr="00547B10" w:rsidRDefault="00052B4B" w:rsidP="00EE3DF5">
            <w:pPr>
              <w:pStyle w:val="BodyofResearch"/>
              <w:rPr>
                <w:b/>
                <w:bCs/>
              </w:rPr>
            </w:pPr>
            <w:r w:rsidRPr="00547B10">
              <w:rPr>
                <w:b/>
                <w:bCs/>
              </w:rPr>
              <w:t>REQUIREMENTS</w:t>
            </w:r>
          </w:p>
        </w:tc>
      </w:tr>
      <w:tr w:rsidR="00167857" w14:paraId="26302991" w14:textId="77777777" w:rsidTr="00547B10">
        <w:tc>
          <w:tcPr>
            <w:tcW w:w="2124" w:type="dxa"/>
          </w:tcPr>
          <w:p w14:paraId="56ACA335" w14:textId="778F67AA" w:rsidR="00167857" w:rsidRDefault="00167857" w:rsidP="00EE3DF5">
            <w:pPr>
              <w:pStyle w:val="BodyofResearch"/>
            </w:pPr>
            <w:r>
              <w:t>MONITOR</w:t>
            </w:r>
          </w:p>
        </w:tc>
        <w:tc>
          <w:tcPr>
            <w:tcW w:w="4716" w:type="dxa"/>
          </w:tcPr>
          <w:p w14:paraId="37FDFF19" w14:textId="3F411986" w:rsidR="00167857" w:rsidRDefault="00167857" w:rsidP="00EE3DF5">
            <w:pPr>
              <w:pStyle w:val="BodyofResearch"/>
            </w:pPr>
            <w:r w:rsidRPr="002C3855">
              <w:t>19” LCD screen Resolution:1366x768</w:t>
            </w:r>
          </w:p>
        </w:tc>
      </w:tr>
      <w:tr w:rsidR="00167857" w14:paraId="0F6A0589" w14:textId="77777777" w:rsidTr="00547B10">
        <w:tc>
          <w:tcPr>
            <w:tcW w:w="2124" w:type="dxa"/>
          </w:tcPr>
          <w:p w14:paraId="20B75E18" w14:textId="13F0903B" w:rsidR="00167857" w:rsidRDefault="00167857" w:rsidP="00EE3DF5">
            <w:pPr>
              <w:pStyle w:val="BodyofResearch"/>
            </w:pPr>
            <w:r>
              <w:t>PROCESSOR/CPU</w:t>
            </w:r>
          </w:p>
        </w:tc>
        <w:tc>
          <w:tcPr>
            <w:tcW w:w="4716" w:type="dxa"/>
          </w:tcPr>
          <w:p w14:paraId="35A17DF6" w14:textId="097C7AED" w:rsidR="00167857" w:rsidRDefault="00167857" w:rsidP="00EE3DF5">
            <w:pPr>
              <w:pStyle w:val="BodyofResearch"/>
            </w:pPr>
            <w:r w:rsidRPr="00654707">
              <w:t>1.8GHz or faster Intel or AMD processor</w:t>
            </w:r>
          </w:p>
        </w:tc>
      </w:tr>
      <w:tr w:rsidR="00167857" w14:paraId="7DF8BC86" w14:textId="77777777" w:rsidTr="00547B10">
        <w:tc>
          <w:tcPr>
            <w:tcW w:w="2124" w:type="dxa"/>
          </w:tcPr>
          <w:p w14:paraId="716310F7" w14:textId="1C1DC535" w:rsidR="00167857" w:rsidRDefault="00167857" w:rsidP="00EE3DF5">
            <w:pPr>
              <w:pStyle w:val="BodyofResearch"/>
            </w:pPr>
            <w:r>
              <w:t>HARD DISK SPACE</w:t>
            </w:r>
          </w:p>
        </w:tc>
        <w:tc>
          <w:tcPr>
            <w:tcW w:w="4716" w:type="dxa"/>
          </w:tcPr>
          <w:p w14:paraId="008EB66A" w14:textId="608210C6" w:rsidR="00167857" w:rsidRDefault="00167857" w:rsidP="00EE3DF5">
            <w:pPr>
              <w:pStyle w:val="BodyofResearch"/>
            </w:pPr>
            <w:r w:rsidRPr="001F7019">
              <w:t>250GB Hard Disk Drive (HDD) or 256GB Solid State Drive (SSD)</w:t>
            </w:r>
          </w:p>
        </w:tc>
      </w:tr>
    </w:tbl>
    <w:p w14:paraId="40D99665" w14:textId="77777777" w:rsidR="00AF1E69" w:rsidRDefault="00AF1E69" w:rsidP="00EE3DF5">
      <w:pPr>
        <w:pStyle w:val="BodyofResearch"/>
      </w:pPr>
      <w:bookmarkStart w:id="4" w:name="_Hlk106120358"/>
    </w:p>
    <w:p w14:paraId="41E14198" w14:textId="31665495" w:rsidR="00025723" w:rsidRPr="001A5D85" w:rsidRDefault="00167857" w:rsidP="001A5D85">
      <w:pPr>
        <w:pStyle w:val="BodyofResearch"/>
        <w:jc w:val="center"/>
        <w:rPr>
          <w:b/>
          <w:bCs/>
        </w:rPr>
      </w:pPr>
      <w:r w:rsidRPr="001A5D85">
        <w:rPr>
          <w:b/>
          <w:bCs/>
        </w:rPr>
        <w:t>Table 2: Hardware Requirements for Running the Web Application</w:t>
      </w:r>
      <w:bookmarkEnd w:id="4"/>
    </w:p>
    <w:p w14:paraId="25B6462A" w14:textId="77777777" w:rsidR="001A5D85" w:rsidRDefault="001A5D85" w:rsidP="001A5D85">
      <w:pPr>
        <w:pStyle w:val="BodyofResearch"/>
        <w:ind w:left="720" w:firstLine="720"/>
      </w:pPr>
    </w:p>
    <w:p w14:paraId="123500CA" w14:textId="2FC8A18F" w:rsidR="00712E3B" w:rsidRDefault="00025723" w:rsidP="00EE3DF5">
      <w:pPr>
        <w:pStyle w:val="BodyofResearch"/>
      </w:pPr>
      <w:r w:rsidRPr="00D91EAD">
        <w:t>The minimum hardware requirements for installing and running the mobile application are listed in the table below</w:t>
      </w:r>
      <w:r w:rsidR="00712E3B">
        <w:t>:</w:t>
      </w:r>
    </w:p>
    <w:p w14:paraId="3EEAB282" w14:textId="77777777" w:rsidR="001A5D85" w:rsidRDefault="001A5D85" w:rsidP="00EE3DF5">
      <w:pPr>
        <w:pStyle w:val="BodyofResearch"/>
      </w:pPr>
    </w:p>
    <w:tbl>
      <w:tblPr>
        <w:tblStyle w:val="TableGrid"/>
        <w:tblW w:w="0" w:type="auto"/>
        <w:tblInd w:w="895" w:type="dxa"/>
        <w:tblLook w:val="04A0" w:firstRow="1" w:lastRow="0" w:firstColumn="1" w:lastColumn="0" w:noHBand="0" w:noVBand="1"/>
      </w:tblPr>
      <w:tblGrid>
        <w:gridCol w:w="2160"/>
        <w:gridCol w:w="4680"/>
      </w:tblGrid>
      <w:tr w:rsidR="00167857" w14:paraId="6F1BC630" w14:textId="77777777" w:rsidTr="00547B10">
        <w:trPr>
          <w:trHeight w:val="422"/>
        </w:trPr>
        <w:tc>
          <w:tcPr>
            <w:tcW w:w="2160" w:type="dxa"/>
          </w:tcPr>
          <w:p w14:paraId="7ABBE011" w14:textId="77777777" w:rsidR="00167857" w:rsidRPr="00547B10" w:rsidRDefault="00167857" w:rsidP="00EE3DF5">
            <w:pPr>
              <w:pStyle w:val="BodyofResearch"/>
              <w:rPr>
                <w:b/>
                <w:bCs/>
              </w:rPr>
            </w:pPr>
            <w:r w:rsidRPr="00547B10">
              <w:rPr>
                <w:b/>
                <w:bCs/>
              </w:rPr>
              <w:t>HARDWARE</w:t>
            </w:r>
          </w:p>
        </w:tc>
        <w:tc>
          <w:tcPr>
            <w:tcW w:w="4680" w:type="dxa"/>
          </w:tcPr>
          <w:p w14:paraId="148FE39D" w14:textId="367BF1EF" w:rsidR="00167857" w:rsidRPr="00547B10" w:rsidRDefault="00052B4B" w:rsidP="00EE3DF5">
            <w:pPr>
              <w:pStyle w:val="BodyofResearch"/>
              <w:rPr>
                <w:b/>
                <w:bCs/>
              </w:rPr>
            </w:pPr>
            <w:r w:rsidRPr="00547B10">
              <w:rPr>
                <w:b/>
                <w:bCs/>
              </w:rPr>
              <w:t>REQUIREMENTS</w:t>
            </w:r>
          </w:p>
        </w:tc>
      </w:tr>
      <w:tr w:rsidR="00167857" w14:paraId="25AB42DE" w14:textId="77777777" w:rsidTr="00547B10">
        <w:tc>
          <w:tcPr>
            <w:tcW w:w="2160" w:type="dxa"/>
          </w:tcPr>
          <w:p w14:paraId="178F1C92" w14:textId="34E1C276" w:rsidR="00167857" w:rsidRDefault="00167857" w:rsidP="00EE3DF5">
            <w:pPr>
              <w:pStyle w:val="BodyofResearch"/>
            </w:pPr>
            <w:r>
              <w:t>PROCESSOR</w:t>
            </w:r>
          </w:p>
        </w:tc>
        <w:tc>
          <w:tcPr>
            <w:tcW w:w="4680" w:type="dxa"/>
          </w:tcPr>
          <w:p w14:paraId="6847CDB3" w14:textId="4DC5A15C" w:rsidR="00167857" w:rsidRDefault="00167857" w:rsidP="00EE3DF5">
            <w:pPr>
              <w:pStyle w:val="BodyofResearch"/>
            </w:pPr>
            <w:r w:rsidRPr="00167857">
              <w:t>1.3GHz Quad-Core</w:t>
            </w:r>
          </w:p>
        </w:tc>
      </w:tr>
      <w:tr w:rsidR="00167857" w14:paraId="6271A768" w14:textId="77777777" w:rsidTr="00547B10">
        <w:tc>
          <w:tcPr>
            <w:tcW w:w="2160" w:type="dxa"/>
          </w:tcPr>
          <w:p w14:paraId="3630F546" w14:textId="077D2F7F" w:rsidR="00167857" w:rsidRDefault="00167857" w:rsidP="00EE3DF5">
            <w:pPr>
              <w:pStyle w:val="BodyofResearch"/>
            </w:pPr>
            <w:r>
              <w:t>MEMORY (RAM)</w:t>
            </w:r>
          </w:p>
        </w:tc>
        <w:tc>
          <w:tcPr>
            <w:tcW w:w="4680" w:type="dxa"/>
          </w:tcPr>
          <w:p w14:paraId="0F3E41DE" w14:textId="42A54A1E" w:rsidR="00167857" w:rsidRDefault="00167857" w:rsidP="00EE3DF5">
            <w:pPr>
              <w:pStyle w:val="BodyofResearch"/>
            </w:pPr>
            <w:r w:rsidRPr="00167857">
              <w:t>4GB RAM or higher</w:t>
            </w:r>
          </w:p>
        </w:tc>
      </w:tr>
      <w:tr w:rsidR="00167857" w14:paraId="0D0296B4" w14:textId="77777777" w:rsidTr="00547B10">
        <w:tc>
          <w:tcPr>
            <w:tcW w:w="2160" w:type="dxa"/>
          </w:tcPr>
          <w:p w14:paraId="3D301EBE" w14:textId="3DAF6D2D" w:rsidR="00167857" w:rsidRDefault="00167857" w:rsidP="00EE3DF5">
            <w:pPr>
              <w:pStyle w:val="BodyofResearch"/>
            </w:pPr>
            <w:r>
              <w:t>MEMORY (ROM)</w:t>
            </w:r>
          </w:p>
        </w:tc>
        <w:tc>
          <w:tcPr>
            <w:tcW w:w="4680" w:type="dxa"/>
          </w:tcPr>
          <w:p w14:paraId="7A183051" w14:textId="081022A4" w:rsidR="00167857" w:rsidRDefault="00167857" w:rsidP="00EE3DF5">
            <w:pPr>
              <w:pStyle w:val="BodyofResearch"/>
            </w:pPr>
            <w:r w:rsidRPr="00167857">
              <w:t>8GB ROM or higher</w:t>
            </w:r>
          </w:p>
        </w:tc>
      </w:tr>
      <w:tr w:rsidR="00167857" w14:paraId="6080CB01" w14:textId="77777777" w:rsidTr="00547B10">
        <w:tc>
          <w:tcPr>
            <w:tcW w:w="2160" w:type="dxa"/>
          </w:tcPr>
          <w:p w14:paraId="597AB8C4" w14:textId="2E1FCB6F" w:rsidR="00167857" w:rsidRDefault="00167857" w:rsidP="00EE3DF5">
            <w:pPr>
              <w:pStyle w:val="BodyofResearch"/>
            </w:pPr>
            <w:r>
              <w:t>STORAGE</w:t>
            </w:r>
          </w:p>
        </w:tc>
        <w:tc>
          <w:tcPr>
            <w:tcW w:w="4680" w:type="dxa"/>
          </w:tcPr>
          <w:p w14:paraId="540F0D5F" w14:textId="18CAE23A" w:rsidR="00167857" w:rsidRPr="00167857" w:rsidRDefault="00167857" w:rsidP="00EE3DF5">
            <w:pPr>
              <w:pStyle w:val="BodyofResearch"/>
            </w:pPr>
            <w:r w:rsidRPr="00167857">
              <w:t>32GB or better</w:t>
            </w:r>
          </w:p>
        </w:tc>
      </w:tr>
      <w:tr w:rsidR="00167857" w14:paraId="09021BA9" w14:textId="77777777" w:rsidTr="00547B10">
        <w:tc>
          <w:tcPr>
            <w:tcW w:w="2160" w:type="dxa"/>
          </w:tcPr>
          <w:p w14:paraId="23150AA3" w14:textId="1C4DF103" w:rsidR="00167857" w:rsidRDefault="00167857" w:rsidP="00EE3DF5">
            <w:pPr>
              <w:pStyle w:val="BodyofResearch"/>
            </w:pPr>
            <w:r>
              <w:t>DISPLAY</w:t>
            </w:r>
          </w:p>
        </w:tc>
        <w:tc>
          <w:tcPr>
            <w:tcW w:w="4680" w:type="dxa"/>
          </w:tcPr>
          <w:p w14:paraId="7945E228" w14:textId="50B11042" w:rsidR="00167857" w:rsidRPr="00167857" w:rsidRDefault="00167857" w:rsidP="00EE3DF5">
            <w:pPr>
              <w:pStyle w:val="BodyofResearch"/>
            </w:pPr>
            <w:r w:rsidRPr="00167857">
              <w:t>At least 6.5“Display or higher</w:t>
            </w:r>
          </w:p>
        </w:tc>
      </w:tr>
    </w:tbl>
    <w:p w14:paraId="00558AB5" w14:textId="77777777" w:rsidR="00AF1E69" w:rsidRDefault="00AF1E69" w:rsidP="00EE3DF5">
      <w:pPr>
        <w:pStyle w:val="BodyofResearch"/>
      </w:pPr>
    </w:p>
    <w:p w14:paraId="6E51B00B" w14:textId="24CB61C7" w:rsidR="00025723" w:rsidRPr="001A5D85" w:rsidRDefault="00712E3B" w:rsidP="001A5D85">
      <w:pPr>
        <w:pStyle w:val="BodyofResearch"/>
        <w:jc w:val="center"/>
        <w:rPr>
          <w:b/>
          <w:bCs/>
        </w:rPr>
      </w:pPr>
      <w:r w:rsidRPr="001A5D85">
        <w:rPr>
          <w:b/>
          <w:bCs/>
        </w:rPr>
        <w:t>Table 3: Hardware Requirements for Installing and Running the Mobile Application</w:t>
      </w:r>
    </w:p>
    <w:p w14:paraId="5D125729" w14:textId="77777777" w:rsidR="00EE3DF5" w:rsidRDefault="00EE3DF5" w:rsidP="00EE3DF5">
      <w:pPr>
        <w:pStyle w:val="BodyofResearch"/>
      </w:pPr>
    </w:p>
    <w:p w14:paraId="423B2BD2" w14:textId="2823FA0C" w:rsidR="00712E3B" w:rsidRPr="001A5D85" w:rsidRDefault="00712E3B" w:rsidP="00EE3DF5">
      <w:pPr>
        <w:pStyle w:val="BodyofResearch"/>
        <w:rPr>
          <w:b/>
          <w:bCs/>
        </w:rPr>
      </w:pPr>
      <w:r w:rsidRPr="001A5D85">
        <w:rPr>
          <w:b/>
          <w:bCs/>
        </w:rPr>
        <w:lastRenderedPageBreak/>
        <w:t>Software</w:t>
      </w:r>
    </w:p>
    <w:p w14:paraId="073C6C4A" w14:textId="1CFE51EE" w:rsidR="00712E3B" w:rsidRDefault="00712E3B" w:rsidP="00EE3DF5">
      <w:pPr>
        <w:pStyle w:val="BodyofResearch"/>
        <w:rPr>
          <w:rStyle w:val="normaltextrun"/>
          <w:color w:val="000000"/>
        </w:rPr>
      </w:pPr>
      <w:r>
        <w:rPr>
          <w:rStyle w:val="normaltextrun"/>
          <w:color w:val="000000"/>
        </w:rPr>
        <w:t>The minimum software requirements for running the web application are listed in the table below:</w:t>
      </w:r>
    </w:p>
    <w:p w14:paraId="6399CB92" w14:textId="77777777" w:rsidR="001A5D85" w:rsidRDefault="001A5D85" w:rsidP="00EE3DF5">
      <w:pPr>
        <w:pStyle w:val="BodyofResearch"/>
        <w:rPr>
          <w:rStyle w:val="normaltextrun"/>
          <w:color w:val="000000"/>
        </w:rPr>
      </w:pPr>
    </w:p>
    <w:tbl>
      <w:tblPr>
        <w:tblStyle w:val="TableGrid"/>
        <w:tblW w:w="0" w:type="auto"/>
        <w:tblInd w:w="895" w:type="dxa"/>
        <w:tblLook w:val="04A0" w:firstRow="1" w:lastRow="0" w:firstColumn="1" w:lastColumn="0" w:noHBand="0" w:noVBand="1"/>
      </w:tblPr>
      <w:tblGrid>
        <w:gridCol w:w="2160"/>
        <w:gridCol w:w="4680"/>
      </w:tblGrid>
      <w:tr w:rsidR="00712E3B" w14:paraId="2EAE17D5" w14:textId="77777777" w:rsidTr="001B5880">
        <w:trPr>
          <w:trHeight w:val="422"/>
        </w:trPr>
        <w:tc>
          <w:tcPr>
            <w:tcW w:w="2160" w:type="dxa"/>
          </w:tcPr>
          <w:p w14:paraId="69879EC7" w14:textId="26E0BAFF" w:rsidR="00712E3B" w:rsidRPr="001B5880" w:rsidRDefault="00126F8F" w:rsidP="00EE3DF5">
            <w:pPr>
              <w:pStyle w:val="BodyofResearch"/>
              <w:rPr>
                <w:b/>
                <w:bCs/>
              </w:rPr>
            </w:pPr>
            <w:r w:rsidRPr="001B5880">
              <w:rPr>
                <w:b/>
                <w:bCs/>
              </w:rPr>
              <w:t>SOFTWARE</w:t>
            </w:r>
          </w:p>
        </w:tc>
        <w:tc>
          <w:tcPr>
            <w:tcW w:w="4680" w:type="dxa"/>
          </w:tcPr>
          <w:p w14:paraId="12E32278" w14:textId="4D94F7B0" w:rsidR="00712E3B" w:rsidRPr="001B5880" w:rsidRDefault="00052B4B" w:rsidP="00EE3DF5">
            <w:pPr>
              <w:pStyle w:val="BodyofResearch"/>
              <w:rPr>
                <w:b/>
                <w:bCs/>
              </w:rPr>
            </w:pPr>
            <w:r w:rsidRPr="001B5880">
              <w:rPr>
                <w:b/>
                <w:bCs/>
              </w:rPr>
              <w:t>REQUIREMENTS</w:t>
            </w:r>
          </w:p>
        </w:tc>
      </w:tr>
      <w:tr w:rsidR="00712E3B" w14:paraId="123930E6" w14:textId="77777777" w:rsidTr="001B5880">
        <w:tc>
          <w:tcPr>
            <w:tcW w:w="2160" w:type="dxa"/>
          </w:tcPr>
          <w:p w14:paraId="67D50FBB" w14:textId="56F8C018" w:rsidR="00712E3B" w:rsidRDefault="00052B4B" w:rsidP="00EE3DF5">
            <w:pPr>
              <w:pStyle w:val="BodyofResearch"/>
            </w:pPr>
            <w:r>
              <w:t>OPERATING SYSTEM (OS)</w:t>
            </w:r>
          </w:p>
        </w:tc>
        <w:tc>
          <w:tcPr>
            <w:tcW w:w="4680" w:type="dxa"/>
          </w:tcPr>
          <w:p w14:paraId="73C97277" w14:textId="55027DAF" w:rsidR="00712E3B" w:rsidRDefault="00052B4B" w:rsidP="00EE3DF5">
            <w:pPr>
              <w:pStyle w:val="BodyofResearch"/>
            </w:pPr>
            <w:r w:rsidRPr="00052B4B">
              <w:t>Any operation system that supports web browser</w:t>
            </w:r>
          </w:p>
        </w:tc>
      </w:tr>
      <w:tr w:rsidR="00712E3B" w14:paraId="55C8D352" w14:textId="77777777" w:rsidTr="001B5880">
        <w:trPr>
          <w:trHeight w:val="367"/>
        </w:trPr>
        <w:tc>
          <w:tcPr>
            <w:tcW w:w="2160" w:type="dxa"/>
          </w:tcPr>
          <w:p w14:paraId="3715B029" w14:textId="2908DF88" w:rsidR="00712E3B" w:rsidRDefault="00052B4B" w:rsidP="00EE3DF5">
            <w:pPr>
              <w:pStyle w:val="BodyofResearch"/>
            </w:pPr>
            <w:r>
              <w:t>BROWSER</w:t>
            </w:r>
          </w:p>
        </w:tc>
        <w:tc>
          <w:tcPr>
            <w:tcW w:w="4680" w:type="dxa"/>
          </w:tcPr>
          <w:p w14:paraId="5613EF1B" w14:textId="63C816F6" w:rsidR="00712E3B" w:rsidRDefault="00052B4B" w:rsidP="00EE3DF5">
            <w:pPr>
              <w:pStyle w:val="BodyofResearch"/>
            </w:pPr>
            <w:r w:rsidRPr="00052B4B">
              <w:t>Google Chrome/Mozilla Firefox</w:t>
            </w:r>
          </w:p>
        </w:tc>
      </w:tr>
    </w:tbl>
    <w:p w14:paraId="4BD490EA" w14:textId="77777777" w:rsidR="00AF1E69" w:rsidRDefault="00AF1E69" w:rsidP="00EE3DF5">
      <w:pPr>
        <w:pStyle w:val="BodyofResearch"/>
      </w:pPr>
    </w:p>
    <w:p w14:paraId="05926BFF" w14:textId="1B88F784" w:rsidR="00712E3B" w:rsidRDefault="00052B4B" w:rsidP="001A5D85">
      <w:pPr>
        <w:pStyle w:val="BodyofResearch"/>
        <w:spacing w:line="240" w:lineRule="auto"/>
        <w:jc w:val="center"/>
        <w:rPr>
          <w:b/>
          <w:bCs/>
        </w:rPr>
      </w:pPr>
      <w:r w:rsidRPr="001A5D85">
        <w:rPr>
          <w:b/>
          <w:bCs/>
        </w:rPr>
        <w:t>Table 4: Software Requirements for web application</w:t>
      </w:r>
    </w:p>
    <w:p w14:paraId="708C457D" w14:textId="77777777" w:rsidR="001A5D85" w:rsidRPr="001A5D85" w:rsidRDefault="001A5D85" w:rsidP="001A5D85">
      <w:pPr>
        <w:pStyle w:val="BodyofResearch"/>
        <w:spacing w:line="240" w:lineRule="auto"/>
        <w:jc w:val="center"/>
        <w:rPr>
          <w:b/>
          <w:bCs/>
        </w:rPr>
      </w:pPr>
    </w:p>
    <w:p w14:paraId="06F71E8F" w14:textId="65354F90" w:rsidR="00126F8F" w:rsidRDefault="00126F8F" w:rsidP="001A5D85">
      <w:pPr>
        <w:spacing w:line="360" w:lineRule="auto"/>
        <w:contextualSpacing/>
        <w:jc w:val="left"/>
        <w:rPr>
          <w:b w:val="0"/>
          <w:bCs/>
        </w:rPr>
      </w:pPr>
      <w:r w:rsidRPr="00D6247D">
        <w:rPr>
          <w:b w:val="0"/>
          <w:bCs/>
        </w:rPr>
        <w:t>The minimum software requirements for installing and running the mobile application are listed in the following table</w:t>
      </w:r>
      <w:r>
        <w:rPr>
          <w:b w:val="0"/>
          <w:bCs/>
        </w:rPr>
        <w:t>s below:</w:t>
      </w:r>
    </w:p>
    <w:p w14:paraId="493A250C" w14:textId="77777777" w:rsidR="00126F8F" w:rsidRPr="00D6247D" w:rsidRDefault="00126F8F" w:rsidP="00126F8F">
      <w:pPr>
        <w:spacing w:line="360" w:lineRule="auto"/>
        <w:contextualSpacing/>
        <w:jc w:val="left"/>
        <w:rPr>
          <w:b w:val="0"/>
          <w:bCs/>
          <w:lang w:eastAsia="en-PH"/>
        </w:rPr>
      </w:pPr>
    </w:p>
    <w:tbl>
      <w:tblPr>
        <w:tblStyle w:val="TableGrid"/>
        <w:tblW w:w="0" w:type="auto"/>
        <w:tblInd w:w="895" w:type="dxa"/>
        <w:tblLook w:val="04A0" w:firstRow="1" w:lastRow="0" w:firstColumn="1" w:lastColumn="0" w:noHBand="0" w:noVBand="1"/>
      </w:tblPr>
      <w:tblGrid>
        <w:gridCol w:w="2160"/>
        <w:gridCol w:w="4680"/>
      </w:tblGrid>
      <w:tr w:rsidR="00126F8F" w14:paraId="4A7C09D0" w14:textId="77777777" w:rsidTr="001B5880">
        <w:trPr>
          <w:trHeight w:val="422"/>
        </w:trPr>
        <w:tc>
          <w:tcPr>
            <w:tcW w:w="2160" w:type="dxa"/>
          </w:tcPr>
          <w:p w14:paraId="04B62056" w14:textId="77777777" w:rsidR="00126F8F" w:rsidRPr="00C103E1" w:rsidRDefault="00126F8F" w:rsidP="00EE3DF5">
            <w:pPr>
              <w:pStyle w:val="BodyofResearch"/>
              <w:rPr>
                <w:b/>
                <w:bCs/>
              </w:rPr>
            </w:pPr>
            <w:r w:rsidRPr="00C103E1">
              <w:rPr>
                <w:b/>
                <w:bCs/>
              </w:rPr>
              <w:t>SOFTWARE</w:t>
            </w:r>
          </w:p>
        </w:tc>
        <w:tc>
          <w:tcPr>
            <w:tcW w:w="4680" w:type="dxa"/>
          </w:tcPr>
          <w:p w14:paraId="5A034507" w14:textId="77777777" w:rsidR="00126F8F" w:rsidRPr="00C103E1" w:rsidRDefault="00126F8F" w:rsidP="00EE3DF5">
            <w:pPr>
              <w:pStyle w:val="BodyofResearch"/>
              <w:rPr>
                <w:b/>
                <w:bCs/>
              </w:rPr>
            </w:pPr>
            <w:r w:rsidRPr="00C103E1">
              <w:rPr>
                <w:b/>
                <w:bCs/>
              </w:rPr>
              <w:t>REQUIREMENTS</w:t>
            </w:r>
          </w:p>
        </w:tc>
      </w:tr>
      <w:tr w:rsidR="00126F8F" w14:paraId="4CF8B265" w14:textId="77777777" w:rsidTr="001B5880">
        <w:tc>
          <w:tcPr>
            <w:tcW w:w="2160" w:type="dxa"/>
          </w:tcPr>
          <w:p w14:paraId="13915C76" w14:textId="77777777" w:rsidR="00126F8F" w:rsidRDefault="00126F8F" w:rsidP="00EE3DF5">
            <w:pPr>
              <w:pStyle w:val="BodyofResearch"/>
            </w:pPr>
            <w:r>
              <w:t>OPERATING SYSTEM (OS)</w:t>
            </w:r>
          </w:p>
        </w:tc>
        <w:tc>
          <w:tcPr>
            <w:tcW w:w="4680" w:type="dxa"/>
          </w:tcPr>
          <w:p w14:paraId="4A94E3EC" w14:textId="48F20B52" w:rsidR="00126F8F" w:rsidRDefault="00126F8F" w:rsidP="00EE3DF5">
            <w:pPr>
              <w:pStyle w:val="BodyofResearch"/>
            </w:pPr>
            <w:r w:rsidRPr="00126F8F">
              <w:t>Lollipop version 5.0 - 5.1.1 or higher versions</w:t>
            </w:r>
          </w:p>
        </w:tc>
      </w:tr>
    </w:tbl>
    <w:p w14:paraId="36014781" w14:textId="77777777" w:rsidR="00126F8F" w:rsidRDefault="00126F8F" w:rsidP="00EE3DF5">
      <w:pPr>
        <w:pStyle w:val="BodyofResearch"/>
      </w:pPr>
    </w:p>
    <w:p w14:paraId="5C620A39" w14:textId="6A20F009" w:rsidR="00052B4B" w:rsidRPr="001A5D85" w:rsidRDefault="00126F8F" w:rsidP="001A5D85">
      <w:pPr>
        <w:pStyle w:val="BodyofResearch"/>
        <w:jc w:val="center"/>
        <w:rPr>
          <w:b/>
          <w:bCs/>
        </w:rPr>
      </w:pPr>
      <w:r w:rsidRPr="001A5D85">
        <w:rPr>
          <w:b/>
          <w:bCs/>
        </w:rPr>
        <w:t>Table 5: Software Requirements for mobile application</w:t>
      </w:r>
    </w:p>
    <w:p w14:paraId="777EA99A" w14:textId="77777777" w:rsidR="00021685" w:rsidRDefault="00021685" w:rsidP="00EE3DF5">
      <w:pPr>
        <w:pStyle w:val="BodyofResearch"/>
      </w:pPr>
    </w:p>
    <w:p w14:paraId="3C4C9059" w14:textId="77777777" w:rsidR="00021685" w:rsidRDefault="00021685" w:rsidP="00EE3DF5">
      <w:pPr>
        <w:pStyle w:val="BodyofResearch"/>
      </w:pPr>
    </w:p>
    <w:p w14:paraId="24C50DED" w14:textId="23A6A486" w:rsidR="00021685" w:rsidRDefault="00021685" w:rsidP="00EE3DF5">
      <w:pPr>
        <w:pStyle w:val="BodyofResearch"/>
      </w:pPr>
    </w:p>
    <w:p w14:paraId="4B028058" w14:textId="3A029DBD" w:rsidR="00EE3DF5" w:rsidRDefault="00EE3DF5" w:rsidP="00EE3DF5">
      <w:pPr>
        <w:pStyle w:val="BodyofResearch"/>
      </w:pPr>
    </w:p>
    <w:p w14:paraId="116A3979" w14:textId="332B9A52" w:rsidR="00EE3DF5" w:rsidRDefault="00EE3DF5" w:rsidP="00EE3DF5">
      <w:pPr>
        <w:pStyle w:val="BodyofResearch"/>
      </w:pPr>
    </w:p>
    <w:p w14:paraId="2ACBFA95" w14:textId="6E58E1D8" w:rsidR="00EE3DF5" w:rsidRDefault="00EE3DF5" w:rsidP="00EE3DF5">
      <w:pPr>
        <w:pStyle w:val="BodyofResearch"/>
      </w:pPr>
    </w:p>
    <w:p w14:paraId="62DD12C1" w14:textId="77777777" w:rsidR="00EE3DF5" w:rsidRDefault="00EE3DF5" w:rsidP="00EE3DF5">
      <w:pPr>
        <w:pStyle w:val="BodyofResearch"/>
      </w:pPr>
    </w:p>
    <w:p w14:paraId="3331C5C5" w14:textId="77777777" w:rsidR="00021685" w:rsidRDefault="00021685" w:rsidP="00EE3DF5">
      <w:pPr>
        <w:pStyle w:val="BodyofResearch"/>
      </w:pPr>
    </w:p>
    <w:p w14:paraId="2D2E4DD4" w14:textId="77777777" w:rsidR="00021685" w:rsidRDefault="00021685" w:rsidP="00EE3DF5">
      <w:pPr>
        <w:pStyle w:val="BodyofResearch"/>
      </w:pPr>
    </w:p>
    <w:p w14:paraId="4985031E" w14:textId="77777777" w:rsidR="00653A74" w:rsidRDefault="00653A74" w:rsidP="00EE3DF5">
      <w:pPr>
        <w:pStyle w:val="BodyofResearch"/>
        <w:sectPr w:rsidR="00653A74" w:rsidSect="001F5EA3">
          <w:pgSz w:w="12240" w:h="15840" w:code="1"/>
          <w:pgMar w:top="1440" w:right="1440" w:bottom="1440" w:left="2160" w:header="720" w:footer="288" w:gutter="0"/>
          <w:cols w:space="720"/>
          <w:docGrid w:linePitch="360"/>
        </w:sectPr>
      </w:pPr>
    </w:p>
    <w:p w14:paraId="51D30077" w14:textId="77777777" w:rsidR="004A0604" w:rsidRPr="001A5D85" w:rsidRDefault="004A0604" w:rsidP="004A0604">
      <w:pPr>
        <w:tabs>
          <w:tab w:val="left" w:pos="240"/>
          <w:tab w:val="center" w:pos="4320"/>
        </w:tabs>
        <w:jc w:val="left"/>
        <w:rPr>
          <w:b w:val="0"/>
          <w:bCs/>
          <w:color w:val="000000"/>
        </w:rPr>
      </w:pPr>
      <w:r w:rsidRPr="001A5D85">
        <w:rPr>
          <w:bCs/>
        </w:rPr>
        <w:lastRenderedPageBreak/>
        <w:t>Peopleware</w:t>
      </w:r>
      <w:r w:rsidRPr="001A5D85">
        <w:rPr>
          <w:bCs/>
          <w:color w:val="000000"/>
        </w:rPr>
        <w:t xml:space="preserve"> </w:t>
      </w:r>
    </w:p>
    <w:p w14:paraId="26C5BD75" w14:textId="77777777" w:rsidR="004A0604" w:rsidRDefault="004A0604" w:rsidP="004A0604">
      <w:pPr>
        <w:pStyle w:val="BodyofResearch"/>
        <w:ind w:left="720"/>
        <w:rPr>
          <w:rStyle w:val="normaltextrun"/>
          <w:color w:val="000000"/>
        </w:rPr>
      </w:pPr>
      <w:r>
        <w:rPr>
          <w:rStyle w:val="normaltextrun"/>
          <w:color w:val="000000"/>
        </w:rPr>
        <w:t>The following are the people involved and their responsibilities in developing the project:</w:t>
      </w:r>
    </w:p>
    <w:p w14:paraId="0B01FE62" w14:textId="77777777" w:rsidR="004A0604" w:rsidRDefault="004A0604" w:rsidP="004A0604">
      <w:pPr>
        <w:pStyle w:val="BodyofResearch"/>
        <w:ind w:left="720"/>
        <w:rPr>
          <w:rStyle w:val="normaltextrun"/>
          <w:color w:val="000000"/>
        </w:rPr>
      </w:pPr>
    </w:p>
    <w:p w14:paraId="6688B703" w14:textId="77777777" w:rsidR="004A0604" w:rsidRDefault="004A0604" w:rsidP="004A0604">
      <w:pPr>
        <w:pStyle w:val="BodyofResearch"/>
        <w:rPr>
          <w:rStyle w:val="normaltextrun"/>
          <w:color w:val="000000"/>
        </w:rPr>
      </w:pPr>
      <w:r>
        <w:rPr>
          <w:noProof/>
        </w:rPr>
        <w:drawing>
          <wp:anchor distT="0" distB="0" distL="114300" distR="114300" simplePos="0" relativeHeight="251923968" behindDoc="0" locked="0" layoutInCell="1" allowOverlap="1" wp14:anchorId="77915CCD" wp14:editId="6091AE04">
            <wp:simplePos x="0" y="0"/>
            <wp:positionH relativeFrom="column">
              <wp:posOffset>0</wp:posOffset>
            </wp:positionH>
            <wp:positionV relativeFrom="paragraph">
              <wp:posOffset>-635</wp:posOffset>
            </wp:positionV>
            <wp:extent cx="5485562" cy="5307775"/>
            <wp:effectExtent l="0" t="0" r="1270" b="7620"/>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t="23238" b="1994"/>
                    <a:stretch/>
                  </pic:blipFill>
                  <pic:spPr bwMode="auto">
                    <a:xfrm>
                      <a:off x="0" y="0"/>
                      <a:ext cx="5485562" cy="530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E1DDE3" w14:textId="77777777" w:rsidR="004A0604" w:rsidRDefault="004A0604" w:rsidP="004A0604">
      <w:pPr>
        <w:pStyle w:val="BodyofResearch"/>
        <w:rPr>
          <w:rStyle w:val="normaltextrun"/>
          <w:color w:val="000000"/>
        </w:rPr>
      </w:pPr>
    </w:p>
    <w:p w14:paraId="650A013D" w14:textId="77777777" w:rsidR="004A0604" w:rsidRDefault="004A0604" w:rsidP="004A0604">
      <w:pPr>
        <w:pStyle w:val="BodyofResearch"/>
        <w:rPr>
          <w:rStyle w:val="normaltextrun"/>
          <w:color w:val="000000"/>
        </w:rPr>
      </w:pPr>
      <w:r>
        <w:rPr>
          <w:rStyle w:val="normaltextrun"/>
          <w:color w:val="000000"/>
        </w:rPr>
        <w:t>Figure #</w:t>
      </w:r>
    </w:p>
    <w:p w14:paraId="4BDE6EB4" w14:textId="77777777" w:rsidR="004A0604" w:rsidRDefault="004A0604" w:rsidP="004A0604">
      <w:pPr>
        <w:pStyle w:val="BodyofResearch"/>
      </w:pPr>
      <w:r w:rsidRPr="00286BB0">
        <w:rPr>
          <w:b/>
          <w:bCs/>
        </w:rPr>
        <w:t>Researcher</w:t>
      </w:r>
      <w:r w:rsidRPr="00286BB0">
        <w:t xml:space="preserve"> - The researcher creates plans that would meet the requirements of the proposed systems. The researcher collects data from books, journals, other existing research, and other documents that can relate to the proposed system.</w:t>
      </w:r>
    </w:p>
    <w:p w14:paraId="2F49DEA9" w14:textId="77777777" w:rsidR="004A0604" w:rsidRDefault="004A0604" w:rsidP="004A0604">
      <w:pPr>
        <w:pStyle w:val="BodyofResearch"/>
      </w:pPr>
      <w:r w:rsidRPr="00286BB0">
        <w:rPr>
          <w:b/>
          <w:bCs/>
        </w:rPr>
        <w:t>Developer</w:t>
      </w:r>
      <w:r w:rsidRPr="00286BB0">
        <w:t xml:space="preserve"> – Developer’s task is to create a program that is in line to the required modules of the proposed system; and identify the possibilities of new program feature to be modified and making these modifications to in line with the proposed system. Developer will also ensure that the program is feasible and has quality assurance procedure. Developer will also be in charge on testing, deployment of tools and processes that are required to run the application.</w:t>
      </w:r>
    </w:p>
    <w:p w14:paraId="3FEFC91E" w14:textId="77777777" w:rsidR="004A0604" w:rsidRDefault="004A0604" w:rsidP="004A0604">
      <w:pPr>
        <w:pStyle w:val="BodyofResearch"/>
      </w:pPr>
    </w:p>
    <w:p w14:paraId="6D0367ED" w14:textId="77777777" w:rsidR="004A0604" w:rsidRDefault="004A0604" w:rsidP="004A0604">
      <w:pPr>
        <w:pStyle w:val="BodyofResearch"/>
      </w:pPr>
      <w:r w:rsidRPr="00286BB0">
        <w:rPr>
          <w:b/>
          <w:bCs/>
        </w:rPr>
        <w:t>Owner</w:t>
      </w:r>
      <w:r w:rsidRPr="00286BB0">
        <w:t xml:space="preserve"> - Owner of RVM Hog farm has access to the mobile based QR code scanner and the web-based accounting and management system which enable him to manage the web-based system better. Other than that mobile app access gives him power to monitor each pig information if the owner is in the hog farm. </w:t>
      </w:r>
    </w:p>
    <w:p w14:paraId="36B6DBBF" w14:textId="77777777" w:rsidR="004A0604" w:rsidRDefault="004A0604" w:rsidP="004A0604">
      <w:pPr>
        <w:pStyle w:val="BodyofResearch"/>
      </w:pPr>
    </w:p>
    <w:p w14:paraId="2018F08D" w14:textId="77777777" w:rsidR="004A0604" w:rsidRDefault="004A0604" w:rsidP="004A0604">
      <w:pPr>
        <w:pStyle w:val="BodyofResearch"/>
      </w:pPr>
      <w:r w:rsidRPr="00286BB0">
        <w:rPr>
          <w:b/>
          <w:bCs/>
        </w:rPr>
        <w:t>Veterinarian</w:t>
      </w:r>
      <w:r w:rsidRPr="00286BB0">
        <w:t xml:space="preserve"> – Veterinarian needs to see information of the pig. Giving access to the web-based System allow them to view information’s that the veterinarian needs. </w:t>
      </w:r>
    </w:p>
    <w:p w14:paraId="77D1139B" w14:textId="77777777" w:rsidR="004A0604" w:rsidRDefault="004A0604" w:rsidP="004A0604">
      <w:pPr>
        <w:pStyle w:val="BodyofResearch"/>
      </w:pPr>
    </w:p>
    <w:p w14:paraId="2AEA1EF7" w14:textId="77777777" w:rsidR="004A0604" w:rsidRDefault="004A0604" w:rsidP="004A0604">
      <w:pPr>
        <w:pStyle w:val="BodyofResearch"/>
        <w:jc w:val="center"/>
        <w:rPr>
          <w:b/>
          <w:bCs/>
        </w:rPr>
      </w:pPr>
    </w:p>
    <w:p w14:paraId="72B2B4BB" w14:textId="14E728AB" w:rsidR="004A0604" w:rsidRPr="001A5D85" w:rsidRDefault="004A0604" w:rsidP="004A0604">
      <w:pPr>
        <w:pStyle w:val="BodyofResearch"/>
        <w:jc w:val="center"/>
        <w:rPr>
          <w:b/>
          <w:bCs/>
        </w:rPr>
      </w:pPr>
      <w:r w:rsidRPr="001A5D85">
        <w:rPr>
          <w:b/>
          <w:bCs/>
        </w:rPr>
        <w:t xml:space="preserve">Figure </w:t>
      </w:r>
      <w:r>
        <w:rPr>
          <w:b/>
          <w:bCs/>
        </w:rPr>
        <w:t>4</w:t>
      </w:r>
      <w:r w:rsidRPr="001A5D85">
        <w:rPr>
          <w:b/>
          <w:bCs/>
        </w:rPr>
        <w:t>: Peopleware Diagram</w:t>
      </w:r>
    </w:p>
    <w:p w14:paraId="4CCC6351" w14:textId="77777777" w:rsidR="004A0604" w:rsidRDefault="004A0604" w:rsidP="004A0604">
      <w:pPr>
        <w:pStyle w:val="BodyofResearch"/>
      </w:pPr>
    </w:p>
    <w:p w14:paraId="580AFE27" w14:textId="77777777" w:rsidR="004A0604" w:rsidRDefault="004A0604" w:rsidP="004A0604">
      <w:pPr>
        <w:pStyle w:val="BodyofResearch"/>
      </w:pPr>
    </w:p>
    <w:p w14:paraId="38C5154E" w14:textId="77777777" w:rsidR="004A0604" w:rsidRDefault="004A0604" w:rsidP="004A0604">
      <w:pPr>
        <w:pStyle w:val="BodyofResearch"/>
      </w:pPr>
    </w:p>
    <w:p w14:paraId="7BCF23D4" w14:textId="77777777" w:rsidR="004A0604" w:rsidRDefault="004A0604" w:rsidP="004A0604">
      <w:pPr>
        <w:pStyle w:val="BodyofResearch"/>
      </w:pPr>
    </w:p>
    <w:p w14:paraId="549E7BB1" w14:textId="77777777" w:rsidR="004A0604" w:rsidRDefault="004A0604" w:rsidP="004A0604">
      <w:pPr>
        <w:pStyle w:val="BodyofResearch"/>
      </w:pPr>
      <w:r>
        <w:rPr>
          <w:b/>
          <w:bCs/>
        </w:rPr>
        <w:lastRenderedPageBreak/>
        <w:t>Researcher</w:t>
      </w:r>
      <w:r>
        <w:t xml:space="preserve"> - The researcher creates plans that would meet the requirements of the proposed systems. The researcher collects data from books, journals, other existing research, and other documents that can relate to the proposed system. </w:t>
      </w:r>
    </w:p>
    <w:p w14:paraId="5EFC22EB" w14:textId="77777777" w:rsidR="004A0604" w:rsidRDefault="004A0604" w:rsidP="004A0604">
      <w:pPr>
        <w:pStyle w:val="BodyofResearch"/>
      </w:pPr>
    </w:p>
    <w:p w14:paraId="09D4879D" w14:textId="77777777" w:rsidR="004A0604" w:rsidRDefault="004A0604" w:rsidP="004A0604">
      <w:pPr>
        <w:pStyle w:val="BodyofResearch"/>
      </w:pPr>
      <w:r>
        <w:rPr>
          <w:b/>
          <w:bCs/>
        </w:rPr>
        <w:t>Developer</w:t>
      </w:r>
      <w:r>
        <w:t xml:space="preserve"> – Developer’s task is to create a program that is in line to the required modules of the proposed system; and identify the possibilities of new program feature to be modified and making these modifications to in line with the proposed system. Developer will also ensure that the program is feasible and has quality assurance procedure. Developer will also be in charge on testing, deployment of tools and processes that are required to run the application. </w:t>
      </w:r>
    </w:p>
    <w:p w14:paraId="39633746" w14:textId="77777777" w:rsidR="004A0604" w:rsidRDefault="004A0604" w:rsidP="004A0604">
      <w:pPr>
        <w:pStyle w:val="BodyofResearch"/>
      </w:pPr>
    </w:p>
    <w:p w14:paraId="2E4C5CD6" w14:textId="77777777" w:rsidR="004A0604" w:rsidRDefault="004A0604" w:rsidP="004A0604">
      <w:pPr>
        <w:pStyle w:val="BodyofResearch"/>
      </w:pPr>
      <w:r>
        <w:rPr>
          <w:b/>
          <w:bCs/>
        </w:rPr>
        <w:t>Owner</w:t>
      </w:r>
      <w:r>
        <w:t xml:space="preserve"> - Owner of RVM Hog farm has access to the mobile based QR code scanner and the web-based accounting and management system which enable him to manage the web-based system better. Other than that mobile app access gives him power to monitor each pig information if the owner is in the hog farm. </w:t>
      </w:r>
    </w:p>
    <w:p w14:paraId="42924081" w14:textId="77777777" w:rsidR="004A0604" w:rsidRDefault="004A0604" w:rsidP="004A0604">
      <w:pPr>
        <w:pStyle w:val="BodyofResearch"/>
      </w:pPr>
    </w:p>
    <w:p w14:paraId="7FC168A1" w14:textId="77777777" w:rsidR="004A0604" w:rsidRDefault="004A0604" w:rsidP="004A0604">
      <w:pPr>
        <w:pStyle w:val="BodyofResearch"/>
      </w:pPr>
      <w:r>
        <w:rPr>
          <w:b/>
          <w:bCs/>
        </w:rPr>
        <w:t>Veterinarian</w:t>
      </w:r>
      <w:r>
        <w:t xml:space="preserve"> – Veterinarian needs to see information of the pig. Giving access to the web-based System allow them to view information’s that the veterinarian needs. </w:t>
      </w:r>
    </w:p>
    <w:p w14:paraId="39D7EB8A" w14:textId="77777777" w:rsidR="004A0604" w:rsidRDefault="004A0604" w:rsidP="004A0604">
      <w:pPr>
        <w:pStyle w:val="BodyofResearch"/>
      </w:pPr>
    </w:p>
    <w:p w14:paraId="2B73DB22" w14:textId="77777777" w:rsidR="004A0604" w:rsidRDefault="004A0604" w:rsidP="004A0604">
      <w:pPr>
        <w:pStyle w:val="BodyofResearch"/>
      </w:pPr>
      <w:r w:rsidRPr="00286BB0">
        <w:rPr>
          <w:b/>
          <w:bCs/>
        </w:rPr>
        <w:t>Worker</w:t>
      </w:r>
      <w:r w:rsidRPr="00286BB0">
        <w:t xml:space="preserve"> - Worker has access to both web based and mobile system as they need to enter data into system. Other than that, they need to view pig information and that is achievable using the android application.</w:t>
      </w:r>
    </w:p>
    <w:p w14:paraId="16AA8491" w14:textId="77777777" w:rsidR="004A0604" w:rsidRDefault="004A0604" w:rsidP="004A0604">
      <w:pPr>
        <w:pStyle w:val="BodyofResearch"/>
      </w:pPr>
    </w:p>
    <w:p w14:paraId="26AC60A8" w14:textId="77777777" w:rsidR="004A0604" w:rsidRDefault="004A0604" w:rsidP="004A0604">
      <w:pPr>
        <w:pStyle w:val="BodyofResearch"/>
      </w:pPr>
    </w:p>
    <w:p w14:paraId="3E04C66D" w14:textId="77777777" w:rsidR="004A0604" w:rsidRDefault="004A0604" w:rsidP="004A0604">
      <w:pPr>
        <w:pStyle w:val="BodyofResearch"/>
      </w:pPr>
    </w:p>
    <w:p w14:paraId="583D22AE" w14:textId="77777777" w:rsidR="004A0604" w:rsidRDefault="004A0604" w:rsidP="004A0604">
      <w:pPr>
        <w:pStyle w:val="BodyofResearch"/>
      </w:pPr>
    </w:p>
    <w:p w14:paraId="3C685A4F" w14:textId="77777777" w:rsidR="004A0604" w:rsidRDefault="004A0604" w:rsidP="004A0604">
      <w:pPr>
        <w:pStyle w:val="BodyofResearch"/>
      </w:pPr>
    </w:p>
    <w:p w14:paraId="0A5D4E29" w14:textId="77777777" w:rsidR="004A0604" w:rsidRDefault="004A0604" w:rsidP="004A0604">
      <w:pPr>
        <w:pStyle w:val="BodyofResearch"/>
      </w:pPr>
    </w:p>
    <w:p w14:paraId="388C3CFB" w14:textId="77777777" w:rsidR="004A0604" w:rsidRDefault="004A0604" w:rsidP="004A0604">
      <w:pPr>
        <w:pStyle w:val="BodyofResearch"/>
      </w:pPr>
    </w:p>
    <w:p w14:paraId="770C4AF6" w14:textId="77777777" w:rsidR="004A0604" w:rsidRDefault="004A0604" w:rsidP="004A0604">
      <w:pPr>
        <w:pStyle w:val="BodyofResearch"/>
      </w:pPr>
    </w:p>
    <w:p w14:paraId="2DA4C125" w14:textId="77777777" w:rsidR="004A0604" w:rsidRDefault="004A0604" w:rsidP="004A0604">
      <w:pPr>
        <w:pStyle w:val="BodyofResearch"/>
      </w:pPr>
    </w:p>
    <w:p w14:paraId="249272FF" w14:textId="77777777" w:rsidR="004A0604" w:rsidRPr="001A5D85" w:rsidRDefault="004A0604" w:rsidP="004A0604">
      <w:pPr>
        <w:pStyle w:val="BodyofResearch"/>
        <w:rPr>
          <w:b/>
          <w:bCs/>
        </w:rPr>
      </w:pPr>
      <w:r w:rsidRPr="001A5D85">
        <w:rPr>
          <w:b/>
          <w:bCs/>
        </w:rPr>
        <w:lastRenderedPageBreak/>
        <w:t>Network</w:t>
      </w:r>
    </w:p>
    <w:p w14:paraId="21527036" w14:textId="77777777" w:rsidR="004A0604" w:rsidRDefault="004A0604" w:rsidP="004A0604">
      <w:pPr>
        <w:pStyle w:val="BodyofResearch"/>
      </w:pPr>
      <w:r>
        <w:rPr>
          <w:noProof/>
        </w:rPr>
        <w:drawing>
          <wp:inline distT="0" distB="0" distL="0" distR="0" wp14:anchorId="4D4633F1" wp14:editId="061DE8F4">
            <wp:extent cx="6229350" cy="50692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268255" cy="5100916"/>
                    </a:xfrm>
                    <a:prstGeom prst="rect">
                      <a:avLst/>
                    </a:prstGeom>
                    <a:noFill/>
                    <a:ln>
                      <a:noFill/>
                    </a:ln>
                  </pic:spPr>
                </pic:pic>
              </a:graphicData>
            </a:graphic>
          </wp:inline>
        </w:drawing>
      </w:r>
    </w:p>
    <w:p w14:paraId="72A79DB5" w14:textId="77777777" w:rsidR="004A0604" w:rsidRDefault="004A0604" w:rsidP="004A0604">
      <w:pPr>
        <w:pStyle w:val="BodyofResearch"/>
        <w:jc w:val="center"/>
        <w:rPr>
          <w:b/>
          <w:bCs/>
        </w:rPr>
      </w:pPr>
    </w:p>
    <w:p w14:paraId="235A1DA5" w14:textId="030FE6B1" w:rsidR="004A0604" w:rsidRDefault="004A0604" w:rsidP="004A0604">
      <w:pPr>
        <w:pStyle w:val="BodyofResearch"/>
        <w:jc w:val="center"/>
        <w:rPr>
          <w:b/>
          <w:bCs/>
        </w:rPr>
      </w:pPr>
      <w:r w:rsidRPr="001A5D85">
        <w:rPr>
          <w:b/>
          <w:bCs/>
        </w:rPr>
        <w:t xml:space="preserve">Figure </w:t>
      </w:r>
      <w:r>
        <w:rPr>
          <w:b/>
          <w:bCs/>
        </w:rPr>
        <w:t>5</w:t>
      </w:r>
      <w:r w:rsidRPr="001A5D85">
        <w:rPr>
          <w:b/>
          <w:bCs/>
        </w:rPr>
        <w:t>: Network Diagram</w:t>
      </w:r>
    </w:p>
    <w:p w14:paraId="53300434" w14:textId="77777777" w:rsidR="004A0604" w:rsidRPr="001A5D85" w:rsidRDefault="004A0604" w:rsidP="004A0604">
      <w:pPr>
        <w:pStyle w:val="BodyofResearch"/>
        <w:jc w:val="center"/>
        <w:rPr>
          <w:b/>
          <w:bCs/>
        </w:rPr>
      </w:pPr>
    </w:p>
    <w:p w14:paraId="741E20BE" w14:textId="384151F6" w:rsidR="004A0604" w:rsidRDefault="004A0604" w:rsidP="004A0604">
      <w:pPr>
        <w:pStyle w:val="BodyofResearch"/>
      </w:pPr>
      <w:r w:rsidRPr="005C5F77">
        <w:t>The diagram above shows how the network of proposed system. Web-based system is deployed in one of digital ocean cloud computing using a VPS or called droplet. This allows owner,</w:t>
      </w:r>
      <w:r>
        <w:t xml:space="preserve"> </w:t>
      </w:r>
      <w:r w:rsidRPr="005C5F77">
        <w:t>workers, and veterinarian to view piggery status and information anywhere and anytime. They would need to have internet connection to access the web-based system and they can be in the farm using Wi-Fi or ethernet or mobile data. The data on android application can be retrieve</w:t>
      </w:r>
      <w:r>
        <w:t>d</w:t>
      </w:r>
      <w:r w:rsidRPr="005C5F77">
        <w:t xml:space="preserve"> using the </w:t>
      </w:r>
      <w:r w:rsidR="005C3CA4" w:rsidRPr="006952C9">
        <w:rPr>
          <w:highlight w:val="yellow"/>
        </w:rPr>
        <w:t>API</w:t>
      </w:r>
      <w:r w:rsidRPr="005C5F77">
        <w:t xml:space="preserve">. </w:t>
      </w:r>
      <w:r>
        <w:t>In t</w:t>
      </w:r>
      <w:r w:rsidRPr="005C5F77">
        <w:t>his way</w:t>
      </w:r>
      <w:r>
        <w:t>,</w:t>
      </w:r>
      <w:r w:rsidRPr="005C5F77">
        <w:t xml:space="preserve"> everything can be easily retrieved using http request.</w:t>
      </w:r>
    </w:p>
    <w:p w14:paraId="41C1E68D" w14:textId="77777777" w:rsidR="004A0604" w:rsidRDefault="004A0604" w:rsidP="004A0604">
      <w:pPr>
        <w:pStyle w:val="Heading2"/>
      </w:pPr>
      <w:r>
        <w:lastRenderedPageBreak/>
        <w:t>Calendar of Activities</w:t>
      </w:r>
    </w:p>
    <w:p w14:paraId="46B693C7" w14:textId="77777777" w:rsidR="004A0604" w:rsidRDefault="004A0604" w:rsidP="004A0604">
      <w:pPr>
        <w:pStyle w:val="BodyofResearch"/>
        <w:rPr>
          <w:rStyle w:val="BodyofResearchChar"/>
          <w:b/>
          <w:bCs/>
        </w:rPr>
      </w:pPr>
      <w:r w:rsidRPr="00F630E3">
        <w:rPr>
          <w:rStyle w:val="BodyofResearchChar"/>
          <w:b/>
          <w:bCs/>
        </w:rPr>
        <w:t>Methodology</w:t>
      </w:r>
    </w:p>
    <w:p w14:paraId="655009FD" w14:textId="7E795E75" w:rsidR="004A0604" w:rsidRDefault="004A0604" w:rsidP="004A0604">
      <w:pPr>
        <w:spacing w:line="360" w:lineRule="auto"/>
        <w:jc w:val="both"/>
        <w:rPr>
          <w:b w:val="0"/>
          <w:bCs/>
        </w:rPr>
      </w:pPr>
      <w:r w:rsidRPr="002B0542">
        <w:rPr>
          <w:b w:val="0"/>
          <w:bCs/>
        </w:rPr>
        <w:t>The proponent</w:t>
      </w:r>
      <w:r>
        <w:rPr>
          <w:b w:val="0"/>
          <w:bCs/>
        </w:rPr>
        <w:t>s</w:t>
      </w:r>
      <w:r w:rsidRPr="002B0542">
        <w:rPr>
          <w:b w:val="0"/>
          <w:bCs/>
        </w:rPr>
        <w:t xml:space="preserve"> will use agile model as it offers team productivity. With agile, task </w:t>
      </w:r>
      <w:r w:rsidR="00204FC9" w:rsidRPr="002B0542">
        <w:rPr>
          <w:b w:val="0"/>
          <w:bCs/>
        </w:rPr>
        <w:t>is</w:t>
      </w:r>
      <w:r w:rsidRPr="002B0542">
        <w:rPr>
          <w:b w:val="0"/>
          <w:bCs/>
        </w:rPr>
        <w:t xml:space="preserve"> divided into chunk where each chunk will have to deliver specific requirement. Agile model is a combination of iterative which means it changes can be done easily and incremental which means adding something slowly.</w:t>
      </w:r>
    </w:p>
    <w:p w14:paraId="4A9C20CD" w14:textId="77777777" w:rsidR="004A0604" w:rsidRDefault="004A0604" w:rsidP="004A0604">
      <w:pPr>
        <w:spacing w:line="360" w:lineRule="auto"/>
        <w:jc w:val="both"/>
        <w:rPr>
          <w:b w:val="0"/>
          <w:bCs/>
        </w:rPr>
      </w:pPr>
      <w:r>
        <w:rPr>
          <w:noProof/>
        </w:rPr>
        <w:drawing>
          <wp:inline distT="0" distB="0" distL="0" distR="0" wp14:anchorId="4E4EA8C0" wp14:editId="3AAC99E1">
            <wp:extent cx="5486400" cy="3457575"/>
            <wp:effectExtent l="0" t="0" r="0" b="9525"/>
            <wp:docPr id="5" name="Picture 5" descr="Agile Software Process Model - An Introduction — DataSaga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ile Software Process Model - An Introduction — DataSagar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457575"/>
                    </a:xfrm>
                    <a:prstGeom prst="rect">
                      <a:avLst/>
                    </a:prstGeom>
                    <a:noFill/>
                    <a:ln>
                      <a:noFill/>
                    </a:ln>
                  </pic:spPr>
                </pic:pic>
              </a:graphicData>
            </a:graphic>
          </wp:inline>
        </w:drawing>
      </w:r>
    </w:p>
    <w:p w14:paraId="62A335E8" w14:textId="77777777" w:rsidR="004A0604" w:rsidRPr="00F630E3" w:rsidRDefault="004A0604" w:rsidP="004A0604">
      <w:pPr>
        <w:spacing w:line="360" w:lineRule="auto"/>
      </w:pPr>
      <w:r w:rsidRPr="00F630E3">
        <w:rPr>
          <w:rStyle w:val="BodyofResearchChar"/>
          <w:rFonts w:eastAsiaTheme="minorHAnsi"/>
        </w:rPr>
        <w:t>Figure</w:t>
      </w:r>
      <w:r>
        <w:rPr>
          <w:rStyle w:val="BodyofResearchChar"/>
          <w:rFonts w:eastAsiaTheme="minorHAnsi"/>
        </w:rPr>
        <w:t xml:space="preserve"> 6</w:t>
      </w:r>
      <w:r w:rsidRPr="00F630E3">
        <w:rPr>
          <w:rStyle w:val="BodyofResearchChar"/>
          <w:rFonts w:eastAsiaTheme="minorHAnsi"/>
        </w:rPr>
        <w:t>: Agile Methodology</w:t>
      </w:r>
    </w:p>
    <w:p w14:paraId="2A57F287" w14:textId="77777777" w:rsidR="004A0604" w:rsidRDefault="004A0604" w:rsidP="004A0604">
      <w:pPr>
        <w:pStyle w:val="BodyofResearch"/>
      </w:pPr>
    </w:p>
    <w:p w14:paraId="0AFFF87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Project Planning and Initiation </w:t>
      </w:r>
    </w:p>
    <w:p w14:paraId="18EAC0E6"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00F6F3BA" w14:textId="77777777" w:rsidR="004A0604" w:rsidRDefault="004A0604" w:rsidP="004A0604">
      <w:pPr>
        <w:pStyle w:val="BodyofResearch"/>
        <w:numPr>
          <w:ilvl w:val="0"/>
          <w:numId w:val="2"/>
        </w:numPr>
        <w:rPr>
          <w:rStyle w:val="BodyofResearchChar"/>
        </w:rPr>
      </w:pPr>
      <w:r>
        <w:rPr>
          <w:rStyle w:val="BodyofResearchChar"/>
        </w:rPr>
        <w:t>To identify the company/agency that is suitable for the proposed system.</w:t>
      </w:r>
    </w:p>
    <w:p w14:paraId="1CF0D494" w14:textId="77777777" w:rsidR="004A0604" w:rsidRDefault="004A0604" w:rsidP="004A0604">
      <w:pPr>
        <w:pStyle w:val="BodyofResearch"/>
        <w:numPr>
          <w:ilvl w:val="0"/>
          <w:numId w:val="2"/>
        </w:numPr>
        <w:jc w:val="left"/>
        <w:rPr>
          <w:rStyle w:val="BodyofResearchChar"/>
        </w:rPr>
      </w:pPr>
      <w:r>
        <w:rPr>
          <w:rStyle w:val="BodyofResearchChar"/>
        </w:rPr>
        <w:t>To create a questionnaire that can gather data and process of the identified company/agency.</w:t>
      </w:r>
    </w:p>
    <w:p w14:paraId="5E17F979" w14:textId="77777777" w:rsidR="004A0604" w:rsidRPr="00F630E3" w:rsidRDefault="004A0604" w:rsidP="004A0604">
      <w:pPr>
        <w:pStyle w:val="BodyofResearch"/>
        <w:numPr>
          <w:ilvl w:val="0"/>
          <w:numId w:val="2"/>
        </w:numPr>
        <w:jc w:val="left"/>
        <w:rPr>
          <w:rStyle w:val="BodyofResearchChar"/>
        </w:rPr>
      </w:pPr>
      <w:r>
        <w:rPr>
          <w:rStyle w:val="BodyofResearchChar"/>
        </w:rPr>
        <w:t>To create a request letter to interview the identified company/agency.</w:t>
      </w:r>
    </w:p>
    <w:p w14:paraId="58CA75C7"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6A153B24" w14:textId="77777777" w:rsidR="004A0604" w:rsidRDefault="004A0604" w:rsidP="004A0604">
      <w:pPr>
        <w:pStyle w:val="BodyofResearch"/>
        <w:rPr>
          <w:rStyle w:val="BodyofResearchChar"/>
        </w:rPr>
      </w:pPr>
      <w:r>
        <w:rPr>
          <w:rStyle w:val="BodyofResearchChar"/>
        </w:rPr>
        <w:t xml:space="preserve">The proponent brainstormed an idea for a system that will be proposed to a </w:t>
      </w:r>
      <w:r>
        <w:rPr>
          <w:rStyle w:val="BodyofResearchChar"/>
        </w:rPr>
        <w:lastRenderedPageBreak/>
        <w:t>company/agency. After deciding on the system, the proponent will find a company/agency to propose the chosen idea of the proposed system. If the proponents identified the company/agency, then they will create a letter to request permission from the manager /owner of the agency for permission to conduct an interview. Thus, if permitted then the proponent will create a questionnaire to ask for details about the problems and process of the identified company/agency. Furthermore, the proponent will gather data that can be analyzed to create the modules of the proposed system.</w:t>
      </w:r>
    </w:p>
    <w:p w14:paraId="4B8ACAD7" w14:textId="4A09E7A8"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 </w:t>
      </w:r>
      <w:r w:rsidR="00204FC9" w:rsidRPr="00FC0139">
        <w:rPr>
          <w:rStyle w:val="BodyofResearchChar"/>
        </w:rPr>
        <w:t>stakeholders.</w:t>
      </w:r>
      <w:r w:rsidRPr="00FC0139">
        <w:rPr>
          <w:rStyle w:val="BodyofResearchChar"/>
        </w:rPr>
        <w:t xml:space="preserve"> </w:t>
      </w:r>
    </w:p>
    <w:p w14:paraId="26947020" w14:textId="77777777" w:rsidR="004A0604" w:rsidRDefault="004A0604" w:rsidP="004A0604">
      <w:pPr>
        <w:pStyle w:val="BodyofResearch"/>
        <w:rPr>
          <w:rStyle w:val="BodyofResearchChar"/>
        </w:rPr>
      </w:pPr>
      <w:r w:rsidRPr="00FC0139">
        <w:rPr>
          <w:rStyle w:val="BodyofResearchChar"/>
          <w:b/>
          <w:bCs/>
        </w:rPr>
        <w:t xml:space="preserve">Resources: </w:t>
      </w:r>
      <w:r w:rsidRPr="00FC0139">
        <w:rPr>
          <w:rStyle w:val="BodyofResearchChar"/>
        </w:rPr>
        <w:t>Request Letter, Questionnaire,</w:t>
      </w:r>
      <w:r>
        <w:rPr>
          <w:rStyle w:val="BodyofResearchChar"/>
        </w:rPr>
        <w:t xml:space="preserve"> </w:t>
      </w:r>
      <w:r w:rsidRPr="00FC0139">
        <w:rPr>
          <w:rStyle w:val="BodyofResearchChar"/>
        </w:rPr>
        <w:t>Laptop,</w:t>
      </w:r>
      <w:r>
        <w:rPr>
          <w:rStyle w:val="BodyofResearchChar"/>
        </w:rPr>
        <w:t xml:space="preserve"> </w:t>
      </w:r>
      <w:r w:rsidRPr="00FC0139">
        <w:rPr>
          <w:rStyle w:val="BodyofResearchChar"/>
        </w:rPr>
        <w:t xml:space="preserve">and Microsoft </w:t>
      </w:r>
    </w:p>
    <w:p w14:paraId="279E432F"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Week </w:t>
      </w:r>
      <w:r>
        <w:rPr>
          <w:rStyle w:val="BodyofResearchChar"/>
        </w:rPr>
        <w:t>3-18</w:t>
      </w:r>
    </w:p>
    <w:p w14:paraId="7D842774"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Requirements Analysis</w:t>
      </w:r>
      <w:r w:rsidRPr="00B15B9A">
        <w:rPr>
          <w:rStyle w:val="BodyofResearchChar"/>
        </w:rPr>
        <w:t xml:space="preserve"> </w:t>
      </w:r>
    </w:p>
    <w:p w14:paraId="51EA94FC" w14:textId="77777777" w:rsidR="004A0604" w:rsidRDefault="004A0604" w:rsidP="004A0604">
      <w:pPr>
        <w:pStyle w:val="BodyofResearch"/>
        <w:rPr>
          <w:rStyle w:val="BodyofResearchChar"/>
          <w:b/>
          <w:bCs/>
        </w:rPr>
      </w:pPr>
      <w:r w:rsidRPr="00FC0139">
        <w:rPr>
          <w:rStyle w:val="BodyofResearchChar"/>
          <w:b/>
          <w:bCs/>
        </w:rPr>
        <w:t xml:space="preserve">Objectives of the Activity: </w:t>
      </w:r>
    </w:p>
    <w:p w14:paraId="2F626D87" w14:textId="77777777" w:rsidR="004A0604" w:rsidRDefault="004A0604" w:rsidP="004A0604">
      <w:pPr>
        <w:pStyle w:val="BodyofResearch"/>
        <w:numPr>
          <w:ilvl w:val="0"/>
          <w:numId w:val="3"/>
        </w:numPr>
        <w:jc w:val="left"/>
        <w:rPr>
          <w:rStyle w:val="BodyofResearchChar"/>
        </w:rPr>
      </w:pPr>
      <w:r>
        <w:rPr>
          <w:rStyle w:val="BodyofResearchChar"/>
        </w:rPr>
        <w:t>To determine the current technical process of RVM Hog farm.</w:t>
      </w:r>
    </w:p>
    <w:p w14:paraId="6E108FAF" w14:textId="77777777" w:rsidR="004A0604" w:rsidRDefault="004A0604" w:rsidP="004A0604">
      <w:pPr>
        <w:pStyle w:val="BodyofResearch"/>
        <w:numPr>
          <w:ilvl w:val="0"/>
          <w:numId w:val="3"/>
        </w:numPr>
        <w:jc w:val="left"/>
        <w:rPr>
          <w:rStyle w:val="BodyofResearchChar"/>
        </w:rPr>
      </w:pPr>
      <w:r>
        <w:rPr>
          <w:rStyle w:val="BodyofResearchChar"/>
        </w:rPr>
        <w:t>To create data flow diagram of the current system using Gane and Sarson Model.</w:t>
      </w:r>
    </w:p>
    <w:p w14:paraId="0C651CE5" w14:textId="77777777" w:rsidR="004A0604" w:rsidRDefault="004A0604" w:rsidP="004A0604">
      <w:pPr>
        <w:pStyle w:val="BodyofResearch"/>
        <w:numPr>
          <w:ilvl w:val="0"/>
          <w:numId w:val="3"/>
        </w:numPr>
        <w:jc w:val="left"/>
        <w:rPr>
          <w:rStyle w:val="BodyofResearchChar"/>
        </w:rPr>
      </w:pPr>
      <w:r>
        <w:rPr>
          <w:rStyle w:val="BodyofResearchChar"/>
        </w:rPr>
        <w:t>To create a dataflow diagram of the proposed system using Gane and Sarson Model.</w:t>
      </w:r>
    </w:p>
    <w:p w14:paraId="1E123B76" w14:textId="77777777" w:rsidR="004A0604" w:rsidRPr="00F630E3" w:rsidRDefault="004A0604" w:rsidP="004A0604">
      <w:pPr>
        <w:pStyle w:val="BodyofResearch"/>
        <w:numPr>
          <w:ilvl w:val="0"/>
          <w:numId w:val="3"/>
        </w:numPr>
        <w:jc w:val="left"/>
        <w:rPr>
          <w:rStyle w:val="BodyofResearchChar"/>
        </w:rPr>
      </w:pPr>
      <w:r>
        <w:rPr>
          <w:rStyle w:val="BodyofResearchChar"/>
        </w:rPr>
        <w:t>To determine the implementation of proposed system with the use of physical diagram.</w:t>
      </w:r>
    </w:p>
    <w:p w14:paraId="3C7FCF2C"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E3B9265" w14:textId="77777777" w:rsidR="004A0604" w:rsidRDefault="004A0604" w:rsidP="004A0604">
      <w:pPr>
        <w:pStyle w:val="BodyofResearch"/>
        <w:rPr>
          <w:rStyle w:val="BodyofResearchChar"/>
        </w:rPr>
      </w:pPr>
      <w:r>
        <w:rPr>
          <w:rStyle w:val="BodyofResearchChar"/>
        </w:rPr>
        <w:t>The proponent would create diagram that would see if the current and proposed system will have difference. The proponent would like to see that the proposed system will have better process than the current system. The proponent would create data flow diagram that would visualize how the current process of RVM hog farm work. This would include Level 0, Logical Data Flow Diagram Level 1. Furthermore, the proponent would create data flow diagram of the proposed system that would visualize how the proposed system process would work. This includes a Level 0 Physical data flow diagram of the proposed system and Level 1 physical data flow diagram of the proposed system.</w:t>
      </w:r>
    </w:p>
    <w:p w14:paraId="1E6BE42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2C1BFC71" w14:textId="77777777" w:rsidR="004A0604" w:rsidRDefault="004A0604" w:rsidP="004A0604">
      <w:pPr>
        <w:pStyle w:val="BodyofResearch"/>
        <w:rPr>
          <w:rStyle w:val="BodyofResearchChar"/>
        </w:rPr>
      </w:pPr>
      <w:r w:rsidRPr="00FC0139">
        <w:rPr>
          <w:rStyle w:val="BodyofResearchChar"/>
          <w:b/>
          <w:bCs/>
        </w:rPr>
        <w:t>Resources:</w:t>
      </w:r>
      <w:r>
        <w:rPr>
          <w:rStyle w:val="BodyofResearchChar"/>
          <w:b/>
          <w:bCs/>
        </w:rPr>
        <w:t xml:space="preserve"> </w:t>
      </w:r>
      <w:r w:rsidRPr="00CF3123">
        <w:rPr>
          <w:rStyle w:val="BodyofResearchChar"/>
        </w:rPr>
        <w:t>Laptop,</w:t>
      </w:r>
      <w:r>
        <w:rPr>
          <w:rStyle w:val="BodyofResearchChar"/>
        </w:rPr>
        <w:t xml:space="preserve"> Lucid Chart, Microsoft Word, Browser, Diagram.net, Internet Connection</w:t>
      </w:r>
    </w:p>
    <w:p w14:paraId="48B039D7"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19-20</w:t>
      </w:r>
    </w:p>
    <w:p w14:paraId="2BA7CF30"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Requirements Documentation</w:t>
      </w:r>
      <w:r w:rsidRPr="00B15B9A">
        <w:rPr>
          <w:rStyle w:val="BodyofResearchChar"/>
        </w:rPr>
        <w:t xml:space="preserve"> </w:t>
      </w:r>
    </w:p>
    <w:p w14:paraId="5FC4355C"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053FEADC" w14:textId="77777777" w:rsidR="004A0604" w:rsidRPr="00F630E3" w:rsidRDefault="004A0604" w:rsidP="004A0604">
      <w:pPr>
        <w:pStyle w:val="BodyofResearch"/>
        <w:numPr>
          <w:ilvl w:val="0"/>
          <w:numId w:val="4"/>
        </w:numPr>
        <w:jc w:val="left"/>
        <w:rPr>
          <w:rStyle w:val="BodyofResearchChar"/>
        </w:rPr>
      </w:pPr>
      <w:r>
        <w:rPr>
          <w:rStyle w:val="BodyofResearchChar"/>
        </w:rPr>
        <w:t>To create</w:t>
      </w:r>
      <w:r w:rsidRPr="00EE3DF5">
        <w:rPr>
          <w:rStyle w:val="BodyofResearchChar"/>
        </w:rPr>
        <w:t xml:space="preserve"> </w:t>
      </w:r>
      <w:r>
        <w:rPr>
          <w:rStyle w:val="BodyofResearchChar"/>
        </w:rPr>
        <w:t>functional requirements and non-functional requirement</w:t>
      </w:r>
    </w:p>
    <w:p w14:paraId="0021A4A3" w14:textId="77777777" w:rsidR="004A0604" w:rsidRDefault="004A0604" w:rsidP="004A0604">
      <w:pPr>
        <w:pStyle w:val="BodyofResearch"/>
        <w:rPr>
          <w:rStyle w:val="BodyofResearchChar"/>
        </w:rPr>
      </w:pPr>
      <w:r w:rsidRPr="00EE3DF5">
        <w:rPr>
          <w:rStyle w:val="BodyofResearchChar"/>
          <w:b/>
          <w:bCs/>
        </w:rPr>
        <w:t>Description:</w:t>
      </w:r>
      <w:r w:rsidRPr="00FC0139">
        <w:rPr>
          <w:rStyle w:val="BodyofResearchChar"/>
        </w:rPr>
        <w:t xml:space="preserve"> </w:t>
      </w:r>
    </w:p>
    <w:p w14:paraId="25B5A2DC" w14:textId="77777777" w:rsidR="004A0604" w:rsidRDefault="004A0604" w:rsidP="004A0604">
      <w:pPr>
        <w:pStyle w:val="BodyofResearch"/>
        <w:rPr>
          <w:rStyle w:val="BodyofResearchChar"/>
        </w:rPr>
      </w:pPr>
      <w:r>
        <w:rPr>
          <w:rStyle w:val="BodyofResearchChar"/>
        </w:rPr>
        <w:t>The proponent would create a storyboard which would show how the User Interface of the proposed system works. Thus, creating this story board would allow the proponent to visualize and layout the look of the proposed system. Furthermore, the proponent would create functional requirements for the proposed system where it would describe how the proposed system will behave. Thus, giving the proponent plans for the proposed system when Iterations start.</w:t>
      </w:r>
    </w:p>
    <w:p w14:paraId="44359AC1"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577EB541" w14:textId="77777777" w:rsidR="004A0604" w:rsidRDefault="004A0604" w:rsidP="004A0604">
      <w:pPr>
        <w:pStyle w:val="BodyofResearch"/>
        <w:rPr>
          <w:rStyle w:val="BodyofResearchChar"/>
        </w:rPr>
      </w:pPr>
      <w:r w:rsidRPr="00FC0139">
        <w:rPr>
          <w:rStyle w:val="BodyofResearchChar"/>
          <w:b/>
          <w:bCs/>
        </w:rPr>
        <w:t xml:space="preserve">Resources: </w:t>
      </w:r>
      <w:r w:rsidRPr="00250154">
        <w:rPr>
          <w:rStyle w:val="BodyofResearchChar"/>
        </w:rPr>
        <w:t>Lucid</w:t>
      </w:r>
      <w:r>
        <w:rPr>
          <w:rStyle w:val="BodyofResearchChar"/>
        </w:rPr>
        <w:t xml:space="preserve"> </w:t>
      </w:r>
      <w:r w:rsidRPr="00250154">
        <w:rPr>
          <w:rStyle w:val="BodyofResearchChar"/>
        </w:rPr>
        <w:t>Chart</w:t>
      </w:r>
      <w:r>
        <w:rPr>
          <w:rStyle w:val="BodyofResearchChar"/>
        </w:rPr>
        <w:t>, Laptop, Diagram.net, Internet Connection, Browser, Microsoft Word</w:t>
      </w:r>
    </w:p>
    <w:p w14:paraId="32FC61F8"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21</w:t>
      </w:r>
    </w:p>
    <w:p w14:paraId="17473B64" w14:textId="77777777" w:rsidR="004A0604" w:rsidRDefault="004A0604" w:rsidP="004A0604">
      <w:pPr>
        <w:pStyle w:val="BodyofResearch"/>
        <w:rPr>
          <w:rStyle w:val="BodyofResearchChar"/>
        </w:rPr>
      </w:pPr>
    </w:p>
    <w:p w14:paraId="22BE2C1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Design of Conceptual Framework and System Architecture</w:t>
      </w:r>
      <w:r w:rsidRPr="00B15B9A">
        <w:rPr>
          <w:rStyle w:val="BodyofResearchChar"/>
        </w:rPr>
        <w:t xml:space="preserve"> </w:t>
      </w:r>
    </w:p>
    <w:p w14:paraId="74AD5F9D"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3A3A0944" w14:textId="77777777" w:rsidR="004A0604" w:rsidRDefault="004A0604" w:rsidP="004A0604">
      <w:pPr>
        <w:pStyle w:val="BodyofResearch"/>
        <w:numPr>
          <w:ilvl w:val="0"/>
          <w:numId w:val="5"/>
        </w:numPr>
        <w:jc w:val="left"/>
        <w:rPr>
          <w:rStyle w:val="BodyofResearchChar"/>
        </w:rPr>
      </w:pPr>
      <w:r>
        <w:rPr>
          <w:rStyle w:val="BodyofResearchChar"/>
        </w:rPr>
        <w:t>To design system architecture that follows Three-Tier Architecture Model</w:t>
      </w:r>
    </w:p>
    <w:p w14:paraId="5F8239A9" w14:textId="77777777" w:rsidR="004A0604" w:rsidRPr="00F630E3" w:rsidRDefault="004A0604" w:rsidP="004A0604">
      <w:pPr>
        <w:pStyle w:val="BodyofResearch"/>
        <w:numPr>
          <w:ilvl w:val="0"/>
          <w:numId w:val="5"/>
        </w:numPr>
        <w:jc w:val="left"/>
        <w:rPr>
          <w:rStyle w:val="BodyofResearchChar"/>
        </w:rPr>
      </w:pPr>
      <w:r>
        <w:rPr>
          <w:rStyle w:val="BodyofResearchChar"/>
        </w:rPr>
        <w:t>To design Conceptual Framework that follow Input-Process-Output Model</w:t>
      </w:r>
    </w:p>
    <w:p w14:paraId="21EAFEEF"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4F42D7F0" w14:textId="77777777" w:rsidR="004A0604" w:rsidRDefault="004A0604" w:rsidP="004A0604">
      <w:pPr>
        <w:pStyle w:val="BodyofResearch"/>
        <w:rPr>
          <w:rStyle w:val="BodyofResearchChar"/>
        </w:rPr>
      </w:pPr>
      <w:r>
        <w:rPr>
          <w:rStyle w:val="BodyofResearchChar"/>
        </w:rPr>
        <w:t>The proponents would create System Architecture design that follows Three-Tier Architecture Model which would consist of application, presentation, and data tier. This would give the proponent an idea of how the proposed system works based on the designed System Architecture. Furthermore, the proponent would create conceptual framework that follow Input-Process-Output model to determine how the input data will be processed and outputted by the proposed system.</w:t>
      </w:r>
    </w:p>
    <w:p w14:paraId="5262E61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3722846F"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Laptop, Lucid Chart, Browser, Internet Connection, Diagram.net</w:t>
      </w:r>
    </w:p>
    <w:p w14:paraId="423F5C02"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22-23</w:t>
      </w:r>
    </w:p>
    <w:p w14:paraId="13B98FB9" w14:textId="77777777" w:rsidR="004A0604" w:rsidRDefault="004A0604" w:rsidP="004A0604">
      <w:pPr>
        <w:pStyle w:val="BodyofResearch"/>
        <w:rPr>
          <w:rStyle w:val="BodyofResearchChar"/>
        </w:rPr>
      </w:pPr>
    </w:p>
    <w:p w14:paraId="50CB5B43" w14:textId="77777777" w:rsidR="004A0604" w:rsidRDefault="004A0604" w:rsidP="004A0604">
      <w:pPr>
        <w:pStyle w:val="BodyofResearch"/>
        <w:rPr>
          <w:rStyle w:val="BodyofResearchChar"/>
        </w:rPr>
      </w:pPr>
    </w:p>
    <w:p w14:paraId="2478F5E1"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Object Modeling</w:t>
      </w:r>
      <w:r w:rsidRPr="00B15B9A">
        <w:rPr>
          <w:rStyle w:val="BodyofResearchChar"/>
        </w:rPr>
        <w:t xml:space="preserve"> </w:t>
      </w:r>
    </w:p>
    <w:p w14:paraId="4F7D78BA"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1B8D560F" w14:textId="77777777" w:rsidR="004A0604" w:rsidRPr="00F630E3" w:rsidRDefault="004A0604" w:rsidP="004A0604">
      <w:pPr>
        <w:pStyle w:val="BodyofResearch"/>
        <w:numPr>
          <w:ilvl w:val="0"/>
          <w:numId w:val="6"/>
        </w:numPr>
        <w:jc w:val="left"/>
        <w:rPr>
          <w:rStyle w:val="BodyofResearchChar"/>
        </w:rPr>
      </w:pPr>
      <w:r>
        <w:rPr>
          <w:rStyle w:val="BodyofResearchChar"/>
        </w:rPr>
        <w:t>To create an Event Decomposition, Use Case Diagram and Activity Diagram of the proposed system.</w:t>
      </w:r>
    </w:p>
    <w:p w14:paraId="182B32CD"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4C48A289" w14:textId="77777777" w:rsidR="004A0604" w:rsidRDefault="004A0604" w:rsidP="004A0604">
      <w:pPr>
        <w:pStyle w:val="BodyofResearch"/>
        <w:rPr>
          <w:rStyle w:val="BodyofResearchChar"/>
        </w:rPr>
      </w:pPr>
      <w:r>
        <w:rPr>
          <w:rStyle w:val="BodyofResearchChar"/>
        </w:rPr>
        <w:t>The proponent would create an Even Decomposition with Use Case diagram to determine which use case each event will do. Thus, the proponent would determine which stakeholders are involved in each event. Furthermore, the proponent would create activity diagram which would determine the flow of activity in the proposed system.</w:t>
      </w:r>
    </w:p>
    <w:p w14:paraId="1990473A" w14:textId="313FB88F"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 </w:t>
      </w:r>
      <w:r w:rsidR="00204FC9" w:rsidRPr="00FC0139">
        <w:rPr>
          <w:rStyle w:val="BodyofResearchChar"/>
        </w:rPr>
        <w:t>stakeholders.</w:t>
      </w:r>
      <w:r w:rsidRPr="00FC0139">
        <w:rPr>
          <w:rStyle w:val="BodyofResearchChar"/>
        </w:rPr>
        <w:t xml:space="preserve"> </w:t>
      </w:r>
    </w:p>
    <w:p w14:paraId="4F092D4C"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Laptop, Lucid Chart, Browser, Internet Connection, Diagram.net</w:t>
      </w:r>
    </w:p>
    <w:p w14:paraId="2E1BA36A" w14:textId="77777777" w:rsidR="004A0604" w:rsidRDefault="004A0604" w:rsidP="004A0604">
      <w:pPr>
        <w:pStyle w:val="BodyofResearch"/>
        <w:rPr>
          <w:rStyle w:val="BodyofResearchChar"/>
        </w:rPr>
      </w:pPr>
      <w:r w:rsidRPr="00FC0139">
        <w:rPr>
          <w:rStyle w:val="BodyofResearchChar"/>
          <w:b/>
          <w:bCs/>
        </w:rPr>
        <w:t>Timeline:</w:t>
      </w:r>
      <w:r>
        <w:rPr>
          <w:rStyle w:val="BodyofResearchChar"/>
          <w:b/>
          <w:bCs/>
        </w:rPr>
        <w:t xml:space="preserve"> </w:t>
      </w:r>
      <w:r>
        <w:rPr>
          <w:rStyle w:val="BodyofResearchChar"/>
        </w:rPr>
        <w:t>Week 24-25</w:t>
      </w:r>
    </w:p>
    <w:p w14:paraId="7558D513"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Database Design</w:t>
      </w:r>
      <w:r w:rsidRPr="00B15B9A">
        <w:rPr>
          <w:rStyle w:val="BodyofResearchChar"/>
        </w:rPr>
        <w:t xml:space="preserve"> </w:t>
      </w:r>
    </w:p>
    <w:p w14:paraId="6BF32340"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699C3713" w14:textId="77777777" w:rsidR="004A0604" w:rsidRDefault="004A0604" w:rsidP="004A0604">
      <w:pPr>
        <w:pStyle w:val="BodyofResearch"/>
        <w:numPr>
          <w:ilvl w:val="0"/>
          <w:numId w:val="7"/>
        </w:numPr>
        <w:jc w:val="left"/>
        <w:rPr>
          <w:rStyle w:val="BodyofResearchChar"/>
        </w:rPr>
      </w:pPr>
      <w:r>
        <w:rPr>
          <w:rStyle w:val="BodyofResearchChar"/>
        </w:rPr>
        <w:t>To create Conceptual Database Model</w:t>
      </w:r>
    </w:p>
    <w:p w14:paraId="28F9B23D" w14:textId="77777777" w:rsidR="004A0604" w:rsidRDefault="004A0604" w:rsidP="004A0604">
      <w:pPr>
        <w:pStyle w:val="BodyofResearch"/>
        <w:numPr>
          <w:ilvl w:val="0"/>
          <w:numId w:val="7"/>
        </w:numPr>
        <w:jc w:val="left"/>
        <w:rPr>
          <w:rStyle w:val="BodyofResearchChar"/>
        </w:rPr>
      </w:pPr>
      <w:r>
        <w:rPr>
          <w:rStyle w:val="BodyofResearchChar"/>
        </w:rPr>
        <w:t>To create Normalization</w:t>
      </w:r>
    </w:p>
    <w:p w14:paraId="0E379BF0" w14:textId="77777777" w:rsidR="004A0604" w:rsidRDefault="004A0604" w:rsidP="004A0604">
      <w:pPr>
        <w:pStyle w:val="BodyofResearch"/>
        <w:numPr>
          <w:ilvl w:val="0"/>
          <w:numId w:val="7"/>
        </w:numPr>
        <w:jc w:val="left"/>
        <w:rPr>
          <w:rStyle w:val="BodyofResearchChar"/>
        </w:rPr>
      </w:pPr>
      <w:r>
        <w:rPr>
          <w:rStyle w:val="BodyofResearchChar"/>
        </w:rPr>
        <w:t>To create Logical Database Model</w:t>
      </w:r>
    </w:p>
    <w:p w14:paraId="06660E7F" w14:textId="77777777" w:rsidR="004A0604" w:rsidRDefault="004A0604" w:rsidP="004A0604">
      <w:pPr>
        <w:pStyle w:val="BodyofResearch"/>
        <w:numPr>
          <w:ilvl w:val="0"/>
          <w:numId w:val="7"/>
        </w:numPr>
        <w:jc w:val="left"/>
        <w:rPr>
          <w:rStyle w:val="BodyofResearchChar"/>
        </w:rPr>
      </w:pPr>
      <w:r>
        <w:rPr>
          <w:rStyle w:val="BodyofResearchChar"/>
        </w:rPr>
        <w:t>To create Physical Database Model</w:t>
      </w:r>
    </w:p>
    <w:p w14:paraId="1446DC7B" w14:textId="77777777" w:rsidR="004A0604" w:rsidRPr="00F630E3" w:rsidRDefault="004A0604" w:rsidP="004A0604">
      <w:pPr>
        <w:pStyle w:val="BodyofResearch"/>
        <w:numPr>
          <w:ilvl w:val="0"/>
          <w:numId w:val="7"/>
        </w:numPr>
        <w:rPr>
          <w:rStyle w:val="BodyofResearchChar"/>
        </w:rPr>
      </w:pPr>
      <w:r>
        <w:rPr>
          <w:rStyle w:val="BodyofResearchChar"/>
        </w:rPr>
        <w:t>To create Data Dictionary</w:t>
      </w:r>
    </w:p>
    <w:p w14:paraId="7D8512F4"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5350449" w14:textId="546DC90D" w:rsidR="004A0604" w:rsidRDefault="004A0604" w:rsidP="004A0604">
      <w:pPr>
        <w:pStyle w:val="BodyofResearch"/>
        <w:rPr>
          <w:rStyle w:val="BodyofResearchChar"/>
        </w:rPr>
      </w:pPr>
      <w:r>
        <w:rPr>
          <w:rStyle w:val="BodyofResearchChar"/>
        </w:rPr>
        <w:t xml:space="preserve">The proponent will create a Conceptual Database Model to determine how to organize the view of database and it`s relationship. This only includes entities, attributes, and the relationship of each table. Also, the proponent would create Normalization of the design Database Model thus making the database model efficient. The proponent would only use 1NF, 2NF, and 3NF in Normalization as it would be efficient enough to optimize the database model. The proponent would also create Logical Database Model which would add more detail to the Conceptual Database Model </w:t>
      </w:r>
      <w:r w:rsidR="00F305EC">
        <w:rPr>
          <w:rStyle w:val="BodyofResearchChar"/>
        </w:rPr>
        <w:t>and</w:t>
      </w:r>
      <w:r>
        <w:rPr>
          <w:rStyle w:val="BodyofResearchChar"/>
        </w:rPr>
        <w:t xml:space="preserve"> to create a foundation for the Physical Database Model which would offer database abstraction and would add database schema Physical Database Model would help the proponent visualize how the database structure would look like in Database Management Software (DBMS) by adding indexes, foreign keys, primary </w:t>
      </w:r>
      <w:r w:rsidR="00E3293C">
        <w:rPr>
          <w:rStyle w:val="BodyofResearchChar"/>
        </w:rPr>
        <w:t>keys,</w:t>
      </w:r>
      <w:r>
        <w:rPr>
          <w:rStyle w:val="BodyofResearchChar"/>
        </w:rPr>
        <w:t xml:space="preserve"> and other DBMS features.</w:t>
      </w:r>
    </w:p>
    <w:p w14:paraId="0DF26939" w14:textId="77777777" w:rsidR="004A0604" w:rsidRDefault="004A0604" w:rsidP="004A0604">
      <w:pPr>
        <w:pStyle w:val="BodyofResearch"/>
        <w:rPr>
          <w:rStyle w:val="BodyofResearchChar"/>
        </w:rPr>
      </w:pPr>
      <w:r w:rsidRPr="00FC0139">
        <w:rPr>
          <w:rStyle w:val="BodyofResearchChar"/>
          <w:b/>
          <w:bCs/>
        </w:rPr>
        <w:lastRenderedPageBreak/>
        <w:t>Persons Involved:</w:t>
      </w:r>
      <w:r w:rsidRPr="00FC0139">
        <w:rPr>
          <w:rStyle w:val="BodyofResearchChar"/>
        </w:rPr>
        <w:t xml:space="preserve"> Proponents</w:t>
      </w:r>
      <w:r>
        <w:rPr>
          <w:rStyle w:val="BodyofResearchChar"/>
        </w:rPr>
        <w:t xml:space="preserve"> and Developers</w:t>
      </w:r>
    </w:p>
    <w:p w14:paraId="27BB5732"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Lucid Chart, Diagram.net, Microsoft World, Laptop, Internet, Browser</w:t>
      </w:r>
    </w:p>
    <w:p w14:paraId="590CE870"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26-27</w:t>
      </w:r>
    </w:p>
    <w:p w14:paraId="5F3DF145" w14:textId="77777777" w:rsidR="004A0604" w:rsidRDefault="004A0604" w:rsidP="004A0604">
      <w:pPr>
        <w:pStyle w:val="BodyofResearch"/>
        <w:rPr>
          <w:rStyle w:val="BodyofResearchChar"/>
        </w:rPr>
      </w:pPr>
    </w:p>
    <w:p w14:paraId="665DC313"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 – Development of &lt;module name&gt;</w:t>
      </w:r>
      <w:r w:rsidRPr="00B15B9A">
        <w:rPr>
          <w:rStyle w:val="BodyofResearchChar"/>
        </w:rPr>
        <w:t xml:space="preserve"> </w:t>
      </w:r>
    </w:p>
    <w:p w14:paraId="36119608"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BB57A7C" w14:textId="77777777" w:rsidR="004A0604" w:rsidRPr="00F630E3" w:rsidRDefault="004A0604" w:rsidP="004A0604">
      <w:pPr>
        <w:pStyle w:val="BodyofResearch"/>
        <w:numPr>
          <w:ilvl w:val="0"/>
          <w:numId w:val="8"/>
        </w:numPr>
        <w:jc w:val="left"/>
        <w:rPr>
          <w:rStyle w:val="BodyofResearchChar"/>
        </w:rPr>
      </w:pPr>
      <w:r>
        <w:rPr>
          <w:rStyle w:val="BodyofResearchChar"/>
        </w:rPr>
        <w:t>To design, code and test Pig Management Module</w:t>
      </w:r>
    </w:p>
    <w:p w14:paraId="5C28CF1F"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249EBD91" w14:textId="77777777" w:rsidR="004A0604" w:rsidRDefault="004A0604" w:rsidP="004A0604">
      <w:pPr>
        <w:pStyle w:val="BodyofResearch"/>
        <w:rPr>
          <w:rStyle w:val="BodyofResearchChar"/>
        </w:rPr>
      </w:pPr>
      <w:r>
        <w:rPr>
          <w:rStyle w:val="BodyofResearchChar"/>
        </w:rPr>
        <w:t>The proponent would start to develop Pig Management Module. The proponent would Code the proposed module base on the scope presented. This would include a batch and cage management. Furthermore, design and event would follow the created story board and models.</w:t>
      </w:r>
    </w:p>
    <w:p w14:paraId="78DB2D5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0B66DE90"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0474F549"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28</w:t>
      </w:r>
    </w:p>
    <w:p w14:paraId="15F2A320" w14:textId="77777777" w:rsidR="004A0604" w:rsidRDefault="004A0604" w:rsidP="004A0604">
      <w:pPr>
        <w:pStyle w:val="BodyofResearch"/>
        <w:rPr>
          <w:rStyle w:val="BodyofResearchChar"/>
        </w:rPr>
      </w:pPr>
    </w:p>
    <w:p w14:paraId="1868BF8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2 – Development of Inventory Management</w:t>
      </w:r>
      <w:r w:rsidRPr="00B15B9A">
        <w:rPr>
          <w:rStyle w:val="BodyofResearchChar"/>
        </w:rPr>
        <w:t xml:space="preserve"> </w:t>
      </w:r>
    </w:p>
    <w:p w14:paraId="058904D3"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48AD782" w14:textId="77777777" w:rsidR="004A0604" w:rsidRPr="00F630E3" w:rsidRDefault="004A0604" w:rsidP="004A0604">
      <w:pPr>
        <w:pStyle w:val="BodyofResearch"/>
        <w:numPr>
          <w:ilvl w:val="0"/>
          <w:numId w:val="22"/>
        </w:numPr>
        <w:jc w:val="left"/>
        <w:rPr>
          <w:rStyle w:val="BodyofResearchChar"/>
        </w:rPr>
      </w:pPr>
      <w:r>
        <w:rPr>
          <w:rStyle w:val="BodyofResearchChar"/>
        </w:rPr>
        <w:t>To design, code and test Inventory Management</w:t>
      </w:r>
    </w:p>
    <w:p w14:paraId="0D7A93A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27F7092" w14:textId="77777777" w:rsidR="004A0604" w:rsidRDefault="004A0604" w:rsidP="004A0604">
      <w:pPr>
        <w:pStyle w:val="BodyofResearch"/>
        <w:rPr>
          <w:rStyle w:val="BodyofResearchChar"/>
        </w:rPr>
      </w:pPr>
      <w:r>
        <w:rPr>
          <w:rStyle w:val="BodyofResearchChar"/>
        </w:rPr>
        <w:t>The proponent would start to develop Inventory Management Module. The proponent would Code the proposed module base on the scope presented. This module would follow the created story board which would help the developers to visualize how the module would look like and the series of event it would occur.</w:t>
      </w:r>
    </w:p>
    <w:p w14:paraId="5E0E5107"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6475807"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5A08E04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29</w:t>
      </w:r>
    </w:p>
    <w:p w14:paraId="2190040B" w14:textId="77777777" w:rsidR="004A0604" w:rsidRDefault="004A0604" w:rsidP="004A0604">
      <w:pPr>
        <w:pStyle w:val="BodyofResearch"/>
        <w:rPr>
          <w:rStyle w:val="BodyofResearchChar"/>
        </w:rPr>
      </w:pPr>
    </w:p>
    <w:p w14:paraId="2CF7D916"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Software Development Iteration 3 – Development of Scheduling Management</w:t>
      </w:r>
      <w:r w:rsidRPr="00B15B9A">
        <w:rPr>
          <w:rStyle w:val="BodyofResearchChar"/>
        </w:rPr>
        <w:t xml:space="preserve"> </w:t>
      </w:r>
    </w:p>
    <w:p w14:paraId="3B4FF895"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060052EF" w14:textId="77777777" w:rsidR="004A0604" w:rsidRPr="00F630E3" w:rsidRDefault="004A0604" w:rsidP="004A0604">
      <w:pPr>
        <w:pStyle w:val="BodyofResearch"/>
        <w:numPr>
          <w:ilvl w:val="0"/>
          <w:numId w:val="23"/>
        </w:numPr>
        <w:jc w:val="left"/>
        <w:rPr>
          <w:rStyle w:val="BodyofResearchChar"/>
        </w:rPr>
      </w:pPr>
      <w:r>
        <w:rPr>
          <w:rStyle w:val="BodyofResearchChar"/>
        </w:rPr>
        <w:t>To design, code and test Scheduling Management</w:t>
      </w:r>
    </w:p>
    <w:p w14:paraId="557A5664"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515123AD" w14:textId="77777777" w:rsidR="004A0604" w:rsidRDefault="004A0604" w:rsidP="004A0604">
      <w:pPr>
        <w:pStyle w:val="BodyofResearch"/>
        <w:rPr>
          <w:rStyle w:val="BodyofResearchChar"/>
        </w:rPr>
      </w:pPr>
      <w:r>
        <w:rPr>
          <w:rStyle w:val="BodyofResearchChar"/>
        </w:rPr>
        <w:t>The proponent would start to develop Scheduling Management Module. The proponent would Code the proposed module base on the scope presented. This module would follow the created story board which would help the developers to visualize how the module would look like and the series of event it would occur. Furthermore, the proponent would start to implement the SMS Notification to the module.</w:t>
      </w:r>
    </w:p>
    <w:p w14:paraId="30D28C86"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1865C101"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12AA126A"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30</w:t>
      </w:r>
    </w:p>
    <w:p w14:paraId="21913830" w14:textId="77777777" w:rsidR="004A0604" w:rsidRDefault="004A0604" w:rsidP="004A0604">
      <w:pPr>
        <w:pStyle w:val="BodyofResearch"/>
        <w:rPr>
          <w:rStyle w:val="BodyofResearchChar"/>
        </w:rPr>
      </w:pPr>
      <w:r>
        <w:rPr>
          <w:rStyle w:val="BodyofResearchChar"/>
        </w:rPr>
        <w:t xml:space="preserve"> </w:t>
      </w:r>
    </w:p>
    <w:p w14:paraId="5B254E72"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4– Development of Record Management</w:t>
      </w:r>
      <w:r w:rsidRPr="00B15B9A">
        <w:rPr>
          <w:rStyle w:val="BodyofResearchChar"/>
        </w:rPr>
        <w:t xml:space="preserve"> </w:t>
      </w:r>
    </w:p>
    <w:p w14:paraId="413F506B"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34FCED04" w14:textId="77777777" w:rsidR="004A0604" w:rsidRPr="00F630E3" w:rsidRDefault="004A0604" w:rsidP="004A0604">
      <w:pPr>
        <w:pStyle w:val="BodyofResearch"/>
        <w:numPr>
          <w:ilvl w:val="0"/>
          <w:numId w:val="24"/>
        </w:numPr>
        <w:jc w:val="left"/>
        <w:rPr>
          <w:rStyle w:val="BodyofResearchChar"/>
        </w:rPr>
      </w:pPr>
      <w:r>
        <w:rPr>
          <w:rStyle w:val="BodyofResearchChar"/>
        </w:rPr>
        <w:t>To design, code and test Inventory Management</w:t>
      </w:r>
    </w:p>
    <w:p w14:paraId="661D8B9E"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16820C16" w14:textId="77777777" w:rsidR="004A0604" w:rsidRDefault="004A0604" w:rsidP="004A0604">
      <w:pPr>
        <w:pStyle w:val="BodyofResearch"/>
        <w:rPr>
          <w:rStyle w:val="BodyofResearchChar"/>
        </w:rPr>
      </w:pPr>
      <w:r>
        <w:rPr>
          <w:rStyle w:val="BodyofResearchChar"/>
        </w:rPr>
        <w:t>The proponent would start to design, code and testing Record Management Module. The proponent would Code the proposed module base on the scope presented. This module would follow the created story board which would help the developers to visualize how the module would look like and the series of event it would occur.</w:t>
      </w:r>
    </w:p>
    <w:p w14:paraId="161659BF"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27DBF3D"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5D1E729B"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31</w:t>
      </w:r>
    </w:p>
    <w:p w14:paraId="741F906D" w14:textId="77777777" w:rsidR="004A0604" w:rsidRDefault="004A0604" w:rsidP="004A0604">
      <w:pPr>
        <w:pStyle w:val="BodyofResearch"/>
        <w:rPr>
          <w:rStyle w:val="BodyofResearchChar"/>
        </w:rPr>
      </w:pPr>
    </w:p>
    <w:p w14:paraId="79F4A9E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5– Development of Dashboard</w:t>
      </w:r>
    </w:p>
    <w:p w14:paraId="3A27942F"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1B6C93A3" w14:textId="77777777" w:rsidR="004A0604" w:rsidRPr="00F630E3" w:rsidRDefault="004A0604" w:rsidP="004A0604">
      <w:pPr>
        <w:pStyle w:val="BodyofResearch"/>
        <w:numPr>
          <w:ilvl w:val="0"/>
          <w:numId w:val="25"/>
        </w:numPr>
        <w:jc w:val="left"/>
        <w:rPr>
          <w:rStyle w:val="BodyofResearchChar"/>
        </w:rPr>
      </w:pPr>
      <w:r>
        <w:rPr>
          <w:rStyle w:val="BodyofResearchChar"/>
        </w:rPr>
        <w:t>To design, code and test Dashboard</w:t>
      </w:r>
    </w:p>
    <w:p w14:paraId="2F688F69" w14:textId="77777777" w:rsidR="004A0604" w:rsidRDefault="004A0604" w:rsidP="004A0604">
      <w:pPr>
        <w:pStyle w:val="BodyofResearch"/>
        <w:rPr>
          <w:rStyle w:val="BodyofResearchChar"/>
        </w:rPr>
      </w:pPr>
      <w:r w:rsidRPr="00FC0139">
        <w:rPr>
          <w:rStyle w:val="BodyofResearchChar"/>
          <w:b/>
          <w:bCs/>
        </w:rPr>
        <w:lastRenderedPageBreak/>
        <w:t>Description:</w:t>
      </w:r>
      <w:r w:rsidRPr="00FC0139">
        <w:rPr>
          <w:rStyle w:val="BodyofResearchChar"/>
        </w:rPr>
        <w:t xml:space="preserve"> </w:t>
      </w:r>
    </w:p>
    <w:p w14:paraId="595275A7" w14:textId="77777777" w:rsidR="004A0604" w:rsidRDefault="004A0604" w:rsidP="004A0604">
      <w:pPr>
        <w:pStyle w:val="BodyofResearch"/>
        <w:rPr>
          <w:rStyle w:val="BodyofResearchChar"/>
        </w:rPr>
      </w:pPr>
      <w:r>
        <w:rPr>
          <w:rStyle w:val="BodyofResearchChar"/>
        </w:rPr>
        <w:t>The proponent would start to design, code and testing Dashboard Module. The proponent would Code the proposed module base on the scope presented. This module would follow the created story board which would help the developers to visualize how the module would look like and the series of event it would occur.</w:t>
      </w:r>
    </w:p>
    <w:p w14:paraId="4B785E96"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3D16EF1"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499F435"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32</w:t>
      </w:r>
    </w:p>
    <w:p w14:paraId="513A7B3B" w14:textId="77777777" w:rsidR="004A0604" w:rsidRDefault="004A0604" w:rsidP="004A0604">
      <w:pPr>
        <w:pStyle w:val="BodyofResearch"/>
        <w:rPr>
          <w:rStyle w:val="BodyofResearchChar"/>
        </w:rPr>
      </w:pPr>
    </w:p>
    <w:p w14:paraId="4B966884"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6– Development of User Management</w:t>
      </w:r>
      <w:r w:rsidRPr="00B15B9A">
        <w:rPr>
          <w:rStyle w:val="BodyofResearchChar"/>
        </w:rPr>
        <w:t xml:space="preserve"> </w:t>
      </w:r>
    </w:p>
    <w:p w14:paraId="643460E0"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487551CF" w14:textId="77777777" w:rsidR="004A0604" w:rsidRPr="00F630E3" w:rsidRDefault="004A0604" w:rsidP="004A0604">
      <w:pPr>
        <w:pStyle w:val="BodyofResearch"/>
        <w:numPr>
          <w:ilvl w:val="0"/>
          <w:numId w:val="26"/>
        </w:numPr>
        <w:jc w:val="left"/>
        <w:rPr>
          <w:rStyle w:val="BodyofResearchChar"/>
        </w:rPr>
      </w:pPr>
      <w:r>
        <w:rPr>
          <w:rStyle w:val="BodyofResearchChar"/>
        </w:rPr>
        <w:t>To design, code and test User Management</w:t>
      </w:r>
    </w:p>
    <w:p w14:paraId="57D04345"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6BB19C6F" w14:textId="77777777" w:rsidR="004A0604" w:rsidRDefault="004A0604" w:rsidP="004A0604">
      <w:pPr>
        <w:pStyle w:val="BodyofResearch"/>
        <w:rPr>
          <w:rStyle w:val="BodyofResearchChar"/>
        </w:rPr>
      </w:pPr>
      <w:r>
        <w:rPr>
          <w:rStyle w:val="BodyofResearchChar"/>
        </w:rPr>
        <w:t>The proponent would start to design, code and testing User Management Module. The proponent would Code the proposed module base on the scope presented. This module would follow the created story board which would help the developers to visualize how the module would look like and the series of event it would occur.</w:t>
      </w:r>
    </w:p>
    <w:p w14:paraId="17CB3D85"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B03E012"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0EB7FAB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33</w:t>
      </w:r>
    </w:p>
    <w:p w14:paraId="43191E5C" w14:textId="77777777" w:rsidR="004A0604" w:rsidRDefault="004A0604" w:rsidP="004A0604">
      <w:pPr>
        <w:pStyle w:val="BodyofResearch"/>
        <w:rPr>
          <w:rStyle w:val="BodyofResearchChar"/>
        </w:rPr>
      </w:pPr>
      <w:r>
        <w:rPr>
          <w:rStyle w:val="BodyofResearchChar"/>
        </w:rPr>
        <w:t xml:space="preserve"> </w:t>
      </w:r>
    </w:p>
    <w:p w14:paraId="35AE82E5" w14:textId="54D01B35"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 xml:space="preserve">Software Development Iteration 7– Development of Back-up and </w:t>
      </w:r>
      <w:r w:rsidR="00160485">
        <w:rPr>
          <w:rStyle w:val="BodyofResearchChar"/>
          <w:bCs/>
        </w:rPr>
        <w:t>restore.</w:t>
      </w:r>
    </w:p>
    <w:p w14:paraId="02E04C02"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1D0A0C5" w14:textId="77777777" w:rsidR="004A0604" w:rsidRPr="00F630E3" w:rsidRDefault="004A0604" w:rsidP="004A0604">
      <w:pPr>
        <w:pStyle w:val="BodyofResearch"/>
        <w:numPr>
          <w:ilvl w:val="0"/>
          <w:numId w:val="27"/>
        </w:numPr>
        <w:jc w:val="left"/>
        <w:rPr>
          <w:rStyle w:val="BodyofResearchChar"/>
        </w:rPr>
      </w:pPr>
      <w:r>
        <w:rPr>
          <w:rStyle w:val="BodyofResearchChar"/>
        </w:rPr>
        <w:t>To design, code and test Backup and restore</w:t>
      </w:r>
    </w:p>
    <w:p w14:paraId="6BB4A0AC"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B84E80A" w14:textId="77777777" w:rsidR="004A0604" w:rsidRDefault="004A0604" w:rsidP="004A0604">
      <w:pPr>
        <w:pStyle w:val="BodyofResearch"/>
        <w:rPr>
          <w:rStyle w:val="BodyofResearchChar"/>
        </w:rPr>
      </w:pPr>
      <w:r>
        <w:rPr>
          <w:rStyle w:val="BodyofResearchChar"/>
        </w:rPr>
        <w:t>The proponent would start to design, code and testing Back-up and Restore Module. The proponent would Code the proposed module base on the scope presented. This module would follow the created story board which would help the developers to visualize how the module would look like and the series of event it would occur.</w:t>
      </w:r>
    </w:p>
    <w:p w14:paraId="04C67D5C" w14:textId="77777777" w:rsidR="004A0604" w:rsidRDefault="004A0604" w:rsidP="004A0604">
      <w:pPr>
        <w:pStyle w:val="BodyofResearch"/>
        <w:rPr>
          <w:rStyle w:val="BodyofResearchChar"/>
        </w:rPr>
      </w:pPr>
      <w:r w:rsidRPr="00FC0139">
        <w:rPr>
          <w:rStyle w:val="BodyofResearchChar"/>
          <w:b/>
          <w:bCs/>
        </w:rPr>
        <w:lastRenderedPageBreak/>
        <w:t>Persons Involved:</w:t>
      </w:r>
      <w:r w:rsidRPr="00FC0139">
        <w:rPr>
          <w:rStyle w:val="BodyofResearchChar"/>
        </w:rPr>
        <w:t xml:space="preserve"> Proponents</w:t>
      </w:r>
      <w:r>
        <w:rPr>
          <w:rStyle w:val="BodyofResearchChar"/>
        </w:rPr>
        <w:t xml:space="preserve"> and Developers</w:t>
      </w:r>
    </w:p>
    <w:p w14:paraId="4DC3EEF7"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0B34A93"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34</w:t>
      </w:r>
    </w:p>
    <w:p w14:paraId="2940E93B" w14:textId="77777777" w:rsidR="004A0604" w:rsidRDefault="004A0604" w:rsidP="004A0604">
      <w:pPr>
        <w:pStyle w:val="BodyofResearch"/>
        <w:rPr>
          <w:rStyle w:val="BodyofResearchChar"/>
        </w:rPr>
      </w:pPr>
    </w:p>
    <w:p w14:paraId="3A4051C7"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8– Development of Reports Module</w:t>
      </w:r>
    </w:p>
    <w:p w14:paraId="508E14DC"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5C32664" w14:textId="77777777" w:rsidR="004A0604" w:rsidRPr="00F630E3" w:rsidRDefault="004A0604" w:rsidP="004A0604">
      <w:pPr>
        <w:pStyle w:val="BodyofResearch"/>
        <w:numPr>
          <w:ilvl w:val="0"/>
          <w:numId w:val="28"/>
        </w:numPr>
        <w:jc w:val="left"/>
        <w:rPr>
          <w:rStyle w:val="BodyofResearchChar"/>
        </w:rPr>
      </w:pPr>
      <w:r>
        <w:rPr>
          <w:rStyle w:val="BodyofResearchChar"/>
        </w:rPr>
        <w:t>To design, code and test Reports Module</w:t>
      </w:r>
    </w:p>
    <w:p w14:paraId="5AA4CECD"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F9E6DB4" w14:textId="77777777" w:rsidR="004A0604" w:rsidRDefault="004A0604" w:rsidP="004A0604">
      <w:pPr>
        <w:pStyle w:val="BodyofResearch"/>
        <w:rPr>
          <w:rStyle w:val="BodyofResearchChar"/>
        </w:rPr>
      </w:pPr>
      <w:r>
        <w:rPr>
          <w:rStyle w:val="BodyofResearchChar"/>
        </w:rPr>
        <w:t>The proponent would start to design, code and testing Reports Module. The proponent would Code the proposed module base on the scope presented.  This module would follow the created story board which would help the developers to visualize how the module would look like and the series of event it would occur. This would include Inventory, Deworming, Feeding, Vaccination and Expenses report.</w:t>
      </w:r>
    </w:p>
    <w:p w14:paraId="7BE38D6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3B54BF6"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3D301394"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34</w:t>
      </w:r>
    </w:p>
    <w:p w14:paraId="786BEE3A" w14:textId="77777777" w:rsidR="004A0604" w:rsidRDefault="004A0604" w:rsidP="004A0604">
      <w:pPr>
        <w:pStyle w:val="BodyofResearch"/>
        <w:rPr>
          <w:rStyle w:val="BodyofResearchChar"/>
        </w:rPr>
      </w:pPr>
    </w:p>
    <w:p w14:paraId="5F9F22A0"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9– Development of QR Scan Module</w:t>
      </w:r>
    </w:p>
    <w:p w14:paraId="77004231"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FF84B7C" w14:textId="77777777" w:rsidR="004A0604" w:rsidRPr="00F630E3" w:rsidRDefault="004A0604" w:rsidP="004A0604">
      <w:pPr>
        <w:pStyle w:val="BodyofResearch"/>
        <w:numPr>
          <w:ilvl w:val="0"/>
          <w:numId w:val="30"/>
        </w:numPr>
        <w:jc w:val="left"/>
        <w:rPr>
          <w:rStyle w:val="BodyofResearchChar"/>
        </w:rPr>
      </w:pPr>
      <w:r>
        <w:rPr>
          <w:rStyle w:val="BodyofResearchChar"/>
        </w:rPr>
        <w:t>To design, code, and test QR Scan Module</w:t>
      </w:r>
    </w:p>
    <w:p w14:paraId="5374AD4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E28B02C" w14:textId="77777777" w:rsidR="004A0604" w:rsidRDefault="004A0604" w:rsidP="004A0604">
      <w:pPr>
        <w:pStyle w:val="BodyofResearch"/>
        <w:rPr>
          <w:rStyle w:val="BodyofResearchChar"/>
        </w:rPr>
      </w:pPr>
      <w:r>
        <w:rPr>
          <w:rStyle w:val="BodyofResearchChar"/>
        </w:rPr>
        <w:t>The proponent would start to design, code and testing QR Scan Module. The proponent would Code the proposed module base on the scope presented. This module would follow the created story board which would help the developers to visualize how the module would look like and the series of event it would occur.</w:t>
      </w:r>
    </w:p>
    <w:p w14:paraId="39FB5BF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B047769" w14:textId="77777777" w:rsidR="004A0604" w:rsidRDefault="004A0604" w:rsidP="004A0604">
      <w:pPr>
        <w:pStyle w:val="BodyofResearch"/>
        <w:jc w:val="left"/>
        <w:rPr>
          <w:rStyle w:val="BodyofResearchChar"/>
        </w:rPr>
      </w:pPr>
      <w:r w:rsidRPr="00FC0139">
        <w:rPr>
          <w:rStyle w:val="BodyofResearchChar"/>
          <w:b/>
          <w:bCs/>
        </w:rPr>
        <w:t>Resources:</w:t>
      </w:r>
      <w:r>
        <w:rPr>
          <w:rStyle w:val="BodyofResearchChar"/>
          <w:b/>
          <w:bCs/>
        </w:rPr>
        <w:t xml:space="preserve"> </w:t>
      </w:r>
      <w:r w:rsidRPr="001B7535">
        <w:rPr>
          <w:rStyle w:val="BodyofResearchChar"/>
        </w:rPr>
        <w:t>XAMPP,</w:t>
      </w:r>
      <w:r>
        <w:rPr>
          <w:rStyle w:val="BodyofResearchChar"/>
        </w:rPr>
        <w:t xml:space="preserve"> Android Studio, Mobile Phone, Laptop, Internet, Browser, LucidChart.io and Diagram.net</w:t>
      </w:r>
    </w:p>
    <w:p w14:paraId="7565DF1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35</w:t>
      </w:r>
    </w:p>
    <w:p w14:paraId="602B8CFB" w14:textId="77777777" w:rsidR="004A0604" w:rsidRDefault="004A0604" w:rsidP="004A0604">
      <w:pPr>
        <w:pStyle w:val="BodyofResearch"/>
        <w:rPr>
          <w:rStyle w:val="BodyofResearchChar"/>
        </w:rPr>
      </w:pPr>
      <w:r w:rsidRPr="00FC0139">
        <w:rPr>
          <w:rStyle w:val="BodyofResearchChar"/>
          <w:b/>
          <w:bCs/>
        </w:rPr>
        <w:lastRenderedPageBreak/>
        <w:t>Activity Name:</w:t>
      </w:r>
      <w:r w:rsidRPr="00B15B9A">
        <w:rPr>
          <w:rStyle w:val="BodyofResearchChar"/>
        </w:rPr>
        <w:t xml:space="preserve">  </w:t>
      </w:r>
      <w:r>
        <w:rPr>
          <w:rStyle w:val="BodyofResearchChar"/>
          <w:bCs/>
        </w:rPr>
        <w:t>Software Development Iteration 10– Development of Dashboard Module</w:t>
      </w:r>
    </w:p>
    <w:p w14:paraId="01CC5221"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16776068" w14:textId="77777777" w:rsidR="004A0604" w:rsidRPr="00F630E3" w:rsidRDefault="004A0604" w:rsidP="004A0604">
      <w:pPr>
        <w:pStyle w:val="BodyofResearch"/>
        <w:numPr>
          <w:ilvl w:val="0"/>
          <w:numId w:val="31"/>
        </w:numPr>
        <w:jc w:val="left"/>
        <w:rPr>
          <w:rStyle w:val="BodyofResearchChar"/>
        </w:rPr>
      </w:pPr>
      <w:r>
        <w:rPr>
          <w:rStyle w:val="BodyofResearchChar"/>
        </w:rPr>
        <w:t>To design, code and test Dashboard</w:t>
      </w:r>
    </w:p>
    <w:p w14:paraId="7CBA33E5"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E65DF4A" w14:textId="77777777" w:rsidR="004A0604" w:rsidRDefault="004A0604" w:rsidP="004A0604">
      <w:pPr>
        <w:pStyle w:val="BodyofResearch"/>
        <w:rPr>
          <w:rStyle w:val="BodyofResearchChar"/>
        </w:rPr>
      </w:pPr>
      <w:r>
        <w:rPr>
          <w:rStyle w:val="BodyofResearchChar"/>
        </w:rPr>
        <w:t>The proponent would start to design, code, and testing Dashboard Module. The proponent would Code the proposed module base on the scope presented. This module would follow the created story board which would help the developers to visualize how the module would look like and the series of event it would occur.</w:t>
      </w:r>
    </w:p>
    <w:p w14:paraId="7533E08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239F2FC" w14:textId="77777777" w:rsidR="004A0604" w:rsidRDefault="004A0604" w:rsidP="004A0604">
      <w:pPr>
        <w:pStyle w:val="BodyofResearch"/>
        <w:jc w:val="left"/>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Android Studio, Mobile Phone, Laptop, Internet, Browser, LucidChart.io and Diagram.net</w:t>
      </w:r>
    </w:p>
    <w:p w14:paraId="642B9A44"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35</w:t>
      </w:r>
    </w:p>
    <w:p w14:paraId="77CA120B" w14:textId="77777777" w:rsidR="004A0604" w:rsidRDefault="004A0604" w:rsidP="004A0604">
      <w:pPr>
        <w:pStyle w:val="BodyofResearch"/>
        <w:rPr>
          <w:rStyle w:val="BodyofResearchChar"/>
        </w:rPr>
      </w:pPr>
    </w:p>
    <w:p w14:paraId="1E232D0E"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11– Development of Login Module for Web Application</w:t>
      </w:r>
    </w:p>
    <w:p w14:paraId="46842BB5"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78D8C61" w14:textId="77777777" w:rsidR="004A0604" w:rsidRPr="00F630E3" w:rsidRDefault="004A0604" w:rsidP="004A0604">
      <w:pPr>
        <w:pStyle w:val="BodyofResearch"/>
        <w:numPr>
          <w:ilvl w:val="0"/>
          <w:numId w:val="29"/>
        </w:numPr>
        <w:jc w:val="left"/>
        <w:rPr>
          <w:rStyle w:val="BodyofResearchChar"/>
        </w:rPr>
      </w:pPr>
      <w:r>
        <w:rPr>
          <w:rStyle w:val="BodyofResearchChar"/>
        </w:rPr>
        <w:t>To design, code and test Login Module</w:t>
      </w:r>
    </w:p>
    <w:p w14:paraId="6C4F45F8"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83C280A" w14:textId="77777777" w:rsidR="004A0604" w:rsidRDefault="004A0604" w:rsidP="004A0604">
      <w:pPr>
        <w:pStyle w:val="BodyofResearch"/>
        <w:rPr>
          <w:rStyle w:val="BodyofResearchChar"/>
        </w:rPr>
      </w:pPr>
      <w:r>
        <w:rPr>
          <w:rStyle w:val="BodyofResearchChar"/>
        </w:rPr>
        <w:t>The proponent would start to design, code and testing Login Module. The proponent would Code the proposed module base on the scope presented. This module would follow the created story board which would help the developers to visualize how the module would look like and the series of event it would occur.</w:t>
      </w:r>
    </w:p>
    <w:p w14:paraId="76D8E5A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9EFA962"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A4213E7"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36</w:t>
      </w:r>
    </w:p>
    <w:p w14:paraId="54027622" w14:textId="77777777" w:rsidR="004A0604" w:rsidRDefault="004A0604" w:rsidP="004A0604">
      <w:pPr>
        <w:pStyle w:val="BodyofResearch"/>
        <w:rPr>
          <w:rStyle w:val="BodyofResearchChar"/>
        </w:rPr>
      </w:pPr>
    </w:p>
    <w:p w14:paraId="7D7AE1DF"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11– Development of Login Module for Mobile Application</w:t>
      </w:r>
    </w:p>
    <w:p w14:paraId="6E381AF3"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96ECEB1" w14:textId="77777777" w:rsidR="004A0604" w:rsidRPr="00F630E3" w:rsidRDefault="004A0604" w:rsidP="004A0604">
      <w:pPr>
        <w:pStyle w:val="BodyofResearch"/>
        <w:numPr>
          <w:ilvl w:val="0"/>
          <w:numId w:val="32"/>
        </w:numPr>
        <w:jc w:val="left"/>
        <w:rPr>
          <w:rStyle w:val="BodyofResearchChar"/>
        </w:rPr>
      </w:pPr>
      <w:r>
        <w:rPr>
          <w:rStyle w:val="BodyofResearchChar"/>
        </w:rPr>
        <w:t>To design, code and test Login Module</w:t>
      </w:r>
    </w:p>
    <w:p w14:paraId="2AFC443A" w14:textId="77777777" w:rsidR="004A0604" w:rsidRDefault="004A0604" w:rsidP="004A0604">
      <w:pPr>
        <w:pStyle w:val="BodyofResearch"/>
        <w:rPr>
          <w:rStyle w:val="BodyofResearchChar"/>
        </w:rPr>
      </w:pPr>
      <w:r w:rsidRPr="00FC0139">
        <w:rPr>
          <w:rStyle w:val="BodyofResearchChar"/>
          <w:b/>
          <w:bCs/>
        </w:rPr>
        <w:lastRenderedPageBreak/>
        <w:t>Description:</w:t>
      </w:r>
      <w:r w:rsidRPr="00FC0139">
        <w:rPr>
          <w:rStyle w:val="BodyofResearchChar"/>
        </w:rPr>
        <w:t xml:space="preserve"> </w:t>
      </w:r>
    </w:p>
    <w:p w14:paraId="2AD23C83" w14:textId="77777777" w:rsidR="004A0604" w:rsidRDefault="004A0604" w:rsidP="004A0604">
      <w:pPr>
        <w:pStyle w:val="BodyofResearch"/>
        <w:rPr>
          <w:rStyle w:val="BodyofResearchChar"/>
        </w:rPr>
      </w:pPr>
      <w:r>
        <w:rPr>
          <w:rStyle w:val="BodyofResearchChar"/>
        </w:rPr>
        <w:t>The proponent would start to design, code and testing Login Module. The proponent would Code the proposed module base on the scope presented. This module would follow the created story board which would help the developers to visualize how the module would look like and the series of event it would occur.</w:t>
      </w:r>
    </w:p>
    <w:p w14:paraId="5E68467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163BA50" w14:textId="77777777" w:rsidR="004A0604" w:rsidRDefault="004A0604" w:rsidP="004A0604">
      <w:pPr>
        <w:pStyle w:val="BodyofResearch"/>
        <w:jc w:val="left"/>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Android Studio, Laptop, Mobile Phone, Internet, Browser, LucidChart.io and Diagram.net</w:t>
      </w:r>
    </w:p>
    <w:p w14:paraId="49EF77AA"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36</w:t>
      </w:r>
    </w:p>
    <w:p w14:paraId="02CE7E1E" w14:textId="77777777" w:rsidR="004A0604" w:rsidRDefault="004A0604" w:rsidP="004A0604">
      <w:pPr>
        <w:pStyle w:val="BodyofResearch"/>
        <w:rPr>
          <w:rStyle w:val="BodyofResearchChar"/>
        </w:rPr>
      </w:pPr>
    </w:p>
    <w:p w14:paraId="46C8F1B5"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rPr>
        <w:t>Alpha Testing</w:t>
      </w:r>
    </w:p>
    <w:p w14:paraId="25ED7810"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2223B6FC" w14:textId="77777777" w:rsidR="004A0604" w:rsidRPr="00F630E3" w:rsidRDefault="004A0604" w:rsidP="004A0604">
      <w:pPr>
        <w:pStyle w:val="BodyofResearch"/>
        <w:numPr>
          <w:ilvl w:val="0"/>
          <w:numId w:val="9"/>
        </w:numPr>
        <w:jc w:val="left"/>
        <w:rPr>
          <w:rStyle w:val="BodyofResearchChar"/>
        </w:rPr>
      </w:pPr>
      <w:r>
        <w:rPr>
          <w:rStyle w:val="BodyofResearchChar"/>
        </w:rPr>
        <w:t xml:space="preserve">To test the proposed System with the help of IT Professionals </w:t>
      </w:r>
    </w:p>
    <w:p w14:paraId="4F2FABBA"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2DBD1AA" w14:textId="77777777" w:rsidR="004A0604" w:rsidRDefault="004A0604" w:rsidP="004A0604">
      <w:pPr>
        <w:pStyle w:val="BodyofResearch"/>
        <w:rPr>
          <w:rStyle w:val="BodyofResearchChar"/>
        </w:rPr>
      </w:pPr>
      <w:r>
        <w:rPr>
          <w:rStyle w:val="BodyofResearchChar"/>
        </w:rPr>
        <w:t>The proponent would test the Proposed System with the help of IT Professionals and would gather feedback if the Developed System aligned with the proposed system.</w:t>
      </w:r>
    </w:p>
    <w:p w14:paraId="7607517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w:t>
      </w:r>
      <w:r>
        <w:rPr>
          <w:rStyle w:val="normaltextrun"/>
          <w:color w:val="000000"/>
        </w:rPr>
        <w:t>Proponents, IT Professionals, and Developers</w:t>
      </w:r>
      <w:r w:rsidRPr="00FC0139">
        <w:rPr>
          <w:rStyle w:val="BodyofResearchChar"/>
        </w:rPr>
        <w:t xml:space="preserve"> </w:t>
      </w:r>
    </w:p>
    <w:p w14:paraId="11CCC229"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 Android Studio, and Mobile Phone.</w:t>
      </w:r>
    </w:p>
    <w:p w14:paraId="77414B79"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37-38</w:t>
      </w:r>
    </w:p>
    <w:p w14:paraId="1EF96415" w14:textId="77777777" w:rsidR="004A0604" w:rsidRDefault="004A0604" w:rsidP="004A0604">
      <w:pPr>
        <w:pStyle w:val="BodyofResearch"/>
        <w:rPr>
          <w:rStyle w:val="BodyofResearchChar"/>
        </w:rPr>
      </w:pPr>
    </w:p>
    <w:p w14:paraId="60814EAC" w14:textId="77777777" w:rsidR="004A0604" w:rsidRPr="00FA4525" w:rsidRDefault="004A0604" w:rsidP="004A0604">
      <w:pPr>
        <w:pStyle w:val="BodyofResearch"/>
        <w:rPr>
          <w:rStyle w:val="BodyofResearchChar"/>
        </w:rPr>
      </w:pPr>
      <w:r>
        <w:rPr>
          <w:rStyle w:val="BodyofResearchChar"/>
        </w:rPr>
        <w:t>Gantt chart would visualize how the calendar of activity look like when formatted per weeks. Furthermore, Gantt chart would show clear visualization of the sequence of event will work.</w:t>
      </w:r>
    </w:p>
    <w:p w14:paraId="5BB3FC8B" w14:textId="77777777" w:rsidR="004A0604" w:rsidRDefault="004A0604" w:rsidP="004A0604">
      <w:pPr>
        <w:pStyle w:val="BodyofResearch"/>
        <w:rPr>
          <w:rStyle w:val="BodyofResearchChar"/>
        </w:rPr>
      </w:pPr>
    </w:p>
    <w:p w14:paraId="22EC3518" w14:textId="77777777" w:rsidR="004A0604" w:rsidRPr="00153F82" w:rsidRDefault="004A0604" w:rsidP="004A0604">
      <w:pPr>
        <w:rPr>
          <w:lang w:eastAsia="en-PH"/>
        </w:rPr>
      </w:pPr>
    </w:p>
    <w:p w14:paraId="5ABD8FF7" w14:textId="77777777" w:rsidR="004A0604" w:rsidRPr="00153F82" w:rsidRDefault="004A0604" w:rsidP="004A0604">
      <w:pPr>
        <w:rPr>
          <w:lang w:eastAsia="en-PH"/>
        </w:rPr>
      </w:pPr>
    </w:p>
    <w:p w14:paraId="3548E40D" w14:textId="77777777" w:rsidR="004A0604" w:rsidRPr="00153F82" w:rsidRDefault="004A0604" w:rsidP="004A0604">
      <w:pPr>
        <w:rPr>
          <w:lang w:eastAsia="en-PH"/>
        </w:rPr>
      </w:pPr>
    </w:p>
    <w:p w14:paraId="4861A116" w14:textId="77777777" w:rsidR="004A0604" w:rsidRPr="00153F82" w:rsidRDefault="004A0604" w:rsidP="004A0604">
      <w:pPr>
        <w:rPr>
          <w:lang w:eastAsia="en-PH"/>
        </w:rPr>
      </w:pPr>
    </w:p>
    <w:p w14:paraId="646DA514" w14:textId="77777777" w:rsidR="004A0604" w:rsidRPr="00153F82" w:rsidRDefault="004A0604" w:rsidP="004A0604">
      <w:pPr>
        <w:rPr>
          <w:lang w:eastAsia="en-PH"/>
        </w:rPr>
      </w:pPr>
    </w:p>
    <w:p w14:paraId="5D62D32B" w14:textId="77777777" w:rsidR="004A0604" w:rsidRPr="00153F82" w:rsidRDefault="004A0604" w:rsidP="004A0604">
      <w:pPr>
        <w:rPr>
          <w:lang w:eastAsia="en-PH"/>
        </w:rPr>
      </w:pPr>
    </w:p>
    <w:p w14:paraId="334C0FD5" w14:textId="77777777" w:rsidR="004A0604" w:rsidRPr="00153F82" w:rsidRDefault="004A0604" w:rsidP="004A0604">
      <w:pPr>
        <w:rPr>
          <w:lang w:eastAsia="en-PH"/>
        </w:rPr>
      </w:pPr>
    </w:p>
    <w:p w14:paraId="080837D9" w14:textId="77777777" w:rsidR="004A0604" w:rsidRDefault="004A0604" w:rsidP="004A0604">
      <w:pPr>
        <w:tabs>
          <w:tab w:val="center" w:pos="4320"/>
        </w:tabs>
        <w:rPr>
          <w:rStyle w:val="BodyofResearchChar"/>
          <w:rFonts w:eastAsiaTheme="minorHAnsi"/>
          <w:b w:val="0"/>
        </w:rPr>
        <w:sectPr w:rsidR="004A0604" w:rsidSect="00CE0EFB">
          <w:pgSz w:w="12240" w:h="15840" w:code="1"/>
          <w:pgMar w:top="1440" w:right="1440" w:bottom="1440" w:left="2160" w:header="720" w:footer="288" w:gutter="0"/>
          <w:cols w:space="720"/>
          <w:docGrid w:linePitch="360"/>
        </w:sectPr>
      </w:pPr>
    </w:p>
    <w:p w14:paraId="3E532EAA" w14:textId="77777777" w:rsidR="004A0604" w:rsidRPr="00B32AD1" w:rsidRDefault="004A0604" w:rsidP="004A0604">
      <w:pPr>
        <w:pStyle w:val="BodyofResearch"/>
        <w:rPr>
          <w:rStyle w:val="BodyofResearchChar"/>
          <w:b/>
        </w:rPr>
      </w:pPr>
      <w:r w:rsidRPr="00B32AD1">
        <w:rPr>
          <w:rStyle w:val="BodyofResearchChar"/>
          <w:b/>
        </w:rPr>
        <w:lastRenderedPageBreak/>
        <w:t xml:space="preserve">Gantt </w:t>
      </w:r>
      <w:r>
        <w:rPr>
          <w:rStyle w:val="BodyofResearchChar"/>
          <w:b/>
        </w:rPr>
        <w:t>C</w:t>
      </w:r>
      <w:r w:rsidRPr="00B32AD1">
        <w:rPr>
          <w:rStyle w:val="BodyofResearchChar"/>
          <w:b/>
        </w:rPr>
        <w:t>hart of Activities</w:t>
      </w:r>
    </w:p>
    <w:tbl>
      <w:tblPr>
        <w:tblW w:w="5002" w:type="pct"/>
        <w:tblLayout w:type="fixed"/>
        <w:tblLook w:val="04A0" w:firstRow="1" w:lastRow="0" w:firstColumn="1" w:lastColumn="0" w:noHBand="0" w:noVBand="1"/>
      </w:tblPr>
      <w:tblGrid>
        <w:gridCol w:w="3483"/>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7"/>
        <w:gridCol w:w="237"/>
        <w:gridCol w:w="236"/>
        <w:gridCol w:w="237"/>
        <w:gridCol w:w="236"/>
        <w:gridCol w:w="236"/>
        <w:gridCol w:w="236"/>
        <w:gridCol w:w="237"/>
      </w:tblGrid>
      <w:tr w:rsidR="004A0604" w:rsidRPr="00A01D04" w14:paraId="10E4115F"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1831F764"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MONTH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FEC83AE"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F84879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A51D25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FFE44F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8A7B16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44CE2A7"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4A009A4"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A9EC4C7"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66" w:type="pct"/>
            <w:gridSpan w:val="4"/>
            <w:vMerge w:val="restart"/>
            <w:tcBorders>
              <w:top w:val="single" w:sz="12" w:space="0" w:color="auto"/>
              <w:left w:val="single" w:sz="12" w:space="0" w:color="auto"/>
              <w:right w:val="single" w:sz="12" w:space="0" w:color="auto"/>
            </w:tcBorders>
            <w:vAlign w:val="center"/>
          </w:tcPr>
          <w:p w14:paraId="57EFC4D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65" w:type="pct"/>
            <w:gridSpan w:val="4"/>
            <w:vMerge w:val="restart"/>
            <w:tcBorders>
              <w:top w:val="single" w:sz="12" w:space="0" w:color="auto"/>
              <w:left w:val="single" w:sz="12" w:space="0" w:color="auto"/>
              <w:right w:val="single" w:sz="12" w:space="0" w:color="auto"/>
            </w:tcBorders>
            <w:vAlign w:val="center"/>
          </w:tcPr>
          <w:p w14:paraId="245FF91A"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36C51800"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bottom"/>
            <w:hideMark/>
          </w:tcPr>
          <w:p w14:paraId="187B2276"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6E5BE24"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76BC4A89"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30845358"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F7E2E42"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06C18B4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A08A21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84040C0"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6400D625" w14:textId="77777777" w:rsidR="004A0604" w:rsidRPr="00A01D04" w:rsidRDefault="004A0604" w:rsidP="00E4538A">
            <w:pPr>
              <w:jc w:val="left"/>
              <w:rPr>
                <w:rFonts w:eastAsia="Times New Roman" w:cs="Times New Roman"/>
                <w:b w:val="0"/>
                <w:color w:val="000000"/>
                <w:sz w:val="22"/>
                <w:lang w:eastAsia="en-PH"/>
              </w:rPr>
            </w:pPr>
          </w:p>
        </w:tc>
        <w:tc>
          <w:tcPr>
            <w:tcW w:w="366" w:type="pct"/>
            <w:gridSpan w:val="4"/>
            <w:vMerge/>
            <w:tcBorders>
              <w:left w:val="single" w:sz="12" w:space="0" w:color="auto"/>
              <w:bottom w:val="single" w:sz="12" w:space="0" w:color="auto"/>
              <w:right w:val="single" w:sz="12" w:space="0" w:color="auto"/>
            </w:tcBorders>
          </w:tcPr>
          <w:p w14:paraId="0F2445D3" w14:textId="77777777" w:rsidR="004A0604" w:rsidRPr="00A01D04" w:rsidRDefault="004A0604" w:rsidP="00E4538A">
            <w:pPr>
              <w:jc w:val="left"/>
              <w:rPr>
                <w:rFonts w:eastAsia="Times New Roman" w:cs="Times New Roman"/>
                <w:b w:val="0"/>
                <w:color w:val="000000"/>
                <w:sz w:val="22"/>
                <w:lang w:eastAsia="en-PH"/>
              </w:rPr>
            </w:pPr>
          </w:p>
        </w:tc>
        <w:tc>
          <w:tcPr>
            <w:tcW w:w="365" w:type="pct"/>
            <w:gridSpan w:val="4"/>
            <w:vMerge/>
            <w:tcBorders>
              <w:left w:val="single" w:sz="12" w:space="0" w:color="auto"/>
              <w:bottom w:val="single" w:sz="12" w:space="0" w:color="auto"/>
              <w:right w:val="single" w:sz="12" w:space="0" w:color="auto"/>
            </w:tcBorders>
          </w:tcPr>
          <w:p w14:paraId="7D977735"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4FC71C27"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423699A2"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P</w:t>
            </w:r>
            <w:r>
              <w:rPr>
                <w:rFonts w:eastAsia="Times New Roman"/>
                <w:b w:val="0"/>
                <w:color w:val="000000"/>
                <w:sz w:val="22"/>
              </w:rPr>
              <w:t>lanning &amp; Initiation</w:t>
            </w: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3B0A95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6B5CCE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6263A1E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23465E9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5DA80B5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12C706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7849BD0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3FE63F9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7F23442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06FB398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6EDADF7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5DBB8F8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7F7E09F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2151B7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56EC2C6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3D7078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1EC90E5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22372B0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397A206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1D39009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2ED90C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57B6152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7F57944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5DE11A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FCFDE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04A18F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518235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4A11951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F91087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19FF96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7D4346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18E45D1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12" w:space="0" w:color="auto"/>
              <w:bottom w:val="single" w:sz="2" w:space="0" w:color="auto"/>
              <w:right w:val="single" w:sz="4" w:space="0" w:color="auto"/>
            </w:tcBorders>
            <w:vAlign w:val="center"/>
          </w:tcPr>
          <w:p w14:paraId="0BD2E29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4" w:space="0" w:color="auto"/>
            </w:tcBorders>
            <w:vAlign w:val="center"/>
          </w:tcPr>
          <w:p w14:paraId="344B82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4FC8828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5A44B7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2" w:space="0" w:color="auto"/>
              <w:right w:val="single" w:sz="4" w:space="0" w:color="auto"/>
            </w:tcBorders>
            <w:vAlign w:val="center"/>
          </w:tcPr>
          <w:p w14:paraId="194E30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67AAD72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200C421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1150472C" w14:textId="77777777" w:rsidR="004A0604" w:rsidRPr="00A01D04" w:rsidRDefault="004A0604" w:rsidP="00E4538A">
            <w:pPr>
              <w:rPr>
                <w:rFonts w:eastAsia="Times New Roman" w:cs="Times New Roman"/>
                <w:b w:val="0"/>
                <w:color w:val="000000"/>
                <w:sz w:val="22"/>
                <w:lang w:eastAsia="en-PH"/>
              </w:rPr>
            </w:pPr>
          </w:p>
        </w:tc>
      </w:tr>
      <w:tr w:rsidR="004A0604" w:rsidRPr="00A01D04" w14:paraId="5B5F9D9B"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248FF4B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Requirements Analysis</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1ABBD3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7486AB5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6D670F1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25BA453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5FE05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D240F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B60678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1C6FF7B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E7FDD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A6B3BF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EE90A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D4806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F3770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D94C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75F0FA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E8DA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22AA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0E8886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3C48B8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629FD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73F300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4C5F27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969BD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88905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BB29A5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DD8F2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EEFB6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92E6A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4B63F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EA932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FFFA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64292D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307A02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6983A3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8FED48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32B485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1E83AFB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CF7CA9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92463B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412414A" w14:textId="77777777" w:rsidR="004A0604" w:rsidRPr="00A01D04" w:rsidRDefault="004A0604" w:rsidP="00E4538A">
            <w:pPr>
              <w:rPr>
                <w:rFonts w:eastAsia="Times New Roman" w:cs="Times New Roman"/>
                <w:b w:val="0"/>
                <w:color w:val="000000"/>
                <w:sz w:val="22"/>
                <w:lang w:eastAsia="en-PH"/>
              </w:rPr>
            </w:pPr>
          </w:p>
        </w:tc>
      </w:tr>
      <w:tr w:rsidR="004A0604" w:rsidRPr="00A01D04" w14:paraId="70D869F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E2E2875"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Requirements </w:t>
            </w:r>
          </w:p>
          <w:p w14:paraId="4BD318F3"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Documentation</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C70F34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1431ABD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099D75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38E6A04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29EEF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65C8DD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47B974F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30C87FF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6E12F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7E5FBA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CF454A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460E8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4C57D0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75A44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FAC76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BC103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69CFA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43091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C0BC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20F51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C7F5D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22E86F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0DFD113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08B4A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AC8D9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4AEF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C6D92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86A4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E585D0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EF6BD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C522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CC1B1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3C3862A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5A2E637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0AA6CD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51DB50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FB6368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C572F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7B4637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E593F25" w14:textId="77777777" w:rsidR="004A0604" w:rsidRPr="00A01D04" w:rsidRDefault="004A0604" w:rsidP="00E4538A">
            <w:pPr>
              <w:rPr>
                <w:rFonts w:eastAsia="Times New Roman" w:cs="Times New Roman"/>
                <w:b w:val="0"/>
                <w:color w:val="000000"/>
                <w:sz w:val="22"/>
                <w:lang w:eastAsia="en-PH"/>
              </w:rPr>
            </w:pPr>
          </w:p>
        </w:tc>
      </w:tr>
      <w:tr w:rsidR="004A0604" w:rsidRPr="00A01D04" w14:paraId="2A7DBB88"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96749B5"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Design of Conceptual</w:t>
            </w:r>
          </w:p>
          <w:p w14:paraId="4A837826"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Framework and System</w:t>
            </w:r>
          </w:p>
          <w:p w14:paraId="30A52A04"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Architecture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B499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4A83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95771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B054D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58557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8677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CA2E7B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09FB0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940C6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1E3C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3F7CF5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D9DE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52D26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1FB2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B0F73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D0B1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3C2D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6B625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4C4E9A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144AFB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314F5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10F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4589D1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368EF7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25CC51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A67CB2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E9395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0496B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BAD6C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3219D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816B6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A58EC6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407189B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5EBC7C0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F011B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7E51B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6B5580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A32E0F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CEE5C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F66EC21" w14:textId="77777777" w:rsidR="004A0604" w:rsidRPr="00A01D04" w:rsidRDefault="004A0604" w:rsidP="00E4538A">
            <w:pPr>
              <w:rPr>
                <w:rFonts w:eastAsia="Times New Roman" w:cs="Times New Roman"/>
                <w:b w:val="0"/>
                <w:color w:val="000000"/>
                <w:sz w:val="22"/>
                <w:lang w:eastAsia="en-PH"/>
              </w:rPr>
            </w:pPr>
          </w:p>
        </w:tc>
      </w:tr>
      <w:tr w:rsidR="004A0604" w:rsidRPr="00A01D04" w14:paraId="7CC7C15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490088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Object Modeling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A3FE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7118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C74B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3AB9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7EF79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0B46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9E287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E838B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79D4C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93B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65854B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B5AF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61945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9278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81291C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B6E9FB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DF0F6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01E5B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A81FD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DAC1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E3BDE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CFBA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3003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A1544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CF26C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4B41C2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34C996F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4B0DC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15FC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680C7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6E4E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3C93F8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A9828F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A695C2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7015A3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9F01C6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B7F26B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7FC046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A41D4C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A8CF60B" w14:textId="77777777" w:rsidR="004A0604" w:rsidRPr="00A01D04" w:rsidRDefault="004A0604" w:rsidP="00E4538A">
            <w:pPr>
              <w:rPr>
                <w:rFonts w:eastAsia="Times New Roman" w:cs="Times New Roman"/>
                <w:b w:val="0"/>
                <w:color w:val="000000"/>
                <w:sz w:val="22"/>
                <w:lang w:eastAsia="en-PH"/>
              </w:rPr>
            </w:pPr>
          </w:p>
        </w:tc>
      </w:tr>
      <w:tr w:rsidR="004A0604" w:rsidRPr="00A01D04" w14:paraId="0A3BB08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651DD9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w:t>
            </w:r>
            <w:r>
              <w:rPr>
                <w:rFonts w:eastAsia="Times New Roman"/>
                <w:b w:val="0"/>
                <w:color w:val="000000"/>
                <w:sz w:val="22"/>
              </w:rPr>
              <w:t>atabase 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AD89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58473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4EA7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8ECC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23806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A5240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943D2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1FA8B5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C116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9749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F20B4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A65FD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4B730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BCC7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44680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E5883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4B5E7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82C8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64E3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68AE0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8DD64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06EA6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071DD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1023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22676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88E4B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F2FE8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061AA3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4711BD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EA3D2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DE0A6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E6D7BE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936C85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45B0D52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2BEEE6E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71D17A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221B6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259281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162C8D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5C03847" w14:textId="77777777" w:rsidR="004A0604" w:rsidRPr="00A01D04" w:rsidRDefault="004A0604" w:rsidP="00E4538A">
            <w:pPr>
              <w:rPr>
                <w:rFonts w:eastAsia="Times New Roman" w:cs="Times New Roman"/>
                <w:b w:val="0"/>
                <w:color w:val="000000"/>
                <w:sz w:val="22"/>
                <w:lang w:eastAsia="en-PH"/>
              </w:rPr>
            </w:pPr>
          </w:p>
        </w:tc>
      </w:tr>
      <w:tr w:rsidR="004A0604" w:rsidRPr="00A01D04" w14:paraId="7BF9AAE1"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tcPr>
          <w:p w14:paraId="2EF0998B"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System Development</w:t>
            </w: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5F3F23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1435E3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261764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200455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6148F8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477934A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0FE4E3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5AEFC5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3B7E6D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C3FE0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399923A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42F8B8A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5AD1688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2EA355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4B0506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1AC852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20F6C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4C6289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10FD7C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07D522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69CD1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190E88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5D991B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55CF69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10930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88F0A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28A663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628021B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6899A2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8EB88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EEACD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0DC67D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2288D09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5B6114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C0FA5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A519AE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7AF5C1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D6CBA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3F23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44952C9" w14:textId="77777777" w:rsidR="004A0604" w:rsidRPr="00A01D04" w:rsidRDefault="004A0604" w:rsidP="00E4538A">
            <w:pPr>
              <w:rPr>
                <w:rFonts w:eastAsia="Times New Roman" w:cs="Times New Roman"/>
                <w:b w:val="0"/>
                <w:color w:val="000000"/>
                <w:sz w:val="22"/>
                <w:lang w:eastAsia="en-PH"/>
              </w:rPr>
            </w:pPr>
          </w:p>
        </w:tc>
      </w:tr>
      <w:tr w:rsidR="004A0604" w:rsidRPr="00A01D04" w14:paraId="5479D37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41D6CFB" w14:textId="77777777" w:rsidR="004A0604" w:rsidRDefault="004A0604" w:rsidP="00E4538A">
            <w:pPr>
              <w:jc w:val="left"/>
              <w:rPr>
                <w:rFonts w:eastAsia="Times New Roman" w:cs="Times New Roman"/>
                <w:b w:val="0"/>
                <w:i/>
                <w:iCs/>
                <w:color w:val="000000"/>
                <w:sz w:val="22"/>
                <w:lang w:eastAsia="en-PH"/>
              </w:rPr>
            </w:pPr>
            <w:r w:rsidRPr="00A01D04">
              <w:rPr>
                <w:rFonts w:eastAsia="Times New Roman" w:cs="Times New Roman"/>
                <w:b w:val="0"/>
                <w:color w:val="000000"/>
                <w:sz w:val="22"/>
                <w:lang w:eastAsia="en-PH"/>
              </w:rPr>
              <w:t> </w:t>
            </w:r>
            <w:r>
              <w:rPr>
                <w:rFonts w:eastAsia="Times New Roman" w:cs="Times New Roman"/>
                <w:b w:val="0"/>
                <w:i/>
                <w:iCs/>
                <w:color w:val="000000"/>
                <w:sz w:val="22"/>
                <w:lang w:eastAsia="en-PH"/>
              </w:rPr>
              <w:t>*Back-end Modules</w:t>
            </w:r>
          </w:p>
          <w:p w14:paraId="67EA9ABE"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i/>
                <w:iCs/>
                <w:color w:val="000000"/>
                <w:sz w:val="22"/>
                <w:lang w:eastAsia="en-PH"/>
              </w:rPr>
              <w:t>Development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E3F68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A286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2FBE90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5274D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FC36B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70E31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9E9BA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C5485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4758E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F6C3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1AD37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D3B08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C121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841AF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F4554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7916E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26FA0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F7354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8EDB2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17A17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3ECE2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C027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BF70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25BA3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899A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F56C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49F01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A8C7BD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A76FC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1C0E8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0AB279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1199CA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E9C6FC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027880A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3EC676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F47A10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9F871E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B35F9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0A1C94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9B3DEDF" w14:textId="77777777" w:rsidR="004A0604" w:rsidRPr="00A01D04" w:rsidRDefault="004A0604" w:rsidP="00E4538A">
            <w:pPr>
              <w:rPr>
                <w:rFonts w:eastAsia="Times New Roman" w:cs="Times New Roman"/>
                <w:b w:val="0"/>
                <w:color w:val="000000"/>
                <w:sz w:val="22"/>
                <w:lang w:eastAsia="en-PH"/>
              </w:rPr>
            </w:pPr>
          </w:p>
        </w:tc>
      </w:tr>
      <w:tr w:rsidR="004A0604" w:rsidRPr="00A01D04" w14:paraId="0B74A59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0B2A73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Pi</w:t>
            </w:r>
            <w:r>
              <w:rPr>
                <w:rFonts w:eastAsia="Times New Roman"/>
                <w:b w:val="0"/>
                <w:color w:val="000000"/>
                <w:sz w:val="22"/>
              </w:rPr>
              <w:t>g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0C5D6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0B562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9445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3CEE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483F2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506C3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F869FE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AB02B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38DC9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8334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84143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3073E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00C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08F422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E91F9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46DCC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54ED5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C220B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25F8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8CDA3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416A6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08AE1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C0B1F4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1BC34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C38B0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5D64A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905387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85338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BB693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63BA7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982F0B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F5A438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4DE373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0BF9EFD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E73968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362771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37F49C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53D44E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A886EF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F14C91F" w14:textId="77777777" w:rsidR="004A0604" w:rsidRPr="00A01D04" w:rsidRDefault="004A0604" w:rsidP="00E4538A">
            <w:pPr>
              <w:rPr>
                <w:rFonts w:eastAsia="Times New Roman" w:cs="Times New Roman"/>
                <w:b w:val="0"/>
                <w:color w:val="000000"/>
                <w:sz w:val="22"/>
                <w:lang w:eastAsia="en-PH"/>
              </w:rPr>
            </w:pPr>
          </w:p>
        </w:tc>
      </w:tr>
      <w:tr w:rsidR="004A0604" w:rsidRPr="00A01D04" w14:paraId="02AAF6D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5019176"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8361C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EE2FE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54B4C5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BCB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75983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017CA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BC7399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4FA5C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B6F7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547D5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58BF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0C5F5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72A1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A577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DFA5B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E5FD6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B3840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130D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E822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D7522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1B83F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478EA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CABD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5E6E4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D43E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7CBE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EA494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AD684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295D0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6868D0CA"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4992" behindDoc="0" locked="0" layoutInCell="1" allowOverlap="1" wp14:anchorId="0A981533" wp14:editId="4FCDC89D">
                      <wp:simplePos x="0" y="0"/>
                      <wp:positionH relativeFrom="column">
                        <wp:posOffset>7620</wp:posOffset>
                      </wp:positionH>
                      <wp:positionV relativeFrom="paragraph">
                        <wp:posOffset>380365</wp:posOffset>
                      </wp:positionV>
                      <wp:extent cx="361950" cy="1514475"/>
                      <wp:effectExtent l="0" t="19050" r="857250" b="85725"/>
                      <wp:wrapNone/>
                      <wp:docPr id="2" name="Connector: Elbow 2"/>
                      <wp:cNvGraphicFramePr/>
                      <a:graphic xmlns:a="http://schemas.openxmlformats.org/drawingml/2006/main">
                        <a:graphicData uri="http://schemas.microsoft.com/office/word/2010/wordprocessingShape">
                          <wps:wsp>
                            <wps:cNvCnPr/>
                            <wps:spPr>
                              <a:xfrm>
                                <a:off x="0" y="0"/>
                                <a:ext cx="361950" cy="1514475"/>
                              </a:xfrm>
                              <a:prstGeom prst="bentConnector3">
                                <a:avLst>
                                  <a:gd name="adj1" fmla="val 3272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D2737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6pt;margin-top:29.95pt;width:28.5pt;height:119.25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" adj="70691" strokecolor="#5b9bd5 [3204]" strokeweight="2.25pt">
                      <v:stroke endarrow="block"/>
                    </v:shape>
                  </w:pict>
                </mc:Fallback>
              </mc:AlternateContent>
            </w: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1EB94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DB61E0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EABA2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9982A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DB4E69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000580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483CC3C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E2E8F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B34463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F7766AD" w14:textId="77777777" w:rsidR="004A0604" w:rsidRPr="00A01D04" w:rsidRDefault="004A0604" w:rsidP="00E4538A">
            <w:pPr>
              <w:rPr>
                <w:rFonts w:eastAsia="Times New Roman" w:cs="Times New Roman"/>
                <w:b w:val="0"/>
                <w:color w:val="000000"/>
                <w:sz w:val="22"/>
                <w:lang w:eastAsia="en-PH"/>
              </w:rPr>
            </w:pPr>
          </w:p>
        </w:tc>
      </w:tr>
      <w:tr w:rsidR="004A0604" w:rsidRPr="00A01D04" w14:paraId="6F54752E"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3CCFAA2"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9B819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ABD6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50DAF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DEC45B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C3B42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643B0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3A973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C756F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C6040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3A8E1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D363F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8AE2AA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A65C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5251D7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BE8E6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0E28F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E95385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A00C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00B94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6D102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B69C7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2A0D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C622E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DB0EA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1C2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B0F81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D579E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B177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488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455825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1A25C9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CC7BBB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05793CA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7190F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77F7D8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1000A1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698F46C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89C26C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9876C6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B560D99" w14:textId="77777777" w:rsidR="004A0604" w:rsidRPr="00A01D04" w:rsidRDefault="004A0604" w:rsidP="00E4538A">
            <w:pPr>
              <w:rPr>
                <w:rFonts w:eastAsia="Times New Roman" w:cs="Times New Roman"/>
                <w:b w:val="0"/>
                <w:color w:val="000000"/>
                <w:sz w:val="22"/>
                <w:lang w:eastAsia="en-PH"/>
              </w:rPr>
            </w:pPr>
          </w:p>
        </w:tc>
      </w:tr>
      <w:tr w:rsidR="004A0604" w:rsidRPr="00A01D04" w14:paraId="4F5B221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620544F"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14F12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751F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53E69A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668B4C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EB9A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EA266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73EAEF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ACB33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074C3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A73D8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4492D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6C140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EDD8E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4BFA0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89193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9827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23899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615D9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4F27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B09F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E806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3FED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82E12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0048E7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DABB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47E9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D68BC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DBE14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1DF6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188BA04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F8FE40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2C103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4B77871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4387620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BC7FE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273E1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2A9A1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0AA6D8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5382B2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6DB8A73" w14:textId="77777777" w:rsidR="004A0604" w:rsidRPr="00A01D04" w:rsidRDefault="004A0604" w:rsidP="00E4538A">
            <w:pPr>
              <w:rPr>
                <w:rFonts w:eastAsia="Times New Roman" w:cs="Times New Roman"/>
                <w:b w:val="0"/>
                <w:color w:val="000000"/>
                <w:sz w:val="22"/>
                <w:lang w:eastAsia="en-PH"/>
              </w:rPr>
            </w:pPr>
          </w:p>
        </w:tc>
      </w:tr>
      <w:tr w:rsidR="004A0604" w:rsidRPr="00A01D04" w14:paraId="727D3BAE"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6387F2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I</w:t>
            </w:r>
            <w:r>
              <w:rPr>
                <w:rFonts w:eastAsia="Times New Roman"/>
                <w:b w:val="0"/>
                <w:color w:val="000000"/>
                <w:sz w:val="22"/>
              </w:rPr>
              <w:t>nventory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7427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14D7A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A195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EF52B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E9D74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90A1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C8EABD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643D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97B6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311D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3317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507CCC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746AD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D8399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A2CBA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C6BE8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B192B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1562A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9A2D7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2D012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3717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3C2D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39D52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56402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8C735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D63531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767A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A4983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15777E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3A00A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CDF62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168707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EB021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610B6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A47EF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4CA75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61C358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33D9F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E1FEB6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9977555" w14:textId="77777777" w:rsidR="004A0604" w:rsidRPr="00A01D04" w:rsidRDefault="004A0604" w:rsidP="00E4538A">
            <w:pPr>
              <w:rPr>
                <w:rFonts w:eastAsia="Times New Roman" w:cs="Times New Roman"/>
                <w:b w:val="0"/>
                <w:color w:val="000000"/>
                <w:sz w:val="22"/>
                <w:lang w:eastAsia="en-PH"/>
              </w:rPr>
            </w:pPr>
          </w:p>
        </w:tc>
      </w:tr>
      <w:tr w:rsidR="004A0604" w:rsidRPr="00A01D04" w14:paraId="30E5F894"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967817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2DD90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8EA93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2058D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FC1DD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411D2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AB5A8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0A4E6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46EE7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B93B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34E4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1E8BC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CE490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77654B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19D4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A4F1F8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879BDA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16CDB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822FE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92604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83CE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6A7D7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00D26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92E9E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62468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DCFED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C95E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38B8C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F160FE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6BCCD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E9DD3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67CDAA6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0FDBA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369ACF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81E6F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2AD47F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CAD6A8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3DB7FB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6BEE6A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A3220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15C66F0" w14:textId="77777777" w:rsidR="004A0604" w:rsidRPr="00A01D04" w:rsidRDefault="004A0604" w:rsidP="00E4538A">
            <w:pPr>
              <w:rPr>
                <w:rFonts w:eastAsia="Times New Roman" w:cs="Times New Roman"/>
                <w:b w:val="0"/>
                <w:color w:val="000000"/>
                <w:sz w:val="22"/>
                <w:lang w:eastAsia="en-PH"/>
              </w:rPr>
            </w:pPr>
          </w:p>
        </w:tc>
      </w:tr>
      <w:tr w:rsidR="004A0604" w:rsidRPr="00A01D04" w14:paraId="0DACEE2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017E151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CFCE1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53E3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5A20B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1A57D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4DA9D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E251A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64108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3DB95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9FA13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9C7AE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8A2B3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BA8CC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5A7E3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4CFF0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84C5AD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46C4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DBF28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5F4DE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FBF46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DB28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AD62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9F5A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56BB96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0B558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814C2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81BE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663D3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0473E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8242E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222D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2D43F83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395977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3CE183E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28D37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E854E7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B2081F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9271DC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CAE197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E147AE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2BB7CBC" w14:textId="77777777" w:rsidR="004A0604" w:rsidRPr="00A01D04" w:rsidRDefault="004A0604" w:rsidP="00E4538A">
            <w:pPr>
              <w:rPr>
                <w:rFonts w:eastAsia="Times New Roman" w:cs="Times New Roman"/>
                <w:b w:val="0"/>
                <w:color w:val="000000"/>
                <w:sz w:val="22"/>
                <w:lang w:eastAsia="en-PH"/>
              </w:rPr>
            </w:pPr>
          </w:p>
        </w:tc>
      </w:tr>
      <w:tr w:rsidR="004A0604" w:rsidRPr="00A01D04" w14:paraId="18ECA887"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E39D87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C3215D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7C8C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D38612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6F4005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9BCF3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D73C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2CD57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F0693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A5811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FA022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D6643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3BC0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A5349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2A58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97BF5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93F05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7889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46C2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D8DB2D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0130C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E178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5E881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C8525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0AB3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09FEE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A0A9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9ACB3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5729D4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9086B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0895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2B64E1FB"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6016" behindDoc="0" locked="0" layoutInCell="1" allowOverlap="1" wp14:anchorId="38622472" wp14:editId="2495FDDD">
                      <wp:simplePos x="0" y="0"/>
                      <wp:positionH relativeFrom="column">
                        <wp:posOffset>-144780</wp:posOffset>
                      </wp:positionH>
                      <wp:positionV relativeFrom="paragraph">
                        <wp:posOffset>93980</wp:posOffset>
                      </wp:positionV>
                      <wp:extent cx="238125" cy="714375"/>
                      <wp:effectExtent l="209550" t="0" r="9525" b="85725"/>
                      <wp:wrapNone/>
                      <wp:docPr id="3" name="Connector: Elbow 3"/>
                      <wp:cNvGraphicFramePr/>
                      <a:graphic xmlns:a="http://schemas.openxmlformats.org/drawingml/2006/main">
                        <a:graphicData uri="http://schemas.microsoft.com/office/word/2010/wordprocessingShape">
                          <wps:wsp>
                            <wps:cNvCnPr/>
                            <wps:spPr>
                              <a:xfrm>
                                <a:off x="0" y="0"/>
                                <a:ext cx="238125" cy="714375"/>
                              </a:xfrm>
                              <a:prstGeom prst="bentConnector3">
                                <a:avLst>
                                  <a:gd name="adj1" fmla="val -85714"/>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B9E3B" id="Connector: Elbow 3" o:spid="_x0000_s1026" type="#_x0000_t34" style="position:absolute;margin-left:-11.4pt;margin-top:7.4pt;width:18.75pt;height:56.2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" adj="-18514" strokecolor="#5b9bd5 [3204]" strokeweight="1.5pt">
                      <v:stroke endarrow="block"/>
                    </v:shape>
                  </w:pict>
                </mc:Fallback>
              </mc:AlternateContent>
            </w: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3E12C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062554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76E2C2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89FD5B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6D5A9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DDE7C1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2B4BB84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2E8620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805FDF5" w14:textId="77777777" w:rsidR="004A0604" w:rsidRPr="00A01D04" w:rsidRDefault="004A0604" w:rsidP="00E4538A">
            <w:pPr>
              <w:rPr>
                <w:rFonts w:eastAsia="Times New Roman" w:cs="Times New Roman"/>
                <w:b w:val="0"/>
                <w:color w:val="000000"/>
                <w:sz w:val="22"/>
                <w:lang w:eastAsia="en-PH"/>
              </w:rPr>
            </w:pPr>
          </w:p>
        </w:tc>
      </w:tr>
      <w:tr w:rsidR="004A0604" w:rsidRPr="00A01D04" w14:paraId="59808388"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A09F4B8"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Sc</w:t>
            </w:r>
            <w:r>
              <w:rPr>
                <w:rFonts w:eastAsia="Times New Roman"/>
                <w:b w:val="0"/>
                <w:color w:val="000000"/>
                <w:sz w:val="22"/>
              </w:rPr>
              <w:t>heduling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AFE21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485E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6E6F6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0B4C3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B5154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AFDF00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EE1A7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7A28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6604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D6BE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557114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3E0C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F682B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69B3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0CD41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B3250E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45664C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1648B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94A33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E9D23B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D6F50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7A0E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F83620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E55BB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A0261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66A05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42121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61623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A6622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B5269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3B5320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94E48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0B38D6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E98BA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3D59A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0A461D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D4A1B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0404D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839CA5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C13AA7E" w14:textId="77777777" w:rsidR="004A0604" w:rsidRPr="00A01D04" w:rsidRDefault="004A0604" w:rsidP="00E4538A">
            <w:pPr>
              <w:rPr>
                <w:rFonts w:eastAsia="Times New Roman" w:cs="Times New Roman"/>
                <w:b w:val="0"/>
                <w:color w:val="000000"/>
                <w:sz w:val="22"/>
                <w:lang w:eastAsia="en-PH"/>
              </w:rPr>
            </w:pPr>
          </w:p>
        </w:tc>
      </w:tr>
      <w:tr w:rsidR="004A0604" w:rsidRPr="00A01D04" w14:paraId="382A4B1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242D77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951C3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C617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A877D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AD430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96728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5944B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516263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C3FC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A90E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A9C7DE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96502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18D7D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C1DEE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34888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982C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900174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388D0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C53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2F3A8D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8A08D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56DD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7AC7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3970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A1CC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2249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46FDF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2CB46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B4AC0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DBC6B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6860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F4A454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6F513CB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A92221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333042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7333BA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384A70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230868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4AB14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23445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A6D24D2" w14:textId="77777777" w:rsidR="004A0604" w:rsidRPr="00A01D04" w:rsidRDefault="004A0604" w:rsidP="00E4538A">
            <w:pPr>
              <w:rPr>
                <w:rFonts w:eastAsia="Times New Roman" w:cs="Times New Roman"/>
                <w:b w:val="0"/>
                <w:color w:val="000000"/>
                <w:sz w:val="22"/>
                <w:lang w:eastAsia="en-PH"/>
              </w:rPr>
            </w:pPr>
          </w:p>
        </w:tc>
      </w:tr>
      <w:tr w:rsidR="004A0604" w:rsidRPr="00A01D04" w14:paraId="5DEB79B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98F375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64B3F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FD1E5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5D70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B8AA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87615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3653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026298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315071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BE34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3E1CA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821558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1DBFB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F394E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474FA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B26BC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DE9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7E933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7B26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76DD2B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B38EA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19789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7018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6F5D7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B6290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F5DB7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556B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CFEDBF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84A965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0762C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0A05F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369703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0F03F46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5C50E1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3BAFC1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76620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3EE2B8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1309B71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6C0979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58426D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9D3D050" w14:textId="77777777" w:rsidR="004A0604" w:rsidRPr="00A01D04" w:rsidRDefault="004A0604" w:rsidP="00E4538A">
            <w:pPr>
              <w:rPr>
                <w:rFonts w:eastAsia="Times New Roman" w:cs="Times New Roman"/>
                <w:b w:val="0"/>
                <w:color w:val="000000"/>
                <w:sz w:val="22"/>
                <w:lang w:eastAsia="en-PH"/>
              </w:rPr>
            </w:pPr>
          </w:p>
        </w:tc>
      </w:tr>
      <w:tr w:rsidR="004A0604" w:rsidRPr="00A01D04" w14:paraId="259F3B5B"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center"/>
            <w:hideMark/>
          </w:tcPr>
          <w:p w14:paraId="2DA8FD2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4703B5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46259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BFD6BE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442176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2CCEB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1A6F26B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52CBD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106535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15CB66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720A5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A7D50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34944B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82670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5C13D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5160AA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489D0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6087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D8A1E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6C253B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5813A8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0532D4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0A0FAC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165523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5B2DFE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0E8EA26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10F95E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49BA85B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13A836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3745DD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0E474F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60BA1A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0070C0"/>
            <w:noWrap/>
            <w:vAlign w:val="center"/>
            <w:hideMark/>
          </w:tcPr>
          <w:p w14:paraId="5E9C94A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37FF1E9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4" w:space="0" w:color="auto"/>
            </w:tcBorders>
            <w:vAlign w:val="center"/>
          </w:tcPr>
          <w:p w14:paraId="514628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0B79865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502327C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12" w:space="0" w:color="auto"/>
              <w:right w:val="single" w:sz="4" w:space="0" w:color="auto"/>
            </w:tcBorders>
            <w:vAlign w:val="center"/>
          </w:tcPr>
          <w:p w14:paraId="6FBA8A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625DAF8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3F24650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7243945A" w14:textId="77777777" w:rsidR="004A0604" w:rsidRPr="00A01D04" w:rsidRDefault="004A0604" w:rsidP="00E4538A">
            <w:pPr>
              <w:rPr>
                <w:rFonts w:eastAsia="Times New Roman" w:cs="Times New Roman"/>
                <w:b w:val="0"/>
                <w:color w:val="000000"/>
                <w:sz w:val="22"/>
                <w:lang w:eastAsia="en-PH"/>
              </w:rPr>
            </w:pPr>
          </w:p>
        </w:tc>
      </w:tr>
      <w:tr w:rsidR="004A0604" w:rsidRPr="00A01D04" w14:paraId="5999EB6C"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68B4D2DF"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lastRenderedPageBreak/>
              <w:t>MONTH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7C0A936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CC66AF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302E37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0DC521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F46601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E08E5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6C0BC54"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B05A28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66" w:type="pct"/>
            <w:gridSpan w:val="4"/>
            <w:vMerge w:val="restart"/>
            <w:tcBorders>
              <w:top w:val="single" w:sz="12" w:space="0" w:color="auto"/>
              <w:left w:val="single" w:sz="12" w:space="0" w:color="auto"/>
              <w:right w:val="single" w:sz="12" w:space="0" w:color="auto"/>
            </w:tcBorders>
            <w:vAlign w:val="center"/>
          </w:tcPr>
          <w:p w14:paraId="32380D5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65" w:type="pct"/>
            <w:gridSpan w:val="4"/>
            <w:vMerge w:val="restart"/>
            <w:tcBorders>
              <w:top w:val="single" w:sz="12" w:space="0" w:color="auto"/>
              <w:left w:val="single" w:sz="12" w:space="0" w:color="auto"/>
              <w:right w:val="single" w:sz="12" w:space="0" w:color="auto"/>
            </w:tcBorders>
            <w:vAlign w:val="center"/>
          </w:tcPr>
          <w:p w14:paraId="2B64EB0C"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64F57D3C"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bottom"/>
            <w:hideMark/>
          </w:tcPr>
          <w:p w14:paraId="00E973B1"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1707FE88"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8BC67D9"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EE8B6E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0BD8D8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2EC434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CDDA13B"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3D7F353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42A5913" w14:textId="77777777" w:rsidR="004A0604" w:rsidRPr="00A01D04" w:rsidRDefault="004A0604" w:rsidP="00E4538A">
            <w:pPr>
              <w:jc w:val="left"/>
              <w:rPr>
                <w:rFonts w:eastAsia="Times New Roman" w:cs="Times New Roman"/>
                <w:b w:val="0"/>
                <w:color w:val="000000"/>
                <w:sz w:val="22"/>
                <w:lang w:eastAsia="en-PH"/>
              </w:rPr>
            </w:pPr>
          </w:p>
        </w:tc>
        <w:tc>
          <w:tcPr>
            <w:tcW w:w="366" w:type="pct"/>
            <w:gridSpan w:val="4"/>
            <w:vMerge/>
            <w:tcBorders>
              <w:left w:val="single" w:sz="12" w:space="0" w:color="auto"/>
              <w:bottom w:val="single" w:sz="12" w:space="0" w:color="auto"/>
              <w:right w:val="single" w:sz="12" w:space="0" w:color="auto"/>
            </w:tcBorders>
          </w:tcPr>
          <w:p w14:paraId="77A807AA" w14:textId="77777777" w:rsidR="004A0604" w:rsidRPr="00A01D04" w:rsidRDefault="004A0604" w:rsidP="00E4538A">
            <w:pPr>
              <w:jc w:val="left"/>
              <w:rPr>
                <w:rFonts w:eastAsia="Times New Roman" w:cs="Times New Roman"/>
                <w:b w:val="0"/>
                <w:color w:val="000000"/>
                <w:sz w:val="22"/>
                <w:lang w:eastAsia="en-PH"/>
              </w:rPr>
            </w:pPr>
          </w:p>
        </w:tc>
        <w:tc>
          <w:tcPr>
            <w:tcW w:w="365" w:type="pct"/>
            <w:gridSpan w:val="4"/>
            <w:vMerge/>
            <w:tcBorders>
              <w:left w:val="single" w:sz="12" w:space="0" w:color="auto"/>
              <w:bottom w:val="single" w:sz="12" w:space="0" w:color="auto"/>
              <w:right w:val="single" w:sz="12" w:space="0" w:color="auto"/>
            </w:tcBorders>
          </w:tcPr>
          <w:p w14:paraId="043AF5D4"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1ACAF72A"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38D261FB"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R</w:t>
            </w:r>
            <w:r>
              <w:rPr>
                <w:rFonts w:eastAsia="Times New Roman"/>
                <w:b w:val="0"/>
                <w:color w:val="000000"/>
                <w:sz w:val="22"/>
              </w:rPr>
              <w:t>ecord Management</w:t>
            </w: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A05A55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5A4B53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AC8412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4F78C7B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6792A10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7F396D4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9230D4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30C1ECD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1AA87C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4CAA022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3121C9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784B185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73F21D7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2A6075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1962B7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090F984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651C04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794A07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28017F8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5C86D4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B981C3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57F9A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1B5A4B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7203D42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17EE698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305260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63505BD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1CDF4E6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DCF60FE"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0112" behindDoc="0" locked="0" layoutInCell="1" allowOverlap="1" wp14:anchorId="78CE2BEA" wp14:editId="1A080256">
                      <wp:simplePos x="0" y="0"/>
                      <wp:positionH relativeFrom="column">
                        <wp:posOffset>36195</wp:posOffset>
                      </wp:positionH>
                      <wp:positionV relativeFrom="paragraph">
                        <wp:posOffset>100330</wp:posOffset>
                      </wp:positionV>
                      <wp:extent cx="238125" cy="3552825"/>
                      <wp:effectExtent l="38100" t="19050" r="28575" b="85725"/>
                      <wp:wrapNone/>
                      <wp:docPr id="8" name="Connector: Elbow 8"/>
                      <wp:cNvGraphicFramePr/>
                      <a:graphic xmlns:a="http://schemas.openxmlformats.org/drawingml/2006/main">
                        <a:graphicData uri="http://schemas.microsoft.com/office/word/2010/wordprocessingShape">
                          <wps:wsp>
                            <wps:cNvCnPr/>
                            <wps:spPr>
                              <a:xfrm>
                                <a:off x="0" y="0"/>
                                <a:ext cx="238125" cy="3552825"/>
                              </a:xfrm>
                              <a:prstGeom prst="bentConnector3">
                                <a:avLst>
                                  <a:gd name="adj1" fmla="val -505"/>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BC9DD" id="Connector: Elbow 8" o:spid="_x0000_s1026" type="#_x0000_t34" style="position:absolute;margin-left:2.85pt;margin-top:7.9pt;width:18.75pt;height:279.7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" adj="-109"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27040" behindDoc="0" locked="0" layoutInCell="1" allowOverlap="1" wp14:anchorId="441CE904" wp14:editId="2938BE0F">
                      <wp:simplePos x="0" y="0"/>
                      <wp:positionH relativeFrom="column">
                        <wp:posOffset>36195</wp:posOffset>
                      </wp:positionH>
                      <wp:positionV relativeFrom="paragraph">
                        <wp:posOffset>109855</wp:posOffset>
                      </wp:positionV>
                      <wp:extent cx="295275" cy="390525"/>
                      <wp:effectExtent l="19050" t="19050" r="47625" b="85725"/>
                      <wp:wrapNone/>
                      <wp:docPr id="4" name="Connector: Elbow 4"/>
                      <wp:cNvGraphicFramePr/>
                      <a:graphic xmlns:a="http://schemas.openxmlformats.org/drawingml/2006/main">
                        <a:graphicData uri="http://schemas.microsoft.com/office/word/2010/wordprocessingShape">
                          <wps:wsp>
                            <wps:cNvCnPr/>
                            <wps:spPr>
                              <a:xfrm>
                                <a:off x="0" y="0"/>
                                <a:ext cx="295275" cy="390525"/>
                              </a:xfrm>
                              <a:prstGeom prst="bentConnector3">
                                <a:avLst>
                                  <a:gd name="adj1" fmla="val 1064"/>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6FD52" id="Connector: Elbow 4" o:spid="_x0000_s1026" type="#_x0000_t34" style="position:absolute;margin-left:2.85pt;margin-top:8.65pt;width:23.25pt;height:30.7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" adj="230" strokecolor="#5b9bd5 [3204]" strokeweight="2.25pt">
                      <v:stroke endarrow="block"/>
                    </v:shape>
                  </w:pict>
                </mc:Fallback>
              </mc:AlternateContent>
            </w: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7C8C41E"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1136" behindDoc="0" locked="0" layoutInCell="1" allowOverlap="1" wp14:anchorId="16187A31" wp14:editId="404E4CA2">
                      <wp:simplePos x="0" y="0"/>
                      <wp:positionH relativeFrom="column">
                        <wp:posOffset>26670</wp:posOffset>
                      </wp:positionH>
                      <wp:positionV relativeFrom="paragraph">
                        <wp:posOffset>128905</wp:posOffset>
                      </wp:positionV>
                      <wp:extent cx="161925" cy="3495675"/>
                      <wp:effectExtent l="19050" t="19050" r="28575" b="85725"/>
                      <wp:wrapNone/>
                      <wp:docPr id="10" name="Connector: Elbow 10"/>
                      <wp:cNvGraphicFramePr/>
                      <a:graphic xmlns:a="http://schemas.openxmlformats.org/drawingml/2006/main">
                        <a:graphicData uri="http://schemas.microsoft.com/office/word/2010/wordprocessingShape">
                          <wps:wsp>
                            <wps:cNvCnPr/>
                            <wps:spPr>
                              <a:xfrm>
                                <a:off x="0" y="0"/>
                                <a:ext cx="161925" cy="3495675"/>
                              </a:xfrm>
                              <a:prstGeom prst="bentConnector3">
                                <a:avLst>
                                  <a:gd name="adj1" fmla="val 61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F441A" id="Connector: Elbow 10" o:spid="_x0000_s1026" type="#_x0000_t34" style="position:absolute;margin-left:2.1pt;margin-top:10.15pt;width:12.75pt;height:275.2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" adj="133"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29088" behindDoc="0" locked="0" layoutInCell="1" allowOverlap="1" wp14:anchorId="5C429EDA" wp14:editId="2FD85A2B">
                      <wp:simplePos x="0" y="0"/>
                      <wp:positionH relativeFrom="column">
                        <wp:posOffset>7620</wp:posOffset>
                      </wp:positionH>
                      <wp:positionV relativeFrom="paragraph">
                        <wp:posOffset>128905</wp:posOffset>
                      </wp:positionV>
                      <wp:extent cx="152400" cy="1171575"/>
                      <wp:effectExtent l="19050" t="19050" r="19050" b="85725"/>
                      <wp:wrapNone/>
                      <wp:docPr id="7" name="Connector: Elbow 7"/>
                      <wp:cNvGraphicFramePr/>
                      <a:graphic xmlns:a="http://schemas.openxmlformats.org/drawingml/2006/main">
                        <a:graphicData uri="http://schemas.microsoft.com/office/word/2010/wordprocessingShape">
                          <wps:wsp>
                            <wps:cNvCnPr/>
                            <wps:spPr>
                              <a:xfrm>
                                <a:off x="0" y="0"/>
                                <a:ext cx="152400" cy="1171575"/>
                              </a:xfrm>
                              <a:prstGeom prst="bentConnector3">
                                <a:avLst>
                                  <a:gd name="adj1" fmla="val 98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4C34F" id="Connector: Elbow 7" o:spid="_x0000_s1026" type="#_x0000_t34" style="position:absolute;margin-left:.6pt;margin-top:10.15pt;width:12pt;height:92.2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" adj="212" strokecolor="#5b9bd5 [3204]" strokeweight="2.25pt">
                      <v:stroke endarrow="block"/>
                    </v:shape>
                  </w:pict>
                </mc:Fallback>
              </mc:AlternateContent>
            </w: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C18968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66548F6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12" w:space="0" w:color="auto"/>
              <w:bottom w:val="single" w:sz="2" w:space="0" w:color="auto"/>
              <w:right w:val="single" w:sz="4" w:space="0" w:color="auto"/>
            </w:tcBorders>
            <w:vAlign w:val="center"/>
          </w:tcPr>
          <w:p w14:paraId="550DC5F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4" w:space="0" w:color="auto"/>
            </w:tcBorders>
            <w:vAlign w:val="center"/>
          </w:tcPr>
          <w:p w14:paraId="0C6FAD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336D755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093B48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2" w:space="0" w:color="auto"/>
              <w:right w:val="single" w:sz="4" w:space="0" w:color="auto"/>
            </w:tcBorders>
            <w:vAlign w:val="center"/>
          </w:tcPr>
          <w:p w14:paraId="4261AAF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37E788D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487956C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7203E73D" w14:textId="77777777" w:rsidR="004A0604" w:rsidRPr="00A01D04" w:rsidRDefault="004A0604" w:rsidP="00E4538A">
            <w:pPr>
              <w:rPr>
                <w:rFonts w:eastAsia="Times New Roman" w:cs="Times New Roman"/>
                <w:b w:val="0"/>
                <w:color w:val="000000"/>
                <w:sz w:val="22"/>
                <w:lang w:eastAsia="en-PH"/>
              </w:rPr>
            </w:pPr>
          </w:p>
        </w:tc>
      </w:tr>
      <w:tr w:rsidR="004A0604" w:rsidRPr="00A01D04" w14:paraId="7DB5AE7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778BE3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6E26AB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C82FF1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2880484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5C60C2F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0724B0B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259CF3D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1142526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385FD2B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4F24ABF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4CE741D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5ED56D4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CF3CE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55F3A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15A44B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0A89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237B1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D8E369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D07C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049A3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1AC0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156109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C71A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4873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9267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3905E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4766F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EA5FE3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1170FD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C7D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ADD0CF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D47827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3B6549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37D0023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F1209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A7D08D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9C8155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BE775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986757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65552B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251F876" w14:textId="77777777" w:rsidR="004A0604" w:rsidRPr="00A01D04" w:rsidRDefault="004A0604" w:rsidP="00E4538A">
            <w:pPr>
              <w:rPr>
                <w:rFonts w:eastAsia="Times New Roman" w:cs="Times New Roman"/>
                <w:b w:val="0"/>
                <w:color w:val="000000"/>
                <w:sz w:val="22"/>
                <w:lang w:eastAsia="en-PH"/>
              </w:rPr>
            </w:pPr>
          </w:p>
        </w:tc>
      </w:tr>
      <w:tr w:rsidR="004A0604" w:rsidRPr="00A01D04" w14:paraId="388B434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DF3F9A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3BC780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00552C3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5E8CF52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60A55F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4357A37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1426EE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3488A46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7916BD4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78694FA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7B2165F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4B51029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DDDBA5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E437B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DEA43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34FC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C9A0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80F57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948F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16202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0C00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F6909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BA3CC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5E037E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5CE56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7CC65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764436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7BC0A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29AC3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6592F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690A9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6B837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143F0D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51EA389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188E0C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B2309E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A40C3A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19FCA5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A226D8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5D0D2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73788E3" w14:textId="77777777" w:rsidR="004A0604" w:rsidRPr="00A01D04" w:rsidRDefault="004A0604" w:rsidP="00E4538A">
            <w:pPr>
              <w:rPr>
                <w:rFonts w:eastAsia="Times New Roman" w:cs="Times New Roman"/>
                <w:b w:val="0"/>
                <w:color w:val="000000"/>
                <w:sz w:val="22"/>
                <w:lang w:eastAsia="en-PH"/>
              </w:rPr>
            </w:pPr>
          </w:p>
        </w:tc>
      </w:tr>
      <w:tr w:rsidR="004A0604" w:rsidRPr="00A01D04" w14:paraId="2AB7DA1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1A1F52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D47CA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3003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F06F9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F6DE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DD43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29BFE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8DE3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F6005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1C9429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0C32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E7557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C573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FDBE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8673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0E1B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731042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7980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4170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7E20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CB38E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F64FC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3B612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0A303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EE97A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1391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CDD2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60D540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5D09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450A9D8"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8064" behindDoc="0" locked="0" layoutInCell="1" allowOverlap="1" wp14:anchorId="3F129561" wp14:editId="00E016D3">
                      <wp:simplePos x="0" y="0"/>
                      <wp:positionH relativeFrom="column">
                        <wp:posOffset>55245</wp:posOffset>
                      </wp:positionH>
                      <wp:positionV relativeFrom="paragraph">
                        <wp:posOffset>-509905</wp:posOffset>
                      </wp:positionV>
                      <wp:extent cx="238125" cy="1228725"/>
                      <wp:effectExtent l="38100" t="19050" r="28575" b="85725"/>
                      <wp:wrapNone/>
                      <wp:docPr id="6" name="Connector: Elbow 6"/>
                      <wp:cNvGraphicFramePr/>
                      <a:graphic xmlns:a="http://schemas.openxmlformats.org/drawingml/2006/main">
                        <a:graphicData uri="http://schemas.microsoft.com/office/word/2010/wordprocessingShape">
                          <wps:wsp>
                            <wps:cNvCnPr/>
                            <wps:spPr>
                              <a:xfrm>
                                <a:off x="0" y="0"/>
                                <a:ext cx="238125" cy="1228725"/>
                              </a:xfrm>
                              <a:prstGeom prst="bentConnector3">
                                <a:avLst>
                                  <a:gd name="adj1" fmla="val -211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658CA" id="Connector: Elbow 6" o:spid="_x0000_s1026" type="#_x0000_t34" style="position:absolute;margin-left:4.35pt;margin-top:-40.15pt;width:18.75pt;height:96.7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" adj="-456" strokecolor="#5b9bd5 [3204]" strokeweight="2.25pt">
                      <v:stroke endarrow="block"/>
                    </v:shape>
                  </w:pict>
                </mc:Fallback>
              </mc:AlternateContent>
            </w: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590AAA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EF5A5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E6A037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7412CA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FE824D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7D96A5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AD0CA6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6F243A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71A8D9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0B7134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A6C6050" w14:textId="77777777" w:rsidR="004A0604" w:rsidRPr="00A01D04" w:rsidRDefault="004A0604" w:rsidP="00E4538A">
            <w:pPr>
              <w:rPr>
                <w:rFonts w:eastAsia="Times New Roman" w:cs="Times New Roman"/>
                <w:b w:val="0"/>
                <w:color w:val="000000"/>
                <w:sz w:val="22"/>
                <w:lang w:eastAsia="en-PH"/>
              </w:rPr>
            </w:pPr>
          </w:p>
        </w:tc>
      </w:tr>
      <w:tr w:rsidR="00E67BEC" w:rsidRPr="00A01D04" w14:paraId="743302E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A3790E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Dashboard</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BDFB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6EEF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DF49F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E267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280A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C1C01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751C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CE55B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5F88A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D6C8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E1897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36412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11417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D9EA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06FB6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7E6C8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BB13C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96BF6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DE66A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B80A0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9115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8E3CD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42464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8F19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7DD27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A4EF5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23562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51717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1E410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5421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78B10A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0995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3ADC5E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8D285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51AF7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EC5D0A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5E2A81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357DD0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CC6A7A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C1BDE7C" w14:textId="77777777" w:rsidR="004A0604" w:rsidRPr="00A01D04" w:rsidRDefault="004A0604" w:rsidP="00E4538A">
            <w:pPr>
              <w:rPr>
                <w:rFonts w:eastAsia="Times New Roman" w:cs="Times New Roman"/>
                <w:b w:val="0"/>
                <w:color w:val="000000"/>
                <w:sz w:val="22"/>
                <w:lang w:eastAsia="en-PH"/>
              </w:rPr>
            </w:pPr>
          </w:p>
        </w:tc>
      </w:tr>
      <w:tr w:rsidR="004A0604" w:rsidRPr="00A01D04" w14:paraId="0059B69A"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403392C"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AB544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7118B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129C4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000E6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D850C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2D59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CA5FF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0D041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05B69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DE3C5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141C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CA455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7823B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299B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93747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8AE21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B3F93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1021F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991861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ED243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373635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B771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7E94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2276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2AA7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6A01F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DA60C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BFC2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B9F47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89037D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BBEC3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5762703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677030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4EBD289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9CA45E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FE77E3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EE2B82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ABFDA2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D21F60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AE7F975" w14:textId="77777777" w:rsidR="004A0604" w:rsidRPr="00A01D04" w:rsidRDefault="004A0604" w:rsidP="00E4538A">
            <w:pPr>
              <w:rPr>
                <w:rFonts w:eastAsia="Times New Roman" w:cs="Times New Roman"/>
                <w:b w:val="0"/>
                <w:color w:val="000000"/>
                <w:sz w:val="22"/>
                <w:lang w:eastAsia="en-PH"/>
              </w:rPr>
            </w:pPr>
          </w:p>
        </w:tc>
      </w:tr>
      <w:tr w:rsidR="004A0604" w:rsidRPr="00A01D04" w14:paraId="7E95B81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tcPr>
          <w:p w14:paraId="0CBEF529"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4CFD6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046E56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7E96C7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70F3B5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5077F6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537C6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7BEFD8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25109B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093302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04E7E0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4E9E57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2B8B6CD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EDA97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42FE28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B76DDA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A2334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039E25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5077C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B3F8D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02028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6CB2CB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2293B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2EF3B7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4EC832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714320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375390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BE994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6AE941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1920EE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B52F2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826AF9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tcPr>
          <w:p w14:paraId="6F2B2D7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67C008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3E2C19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D825C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B2EA34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739CB8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F41EE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F75283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C94ABF5" w14:textId="77777777" w:rsidR="004A0604" w:rsidRPr="00A01D04" w:rsidRDefault="004A0604" w:rsidP="00E4538A">
            <w:pPr>
              <w:rPr>
                <w:rFonts w:eastAsia="Times New Roman" w:cs="Times New Roman"/>
                <w:b w:val="0"/>
                <w:color w:val="000000"/>
                <w:sz w:val="22"/>
                <w:lang w:eastAsia="en-PH"/>
              </w:rPr>
            </w:pPr>
          </w:p>
        </w:tc>
      </w:tr>
      <w:tr w:rsidR="004A0604" w:rsidRPr="00A01D04" w14:paraId="183D5A82"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0C3F4EA"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9795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4CE12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26550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3D31F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734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2378F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9238E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9DB7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98F01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E320DD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149B84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42FB7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AA902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B6A1F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4F4B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A07CB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8186A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BC592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8AD31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9D1E7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4A97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369DCB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44609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3A8F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A9DD5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0C5F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9BE9FD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1063B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730A1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C0F0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7D215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tcPr>
          <w:p w14:paraId="519DF00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30E9C5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529118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3540E5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AB6660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2763A7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ADF2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83AEC2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781C3B3" w14:textId="77777777" w:rsidR="004A0604" w:rsidRPr="00A01D04" w:rsidRDefault="004A0604" w:rsidP="00E4538A">
            <w:pPr>
              <w:rPr>
                <w:rFonts w:eastAsia="Times New Roman" w:cs="Times New Roman"/>
                <w:b w:val="0"/>
                <w:color w:val="000000"/>
                <w:sz w:val="22"/>
                <w:lang w:eastAsia="en-PH"/>
              </w:rPr>
            </w:pPr>
          </w:p>
        </w:tc>
      </w:tr>
      <w:tr w:rsidR="00E67BEC" w:rsidRPr="00A01D04" w14:paraId="3CC9A942"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04C5F4B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Iteration 1 – User Management </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49A8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9D34F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8AE54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D89CD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A90F3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E0A31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5DC82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78CA1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9250F6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DCB8F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4149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A51A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CE3AA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0445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FC98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8611E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0CBE7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881A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569E27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A2101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F30A2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D74DE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D5BB9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78979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FFA828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6F0E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78B1B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E9B00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B786C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5EC8D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EFC0FC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6F647A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128470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13ADF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A99E4F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CF18A1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94B23D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2ABC62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2DCA8B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642692D" w14:textId="77777777" w:rsidR="004A0604" w:rsidRPr="00A01D04" w:rsidRDefault="004A0604" w:rsidP="00E4538A">
            <w:pPr>
              <w:rPr>
                <w:rFonts w:eastAsia="Times New Roman" w:cs="Times New Roman"/>
                <w:b w:val="0"/>
                <w:color w:val="000000"/>
                <w:sz w:val="22"/>
                <w:lang w:eastAsia="en-PH"/>
              </w:rPr>
            </w:pPr>
          </w:p>
        </w:tc>
      </w:tr>
      <w:tr w:rsidR="004A0604" w:rsidRPr="00A01D04" w14:paraId="4FB8043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F6F0E83"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28C80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33017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7064A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76DEC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F1051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005D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38A7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A8404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BE34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E42C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84D8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B848F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7330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1432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6E952E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01ED8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A597D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2EFC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9F2B8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5659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A219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0C52A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F137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F699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725D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890C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7BCADD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C65C4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1DCA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CF75C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ADEC0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34547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3E6FD7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F96882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4CF357B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E786C2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CD922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116134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6EDB5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8487B89" w14:textId="77777777" w:rsidR="004A0604" w:rsidRPr="00A01D04" w:rsidRDefault="004A0604" w:rsidP="00E4538A">
            <w:pPr>
              <w:rPr>
                <w:rFonts w:eastAsia="Times New Roman" w:cs="Times New Roman"/>
                <w:b w:val="0"/>
                <w:color w:val="000000"/>
                <w:sz w:val="22"/>
                <w:lang w:eastAsia="en-PH"/>
              </w:rPr>
            </w:pPr>
          </w:p>
        </w:tc>
      </w:tr>
      <w:tr w:rsidR="004A0604" w:rsidRPr="00A01D04" w14:paraId="1383C614"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187B7AE"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E9E83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23BD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01DD22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314C5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EF78E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0F484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53E9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922CE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687E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EBCC9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8F099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96EB3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6E450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EF3F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5723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20BC8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1D3CD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1B377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FCEF5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7809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E0B5C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4E095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D7B4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C3CE2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6BC5D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34CF9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B18064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3B51B8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EE903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C1F7D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F1A8FB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49083B4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BD68D1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0EFD96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1C748F7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EB0F83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630097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BE8C54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E4BF2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18557BE" w14:textId="77777777" w:rsidR="004A0604" w:rsidRPr="00A01D04" w:rsidRDefault="004A0604" w:rsidP="00E4538A">
            <w:pPr>
              <w:rPr>
                <w:rFonts w:eastAsia="Times New Roman" w:cs="Times New Roman"/>
                <w:b w:val="0"/>
                <w:color w:val="000000"/>
                <w:sz w:val="22"/>
                <w:lang w:eastAsia="en-PH"/>
              </w:rPr>
            </w:pPr>
          </w:p>
        </w:tc>
      </w:tr>
      <w:tr w:rsidR="004A0604" w:rsidRPr="00A01D04" w14:paraId="16034120"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152ADA1"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BDBD4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722D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3EB23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E46AF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8BF40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C2635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0DFED8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9A76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D7A3B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CAFEE6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45ADB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C93AE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8A44B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F248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C2AB4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531C8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1E458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321C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6D216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A683D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1BD3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7840E6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02A2CB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0216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41441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830B3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716F5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DCA3E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2D1FD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E9D0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F970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0C644F0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F39740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A24DCE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533B51C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5BCFA3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DD6D4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5A08D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69E58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8970E10" w14:textId="77777777" w:rsidR="004A0604" w:rsidRPr="00A01D04" w:rsidRDefault="004A0604" w:rsidP="00E4538A">
            <w:pPr>
              <w:rPr>
                <w:rFonts w:eastAsia="Times New Roman" w:cs="Times New Roman"/>
                <w:b w:val="0"/>
                <w:color w:val="000000"/>
                <w:sz w:val="22"/>
                <w:lang w:eastAsia="en-PH"/>
              </w:rPr>
            </w:pPr>
          </w:p>
        </w:tc>
      </w:tr>
      <w:tr w:rsidR="00E67BEC" w:rsidRPr="00A01D04" w14:paraId="57E73097"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5E61CC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Backup and Restore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7EAC1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1F88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BCE9F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26748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F4B6B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B5DA8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30995D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1C675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5848D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93621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CAE157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D7A44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69588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ACF0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8F0BB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4C127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11DBF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D4A21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F4C5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C5BFF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0706E2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43EA78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2AEE72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AE775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C84326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68F3A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FB5656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D008F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8E86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BB8B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E6C2C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7CC039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8B3B9B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E94C5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E23A1A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7FCF5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E57C9E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8EA2A2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A5F84E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D79E230" w14:textId="77777777" w:rsidR="004A0604" w:rsidRPr="00A01D04" w:rsidRDefault="004A0604" w:rsidP="00E4538A">
            <w:pPr>
              <w:rPr>
                <w:rFonts w:eastAsia="Times New Roman" w:cs="Times New Roman"/>
                <w:b w:val="0"/>
                <w:color w:val="000000"/>
                <w:sz w:val="22"/>
                <w:lang w:eastAsia="en-PH"/>
              </w:rPr>
            </w:pPr>
          </w:p>
        </w:tc>
      </w:tr>
      <w:tr w:rsidR="004A0604" w:rsidRPr="00A01D04" w14:paraId="695626B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B3FF2E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F57B2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258BC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48576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F4D12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ACFB3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D2624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B57A9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D104C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54579E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561C2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7045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3963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CAF1E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3CA0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E9BB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EBA38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9151D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15A8A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BF4A76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3C7CB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2D2065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E4A9A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F21070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1179B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1A3C6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FDE8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C0F2F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236E2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EA794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E0693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D4A6F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0BB6E9A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32E234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C0C277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952134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CBAC45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40A276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495608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1A4B59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6D6610F" w14:textId="77777777" w:rsidR="004A0604" w:rsidRPr="00A01D04" w:rsidRDefault="004A0604" w:rsidP="00E4538A">
            <w:pPr>
              <w:rPr>
                <w:rFonts w:eastAsia="Times New Roman" w:cs="Times New Roman"/>
                <w:b w:val="0"/>
                <w:color w:val="000000"/>
                <w:sz w:val="22"/>
                <w:lang w:eastAsia="en-PH"/>
              </w:rPr>
            </w:pPr>
          </w:p>
        </w:tc>
      </w:tr>
      <w:tr w:rsidR="004A0604" w:rsidRPr="00A01D04" w14:paraId="496334D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2917D8A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2E046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F9CA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D24FC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4C39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B56F3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1C429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71775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FC3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A8726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D4B59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46E0A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E256A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C7244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6B9CF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1683F6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5639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1DF215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80FFA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7FD60E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E7B152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2E7121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AEF5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08FE2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0A1B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6BC53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ECB0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040917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81943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41FA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33DE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F5A5A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34E09DB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80FF34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F4338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168670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D4553D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7AECA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788734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8BB99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FEC5AC7" w14:textId="77777777" w:rsidR="004A0604" w:rsidRPr="00A01D04" w:rsidRDefault="004A0604" w:rsidP="00E4538A">
            <w:pPr>
              <w:rPr>
                <w:rFonts w:eastAsia="Times New Roman" w:cs="Times New Roman"/>
                <w:b w:val="0"/>
                <w:color w:val="000000"/>
                <w:sz w:val="22"/>
                <w:lang w:eastAsia="en-PH"/>
              </w:rPr>
            </w:pPr>
          </w:p>
        </w:tc>
      </w:tr>
      <w:tr w:rsidR="004A0604" w:rsidRPr="00A01D04" w14:paraId="6B6E233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DEF374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28A5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6E02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6A09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D09E4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FA1A4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734B6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3FF32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C6064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8EF1A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7D9E9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DCDF45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1242B1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95D7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67E70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BB2372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F9EA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B426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3522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7826F4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1F396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D86D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E4BD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3CD0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B2374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A397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2B4F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A9F15B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412258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701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366B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D65D5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78C816C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F1E4B9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8460F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2C6196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34CA284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A777F0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55251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218AF7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80F3B99" w14:textId="77777777" w:rsidR="004A0604" w:rsidRPr="00A01D04" w:rsidRDefault="004A0604" w:rsidP="00E4538A">
            <w:pPr>
              <w:rPr>
                <w:rFonts w:eastAsia="Times New Roman" w:cs="Times New Roman"/>
                <w:b w:val="0"/>
                <w:color w:val="000000"/>
                <w:sz w:val="22"/>
                <w:lang w:eastAsia="en-PH"/>
              </w:rPr>
            </w:pPr>
          </w:p>
        </w:tc>
      </w:tr>
      <w:tr w:rsidR="004A0604" w:rsidRPr="00A01D04" w14:paraId="175C302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B4AC003"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Reports Module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DB51F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8923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C6C862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62A9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5FE5A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9D2B95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41CEC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4B0EA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22558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B6CF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3FD24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072AD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A6D91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624B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F96A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73561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7B9BEE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DDF0B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67C6C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4108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DEED7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ECE6F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AB2D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20FAD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E7963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F3CC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EDEDF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2CFC9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871C4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9251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B56073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E60919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9BF27F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56C6F0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BECC3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751C878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28886F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AAF40E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05978B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379EBEA" w14:textId="77777777" w:rsidR="004A0604" w:rsidRPr="00A01D04" w:rsidRDefault="004A0604" w:rsidP="00E4538A">
            <w:pPr>
              <w:rPr>
                <w:rFonts w:eastAsia="Times New Roman" w:cs="Times New Roman"/>
                <w:b w:val="0"/>
                <w:color w:val="000000"/>
                <w:sz w:val="22"/>
                <w:lang w:eastAsia="en-PH"/>
              </w:rPr>
            </w:pPr>
          </w:p>
        </w:tc>
      </w:tr>
      <w:tr w:rsidR="004A0604" w:rsidRPr="00A01D04" w14:paraId="3160D34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6AFE7DD"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55EDC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47BF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82584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D8209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0C6307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3DFA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ACE65A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1F72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8495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95593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2FBB4D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D5626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D0C06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14FEE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7966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66B31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94D5A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79DD8A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8C4A2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A0617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6C09F6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B12A8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BA837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F5366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DA01F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F12B4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9153B6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9489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3633E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6A99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185F5E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7B378DF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D4DF78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31EA65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9DFB0A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588726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E997F5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1B6B6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9811F3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9970326" w14:textId="77777777" w:rsidR="004A0604" w:rsidRPr="00A01D04" w:rsidRDefault="004A0604" w:rsidP="00E4538A">
            <w:pPr>
              <w:rPr>
                <w:rFonts w:eastAsia="Times New Roman" w:cs="Times New Roman"/>
                <w:b w:val="0"/>
                <w:color w:val="000000"/>
                <w:sz w:val="22"/>
                <w:lang w:eastAsia="en-PH"/>
              </w:rPr>
            </w:pPr>
          </w:p>
        </w:tc>
      </w:tr>
      <w:tr w:rsidR="004A0604" w:rsidRPr="00A01D04" w14:paraId="6242386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A95F1A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56584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97A46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E8B78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A952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BD1E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4BD3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EEBD8F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8F017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DCD44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6C9AB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B605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EB8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C66D2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FACA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23915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58C75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88A4B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C7E6F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987A1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99097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B14C1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4545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91D0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7018B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14021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4530D8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3B24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EB73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7C0F9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270A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D652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630BE3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6FE9F4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131F37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456C3F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5FA8FED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144B68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41C072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24B4B6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D982EA4" w14:textId="77777777" w:rsidR="004A0604" w:rsidRPr="00A01D04" w:rsidRDefault="004A0604" w:rsidP="00E4538A">
            <w:pPr>
              <w:rPr>
                <w:rFonts w:eastAsia="Times New Roman" w:cs="Times New Roman"/>
                <w:b w:val="0"/>
                <w:color w:val="000000"/>
                <w:sz w:val="22"/>
                <w:lang w:eastAsia="en-PH"/>
              </w:rPr>
            </w:pPr>
          </w:p>
        </w:tc>
      </w:tr>
      <w:tr w:rsidR="004A0604" w:rsidRPr="00A01D04" w14:paraId="43276BC2"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center"/>
            <w:hideMark/>
          </w:tcPr>
          <w:p w14:paraId="217A6D55"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70C12C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DCC3D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5F5ED55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542C80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4A5898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3F03C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253AA1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EB1CD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613BC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E36E3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2ABE5A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63AE64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45C2AB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EE05A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0FF6B8F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7228A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3331D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6B01B6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BD3F3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4D37E9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74FCE9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259535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6826BD9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31434D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7E1146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77C2E39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0AA12B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6411E1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1CFEF4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7BFA15D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4425339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D966" w:themeFill="accent4" w:themeFillTint="99"/>
            <w:noWrap/>
            <w:vAlign w:val="center"/>
            <w:hideMark/>
          </w:tcPr>
          <w:p w14:paraId="6239418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4993ED2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4AFDB67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024E40D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shd w:val="clear" w:color="auto" w:fill="auto"/>
            <w:vAlign w:val="center"/>
          </w:tcPr>
          <w:p w14:paraId="0F1A156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76B3EB1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6F4E6D3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2EC139C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45D2CDA1" w14:textId="77777777" w:rsidR="004A0604" w:rsidRPr="00A01D04" w:rsidRDefault="004A0604" w:rsidP="00E4538A">
            <w:pPr>
              <w:rPr>
                <w:rFonts w:eastAsia="Times New Roman" w:cs="Times New Roman"/>
                <w:b w:val="0"/>
                <w:color w:val="000000"/>
                <w:sz w:val="22"/>
                <w:lang w:eastAsia="en-PH"/>
              </w:rPr>
            </w:pPr>
          </w:p>
        </w:tc>
      </w:tr>
    </w:tbl>
    <w:p w14:paraId="5A5DDC40" w14:textId="77777777" w:rsidR="004A0604" w:rsidRDefault="004A0604" w:rsidP="004A0604">
      <w:pPr>
        <w:tabs>
          <w:tab w:val="left" w:pos="4560"/>
        </w:tabs>
        <w:jc w:val="both"/>
        <w:sectPr w:rsidR="004A0604" w:rsidSect="00153F82">
          <w:footerReference w:type="default" r:id="rId21"/>
          <w:pgSz w:w="15840" w:h="12240" w:orient="landscape" w:code="1"/>
          <w:pgMar w:top="1440" w:right="1440" w:bottom="2160" w:left="1440" w:header="720" w:footer="288" w:gutter="0"/>
          <w:cols w:space="720"/>
          <w:docGrid w:linePitch="360"/>
        </w:sectPr>
      </w:pPr>
      <w:r>
        <w:tab/>
      </w:r>
    </w:p>
    <w:tbl>
      <w:tblPr>
        <w:tblW w:w="5000" w:type="pct"/>
        <w:tblLook w:val="04A0" w:firstRow="1" w:lastRow="0" w:firstColumn="1" w:lastColumn="0" w:noHBand="0" w:noVBand="1"/>
      </w:tblPr>
      <w:tblGrid>
        <w:gridCol w:w="3747"/>
        <w:gridCol w:w="239"/>
        <w:gridCol w:w="239"/>
        <w:gridCol w:w="232"/>
        <w:gridCol w:w="245"/>
        <w:gridCol w:w="221"/>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51"/>
        <w:gridCol w:w="251"/>
        <w:gridCol w:w="250"/>
        <w:gridCol w:w="266"/>
        <w:gridCol w:w="222"/>
        <w:gridCol w:w="222"/>
        <w:gridCol w:w="222"/>
        <w:gridCol w:w="222"/>
        <w:gridCol w:w="251"/>
        <w:gridCol w:w="248"/>
        <w:gridCol w:w="248"/>
        <w:gridCol w:w="248"/>
      </w:tblGrid>
      <w:tr w:rsidR="004A0604" w:rsidRPr="00A01D04" w14:paraId="5DDA6F57" w14:textId="77777777" w:rsidTr="00E4538A">
        <w:trPr>
          <w:trHeight w:val="300"/>
        </w:trPr>
        <w:tc>
          <w:tcPr>
            <w:tcW w:w="1449"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5DD756DE"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lastRenderedPageBreak/>
              <w:t>MONTH</w:t>
            </w:r>
          </w:p>
        </w:tc>
        <w:tc>
          <w:tcPr>
            <w:tcW w:w="369"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2C77C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FB4A0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853043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3D5BBDA"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994561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AB682AD"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66BFD8AC"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94"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68E836A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43" w:type="pct"/>
            <w:gridSpan w:val="4"/>
            <w:vMerge w:val="restart"/>
            <w:tcBorders>
              <w:top w:val="single" w:sz="12" w:space="0" w:color="auto"/>
              <w:left w:val="single" w:sz="12" w:space="0" w:color="auto"/>
              <w:right w:val="single" w:sz="12" w:space="0" w:color="auto"/>
            </w:tcBorders>
            <w:vAlign w:val="center"/>
          </w:tcPr>
          <w:p w14:paraId="2F86257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85" w:type="pct"/>
            <w:gridSpan w:val="4"/>
            <w:vMerge w:val="restart"/>
            <w:tcBorders>
              <w:top w:val="single" w:sz="12" w:space="0" w:color="auto"/>
              <w:left w:val="single" w:sz="12" w:space="0" w:color="auto"/>
              <w:right w:val="single" w:sz="12" w:space="0" w:color="auto"/>
            </w:tcBorders>
            <w:vAlign w:val="center"/>
          </w:tcPr>
          <w:p w14:paraId="485772C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062757D3" w14:textId="77777777" w:rsidTr="00E4538A">
        <w:trPr>
          <w:trHeight w:val="300"/>
        </w:trPr>
        <w:tc>
          <w:tcPr>
            <w:tcW w:w="1449" w:type="pct"/>
            <w:tcBorders>
              <w:top w:val="nil"/>
              <w:left w:val="single" w:sz="12" w:space="0" w:color="auto"/>
              <w:bottom w:val="single" w:sz="12" w:space="0" w:color="auto"/>
              <w:right w:val="single" w:sz="12" w:space="0" w:color="auto"/>
            </w:tcBorders>
            <w:shd w:val="clear" w:color="auto" w:fill="auto"/>
            <w:noWrap/>
            <w:vAlign w:val="bottom"/>
            <w:hideMark/>
          </w:tcPr>
          <w:p w14:paraId="1FEE47E8"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9" w:type="pct"/>
            <w:gridSpan w:val="4"/>
            <w:vMerge/>
            <w:tcBorders>
              <w:left w:val="single" w:sz="12" w:space="0" w:color="auto"/>
              <w:bottom w:val="single" w:sz="12" w:space="0" w:color="auto"/>
              <w:right w:val="single" w:sz="12" w:space="0" w:color="auto"/>
            </w:tcBorders>
            <w:shd w:val="clear" w:color="auto" w:fill="auto"/>
            <w:noWrap/>
            <w:vAlign w:val="center"/>
            <w:hideMark/>
          </w:tcPr>
          <w:p w14:paraId="134946F5"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7D33D6E7"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8C85B12"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95AA4D2"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3571D99E"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6BB64741"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AD8860B" w14:textId="77777777" w:rsidR="004A0604" w:rsidRPr="00016E1F" w:rsidRDefault="004A0604" w:rsidP="00E4538A">
            <w:pPr>
              <w:rPr>
                <w:rFonts w:eastAsia="Times New Roman" w:cs="Times New Roman"/>
                <w:b w:val="0"/>
                <w:color w:val="000000"/>
                <w:sz w:val="14"/>
                <w:lang w:eastAsia="en-PH"/>
              </w:rPr>
            </w:pPr>
          </w:p>
        </w:tc>
        <w:tc>
          <w:tcPr>
            <w:tcW w:w="394" w:type="pct"/>
            <w:gridSpan w:val="4"/>
            <w:vMerge/>
            <w:tcBorders>
              <w:left w:val="single" w:sz="12" w:space="0" w:color="auto"/>
              <w:bottom w:val="single" w:sz="12" w:space="0" w:color="auto"/>
              <w:right w:val="single" w:sz="12" w:space="0" w:color="auto"/>
            </w:tcBorders>
            <w:shd w:val="clear" w:color="auto" w:fill="auto"/>
            <w:noWrap/>
            <w:vAlign w:val="center"/>
            <w:hideMark/>
          </w:tcPr>
          <w:p w14:paraId="6F9B3088" w14:textId="77777777" w:rsidR="004A0604" w:rsidRPr="00A01D04" w:rsidRDefault="004A0604" w:rsidP="00E4538A">
            <w:pPr>
              <w:jc w:val="left"/>
              <w:rPr>
                <w:rFonts w:eastAsia="Times New Roman" w:cs="Times New Roman"/>
                <w:b w:val="0"/>
                <w:color w:val="000000"/>
                <w:sz w:val="22"/>
                <w:lang w:eastAsia="en-PH"/>
              </w:rPr>
            </w:pPr>
          </w:p>
        </w:tc>
        <w:tc>
          <w:tcPr>
            <w:tcW w:w="343" w:type="pct"/>
            <w:gridSpan w:val="4"/>
            <w:vMerge/>
            <w:tcBorders>
              <w:left w:val="single" w:sz="12" w:space="0" w:color="auto"/>
              <w:bottom w:val="single" w:sz="12" w:space="0" w:color="auto"/>
              <w:right w:val="single" w:sz="12" w:space="0" w:color="auto"/>
            </w:tcBorders>
          </w:tcPr>
          <w:p w14:paraId="2FA1B7C2" w14:textId="77777777" w:rsidR="004A0604" w:rsidRPr="00A01D04" w:rsidRDefault="004A0604" w:rsidP="00E4538A">
            <w:pPr>
              <w:jc w:val="left"/>
              <w:rPr>
                <w:rFonts w:eastAsia="Times New Roman" w:cs="Times New Roman"/>
                <w:b w:val="0"/>
                <w:color w:val="000000"/>
                <w:sz w:val="22"/>
                <w:lang w:eastAsia="en-PH"/>
              </w:rPr>
            </w:pPr>
          </w:p>
        </w:tc>
        <w:tc>
          <w:tcPr>
            <w:tcW w:w="385" w:type="pct"/>
            <w:gridSpan w:val="4"/>
            <w:vMerge/>
            <w:tcBorders>
              <w:left w:val="single" w:sz="12" w:space="0" w:color="auto"/>
              <w:bottom w:val="single" w:sz="12" w:space="0" w:color="auto"/>
              <w:right w:val="single" w:sz="12" w:space="0" w:color="auto"/>
            </w:tcBorders>
          </w:tcPr>
          <w:p w14:paraId="6A136C1C"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656154DA" w14:textId="77777777" w:rsidTr="00E4538A">
        <w:trPr>
          <w:trHeight w:val="300"/>
        </w:trPr>
        <w:tc>
          <w:tcPr>
            <w:tcW w:w="1449"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2E60F17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7 – QR Scan</w:t>
            </w:r>
          </w:p>
        </w:tc>
        <w:tc>
          <w:tcPr>
            <w:tcW w:w="92"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81C952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4" w:space="0" w:color="auto"/>
            </w:tcBorders>
            <w:shd w:val="clear" w:color="auto" w:fill="auto"/>
            <w:noWrap/>
            <w:vAlign w:val="center"/>
            <w:hideMark/>
          </w:tcPr>
          <w:p w14:paraId="5B931671"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34D0D102"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12" w:space="0" w:color="auto"/>
              <w:left w:val="nil"/>
              <w:bottom w:val="single" w:sz="4" w:space="0" w:color="auto"/>
              <w:right w:val="single" w:sz="12" w:space="0" w:color="auto"/>
            </w:tcBorders>
            <w:shd w:val="clear" w:color="auto" w:fill="auto"/>
            <w:noWrap/>
            <w:vAlign w:val="center"/>
            <w:hideMark/>
          </w:tcPr>
          <w:p w14:paraId="49EEF90A"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6FD4E12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54CD896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6C1DFDB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559BAE5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07B736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2B071A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4A9713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0DA898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AD9A91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0B3812E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0138CE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7B4D53E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609898E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592F1FD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FE5B5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A7792A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840E9C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D5649F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260898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7C89098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303FB29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16B36BB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C3897B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221E6FC"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09A70361"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2160" behindDoc="0" locked="0" layoutInCell="1" allowOverlap="1" wp14:anchorId="6CC5C204" wp14:editId="16DECB91">
                      <wp:simplePos x="0" y="0"/>
                      <wp:positionH relativeFrom="column">
                        <wp:posOffset>45720</wp:posOffset>
                      </wp:positionH>
                      <wp:positionV relativeFrom="paragraph">
                        <wp:posOffset>109855</wp:posOffset>
                      </wp:positionV>
                      <wp:extent cx="247650" cy="390525"/>
                      <wp:effectExtent l="38100" t="19050" r="19050" b="85725"/>
                      <wp:wrapNone/>
                      <wp:docPr id="11" name="Connector: Elbow 11"/>
                      <wp:cNvGraphicFramePr/>
                      <a:graphic xmlns:a="http://schemas.openxmlformats.org/drawingml/2006/main">
                        <a:graphicData uri="http://schemas.microsoft.com/office/word/2010/wordprocessingShape">
                          <wps:wsp>
                            <wps:cNvCnPr/>
                            <wps:spPr>
                              <a:xfrm>
                                <a:off x="0" y="0"/>
                                <a:ext cx="247650" cy="390525"/>
                              </a:xfrm>
                              <a:prstGeom prst="bentConnector3">
                                <a:avLst>
                                  <a:gd name="adj1" fmla="val -1724"/>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55969" id="Connector: Elbow 11" o:spid="_x0000_s1026" type="#_x0000_t34" style="position:absolute;margin-left:3.6pt;margin-top:8.65pt;width:19.5pt;height:30.7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" adj="-372" strokecolor="#5b9bd5 [3204]" strokeweight="2.25pt">
                      <v:stroke endarrow="block"/>
                    </v:shape>
                  </w:pict>
                </mc:Fallback>
              </mc:AlternateContent>
            </w: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67394BB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1C19D2FE" w14:textId="77777777" w:rsidR="004A0604" w:rsidRPr="00A01D04" w:rsidRDefault="004A0604" w:rsidP="00E4538A">
            <w:pPr>
              <w:rPr>
                <w:rFonts w:eastAsia="Times New Roman" w:cs="Times New Roman"/>
                <w:b w:val="0"/>
                <w:color w:val="000000"/>
                <w:sz w:val="22"/>
                <w:lang w:eastAsia="en-PH"/>
              </w:rPr>
            </w:pPr>
          </w:p>
        </w:tc>
        <w:tc>
          <w:tcPr>
            <w:tcW w:w="103" w:type="pct"/>
            <w:tcBorders>
              <w:top w:val="single" w:sz="12" w:space="0" w:color="auto"/>
              <w:left w:val="nil"/>
              <w:bottom w:val="single" w:sz="4" w:space="0" w:color="auto"/>
              <w:right w:val="single" w:sz="12" w:space="0" w:color="auto"/>
            </w:tcBorders>
            <w:shd w:val="clear" w:color="auto" w:fill="auto"/>
            <w:noWrap/>
            <w:vAlign w:val="center"/>
            <w:hideMark/>
          </w:tcPr>
          <w:p w14:paraId="25C0204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2" w:space="0" w:color="auto"/>
              <w:right w:val="single" w:sz="4" w:space="0" w:color="auto"/>
            </w:tcBorders>
            <w:vAlign w:val="center"/>
          </w:tcPr>
          <w:p w14:paraId="56A2507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4" w:space="0" w:color="auto"/>
            </w:tcBorders>
            <w:vAlign w:val="center"/>
          </w:tcPr>
          <w:p w14:paraId="2BF6439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4" w:space="0" w:color="auto"/>
            </w:tcBorders>
            <w:vAlign w:val="center"/>
          </w:tcPr>
          <w:p w14:paraId="218CE27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12" w:space="0" w:color="auto"/>
            </w:tcBorders>
            <w:vAlign w:val="center"/>
          </w:tcPr>
          <w:p w14:paraId="34D79497"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single" w:sz="12" w:space="0" w:color="auto"/>
              <w:bottom w:val="single" w:sz="2" w:space="0" w:color="auto"/>
              <w:right w:val="single" w:sz="4" w:space="0" w:color="auto"/>
            </w:tcBorders>
            <w:vAlign w:val="center"/>
          </w:tcPr>
          <w:p w14:paraId="4D6C3DA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4" w:space="0" w:color="auto"/>
            </w:tcBorders>
            <w:vAlign w:val="center"/>
          </w:tcPr>
          <w:p w14:paraId="4C85C62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4" w:space="0" w:color="auto"/>
            </w:tcBorders>
            <w:vAlign w:val="center"/>
          </w:tcPr>
          <w:p w14:paraId="430F662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12" w:space="0" w:color="auto"/>
            </w:tcBorders>
            <w:vAlign w:val="center"/>
          </w:tcPr>
          <w:p w14:paraId="40CF223D" w14:textId="77777777" w:rsidR="004A0604" w:rsidRPr="00A01D04" w:rsidRDefault="004A0604" w:rsidP="00E4538A">
            <w:pPr>
              <w:rPr>
                <w:rFonts w:eastAsia="Times New Roman" w:cs="Times New Roman"/>
                <w:b w:val="0"/>
                <w:color w:val="000000"/>
                <w:sz w:val="22"/>
                <w:lang w:eastAsia="en-PH"/>
              </w:rPr>
            </w:pPr>
          </w:p>
        </w:tc>
      </w:tr>
      <w:tr w:rsidR="004A0604" w:rsidRPr="00A01D04" w14:paraId="1966EDCB"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62010F1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DAD457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4" w:space="0" w:color="auto"/>
            </w:tcBorders>
            <w:shd w:val="clear" w:color="auto" w:fill="auto"/>
            <w:noWrap/>
            <w:vAlign w:val="center"/>
            <w:hideMark/>
          </w:tcPr>
          <w:p w14:paraId="5B4ECB15"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78D1D132"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4" w:space="0" w:color="auto"/>
              <w:left w:val="nil"/>
              <w:bottom w:val="single" w:sz="4" w:space="0" w:color="auto"/>
              <w:right w:val="single" w:sz="12" w:space="0" w:color="auto"/>
            </w:tcBorders>
            <w:shd w:val="clear" w:color="auto" w:fill="auto"/>
            <w:noWrap/>
            <w:vAlign w:val="center"/>
            <w:hideMark/>
          </w:tcPr>
          <w:p w14:paraId="245372F0"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306D19C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48206A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B4568E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12" w:space="0" w:color="auto"/>
            </w:tcBorders>
            <w:shd w:val="clear" w:color="auto" w:fill="auto"/>
            <w:noWrap/>
            <w:vAlign w:val="center"/>
            <w:hideMark/>
          </w:tcPr>
          <w:p w14:paraId="60D6C0B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9ABC89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3E3AB40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D19375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B6D44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9DB3D9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AD6AC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894A6D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D1D16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15A94D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B0DAA4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4AC8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DEA7B8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791941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6EC093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82A821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1CC55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7000B6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7C2D07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7C4B28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001FFE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77C3C59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C802F4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CA2E00E"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1F7A5F7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4AC2A2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DAB5B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079541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99BDBCE"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B4C6BC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5DD00B2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149EC0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BEFCBB6" w14:textId="77777777" w:rsidR="004A0604" w:rsidRPr="00A01D04" w:rsidRDefault="004A0604" w:rsidP="00E4538A">
            <w:pPr>
              <w:rPr>
                <w:rFonts w:eastAsia="Times New Roman" w:cs="Times New Roman"/>
                <w:b w:val="0"/>
                <w:color w:val="000000"/>
                <w:sz w:val="22"/>
                <w:lang w:eastAsia="en-PH"/>
              </w:rPr>
            </w:pPr>
          </w:p>
        </w:tc>
      </w:tr>
      <w:tr w:rsidR="004A0604" w:rsidRPr="00A01D04" w14:paraId="7E8B8691"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1CBD5512"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675629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4" w:space="0" w:color="auto"/>
            </w:tcBorders>
            <w:shd w:val="clear" w:color="auto" w:fill="auto"/>
            <w:noWrap/>
            <w:vAlign w:val="center"/>
            <w:hideMark/>
          </w:tcPr>
          <w:p w14:paraId="0054068A"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328B7AC8"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4" w:space="0" w:color="auto"/>
              <w:left w:val="nil"/>
              <w:bottom w:val="single" w:sz="4" w:space="0" w:color="auto"/>
              <w:right w:val="single" w:sz="12" w:space="0" w:color="auto"/>
            </w:tcBorders>
            <w:shd w:val="clear" w:color="auto" w:fill="auto"/>
            <w:noWrap/>
            <w:vAlign w:val="center"/>
            <w:hideMark/>
          </w:tcPr>
          <w:p w14:paraId="2BF2094D"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F5B8B2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75F5B87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EB1DBA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12" w:space="0" w:color="auto"/>
            </w:tcBorders>
            <w:shd w:val="clear" w:color="auto" w:fill="auto"/>
            <w:noWrap/>
            <w:vAlign w:val="center"/>
            <w:hideMark/>
          </w:tcPr>
          <w:p w14:paraId="3843B72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8D75E1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194268C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23BAB03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C07664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2EC91E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A552E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6982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FBC0B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C0FFB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C2DEE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2467A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4A9CEA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168E99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0D5AC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4B87F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CAC81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0F3BE2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1D1D2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8112C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7B95A7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2CCF833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FE9602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71A47C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363F889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E66C0C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FF2CB4"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6299A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FAD9894"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1C3116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37E5EC7"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206B60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6824485" w14:textId="77777777" w:rsidR="004A0604" w:rsidRPr="00A01D04" w:rsidRDefault="004A0604" w:rsidP="00E4538A">
            <w:pPr>
              <w:rPr>
                <w:rFonts w:eastAsia="Times New Roman" w:cs="Times New Roman"/>
                <w:b w:val="0"/>
                <w:color w:val="000000"/>
                <w:sz w:val="22"/>
                <w:lang w:eastAsia="en-PH"/>
              </w:rPr>
            </w:pPr>
          </w:p>
        </w:tc>
      </w:tr>
      <w:tr w:rsidR="004A0604" w:rsidRPr="00A01D04" w14:paraId="30C97184"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49B66A6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61BCEE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23DD2838"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65CBE1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EF558B6"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05592EB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962BC5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BE0FBF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130590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6D430E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564826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BEA9E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2C1182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4C7700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2224FD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5D5F3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E19B9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BE321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383B0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E28FF2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D2162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7A9720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A871F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CD31F5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A67589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9BEE4B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B59E38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279923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CEB5DAF"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C75FFA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5DCA37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C7826A8"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286FE2B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75A08C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40ED8B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89D917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5FE27505"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0DB02526"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98DDE9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2A16B7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5A4DD45" w14:textId="77777777" w:rsidR="004A0604" w:rsidRPr="00A01D04" w:rsidRDefault="004A0604" w:rsidP="00E4538A">
            <w:pPr>
              <w:rPr>
                <w:rFonts w:eastAsia="Times New Roman" w:cs="Times New Roman"/>
                <w:b w:val="0"/>
                <w:color w:val="000000"/>
                <w:sz w:val="22"/>
                <w:lang w:eastAsia="en-PH"/>
              </w:rPr>
            </w:pPr>
          </w:p>
        </w:tc>
      </w:tr>
      <w:tr w:rsidR="004A0604" w:rsidRPr="00A01D04" w14:paraId="3544B9CF"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3B149970"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color w:val="000000"/>
                <w:sz w:val="22"/>
                <w:lang w:eastAsia="en-PH"/>
              </w:rPr>
              <w:t>Iteration 7 - Dashboard</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204F38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1A2EC66D"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0F7EF3C8"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145AEB44"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7F005E9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C3A1E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C9FA5F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3AF25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146927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B6D56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C8C84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5B2BC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4F6EC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FEDB7D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B2937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6D0065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58FDD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B2F2DD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BFE594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7B3362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13270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714DC5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656C1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948B8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5D5A23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FBD47C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B76E29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AE0E55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40CB5D4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54C62D6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51C7D21B"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FFFF" w:themeFill="background1"/>
            <w:noWrap/>
            <w:vAlign w:val="center"/>
          </w:tcPr>
          <w:p w14:paraId="79D436E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D4B986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823A3A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A4B1D6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EB303E8"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vAlign w:val="center"/>
          </w:tcPr>
          <w:p w14:paraId="74A9A3C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AFE35C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563188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5B17E3C" w14:textId="77777777" w:rsidR="004A0604" w:rsidRPr="00A01D04" w:rsidRDefault="004A0604" w:rsidP="00E4538A">
            <w:pPr>
              <w:rPr>
                <w:rFonts w:eastAsia="Times New Roman" w:cs="Times New Roman"/>
                <w:b w:val="0"/>
                <w:color w:val="000000"/>
                <w:sz w:val="22"/>
                <w:lang w:eastAsia="en-PH"/>
              </w:rPr>
            </w:pPr>
          </w:p>
        </w:tc>
      </w:tr>
      <w:tr w:rsidR="004A0604" w:rsidRPr="00A01D04" w14:paraId="367FCB68"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28991756"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14210F9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5360DDEA"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462E38B8"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7642B518"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782A5A2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BD1242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16560A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93A017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1573CE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AC90B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DA01B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F80CC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B24EBF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27DC0A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D553A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9BFE27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160A3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3754FD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684B2F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BD2689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204931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48CF3B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E6F6D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3CBB1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08610F1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E8C9CF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36E0D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0198D1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F46DAE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7C490CF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19831DEC"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561FB79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9D2A89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9AA46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4A23E2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F36B76E"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3127D45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6009341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5C1F47B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370E3123" w14:textId="77777777" w:rsidR="004A0604" w:rsidRPr="00A01D04" w:rsidRDefault="004A0604" w:rsidP="00E4538A">
            <w:pPr>
              <w:rPr>
                <w:rFonts w:eastAsia="Times New Roman" w:cs="Times New Roman"/>
                <w:b w:val="0"/>
                <w:color w:val="000000"/>
                <w:sz w:val="22"/>
                <w:lang w:eastAsia="en-PH"/>
              </w:rPr>
            </w:pPr>
          </w:p>
        </w:tc>
      </w:tr>
      <w:tr w:rsidR="004A0604" w:rsidRPr="00A01D04" w14:paraId="5757D03E"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5FAB1764"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41AD438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2F04509C"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53953DD9"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1F728B1F"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084FDD3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AE615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7E2AB4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DD1F93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B53A4A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2E163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BA2D5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0D9E4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622701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D76B1E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D9446D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C6E37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0B5955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2D836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61677A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6F94A4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14A2CB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45A3BB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4B1D3A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512081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FCCF9F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59EB85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5120D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608CE30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7EE5BD0"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3184" behindDoc="0" locked="0" layoutInCell="1" allowOverlap="1" wp14:anchorId="1826B2F9" wp14:editId="7C343A43">
                      <wp:simplePos x="0" y="0"/>
                      <wp:positionH relativeFrom="column">
                        <wp:posOffset>64770</wp:posOffset>
                      </wp:positionH>
                      <wp:positionV relativeFrom="paragraph">
                        <wp:posOffset>-1081405</wp:posOffset>
                      </wp:positionV>
                      <wp:extent cx="323850" cy="1971675"/>
                      <wp:effectExtent l="38100" t="19050" r="38100" b="85725"/>
                      <wp:wrapNone/>
                      <wp:docPr id="12" name="Connector: Elbow 12"/>
                      <wp:cNvGraphicFramePr/>
                      <a:graphic xmlns:a="http://schemas.openxmlformats.org/drawingml/2006/main">
                        <a:graphicData uri="http://schemas.microsoft.com/office/word/2010/wordprocessingShape">
                          <wps:wsp>
                            <wps:cNvCnPr/>
                            <wps:spPr>
                              <a:xfrm>
                                <a:off x="0" y="0"/>
                                <a:ext cx="323850" cy="1971675"/>
                              </a:xfrm>
                              <a:prstGeom prst="bentConnector3">
                                <a:avLst>
                                  <a:gd name="adj1" fmla="val -1219"/>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78B41" id="Connector: Elbow 12" o:spid="_x0000_s1026" type="#_x0000_t34" style="position:absolute;margin-left:5.1pt;margin-top:-85.15pt;width:25.5pt;height:155.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" adj="-263"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34208" behindDoc="0" locked="0" layoutInCell="1" allowOverlap="1" wp14:anchorId="3F5732F6" wp14:editId="7AAC0C34">
                      <wp:simplePos x="0" y="0"/>
                      <wp:positionH relativeFrom="column">
                        <wp:posOffset>74295</wp:posOffset>
                      </wp:positionH>
                      <wp:positionV relativeFrom="paragraph">
                        <wp:posOffset>-1077595</wp:posOffset>
                      </wp:positionV>
                      <wp:extent cx="352425" cy="2886075"/>
                      <wp:effectExtent l="57150" t="19050" r="47625" b="85725"/>
                      <wp:wrapNone/>
                      <wp:docPr id="14" name="Connector: Elbow 14"/>
                      <wp:cNvGraphicFramePr/>
                      <a:graphic xmlns:a="http://schemas.openxmlformats.org/drawingml/2006/main">
                        <a:graphicData uri="http://schemas.microsoft.com/office/word/2010/wordprocessingShape">
                          <wps:wsp>
                            <wps:cNvCnPr/>
                            <wps:spPr>
                              <a:xfrm>
                                <a:off x="0" y="0"/>
                                <a:ext cx="352425" cy="2886075"/>
                              </a:xfrm>
                              <a:prstGeom prst="bentConnector3">
                                <a:avLst>
                                  <a:gd name="adj1" fmla="val -675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25E99" id="Connector: Elbow 14" o:spid="_x0000_s1026" type="#_x0000_t34" style="position:absolute;margin-left:5.85pt;margin-top:-84.85pt;width:27.75pt;height:227.2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" adj="-1460" strokecolor="#5b9bd5 [3204]" strokeweight="2.25pt">
                      <v:stroke endarrow="block"/>
                    </v:shape>
                  </w:pict>
                </mc:Fallback>
              </mc:AlternateContent>
            </w:r>
          </w:p>
        </w:tc>
        <w:tc>
          <w:tcPr>
            <w:tcW w:w="97" w:type="pct"/>
            <w:tcBorders>
              <w:top w:val="nil"/>
              <w:left w:val="nil"/>
              <w:bottom w:val="single" w:sz="4" w:space="0" w:color="auto"/>
              <w:right w:val="single" w:sz="4" w:space="0" w:color="auto"/>
            </w:tcBorders>
            <w:shd w:val="clear" w:color="auto" w:fill="auto"/>
            <w:noWrap/>
            <w:vAlign w:val="center"/>
          </w:tcPr>
          <w:p w14:paraId="2E44ECFE"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2544891E"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514D0A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38F4EF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BD4E3B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130039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A05E510"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6F31554D"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52A2578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90550F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1C006CBA" w14:textId="77777777" w:rsidR="004A0604" w:rsidRPr="00A01D04" w:rsidRDefault="004A0604" w:rsidP="00E4538A">
            <w:pPr>
              <w:rPr>
                <w:rFonts w:eastAsia="Times New Roman" w:cs="Times New Roman"/>
                <w:b w:val="0"/>
                <w:color w:val="000000"/>
                <w:sz w:val="22"/>
                <w:lang w:eastAsia="en-PH"/>
              </w:rPr>
            </w:pPr>
          </w:p>
        </w:tc>
      </w:tr>
      <w:tr w:rsidR="004A0604" w:rsidRPr="00A01D04" w14:paraId="4EE53F25"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5EDCCEF6"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57FC97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104EAA15"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34DFA16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023FA19F"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5E2802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003AC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7F08EB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2A0CD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DF627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74E27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C4AC5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B8F6D1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8582DE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9E67D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A5CAA9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00875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6F94C21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8E756E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DFCE44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9CD8E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DE9F5E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38B617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526845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1B0F3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C6EB8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EA24F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3CA07C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8995B5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E5146B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2F12798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72CC04FB"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17E7F71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8FEE20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5321AF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41F35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3220B0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C0D058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A98B4B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F590F8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6B528A5" w14:textId="77777777" w:rsidR="004A0604" w:rsidRPr="00A01D04" w:rsidRDefault="004A0604" w:rsidP="00E4538A">
            <w:pPr>
              <w:rPr>
                <w:rFonts w:eastAsia="Times New Roman" w:cs="Times New Roman"/>
                <w:b w:val="0"/>
                <w:color w:val="000000"/>
                <w:sz w:val="22"/>
                <w:lang w:eastAsia="en-PH"/>
              </w:rPr>
            </w:pPr>
          </w:p>
        </w:tc>
      </w:tr>
      <w:tr w:rsidR="004A0604" w:rsidRPr="00A01D04" w14:paraId="00559E70"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BB45C4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7 – Web-Based Login Module</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6145414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38E6E637"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D1A8B2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4E58E900"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43EF87A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73500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761ADC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954A5B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F66A2C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F7F1D0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A88AD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873A2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73FDD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2C2BC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1976C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933A8D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E1F9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11D69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6364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00AC92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8D434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E1016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6007CD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BC291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24B77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4364F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29BE94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250460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3C9BEF5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53979D4"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9038DB6"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286054D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vAlign w:val="center"/>
          </w:tcPr>
          <w:p w14:paraId="12A367C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vAlign w:val="center"/>
          </w:tcPr>
          <w:p w14:paraId="21D186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vAlign w:val="center"/>
          </w:tcPr>
          <w:p w14:paraId="7E18253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vAlign w:val="center"/>
          </w:tcPr>
          <w:p w14:paraId="7F593C6B"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D6FDBF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67567FC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C6FCD9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82F7984" w14:textId="77777777" w:rsidR="004A0604" w:rsidRPr="00A01D04" w:rsidRDefault="004A0604" w:rsidP="00E4538A">
            <w:pPr>
              <w:rPr>
                <w:rFonts w:eastAsia="Times New Roman" w:cs="Times New Roman"/>
                <w:b w:val="0"/>
                <w:color w:val="000000"/>
                <w:sz w:val="22"/>
                <w:lang w:eastAsia="en-PH"/>
              </w:rPr>
            </w:pPr>
          </w:p>
        </w:tc>
      </w:tr>
      <w:tr w:rsidR="004A0604" w:rsidRPr="00A01D04" w14:paraId="05EDAA82"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6FABEE3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31DF021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360C8B5"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300AE1B"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0C24204C"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60F7B8F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A7F756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C8E2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3A2D41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8AFA9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15250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43A8D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49DF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E07EA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0B0C24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1AF60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D5CBC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9B6DFD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7B742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C71D1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586795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2EA237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B5EBDA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C9DB4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93320C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97E02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224AB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3E325F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C3544C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729C9FBE"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DA93C3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0784ED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0274885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BA0027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48C8A2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E9C8D4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6E49C7B"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B5403A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711D303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7D0060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282FB40" w14:textId="77777777" w:rsidR="004A0604" w:rsidRPr="00A01D04" w:rsidRDefault="004A0604" w:rsidP="00E4538A">
            <w:pPr>
              <w:rPr>
                <w:rFonts w:eastAsia="Times New Roman" w:cs="Times New Roman"/>
                <w:b w:val="0"/>
                <w:color w:val="000000"/>
                <w:sz w:val="22"/>
                <w:lang w:eastAsia="en-PH"/>
              </w:rPr>
            </w:pPr>
          </w:p>
        </w:tc>
      </w:tr>
      <w:tr w:rsidR="004A0604" w:rsidRPr="00A01D04" w14:paraId="6E3C6417"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09B2F20E"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30FCB8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6A47E03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27232C4"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212624B"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651AFF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D84C9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2FFA0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3C82DF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1991D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FF22C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BE5F1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F5E5C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20A3C4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B7E1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24A97C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2AD29C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828562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7E5C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0BB12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3C8F1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EE7CBF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87EA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237D25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28C856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3E5C2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056B3A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35F05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551428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4972B6A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50D5C45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33DAF742"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724C5FC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703A6C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2228E7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2C13C0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A28EAF4"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7ECA69A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643414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4D2BD09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24EE8A4D" w14:textId="77777777" w:rsidR="004A0604" w:rsidRPr="00A01D04" w:rsidRDefault="004A0604" w:rsidP="00E4538A">
            <w:pPr>
              <w:rPr>
                <w:rFonts w:eastAsia="Times New Roman" w:cs="Times New Roman"/>
                <w:b w:val="0"/>
                <w:color w:val="000000"/>
                <w:sz w:val="22"/>
                <w:lang w:eastAsia="en-PH"/>
              </w:rPr>
            </w:pPr>
          </w:p>
        </w:tc>
      </w:tr>
      <w:tr w:rsidR="004A0604" w:rsidRPr="00A01D04" w14:paraId="0314AB53"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1DD8C86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208E0A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04315D6C"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4D9A97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D46FAAB"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070B540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A4601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5067B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4B1BD4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1B8286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0F229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53463F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5EB46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F40C4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688BF3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71C614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6CC68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AC6B8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4AE90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7DF3B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FEC15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D4BEF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521E4F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5983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1BEEF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BAC338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41B7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C1C4F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52A5B8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505E0E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D919A6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5DCC910"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321A69B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A576C7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6E93E9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D13F30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15E9C1A"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2597350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4DA7ED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D4040D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504C55F" w14:textId="77777777" w:rsidR="004A0604" w:rsidRPr="00A01D04" w:rsidRDefault="004A0604" w:rsidP="00E4538A">
            <w:pPr>
              <w:rPr>
                <w:rFonts w:eastAsia="Times New Roman" w:cs="Times New Roman"/>
                <w:b w:val="0"/>
                <w:color w:val="000000"/>
                <w:sz w:val="22"/>
                <w:lang w:eastAsia="en-PH"/>
              </w:rPr>
            </w:pPr>
          </w:p>
        </w:tc>
      </w:tr>
      <w:tr w:rsidR="004A0604" w:rsidRPr="00A01D04" w14:paraId="4958EE2A"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AFD5283"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color w:val="000000"/>
                <w:sz w:val="22"/>
                <w:lang w:eastAsia="en-PH"/>
              </w:rPr>
              <w:t>Iteration 7 – Mobile-Based Login Module</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35350B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E4D821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E853407"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3729D1CD"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5A62767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E67C10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D63C39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753403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FD4297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47BB1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FE1E4D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149A0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966699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EDBEA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3B76BE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EB42E7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167CDD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64FC0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C9575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CBC40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002E3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AFB1DF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B8BE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07CC24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35BE4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1D2D6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07A26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92BF6A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6A212A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2B33E8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173A0E9"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1BF0BD8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DA37DF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424671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393A8A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52BA23ED"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A010E5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2590183E"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3FEC6E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00229273" w14:textId="77777777" w:rsidR="004A0604" w:rsidRPr="00A01D04" w:rsidRDefault="004A0604" w:rsidP="00E4538A">
            <w:pPr>
              <w:rPr>
                <w:rFonts w:eastAsia="Times New Roman" w:cs="Times New Roman"/>
                <w:b w:val="0"/>
                <w:color w:val="000000"/>
                <w:sz w:val="22"/>
                <w:lang w:eastAsia="en-PH"/>
              </w:rPr>
            </w:pPr>
          </w:p>
        </w:tc>
      </w:tr>
      <w:tr w:rsidR="004A0604" w:rsidRPr="00A01D04" w14:paraId="39BCA37A"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73B5976D"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187F147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E416B1A"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EB6BC09"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135854DA"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3EBBEF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AEABB8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28E4C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DDDDC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35ECA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92DB0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AE905D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90E2D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95B29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95B787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5294F2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CCEC15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2DB301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DCFEEB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06BE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6C520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38D64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264402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FE74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EB827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9DF1CA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F5A65B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9FD08D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B49784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C97F08C"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BF3D98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4ED633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hideMark/>
          </w:tcPr>
          <w:p w14:paraId="4203236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D71B64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E6B954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04B389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0C794C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3A2B96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54AEB57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4D73D63E"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FEEDDB7" w14:textId="77777777" w:rsidR="004A0604" w:rsidRPr="00A01D04" w:rsidRDefault="004A0604" w:rsidP="00E4538A">
            <w:pPr>
              <w:rPr>
                <w:rFonts w:eastAsia="Times New Roman" w:cs="Times New Roman"/>
                <w:b w:val="0"/>
                <w:color w:val="000000"/>
                <w:sz w:val="22"/>
                <w:lang w:eastAsia="en-PH"/>
              </w:rPr>
            </w:pPr>
          </w:p>
        </w:tc>
      </w:tr>
      <w:tr w:rsidR="004A0604" w:rsidRPr="00A01D04" w14:paraId="5A44E912"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14D84BAD"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48DBE2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369A5EBF"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B319CE7"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195D29C1"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61790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11AF1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1AD8E9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A44DB9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EA970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53F328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483043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146A1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DA32A3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796A5F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96AE0D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4409F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E2B345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83EDB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244100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826AD8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EDB487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D76E6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56EDE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96971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D2597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623201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C938D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39D55E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5F5D12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2662C5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4BF2D7D"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7540FD3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93FC50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E77976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CF84B2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C67A6AD"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5F722BB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A02EE0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D73773D"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1B22511" w14:textId="77777777" w:rsidR="004A0604" w:rsidRPr="00A01D04" w:rsidRDefault="004A0604" w:rsidP="00E4538A">
            <w:pPr>
              <w:rPr>
                <w:rFonts w:eastAsia="Times New Roman" w:cs="Times New Roman"/>
                <w:b w:val="0"/>
                <w:color w:val="000000"/>
                <w:sz w:val="22"/>
                <w:lang w:eastAsia="en-PH"/>
              </w:rPr>
            </w:pPr>
          </w:p>
        </w:tc>
      </w:tr>
      <w:tr w:rsidR="004A0604" w:rsidRPr="00A01D04" w14:paraId="4AD09F8F"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20AE46F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58E502A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64A40F8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4F534E5"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4DFAF029"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EDC2CD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FB1D7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499B3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77D30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8AF120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53A0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37FE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D3073F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6DD2F1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E64117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FFF8F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FE449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A9A252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69124C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93C18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1856B7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678F3E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9318A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C99846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879D5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500D7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C65E1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B8999E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8E25D60"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F2534FF"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16EDDB2"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53BE54F"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25D8D40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A4BD41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A140FE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B30EC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64B87F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AAB0E9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2F5C12EC"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A4EAD9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3765789B" w14:textId="77777777" w:rsidR="004A0604" w:rsidRPr="00A01D04" w:rsidRDefault="004A0604" w:rsidP="00E4538A">
            <w:pPr>
              <w:rPr>
                <w:rFonts w:eastAsia="Times New Roman" w:cs="Times New Roman"/>
                <w:b w:val="0"/>
                <w:color w:val="000000"/>
                <w:sz w:val="22"/>
                <w:lang w:eastAsia="en-PH"/>
              </w:rPr>
            </w:pPr>
          </w:p>
        </w:tc>
      </w:tr>
      <w:tr w:rsidR="004A0604" w:rsidRPr="00A01D04" w14:paraId="5CCF81F3"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0861534"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Alpha-Testing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2E8471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3FBA647"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826CDBA"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03AF53E8"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78329E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8EA4B2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531E3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2BB238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04E11E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11EFC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127D6B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0642FC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E889E5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A2FFF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E67A05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7F01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B58023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A5A2EE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0C5565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D8E10F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E2D808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2A904E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2F426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51353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180703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75D15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14087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096DAC2"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653308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0795BD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AC46AA4"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0C3C103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0070C0"/>
            <w:vAlign w:val="center"/>
          </w:tcPr>
          <w:p w14:paraId="7747B4F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0070C0"/>
            <w:vAlign w:val="center"/>
          </w:tcPr>
          <w:p w14:paraId="14F692D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26D2364"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FF39DE0"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FFC7F7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4B2604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1A2372A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shd w:val="clear" w:color="auto" w:fill="auto"/>
            <w:vAlign w:val="center"/>
          </w:tcPr>
          <w:p w14:paraId="5CF27716" w14:textId="77777777" w:rsidR="004A0604" w:rsidRPr="00A01D04" w:rsidRDefault="004A0604" w:rsidP="00E4538A">
            <w:pPr>
              <w:rPr>
                <w:rFonts w:eastAsia="Times New Roman" w:cs="Times New Roman"/>
                <w:b w:val="0"/>
                <w:color w:val="000000"/>
                <w:sz w:val="22"/>
                <w:lang w:eastAsia="en-PH"/>
              </w:rPr>
            </w:pPr>
          </w:p>
        </w:tc>
      </w:tr>
    </w:tbl>
    <w:p w14:paraId="1FB923E4" w14:textId="77777777" w:rsidR="004A0604" w:rsidRDefault="004A0604" w:rsidP="004A0604">
      <w:pPr>
        <w:tabs>
          <w:tab w:val="left" w:pos="3690"/>
          <w:tab w:val="center" w:pos="6480"/>
        </w:tabs>
        <w:jc w:val="left"/>
      </w:pPr>
    </w:p>
    <w:p w14:paraId="1CA2A8CA" w14:textId="77777777" w:rsidR="004A0604" w:rsidRPr="00EE3DF5" w:rsidRDefault="004A0604" w:rsidP="004A0604"/>
    <w:p w14:paraId="27320163" w14:textId="77777777" w:rsidR="004A0604" w:rsidRPr="00EE3DF5" w:rsidRDefault="004A0604" w:rsidP="004A0604"/>
    <w:p w14:paraId="446BE8B0" w14:textId="77777777" w:rsidR="004A0604" w:rsidRPr="00EE3DF5" w:rsidRDefault="004A0604" w:rsidP="004A0604"/>
    <w:p w14:paraId="7ACA8AD7" w14:textId="77777777" w:rsidR="004A0604" w:rsidRPr="00EE3DF5" w:rsidRDefault="004A0604" w:rsidP="004A0604"/>
    <w:p w14:paraId="473D5151" w14:textId="77777777" w:rsidR="004A0604" w:rsidRPr="00EE3DF5" w:rsidRDefault="004A0604" w:rsidP="004A0604"/>
    <w:p w14:paraId="166569F8" w14:textId="77777777" w:rsidR="004A0604" w:rsidRDefault="004A0604" w:rsidP="004A0604"/>
    <w:p w14:paraId="4B9F04E4" w14:textId="77777777" w:rsidR="004A0604" w:rsidRDefault="004A0604" w:rsidP="004A0604">
      <w:pPr>
        <w:tabs>
          <w:tab w:val="left" w:pos="1107"/>
          <w:tab w:val="center" w:pos="6480"/>
        </w:tabs>
        <w:jc w:val="left"/>
        <w:sectPr w:rsidR="004A0604" w:rsidSect="00153F82">
          <w:pgSz w:w="15840" w:h="12240" w:orient="landscape" w:code="1"/>
          <w:pgMar w:top="1440" w:right="1440" w:bottom="2160" w:left="1440" w:header="720" w:footer="288" w:gutter="0"/>
          <w:cols w:space="720"/>
          <w:docGrid w:linePitch="360"/>
        </w:sectPr>
      </w:pPr>
    </w:p>
    <w:p w14:paraId="2E8B88B4" w14:textId="77777777" w:rsidR="004A0604" w:rsidRDefault="004A0604" w:rsidP="004A0604">
      <w:pPr>
        <w:pStyle w:val="Heading2"/>
      </w:pPr>
      <w:r>
        <w:lastRenderedPageBreak/>
        <w:t>Resources</w:t>
      </w:r>
    </w:p>
    <w:p w14:paraId="3A082E1E" w14:textId="77777777" w:rsidR="004A0604" w:rsidRPr="007A5114" w:rsidRDefault="004A0604" w:rsidP="004A0604">
      <w:pPr>
        <w:pStyle w:val="BodyofResearch"/>
        <w:rPr>
          <w:b/>
          <w:bCs/>
        </w:rPr>
      </w:pPr>
      <w:r w:rsidRPr="007A5114">
        <w:rPr>
          <w:b/>
          <w:bCs/>
        </w:rPr>
        <w:t>Hardware</w:t>
      </w:r>
    </w:p>
    <w:p w14:paraId="66DE0EBC" w14:textId="77777777" w:rsidR="004A0604" w:rsidRDefault="004A0604" w:rsidP="004A0604">
      <w:pPr>
        <w:pStyle w:val="BodyofResearch"/>
      </w:pPr>
      <w:r w:rsidRPr="005444FC">
        <w:t>The minimum hardware requirement for developing and testing the web and mobile application are listed in the table below.</w:t>
      </w:r>
    </w:p>
    <w:p w14:paraId="6FE83A54" w14:textId="77777777" w:rsidR="004A0604" w:rsidRDefault="004A0604" w:rsidP="004A0604">
      <w:pPr>
        <w:pStyle w:val="BodyofResearch"/>
      </w:pPr>
    </w:p>
    <w:tbl>
      <w:tblPr>
        <w:tblStyle w:val="TableGrid"/>
        <w:tblW w:w="0" w:type="auto"/>
        <w:tblInd w:w="895" w:type="dxa"/>
        <w:tblLook w:val="04A0" w:firstRow="1" w:lastRow="0" w:firstColumn="1" w:lastColumn="0" w:noHBand="0" w:noVBand="1"/>
      </w:tblPr>
      <w:tblGrid>
        <w:gridCol w:w="2124"/>
        <w:gridCol w:w="4806"/>
      </w:tblGrid>
      <w:tr w:rsidR="004A0604" w14:paraId="61AF41DE" w14:textId="77777777" w:rsidTr="00E4538A">
        <w:trPr>
          <w:trHeight w:val="422"/>
        </w:trPr>
        <w:tc>
          <w:tcPr>
            <w:tcW w:w="2124" w:type="dxa"/>
          </w:tcPr>
          <w:p w14:paraId="3B12A845" w14:textId="77777777" w:rsidR="004A0604" w:rsidRPr="00C103E1" w:rsidRDefault="004A0604" w:rsidP="00E4538A">
            <w:pPr>
              <w:pStyle w:val="BodyofResearch"/>
              <w:rPr>
                <w:b/>
                <w:bCs/>
              </w:rPr>
            </w:pPr>
            <w:r w:rsidRPr="00C103E1">
              <w:rPr>
                <w:b/>
                <w:bCs/>
              </w:rPr>
              <w:t>HARDWARE</w:t>
            </w:r>
          </w:p>
        </w:tc>
        <w:tc>
          <w:tcPr>
            <w:tcW w:w="4806" w:type="dxa"/>
          </w:tcPr>
          <w:p w14:paraId="55CE2D5E" w14:textId="77777777" w:rsidR="004A0604" w:rsidRPr="00C103E1" w:rsidRDefault="004A0604" w:rsidP="00E4538A">
            <w:pPr>
              <w:pStyle w:val="BodyofResearch"/>
              <w:rPr>
                <w:b/>
                <w:bCs/>
              </w:rPr>
            </w:pPr>
            <w:r w:rsidRPr="00C103E1">
              <w:rPr>
                <w:b/>
                <w:bCs/>
              </w:rPr>
              <w:t>REQUIREMENTS</w:t>
            </w:r>
          </w:p>
        </w:tc>
      </w:tr>
      <w:tr w:rsidR="004A0604" w14:paraId="7AD48D47" w14:textId="77777777" w:rsidTr="00E4538A">
        <w:tc>
          <w:tcPr>
            <w:tcW w:w="2124" w:type="dxa"/>
          </w:tcPr>
          <w:p w14:paraId="1B7ECFDF" w14:textId="77777777" w:rsidR="004A0604" w:rsidRDefault="004A0604" w:rsidP="00E4538A">
            <w:pPr>
              <w:pStyle w:val="BodyofResearch"/>
            </w:pPr>
            <w:r>
              <w:t>MONITOR</w:t>
            </w:r>
          </w:p>
        </w:tc>
        <w:tc>
          <w:tcPr>
            <w:tcW w:w="4806" w:type="dxa"/>
          </w:tcPr>
          <w:p w14:paraId="6AF958E7" w14:textId="77777777" w:rsidR="004A0604" w:rsidRDefault="004A0604" w:rsidP="00E4538A">
            <w:pPr>
              <w:pStyle w:val="BodyofResearch"/>
            </w:pPr>
            <w:r w:rsidRPr="002C3855">
              <w:t>19” LCD screen Resolution:1366x768</w:t>
            </w:r>
          </w:p>
        </w:tc>
      </w:tr>
      <w:tr w:rsidR="004A0604" w14:paraId="6A45B40A" w14:textId="77777777" w:rsidTr="00E4538A">
        <w:tc>
          <w:tcPr>
            <w:tcW w:w="2124" w:type="dxa"/>
          </w:tcPr>
          <w:p w14:paraId="473CC445" w14:textId="77777777" w:rsidR="004A0604" w:rsidRDefault="004A0604" w:rsidP="00E4538A">
            <w:pPr>
              <w:pStyle w:val="BodyofResearch"/>
            </w:pPr>
            <w:r>
              <w:t>PROCESSOR/CPU</w:t>
            </w:r>
          </w:p>
        </w:tc>
        <w:tc>
          <w:tcPr>
            <w:tcW w:w="4806" w:type="dxa"/>
          </w:tcPr>
          <w:p w14:paraId="01425F11" w14:textId="77777777" w:rsidR="004A0604" w:rsidRDefault="004A0604" w:rsidP="00E4538A">
            <w:pPr>
              <w:pStyle w:val="BodyofResearch"/>
            </w:pPr>
            <w:r w:rsidRPr="00654707">
              <w:t>1.8GHz or faster Intel or AMD processor</w:t>
            </w:r>
          </w:p>
        </w:tc>
      </w:tr>
      <w:tr w:rsidR="004A0604" w14:paraId="2BD83589" w14:textId="77777777" w:rsidTr="00E4538A">
        <w:tc>
          <w:tcPr>
            <w:tcW w:w="2124" w:type="dxa"/>
          </w:tcPr>
          <w:p w14:paraId="0F18CB90" w14:textId="77777777" w:rsidR="004A0604" w:rsidRDefault="004A0604" w:rsidP="00E4538A">
            <w:pPr>
              <w:pStyle w:val="BodyofResearch"/>
            </w:pPr>
            <w:r>
              <w:t>HARD DISK SPACE</w:t>
            </w:r>
          </w:p>
        </w:tc>
        <w:tc>
          <w:tcPr>
            <w:tcW w:w="4806" w:type="dxa"/>
          </w:tcPr>
          <w:p w14:paraId="45460FC8" w14:textId="77777777" w:rsidR="004A0604" w:rsidRDefault="004A0604" w:rsidP="00E4538A">
            <w:pPr>
              <w:pStyle w:val="BodyofResearch"/>
            </w:pPr>
            <w:r w:rsidRPr="001F7019">
              <w:t>250GB Hard Disk Drive (HDD) or 256GB Solid State Drive (SSD)</w:t>
            </w:r>
          </w:p>
        </w:tc>
      </w:tr>
    </w:tbl>
    <w:p w14:paraId="208AA65B" w14:textId="77777777" w:rsidR="004A0604" w:rsidRDefault="004A0604" w:rsidP="004A0604">
      <w:pPr>
        <w:pStyle w:val="BodyofResearch"/>
      </w:pPr>
    </w:p>
    <w:p w14:paraId="021CC5E2" w14:textId="77777777" w:rsidR="004A0604" w:rsidRPr="007A5114" w:rsidRDefault="004A0604" w:rsidP="004A0604">
      <w:pPr>
        <w:pStyle w:val="BodyofResearch"/>
        <w:jc w:val="center"/>
        <w:rPr>
          <w:b/>
          <w:bCs/>
        </w:rPr>
      </w:pPr>
      <w:r w:rsidRPr="007A5114">
        <w:rPr>
          <w:b/>
          <w:bCs/>
        </w:rPr>
        <w:t>Table 6: Hardware Requirement for Developing and Testing the Web application</w:t>
      </w:r>
    </w:p>
    <w:p w14:paraId="24E013E5" w14:textId="77777777" w:rsidR="004A0604" w:rsidRPr="007A5114" w:rsidRDefault="004A0604" w:rsidP="004A0604">
      <w:pPr>
        <w:pStyle w:val="BodyofResearch"/>
        <w:jc w:val="center"/>
        <w:rPr>
          <w:b/>
          <w:bCs/>
        </w:rPr>
      </w:pPr>
    </w:p>
    <w:p w14:paraId="4367F2CA" w14:textId="77777777" w:rsidR="004A0604" w:rsidRDefault="004A0604" w:rsidP="004A0604">
      <w:pPr>
        <w:pStyle w:val="BodyofResearch"/>
      </w:pPr>
      <w:r w:rsidRPr="006B1AE4">
        <w:t>The minimum requirement for testing the mobile application is listed in the table below.</w:t>
      </w:r>
    </w:p>
    <w:p w14:paraId="05D9FB84" w14:textId="77777777" w:rsidR="004A0604" w:rsidRDefault="004A0604" w:rsidP="004A0604">
      <w:pPr>
        <w:pStyle w:val="BodyofResearch"/>
      </w:pPr>
    </w:p>
    <w:tbl>
      <w:tblPr>
        <w:tblStyle w:val="TableGrid"/>
        <w:tblW w:w="0" w:type="auto"/>
        <w:tblInd w:w="895" w:type="dxa"/>
        <w:tblLook w:val="04A0" w:firstRow="1" w:lastRow="0" w:firstColumn="1" w:lastColumn="0" w:noHBand="0" w:noVBand="1"/>
      </w:tblPr>
      <w:tblGrid>
        <w:gridCol w:w="2160"/>
        <w:gridCol w:w="4770"/>
      </w:tblGrid>
      <w:tr w:rsidR="004A0604" w14:paraId="35119C9C" w14:textId="77777777" w:rsidTr="00E4538A">
        <w:trPr>
          <w:trHeight w:val="422"/>
        </w:trPr>
        <w:tc>
          <w:tcPr>
            <w:tcW w:w="2160" w:type="dxa"/>
          </w:tcPr>
          <w:p w14:paraId="1692990C" w14:textId="77777777" w:rsidR="004A0604" w:rsidRPr="00C103E1" w:rsidRDefault="004A0604" w:rsidP="00E4538A">
            <w:pPr>
              <w:pStyle w:val="BodyofResearch"/>
              <w:rPr>
                <w:b/>
                <w:bCs/>
              </w:rPr>
            </w:pPr>
            <w:r w:rsidRPr="00C103E1">
              <w:rPr>
                <w:b/>
                <w:bCs/>
              </w:rPr>
              <w:t>HARDWARE</w:t>
            </w:r>
          </w:p>
        </w:tc>
        <w:tc>
          <w:tcPr>
            <w:tcW w:w="4770" w:type="dxa"/>
          </w:tcPr>
          <w:p w14:paraId="11062DA4" w14:textId="77777777" w:rsidR="004A0604" w:rsidRPr="00C103E1" w:rsidRDefault="004A0604" w:rsidP="00E4538A">
            <w:pPr>
              <w:pStyle w:val="BodyofResearch"/>
              <w:rPr>
                <w:b/>
                <w:bCs/>
              </w:rPr>
            </w:pPr>
            <w:r w:rsidRPr="00C103E1">
              <w:rPr>
                <w:b/>
                <w:bCs/>
              </w:rPr>
              <w:t>REQUIREMENTS</w:t>
            </w:r>
          </w:p>
        </w:tc>
      </w:tr>
      <w:tr w:rsidR="004A0604" w14:paraId="2063E2A0" w14:textId="77777777" w:rsidTr="00E4538A">
        <w:tc>
          <w:tcPr>
            <w:tcW w:w="2160" w:type="dxa"/>
          </w:tcPr>
          <w:p w14:paraId="7FB1D0B4" w14:textId="77777777" w:rsidR="004A0604" w:rsidRDefault="004A0604" w:rsidP="00E4538A">
            <w:pPr>
              <w:pStyle w:val="BodyofResearch"/>
            </w:pPr>
            <w:r>
              <w:t>PROCESSOR</w:t>
            </w:r>
          </w:p>
        </w:tc>
        <w:tc>
          <w:tcPr>
            <w:tcW w:w="4770" w:type="dxa"/>
          </w:tcPr>
          <w:p w14:paraId="63A086E5" w14:textId="77777777" w:rsidR="004A0604" w:rsidRDefault="004A0604" w:rsidP="00E4538A">
            <w:pPr>
              <w:pStyle w:val="BodyofResearch"/>
            </w:pPr>
            <w:r w:rsidRPr="00167857">
              <w:t>1.3GHz Quad-Core</w:t>
            </w:r>
          </w:p>
        </w:tc>
      </w:tr>
      <w:tr w:rsidR="004A0604" w14:paraId="616ED2B5" w14:textId="77777777" w:rsidTr="00E4538A">
        <w:tc>
          <w:tcPr>
            <w:tcW w:w="2160" w:type="dxa"/>
          </w:tcPr>
          <w:p w14:paraId="32F9C907" w14:textId="77777777" w:rsidR="004A0604" w:rsidRDefault="004A0604" w:rsidP="00E4538A">
            <w:pPr>
              <w:pStyle w:val="BodyofResearch"/>
            </w:pPr>
            <w:r>
              <w:t>MEMORY (RAM)</w:t>
            </w:r>
          </w:p>
        </w:tc>
        <w:tc>
          <w:tcPr>
            <w:tcW w:w="4770" w:type="dxa"/>
          </w:tcPr>
          <w:p w14:paraId="33A1CE29" w14:textId="77777777" w:rsidR="004A0604" w:rsidRDefault="004A0604" w:rsidP="00E4538A">
            <w:pPr>
              <w:pStyle w:val="BodyofResearch"/>
            </w:pPr>
            <w:r w:rsidRPr="00167857">
              <w:t>4GB RAM or higher</w:t>
            </w:r>
          </w:p>
        </w:tc>
      </w:tr>
      <w:tr w:rsidR="004A0604" w14:paraId="2171CDF3" w14:textId="77777777" w:rsidTr="00E4538A">
        <w:tc>
          <w:tcPr>
            <w:tcW w:w="2160" w:type="dxa"/>
          </w:tcPr>
          <w:p w14:paraId="73966575" w14:textId="77777777" w:rsidR="004A0604" w:rsidRDefault="004A0604" w:rsidP="00E4538A">
            <w:pPr>
              <w:pStyle w:val="BodyofResearch"/>
            </w:pPr>
            <w:r>
              <w:t>MEMORY (ROM)</w:t>
            </w:r>
          </w:p>
        </w:tc>
        <w:tc>
          <w:tcPr>
            <w:tcW w:w="4770" w:type="dxa"/>
          </w:tcPr>
          <w:p w14:paraId="6BBF356F" w14:textId="77777777" w:rsidR="004A0604" w:rsidRDefault="004A0604" w:rsidP="00E4538A">
            <w:pPr>
              <w:pStyle w:val="BodyofResearch"/>
            </w:pPr>
            <w:r w:rsidRPr="00167857">
              <w:t>8GB ROM or higher</w:t>
            </w:r>
          </w:p>
        </w:tc>
      </w:tr>
      <w:tr w:rsidR="004A0604" w14:paraId="0BD954BC" w14:textId="77777777" w:rsidTr="00E4538A">
        <w:tc>
          <w:tcPr>
            <w:tcW w:w="2160" w:type="dxa"/>
          </w:tcPr>
          <w:p w14:paraId="25F6A90A" w14:textId="77777777" w:rsidR="004A0604" w:rsidRDefault="004A0604" w:rsidP="00E4538A">
            <w:pPr>
              <w:pStyle w:val="BodyofResearch"/>
            </w:pPr>
            <w:r>
              <w:t>STORAGE</w:t>
            </w:r>
          </w:p>
        </w:tc>
        <w:tc>
          <w:tcPr>
            <w:tcW w:w="4770" w:type="dxa"/>
          </w:tcPr>
          <w:p w14:paraId="02BF9C3C" w14:textId="77777777" w:rsidR="004A0604" w:rsidRPr="00167857" w:rsidRDefault="004A0604" w:rsidP="00E4538A">
            <w:pPr>
              <w:pStyle w:val="BodyofResearch"/>
            </w:pPr>
            <w:r w:rsidRPr="00167857">
              <w:t>32GB or better</w:t>
            </w:r>
          </w:p>
        </w:tc>
      </w:tr>
      <w:tr w:rsidR="004A0604" w14:paraId="1673232D" w14:textId="77777777" w:rsidTr="00E4538A">
        <w:tc>
          <w:tcPr>
            <w:tcW w:w="2160" w:type="dxa"/>
          </w:tcPr>
          <w:p w14:paraId="2B9466D9" w14:textId="77777777" w:rsidR="004A0604" w:rsidRDefault="004A0604" w:rsidP="00E4538A">
            <w:pPr>
              <w:pStyle w:val="BodyofResearch"/>
            </w:pPr>
            <w:r>
              <w:t>DISPLAY</w:t>
            </w:r>
          </w:p>
        </w:tc>
        <w:tc>
          <w:tcPr>
            <w:tcW w:w="4770" w:type="dxa"/>
          </w:tcPr>
          <w:p w14:paraId="773A664A" w14:textId="77777777" w:rsidR="004A0604" w:rsidRPr="00167857" w:rsidRDefault="004A0604" w:rsidP="00E4538A">
            <w:pPr>
              <w:pStyle w:val="BodyofResearch"/>
            </w:pPr>
            <w:r w:rsidRPr="00167857">
              <w:t>At least 6.5“Display or higher</w:t>
            </w:r>
          </w:p>
        </w:tc>
      </w:tr>
    </w:tbl>
    <w:p w14:paraId="5A1941FF" w14:textId="77777777" w:rsidR="004A0604" w:rsidRDefault="004A0604" w:rsidP="004A0604">
      <w:pPr>
        <w:pStyle w:val="BodyofResearch"/>
      </w:pPr>
    </w:p>
    <w:p w14:paraId="1605CCE0" w14:textId="77777777" w:rsidR="004A0604" w:rsidRPr="007A5114" w:rsidRDefault="004A0604" w:rsidP="004A0604">
      <w:pPr>
        <w:pStyle w:val="BodyofResearch"/>
        <w:jc w:val="center"/>
        <w:rPr>
          <w:b/>
          <w:bCs/>
        </w:rPr>
      </w:pPr>
      <w:r w:rsidRPr="007A5114">
        <w:rPr>
          <w:b/>
          <w:bCs/>
        </w:rPr>
        <w:t>Table 7: Hardware requirement for testing mobile application</w:t>
      </w:r>
    </w:p>
    <w:p w14:paraId="25EB601D" w14:textId="77777777" w:rsidR="004A0604" w:rsidRDefault="004A0604" w:rsidP="003B4B4A">
      <w:pPr>
        <w:pStyle w:val="BodyofResearch"/>
        <w:jc w:val="center"/>
        <w:rPr>
          <w:b/>
          <w:bCs/>
        </w:rPr>
        <w:sectPr w:rsidR="004A0604" w:rsidSect="001F5EA3">
          <w:pgSz w:w="12240" w:h="15840" w:code="1"/>
          <w:pgMar w:top="1440" w:right="1440" w:bottom="1440" w:left="2160" w:header="720" w:footer="288" w:gutter="0"/>
          <w:cols w:space="720"/>
          <w:docGrid w:linePitch="360"/>
        </w:sectPr>
      </w:pPr>
    </w:p>
    <w:p w14:paraId="39849974" w14:textId="13941B90" w:rsidR="006F28C3" w:rsidRPr="003B4B4A" w:rsidRDefault="004A6915" w:rsidP="003B4B4A">
      <w:pPr>
        <w:pStyle w:val="BodyofResearch"/>
        <w:jc w:val="center"/>
        <w:rPr>
          <w:b/>
          <w:bCs/>
        </w:rPr>
      </w:pPr>
      <w:r w:rsidRPr="003B4B4A">
        <w:rPr>
          <w:b/>
          <w:bCs/>
        </w:rPr>
        <w:lastRenderedPageBreak/>
        <w:t>METHODOLOGY, RESULTS, AND DISCUSSIONS</w:t>
      </w:r>
    </w:p>
    <w:p w14:paraId="3100E888" w14:textId="6D4F6B91" w:rsidR="003B4B4A" w:rsidRPr="003B4B4A" w:rsidRDefault="003B4B4A" w:rsidP="003B4B4A">
      <w:pPr>
        <w:jc w:val="both"/>
      </w:pPr>
      <w:r w:rsidRPr="003B4B4A">
        <w:t>Requirement Analysis</w:t>
      </w:r>
    </w:p>
    <w:p w14:paraId="1ADE88F2" w14:textId="77777777" w:rsidR="003B4B4A" w:rsidRPr="003B4B4A" w:rsidRDefault="003B4B4A" w:rsidP="003B4B4A">
      <w:pPr>
        <w:jc w:val="both"/>
        <w:rPr>
          <w:b w:val="0"/>
          <w:bCs/>
        </w:rPr>
      </w:pPr>
    </w:p>
    <w:p w14:paraId="7EF8E6E5" w14:textId="38F61B01" w:rsidR="00973332" w:rsidRPr="00973332" w:rsidRDefault="00E32428" w:rsidP="0045479B">
      <w:pPr>
        <w:spacing w:line="360" w:lineRule="auto"/>
        <w:ind w:left="720"/>
        <w:jc w:val="both"/>
        <w:rPr>
          <w:b w:val="0"/>
          <w:bCs/>
          <w:color w:val="000000" w:themeColor="text1"/>
        </w:rPr>
      </w:pPr>
      <w:r w:rsidRPr="00E32428">
        <w:rPr>
          <w:b w:val="0"/>
          <w:bCs/>
        </w:rPr>
        <w:t>In developing the Web-Based Piggery Management System with Mobile Based QR Code Scanner for RVM Hog Farm in Lamba, Banga South Cotabato, the proponents used the agile model as a method of developing the proposed system. This method allows the developer and customer to interact with one another, it will also prioritize the customer satisfaction by providing a fully functional software product. The Requirement analysis is the process wherein it is use for determining the expectations of user for the system software. During this phase, all the requirements that are gather and analyze are used to solve the problem and eventually be applied in the development of the proposed system. The functional and system requirements of the proposed system are all collected, as well as the user and operational requirements. Additionally, this also define the current technical situation of the models, context diagram, logical data flow diagram and the functional and non-functional requirements of the current system of the RVM hog farm.</w:t>
      </w:r>
    </w:p>
    <w:p w14:paraId="263FAFC1" w14:textId="24CDCBD7" w:rsidR="006A25DB" w:rsidRPr="00973332" w:rsidRDefault="006A25DB" w:rsidP="006A25DB">
      <w:pPr>
        <w:spacing w:line="360" w:lineRule="auto"/>
        <w:jc w:val="both"/>
        <w:rPr>
          <w:color w:val="000000" w:themeColor="text1"/>
        </w:rPr>
      </w:pPr>
    </w:p>
    <w:p w14:paraId="33F223E7" w14:textId="4DF3DD3B" w:rsidR="004A6915" w:rsidRPr="005A634F" w:rsidRDefault="009117A3" w:rsidP="00EE3DF5">
      <w:pPr>
        <w:pStyle w:val="BodyofResearch"/>
        <w:rPr>
          <w:b/>
          <w:bCs/>
        </w:rPr>
      </w:pPr>
      <w:r>
        <w:rPr>
          <w:noProof/>
        </w:rPr>
        <w:drawing>
          <wp:anchor distT="0" distB="0" distL="114300" distR="114300" simplePos="0" relativeHeight="251682304" behindDoc="0" locked="0" layoutInCell="1" allowOverlap="1" wp14:anchorId="5123A36C" wp14:editId="539CD039">
            <wp:simplePos x="0" y="0"/>
            <wp:positionH relativeFrom="column">
              <wp:posOffset>1261532</wp:posOffset>
            </wp:positionH>
            <wp:positionV relativeFrom="paragraph">
              <wp:posOffset>320675</wp:posOffset>
            </wp:positionV>
            <wp:extent cx="2967567" cy="1997514"/>
            <wp:effectExtent l="0" t="0" r="4445"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2991648" cy="2013724"/>
                    </a:xfrm>
                    <a:prstGeom prst="rect">
                      <a:avLst/>
                    </a:prstGeom>
                  </pic:spPr>
                </pic:pic>
              </a:graphicData>
            </a:graphic>
            <wp14:sizeRelH relativeFrom="page">
              <wp14:pctWidth>0</wp14:pctWidth>
            </wp14:sizeRelH>
            <wp14:sizeRelV relativeFrom="page">
              <wp14:pctHeight>0</wp14:pctHeight>
            </wp14:sizeRelV>
          </wp:anchor>
        </w:drawing>
      </w:r>
      <w:r w:rsidR="00161ED7" w:rsidRPr="005A634F">
        <w:rPr>
          <w:b/>
          <w:bCs/>
        </w:rPr>
        <w:t>Current</w:t>
      </w:r>
      <w:r w:rsidR="00812AD5" w:rsidRPr="005A634F">
        <w:rPr>
          <w:b/>
          <w:bCs/>
        </w:rPr>
        <w:t xml:space="preserve"> Technical</w:t>
      </w:r>
      <w:r w:rsidR="00161ED7" w:rsidRPr="005A634F">
        <w:rPr>
          <w:b/>
          <w:bCs/>
        </w:rPr>
        <w:t xml:space="preserve"> Situation</w:t>
      </w:r>
    </w:p>
    <w:p w14:paraId="199E8A24" w14:textId="412545CF" w:rsidR="00267D6E" w:rsidRDefault="00267D6E">
      <w:pPr>
        <w:spacing w:after="160" w:line="259" w:lineRule="auto"/>
        <w:jc w:val="left"/>
      </w:pPr>
    </w:p>
    <w:p w14:paraId="12B10D16" w14:textId="1B2F0807" w:rsidR="002719A9" w:rsidRDefault="002719A9">
      <w:pPr>
        <w:spacing w:after="160" w:line="259" w:lineRule="auto"/>
        <w:jc w:val="left"/>
      </w:pPr>
    </w:p>
    <w:p w14:paraId="4EE57E30" w14:textId="7C8E42D9" w:rsidR="002719A9" w:rsidRDefault="002719A9">
      <w:pPr>
        <w:spacing w:after="160" w:line="259" w:lineRule="auto"/>
        <w:jc w:val="left"/>
      </w:pPr>
    </w:p>
    <w:p w14:paraId="4B519852" w14:textId="4315AE6E" w:rsidR="002719A9" w:rsidRDefault="002719A9">
      <w:pPr>
        <w:spacing w:after="160" w:line="259" w:lineRule="auto"/>
        <w:jc w:val="left"/>
      </w:pPr>
    </w:p>
    <w:p w14:paraId="31D19BFC" w14:textId="22D7CA67" w:rsidR="00E5653E" w:rsidRDefault="00E5653E">
      <w:pPr>
        <w:spacing w:after="160" w:line="259" w:lineRule="auto"/>
        <w:jc w:val="left"/>
      </w:pPr>
    </w:p>
    <w:p w14:paraId="4BA0C5DD" w14:textId="31F3BF86" w:rsidR="004F5B62" w:rsidRDefault="004F5B62" w:rsidP="00DB5534">
      <w:pPr>
        <w:spacing w:after="160" w:line="259" w:lineRule="auto"/>
        <w:jc w:val="both"/>
      </w:pPr>
    </w:p>
    <w:p w14:paraId="6F0735CB" w14:textId="77777777" w:rsidR="00DB5534" w:rsidRDefault="00DB5534" w:rsidP="00DB5534">
      <w:pPr>
        <w:spacing w:after="160" w:line="259" w:lineRule="auto"/>
        <w:jc w:val="both"/>
      </w:pPr>
    </w:p>
    <w:p w14:paraId="786DF43C" w14:textId="074424D4" w:rsidR="00C718D6" w:rsidRDefault="002719A9" w:rsidP="00DB5534">
      <w:pPr>
        <w:spacing w:after="160" w:line="259" w:lineRule="auto"/>
      </w:pPr>
      <w:r>
        <w:t xml:space="preserve">Figure </w:t>
      </w:r>
      <w:r w:rsidR="001B5880">
        <w:t>7</w:t>
      </w:r>
      <w:r>
        <w:t>: Pig Breeding Process</w:t>
      </w:r>
    </w:p>
    <w:p w14:paraId="2222DA96" w14:textId="282A6A44" w:rsidR="00020780" w:rsidRDefault="0020226C" w:rsidP="0020226C">
      <w:pPr>
        <w:spacing w:line="360" w:lineRule="auto"/>
        <w:ind w:left="720"/>
        <w:jc w:val="both"/>
        <w:rPr>
          <w:b w:val="0"/>
          <w:bCs/>
        </w:rPr>
      </w:pPr>
      <w:r w:rsidRPr="0020226C">
        <w:rPr>
          <w:b w:val="0"/>
          <w:bCs/>
        </w:rPr>
        <w:t>The worker records the pig information such as date of breed, batch of pig breed and the type of pig in the logbook.</w:t>
      </w:r>
    </w:p>
    <w:p w14:paraId="7E3B7EAD" w14:textId="77777777" w:rsidR="0020226C" w:rsidRPr="00E64D0B" w:rsidRDefault="0020226C" w:rsidP="0020226C">
      <w:pPr>
        <w:spacing w:line="360" w:lineRule="auto"/>
        <w:ind w:left="720"/>
        <w:jc w:val="both"/>
        <w:rPr>
          <w:b w:val="0"/>
          <w:bCs/>
        </w:rPr>
      </w:pPr>
    </w:p>
    <w:p w14:paraId="69A98A14" w14:textId="60307622" w:rsidR="00503EEE" w:rsidRDefault="00CD6A39" w:rsidP="00503EEE">
      <w:pPr>
        <w:jc w:val="both"/>
        <w:rPr>
          <w:noProof/>
        </w:rPr>
      </w:pPr>
      <w:r>
        <w:rPr>
          <w:noProof/>
        </w:rPr>
        <w:lastRenderedPageBreak/>
        <w:drawing>
          <wp:anchor distT="0" distB="0" distL="114300" distR="114300" simplePos="0" relativeHeight="251683328" behindDoc="0" locked="0" layoutInCell="1" allowOverlap="1" wp14:anchorId="563645CD" wp14:editId="41ECFC6A">
            <wp:simplePos x="0" y="0"/>
            <wp:positionH relativeFrom="column">
              <wp:posOffset>466724</wp:posOffset>
            </wp:positionH>
            <wp:positionV relativeFrom="paragraph">
              <wp:posOffset>0</wp:posOffset>
            </wp:positionV>
            <wp:extent cx="5018405" cy="2057400"/>
            <wp:effectExtent l="0" t="0" r="0" b="0"/>
            <wp:wrapNone/>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22381" cy="2059030"/>
                    </a:xfrm>
                    <a:prstGeom prst="rect">
                      <a:avLst/>
                    </a:prstGeom>
                  </pic:spPr>
                </pic:pic>
              </a:graphicData>
            </a:graphic>
            <wp14:sizeRelH relativeFrom="page">
              <wp14:pctWidth>0</wp14:pctWidth>
            </wp14:sizeRelH>
            <wp14:sizeRelV relativeFrom="page">
              <wp14:pctHeight>0</wp14:pctHeight>
            </wp14:sizeRelV>
          </wp:anchor>
        </w:drawing>
      </w:r>
    </w:p>
    <w:p w14:paraId="4E9C127F" w14:textId="2C40600B" w:rsidR="00DB5534" w:rsidRDefault="00DB5534" w:rsidP="00503EEE">
      <w:pPr>
        <w:jc w:val="both"/>
      </w:pPr>
    </w:p>
    <w:p w14:paraId="32A49E30" w14:textId="176133AE" w:rsidR="00985309" w:rsidRDefault="00985309" w:rsidP="00503EEE">
      <w:pPr>
        <w:spacing w:line="360" w:lineRule="auto"/>
      </w:pPr>
    </w:p>
    <w:p w14:paraId="19C7B861" w14:textId="64BE8F6B" w:rsidR="00985309" w:rsidRDefault="00985309" w:rsidP="00503EEE">
      <w:pPr>
        <w:spacing w:line="360" w:lineRule="auto"/>
      </w:pPr>
    </w:p>
    <w:p w14:paraId="7B1D59CD" w14:textId="2169500B" w:rsidR="00985309" w:rsidRDefault="00985309" w:rsidP="00503EEE">
      <w:pPr>
        <w:spacing w:line="360" w:lineRule="auto"/>
      </w:pPr>
    </w:p>
    <w:p w14:paraId="62F3A681" w14:textId="7358AAB1" w:rsidR="00A6493D" w:rsidRDefault="00A6493D" w:rsidP="00503EEE">
      <w:pPr>
        <w:spacing w:line="360" w:lineRule="auto"/>
      </w:pPr>
    </w:p>
    <w:p w14:paraId="2D02EEF9" w14:textId="3C02010B" w:rsidR="00A6493D" w:rsidRDefault="00A6493D" w:rsidP="00503EEE">
      <w:pPr>
        <w:spacing w:line="360" w:lineRule="auto"/>
      </w:pPr>
    </w:p>
    <w:p w14:paraId="7FC469F8" w14:textId="0CA8953E" w:rsidR="00A6493D" w:rsidRDefault="00A6493D" w:rsidP="00503EEE">
      <w:pPr>
        <w:spacing w:line="360" w:lineRule="auto"/>
      </w:pPr>
    </w:p>
    <w:p w14:paraId="1F76974C" w14:textId="77777777" w:rsidR="005151FD" w:rsidRDefault="005151FD" w:rsidP="005A778C">
      <w:pPr>
        <w:spacing w:line="360" w:lineRule="auto"/>
        <w:jc w:val="both"/>
      </w:pPr>
    </w:p>
    <w:p w14:paraId="20F6C0A0" w14:textId="71B02083" w:rsidR="00F0472B" w:rsidRDefault="00503EEE" w:rsidP="005151FD">
      <w:pPr>
        <w:spacing w:line="360" w:lineRule="auto"/>
      </w:pPr>
      <w:r>
        <w:t xml:space="preserve">Figure </w:t>
      </w:r>
      <w:r w:rsidR="001B5880">
        <w:t>8</w:t>
      </w:r>
      <w:r>
        <w:t xml:space="preserve">: </w:t>
      </w:r>
      <w:r w:rsidR="00CC77D2">
        <w:t>Pig Vaccination and Deworming Process</w:t>
      </w:r>
    </w:p>
    <w:p w14:paraId="0926257E" w14:textId="215BFF45" w:rsidR="005A778C" w:rsidRDefault="0020226C" w:rsidP="005A778C">
      <w:pPr>
        <w:spacing w:line="360" w:lineRule="auto"/>
        <w:ind w:left="720"/>
        <w:jc w:val="both"/>
        <w:rPr>
          <w:b w:val="0"/>
          <w:bCs/>
        </w:rPr>
      </w:pPr>
      <w:r w:rsidRPr="0020226C">
        <w:rPr>
          <w:b w:val="0"/>
          <w:bCs/>
        </w:rPr>
        <w:t>The worker first checks the vaccinate and deworm status of the pigs. Once the worker done checking, they now create a schedule to be follow by vaccinate and deworm of the pig. Then they conduct a vaccination and deworming for the pigs. Once the work done, they update the vaccination and deworming status of the pigs.</w:t>
      </w:r>
    </w:p>
    <w:p w14:paraId="615CCF68" w14:textId="77777777" w:rsidR="0020226C" w:rsidRPr="005A778C" w:rsidRDefault="0020226C" w:rsidP="005A778C">
      <w:pPr>
        <w:spacing w:line="360" w:lineRule="auto"/>
        <w:ind w:left="720"/>
        <w:jc w:val="both"/>
        <w:rPr>
          <w:b w:val="0"/>
          <w:bCs/>
        </w:rPr>
      </w:pPr>
    </w:p>
    <w:p w14:paraId="37C507E8" w14:textId="27AF6DC9" w:rsidR="005E007F" w:rsidRDefault="0079000F" w:rsidP="005E007F">
      <w:pPr>
        <w:spacing w:line="360" w:lineRule="auto"/>
        <w:ind w:left="720"/>
        <w:jc w:val="both"/>
        <w:rPr>
          <w:b w:val="0"/>
          <w:bCs/>
        </w:rPr>
      </w:pPr>
      <w:r>
        <w:rPr>
          <w:noProof/>
        </w:rPr>
        <w:drawing>
          <wp:anchor distT="0" distB="0" distL="114300" distR="114300" simplePos="0" relativeHeight="251684352" behindDoc="0" locked="0" layoutInCell="1" allowOverlap="1" wp14:anchorId="5739D1E4" wp14:editId="3B9C42F4">
            <wp:simplePos x="0" y="0"/>
            <wp:positionH relativeFrom="column">
              <wp:posOffset>466725</wp:posOffset>
            </wp:positionH>
            <wp:positionV relativeFrom="paragraph">
              <wp:posOffset>118745</wp:posOffset>
            </wp:positionV>
            <wp:extent cx="5019138" cy="2167255"/>
            <wp:effectExtent l="0" t="0" r="0" b="4445"/>
            <wp:wrapNone/>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21557" cy="2168300"/>
                    </a:xfrm>
                    <a:prstGeom prst="rect">
                      <a:avLst/>
                    </a:prstGeom>
                  </pic:spPr>
                </pic:pic>
              </a:graphicData>
            </a:graphic>
            <wp14:sizeRelH relativeFrom="page">
              <wp14:pctWidth>0</wp14:pctWidth>
            </wp14:sizeRelH>
            <wp14:sizeRelV relativeFrom="page">
              <wp14:pctHeight>0</wp14:pctHeight>
            </wp14:sizeRelV>
          </wp:anchor>
        </w:drawing>
      </w:r>
    </w:p>
    <w:p w14:paraId="4BB197AF" w14:textId="070D6384" w:rsidR="00A37831" w:rsidRDefault="00A37831" w:rsidP="00A37831">
      <w:pPr>
        <w:rPr>
          <w:noProof/>
        </w:rPr>
      </w:pPr>
    </w:p>
    <w:p w14:paraId="1DDCAB3A" w14:textId="0F6CCF40" w:rsidR="0067139F" w:rsidRDefault="0067139F" w:rsidP="00A37831">
      <w:pPr>
        <w:rPr>
          <w:noProof/>
        </w:rPr>
      </w:pPr>
    </w:p>
    <w:p w14:paraId="3F40A6F5" w14:textId="0E643813" w:rsidR="0067139F" w:rsidRDefault="0067139F" w:rsidP="00A37831">
      <w:pPr>
        <w:rPr>
          <w:noProof/>
        </w:rPr>
      </w:pPr>
    </w:p>
    <w:p w14:paraId="163AD201" w14:textId="52D99221" w:rsidR="0067139F" w:rsidRDefault="0067139F" w:rsidP="00A37831">
      <w:pPr>
        <w:rPr>
          <w:noProof/>
        </w:rPr>
      </w:pPr>
    </w:p>
    <w:p w14:paraId="69715C4E" w14:textId="43467625" w:rsidR="0067139F" w:rsidRDefault="0067139F" w:rsidP="00A37831">
      <w:pPr>
        <w:rPr>
          <w:noProof/>
        </w:rPr>
      </w:pPr>
    </w:p>
    <w:p w14:paraId="3A663FFB" w14:textId="7FB15047" w:rsidR="0067139F" w:rsidRDefault="0067139F" w:rsidP="00A37831">
      <w:pPr>
        <w:rPr>
          <w:noProof/>
        </w:rPr>
      </w:pPr>
    </w:p>
    <w:p w14:paraId="5061BAAA" w14:textId="5042E3CC" w:rsidR="0067139F" w:rsidRDefault="0067139F" w:rsidP="00A37831">
      <w:pPr>
        <w:rPr>
          <w:noProof/>
        </w:rPr>
      </w:pPr>
    </w:p>
    <w:p w14:paraId="3129F35C" w14:textId="673E1104" w:rsidR="0067139F" w:rsidRDefault="0067139F" w:rsidP="00A37831">
      <w:pPr>
        <w:rPr>
          <w:noProof/>
        </w:rPr>
      </w:pPr>
    </w:p>
    <w:p w14:paraId="44CEBAB9" w14:textId="78BB4B0F" w:rsidR="0067139F" w:rsidRDefault="0067139F" w:rsidP="00A37831">
      <w:pPr>
        <w:rPr>
          <w:noProof/>
        </w:rPr>
      </w:pPr>
    </w:p>
    <w:p w14:paraId="694E99E4" w14:textId="7639788D" w:rsidR="0067139F" w:rsidRDefault="0067139F" w:rsidP="00A37831">
      <w:pPr>
        <w:rPr>
          <w:noProof/>
        </w:rPr>
      </w:pPr>
    </w:p>
    <w:p w14:paraId="584F03CD" w14:textId="26202A88" w:rsidR="0067139F" w:rsidRDefault="0067139F" w:rsidP="00A37831">
      <w:pPr>
        <w:rPr>
          <w:noProof/>
        </w:rPr>
      </w:pPr>
    </w:p>
    <w:p w14:paraId="58B84989" w14:textId="30E9EF00" w:rsidR="00617945" w:rsidRDefault="00617945" w:rsidP="0079000F">
      <w:pPr>
        <w:jc w:val="both"/>
        <w:rPr>
          <w:noProof/>
        </w:rPr>
      </w:pPr>
    </w:p>
    <w:p w14:paraId="7714E831" w14:textId="79CC0F5E" w:rsidR="00A37831" w:rsidRDefault="00A37831" w:rsidP="00A37831">
      <w:r>
        <w:t xml:space="preserve">Figure </w:t>
      </w:r>
      <w:r w:rsidR="001B5880">
        <w:t>9</w:t>
      </w:r>
      <w:r>
        <w:t xml:space="preserve">: </w:t>
      </w:r>
      <w:r w:rsidR="00422472">
        <w:t>Veterinarian Diagnose</w:t>
      </w:r>
      <w:r w:rsidR="00224E53">
        <w:t xml:space="preserve"> Process</w:t>
      </w:r>
    </w:p>
    <w:p w14:paraId="2C2B347C" w14:textId="572217DA" w:rsidR="00A37831" w:rsidRDefault="00A37831" w:rsidP="00A37831"/>
    <w:p w14:paraId="7FAC6B0E" w14:textId="38BB30A3" w:rsidR="00FC51B6" w:rsidRDefault="0020226C" w:rsidP="005430F0">
      <w:pPr>
        <w:spacing w:line="360" w:lineRule="auto"/>
        <w:ind w:left="720"/>
        <w:jc w:val="both"/>
        <w:rPr>
          <w:b w:val="0"/>
          <w:bCs/>
        </w:rPr>
      </w:pPr>
      <w:r w:rsidRPr="0020226C">
        <w:rPr>
          <w:b w:val="0"/>
          <w:bCs/>
        </w:rPr>
        <w:t>The worker checks the pig’s health. When the checking done, the veterinarian diagnoses the pig, then record the diagnose result along with the prescribed medicine in the logbook. The worker quarantines the pig and record the number of quarantine pigs in the logbook and administer medicine to the pig.</w:t>
      </w:r>
    </w:p>
    <w:p w14:paraId="0045A00E" w14:textId="0A19ED77" w:rsidR="0020226C" w:rsidRDefault="0020226C" w:rsidP="005430F0">
      <w:pPr>
        <w:spacing w:line="360" w:lineRule="auto"/>
        <w:ind w:left="720"/>
        <w:jc w:val="both"/>
        <w:rPr>
          <w:b w:val="0"/>
          <w:bCs/>
        </w:rPr>
      </w:pPr>
    </w:p>
    <w:p w14:paraId="1FB7A070" w14:textId="77777777" w:rsidR="0020226C" w:rsidRPr="005430F0" w:rsidRDefault="0020226C" w:rsidP="005430F0">
      <w:pPr>
        <w:spacing w:line="360" w:lineRule="auto"/>
        <w:ind w:left="720"/>
        <w:jc w:val="both"/>
        <w:rPr>
          <w:b w:val="0"/>
          <w:bCs/>
        </w:rPr>
      </w:pPr>
    </w:p>
    <w:p w14:paraId="314B4AD0" w14:textId="68A451A6" w:rsidR="00445FD4" w:rsidRDefault="00AF4B3B" w:rsidP="00471928">
      <w:r>
        <w:rPr>
          <w:noProof/>
        </w:rPr>
        <w:lastRenderedPageBreak/>
        <w:drawing>
          <wp:anchor distT="0" distB="0" distL="114300" distR="114300" simplePos="0" relativeHeight="251685376" behindDoc="0" locked="0" layoutInCell="1" allowOverlap="1" wp14:anchorId="02DD2B92" wp14:editId="74C15950">
            <wp:simplePos x="0" y="0"/>
            <wp:positionH relativeFrom="column">
              <wp:posOffset>0</wp:posOffset>
            </wp:positionH>
            <wp:positionV relativeFrom="paragraph">
              <wp:posOffset>0</wp:posOffset>
            </wp:positionV>
            <wp:extent cx="5483699" cy="1257300"/>
            <wp:effectExtent l="0" t="0" r="3175" b="0"/>
            <wp:wrapNone/>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483699" cy="1257300"/>
                    </a:xfrm>
                    <a:prstGeom prst="rect">
                      <a:avLst/>
                    </a:prstGeom>
                  </pic:spPr>
                </pic:pic>
              </a:graphicData>
            </a:graphic>
            <wp14:sizeRelH relativeFrom="page">
              <wp14:pctWidth>0</wp14:pctWidth>
            </wp14:sizeRelH>
            <wp14:sizeRelV relativeFrom="page">
              <wp14:pctHeight>0</wp14:pctHeight>
            </wp14:sizeRelV>
          </wp:anchor>
        </w:drawing>
      </w:r>
    </w:p>
    <w:p w14:paraId="0146DB3A" w14:textId="2F70EBD7" w:rsidR="00445FD4" w:rsidRDefault="00445FD4" w:rsidP="00471928"/>
    <w:p w14:paraId="518390E3" w14:textId="7016BE8A" w:rsidR="00445FD4" w:rsidRDefault="00445FD4" w:rsidP="00471928"/>
    <w:p w14:paraId="058D7B6C" w14:textId="77777777" w:rsidR="00445FD4" w:rsidRDefault="00445FD4" w:rsidP="00471928"/>
    <w:p w14:paraId="5275CC08" w14:textId="77777777" w:rsidR="00445FD4" w:rsidRDefault="00445FD4" w:rsidP="00471928"/>
    <w:p w14:paraId="7E73F865" w14:textId="77777777" w:rsidR="00445FD4" w:rsidRDefault="00445FD4" w:rsidP="00471928"/>
    <w:p w14:paraId="1042F8D2" w14:textId="77777777" w:rsidR="00445FD4" w:rsidRDefault="00445FD4" w:rsidP="00471928"/>
    <w:p w14:paraId="1256AA7B" w14:textId="77777777" w:rsidR="006545A2" w:rsidRDefault="006545A2" w:rsidP="00E50F0B"/>
    <w:p w14:paraId="4F2C25D6" w14:textId="77777777" w:rsidR="006545A2" w:rsidRDefault="006545A2" w:rsidP="00E50F0B"/>
    <w:p w14:paraId="1388202A" w14:textId="22D35C5E" w:rsidR="004171AD" w:rsidRDefault="00A37831" w:rsidP="00E50F0B">
      <w:r>
        <w:t xml:space="preserve">Figure </w:t>
      </w:r>
      <w:r w:rsidR="001B5880">
        <w:t>10</w:t>
      </w:r>
      <w:r>
        <w:t xml:space="preserve">: </w:t>
      </w:r>
      <w:r w:rsidR="00E50F0B">
        <w:t>Inventory Process</w:t>
      </w:r>
    </w:p>
    <w:p w14:paraId="3F58F42E" w14:textId="77777777" w:rsidR="008A2393" w:rsidRDefault="008A2393" w:rsidP="00E50F0B"/>
    <w:p w14:paraId="125A1AF4" w14:textId="365DB346" w:rsidR="006545A2" w:rsidRDefault="0020226C" w:rsidP="001D0256">
      <w:pPr>
        <w:spacing w:line="360" w:lineRule="auto"/>
        <w:ind w:left="720"/>
        <w:jc w:val="both"/>
        <w:rPr>
          <w:b w:val="0"/>
          <w:bCs/>
        </w:rPr>
      </w:pPr>
      <w:r w:rsidRPr="0020226C">
        <w:rPr>
          <w:b w:val="0"/>
          <w:bCs/>
        </w:rPr>
        <w:t>The worker checks the farm inventory level in the warehouse. After he determine the items, he will create a purchase request and send it to the owner. The owner buys those items, transfer the items to the store worker, and them in the farm warehouse.</w:t>
      </w:r>
    </w:p>
    <w:p w14:paraId="22E50D35" w14:textId="48386838" w:rsidR="006545A2" w:rsidRDefault="006545A2" w:rsidP="001D0256">
      <w:pPr>
        <w:spacing w:line="360" w:lineRule="auto"/>
        <w:ind w:left="720"/>
        <w:jc w:val="both"/>
        <w:rPr>
          <w:b w:val="0"/>
          <w:bCs/>
        </w:rPr>
      </w:pPr>
    </w:p>
    <w:p w14:paraId="37030E80" w14:textId="0B501C65" w:rsidR="006545A2" w:rsidRDefault="006545A2" w:rsidP="001D0256">
      <w:pPr>
        <w:spacing w:line="360" w:lineRule="auto"/>
        <w:ind w:left="720"/>
        <w:jc w:val="both"/>
        <w:rPr>
          <w:b w:val="0"/>
          <w:bCs/>
        </w:rPr>
      </w:pPr>
    </w:p>
    <w:p w14:paraId="1B5E04A4" w14:textId="00E4D908" w:rsidR="006545A2" w:rsidRDefault="006545A2" w:rsidP="001D0256">
      <w:pPr>
        <w:spacing w:line="360" w:lineRule="auto"/>
        <w:ind w:left="720"/>
        <w:jc w:val="both"/>
        <w:rPr>
          <w:b w:val="0"/>
          <w:bCs/>
        </w:rPr>
      </w:pPr>
    </w:p>
    <w:p w14:paraId="6666A607" w14:textId="0AFC3523" w:rsidR="006545A2" w:rsidRDefault="006545A2" w:rsidP="001D0256">
      <w:pPr>
        <w:spacing w:line="360" w:lineRule="auto"/>
        <w:ind w:left="720"/>
        <w:jc w:val="both"/>
        <w:rPr>
          <w:b w:val="0"/>
          <w:bCs/>
        </w:rPr>
      </w:pPr>
    </w:p>
    <w:p w14:paraId="088F2F73" w14:textId="781BF6F0" w:rsidR="006545A2" w:rsidRDefault="006545A2" w:rsidP="001D0256">
      <w:pPr>
        <w:spacing w:line="360" w:lineRule="auto"/>
        <w:ind w:left="720"/>
        <w:jc w:val="both"/>
        <w:rPr>
          <w:b w:val="0"/>
          <w:bCs/>
        </w:rPr>
      </w:pPr>
    </w:p>
    <w:p w14:paraId="63DD3CD0" w14:textId="3972D97F" w:rsidR="006545A2" w:rsidRDefault="006545A2" w:rsidP="001D0256">
      <w:pPr>
        <w:spacing w:line="360" w:lineRule="auto"/>
        <w:ind w:left="720"/>
        <w:jc w:val="both"/>
        <w:rPr>
          <w:b w:val="0"/>
          <w:bCs/>
        </w:rPr>
      </w:pPr>
    </w:p>
    <w:p w14:paraId="060EA020" w14:textId="7A21ADEF" w:rsidR="006545A2" w:rsidRDefault="006545A2" w:rsidP="001D0256">
      <w:pPr>
        <w:spacing w:line="360" w:lineRule="auto"/>
        <w:ind w:left="720"/>
        <w:jc w:val="both"/>
        <w:rPr>
          <w:b w:val="0"/>
          <w:bCs/>
        </w:rPr>
      </w:pPr>
    </w:p>
    <w:p w14:paraId="791AA082" w14:textId="0D8C90A5" w:rsidR="006545A2" w:rsidRDefault="006545A2" w:rsidP="001D0256">
      <w:pPr>
        <w:spacing w:line="360" w:lineRule="auto"/>
        <w:ind w:left="720"/>
        <w:jc w:val="both"/>
        <w:rPr>
          <w:b w:val="0"/>
          <w:bCs/>
        </w:rPr>
      </w:pPr>
    </w:p>
    <w:p w14:paraId="6495AF54" w14:textId="5D741BDB" w:rsidR="006545A2" w:rsidRDefault="006545A2" w:rsidP="001D0256">
      <w:pPr>
        <w:spacing w:line="360" w:lineRule="auto"/>
        <w:ind w:left="720"/>
        <w:jc w:val="both"/>
        <w:rPr>
          <w:b w:val="0"/>
          <w:bCs/>
        </w:rPr>
      </w:pPr>
    </w:p>
    <w:p w14:paraId="4A5D8171" w14:textId="003BA093" w:rsidR="006545A2" w:rsidRDefault="006545A2" w:rsidP="001D0256">
      <w:pPr>
        <w:spacing w:line="360" w:lineRule="auto"/>
        <w:ind w:left="720"/>
        <w:jc w:val="both"/>
        <w:rPr>
          <w:b w:val="0"/>
          <w:bCs/>
        </w:rPr>
      </w:pPr>
    </w:p>
    <w:p w14:paraId="0A8BD6B0" w14:textId="31B7C2A8" w:rsidR="006545A2" w:rsidRDefault="006545A2" w:rsidP="001D0256">
      <w:pPr>
        <w:spacing w:line="360" w:lineRule="auto"/>
        <w:ind w:left="720"/>
        <w:jc w:val="both"/>
        <w:rPr>
          <w:b w:val="0"/>
          <w:bCs/>
        </w:rPr>
      </w:pPr>
    </w:p>
    <w:p w14:paraId="71B36908" w14:textId="0AD149D7" w:rsidR="006545A2" w:rsidRDefault="006545A2" w:rsidP="001D0256">
      <w:pPr>
        <w:spacing w:line="360" w:lineRule="auto"/>
        <w:ind w:left="720"/>
        <w:jc w:val="both"/>
        <w:rPr>
          <w:b w:val="0"/>
          <w:bCs/>
        </w:rPr>
      </w:pPr>
    </w:p>
    <w:p w14:paraId="1A0A6498" w14:textId="1BC1EA7F" w:rsidR="006545A2" w:rsidRDefault="006545A2" w:rsidP="001D0256">
      <w:pPr>
        <w:spacing w:line="360" w:lineRule="auto"/>
        <w:ind w:left="720"/>
        <w:jc w:val="both"/>
        <w:rPr>
          <w:b w:val="0"/>
          <w:bCs/>
        </w:rPr>
      </w:pPr>
    </w:p>
    <w:p w14:paraId="794DC45A" w14:textId="3772B612" w:rsidR="006545A2" w:rsidRDefault="006545A2" w:rsidP="001D0256">
      <w:pPr>
        <w:spacing w:line="360" w:lineRule="auto"/>
        <w:ind w:left="720"/>
        <w:jc w:val="both"/>
        <w:rPr>
          <w:b w:val="0"/>
          <w:bCs/>
        </w:rPr>
      </w:pPr>
    </w:p>
    <w:p w14:paraId="46BF904E" w14:textId="3E0FC9EA" w:rsidR="006545A2" w:rsidRDefault="006545A2" w:rsidP="001D0256">
      <w:pPr>
        <w:spacing w:line="360" w:lineRule="auto"/>
        <w:ind w:left="720"/>
        <w:jc w:val="both"/>
        <w:rPr>
          <w:b w:val="0"/>
          <w:bCs/>
        </w:rPr>
      </w:pPr>
    </w:p>
    <w:p w14:paraId="7EC1FE14" w14:textId="08695211" w:rsidR="006545A2" w:rsidRDefault="006545A2" w:rsidP="001D0256">
      <w:pPr>
        <w:spacing w:line="360" w:lineRule="auto"/>
        <w:ind w:left="720"/>
        <w:jc w:val="both"/>
        <w:rPr>
          <w:b w:val="0"/>
          <w:bCs/>
        </w:rPr>
      </w:pPr>
    </w:p>
    <w:p w14:paraId="4B7E0515" w14:textId="3C95C53B" w:rsidR="000133AE" w:rsidRDefault="000133AE" w:rsidP="001D0256">
      <w:pPr>
        <w:spacing w:line="360" w:lineRule="auto"/>
        <w:ind w:left="720"/>
        <w:jc w:val="both"/>
        <w:rPr>
          <w:b w:val="0"/>
          <w:bCs/>
        </w:rPr>
      </w:pPr>
    </w:p>
    <w:p w14:paraId="58BC30AA" w14:textId="06459752" w:rsidR="000133AE" w:rsidRDefault="000133AE" w:rsidP="001D0256">
      <w:pPr>
        <w:spacing w:line="360" w:lineRule="auto"/>
        <w:ind w:left="720"/>
        <w:jc w:val="both"/>
        <w:rPr>
          <w:b w:val="0"/>
          <w:bCs/>
        </w:rPr>
      </w:pPr>
    </w:p>
    <w:p w14:paraId="36CAE022" w14:textId="43B34F0F" w:rsidR="000133AE" w:rsidRDefault="000133AE" w:rsidP="001D0256">
      <w:pPr>
        <w:spacing w:line="360" w:lineRule="auto"/>
        <w:ind w:left="720"/>
        <w:jc w:val="both"/>
        <w:rPr>
          <w:b w:val="0"/>
          <w:bCs/>
        </w:rPr>
      </w:pPr>
    </w:p>
    <w:p w14:paraId="50ECC8FE" w14:textId="77777777" w:rsidR="0020226C" w:rsidRPr="008A2393" w:rsidRDefault="0020226C" w:rsidP="001D0256">
      <w:pPr>
        <w:spacing w:line="360" w:lineRule="auto"/>
        <w:ind w:left="720"/>
        <w:jc w:val="both"/>
        <w:rPr>
          <w:b w:val="0"/>
          <w:bCs/>
        </w:rPr>
      </w:pPr>
    </w:p>
    <w:p w14:paraId="21A235CC" w14:textId="4FE3973A" w:rsidR="00B206C7" w:rsidRDefault="00B206C7" w:rsidP="00E55D87">
      <w:pPr>
        <w:rPr>
          <w:bCs/>
        </w:rPr>
      </w:pPr>
      <w:bookmarkStart w:id="5" w:name="_Hlk112746462"/>
      <w:r w:rsidRPr="009F5875">
        <w:rPr>
          <w:bCs/>
        </w:rPr>
        <w:lastRenderedPageBreak/>
        <w:t xml:space="preserve">Data Flow Diagram of the Current System (Gane and Sarson </w:t>
      </w:r>
      <w:r w:rsidR="006C662B">
        <w:rPr>
          <w:bCs/>
        </w:rPr>
        <w:t>M</w:t>
      </w:r>
      <w:r w:rsidRPr="009F5875">
        <w:rPr>
          <w:bCs/>
        </w:rPr>
        <w:t>odel)</w:t>
      </w:r>
    </w:p>
    <w:p w14:paraId="692D6FA6" w14:textId="77777777" w:rsidR="006400D4" w:rsidRPr="009F5875" w:rsidRDefault="006400D4" w:rsidP="00E55D87">
      <w:pPr>
        <w:rPr>
          <w:b w:val="0"/>
          <w:bCs/>
        </w:rPr>
      </w:pPr>
    </w:p>
    <w:p w14:paraId="66F68F93" w14:textId="542CA5DB" w:rsidR="00B206C7" w:rsidRDefault="006400D4" w:rsidP="00B206C7">
      <w:pPr>
        <w:rPr>
          <w:noProof/>
        </w:rPr>
      </w:pPr>
      <w:r>
        <w:rPr>
          <w:noProof/>
        </w:rPr>
        <w:drawing>
          <wp:anchor distT="0" distB="0" distL="114300" distR="114300" simplePos="0" relativeHeight="251686400" behindDoc="0" locked="0" layoutInCell="1" allowOverlap="1" wp14:anchorId="26448BF5" wp14:editId="388C47A0">
            <wp:simplePos x="0" y="0"/>
            <wp:positionH relativeFrom="column">
              <wp:posOffset>423</wp:posOffset>
            </wp:positionH>
            <wp:positionV relativeFrom="paragraph">
              <wp:posOffset>53340</wp:posOffset>
            </wp:positionV>
            <wp:extent cx="5486400" cy="1599028"/>
            <wp:effectExtent l="0" t="0" r="0" b="1270"/>
            <wp:wrapNone/>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1599028"/>
                    </a:xfrm>
                    <a:prstGeom prst="rect">
                      <a:avLst/>
                    </a:prstGeom>
                  </pic:spPr>
                </pic:pic>
              </a:graphicData>
            </a:graphic>
            <wp14:sizeRelH relativeFrom="page">
              <wp14:pctWidth>0</wp14:pctWidth>
            </wp14:sizeRelH>
            <wp14:sizeRelV relativeFrom="page">
              <wp14:pctHeight>0</wp14:pctHeight>
            </wp14:sizeRelV>
          </wp:anchor>
        </w:drawing>
      </w:r>
    </w:p>
    <w:p w14:paraId="65828D8A" w14:textId="4F255CE4" w:rsidR="00713D5B" w:rsidRDefault="00713D5B" w:rsidP="00B206C7">
      <w:pPr>
        <w:rPr>
          <w:noProof/>
        </w:rPr>
      </w:pPr>
    </w:p>
    <w:p w14:paraId="0DBB4F6A" w14:textId="65E25C3D" w:rsidR="006400D4" w:rsidRDefault="006400D4" w:rsidP="00B206C7">
      <w:pPr>
        <w:rPr>
          <w:noProof/>
        </w:rPr>
      </w:pPr>
    </w:p>
    <w:p w14:paraId="37F97BFC" w14:textId="2796044A" w:rsidR="006400D4" w:rsidRDefault="006400D4" w:rsidP="00B206C7">
      <w:pPr>
        <w:rPr>
          <w:noProof/>
        </w:rPr>
      </w:pPr>
    </w:p>
    <w:p w14:paraId="63EE0CA2" w14:textId="3E677E57" w:rsidR="006400D4" w:rsidRDefault="006400D4" w:rsidP="00B206C7">
      <w:pPr>
        <w:rPr>
          <w:noProof/>
        </w:rPr>
      </w:pPr>
    </w:p>
    <w:p w14:paraId="2366A121" w14:textId="7ABCB750" w:rsidR="006400D4" w:rsidRDefault="006400D4" w:rsidP="00B206C7">
      <w:pPr>
        <w:rPr>
          <w:noProof/>
        </w:rPr>
      </w:pPr>
    </w:p>
    <w:p w14:paraId="420ED785" w14:textId="77777777" w:rsidR="006400D4" w:rsidRDefault="006400D4" w:rsidP="00B206C7">
      <w:pPr>
        <w:rPr>
          <w:noProof/>
        </w:rPr>
      </w:pPr>
    </w:p>
    <w:p w14:paraId="42A6C250" w14:textId="166E8250" w:rsidR="00C82D33" w:rsidRDefault="00C82D33" w:rsidP="00B206C7">
      <w:pPr>
        <w:rPr>
          <w:noProof/>
        </w:rPr>
      </w:pPr>
    </w:p>
    <w:p w14:paraId="31C54A9A" w14:textId="24E36D19" w:rsidR="00923B4D" w:rsidRDefault="00923B4D" w:rsidP="007A2397">
      <w:pPr>
        <w:jc w:val="both"/>
      </w:pPr>
    </w:p>
    <w:p w14:paraId="3CC43124" w14:textId="0AE4BF8C" w:rsidR="00923B4D" w:rsidRDefault="00923B4D" w:rsidP="00923B4D"/>
    <w:p w14:paraId="1BEEEAA6" w14:textId="57B4E361" w:rsidR="00B206C7" w:rsidRDefault="00B206C7" w:rsidP="00923B4D">
      <w:r>
        <w:t xml:space="preserve">Figure </w:t>
      </w:r>
      <w:r w:rsidR="001B5880">
        <w:t>11</w:t>
      </w:r>
      <w:r>
        <w:t>: Context Diagram of the Current System</w:t>
      </w:r>
    </w:p>
    <w:bookmarkEnd w:id="5"/>
    <w:p w14:paraId="056F48D4" w14:textId="77777777" w:rsidR="00C82D33" w:rsidRDefault="00C82D33" w:rsidP="00A266AF">
      <w:pPr>
        <w:jc w:val="both"/>
      </w:pPr>
    </w:p>
    <w:p w14:paraId="55330CDA" w14:textId="15E175C2" w:rsidR="00A266AF" w:rsidRDefault="00A266AF" w:rsidP="00A266AF">
      <w:pPr>
        <w:jc w:val="both"/>
        <w:sectPr w:rsidR="00A266AF" w:rsidSect="001F5EA3">
          <w:pgSz w:w="12240" w:h="15840" w:code="1"/>
          <w:pgMar w:top="1440" w:right="1440" w:bottom="1440" w:left="2160" w:header="720" w:footer="288" w:gutter="0"/>
          <w:cols w:space="720"/>
          <w:docGrid w:linePitch="360"/>
        </w:sectPr>
      </w:pPr>
    </w:p>
    <w:p w14:paraId="09883E2F" w14:textId="2E3CA21B" w:rsidR="00223FF3" w:rsidRDefault="00223FF3" w:rsidP="00A266AF">
      <w:pPr>
        <w:jc w:val="both"/>
      </w:pPr>
      <w:bookmarkStart w:id="6" w:name="_Hlk112746492"/>
      <w:bookmarkStart w:id="7" w:name="_Hlk112746538"/>
    </w:p>
    <w:p w14:paraId="30C84359" w14:textId="09CB2DF9" w:rsidR="00223FF3" w:rsidRDefault="00826761" w:rsidP="00E15E2E">
      <w:r>
        <w:rPr>
          <w:noProof/>
        </w:rPr>
        <w:drawing>
          <wp:inline distT="0" distB="0" distL="0" distR="0" wp14:anchorId="52AF6D31" wp14:editId="2EFCD26F">
            <wp:extent cx="3470047" cy="7548974"/>
            <wp:effectExtent l="0" t="0" r="0" b="0"/>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engineering draw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0047" cy="7548974"/>
                    </a:xfrm>
                    <a:prstGeom prst="rect">
                      <a:avLst/>
                    </a:prstGeom>
                  </pic:spPr>
                </pic:pic>
              </a:graphicData>
            </a:graphic>
          </wp:inline>
        </w:drawing>
      </w:r>
    </w:p>
    <w:p w14:paraId="65E22867" w14:textId="77777777" w:rsidR="00223FF3" w:rsidRDefault="00223FF3" w:rsidP="00826761">
      <w:pPr>
        <w:jc w:val="both"/>
      </w:pPr>
    </w:p>
    <w:p w14:paraId="6465D055" w14:textId="04F27E41" w:rsidR="006846F4" w:rsidRDefault="00744D57" w:rsidP="00E15E2E">
      <w:pPr>
        <w:sectPr w:rsidR="006846F4" w:rsidSect="001F5EA3">
          <w:pgSz w:w="12240" w:h="15840" w:code="1"/>
          <w:pgMar w:top="1440" w:right="1440" w:bottom="1440" w:left="2160" w:header="720" w:footer="288" w:gutter="0"/>
          <w:cols w:space="720"/>
          <w:docGrid w:linePitch="360"/>
        </w:sectPr>
      </w:pPr>
      <w:r>
        <w:t xml:space="preserve">Figure </w:t>
      </w:r>
      <w:r w:rsidR="001B5880">
        <w:t>12</w:t>
      </w:r>
      <w:r>
        <w:t>: Logical D</w:t>
      </w:r>
      <w:r w:rsidR="00873535">
        <w:t xml:space="preserve">ata </w:t>
      </w:r>
      <w:r>
        <w:t>F</w:t>
      </w:r>
      <w:r w:rsidR="00873535">
        <w:t xml:space="preserve">low </w:t>
      </w:r>
      <w:r>
        <w:t>D</w:t>
      </w:r>
      <w:r w:rsidR="00873535">
        <w:t>iagram</w:t>
      </w:r>
      <w:r>
        <w:t xml:space="preserve"> of the Current System</w:t>
      </w:r>
      <w:r w:rsidR="00BD5E00">
        <w:t xml:space="preserve"> </w:t>
      </w:r>
      <w:r w:rsidR="00873535">
        <w:t>(Level 1)</w:t>
      </w:r>
    </w:p>
    <w:bookmarkEnd w:id="6"/>
    <w:bookmarkEnd w:id="7"/>
    <w:p w14:paraId="48113882" w14:textId="0C232F71" w:rsidR="00AD1AD0" w:rsidRPr="00F34651" w:rsidRDefault="00F34651" w:rsidP="00F34651">
      <w:pPr>
        <w:rPr>
          <w:noProof/>
        </w:rPr>
      </w:pPr>
      <w:r>
        <w:rPr>
          <w:noProof/>
        </w:rPr>
        <w:lastRenderedPageBreak/>
        <w:drawing>
          <wp:inline distT="0" distB="0" distL="0" distR="0" wp14:anchorId="19A782BA" wp14:editId="727570DF">
            <wp:extent cx="5486400" cy="2527816"/>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86400" cy="2527816"/>
                    </a:xfrm>
                    <a:prstGeom prst="rect">
                      <a:avLst/>
                    </a:prstGeom>
                    <a:noFill/>
                    <a:ln>
                      <a:noFill/>
                    </a:ln>
                  </pic:spPr>
                </pic:pic>
              </a:graphicData>
            </a:graphic>
          </wp:inline>
        </w:drawing>
      </w:r>
      <w:bookmarkStart w:id="8" w:name="_Hlk112746594"/>
    </w:p>
    <w:p w14:paraId="66193B92" w14:textId="77777777" w:rsidR="001B498F" w:rsidRDefault="001B498F" w:rsidP="00D17F81">
      <w:pPr>
        <w:tabs>
          <w:tab w:val="left" w:pos="2535"/>
        </w:tabs>
        <w:spacing w:line="360" w:lineRule="auto"/>
        <w:rPr>
          <w:bCs/>
        </w:rPr>
      </w:pPr>
    </w:p>
    <w:p w14:paraId="665842C5" w14:textId="0D468998" w:rsidR="00D17F81" w:rsidRDefault="00744D57" w:rsidP="00D17F81">
      <w:pPr>
        <w:tabs>
          <w:tab w:val="left" w:pos="2535"/>
        </w:tabs>
        <w:spacing w:line="360" w:lineRule="auto"/>
        <w:rPr>
          <w:bCs/>
        </w:rPr>
      </w:pPr>
      <w:r>
        <w:rPr>
          <w:bCs/>
        </w:rPr>
        <w:t>Figure 1</w:t>
      </w:r>
      <w:r w:rsidR="001B5880">
        <w:rPr>
          <w:bCs/>
        </w:rPr>
        <w:t>3</w:t>
      </w:r>
      <w:r>
        <w:rPr>
          <w:bCs/>
        </w:rPr>
        <w:t xml:space="preserve">: </w:t>
      </w:r>
      <w:r w:rsidR="00F67AA3">
        <w:rPr>
          <w:bCs/>
        </w:rPr>
        <w:t>Context Diagram</w:t>
      </w:r>
      <w:r>
        <w:rPr>
          <w:bCs/>
        </w:rPr>
        <w:t xml:space="preserve"> of the Proposed System</w:t>
      </w:r>
    </w:p>
    <w:p w14:paraId="13A35C2F" w14:textId="60EE8624" w:rsidR="00402799" w:rsidRDefault="00402799" w:rsidP="00D17F81">
      <w:pPr>
        <w:tabs>
          <w:tab w:val="left" w:pos="2535"/>
        </w:tabs>
        <w:spacing w:line="360" w:lineRule="auto"/>
        <w:rPr>
          <w:bCs/>
        </w:rPr>
      </w:pPr>
    </w:p>
    <w:p w14:paraId="625267B1" w14:textId="5DDE5BD2" w:rsidR="00AA4A06" w:rsidRDefault="00AA4A06" w:rsidP="00D17F81">
      <w:pPr>
        <w:tabs>
          <w:tab w:val="left" w:pos="2535"/>
        </w:tabs>
        <w:spacing w:line="360" w:lineRule="auto"/>
        <w:rPr>
          <w:bCs/>
        </w:rPr>
      </w:pPr>
    </w:p>
    <w:p w14:paraId="7CEA6076" w14:textId="161AAE1F" w:rsidR="00D17F81" w:rsidRPr="00D17F81" w:rsidRDefault="00D17F81" w:rsidP="00D17F81"/>
    <w:p w14:paraId="3D42F7AC" w14:textId="0CA1A6BD" w:rsidR="00D17F81" w:rsidRPr="00D17F81" w:rsidRDefault="00D17F81" w:rsidP="00D17F81"/>
    <w:p w14:paraId="06887410" w14:textId="4C1EA5E3" w:rsidR="00D17F81" w:rsidRPr="00D17F81" w:rsidRDefault="00D17F81" w:rsidP="00D17F81"/>
    <w:p w14:paraId="16310728" w14:textId="4DC15B87" w:rsidR="00D17F81" w:rsidRPr="00D17F81" w:rsidRDefault="00D17F81" w:rsidP="00D17F81"/>
    <w:p w14:paraId="0E82EC30" w14:textId="77777777" w:rsidR="00D17F81" w:rsidRPr="00D17F81" w:rsidRDefault="00D17F81" w:rsidP="00D17F81"/>
    <w:p w14:paraId="06154503" w14:textId="77777777" w:rsidR="00D17F81" w:rsidRPr="00D17F81" w:rsidRDefault="00D17F81" w:rsidP="00D17F81"/>
    <w:p w14:paraId="57BE8C85" w14:textId="77777777" w:rsidR="00D17F81" w:rsidRPr="00D17F81" w:rsidRDefault="00D17F81" w:rsidP="00D17F81"/>
    <w:p w14:paraId="5B4CD110" w14:textId="77777777" w:rsidR="00D17F81" w:rsidRPr="00D17F81" w:rsidRDefault="00D17F81" w:rsidP="00D17F81"/>
    <w:p w14:paraId="082B0E65" w14:textId="77777777" w:rsidR="00D17F81" w:rsidRPr="00D17F81" w:rsidRDefault="00D17F81" w:rsidP="00D17F81"/>
    <w:p w14:paraId="3B5CFC31" w14:textId="77777777" w:rsidR="00D17F81" w:rsidRPr="00D17F81" w:rsidRDefault="00D17F81" w:rsidP="00D17F81"/>
    <w:p w14:paraId="3370B50D" w14:textId="77777777" w:rsidR="00D17F81" w:rsidRPr="00D17F81" w:rsidRDefault="00D17F81" w:rsidP="00D17F81"/>
    <w:p w14:paraId="416BD2B7" w14:textId="77777777" w:rsidR="00D17F81" w:rsidRPr="00D17F81" w:rsidRDefault="00D17F81" w:rsidP="00D17F81"/>
    <w:p w14:paraId="18912E4F" w14:textId="77777777" w:rsidR="00D17F81" w:rsidRPr="00D17F81" w:rsidRDefault="00D17F81" w:rsidP="00D17F81"/>
    <w:p w14:paraId="647238BD" w14:textId="77777777" w:rsidR="00D17F81" w:rsidRPr="00D17F81" w:rsidRDefault="00D17F81" w:rsidP="00D17F81"/>
    <w:p w14:paraId="126308FB" w14:textId="77777777" w:rsidR="00D17F81" w:rsidRPr="00D17F81" w:rsidRDefault="00D17F81" w:rsidP="00D17F81"/>
    <w:p w14:paraId="799775D2" w14:textId="77777777" w:rsidR="00D17F81" w:rsidRPr="00D17F81" w:rsidRDefault="00D17F81" w:rsidP="00D17F81"/>
    <w:p w14:paraId="2840AA13" w14:textId="77777777" w:rsidR="00D17F81" w:rsidRPr="00D17F81" w:rsidRDefault="00D17F81" w:rsidP="00D17F81"/>
    <w:p w14:paraId="6F743284" w14:textId="77777777" w:rsidR="00D17F81" w:rsidRPr="00D17F81" w:rsidRDefault="00D17F81" w:rsidP="00D17F81"/>
    <w:p w14:paraId="6B582B24" w14:textId="77777777" w:rsidR="00D17F81" w:rsidRPr="00D17F81" w:rsidRDefault="00D17F81" w:rsidP="00D17F81"/>
    <w:p w14:paraId="21162BF9" w14:textId="77777777" w:rsidR="00D17F81" w:rsidRPr="00D17F81" w:rsidRDefault="00D17F81" w:rsidP="00D17F81"/>
    <w:p w14:paraId="56141B13" w14:textId="77777777" w:rsidR="00D17F81" w:rsidRPr="00D17F81" w:rsidRDefault="00D17F81" w:rsidP="00D17F81"/>
    <w:p w14:paraId="55E4947F" w14:textId="77777777" w:rsidR="00D17F81" w:rsidRDefault="00D17F81" w:rsidP="00D17F81">
      <w:pPr>
        <w:rPr>
          <w:bCs/>
        </w:rPr>
      </w:pPr>
    </w:p>
    <w:p w14:paraId="527E303D" w14:textId="77777777" w:rsidR="00D17F81" w:rsidRPr="00D17F81" w:rsidRDefault="00D17F81" w:rsidP="00D17F81"/>
    <w:p w14:paraId="72A6BA2A" w14:textId="77777777" w:rsidR="00D17F81" w:rsidRPr="00D17F81" w:rsidRDefault="00D17F81" w:rsidP="00D17F81"/>
    <w:bookmarkEnd w:id="8"/>
    <w:p w14:paraId="766F1059" w14:textId="77777777" w:rsidR="00E33AB9" w:rsidRDefault="00E33AB9" w:rsidP="00E33AB9">
      <w:pPr>
        <w:tabs>
          <w:tab w:val="left" w:pos="720"/>
          <w:tab w:val="left" w:pos="1440"/>
          <w:tab w:val="left" w:pos="2160"/>
          <w:tab w:val="left" w:pos="2880"/>
          <w:tab w:val="left" w:pos="3600"/>
          <w:tab w:val="center" w:pos="4320"/>
          <w:tab w:val="left" w:pos="5454"/>
        </w:tabs>
        <w:jc w:val="left"/>
        <w:rPr>
          <w:bCs/>
        </w:rPr>
      </w:pPr>
      <w:r>
        <w:rPr>
          <w:bCs/>
        </w:rPr>
        <w:tab/>
      </w:r>
    </w:p>
    <w:p w14:paraId="1DD31D65" w14:textId="77777777" w:rsidR="00E33AB9" w:rsidRPr="001A619E" w:rsidRDefault="00E33AB9" w:rsidP="00E33AB9">
      <w:pPr>
        <w:tabs>
          <w:tab w:val="center" w:pos="4320"/>
          <w:tab w:val="left" w:pos="5454"/>
        </w:tabs>
        <w:jc w:val="left"/>
        <w:sectPr w:rsidR="00E33AB9" w:rsidRPr="001A619E" w:rsidSect="001F5EA3">
          <w:pgSz w:w="12240" w:h="15840" w:code="1"/>
          <w:pgMar w:top="1440" w:right="1440" w:bottom="1440" w:left="2160" w:header="720" w:footer="288" w:gutter="0"/>
          <w:cols w:space="720"/>
          <w:docGrid w:linePitch="360"/>
        </w:sectPr>
      </w:pPr>
      <w:r>
        <w:tab/>
      </w:r>
    </w:p>
    <w:p w14:paraId="471B774B" w14:textId="48D885CF" w:rsidR="00E33AB9" w:rsidRDefault="00877D89" w:rsidP="00E33AB9">
      <w:pPr>
        <w:tabs>
          <w:tab w:val="left" w:pos="1629"/>
          <w:tab w:val="center" w:pos="4320"/>
        </w:tabs>
        <w:jc w:val="left"/>
        <w:rPr>
          <w:bCs/>
        </w:rPr>
      </w:pPr>
      <w:r>
        <w:rPr>
          <w:b w:val="0"/>
          <w:bCs/>
          <w:noProof/>
        </w:rPr>
        <w:lastRenderedPageBreak/>
        <w:drawing>
          <wp:anchor distT="0" distB="0" distL="114300" distR="114300" simplePos="0" relativeHeight="252129792" behindDoc="1" locked="0" layoutInCell="1" allowOverlap="1" wp14:anchorId="59103485" wp14:editId="28A7979A">
            <wp:simplePos x="0" y="0"/>
            <wp:positionH relativeFrom="column">
              <wp:posOffset>0</wp:posOffset>
            </wp:positionH>
            <wp:positionV relativeFrom="paragraph">
              <wp:posOffset>0</wp:posOffset>
            </wp:positionV>
            <wp:extent cx="5404485" cy="8088086"/>
            <wp:effectExtent l="0" t="0" r="5715"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 b="28002"/>
                    <a:stretch/>
                  </pic:blipFill>
                  <pic:spPr bwMode="auto">
                    <a:xfrm>
                      <a:off x="0" y="0"/>
                      <a:ext cx="5412805" cy="81005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BC5CA7" w14:textId="77777777" w:rsidR="00E33AB9" w:rsidRDefault="00E33AB9" w:rsidP="00E33AB9">
      <w:pPr>
        <w:tabs>
          <w:tab w:val="left" w:pos="1629"/>
          <w:tab w:val="center" w:pos="4320"/>
        </w:tabs>
        <w:jc w:val="left"/>
        <w:rPr>
          <w:bCs/>
        </w:rPr>
      </w:pPr>
    </w:p>
    <w:p w14:paraId="6C3B356D" w14:textId="77777777" w:rsidR="00E33AB9" w:rsidRDefault="00E33AB9" w:rsidP="00E33AB9">
      <w:pPr>
        <w:tabs>
          <w:tab w:val="left" w:pos="1629"/>
          <w:tab w:val="center" w:pos="4320"/>
        </w:tabs>
        <w:jc w:val="left"/>
        <w:rPr>
          <w:bCs/>
        </w:rPr>
      </w:pPr>
    </w:p>
    <w:p w14:paraId="367D90BB" w14:textId="77777777" w:rsidR="00E33AB9" w:rsidRDefault="00E33AB9" w:rsidP="00E33AB9">
      <w:pPr>
        <w:tabs>
          <w:tab w:val="left" w:pos="1629"/>
          <w:tab w:val="center" w:pos="4320"/>
        </w:tabs>
        <w:jc w:val="left"/>
        <w:rPr>
          <w:bCs/>
        </w:rPr>
      </w:pPr>
    </w:p>
    <w:p w14:paraId="0A2632C6" w14:textId="77777777" w:rsidR="00E33AB9" w:rsidRDefault="00E33AB9" w:rsidP="00E33AB9">
      <w:pPr>
        <w:tabs>
          <w:tab w:val="left" w:pos="1629"/>
          <w:tab w:val="center" w:pos="4320"/>
        </w:tabs>
        <w:jc w:val="left"/>
        <w:rPr>
          <w:bCs/>
        </w:rPr>
      </w:pPr>
    </w:p>
    <w:p w14:paraId="76768B6D" w14:textId="77777777" w:rsidR="00E33AB9" w:rsidRDefault="00E33AB9" w:rsidP="00E33AB9">
      <w:pPr>
        <w:tabs>
          <w:tab w:val="left" w:pos="1629"/>
          <w:tab w:val="center" w:pos="4320"/>
        </w:tabs>
        <w:jc w:val="left"/>
        <w:rPr>
          <w:bCs/>
        </w:rPr>
      </w:pPr>
    </w:p>
    <w:p w14:paraId="3CCFC8F6" w14:textId="77777777" w:rsidR="00E33AB9" w:rsidRDefault="00E33AB9" w:rsidP="00E33AB9">
      <w:pPr>
        <w:tabs>
          <w:tab w:val="left" w:pos="1629"/>
          <w:tab w:val="center" w:pos="4320"/>
        </w:tabs>
        <w:jc w:val="left"/>
        <w:rPr>
          <w:bCs/>
        </w:rPr>
      </w:pPr>
    </w:p>
    <w:p w14:paraId="0A5D62A8" w14:textId="77777777" w:rsidR="00E33AB9" w:rsidRDefault="00E33AB9" w:rsidP="00E33AB9">
      <w:pPr>
        <w:tabs>
          <w:tab w:val="left" w:pos="1629"/>
          <w:tab w:val="center" w:pos="4320"/>
        </w:tabs>
        <w:jc w:val="left"/>
        <w:rPr>
          <w:bCs/>
        </w:rPr>
      </w:pPr>
    </w:p>
    <w:p w14:paraId="3B9E7FFA" w14:textId="77777777" w:rsidR="00E33AB9" w:rsidRDefault="00E33AB9" w:rsidP="00E33AB9">
      <w:pPr>
        <w:tabs>
          <w:tab w:val="left" w:pos="1629"/>
          <w:tab w:val="center" w:pos="4320"/>
        </w:tabs>
        <w:jc w:val="left"/>
        <w:rPr>
          <w:bCs/>
        </w:rPr>
      </w:pPr>
    </w:p>
    <w:p w14:paraId="4AA07575" w14:textId="77777777" w:rsidR="00E33AB9" w:rsidRDefault="00E33AB9" w:rsidP="00E33AB9">
      <w:pPr>
        <w:tabs>
          <w:tab w:val="left" w:pos="1629"/>
          <w:tab w:val="center" w:pos="4320"/>
        </w:tabs>
        <w:jc w:val="left"/>
        <w:rPr>
          <w:bCs/>
        </w:rPr>
      </w:pPr>
    </w:p>
    <w:p w14:paraId="08C6E8F7" w14:textId="77777777" w:rsidR="00E33AB9" w:rsidRDefault="00E33AB9" w:rsidP="00E33AB9">
      <w:pPr>
        <w:tabs>
          <w:tab w:val="left" w:pos="1629"/>
          <w:tab w:val="center" w:pos="4320"/>
        </w:tabs>
        <w:jc w:val="left"/>
        <w:rPr>
          <w:bCs/>
        </w:rPr>
      </w:pPr>
    </w:p>
    <w:p w14:paraId="51E40EF1" w14:textId="77777777" w:rsidR="00E33AB9" w:rsidRDefault="00E33AB9" w:rsidP="00E33AB9">
      <w:pPr>
        <w:tabs>
          <w:tab w:val="left" w:pos="1629"/>
          <w:tab w:val="center" w:pos="4320"/>
        </w:tabs>
        <w:jc w:val="left"/>
        <w:rPr>
          <w:bCs/>
        </w:rPr>
      </w:pPr>
    </w:p>
    <w:p w14:paraId="351E0AC5" w14:textId="77777777" w:rsidR="00E33AB9" w:rsidRDefault="00E33AB9" w:rsidP="00E33AB9">
      <w:pPr>
        <w:tabs>
          <w:tab w:val="left" w:pos="1629"/>
          <w:tab w:val="center" w:pos="4320"/>
        </w:tabs>
        <w:jc w:val="left"/>
        <w:rPr>
          <w:bCs/>
        </w:rPr>
      </w:pPr>
    </w:p>
    <w:p w14:paraId="5C8FEB86" w14:textId="77777777" w:rsidR="00E33AB9" w:rsidRDefault="00E33AB9" w:rsidP="00E33AB9">
      <w:pPr>
        <w:tabs>
          <w:tab w:val="left" w:pos="1629"/>
          <w:tab w:val="center" w:pos="4320"/>
        </w:tabs>
        <w:jc w:val="left"/>
        <w:rPr>
          <w:bCs/>
        </w:rPr>
      </w:pPr>
    </w:p>
    <w:p w14:paraId="184B6A38" w14:textId="77777777" w:rsidR="00E33AB9" w:rsidRDefault="00E33AB9" w:rsidP="00E33AB9">
      <w:pPr>
        <w:tabs>
          <w:tab w:val="left" w:pos="1629"/>
          <w:tab w:val="center" w:pos="4320"/>
        </w:tabs>
        <w:jc w:val="left"/>
        <w:rPr>
          <w:bCs/>
        </w:rPr>
      </w:pPr>
    </w:p>
    <w:p w14:paraId="2036A775" w14:textId="77777777" w:rsidR="00E33AB9" w:rsidRDefault="00E33AB9" w:rsidP="00E33AB9">
      <w:pPr>
        <w:tabs>
          <w:tab w:val="left" w:pos="1629"/>
          <w:tab w:val="center" w:pos="4320"/>
        </w:tabs>
        <w:jc w:val="left"/>
        <w:rPr>
          <w:bCs/>
        </w:rPr>
      </w:pPr>
    </w:p>
    <w:p w14:paraId="6BC3076C" w14:textId="77777777" w:rsidR="00E33AB9" w:rsidRDefault="00E33AB9" w:rsidP="00E33AB9">
      <w:pPr>
        <w:tabs>
          <w:tab w:val="left" w:pos="1629"/>
          <w:tab w:val="center" w:pos="4320"/>
        </w:tabs>
        <w:jc w:val="left"/>
        <w:rPr>
          <w:bCs/>
        </w:rPr>
      </w:pPr>
    </w:p>
    <w:p w14:paraId="3400A4DC" w14:textId="77777777" w:rsidR="00E33AB9" w:rsidRDefault="00E33AB9" w:rsidP="00E33AB9">
      <w:pPr>
        <w:tabs>
          <w:tab w:val="left" w:pos="1629"/>
          <w:tab w:val="center" w:pos="4320"/>
        </w:tabs>
        <w:jc w:val="left"/>
        <w:rPr>
          <w:bCs/>
        </w:rPr>
      </w:pPr>
    </w:p>
    <w:p w14:paraId="17C151AF" w14:textId="77777777" w:rsidR="00E33AB9" w:rsidRDefault="00E33AB9" w:rsidP="00E33AB9">
      <w:pPr>
        <w:tabs>
          <w:tab w:val="left" w:pos="1629"/>
          <w:tab w:val="center" w:pos="4320"/>
        </w:tabs>
        <w:jc w:val="left"/>
        <w:rPr>
          <w:bCs/>
        </w:rPr>
      </w:pPr>
    </w:p>
    <w:p w14:paraId="6E675E2B" w14:textId="77777777" w:rsidR="00E33AB9" w:rsidRDefault="00E33AB9" w:rsidP="00E33AB9">
      <w:pPr>
        <w:tabs>
          <w:tab w:val="left" w:pos="1629"/>
          <w:tab w:val="center" w:pos="4320"/>
        </w:tabs>
        <w:jc w:val="left"/>
        <w:rPr>
          <w:bCs/>
        </w:rPr>
      </w:pPr>
    </w:p>
    <w:p w14:paraId="0E948F49" w14:textId="77777777" w:rsidR="00E33AB9" w:rsidRDefault="00E33AB9" w:rsidP="00E33AB9">
      <w:pPr>
        <w:tabs>
          <w:tab w:val="left" w:pos="1629"/>
          <w:tab w:val="center" w:pos="4320"/>
        </w:tabs>
        <w:jc w:val="left"/>
        <w:rPr>
          <w:bCs/>
        </w:rPr>
      </w:pPr>
    </w:p>
    <w:p w14:paraId="74499A24" w14:textId="77777777" w:rsidR="00E33AB9" w:rsidRDefault="00E33AB9" w:rsidP="00E33AB9">
      <w:pPr>
        <w:tabs>
          <w:tab w:val="left" w:pos="1629"/>
          <w:tab w:val="center" w:pos="4320"/>
        </w:tabs>
        <w:jc w:val="left"/>
        <w:rPr>
          <w:bCs/>
        </w:rPr>
      </w:pPr>
    </w:p>
    <w:p w14:paraId="46AB40E0" w14:textId="77777777" w:rsidR="00E33AB9" w:rsidRDefault="00E33AB9" w:rsidP="00E33AB9">
      <w:pPr>
        <w:tabs>
          <w:tab w:val="left" w:pos="1629"/>
          <w:tab w:val="center" w:pos="4320"/>
        </w:tabs>
        <w:jc w:val="left"/>
        <w:rPr>
          <w:bCs/>
        </w:rPr>
      </w:pPr>
    </w:p>
    <w:p w14:paraId="32E4BD7F" w14:textId="77777777" w:rsidR="00E33AB9" w:rsidRDefault="00E33AB9" w:rsidP="00E33AB9">
      <w:pPr>
        <w:tabs>
          <w:tab w:val="left" w:pos="1629"/>
          <w:tab w:val="center" w:pos="4320"/>
        </w:tabs>
        <w:jc w:val="left"/>
        <w:rPr>
          <w:bCs/>
        </w:rPr>
      </w:pPr>
    </w:p>
    <w:p w14:paraId="0C468F1A" w14:textId="77777777" w:rsidR="00E33AB9" w:rsidRDefault="00E33AB9" w:rsidP="00E33AB9">
      <w:pPr>
        <w:tabs>
          <w:tab w:val="left" w:pos="1629"/>
          <w:tab w:val="center" w:pos="4320"/>
        </w:tabs>
        <w:jc w:val="left"/>
        <w:rPr>
          <w:bCs/>
        </w:rPr>
      </w:pPr>
    </w:p>
    <w:p w14:paraId="09EC8362" w14:textId="77777777" w:rsidR="00E33AB9" w:rsidRDefault="00E33AB9" w:rsidP="00E33AB9">
      <w:pPr>
        <w:tabs>
          <w:tab w:val="left" w:pos="1629"/>
          <w:tab w:val="center" w:pos="4320"/>
        </w:tabs>
        <w:jc w:val="left"/>
        <w:rPr>
          <w:bCs/>
        </w:rPr>
      </w:pPr>
    </w:p>
    <w:p w14:paraId="5178FD26" w14:textId="77777777" w:rsidR="00E33AB9" w:rsidRDefault="00E33AB9" w:rsidP="00E33AB9">
      <w:pPr>
        <w:tabs>
          <w:tab w:val="left" w:pos="1629"/>
          <w:tab w:val="center" w:pos="4320"/>
        </w:tabs>
        <w:jc w:val="left"/>
        <w:rPr>
          <w:bCs/>
        </w:rPr>
      </w:pPr>
    </w:p>
    <w:p w14:paraId="29947DA3" w14:textId="77777777" w:rsidR="00E33AB9" w:rsidRDefault="00E33AB9" w:rsidP="00E33AB9">
      <w:pPr>
        <w:tabs>
          <w:tab w:val="left" w:pos="1629"/>
          <w:tab w:val="center" w:pos="4320"/>
        </w:tabs>
        <w:jc w:val="left"/>
        <w:rPr>
          <w:bCs/>
        </w:rPr>
      </w:pPr>
    </w:p>
    <w:p w14:paraId="40A4A018" w14:textId="77777777" w:rsidR="00E33AB9" w:rsidRDefault="00E33AB9" w:rsidP="00E33AB9">
      <w:pPr>
        <w:tabs>
          <w:tab w:val="left" w:pos="1629"/>
          <w:tab w:val="center" w:pos="4320"/>
        </w:tabs>
        <w:jc w:val="left"/>
        <w:rPr>
          <w:bCs/>
        </w:rPr>
      </w:pPr>
    </w:p>
    <w:p w14:paraId="069E964F" w14:textId="77777777" w:rsidR="00E33AB9" w:rsidRDefault="00E33AB9" w:rsidP="00E33AB9">
      <w:pPr>
        <w:tabs>
          <w:tab w:val="left" w:pos="1629"/>
          <w:tab w:val="center" w:pos="4320"/>
        </w:tabs>
        <w:jc w:val="left"/>
        <w:rPr>
          <w:bCs/>
        </w:rPr>
      </w:pPr>
    </w:p>
    <w:p w14:paraId="0CF90329" w14:textId="77777777" w:rsidR="00E33AB9" w:rsidRDefault="00E33AB9" w:rsidP="00E33AB9">
      <w:pPr>
        <w:tabs>
          <w:tab w:val="left" w:pos="1629"/>
          <w:tab w:val="center" w:pos="4320"/>
        </w:tabs>
        <w:jc w:val="left"/>
        <w:rPr>
          <w:bCs/>
        </w:rPr>
      </w:pPr>
    </w:p>
    <w:p w14:paraId="47FAE0AF" w14:textId="77777777" w:rsidR="00E33AB9" w:rsidRDefault="00E33AB9" w:rsidP="00E33AB9">
      <w:pPr>
        <w:tabs>
          <w:tab w:val="left" w:pos="1629"/>
          <w:tab w:val="center" w:pos="4320"/>
        </w:tabs>
        <w:jc w:val="left"/>
        <w:rPr>
          <w:bCs/>
        </w:rPr>
      </w:pPr>
    </w:p>
    <w:p w14:paraId="7E8A7A87" w14:textId="77777777" w:rsidR="00E33AB9" w:rsidRDefault="00E33AB9" w:rsidP="00E33AB9">
      <w:pPr>
        <w:tabs>
          <w:tab w:val="left" w:pos="1629"/>
          <w:tab w:val="center" w:pos="4320"/>
        </w:tabs>
        <w:jc w:val="left"/>
        <w:rPr>
          <w:bCs/>
        </w:rPr>
      </w:pPr>
    </w:p>
    <w:p w14:paraId="218B8EE5" w14:textId="77777777" w:rsidR="00E33AB9" w:rsidRDefault="00E33AB9" w:rsidP="00E33AB9">
      <w:pPr>
        <w:tabs>
          <w:tab w:val="left" w:pos="1629"/>
          <w:tab w:val="center" w:pos="4320"/>
        </w:tabs>
        <w:jc w:val="left"/>
        <w:rPr>
          <w:bCs/>
        </w:rPr>
      </w:pPr>
    </w:p>
    <w:p w14:paraId="01F5B8CB" w14:textId="77777777" w:rsidR="00E33AB9" w:rsidRDefault="00E33AB9" w:rsidP="00E33AB9">
      <w:pPr>
        <w:tabs>
          <w:tab w:val="left" w:pos="1629"/>
          <w:tab w:val="center" w:pos="4320"/>
        </w:tabs>
        <w:jc w:val="left"/>
        <w:rPr>
          <w:bCs/>
        </w:rPr>
      </w:pPr>
    </w:p>
    <w:p w14:paraId="4ABEEFCE" w14:textId="77777777" w:rsidR="00E33AB9" w:rsidRDefault="00E33AB9" w:rsidP="00E33AB9">
      <w:pPr>
        <w:tabs>
          <w:tab w:val="left" w:pos="1629"/>
          <w:tab w:val="center" w:pos="4320"/>
        </w:tabs>
        <w:jc w:val="left"/>
        <w:rPr>
          <w:bCs/>
        </w:rPr>
      </w:pPr>
    </w:p>
    <w:p w14:paraId="1A028430" w14:textId="77777777" w:rsidR="00E33AB9" w:rsidRDefault="00E33AB9" w:rsidP="00E33AB9">
      <w:pPr>
        <w:tabs>
          <w:tab w:val="left" w:pos="1629"/>
          <w:tab w:val="center" w:pos="4320"/>
        </w:tabs>
        <w:jc w:val="left"/>
        <w:rPr>
          <w:bCs/>
        </w:rPr>
      </w:pPr>
    </w:p>
    <w:p w14:paraId="6D95E174" w14:textId="77777777" w:rsidR="00E33AB9" w:rsidRDefault="00E33AB9" w:rsidP="00E33AB9">
      <w:pPr>
        <w:tabs>
          <w:tab w:val="left" w:pos="1629"/>
          <w:tab w:val="center" w:pos="4320"/>
        </w:tabs>
        <w:jc w:val="left"/>
        <w:rPr>
          <w:bCs/>
        </w:rPr>
      </w:pPr>
    </w:p>
    <w:p w14:paraId="29F70BF0" w14:textId="77777777" w:rsidR="00E33AB9" w:rsidRDefault="00E33AB9" w:rsidP="00E33AB9">
      <w:pPr>
        <w:tabs>
          <w:tab w:val="left" w:pos="1629"/>
          <w:tab w:val="center" w:pos="4320"/>
        </w:tabs>
        <w:jc w:val="left"/>
        <w:rPr>
          <w:bCs/>
        </w:rPr>
      </w:pPr>
    </w:p>
    <w:p w14:paraId="0591C624" w14:textId="77777777" w:rsidR="00E33AB9" w:rsidRDefault="00E33AB9" w:rsidP="00E33AB9">
      <w:pPr>
        <w:tabs>
          <w:tab w:val="left" w:pos="1629"/>
          <w:tab w:val="center" w:pos="4320"/>
        </w:tabs>
        <w:rPr>
          <w:bCs/>
        </w:rPr>
      </w:pPr>
    </w:p>
    <w:p w14:paraId="446AFF49" w14:textId="77777777" w:rsidR="00E33AB9" w:rsidRDefault="00E33AB9" w:rsidP="00E33AB9">
      <w:pPr>
        <w:tabs>
          <w:tab w:val="left" w:pos="1629"/>
          <w:tab w:val="center" w:pos="4320"/>
        </w:tabs>
        <w:rPr>
          <w:bCs/>
        </w:rPr>
      </w:pPr>
    </w:p>
    <w:p w14:paraId="57D073CD" w14:textId="77777777" w:rsidR="00E33AB9" w:rsidRDefault="00E33AB9" w:rsidP="00E33AB9">
      <w:pPr>
        <w:tabs>
          <w:tab w:val="left" w:pos="1629"/>
          <w:tab w:val="center" w:pos="4320"/>
        </w:tabs>
        <w:rPr>
          <w:bCs/>
        </w:rPr>
      </w:pPr>
    </w:p>
    <w:p w14:paraId="72F768F8" w14:textId="77777777" w:rsidR="00E33AB9" w:rsidRDefault="00E33AB9" w:rsidP="00E33AB9">
      <w:pPr>
        <w:tabs>
          <w:tab w:val="left" w:pos="1629"/>
          <w:tab w:val="center" w:pos="4320"/>
        </w:tabs>
        <w:rPr>
          <w:bCs/>
        </w:rPr>
      </w:pPr>
    </w:p>
    <w:p w14:paraId="1882E8B5" w14:textId="77777777" w:rsidR="00E33AB9" w:rsidRDefault="00E33AB9" w:rsidP="00E33AB9">
      <w:pPr>
        <w:tabs>
          <w:tab w:val="left" w:pos="1629"/>
          <w:tab w:val="center" w:pos="4320"/>
        </w:tabs>
        <w:rPr>
          <w:bCs/>
        </w:rPr>
      </w:pPr>
    </w:p>
    <w:p w14:paraId="71262FE8" w14:textId="77777777" w:rsidR="00E33AB9" w:rsidRDefault="00E33AB9" w:rsidP="00E33AB9">
      <w:pPr>
        <w:tabs>
          <w:tab w:val="left" w:pos="1629"/>
          <w:tab w:val="center" w:pos="4320"/>
        </w:tabs>
        <w:jc w:val="both"/>
        <w:rPr>
          <w:bCs/>
        </w:rPr>
      </w:pPr>
    </w:p>
    <w:p w14:paraId="6108D469" w14:textId="77777777" w:rsidR="00E33AB9" w:rsidRDefault="00E33AB9" w:rsidP="00E33AB9">
      <w:pPr>
        <w:tabs>
          <w:tab w:val="left" w:pos="1629"/>
          <w:tab w:val="center" w:pos="4320"/>
        </w:tabs>
        <w:rPr>
          <w:bCs/>
        </w:rPr>
      </w:pPr>
    </w:p>
    <w:p w14:paraId="2AC9A72C" w14:textId="57D02D5A" w:rsidR="00E33AB9" w:rsidRDefault="00877D89" w:rsidP="00E33AB9">
      <w:pPr>
        <w:tabs>
          <w:tab w:val="left" w:pos="1629"/>
          <w:tab w:val="center" w:pos="4320"/>
        </w:tabs>
        <w:rPr>
          <w:bCs/>
        </w:rPr>
      </w:pPr>
      <w:r>
        <w:rPr>
          <w:b w:val="0"/>
          <w:bCs/>
          <w:noProof/>
        </w:rPr>
        <w:lastRenderedPageBreak/>
        <w:drawing>
          <wp:anchor distT="0" distB="0" distL="114300" distR="114300" simplePos="0" relativeHeight="252131840" behindDoc="1" locked="0" layoutInCell="1" allowOverlap="1" wp14:anchorId="77817E96" wp14:editId="24949CD5">
            <wp:simplePos x="0" y="0"/>
            <wp:positionH relativeFrom="column">
              <wp:posOffset>114300</wp:posOffset>
            </wp:positionH>
            <wp:positionV relativeFrom="paragraph">
              <wp:posOffset>114300</wp:posOffset>
            </wp:positionV>
            <wp:extent cx="5403850" cy="7619365"/>
            <wp:effectExtent l="0" t="0" r="635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05" t="43654" r="505" b="-11485"/>
                    <a:stretch/>
                  </pic:blipFill>
                  <pic:spPr bwMode="auto">
                    <a:xfrm>
                      <a:off x="0" y="0"/>
                      <a:ext cx="5403850" cy="761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1F1376" w14:textId="3CCB6AE1" w:rsidR="00E33AB9" w:rsidRDefault="00E33AB9" w:rsidP="00E33AB9">
      <w:pPr>
        <w:tabs>
          <w:tab w:val="left" w:pos="1629"/>
          <w:tab w:val="center" w:pos="4320"/>
        </w:tabs>
        <w:rPr>
          <w:bCs/>
        </w:rPr>
      </w:pPr>
    </w:p>
    <w:p w14:paraId="643A4C7D" w14:textId="77B0E1B7" w:rsidR="00E33AB9" w:rsidRDefault="00E33AB9" w:rsidP="00E33AB9">
      <w:pPr>
        <w:tabs>
          <w:tab w:val="left" w:pos="1629"/>
          <w:tab w:val="center" w:pos="4320"/>
        </w:tabs>
        <w:rPr>
          <w:bCs/>
        </w:rPr>
      </w:pPr>
    </w:p>
    <w:p w14:paraId="2B954136" w14:textId="77777777" w:rsidR="00E33AB9" w:rsidRDefault="00E33AB9" w:rsidP="00E33AB9">
      <w:pPr>
        <w:tabs>
          <w:tab w:val="left" w:pos="1629"/>
          <w:tab w:val="center" w:pos="4320"/>
        </w:tabs>
        <w:rPr>
          <w:bCs/>
        </w:rPr>
      </w:pPr>
    </w:p>
    <w:p w14:paraId="17F37A61" w14:textId="77777777" w:rsidR="00E33AB9" w:rsidRDefault="00E33AB9" w:rsidP="00E33AB9">
      <w:pPr>
        <w:tabs>
          <w:tab w:val="left" w:pos="1629"/>
          <w:tab w:val="center" w:pos="4320"/>
        </w:tabs>
        <w:rPr>
          <w:bCs/>
        </w:rPr>
      </w:pPr>
    </w:p>
    <w:p w14:paraId="72AA92D5" w14:textId="77777777" w:rsidR="00E33AB9" w:rsidRDefault="00E33AB9" w:rsidP="00E33AB9">
      <w:pPr>
        <w:tabs>
          <w:tab w:val="left" w:pos="1629"/>
          <w:tab w:val="center" w:pos="4320"/>
        </w:tabs>
        <w:rPr>
          <w:bCs/>
        </w:rPr>
      </w:pPr>
    </w:p>
    <w:p w14:paraId="14CFED0B" w14:textId="77777777" w:rsidR="00E33AB9" w:rsidRDefault="00E33AB9" w:rsidP="00E33AB9">
      <w:pPr>
        <w:tabs>
          <w:tab w:val="left" w:pos="1629"/>
          <w:tab w:val="center" w:pos="4320"/>
        </w:tabs>
        <w:rPr>
          <w:bCs/>
        </w:rPr>
      </w:pPr>
    </w:p>
    <w:p w14:paraId="07C5759F" w14:textId="77777777" w:rsidR="00E33AB9" w:rsidRDefault="00E33AB9" w:rsidP="00E33AB9">
      <w:pPr>
        <w:tabs>
          <w:tab w:val="left" w:pos="1629"/>
          <w:tab w:val="center" w:pos="4320"/>
        </w:tabs>
        <w:rPr>
          <w:bCs/>
        </w:rPr>
      </w:pPr>
    </w:p>
    <w:p w14:paraId="3D3E1833" w14:textId="77777777" w:rsidR="00E33AB9" w:rsidRDefault="00E33AB9" w:rsidP="00E33AB9">
      <w:pPr>
        <w:tabs>
          <w:tab w:val="left" w:pos="1629"/>
          <w:tab w:val="center" w:pos="4320"/>
        </w:tabs>
        <w:rPr>
          <w:bCs/>
        </w:rPr>
      </w:pPr>
    </w:p>
    <w:p w14:paraId="1233224A" w14:textId="77777777" w:rsidR="00E33AB9" w:rsidRDefault="00E33AB9" w:rsidP="00E33AB9">
      <w:pPr>
        <w:tabs>
          <w:tab w:val="left" w:pos="1629"/>
          <w:tab w:val="center" w:pos="4320"/>
        </w:tabs>
        <w:rPr>
          <w:bCs/>
        </w:rPr>
      </w:pPr>
    </w:p>
    <w:p w14:paraId="4EB7287B" w14:textId="77777777" w:rsidR="00E33AB9" w:rsidRDefault="00E33AB9" w:rsidP="00E33AB9">
      <w:pPr>
        <w:tabs>
          <w:tab w:val="left" w:pos="1629"/>
          <w:tab w:val="center" w:pos="4320"/>
        </w:tabs>
        <w:rPr>
          <w:bCs/>
        </w:rPr>
      </w:pPr>
    </w:p>
    <w:p w14:paraId="6398C7FB" w14:textId="77777777" w:rsidR="00E33AB9" w:rsidRDefault="00E33AB9" w:rsidP="00E33AB9">
      <w:pPr>
        <w:tabs>
          <w:tab w:val="left" w:pos="1629"/>
          <w:tab w:val="center" w:pos="4320"/>
        </w:tabs>
        <w:rPr>
          <w:bCs/>
        </w:rPr>
      </w:pPr>
    </w:p>
    <w:p w14:paraId="773CC517" w14:textId="77777777" w:rsidR="00E33AB9" w:rsidRDefault="00E33AB9" w:rsidP="00E33AB9">
      <w:pPr>
        <w:tabs>
          <w:tab w:val="left" w:pos="1629"/>
          <w:tab w:val="center" w:pos="4320"/>
        </w:tabs>
        <w:rPr>
          <w:bCs/>
        </w:rPr>
      </w:pPr>
    </w:p>
    <w:p w14:paraId="71620C8C" w14:textId="77777777" w:rsidR="00E33AB9" w:rsidRDefault="00E33AB9" w:rsidP="00E33AB9">
      <w:pPr>
        <w:tabs>
          <w:tab w:val="left" w:pos="1629"/>
          <w:tab w:val="center" w:pos="4320"/>
        </w:tabs>
        <w:rPr>
          <w:bCs/>
        </w:rPr>
      </w:pPr>
    </w:p>
    <w:p w14:paraId="5988472D" w14:textId="77777777" w:rsidR="00E33AB9" w:rsidRDefault="00E33AB9" w:rsidP="00E33AB9">
      <w:pPr>
        <w:tabs>
          <w:tab w:val="left" w:pos="1629"/>
          <w:tab w:val="center" w:pos="4320"/>
        </w:tabs>
        <w:rPr>
          <w:bCs/>
        </w:rPr>
      </w:pPr>
    </w:p>
    <w:p w14:paraId="5C1F6DFA" w14:textId="77777777" w:rsidR="00E33AB9" w:rsidRDefault="00E33AB9" w:rsidP="00E33AB9">
      <w:pPr>
        <w:tabs>
          <w:tab w:val="left" w:pos="1629"/>
          <w:tab w:val="center" w:pos="4320"/>
        </w:tabs>
        <w:rPr>
          <w:bCs/>
        </w:rPr>
      </w:pPr>
    </w:p>
    <w:p w14:paraId="3CCAE77D" w14:textId="77777777" w:rsidR="00E33AB9" w:rsidRDefault="00E33AB9" w:rsidP="00E33AB9">
      <w:pPr>
        <w:tabs>
          <w:tab w:val="left" w:pos="1629"/>
          <w:tab w:val="center" w:pos="4320"/>
        </w:tabs>
        <w:rPr>
          <w:bCs/>
        </w:rPr>
      </w:pPr>
    </w:p>
    <w:p w14:paraId="4F1F6DD1" w14:textId="77777777" w:rsidR="00E33AB9" w:rsidRDefault="00E33AB9" w:rsidP="00E33AB9">
      <w:pPr>
        <w:tabs>
          <w:tab w:val="left" w:pos="1629"/>
          <w:tab w:val="center" w:pos="4320"/>
        </w:tabs>
        <w:rPr>
          <w:bCs/>
        </w:rPr>
      </w:pPr>
    </w:p>
    <w:p w14:paraId="03C4C8BD" w14:textId="77777777" w:rsidR="00E33AB9" w:rsidRDefault="00E33AB9" w:rsidP="00E33AB9">
      <w:pPr>
        <w:tabs>
          <w:tab w:val="left" w:pos="1629"/>
          <w:tab w:val="center" w:pos="4320"/>
        </w:tabs>
        <w:rPr>
          <w:bCs/>
        </w:rPr>
      </w:pPr>
    </w:p>
    <w:p w14:paraId="2F55BE06" w14:textId="77777777" w:rsidR="00E33AB9" w:rsidRDefault="00E33AB9" w:rsidP="00E33AB9">
      <w:pPr>
        <w:tabs>
          <w:tab w:val="left" w:pos="1629"/>
          <w:tab w:val="center" w:pos="4320"/>
        </w:tabs>
        <w:rPr>
          <w:bCs/>
        </w:rPr>
      </w:pPr>
    </w:p>
    <w:p w14:paraId="0767AAF9" w14:textId="77777777" w:rsidR="00E33AB9" w:rsidRDefault="00E33AB9" w:rsidP="00E33AB9">
      <w:pPr>
        <w:tabs>
          <w:tab w:val="left" w:pos="1629"/>
          <w:tab w:val="center" w:pos="4320"/>
        </w:tabs>
        <w:rPr>
          <w:bCs/>
        </w:rPr>
      </w:pPr>
    </w:p>
    <w:p w14:paraId="2F16CE2D" w14:textId="77777777" w:rsidR="00E33AB9" w:rsidRDefault="00E33AB9" w:rsidP="00E33AB9">
      <w:pPr>
        <w:tabs>
          <w:tab w:val="left" w:pos="1629"/>
          <w:tab w:val="center" w:pos="4320"/>
        </w:tabs>
        <w:rPr>
          <w:bCs/>
        </w:rPr>
      </w:pPr>
    </w:p>
    <w:p w14:paraId="18F06546" w14:textId="77777777" w:rsidR="00E33AB9" w:rsidRDefault="00E33AB9" w:rsidP="00E33AB9">
      <w:pPr>
        <w:tabs>
          <w:tab w:val="left" w:pos="1629"/>
          <w:tab w:val="center" w:pos="4320"/>
        </w:tabs>
        <w:rPr>
          <w:bCs/>
        </w:rPr>
      </w:pPr>
    </w:p>
    <w:p w14:paraId="5969E87F" w14:textId="77777777" w:rsidR="00E33AB9" w:rsidRDefault="00E33AB9" w:rsidP="00E33AB9">
      <w:pPr>
        <w:tabs>
          <w:tab w:val="left" w:pos="1629"/>
          <w:tab w:val="center" w:pos="4320"/>
        </w:tabs>
        <w:rPr>
          <w:bCs/>
        </w:rPr>
      </w:pPr>
    </w:p>
    <w:p w14:paraId="4F094792" w14:textId="77777777" w:rsidR="00E33AB9" w:rsidRDefault="00E33AB9" w:rsidP="00E33AB9">
      <w:pPr>
        <w:tabs>
          <w:tab w:val="left" w:pos="1629"/>
          <w:tab w:val="center" w:pos="4320"/>
        </w:tabs>
        <w:rPr>
          <w:bCs/>
        </w:rPr>
      </w:pPr>
    </w:p>
    <w:p w14:paraId="320B9A69" w14:textId="77777777" w:rsidR="00E33AB9" w:rsidRDefault="00E33AB9" w:rsidP="00E33AB9">
      <w:pPr>
        <w:tabs>
          <w:tab w:val="left" w:pos="1629"/>
          <w:tab w:val="center" w:pos="4320"/>
        </w:tabs>
        <w:rPr>
          <w:bCs/>
        </w:rPr>
      </w:pPr>
    </w:p>
    <w:p w14:paraId="022F76FB" w14:textId="77777777" w:rsidR="00E33AB9" w:rsidRDefault="00E33AB9" w:rsidP="00E33AB9">
      <w:pPr>
        <w:tabs>
          <w:tab w:val="left" w:pos="1629"/>
          <w:tab w:val="center" w:pos="4320"/>
        </w:tabs>
        <w:rPr>
          <w:bCs/>
        </w:rPr>
      </w:pPr>
    </w:p>
    <w:p w14:paraId="71F41D93" w14:textId="77777777" w:rsidR="00E33AB9" w:rsidRDefault="00E33AB9" w:rsidP="00E33AB9">
      <w:pPr>
        <w:tabs>
          <w:tab w:val="left" w:pos="1629"/>
          <w:tab w:val="center" w:pos="4320"/>
        </w:tabs>
        <w:rPr>
          <w:bCs/>
        </w:rPr>
      </w:pPr>
    </w:p>
    <w:p w14:paraId="3D1F788E" w14:textId="77777777" w:rsidR="00E33AB9" w:rsidRDefault="00E33AB9" w:rsidP="00E33AB9">
      <w:pPr>
        <w:tabs>
          <w:tab w:val="left" w:pos="1629"/>
          <w:tab w:val="center" w:pos="4320"/>
        </w:tabs>
        <w:rPr>
          <w:bCs/>
        </w:rPr>
      </w:pPr>
    </w:p>
    <w:p w14:paraId="7B60BC92" w14:textId="77777777" w:rsidR="00E33AB9" w:rsidRDefault="00E33AB9" w:rsidP="00E33AB9">
      <w:pPr>
        <w:tabs>
          <w:tab w:val="left" w:pos="1629"/>
          <w:tab w:val="center" w:pos="4320"/>
        </w:tabs>
        <w:rPr>
          <w:bCs/>
        </w:rPr>
      </w:pPr>
    </w:p>
    <w:p w14:paraId="492F16D6" w14:textId="77777777" w:rsidR="00E33AB9" w:rsidRDefault="00E33AB9" w:rsidP="00E33AB9">
      <w:pPr>
        <w:tabs>
          <w:tab w:val="left" w:pos="1629"/>
          <w:tab w:val="center" w:pos="4320"/>
        </w:tabs>
        <w:rPr>
          <w:bCs/>
        </w:rPr>
      </w:pPr>
    </w:p>
    <w:p w14:paraId="2E8BFBDD" w14:textId="77777777" w:rsidR="00E33AB9" w:rsidRDefault="00E33AB9" w:rsidP="00E33AB9">
      <w:pPr>
        <w:tabs>
          <w:tab w:val="left" w:pos="1629"/>
          <w:tab w:val="center" w:pos="4320"/>
        </w:tabs>
        <w:rPr>
          <w:bCs/>
        </w:rPr>
      </w:pPr>
    </w:p>
    <w:p w14:paraId="4B4A2B3F" w14:textId="77777777" w:rsidR="00E33AB9" w:rsidRDefault="00E33AB9" w:rsidP="00E33AB9">
      <w:pPr>
        <w:tabs>
          <w:tab w:val="left" w:pos="1629"/>
          <w:tab w:val="center" w:pos="4320"/>
        </w:tabs>
        <w:rPr>
          <w:bCs/>
        </w:rPr>
      </w:pPr>
    </w:p>
    <w:p w14:paraId="7769E12E" w14:textId="77777777" w:rsidR="00E33AB9" w:rsidRDefault="00E33AB9" w:rsidP="00E33AB9">
      <w:pPr>
        <w:tabs>
          <w:tab w:val="left" w:pos="1629"/>
          <w:tab w:val="center" w:pos="4320"/>
        </w:tabs>
        <w:rPr>
          <w:bCs/>
        </w:rPr>
      </w:pPr>
    </w:p>
    <w:p w14:paraId="33F0A4FD" w14:textId="77777777" w:rsidR="00E33AB9" w:rsidRDefault="00E33AB9" w:rsidP="00E33AB9">
      <w:pPr>
        <w:tabs>
          <w:tab w:val="left" w:pos="1629"/>
          <w:tab w:val="center" w:pos="4320"/>
        </w:tabs>
        <w:rPr>
          <w:bCs/>
        </w:rPr>
      </w:pPr>
    </w:p>
    <w:p w14:paraId="31F63A61" w14:textId="77777777" w:rsidR="00E33AB9" w:rsidRDefault="00E33AB9" w:rsidP="00E33AB9">
      <w:pPr>
        <w:tabs>
          <w:tab w:val="left" w:pos="1629"/>
          <w:tab w:val="center" w:pos="4320"/>
        </w:tabs>
        <w:rPr>
          <w:bCs/>
        </w:rPr>
      </w:pPr>
    </w:p>
    <w:p w14:paraId="4E2A651E" w14:textId="77777777" w:rsidR="00E33AB9" w:rsidRDefault="00E33AB9" w:rsidP="00E33AB9">
      <w:pPr>
        <w:tabs>
          <w:tab w:val="left" w:pos="1629"/>
          <w:tab w:val="center" w:pos="4320"/>
        </w:tabs>
        <w:rPr>
          <w:bCs/>
        </w:rPr>
      </w:pPr>
    </w:p>
    <w:p w14:paraId="4B760D7C" w14:textId="77777777" w:rsidR="00E33AB9" w:rsidRDefault="00E33AB9" w:rsidP="00E33AB9">
      <w:pPr>
        <w:tabs>
          <w:tab w:val="left" w:pos="1629"/>
          <w:tab w:val="center" w:pos="4320"/>
        </w:tabs>
        <w:rPr>
          <w:bCs/>
        </w:rPr>
      </w:pPr>
    </w:p>
    <w:p w14:paraId="0AF022DF" w14:textId="77777777" w:rsidR="00E33AB9" w:rsidRDefault="00E33AB9" w:rsidP="00E33AB9">
      <w:pPr>
        <w:tabs>
          <w:tab w:val="left" w:pos="1629"/>
          <w:tab w:val="center" w:pos="4320"/>
        </w:tabs>
        <w:rPr>
          <w:bCs/>
        </w:rPr>
      </w:pPr>
    </w:p>
    <w:p w14:paraId="397669CD" w14:textId="77777777" w:rsidR="00E33AB9" w:rsidRDefault="00E33AB9" w:rsidP="00E33AB9">
      <w:pPr>
        <w:tabs>
          <w:tab w:val="left" w:pos="1629"/>
          <w:tab w:val="center" w:pos="4320"/>
        </w:tabs>
        <w:rPr>
          <w:bCs/>
        </w:rPr>
      </w:pPr>
      <w:r>
        <w:rPr>
          <w:bCs/>
        </w:rPr>
        <w:t xml:space="preserve">Figure 14: Logical Data Flow Diagram of the Proposed </w:t>
      </w:r>
      <w:r>
        <w:t>System (Level 0)</w:t>
      </w:r>
    </w:p>
    <w:p w14:paraId="0EC5BE6F" w14:textId="77777777" w:rsidR="00E33AB9" w:rsidRDefault="00E33AB9" w:rsidP="00E33AB9">
      <w:pPr>
        <w:tabs>
          <w:tab w:val="left" w:pos="1987"/>
          <w:tab w:val="center" w:pos="4320"/>
        </w:tabs>
        <w:jc w:val="left"/>
      </w:pPr>
      <w:r>
        <w:tab/>
      </w:r>
      <w:r>
        <w:tab/>
      </w:r>
      <w:r>
        <w:tab/>
      </w:r>
    </w:p>
    <w:p w14:paraId="53275D73" w14:textId="77777777" w:rsidR="00E33AB9" w:rsidRDefault="00E33AB9" w:rsidP="00E33AB9">
      <w:pPr>
        <w:tabs>
          <w:tab w:val="left" w:pos="1987"/>
          <w:tab w:val="center" w:pos="4320"/>
        </w:tabs>
        <w:jc w:val="left"/>
      </w:pPr>
    </w:p>
    <w:p w14:paraId="2838D64D" w14:textId="77777777" w:rsidR="00E33AB9" w:rsidRDefault="00E33AB9" w:rsidP="00E33AB9">
      <w:pPr>
        <w:tabs>
          <w:tab w:val="left" w:pos="1987"/>
          <w:tab w:val="center" w:pos="4320"/>
        </w:tabs>
        <w:jc w:val="left"/>
      </w:pPr>
    </w:p>
    <w:p w14:paraId="2782136D" w14:textId="77777777" w:rsidR="00E33AB9" w:rsidRDefault="00E33AB9" w:rsidP="00E33AB9">
      <w:pPr>
        <w:tabs>
          <w:tab w:val="left" w:pos="1987"/>
          <w:tab w:val="center" w:pos="4320"/>
        </w:tabs>
        <w:jc w:val="left"/>
      </w:pPr>
    </w:p>
    <w:p w14:paraId="44301311" w14:textId="77777777" w:rsidR="00E33AB9" w:rsidRDefault="00E33AB9" w:rsidP="00E33AB9">
      <w:pPr>
        <w:tabs>
          <w:tab w:val="left" w:pos="1987"/>
          <w:tab w:val="center" w:pos="4320"/>
        </w:tabs>
        <w:jc w:val="left"/>
      </w:pPr>
    </w:p>
    <w:p w14:paraId="03583E2F" w14:textId="77777777" w:rsidR="00E33AB9" w:rsidRDefault="00E33AB9" w:rsidP="00E33AB9">
      <w:pPr>
        <w:tabs>
          <w:tab w:val="left" w:pos="1987"/>
          <w:tab w:val="center" w:pos="4320"/>
        </w:tabs>
        <w:jc w:val="left"/>
      </w:pPr>
    </w:p>
    <w:p w14:paraId="6B563DBB" w14:textId="77777777" w:rsidR="00E33AB9" w:rsidRDefault="00E33AB9" w:rsidP="00E33AB9">
      <w:pPr>
        <w:tabs>
          <w:tab w:val="left" w:pos="1987"/>
          <w:tab w:val="center" w:pos="4320"/>
        </w:tabs>
        <w:jc w:val="left"/>
      </w:pPr>
    </w:p>
    <w:p w14:paraId="668B12A9" w14:textId="77777777" w:rsidR="00E33AB9" w:rsidRDefault="00E33AB9" w:rsidP="00E33AB9">
      <w:r>
        <w:rPr>
          <w:b w:val="0"/>
          <w:noProof/>
        </w:rPr>
        <w:drawing>
          <wp:anchor distT="0" distB="0" distL="114300" distR="114300" simplePos="0" relativeHeight="252033536" behindDoc="1" locked="0" layoutInCell="1" allowOverlap="1" wp14:anchorId="2C77B641" wp14:editId="3F87A8E9">
            <wp:simplePos x="0" y="0"/>
            <wp:positionH relativeFrom="column">
              <wp:posOffset>791932</wp:posOffset>
            </wp:positionH>
            <wp:positionV relativeFrom="paragraph">
              <wp:posOffset>131474</wp:posOffset>
            </wp:positionV>
            <wp:extent cx="3957747" cy="3058551"/>
            <wp:effectExtent l="0" t="0" r="0" b="889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57747" cy="30585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7D49C" w14:textId="77777777" w:rsidR="00E33AB9" w:rsidRDefault="00E33AB9" w:rsidP="00E33AB9"/>
    <w:p w14:paraId="448417C6" w14:textId="77777777" w:rsidR="00E33AB9" w:rsidRDefault="00E33AB9" w:rsidP="00E33AB9">
      <w:pPr>
        <w:tabs>
          <w:tab w:val="left" w:pos="3480"/>
          <w:tab w:val="center" w:pos="4320"/>
        </w:tabs>
        <w:jc w:val="both"/>
        <w:rPr>
          <w:bCs/>
        </w:rPr>
      </w:pPr>
      <w:bookmarkStart w:id="9" w:name="_Hlk112746646"/>
    </w:p>
    <w:p w14:paraId="1A90DC21" w14:textId="77777777" w:rsidR="00E33AB9" w:rsidRDefault="00E33AB9" w:rsidP="00E33AB9">
      <w:pPr>
        <w:tabs>
          <w:tab w:val="left" w:pos="3480"/>
          <w:tab w:val="center" w:pos="4320"/>
        </w:tabs>
        <w:jc w:val="both"/>
        <w:rPr>
          <w:bCs/>
        </w:rPr>
      </w:pPr>
    </w:p>
    <w:p w14:paraId="42598DA5" w14:textId="77777777" w:rsidR="00E33AB9" w:rsidRDefault="00E33AB9" w:rsidP="00E33AB9">
      <w:pPr>
        <w:tabs>
          <w:tab w:val="left" w:pos="3480"/>
          <w:tab w:val="center" w:pos="4320"/>
        </w:tabs>
        <w:jc w:val="both"/>
        <w:rPr>
          <w:bCs/>
        </w:rPr>
      </w:pPr>
    </w:p>
    <w:p w14:paraId="009BBA81" w14:textId="77777777" w:rsidR="00E33AB9" w:rsidRDefault="00E33AB9" w:rsidP="00E33AB9">
      <w:pPr>
        <w:tabs>
          <w:tab w:val="left" w:pos="3480"/>
          <w:tab w:val="center" w:pos="4320"/>
        </w:tabs>
        <w:jc w:val="both"/>
        <w:rPr>
          <w:bCs/>
        </w:rPr>
      </w:pPr>
    </w:p>
    <w:p w14:paraId="714E85E2" w14:textId="77777777" w:rsidR="00E33AB9" w:rsidRDefault="00E33AB9" w:rsidP="00E33AB9">
      <w:pPr>
        <w:tabs>
          <w:tab w:val="left" w:pos="3480"/>
          <w:tab w:val="center" w:pos="4320"/>
        </w:tabs>
        <w:jc w:val="both"/>
        <w:rPr>
          <w:bCs/>
        </w:rPr>
      </w:pPr>
    </w:p>
    <w:p w14:paraId="6C731095" w14:textId="77777777" w:rsidR="00E33AB9" w:rsidRDefault="00E33AB9" w:rsidP="00E33AB9">
      <w:pPr>
        <w:tabs>
          <w:tab w:val="left" w:pos="3480"/>
          <w:tab w:val="center" w:pos="4320"/>
        </w:tabs>
        <w:jc w:val="both"/>
        <w:rPr>
          <w:bCs/>
        </w:rPr>
      </w:pPr>
    </w:p>
    <w:p w14:paraId="155015A6" w14:textId="77777777" w:rsidR="00E33AB9" w:rsidRDefault="00E33AB9" w:rsidP="00E33AB9">
      <w:pPr>
        <w:tabs>
          <w:tab w:val="left" w:pos="3480"/>
          <w:tab w:val="center" w:pos="4320"/>
        </w:tabs>
        <w:jc w:val="both"/>
        <w:rPr>
          <w:bCs/>
        </w:rPr>
      </w:pPr>
    </w:p>
    <w:p w14:paraId="3C5B3BF9" w14:textId="77777777" w:rsidR="00E33AB9" w:rsidRDefault="00E33AB9" w:rsidP="00E33AB9">
      <w:pPr>
        <w:tabs>
          <w:tab w:val="left" w:pos="3480"/>
          <w:tab w:val="center" w:pos="4320"/>
        </w:tabs>
        <w:jc w:val="both"/>
        <w:rPr>
          <w:bCs/>
        </w:rPr>
      </w:pPr>
    </w:p>
    <w:p w14:paraId="1318A1EA" w14:textId="77777777" w:rsidR="00E33AB9" w:rsidRDefault="00E33AB9" w:rsidP="00E33AB9">
      <w:pPr>
        <w:tabs>
          <w:tab w:val="left" w:pos="3480"/>
          <w:tab w:val="center" w:pos="4320"/>
        </w:tabs>
        <w:jc w:val="both"/>
        <w:rPr>
          <w:bCs/>
        </w:rPr>
      </w:pPr>
    </w:p>
    <w:p w14:paraId="33085B69" w14:textId="77777777" w:rsidR="00E33AB9" w:rsidRDefault="00E33AB9" w:rsidP="00E33AB9">
      <w:pPr>
        <w:tabs>
          <w:tab w:val="left" w:pos="3480"/>
          <w:tab w:val="center" w:pos="4320"/>
        </w:tabs>
        <w:jc w:val="both"/>
        <w:rPr>
          <w:bCs/>
        </w:rPr>
      </w:pPr>
    </w:p>
    <w:p w14:paraId="62A796F8" w14:textId="77777777" w:rsidR="00E33AB9" w:rsidRDefault="00E33AB9" w:rsidP="00E33AB9">
      <w:pPr>
        <w:tabs>
          <w:tab w:val="left" w:pos="3480"/>
          <w:tab w:val="center" w:pos="4320"/>
        </w:tabs>
        <w:jc w:val="both"/>
        <w:rPr>
          <w:bCs/>
        </w:rPr>
      </w:pPr>
    </w:p>
    <w:p w14:paraId="5257A167" w14:textId="77777777" w:rsidR="00E33AB9" w:rsidRDefault="00E33AB9" w:rsidP="00E33AB9">
      <w:pPr>
        <w:tabs>
          <w:tab w:val="left" w:pos="3480"/>
          <w:tab w:val="center" w:pos="4320"/>
        </w:tabs>
        <w:jc w:val="both"/>
        <w:rPr>
          <w:bCs/>
        </w:rPr>
      </w:pPr>
    </w:p>
    <w:p w14:paraId="06D7C92F" w14:textId="77777777" w:rsidR="00E33AB9" w:rsidRDefault="00E33AB9" w:rsidP="00E33AB9">
      <w:pPr>
        <w:tabs>
          <w:tab w:val="left" w:pos="3480"/>
          <w:tab w:val="center" w:pos="4320"/>
        </w:tabs>
        <w:jc w:val="both"/>
        <w:rPr>
          <w:bCs/>
        </w:rPr>
      </w:pPr>
    </w:p>
    <w:p w14:paraId="1F4DBE9B" w14:textId="77777777" w:rsidR="00E33AB9" w:rsidRDefault="00E33AB9" w:rsidP="00E33AB9">
      <w:pPr>
        <w:tabs>
          <w:tab w:val="left" w:pos="3480"/>
          <w:tab w:val="center" w:pos="4320"/>
        </w:tabs>
        <w:jc w:val="both"/>
        <w:rPr>
          <w:bCs/>
        </w:rPr>
      </w:pPr>
    </w:p>
    <w:p w14:paraId="0496126F" w14:textId="77777777" w:rsidR="00E33AB9" w:rsidRDefault="00E33AB9" w:rsidP="00E33AB9">
      <w:pPr>
        <w:tabs>
          <w:tab w:val="left" w:pos="3480"/>
          <w:tab w:val="center" w:pos="4320"/>
        </w:tabs>
        <w:jc w:val="both"/>
        <w:rPr>
          <w:bCs/>
        </w:rPr>
      </w:pPr>
    </w:p>
    <w:p w14:paraId="0C4DE2CD" w14:textId="77777777" w:rsidR="00E33AB9" w:rsidRDefault="00E33AB9" w:rsidP="00E33AB9">
      <w:pPr>
        <w:tabs>
          <w:tab w:val="left" w:pos="3480"/>
          <w:tab w:val="center" w:pos="4320"/>
        </w:tabs>
        <w:jc w:val="both"/>
        <w:rPr>
          <w:bCs/>
        </w:rPr>
      </w:pPr>
    </w:p>
    <w:p w14:paraId="230287F9" w14:textId="77777777" w:rsidR="00E33AB9" w:rsidRDefault="00E33AB9" w:rsidP="00E33AB9">
      <w:pPr>
        <w:tabs>
          <w:tab w:val="left" w:pos="3480"/>
          <w:tab w:val="center" w:pos="4320"/>
        </w:tabs>
        <w:jc w:val="both"/>
        <w:rPr>
          <w:bCs/>
        </w:rPr>
      </w:pPr>
    </w:p>
    <w:p w14:paraId="33272975" w14:textId="77777777" w:rsidR="00E33AB9" w:rsidRDefault="00E33AB9" w:rsidP="00E33AB9">
      <w:pPr>
        <w:tabs>
          <w:tab w:val="left" w:pos="3480"/>
          <w:tab w:val="center" w:pos="4320"/>
        </w:tabs>
        <w:rPr>
          <w:bCs/>
        </w:rPr>
      </w:pPr>
    </w:p>
    <w:p w14:paraId="006E4AB8" w14:textId="77777777" w:rsidR="00E33AB9" w:rsidRPr="00001879" w:rsidRDefault="00E33AB9" w:rsidP="00E33AB9">
      <w:pPr>
        <w:tabs>
          <w:tab w:val="left" w:pos="3480"/>
          <w:tab w:val="center" w:pos="4320"/>
        </w:tabs>
        <w:rPr>
          <w:bCs/>
        </w:rPr>
      </w:pPr>
      <w:r>
        <w:rPr>
          <w:bCs/>
        </w:rPr>
        <w:t>Figure 15: Physical Data Flow Diagram of the Proposed System (Level 1 - User)</w:t>
      </w:r>
      <w:bookmarkEnd w:id="9"/>
    </w:p>
    <w:p w14:paraId="223526D3" w14:textId="77777777" w:rsidR="00E33AB9" w:rsidRDefault="00E33AB9" w:rsidP="00E33AB9">
      <w:pPr>
        <w:tabs>
          <w:tab w:val="left" w:pos="3000"/>
          <w:tab w:val="center" w:pos="4320"/>
        </w:tabs>
        <w:jc w:val="both"/>
      </w:pPr>
    </w:p>
    <w:p w14:paraId="6C1F260C" w14:textId="77777777" w:rsidR="00E33AB9" w:rsidRDefault="00E33AB9" w:rsidP="00E33AB9">
      <w:pPr>
        <w:tabs>
          <w:tab w:val="left" w:pos="3000"/>
          <w:tab w:val="center" w:pos="4320"/>
        </w:tabs>
      </w:pPr>
    </w:p>
    <w:p w14:paraId="020384F3" w14:textId="77777777" w:rsidR="00E33AB9" w:rsidRDefault="00E33AB9" w:rsidP="00E33AB9">
      <w:r>
        <w:rPr>
          <w:b w:val="0"/>
          <w:noProof/>
        </w:rPr>
        <w:drawing>
          <wp:anchor distT="0" distB="0" distL="114300" distR="114300" simplePos="0" relativeHeight="252034560" behindDoc="1" locked="0" layoutInCell="1" allowOverlap="1" wp14:anchorId="615E1D38" wp14:editId="5267BEFF">
            <wp:simplePos x="0" y="0"/>
            <wp:positionH relativeFrom="column">
              <wp:posOffset>365949</wp:posOffset>
            </wp:positionH>
            <wp:positionV relativeFrom="paragraph">
              <wp:posOffset>31235</wp:posOffset>
            </wp:positionV>
            <wp:extent cx="4804963" cy="3351796"/>
            <wp:effectExtent l="0" t="0" r="0" b="1270"/>
            <wp:wrapNone/>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4963" cy="33517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00D68" w14:textId="77777777" w:rsidR="00E33AB9" w:rsidRDefault="00E33AB9" w:rsidP="00E33AB9"/>
    <w:p w14:paraId="6EDF3249" w14:textId="77777777" w:rsidR="00E33AB9" w:rsidRPr="002C733C" w:rsidRDefault="00E33AB9" w:rsidP="00E33AB9"/>
    <w:p w14:paraId="039913C2" w14:textId="77777777" w:rsidR="00E33AB9" w:rsidRPr="002C733C" w:rsidRDefault="00E33AB9" w:rsidP="00E33AB9"/>
    <w:p w14:paraId="2297A90F" w14:textId="77777777" w:rsidR="00E33AB9" w:rsidRPr="002C733C" w:rsidRDefault="00E33AB9" w:rsidP="00E33AB9"/>
    <w:p w14:paraId="2F3D650A" w14:textId="77777777" w:rsidR="00E33AB9" w:rsidRPr="002C733C" w:rsidRDefault="00E33AB9" w:rsidP="00E33AB9"/>
    <w:p w14:paraId="6159FA23" w14:textId="77777777" w:rsidR="00E33AB9" w:rsidRPr="002C733C" w:rsidRDefault="00E33AB9" w:rsidP="00E33AB9"/>
    <w:p w14:paraId="53DDF1D2" w14:textId="77777777" w:rsidR="00E33AB9" w:rsidRPr="002C733C" w:rsidRDefault="00E33AB9" w:rsidP="00E33AB9"/>
    <w:p w14:paraId="0492EEB8" w14:textId="77777777" w:rsidR="00E33AB9" w:rsidRPr="002C733C" w:rsidRDefault="00E33AB9" w:rsidP="00E33AB9"/>
    <w:p w14:paraId="13DCABC3" w14:textId="77777777" w:rsidR="00E33AB9" w:rsidRPr="002C733C" w:rsidRDefault="00E33AB9" w:rsidP="00E33AB9"/>
    <w:p w14:paraId="13B6240C" w14:textId="77777777" w:rsidR="00E33AB9" w:rsidRPr="002C733C" w:rsidRDefault="00E33AB9" w:rsidP="00E33AB9"/>
    <w:p w14:paraId="4D91896B" w14:textId="77777777" w:rsidR="00E33AB9" w:rsidRPr="002C733C" w:rsidRDefault="00E33AB9" w:rsidP="00E33AB9"/>
    <w:p w14:paraId="6351BC63" w14:textId="77777777" w:rsidR="00E33AB9" w:rsidRPr="002C733C" w:rsidRDefault="00E33AB9" w:rsidP="00E33AB9"/>
    <w:p w14:paraId="51B51F18" w14:textId="77777777" w:rsidR="00E33AB9" w:rsidRPr="002C733C" w:rsidRDefault="00E33AB9" w:rsidP="00E33AB9"/>
    <w:p w14:paraId="2C76C299" w14:textId="77777777" w:rsidR="00E33AB9" w:rsidRPr="002C733C" w:rsidRDefault="00E33AB9" w:rsidP="00E33AB9"/>
    <w:p w14:paraId="63142A1E" w14:textId="77777777" w:rsidR="00E33AB9" w:rsidRPr="002C733C" w:rsidRDefault="00E33AB9" w:rsidP="00E33AB9"/>
    <w:p w14:paraId="17A0A621" w14:textId="77777777" w:rsidR="00E33AB9" w:rsidRPr="002C733C" w:rsidRDefault="00E33AB9" w:rsidP="00E33AB9"/>
    <w:p w14:paraId="091202AE" w14:textId="77777777" w:rsidR="00E33AB9" w:rsidRPr="002C733C" w:rsidRDefault="00E33AB9" w:rsidP="00E33AB9"/>
    <w:p w14:paraId="12FD73A7" w14:textId="77777777" w:rsidR="00E33AB9" w:rsidRPr="002C733C" w:rsidRDefault="00E33AB9" w:rsidP="00E33AB9"/>
    <w:p w14:paraId="204A881D" w14:textId="77777777" w:rsidR="00E33AB9" w:rsidRPr="002C733C" w:rsidRDefault="00E33AB9" w:rsidP="00E33AB9"/>
    <w:p w14:paraId="66548E15" w14:textId="77777777" w:rsidR="00E33AB9" w:rsidRDefault="00E33AB9" w:rsidP="00E33AB9">
      <w:pPr>
        <w:tabs>
          <w:tab w:val="left" w:pos="3435"/>
          <w:tab w:val="center" w:pos="4320"/>
        </w:tabs>
        <w:jc w:val="both"/>
      </w:pPr>
    </w:p>
    <w:p w14:paraId="54DBBBC1" w14:textId="77777777" w:rsidR="00E33AB9" w:rsidRDefault="00E33AB9" w:rsidP="00E33AB9">
      <w:pPr>
        <w:tabs>
          <w:tab w:val="left" w:pos="3435"/>
          <w:tab w:val="center" w:pos="4320"/>
        </w:tabs>
      </w:pPr>
      <w:r>
        <w:t>Figure 16: Physical Data Flow Diagram of the Proposed System (Level 1 - Cage)</w:t>
      </w:r>
    </w:p>
    <w:p w14:paraId="0CBECC2F" w14:textId="4E4672F7" w:rsidR="00E33AB9" w:rsidRDefault="000B19B5" w:rsidP="00E33AB9">
      <w:pPr>
        <w:tabs>
          <w:tab w:val="left" w:pos="4063"/>
          <w:tab w:val="center" w:pos="4320"/>
        </w:tabs>
        <w:jc w:val="left"/>
      </w:pPr>
      <w:r>
        <w:rPr>
          <w:b w:val="0"/>
          <w:noProof/>
        </w:rPr>
        <w:lastRenderedPageBreak/>
        <w:drawing>
          <wp:anchor distT="0" distB="0" distL="114300" distR="114300" simplePos="0" relativeHeight="252132864" behindDoc="1" locked="0" layoutInCell="1" allowOverlap="1" wp14:anchorId="7C7AC961" wp14:editId="68BF786E">
            <wp:simplePos x="0" y="0"/>
            <wp:positionH relativeFrom="column">
              <wp:posOffset>528320</wp:posOffset>
            </wp:positionH>
            <wp:positionV relativeFrom="paragraph">
              <wp:posOffset>0</wp:posOffset>
            </wp:positionV>
            <wp:extent cx="4384416" cy="33147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4416"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3AB9">
        <w:tab/>
      </w:r>
    </w:p>
    <w:p w14:paraId="0EABDE3A" w14:textId="77777777" w:rsidR="00E33AB9" w:rsidRDefault="00E33AB9" w:rsidP="00E33AB9"/>
    <w:p w14:paraId="7278FE8E" w14:textId="77777777" w:rsidR="00E33AB9" w:rsidRDefault="00E33AB9" w:rsidP="00E33AB9"/>
    <w:p w14:paraId="26CA833A" w14:textId="77777777" w:rsidR="00E33AB9" w:rsidRPr="00D82BAB" w:rsidRDefault="00E33AB9" w:rsidP="00E33AB9"/>
    <w:p w14:paraId="42190271" w14:textId="77777777" w:rsidR="00E33AB9" w:rsidRPr="00D82BAB" w:rsidRDefault="00E33AB9" w:rsidP="00E33AB9"/>
    <w:p w14:paraId="547F6FA2" w14:textId="77777777" w:rsidR="00E33AB9" w:rsidRPr="00D82BAB" w:rsidRDefault="00E33AB9" w:rsidP="00E33AB9"/>
    <w:p w14:paraId="37EA77BD" w14:textId="77777777" w:rsidR="00E33AB9" w:rsidRPr="00D82BAB" w:rsidRDefault="00E33AB9" w:rsidP="00E33AB9"/>
    <w:p w14:paraId="390057FD" w14:textId="77777777" w:rsidR="00E33AB9" w:rsidRPr="00D82BAB" w:rsidRDefault="00E33AB9" w:rsidP="00E33AB9"/>
    <w:p w14:paraId="5D3C65F1" w14:textId="77777777" w:rsidR="00E33AB9" w:rsidRPr="00D82BAB" w:rsidRDefault="00E33AB9" w:rsidP="00E33AB9"/>
    <w:p w14:paraId="711FB101" w14:textId="77777777" w:rsidR="00E33AB9" w:rsidRPr="00D82BAB" w:rsidRDefault="00E33AB9" w:rsidP="00E33AB9"/>
    <w:p w14:paraId="67D66720" w14:textId="77777777" w:rsidR="00E33AB9" w:rsidRPr="00D82BAB" w:rsidRDefault="00E33AB9" w:rsidP="00E33AB9"/>
    <w:p w14:paraId="273F28E4" w14:textId="77777777" w:rsidR="00E33AB9" w:rsidRPr="00D82BAB" w:rsidRDefault="00E33AB9" w:rsidP="00E33AB9"/>
    <w:p w14:paraId="3D108CBE" w14:textId="77777777" w:rsidR="00E33AB9" w:rsidRPr="00D82BAB" w:rsidRDefault="00E33AB9" w:rsidP="00E33AB9"/>
    <w:p w14:paraId="3EF42DAA" w14:textId="77777777" w:rsidR="00E33AB9" w:rsidRPr="00D82BAB" w:rsidRDefault="00E33AB9" w:rsidP="00E33AB9"/>
    <w:p w14:paraId="3888A807" w14:textId="77777777" w:rsidR="00E33AB9" w:rsidRPr="00D82BAB" w:rsidRDefault="00E33AB9" w:rsidP="00E33AB9"/>
    <w:p w14:paraId="6DA2E324" w14:textId="77777777" w:rsidR="00E33AB9" w:rsidRPr="00D82BAB" w:rsidRDefault="00E33AB9" w:rsidP="00E33AB9"/>
    <w:p w14:paraId="1CF0CAAD" w14:textId="77777777" w:rsidR="00E33AB9" w:rsidRPr="00D82BAB" w:rsidRDefault="00E33AB9" w:rsidP="00E33AB9"/>
    <w:p w14:paraId="5C9C0638" w14:textId="77777777" w:rsidR="00E33AB9" w:rsidRPr="00D82BAB" w:rsidRDefault="00E33AB9" w:rsidP="00E33AB9"/>
    <w:p w14:paraId="68A77519" w14:textId="77777777" w:rsidR="00E33AB9" w:rsidRDefault="00E33AB9" w:rsidP="00E33AB9">
      <w:pPr>
        <w:tabs>
          <w:tab w:val="left" w:pos="3870"/>
          <w:tab w:val="center" w:pos="4320"/>
        </w:tabs>
        <w:jc w:val="both"/>
      </w:pPr>
    </w:p>
    <w:p w14:paraId="7B44295A" w14:textId="77777777" w:rsidR="00E33AB9" w:rsidRDefault="00E33AB9" w:rsidP="00E33AB9">
      <w:pPr>
        <w:tabs>
          <w:tab w:val="left" w:pos="3870"/>
          <w:tab w:val="center" w:pos="4320"/>
        </w:tabs>
        <w:jc w:val="both"/>
      </w:pPr>
    </w:p>
    <w:p w14:paraId="00F369C5" w14:textId="77777777" w:rsidR="00E33AB9" w:rsidRDefault="00E33AB9" w:rsidP="00E33AB9">
      <w:pPr>
        <w:tabs>
          <w:tab w:val="left" w:pos="3870"/>
          <w:tab w:val="center" w:pos="4320"/>
        </w:tabs>
      </w:pPr>
      <w:r>
        <w:t>Figure 17: Physical Data Flow Diagram of the Proposed System (Level 1 - Pig)</w:t>
      </w:r>
    </w:p>
    <w:p w14:paraId="152D58A6" w14:textId="77777777" w:rsidR="00E33AB9" w:rsidRDefault="00E33AB9" w:rsidP="00E33AB9">
      <w:pPr>
        <w:tabs>
          <w:tab w:val="left" w:pos="1596"/>
          <w:tab w:val="center" w:pos="4320"/>
        </w:tabs>
      </w:pPr>
    </w:p>
    <w:p w14:paraId="07AEA6FC" w14:textId="77777777" w:rsidR="00E33AB9" w:rsidRDefault="00E33AB9" w:rsidP="00E33AB9">
      <w:r>
        <w:rPr>
          <w:b w:val="0"/>
          <w:noProof/>
        </w:rPr>
        <w:drawing>
          <wp:anchor distT="0" distB="0" distL="114300" distR="114300" simplePos="0" relativeHeight="252036608" behindDoc="1" locked="0" layoutInCell="1" allowOverlap="1" wp14:anchorId="34F40459" wp14:editId="21BFAA37">
            <wp:simplePos x="0" y="0"/>
            <wp:positionH relativeFrom="column">
              <wp:posOffset>456885</wp:posOffset>
            </wp:positionH>
            <wp:positionV relativeFrom="paragraph">
              <wp:posOffset>144916</wp:posOffset>
            </wp:positionV>
            <wp:extent cx="4568510" cy="3496708"/>
            <wp:effectExtent l="0" t="0" r="0" b="8890"/>
            <wp:wrapNone/>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68510" cy="34967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8C5E2" w14:textId="77777777" w:rsidR="00E33AB9" w:rsidRDefault="00E33AB9" w:rsidP="00E33AB9"/>
    <w:p w14:paraId="4CDC575D" w14:textId="77777777" w:rsidR="00E33AB9" w:rsidRPr="00D82BAB" w:rsidRDefault="00E33AB9" w:rsidP="00E33AB9"/>
    <w:p w14:paraId="3C106E4A" w14:textId="77777777" w:rsidR="00E33AB9" w:rsidRPr="00D82BAB" w:rsidRDefault="00E33AB9" w:rsidP="00E33AB9"/>
    <w:p w14:paraId="5D63EF1D" w14:textId="77777777" w:rsidR="00E33AB9" w:rsidRPr="00D82BAB" w:rsidRDefault="00E33AB9" w:rsidP="00E33AB9"/>
    <w:p w14:paraId="5DD90A65" w14:textId="77777777" w:rsidR="00E33AB9" w:rsidRPr="00D82BAB" w:rsidRDefault="00E33AB9" w:rsidP="00E33AB9"/>
    <w:p w14:paraId="6A709CE1" w14:textId="77777777" w:rsidR="00E33AB9" w:rsidRPr="00D82BAB" w:rsidRDefault="00E33AB9" w:rsidP="00E33AB9"/>
    <w:p w14:paraId="7D3F5BEB" w14:textId="77777777" w:rsidR="00E33AB9" w:rsidRPr="00D82BAB" w:rsidRDefault="00E33AB9" w:rsidP="00E33AB9"/>
    <w:p w14:paraId="02B65411" w14:textId="77777777" w:rsidR="00E33AB9" w:rsidRPr="00D82BAB" w:rsidRDefault="00E33AB9" w:rsidP="00E33AB9"/>
    <w:p w14:paraId="27C3AFDF" w14:textId="77777777" w:rsidR="00E33AB9" w:rsidRPr="00D82BAB" w:rsidRDefault="00E33AB9" w:rsidP="00E33AB9"/>
    <w:p w14:paraId="193ED17D" w14:textId="77777777" w:rsidR="00E33AB9" w:rsidRPr="00D82BAB" w:rsidRDefault="00E33AB9" w:rsidP="00E33AB9"/>
    <w:p w14:paraId="19F759DE" w14:textId="77777777" w:rsidR="00E33AB9" w:rsidRPr="00D82BAB" w:rsidRDefault="00E33AB9" w:rsidP="00E33AB9"/>
    <w:p w14:paraId="413F48A1" w14:textId="77777777" w:rsidR="00E33AB9" w:rsidRPr="00D82BAB" w:rsidRDefault="00E33AB9" w:rsidP="00E33AB9"/>
    <w:p w14:paraId="33D21E0F" w14:textId="77777777" w:rsidR="00E33AB9" w:rsidRPr="00D82BAB" w:rsidRDefault="00E33AB9" w:rsidP="00E33AB9"/>
    <w:p w14:paraId="1ED7E990" w14:textId="77777777" w:rsidR="00E33AB9" w:rsidRDefault="00E33AB9" w:rsidP="00E33AB9"/>
    <w:p w14:paraId="5C27F10F" w14:textId="77777777" w:rsidR="00E33AB9" w:rsidRPr="00D82BAB" w:rsidRDefault="00E33AB9" w:rsidP="00E33AB9"/>
    <w:p w14:paraId="0357ABB0" w14:textId="77777777" w:rsidR="00E33AB9" w:rsidRPr="00D82BAB" w:rsidRDefault="00E33AB9" w:rsidP="00E33AB9"/>
    <w:p w14:paraId="55622D3E" w14:textId="77777777" w:rsidR="00E33AB9" w:rsidRPr="00D82BAB" w:rsidRDefault="00E33AB9" w:rsidP="00E33AB9"/>
    <w:p w14:paraId="326E871B" w14:textId="77777777" w:rsidR="00E33AB9" w:rsidRPr="00D82BAB" w:rsidRDefault="00E33AB9" w:rsidP="00E33AB9"/>
    <w:p w14:paraId="5541D9A5" w14:textId="77777777" w:rsidR="00E33AB9" w:rsidRDefault="00E33AB9" w:rsidP="00E33AB9"/>
    <w:p w14:paraId="5A4769AE" w14:textId="77777777" w:rsidR="00E33AB9" w:rsidRDefault="00E33AB9" w:rsidP="00E33AB9">
      <w:pPr>
        <w:tabs>
          <w:tab w:val="left" w:pos="3030"/>
          <w:tab w:val="center" w:pos="4320"/>
        </w:tabs>
      </w:pPr>
    </w:p>
    <w:p w14:paraId="00AE10C8" w14:textId="77777777" w:rsidR="00E33AB9" w:rsidRDefault="00E33AB9" w:rsidP="00E33AB9">
      <w:pPr>
        <w:tabs>
          <w:tab w:val="left" w:pos="3030"/>
          <w:tab w:val="center" w:pos="4320"/>
        </w:tabs>
      </w:pPr>
    </w:p>
    <w:p w14:paraId="30C67098" w14:textId="77777777" w:rsidR="00E33AB9" w:rsidRDefault="00E33AB9" w:rsidP="00E33AB9">
      <w:pPr>
        <w:tabs>
          <w:tab w:val="left" w:pos="3030"/>
          <w:tab w:val="center" w:pos="4320"/>
        </w:tabs>
      </w:pPr>
      <w:r>
        <w:t>Figure 18: Physical Diagrm of the Proposed System (Level 1 – Batch)</w:t>
      </w:r>
    </w:p>
    <w:p w14:paraId="47DA49F1" w14:textId="77777777" w:rsidR="00E33AB9" w:rsidRDefault="00E33AB9" w:rsidP="00E33AB9">
      <w:pPr>
        <w:tabs>
          <w:tab w:val="left" w:pos="3030"/>
          <w:tab w:val="center" w:pos="4320"/>
        </w:tabs>
      </w:pPr>
    </w:p>
    <w:p w14:paraId="1C5375E9" w14:textId="77777777" w:rsidR="00E33AB9" w:rsidRDefault="00E33AB9" w:rsidP="00E33AB9">
      <w:pPr>
        <w:tabs>
          <w:tab w:val="left" w:pos="3030"/>
          <w:tab w:val="center" w:pos="4320"/>
        </w:tabs>
      </w:pPr>
      <w:r>
        <w:rPr>
          <w:b w:val="0"/>
          <w:noProof/>
        </w:rPr>
        <w:lastRenderedPageBreak/>
        <w:drawing>
          <wp:anchor distT="0" distB="0" distL="114300" distR="114300" simplePos="0" relativeHeight="252037632" behindDoc="1" locked="0" layoutInCell="1" allowOverlap="1" wp14:anchorId="0CB803DE" wp14:editId="50F1B1F5">
            <wp:simplePos x="0" y="0"/>
            <wp:positionH relativeFrom="column">
              <wp:posOffset>685165</wp:posOffset>
            </wp:positionH>
            <wp:positionV relativeFrom="paragraph">
              <wp:posOffset>113786</wp:posOffset>
            </wp:positionV>
            <wp:extent cx="4222120" cy="3371832"/>
            <wp:effectExtent l="0" t="0" r="0" b="635"/>
            <wp:wrapNone/>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22120" cy="3371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F3539" w14:textId="77777777" w:rsidR="00E33AB9" w:rsidRDefault="00E33AB9" w:rsidP="00E33AB9">
      <w:pPr>
        <w:tabs>
          <w:tab w:val="left" w:pos="3030"/>
          <w:tab w:val="center" w:pos="4320"/>
        </w:tabs>
      </w:pPr>
    </w:p>
    <w:p w14:paraId="3609B3C9" w14:textId="77777777" w:rsidR="00E33AB9" w:rsidRDefault="00E33AB9" w:rsidP="00E33AB9">
      <w:pPr>
        <w:tabs>
          <w:tab w:val="left" w:pos="3030"/>
          <w:tab w:val="center" w:pos="4320"/>
        </w:tabs>
      </w:pPr>
    </w:p>
    <w:p w14:paraId="2D42E4F6" w14:textId="77777777" w:rsidR="00E33AB9" w:rsidRDefault="00E33AB9" w:rsidP="00E33AB9">
      <w:pPr>
        <w:tabs>
          <w:tab w:val="left" w:pos="3030"/>
          <w:tab w:val="center" w:pos="4320"/>
        </w:tabs>
      </w:pPr>
    </w:p>
    <w:p w14:paraId="7A567B05" w14:textId="77777777" w:rsidR="00E33AB9" w:rsidRDefault="00E33AB9" w:rsidP="00E33AB9">
      <w:pPr>
        <w:tabs>
          <w:tab w:val="left" w:pos="3030"/>
          <w:tab w:val="center" w:pos="4320"/>
        </w:tabs>
      </w:pPr>
    </w:p>
    <w:p w14:paraId="62BA5DDC" w14:textId="77777777" w:rsidR="00E33AB9" w:rsidRDefault="00E33AB9" w:rsidP="00E33AB9">
      <w:pPr>
        <w:tabs>
          <w:tab w:val="left" w:pos="3030"/>
          <w:tab w:val="center" w:pos="4320"/>
        </w:tabs>
      </w:pPr>
    </w:p>
    <w:p w14:paraId="22AFA241" w14:textId="77777777" w:rsidR="00E33AB9" w:rsidRDefault="00E33AB9" w:rsidP="00E33AB9">
      <w:pPr>
        <w:tabs>
          <w:tab w:val="left" w:pos="3030"/>
          <w:tab w:val="center" w:pos="4320"/>
        </w:tabs>
      </w:pPr>
    </w:p>
    <w:p w14:paraId="46F06F94" w14:textId="77777777" w:rsidR="00E33AB9" w:rsidRDefault="00E33AB9" w:rsidP="00E33AB9">
      <w:pPr>
        <w:tabs>
          <w:tab w:val="left" w:pos="3030"/>
          <w:tab w:val="center" w:pos="4320"/>
        </w:tabs>
      </w:pPr>
    </w:p>
    <w:p w14:paraId="10F5640C" w14:textId="77777777" w:rsidR="00E33AB9" w:rsidRDefault="00E33AB9" w:rsidP="00E33AB9">
      <w:pPr>
        <w:tabs>
          <w:tab w:val="left" w:pos="3030"/>
          <w:tab w:val="center" w:pos="4320"/>
        </w:tabs>
      </w:pPr>
    </w:p>
    <w:p w14:paraId="310BEDB0" w14:textId="77777777" w:rsidR="00E33AB9" w:rsidRDefault="00E33AB9" w:rsidP="00E33AB9">
      <w:pPr>
        <w:tabs>
          <w:tab w:val="left" w:pos="3030"/>
          <w:tab w:val="center" w:pos="4320"/>
        </w:tabs>
      </w:pPr>
    </w:p>
    <w:p w14:paraId="31AA3DCC" w14:textId="77777777" w:rsidR="00E33AB9" w:rsidRDefault="00E33AB9" w:rsidP="00E33AB9">
      <w:pPr>
        <w:tabs>
          <w:tab w:val="left" w:pos="3030"/>
          <w:tab w:val="center" w:pos="4320"/>
        </w:tabs>
      </w:pPr>
    </w:p>
    <w:p w14:paraId="6B11922C" w14:textId="77777777" w:rsidR="00E33AB9" w:rsidRDefault="00E33AB9" w:rsidP="00E33AB9">
      <w:pPr>
        <w:tabs>
          <w:tab w:val="left" w:pos="3030"/>
          <w:tab w:val="center" w:pos="4320"/>
        </w:tabs>
      </w:pPr>
    </w:p>
    <w:p w14:paraId="1C21A4BD" w14:textId="77777777" w:rsidR="00E33AB9" w:rsidRDefault="00E33AB9" w:rsidP="00E33AB9">
      <w:pPr>
        <w:tabs>
          <w:tab w:val="left" w:pos="3030"/>
          <w:tab w:val="center" w:pos="4320"/>
        </w:tabs>
      </w:pPr>
    </w:p>
    <w:p w14:paraId="51B998C9" w14:textId="77777777" w:rsidR="00E33AB9" w:rsidRDefault="00E33AB9" w:rsidP="00E33AB9">
      <w:pPr>
        <w:tabs>
          <w:tab w:val="left" w:pos="3030"/>
          <w:tab w:val="center" w:pos="4320"/>
        </w:tabs>
      </w:pPr>
    </w:p>
    <w:p w14:paraId="582744B7" w14:textId="77777777" w:rsidR="00E33AB9" w:rsidRDefault="00E33AB9" w:rsidP="00E33AB9">
      <w:pPr>
        <w:tabs>
          <w:tab w:val="left" w:pos="3030"/>
          <w:tab w:val="center" w:pos="4320"/>
        </w:tabs>
      </w:pPr>
    </w:p>
    <w:p w14:paraId="7583F752" w14:textId="77777777" w:rsidR="00E33AB9" w:rsidRDefault="00E33AB9" w:rsidP="00E33AB9">
      <w:pPr>
        <w:tabs>
          <w:tab w:val="left" w:pos="3030"/>
          <w:tab w:val="center" w:pos="4320"/>
        </w:tabs>
      </w:pPr>
    </w:p>
    <w:p w14:paraId="62B3F2A2" w14:textId="77777777" w:rsidR="00E33AB9" w:rsidRDefault="00E33AB9" w:rsidP="00E33AB9">
      <w:pPr>
        <w:tabs>
          <w:tab w:val="left" w:pos="3030"/>
          <w:tab w:val="center" w:pos="4320"/>
        </w:tabs>
      </w:pPr>
    </w:p>
    <w:p w14:paraId="2C7015C8" w14:textId="77777777" w:rsidR="00E33AB9" w:rsidRDefault="00E33AB9" w:rsidP="00E33AB9">
      <w:pPr>
        <w:tabs>
          <w:tab w:val="left" w:pos="3030"/>
          <w:tab w:val="center" w:pos="4320"/>
        </w:tabs>
      </w:pPr>
    </w:p>
    <w:p w14:paraId="630066D5" w14:textId="77777777" w:rsidR="00E33AB9" w:rsidRDefault="00E33AB9" w:rsidP="00E33AB9">
      <w:pPr>
        <w:tabs>
          <w:tab w:val="left" w:pos="3030"/>
          <w:tab w:val="center" w:pos="4320"/>
        </w:tabs>
      </w:pPr>
    </w:p>
    <w:p w14:paraId="2175D6AB" w14:textId="77777777" w:rsidR="00E33AB9" w:rsidRDefault="00E33AB9" w:rsidP="00E33AB9">
      <w:pPr>
        <w:tabs>
          <w:tab w:val="left" w:pos="3030"/>
          <w:tab w:val="center" w:pos="4320"/>
        </w:tabs>
      </w:pPr>
    </w:p>
    <w:p w14:paraId="40B91711" w14:textId="77777777" w:rsidR="00E33AB9" w:rsidRDefault="00E33AB9" w:rsidP="00E33AB9">
      <w:pPr>
        <w:tabs>
          <w:tab w:val="left" w:pos="3030"/>
          <w:tab w:val="center" w:pos="4320"/>
        </w:tabs>
        <w:jc w:val="both"/>
      </w:pPr>
    </w:p>
    <w:p w14:paraId="17B6C2D1" w14:textId="77777777" w:rsidR="00E33AB9" w:rsidRDefault="00E33AB9" w:rsidP="00E33AB9">
      <w:pPr>
        <w:tabs>
          <w:tab w:val="left" w:pos="3144"/>
        </w:tabs>
      </w:pPr>
      <w:r w:rsidRPr="00D82BAB">
        <w:t>Figure 1</w:t>
      </w:r>
      <w:r>
        <w:t>9</w:t>
      </w:r>
      <w:r w:rsidRPr="00D82BAB">
        <w:t xml:space="preserve">: Physical Data Flow Diagram of the Proposed System (Level 1 </w:t>
      </w:r>
      <w:r>
        <w:t>- Breed</w:t>
      </w:r>
      <w:r w:rsidRPr="00D82BAB">
        <w:t>)</w:t>
      </w:r>
    </w:p>
    <w:p w14:paraId="595C8505" w14:textId="77777777" w:rsidR="00E33AB9" w:rsidRDefault="00E33AB9" w:rsidP="00E33AB9">
      <w:pPr>
        <w:tabs>
          <w:tab w:val="left" w:pos="3144"/>
        </w:tabs>
      </w:pPr>
    </w:p>
    <w:p w14:paraId="4D67FA64" w14:textId="77777777" w:rsidR="00E33AB9" w:rsidRDefault="00E33AB9" w:rsidP="00E33AB9">
      <w:pPr>
        <w:tabs>
          <w:tab w:val="left" w:pos="3144"/>
        </w:tabs>
      </w:pPr>
      <w:r>
        <w:rPr>
          <w:b w:val="0"/>
          <w:noProof/>
        </w:rPr>
        <w:drawing>
          <wp:anchor distT="0" distB="0" distL="114300" distR="114300" simplePos="0" relativeHeight="252038656" behindDoc="1" locked="0" layoutInCell="1" allowOverlap="1" wp14:anchorId="621AC6BA" wp14:editId="6344E3C3">
            <wp:simplePos x="0" y="0"/>
            <wp:positionH relativeFrom="column">
              <wp:posOffset>792480</wp:posOffset>
            </wp:positionH>
            <wp:positionV relativeFrom="paragraph">
              <wp:posOffset>86631</wp:posOffset>
            </wp:positionV>
            <wp:extent cx="4117418" cy="3109032"/>
            <wp:effectExtent l="0" t="0" r="0" b="0"/>
            <wp:wrapNone/>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7418" cy="31090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FDA58C" w14:textId="77777777" w:rsidR="00E33AB9" w:rsidRDefault="00E33AB9" w:rsidP="00E33AB9">
      <w:pPr>
        <w:tabs>
          <w:tab w:val="left" w:pos="3144"/>
        </w:tabs>
      </w:pPr>
    </w:p>
    <w:p w14:paraId="25C4AFD2" w14:textId="77777777" w:rsidR="00E33AB9" w:rsidRDefault="00E33AB9" w:rsidP="00E33AB9">
      <w:pPr>
        <w:tabs>
          <w:tab w:val="left" w:pos="3144"/>
        </w:tabs>
      </w:pPr>
    </w:p>
    <w:p w14:paraId="0599DB77" w14:textId="77777777" w:rsidR="00E33AB9" w:rsidRDefault="00E33AB9" w:rsidP="00E33AB9">
      <w:pPr>
        <w:tabs>
          <w:tab w:val="left" w:pos="3144"/>
        </w:tabs>
      </w:pPr>
    </w:p>
    <w:p w14:paraId="7A852557" w14:textId="77777777" w:rsidR="00E33AB9" w:rsidRDefault="00E33AB9" w:rsidP="00E33AB9">
      <w:pPr>
        <w:tabs>
          <w:tab w:val="left" w:pos="3144"/>
        </w:tabs>
      </w:pPr>
    </w:p>
    <w:p w14:paraId="60F674E3" w14:textId="77777777" w:rsidR="00E33AB9" w:rsidRDefault="00E33AB9" w:rsidP="00E33AB9">
      <w:pPr>
        <w:tabs>
          <w:tab w:val="left" w:pos="3144"/>
        </w:tabs>
      </w:pPr>
    </w:p>
    <w:p w14:paraId="69EF1316" w14:textId="77777777" w:rsidR="00E33AB9" w:rsidRDefault="00E33AB9" w:rsidP="00E33AB9">
      <w:pPr>
        <w:tabs>
          <w:tab w:val="left" w:pos="3144"/>
        </w:tabs>
      </w:pPr>
    </w:p>
    <w:p w14:paraId="13BC1F0B" w14:textId="77777777" w:rsidR="00E33AB9" w:rsidRDefault="00E33AB9" w:rsidP="00E33AB9">
      <w:pPr>
        <w:tabs>
          <w:tab w:val="left" w:pos="3144"/>
        </w:tabs>
      </w:pPr>
    </w:p>
    <w:p w14:paraId="32FF99A0" w14:textId="77777777" w:rsidR="00E33AB9" w:rsidRDefault="00E33AB9" w:rsidP="00E33AB9">
      <w:pPr>
        <w:tabs>
          <w:tab w:val="left" w:pos="3144"/>
        </w:tabs>
      </w:pPr>
    </w:p>
    <w:p w14:paraId="12B5648C" w14:textId="77777777" w:rsidR="00E33AB9" w:rsidRDefault="00E33AB9" w:rsidP="00E33AB9">
      <w:pPr>
        <w:tabs>
          <w:tab w:val="left" w:pos="3144"/>
        </w:tabs>
      </w:pPr>
    </w:p>
    <w:p w14:paraId="53DF0508" w14:textId="77777777" w:rsidR="00E33AB9" w:rsidRDefault="00E33AB9" w:rsidP="00E33AB9">
      <w:pPr>
        <w:tabs>
          <w:tab w:val="left" w:pos="3144"/>
        </w:tabs>
      </w:pPr>
    </w:p>
    <w:p w14:paraId="2DD0EA42" w14:textId="77777777" w:rsidR="00E33AB9" w:rsidRDefault="00E33AB9" w:rsidP="00E33AB9">
      <w:pPr>
        <w:tabs>
          <w:tab w:val="left" w:pos="3144"/>
        </w:tabs>
      </w:pPr>
    </w:p>
    <w:p w14:paraId="42B7C476" w14:textId="77777777" w:rsidR="00E33AB9" w:rsidRDefault="00E33AB9" w:rsidP="00E33AB9">
      <w:pPr>
        <w:tabs>
          <w:tab w:val="left" w:pos="3144"/>
        </w:tabs>
      </w:pPr>
    </w:p>
    <w:p w14:paraId="1EF8BE95" w14:textId="77777777" w:rsidR="00E33AB9" w:rsidRDefault="00E33AB9" w:rsidP="00E33AB9">
      <w:pPr>
        <w:tabs>
          <w:tab w:val="left" w:pos="3144"/>
        </w:tabs>
      </w:pPr>
    </w:p>
    <w:p w14:paraId="47B41A31" w14:textId="77777777" w:rsidR="00E33AB9" w:rsidRDefault="00E33AB9" w:rsidP="00E33AB9">
      <w:pPr>
        <w:tabs>
          <w:tab w:val="left" w:pos="3144"/>
        </w:tabs>
      </w:pPr>
    </w:p>
    <w:p w14:paraId="635DAF40" w14:textId="77777777" w:rsidR="00E33AB9" w:rsidRDefault="00E33AB9" w:rsidP="00E33AB9">
      <w:pPr>
        <w:tabs>
          <w:tab w:val="left" w:pos="3144"/>
        </w:tabs>
      </w:pPr>
    </w:p>
    <w:p w14:paraId="1C192835" w14:textId="77777777" w:rsidR="00E33AB9" w:rsidRDefault="00E33AB9" w:rsidP="00E33AB9">
      <w:pPr>
        <w:tabs>
          <w:tab w:val="left" w:pos="3144"/>
        </w:tabs>
      </w:pPr>
    </w:p>
    <w:p w14:paraId="0C2839B2" w14:textId="77777777" w:rsidR="00E33AB9" w:rsidRDefault="00E33AB9" w:rsidP="00E33AB9">
      <w:pPr>
        <w:tabs>
          <w:tab w:val="left" w:pos="3144"/>
        </w:tabs>
      </w:pPr>
    </w:p>
    <w:p w14:paraId="7E3A1D3B" w14:textId="77777777" w:rsidR="00E33AB9" w:rsidRDefault="00E33AB9" w:rsidP="00E33AB9">
      <w:pPr>
        <w:tabs>
          <w:tab w:val="left" w:pos="3144"/>
        </w:tabs>
      </w:pPr>
    </w:p>
    <w:p w14:paraId="168049C9" w14:textId="77777777" w:rsidR="00E33AB9" w:rsidRDefault="00E33AB9" w:rsidP="00E33AB9">
      <w:pPr>
        <w:tabs>
          <w:tab w:val="left" w:pos="3570"/>
          <w:tab w:val="center" w:pos="4320"/>
        </w:tabs>
      </w:pPr>
      <w:r>
        <w:t>Figure 20: Physical Data Flow Diagram of the Proposed System (Level 1 - Inventory)</w:t>
      </w:r>
    </w:p>
    <w:p w14:paraId="529B667B" w14:textId="77777777" w:rsidR="00E33AB9" w:rsidRDefault="00E33AB9" w:rsidP="00E33AB9">
      <w:pPr>
        <w:tabs>
          <w:tab w:val="left" w:pos="3000"/>
          <w:tab w:val="center" w:pos="4320"/>
        </w:tabs>
        <w:jc w:val="left"/>
      </w:pPr>
      <w:r>
        <w:tab/>
      </w:r>
    </w:p>
    <w:p w14:paraId="2EB75AF2" w14:textId="77777777" w:rsidR="00E33AB9" w:rsidRPr="00D82BAB" w:rsidRDefault="00E33AB9" w:rsidP="00E33AB9">
      <w:pPr>
        <w:tabs>
          <w:tab w:val="left" w:pos="3144"/>
        </w:tabs>
        <w:sectPr w:rsidR="00E33AB9" w:rsidRPr="00D82BAB" w:rsidSect="001F5EA3">
          <w:pgSz w:w="12240" w:h="15840" w:code="1"/>
          <w:pgMar w:top="1440" w:right="1440" w:bottom="1440" w:left="2160" w:header="720" w:footer="288" w:gutter="0"/>
          <w:cols w:space="720"/>
          <w:docGrid w:linePitch="360"/>
        </w:sectPr>
      </w:pPr>
    </w:p>
    <w:p w14:paraId="4B28BCB9" w14:textId="2CF902DA" w:rsidR="00E33AB9" w:rsidRDefault="000B19B5" w:rsidP="00E33AB9">
      <w:pPr>
        <w:tabs>
          <w:tab w:val="left" w:pos="3570"/>
          <w:tab w:val="center" w:pos="4320"/>
        </w:tabs>
        <w:jc w:val="both"/>
      </w:pPr>
      <w:r>
        <w:rPr>
          <w:b w:val="0"/>
          <w:noProof/>
        </w:rPr>
        <w:lastRenderedPageBreak/>
        <w:drawing>
          <wp:anchor distT="0" distB="0" distL="114300" distR="114300" simplePos="0" relativeHeight="252133888" behindDoc="1" locked="0" layoutInCell="1" allowOverlap="1" wp14:anchorId="6F823F29" wp14:editId="45993F18">
            <wp:simplePos x="0" y="0"/>
            <wp:positionH relativeFrom="column">
              <wp:posOffset>0</wp:posOffset>
            </wp:positionH>
            <wp:positionV relativeFrom="paragraph">
              <wp:posOffset>0</wp:posOffset>
            </wp:positionV>
            <wp:extent cx="5486400" cy="3752215"/>
            <wp:effectExtent l="0" t="0" r="0" b="63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752215"/>
                    </a:xfrm>
                    <a:prstGeom prst="rect">
                      <a:avLst/>
                    </a:prstGeom>
                    <a:noFill/>
                    <a:ln>
                      <a:noFill/>
                    </a:ln>
                  </pic:spPr>
                </pic:pic>
              </a:graphicData>
            </a:graphic>
          </wp:anchor>
        </w:drawing>
      </w:r>
    </w:p>
    <w:p w14:paraId="74DCD1A2" w14:textId="77777777" w:rsidR="00E33AB9" w:rsidRDefault="00E33AB9" w:rsidP="00E33AB9">
      <w:pPr>
        <w:tabs>
          <w:tab w:val="left" w:pos="3030"/>
          <w:tab w:val="center" w:pos="4320"/>
        </w:tabs>
        <w:jc w:val="both"/>
      </w:pPr>
    </w:p>
    <w:p w14:paraId="5663182E" w14:textId="77777777" w:rsidR="00E33AB9" w:rsidRDefault="00E33AB9" w:rsidP="00E33AB9">
      <w:pPr>
        <w:tabs>
          <w:tab w:val="left" w:pos="3570"/>
          <w:tab w:val="center" w:pos="4320"/>
        </w:tabs>
      </w:pPr>
    </w:p>
    <w:p w14:paraId="293C5360" w14:textId="77777777" w:rsidR="000B19B5" w:rsidRDefault="000B19B5" w:rsidP="00E33AB9">
      <w:pPr>
        <w:tabs>
          <w:tab w:val="left" w:pos="3570"/>
          <w:tab w:val="center" w:pos="4320"/>
        </w:tabs>
      </w:pPr>
    </w:p>
    <w:p w14:paraId="531831FE" w14:textId="77777777" w:rsidR="000B19B5" w:rsidRDefault="000B19B5" w:rsidP="00E33AB9">
      <w:pPr>
        <w:tabs>
          <w:tab w:val="left" w:pos="3570"/>
          <w:tab w:val="center" w:pos="4320"/>
        </w:tabs>
      </w:pPr>
    </w:p>
    <w:p w14:paraId="342448F5" w14:textId="77777777" w:rsidR="000B19B5" w:rsidRDefault="000B19B5" w:rsidP="00E33AB9">
      <w:pPr>
        <w:tabs>
          <w:tab w:val="left" w:pos="3570"/>
          <w:tab w:val="center" w:pos="4320"/>
        </w:tabs>
      </w:pPr>
    </w:p>
    <w:p w14:paraId="49CB6149" w14:textId="77777777" w:rsidR="000B19B5" w:rsidRDefault="000B19B5" w:rsidP="00E33AB9">
      <w:pPr>
        <w:tabs>
          <w:tab w:val="left" w:pos="3570"/>
          <w:tab w:val="center" w:pos="4320"/>
        </w:tabs>
      </w:pPr>
    </w:p>
    <w:p w14:paraId="72BC126F" w14:textId="77777777" w:rsidR="000B19B5" w:rsidRDefault="000B19B5" w:rsidP="00E33AB9">
      <w:pPr>
        <w:tabs>
          <w:tab w:val="left" w:pos="3570"/>
          <w:tab w:val="center" w:pos="4320"/>
        </w:tabs>
      </w:pPr>
    </w:p>
    <w:p w14:paraId="35F0DF4B" w14:textId="77777777" w:rsidR="000B19B5" w:rsidRDefault="000B19B5" w:rsidP="00E33AB9">
      <w:pPr>
        <w:tabs>
          <w:tab w:val="left" w:pos="3570"/>
          <w:tab w:val="center" w:pos="4320"/>
        </w:tabs>
      </w:pPr>
    </w:p>
    <w:p w14:paraId="153078D9" w14:textId="77777777" w:rsidR="000B19B5" w:rsidRDefault="000B19B5" w:rsidP="00E33AB9">
      <w:pPr>
        <w:tabs>
          <w:tab w:val="left" w:pos="3570"/>
          <w:tab w:val="center" w:pos="4320"/>
        </w:tabs>
      </w:pPr>
    </w:p>
    <w:p w14:paraId="28088F82" w14:textId="77777777" w:rsidR="000B19B5" w:rsidRDefault="000B19B5" w:rsidP="00E33AB9">
      <w:pPr>
        <w:tabs>
          <w:tab w:val="left" w:pos="3570"/>
          <w:tab w:val="center" w:pos="4320"/>
        </w:tabs>
      </w:pPr>
    </w:p>
    <w:p w14:paraId="2E3CC4F6" w14:textId="77777777" w:rsidR="000B19B5" w:rsidRDefault="000B19B5" w:rsidP="00E33AB9">
      <w:pPr>
        <w:tabs>
          <w:tab w:val="left" w:pos="3570"/>
          <w:tab w:val="center" w:pos="4320"/>
        </w:tabs>
      </w:pPr>
    </w:p>
    <w:p w14:paraId="4059C8B9" w14:textId="77777777" w:rsidR="000B19B5" w:rsidRDefault="000B19B5" w:rsidP="00E33AB9">
      <w:pPr>
        <w:tabs>
          <w:tab w:val="left" w:pos="3570"/>
          <w:tab w:val="center" w:pos="4320"/>
        </w:tabs>
      </w:pPr>
    </w:p>
    <w:p w14:paraId="0705FE8D" w14:textId="77777777" w:rsidR="000B19B5" w:rsidRDefault="000B19B5" w:rsidP="00E33AB9">
      <w:pPr>
        <w:tabs>
          <w:tab w:val="left" w:pos="3570"/>
          <w:tab w:val="center" w:pos="4320"/>
        </w:tabs>
      </w:pPr>
    </w:p>
    <w:p w14:paraId="6DE4D98B" w14:textId="77777777" w:rsidR="000B19B5" w:rsidRDefault="000B19B5" w:rsidP="00E33AB9">
      <w:pPr>
        <w:tabs>
          <w:tab w:val="left" w:pos="3570"/>
          <w:tab w:val="center" w:pos="4320"/>
        </w:tabs>
      </w:pPr>
    </w:p>
    <w:p w14:paraId="1C12B4B6" w14:textId="77777777" w:rsidR="000B19B5" w:rsidRDefault="000B19B5" w:rsidP="00E33AB9">
      <w:pPr>
        <w:tabs>
          <w:tab w:val="left" w:pos="3570"/>
          <w:tab w:val="center" w:pos="4320"/>
        </w:tabs>
      </w:pPr>
    </w:p>
    <w:p w14:paraId="1200AA8B" w14:textId="77777777" w:rsidR="000B19B5" w:rsidRDefault="000B19B5" w:rsidP="00E33AB9">
      <w:pPr>
        <w:tabs>
          <w:tab w:val="left" w:pos="3570"/>
          <w:tab w:val="center" w:pos="4320"/>
        </w:tabs>
      </w:pPr>
    </w:p>
    <w:p w14:paraId="6682E65A" w14:textId="77777777" w:rsidR="000B19B5" w:rsidRDefault="000B19B5" w:rsidP="00E33AB9">
      <w:pPr>
        <w:tabs>
          <w:tab w:val="left" w:pos="3570"/>
          <w:tab w:val="center" w:pos="4320"/>
        </w:tabs>
      </w:pPr>
    </w:p>
    <w:p w14:paraId="190516AF" w14:textId="77777777" w:rsidR="000B19B5" w:rsidRDefault="000B19B5" w:rsidP="00E33AB9">
      <w:pPr>
        <w:tabs>
          <w:tab w:val="left" w:pos="3570"/>
          <w:tab w:val="center" w:pos="4320"/>
        </w:tabs>
      </w:pPr>
    </w:p>
    <w:p w14:paraId="1015DDF7" w14:textId="77777777" w:rsidR="000B19B5" w:rsidRDefault="000B19B5" w:rsidP="00E33AB9">
      <w:pPr>
        <w:tabs>
          <w:tab w:val="left" w:pos="3570"/>
          <w:tab w:val="center" w:pos="4320"/>
        </w:tabs>
      </w:pPr>
    </w:p>
    <w:p w14:paraId="085F2360" w14:textId="77777777" w:rsidR="000B19B5" w:rsidRDefault="000B19B5" w:rsidP="00E33AB9">
      <w:pPr>
        <w:tabs>
          <w:tab w:val="left" w:pos="3570"/>
          <w:tab w:val="center" w:pos="4320"/>
        </w:tabs>
      </w:pPr>
    </w:p>
    <w:p w14:paraId="6477161C" w14:textId="77777777" w:rsidR="000B19B5" w:rsidRDefault="000B19B5" w:rsidP="00E33AB9">
      <w:pPr>
        <w:tabs>
          <w:tab w:val="left" w:pos="3570"/>
          <w:tab w:val="center" w:pos="4320"/>
        </w:tabs>
      </w:pPr>
    </w:p>
    <w:p w14:paraId="32A37EF1" w14:textId="03D7431D" w:rsidR="00E33AB9" w:rsidRDefault="00E33AB9" w:rsidP="00E33AB9">
      <w:pPr>
        <w:tabs>
          <w:tab w:val="left" w:pos="3570"/>
          <w:tab w:val="center" w:pos="4320"/>
        </w:tabs>
      </w:pPr>
      <w:r>
        <w:t>Figure 21: Physical Data Flow Diagram of the Proposed System (Level 1 - Reorder)</w:t>
      </w:r>
    </w:p>
    <w:p w14:paraId="4549C269" w14:textId="77777777" w:rsidR="00E33AB9" w:rsidRDefault="00E33AB9" w:rsidP="00E33AB9">
      <w:pPr>
        <w:tabs>
          <w:tab w:val="left" w:pos="3570"/>
          <w:tab w:val="center" w:pos="4320"/>
        </w:tabs>
        <w:jc w:val="both"/>
      </w:pPr>
    </w:p>
    <w:p w14:paraId="39B40E56" w14:textId="77777777" w:rsidR="00E33AB9" w:rsidRDefault="00E33AB9" w:rsidP="00E33AB9">
      <w:pPr>
        <w:tabs>
          <w:tab w:val="left" w:pos="3570"/>
          <w:tab w:val="center" w:pos="4320"/>
        </w:tabs>
      </w:pPr>
      <w:r>
        <w:rPr>
          <w:b w:val="0"/>
          <w:noProof/>
        </w:rPr>
        <w:drawing>
          <wp:inline distT="0" distB="0" distL="0" distR="0" wp14:anchorId="4BD9CCB5" wp14:editId="7D8F0DCC">
            <wp:extent cx="5486400" cy="307086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14:paraId="4B96CB10" w14:textId="77777777" w:rsidR="00E33AB9" w:rsidRDefault="00E33AB9" w:rsidP="00E33AB9">
      <w:pPr>
        <w:tabs>
          <w:tab w:val="left" w:pos="3570"/>
          <w:tab w:val="center" w:pos="4320"/>
        </w:tabs>
        <w:rPr>
          <w:noProof/>
        </w:rPr>
      </w:pPr>
    </w:p>
    <w:p w14:paraId="72F90C23" w14:textId="77777777" w:rsidR="00E33AB9" w:rsidRDefault="00E33AB9" w:rsidP="00E33AB9">
      <w:pPr>
        <w:tabs>
          <w:tab w:val="left" w:pos="3570"/>
          <w:tab w:val="center" w:pos="4320"/>
        </w:tabs>
        <w:jc w:val="both"/>
      </w:pPr>
    </w:p>
    <w:p w14:paraId="5753870F" w14:textId="77777777" w:rsidR="00E33AB9" w:rsidRDefault="00E33AB9" w:rsidP="00E33AB9">
      <w:pPr>
        <w:tabs>
          <w:tab w:val="left" w:pos="3570"/>
          <w:tab w:val="center" w:pos="4320"/>
        </w:tabs>
      </w:pPr>
      <w:r>
        <w:t>Figure 22: Physical Data Flow Diagram of the Proposed System (Level 1 – Worker Operation)</w:t>
      </w:r>
    </w:p>
    <w:p w14:paraId="3A713D77" w14:textId="77777777" w:rsidR="00E33AB9" w:rsidRDefault="00E33AB9" w:rsidP="00E33AB9">
      <w:pPr>
        <w:tabs>
          <w:tab w:val="left" w:pos="3570"/>
          <w:tab w:val="center" w:pos="4320"/>
        </w:tabs>
      </w:pPr>
      <w:r>
        <w:rPr>
          <w:b w:val="0"/>
          <w:noProof/>
        </w:rPr>
        <w:lastRenderedPageBreak/>
        <w:drawing>
          <wp:inline distT="0" distB="0" distL="0" distR="0" wp14:anchorId="74114756" wp14:editId="55EAB4BD">
            <wp:extent cx="5486400" cy="307276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72765"/>
                    </a:xfrm>
                    <a:prstGeom prst="rect">
                      <a:avLst/>
                    </a:prstGeom>
                    <a:noFill/>
                    <a:ln>
                      <a:noFill/>
                    </a:ln>
                  </pic:spPr>
                </pic:pic>
              </a:graphicData>
            </a:graphic>
          </wp:inline>
        </w:drawing>
      </w:r>
      <w:r>
        <w:tab/>
      </w:r>
    </w:p>
    <w:p w14:paraId="254FD11A" w14:textId="77777777" w:rsidR="00E33AB9" w:rsidRDefault="00E33AB9" w:rsidP="00E33AB9">
      <w:pPr>
        <w:tabs>
          <w:tab w:val="left" w:pos="3570"/>
          <w:tab w:val="center" w:pos="4320"/>
        </w:tabs>
        <w:jc w:val="both"/>
      </w:pPr>
    </w:p>
    <w:p w14:paraId="0215A83E" w14:textId="77777777" w:rsidR="00E33AB9" w:rsidRDefault="00E33AB9" w:rsidP="00E33AB9">
      <w:pPr>
        <w:tabs>
          <w:tab w:val="left" w:pos="3570"/>
          <w:tab w:val="center" w:pos="4320"/>
        </w:tabs>
      </w:pPr>
      <w:r>
        <w:t>Figure 23: Physical Data Flow Diagram of the Proposed System (Level 1 – Veterinarian Operation)</w:t>
      </w:r>
    </w:p>
    <w:p w14:paraId="13E4052E" w14:textId="77777777" w:rsidR="00E33AB9" w:rsidRDefault="00E33AB9" w:rsidP="00E33AB9">
      <w:pPr>
        <w:tabs>
          <w:tab w:val="left" w:pos="3030"/>
          <w:tab w:val="center" w:pos="4320"/>
        </w:tabs>
      </w:pPr>
    </w:p>
    <w:p w14:paraId="2DA76119" w14:textId="77777777" w:rsidR="00E33AB9" w:rsidRDefault="00E33AB9" w:rsidP="00E33AB9">
      <w:pPr>
        <w:tabs>
          <w:tab w:val="left" w:pos="3030"/>
          <w:tab w:val="center" w:pos="4320"/>
        </w:tabs>
      </w:pPr>
    </w:p>
    <w:p w14:paraId="0944CD15" w14:textId="77777777" w:rsidR="00E33AB9" w:rsidRPr="00E52DAD" w:rsidRDefault="00E33AB9" w:rsidP="00E33AB9">
      <w:r>
        <w:rPr>
          <w:b w:val="0"/>
          <w:noProof/>
        </w:rPr>
        <w:drawing>
          <wp:anchor distT="0" distB="0" distL="114300" distR="114300" simplePos="0" relativeHeight="252039680" behindDoc="1" locked="0" layoutInCell="1" allowOverlap="1" wp14:anchorId="2824924D" wp14:editId="64E28EEC">
            <wp:simplePos x="0" y="0"/>
            <wp:positionH relativeFrom="column">
              <wp:posOffset>687070</wp:posOffset>
            </wp:positionH>
            <wp:positionV relativeFrom="paragraph">
              <wp:posOffset>104460</wp:posOffset>
            </wp:positionV>
            <wp:extent cx="4233799" cy="3196910"/>
            <wp:effectExtent l="0" t="0" r="0" b="3810"/>
            <wp:wrapNone/>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3799" cy="319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C5FAB" w14:textId="77777777" w:rsidR="00E33AB9" w:rsidRPr="00E52DAD" w:rsidRDefault="00E33AB9" w:rsidP="00E33AB9"/>
    <w:p w14:paraId="516EF012" w14:textId="77777777" w:rsidR="00E33AB9" w:rsidRDefault="00E33AB9" w:rsidP="00E33AB9">
      <w:pPr>
        <w:tabs>
          <w:tab w:val="left" w:pos="3570"/>
          <w:tab w:val="center" w:pos="4320"/>
        </w:tabs>
      </w:pPr>
    </w:p>
    <w:p w14:paraId="27FCD149" w14:textId="77777777" w:rsidR="00E33AB9" w:rsidRDefault="00E33AB9" w:rsidP="00E33AB9">
      <w:pPr>
        <w:tabs>
          <w:tab w:val="left" w:pos="3570"/>
          <w:tab w:val="center" w:pos="4320"/>
        </w:tabs>
      </w:pPr>
    </w:p>
    <w:p w14:paraId="28F5A2D4" w14:textId="77777777" w:rsidR="00E33AB9" w:rsidRDefault="00E33AB9" w:rsidP="00E33AB9">
      <w:pPr>
        <w:tabs>
          <w:tab w:val="left" w:pos="3570"/>
          <w:tab w:val="center" w:pos="4320"/>
        </w:tabs>
      </w:pPr>
    </w:p>
    <w:p w14:paraId="72747987" w14:textId="77777777" w:rsidR="00E33AB9" w:rsidRDefault="00E33AB9" w:rsidP="00E33AB9">
      <w:pPr>
        <w:tabs>
          <w:tab w:val="left" w:pos="3570"/>
          <w:tab w:val="center" w:pos="4320"/>
        </w:tabs>
      </w:pPr>
    </w:p>
    <w:p w14:paraId="79671A10" w14:textId="77777777" w:rsidR="00E33AB9" w:rsidRDefault="00E33AB9" w:rsidP="00E33AB9">
      <w:pPr>
        <w:tabs>
          <w:tab w:val="left" w:pos="3570"/>
          <w:tab w:val="center" w:pos="4320"/>
        </w:tabs>
      </w:pPr>
    </w:p>
    <w:p w14:paraId="035FD8EB" w14:textId="77777777" w:rsidR="00E33AB9" w:rsidRDefault="00E33AB9" w:rsidP="00E33AB9">
      <w:pPr>
        <w:tabs>
          <w:tab w:val="left" w:pos="3570"/>
          <w:tab w:val="center" w:pos="4320"/>
        </w:tabs>
      </w:pPr>
    </w:p>
    <w:p w14:paraId="0F1161A7" w14:textId="77777777" w:rsidR="00E33AB9" w:rsidRDefault="00E33AB9" w:rsidP="00E33AB9">
      <w:pPr>
        <w:tabs>
          <w:tab w:val="left" w:pos="3570"/>
          <w:tab w:val="center" w:pos="4320"/>
        </w:tabs>
      </w:pPr>
    </w:p>
    <w:p w14:paraId="28DBF293" w14:textId="77777777" w:rsidR="00E33AB9" w:rsidRDefault="00E33AB9" w:rsidP="00E33AB9">
      <w:pPr>
        <w:tabs>
          <w:tab w:val="left" w:pos="3570"/>
          <w:tab w:val="center" w:pos="4320"/>
        </w:tabs>
      </w:pPr>
    </w:p>
    <w:p w14:paraId="18F5C001" w14:textId="77777777" w:rsidR="00E33AB9" w:rsidRDefault="00E33AB9" w:rsidP="00E33AB9">
      <w:pPr>
        <w:tabs>
          <w:tab w:val="left" w:pos="3570"/>
          <w:tab w:val="center" w:pos="4320"/>
        </w:tabs>
      </w:pPr>
    </w:p>
    <w:p w14:paraId="26D3AE99" w14:textId="77777777" w:rsidR="00E33AB9" w:rsidRDefault="00E33AB9" w:rsidP="00E33AB9">
      <w:pPr>
        <w:tabs>
          <w:tab w:val="left" w:pos="3570"/>
          <w:tab w:val="center" w:pos="4320"/>
        </w:tabs>
      </w:pPr>
    </w:p>
    <w:p w14:paraId="21DDDAF5" w14:textId="77777777" w:rsidR="00E33AB9" w:rsidRDefault="00E33AB9" w:rsidP="00E33AB9">
      <w:pPr>
        <w:tabs>
          <w:tab w:val="left" w:pos="3570"/>
          <w:tab w:val="center" w:pos="4320"/>
        </w:tabs>
      </w:pPr>
    </w:p>
    <w:p w14:paraId="5725A565" w14:textId="77777777" w:rsidR="00E33AB9" w:rsidRDefault="00E33AB9" w:rsidP="00E33AB9">
      <w:pPr>
        <w:tabs>
          <w:tab w:val="left" w:pos="3570"/>
          <w:tab w:val="center" w:pos="4320"/>
        </w:tabs>
      </w:pPr>
    </w:p>
    <w:p w14:paraId="5A46FCF7" w14:textId="77777777" w:rsidR="00E33AB9" w:rsidRDefault="00E33AB9" w:rsidP="00E33AB9">
      <w:pPr>
        <w:tabs>
          <w:tab w:val="left" w:pos="3570"/>
          <w:tab w:val="center" w:pos="4320"/>
        </w:tabs>
      </w:pPr>
    </w:p>
    <w:p w14:paraId="7063716F" w14:textId="77777777" w:rsidR="00E33AB9" w:rsidRDefault="00E33AB9" w:rsidP="00E33AB9">
      <w:pPr>
        <w:tabs>
          <w:tab w:val="left" w:pos="3570"/>
          <w:tab w:val="center" w:pos="4320"/>
        </w:tabs>
      </w:pPr>
    </w:p>
    <w:p w14:paraId="3203AA22" w14:textId="77777777" w:rsidR="00E33AB9" w:rsidRDefault="00E33AB9" w:rsidP="00E33AB9">
      <w:pPr>
        <w:tabs>
          <w:tab w:val="left" w:pos="3570"/>
          <w:tab w:val="center" w:pos="4320"/>
        </w:tabs>
      </w:pPr>
    </w:p>
    <w:p w14:paraId="51A2A91A" w14:textId="77777777" w:rsidR="00E33AB9" w:rsidRDefault="00E33AB9" w:rsidP="00E33AB9">
      <w:pPr>
        <w:tabs>
          <w:tab w:val="left" w:pos="3570"/>
          <w:tab w:val="center" w:pos="4320"/>
        </w:tabs>
      </w:pPr>
    </w:p>
    <w:p w14:paraId="683E209C" w14:textId="77777777" w:rsidR="00E33AB9" w:rsidRDefault="00E33AB9" w:rsidP="00E33AB9">
      <w:pPr>
        <w:tabs>
          <w:tab w:val="left" w:pos="3570"/>
          <w:tab w:val="center" w:pos="4320"/>
        </w:tabs>
        <w:jc w:val="both"/>
      </w:pPr>
    </w:p>
    <w:p w14:paraId="3275FC88" w14:textId="77777777" w:rsidR="00E33AB9" w:rsidRDefault="00E33AB9" w:rsidP="00E33AB9">
      <w:pPr>
        <w:tabs>
          <w:tab w:val="left" w:pos="3570"/>
          <w:tab w:val="center" w:pos="4320"/>
        </w:tabs>
      </w:pPr>
    </w:p>
    <w:p w14:paraId="7365AA8C" w14:textId="77777777" w:rsidR="00E33AB9" w:rsidRDefault="00E33AB9" w:rsidP="00E33AB9">
      <w:pPr>
        <w:tabs>
          <w:tab w:val="left" w:pos="3570"/>
          <w:tab w:val="center" w:pos="4320"/>
        </w:tabs>
      </w:pPr>
      <w:r>
        <w:t>Figure 24: Physical Data Flow Diagram of the Proposed System (Level 1 - Plan)</w:t>
      </w:r>
    </w:p>
    <w:p w14:paraId="1E4C9F18" w14:textId="77777777" w:rsidR="00E33AB9" w:rsidRPr="00E52DAD" w:rsidRDefault="00E33AB9" w:rsidP="00E33AB9">
      <w:pPr>
        <w:tabs>
          <w:tab w:val="left" w:pos="1560"/>
          <w:tab w:val="center" w:pos="4320"/>
        </w:tabs>
        <w:jc w:val="left"/>
      </w:pPr>
      <w:r>
        <w:tab/>
      </w:r>
      <w:r>
        <w:tab/>
      </w:r>
      <w:r>
        <w:tab/>
      </w:r>
    </w:p>
    <w:p w14:paraId="7C801449" w14:textId="77777777" w:rsidR="00E33AB9" w:rsidRPr="00E52DAD" w:rsidRDefault="00E33AB9" w:rsidP="00E33AB9"/>
    <w:p w14:paraId="58973A0A" w14:textId="77777777" w:rsidR="00E33AB9" w:rsidRPr="00E52DAD" w:rsidRDefault="00E33AB9" w:rsidP="00E33AB9">
      <w:r>
        <w:rPr>
          <w:b w:val="0"/>
          <w:noProof/>
        </w:rPr>
        <w:lastRenderedPageBreak/>
        <w:drawing>
          <wp:inline distT="0" distB="0" distL="0" distR="0" wp14:anchorId="7F526EBF" wp14:editId="186F92F8">
            <wp:extent cx="4733290" cy="3594342"/>
            <wp:effectExtent l="0" t="0" r="0" b="635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5504" cy="3596023"/>
                    </a:xfrm>
                    <a:prstGeom prst="rect">
                      <a:avLst/>
                    </a:prstGeom>
                    <a:noFill/>
                    <a:ln>
                      <a:noFill/>
                    </a:ln>
                  </pic:spPr>
                </pic:pic>
              </a:graphicData>
            </a:graphic>
          </wp:inline>
        </w:drawing>
      </w:r>
    </w:p>
    <w:p w14:paraId="3C9A85D9" w14:textId="77777777" w:rsidR="00E33AB9" w:rsidRPr="0030082D" w:rsidRDefault="00E33AB9" w:rsidP="00E33AB9">
      <w:pPr>
        <w:jc w:val="both"/>
      </w:pPr>
      <w:r>
        <w:tab/>
      </w:r>
    </w:p>
    <w:p w14:paraId="0F0DA51C" w14:textId="77777777" w:rsidR="00E33AB9" w:rsidRDefault="00E33AB9" w:rsidP="00E33AB9">
      <w:pPr>
        <w:tabs>
          <w:tab w:val="left" w:pos="3570"/>
          <w:tab w:val="center" w:pos="4320"/>
        </w:tabs>
      </w:pPr>
      <w:r>
        <w:t>Figure 25: Physical Data Flow Diagram of the Proposed System (Level 1 - Quarantine)</w:t>
      </w:r>
    </w:p>
    <w:p w14:paraId="1983DD65" w14:textId="77777777" w:rsidR="00E33AB9" w:rsidRDefault="00E33AB9" w:rsidP="00E33AB9">
      <w:pPr>
        <w:tabs>
          <w:tab w:val="left" w:pos="3570"/>
          <w:tab w:val="center" w:pos="4320"/>
        </w:tabs>
      </w:pPr>
    </w:p>
    <w:p w14:paraId="72D12456" w14:textId="3150EA26" w:rsidR="00E33AB9" w:rsidRDefault="00E33AB9" w:rsidP="00E33AB9">
      <w:pPr>
        <w:tabs>
          <w:tab w:val="left" w:pos="3570"/>
          <w:tab w:val="center" w:pos="4320"/>
        </w:tabs>
      </w:pPr>
    </w:p>
    <w:p w14:paraId="5C6BDD5E" w14:textId="26BFF7CD" w:rsidR="00E33AB9" w:rsidRDefault="00E33AB9" w:rsidP="00E33AB9">
      <w:pPr>
        <w:tabs>
          <w:tab w:val="left" w:pos="3570"/>
          <w:tab w:val="center" w:pos="4320"/>
        </w:tabs>
        <w:jc w:val="both"/>
      </w:pPr>
    </w:p>
    <w:p w14:paraId="31184F2B" w14:textId="0A137D04" w:rsidR="00E33AB9" w:rsidRDefault="00E33AB9" w:rsidP="00E33AB9">
      <w:pPr>
        <w:tabs>
          <w:tab w:val="left" w:pos="3570"/>
          <w:tab w:val="center" w:pos="4320"/>
        </w:tabs>
        <w:jc w:val="both"/>
      </w:pPr>
    </w:p>
    <w:p w14:paraId="0CA1ED4E" w14:textId="28AFAD8A" w:rsidR="00E33AB9" w:rsidRDefault="001B498F" w:rsidP="00E33AB9">
      <w:pPr>
        <w:tabs>
          <w:tab w:val="left" w:pos="3570"/>
          <w:tab w:val="center" w:pos="4320"/>
        </w:tabs>
        <w:jc w:val="left"/>
      </w:pPr>
      <w:r>
        <w:rPr>
          <w:b w:val="0"/>
          <w:noProof/>
        </w:rPr>
        <w:drawing>
          <wp:anchor distT="0" distB="0" distL="114300" distR="114300" simplePos="0" relativeHeight="252040704" behindDoc="1" locked="0" layoutInCell="1" allowOverlap="1" wp14:anchorId="0B65F80F" wp14:editId="6291E0D4">
            <wp:simplePos x="0" y="0"/>
            <wp:positionH relativeFrom="column">
              <wp:posOffset>328930</wp:posOffset>
            </wp:positionH>
            <wp:positionV relativeFrom="paragraph">
              <wp:posOffset>169545</wp:posOffset>
            </wp:positionV>
            <wp:extent cx="4568190" cy="2089785"/>
            <wp:effectExtent l="0" t="0" r="0" b="5715"/>
            <wp:wrapNone/>
            <wp:docPr id="54" name="Picture 5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68190" cy="2089785"/>
                    </a:xfrm>
                    <a:prstGeom prst="rect">
                      <a:avLst/>
                    </a:prstGeom>
                    <a:noFill/>
                    <a:ln>
                      <a:noFill/>
                    </a:ln>
                  </pic:spPr>
                </pic:pic>
              </a:graphicData>
            </a:graphic>
          </wp:anchor>
        </w:drawing>
      </w:r>
    </w:p>
    <w:p w14:paraId="3B198428" w14:textId="77777777" w:rsidR="00E33AB9" w:rsidRDefault="00E33AB9" w:rsidP="00E33AB9">
      <w:pPr>
        <w:tabs>
          <w:tab w:val="left" w:pos="3570"/>
          <w:tab w:val="center" w:pos="4320"/>
        </w:tabs>
        <w:jc w:val="left"/>
      </w:pPr>
    </w:p>
    <w:p w14:paraId="5CEFBC8F" w14:textId="77777777" w:rsidR="00E33AB9" w:rsidRDefault="00E33AB9" w:rsidP="00E33AB9">
      <w:pPr>
        <w:tabs>
          <w:tab w:val="left" w:pos="3570"/>
          <w:tab w:val="center" w:pos="4320"/>
        </w:tabs>
        <w:jc w:val="left"/>
      </w:pPr>
    </w:p>
    <w:p w14:paraId="7421A578" w14:textId="77777777" w:rsidR="00E33AB9" w:rsidRDefault="00E33AB9" w:rsidP="00E33AB9">
      <w:pPr>
        <w:tabs>
          <w:tab w:val="left" w:pos="3570"/>
          <w:tab w:val="center" w:pos="4320"/>
        </w:tabs>
        <w:jc w:val="left"/>
      </w:pPr>
    </w:p>
    <w:p w14:paraId="49D5DF89" w14:textId="77777777" w:rsidR="00E33AB9" w:rsidRDefault="00E33AB9" w:rsidP="00E33AB9">
      <w:pPr>
        <w:tabs>
          <w:tab w:val="left" w:pos="3570"/>
          <w:tab w:val="center" w:pos="4320"/>
        </w:tabs>
        <w:jc w:val="left"/>
      </w:pPr>
    </w:p>
    <w:p w14:paraId="2CED56D3" w14:textId="77777777" w:rsidR="00E33AB9" w:rsidRDefault="00E33AB9" w:rsidP="00E33AB9">
      <w:pPr>
        <w:tabs>
          <w:tab w:val="left" w:pos="3570"/>
          <w:tab w:val="center" w:pos="4320"/>
        </w:tabs>
        <w:jc w:val="left"/>
      </w:pPr>
    </w:p>
    <w:p w14:paraId="28289E24" w14:textId="77777777" w:rsidR="00E33AB9" w:rsidRDefault="00E33AB9" w:rsidP="00E33AB9">
      <w:pPr>
        <w:tabs>
          <w:tab w:val="left" w:pos="3570"/>
          <w:tab w:val="center" w:pos="4320"/>
        </w:tabs>
        <w:jc w:val="left"/>
      </w:pPr>
    </w:p>
    <w:p w14:paraId="39479B7A" w14:textId="77777777" w:rsidR="00E33AB9" w:rsidRDefault="00E33AB9" w:rsidP="00E33AB9">
      <w:pPr>
        <w:tabs>
          <w:tab w:val="left" w:pos="3570"/>
          <w:tab w:val="center" w:pos="4320"/>
        </w:tabs>
        <w:jc w:val="left"/>
      </w:pPr>
    </w:p>
    <w:p w14:paraId="0B246D57" w14:textId="77777777" w:rsidR="00E33AB9" w:rsidRDefault="00E33AB9" w:rsidP="00E33AB9">
      <w:pPr>
        <w:tabs>
          <w:tab w:val="left" w:pos="3570"/>
          <w:tab w:val="center" w:pos="4320"/>
        </w:tabs>
        <w:jc w:val="left"/>
      </w:pPr>
    </w:p>
    <w:p w14:paraId="0F836A2A" w14:textId="77777777" w:rsidR="00E33AB9" w:rsidRDefault="00E33AB9" w:rsidP="00E33AB9">
      <w:pPr>
        <w:tabs>
          <w:tab w:val="left" w:pos="3570"/>
          <w:tab w:val="center" w:pos="4320"/>
        </w:tabs>
        <w:jc w:val="left"/>
      </w:pPr>
    </w:p>
    <w:p w14:paraId="3F8C92A4" w14:textId="77777777" w:rsidR="00E33AB9" w:rsidRDefault="00E33AB9" w:rsidP="00E33AB9">
      <w:pPr>
        <w:tabs>
          <w:tab w:val="left" w:pos="3570"/>
          <w:tab w:val="center" w:pos="4320"/>
        </w:tabs>
        <w:jc w:val="left"/>
      </w:pPr>
    </w:p>
    <w:p w14:paraId="725B39A4" w14:textId="77777777" w:rsidR="001B498F" w:rsidRDefault="001B498F" w:rsidP="00E33AB9"/>
    <w:p w14:paraId="3649678A" w14:textId="77777777" w:rsidR="001B498F" w:rsidRDefault="001B498F" w:rsidP="00E33AB9"/>
    <w:p w14:paraId="1AEEA26F" w14:textId="77777777" w:rsidR="001B498F" w:rsidRDefault="001B498F" w:rsidP="00E33AB9"/>
    <w:p w14:paraId="0EE27F10" w14:textId="3915F898" w:rsidR="00E33AB9" w:rsidRDefault="00E33AB9" w:rsidP="00E33AB9">
      <w:r>
        <w:t>Figure 26: Physical Data Flow Diagram of the Proposed System (Level 1 – Schedule)</w:t>
      </w:r>
    </w:p>
    <w:p w14:paraId="2231485B" w14:textId="77777777" w:rsidR="00E33AB9" w:rsidRDefault="00E33AB9" w:rsidP="00E33AB9">
      <w:pPr>
        <w:tabs>
          <w:tab w:val="left" w:pos="3570"/>
          <w:tab w:val="center" w:pos="4320"/>
        </w:tabs>
        <w:jc w:val="left"/>
      </w:pPr>
    </w:p>
    <w:p w14:paraId="57B17FBB" w14:textId="316BD2EE" w:rsidR="00E33AB9" w:rsidRDefault="00D3227E" w:rsidP="00E33AB9">
      <w:pPr>
        <w:tabs>
          <w:tab w:val="left" w:pos="3570"/>
          <w:tab w:val="center" w:pos="4320"/>
        </w:tabs>
        <w:jc w:val="left"/>
      </w:pPr>
      <w:r>
        <w:rPr>
          <w:b w:val="0"/>
          <w:noProof/>
        </w:rPr>
        <w:lastRenderedPageBreak/>
        <w:drawing>
          <wp:inline distT="0" distB="0" distL="0" distR="0" wp14:anchorId="603FCA38" wp14:editId="66E239F7">
            <wp:extent cx="5486400" cy="35344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534410"/>
                    </a:xfrm>
                    <a:prstGeom prst="rect">
                      <a:avLst/>
                    </a:prstGeom>
                    <a:noFill/>
                    <a:ln>
                      <a:noFill/>
                    </a:ln>
                  </pic:spPr>
                </pic:pic>
              </a:graphicData>
            </a:graphic>
          </wp:inline>
        </w:drawing>
      </w:r>
    </w:p>
    <w:p w14:paraId="4F7E1D5F" w14:textId="77777777" w:rsidR="00E33AB9" w:rsidRDefault="00E33AB9" w:rsidP="00E33AB9">
      <w:pPr>
        <w:tabs>
          <w:tab w:val="left" w:pos="3570"/>
          <w:tab w:val="center" w:pos="4320"/>
        </w:tabs>
        <w:jc w:val="left"/>
      </w:pPr>
    </w:p>
    <w:p w14:paraId="3439A9B1" w14:textId="77777777" w:rsidR="00E33AB9" w:rsidRDefault="00E33AB9" w:rsidP="00E33AB9">
      <w:pPr>
        <w:tabs>
          <w:tab w:val="left" w:pos="2100"/>
          <w:tab w:val="center" w:pos="4320"/>
        </w:tabs>
        <w:jc w:val="left"/>
      </w:pPr>
      <w:r>
        <w:tab/>
      </w:r>
    </w:p>
    <w:p w14:paraId="232FBF86" w14:textId="77777777" w:rsidR="00E33AB9" w:rsidRDefault="00E33AB9" w:rsidP="00E33AB9">
      <w:r>
        <w:t>Figure 27: Physical Data Flow Diagram of the Proposed System (Level 1 - Reports)</w:t>
      </w:r>
    </w:p>
    <w:p w14:paraId="79D33172" w14:textId="77777777" w:rsidR="00E33AB9" w:rsidRDefault="00E33AB9" w:rsidP="00E33AB9">
      <w:pPr>
        <w:jc w:val="left"/>
      </w:pPr>
    </w:p>
    <w:p w14:paraId="361CE457" w14:textId="77777777" w:rsidR="00E33AB9" w:rsidRDefault="00E33AB9" w:rsidP="00E33AB9">
      <w:pPr>
        <w:jc w:val="left"/>
      </w:pPr>
    </w:p>
    <w:p w14:paraId="0D70B640" w14:textId="77777777" w:rsidR="00E33AB9" w:rsidRDefault="00E33AB9" w:rsidP="00E33AB9">
      <w:pPr>
        <w:jc w:val="left"/>
      </w:pPr>
    </w:p>
    <w:p w14:paraId="380C6428" w14:textId="77777777" w:rsidR="00E33AB9" w:rsidRDefault="00E33AB9" w:rsidP="00E33AB9">
      <w:pPr>
        <w:jc w:val="left"/>
      </w:pPr>
    </w:p>
    <w:p w14:paraId="4E6B2121" w14:textId="77777777" w:rsidR="00E33AB9" w:rsidRDefault="00E33AB9" w:rsidP="00E33AB9">
      <w:pPr>
        <w:jc w:val="left"/>
      </w:pPr>
    </w:p>
    <w:p w14:paraId="7EE2DD94" w14:textId="77777777" w:rsidR="00E33AB9" w:rsidRDefault="00E33AB9" w:rsidP="00E33AB9">
      <w:pPr>
        <w:jc w:val="left"/>
      </w:pPr>
    </w:p>
    <w:p w14:paraId="605B7ADD" w14:textId="77777777" w:rsidR="00E33AB9" w:rsidRDefault="00E33AB9" w:rsidP="00E33AB9">
      <w:pPr>
        <w:jc w:val="left"/>
      </w:pPr>
      <w:r>
        <w:rPr>
          <w:b w:val="0"/>
          <w:noProof/>
        </w:rPr>
        <w:lastRenderedPageBreak/>
        <w:drawing>
          <wp:inline distT="0" distB="0" distL="0" distR="0" wp14:anchorId="0C2B3013" wp14:editId="6FE00E95">
            <wp:extent cx="5486400" cy="3645535"/>
            <wp:effectExtent l="0" t="0" r="0" b="0"/>
            <wp:docPr id="58" name="Picture 5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3085531E" w14:textId="77777777" w:rsidR="00E33AB9" w:rsidRDefault="00E33AB9" w:rsidP="00E33AB9"/>
    <w:p w14:paraId="05D26FC8" w14:textId="77777777" w:rsidR="00E33AB9" w:rsidRDefault="00E33AB9" w:rsidP="00E33AB9">
      <w:r>
        <w:t>Figure 28: Logical Data Flow Diagram of the Proposed Mobile Application (Level 0)</w:t>
      </w:r>
    </w:p>
    <w:p w14:paraId="751702E0" w14:textId="77777777" w:rsidR="00E33AB9" w:rsidRDefault="00E33AB9" w:rsidP="00E33AB9">
      <w:pPr>
        <w:jc w:val="left"/>
      </w:pPr>
    </w:p>
    <w:p w14:paraId="0ED6468F" w14:textId="77777777" w:rsidR="00E33AB9" w:rsidRDefault="00E33AB9" w:rsidP="00E33AB9">
      <w:pPr>
        <w:tabs>
          <w:tab w:val="left" w:pos="3531"/>
          <w:tab w:val="center" w:pos="4320"/>
        </w:tabs>
        <w:jc w:val="left"/>
        <w:rPr>
          <w:bCs/>
        </w:rPr>
      </w:pPr>
    </w:p>
    <w:p w14:paraId="4D5DA71A" w14:textId="77777777" w:rsidR="00E33AB9" w:rsidRDefault="00E33AB9" w:rsidP="00E33AB9">
      <w:pPr>
        <w:tabs>
          <w:tab w:val="left" w:pos="3531"/>
          <w:tab w:val="center" w:pos="4320"/>
        </w:tabs>
        <w:jc w:val="left"/>
        <w:rPr>
          <w:bCs/>
        </w:rPr>
      </w:pPr>
    </w:p>
    <w:p w14:paraId="1CE07168" w14:textId="77777777" w:rsidR="00E33AB9" w:rsidRDefault="00E33AB9" w:rsidP="00E33AB9">
      <w:pPr>
        <w:tabs>
          <w:tab w:val="left" w:pos="3531"/>
          <w:tab w:val="center" w:pos="4320"/>
        </w:tabs>
        <w:jc w:val="left"/>
        <w:rPr>
          <w:bCs/>
        </w:rPr>
      </w:pPr>
    </w:p>
    <w:p w14:paraId="696B57E7" w14:textId="77777777" w:rsidR="00E33AB9" w:rsidRDefault="00E33AB9" w:rsidP="00E33AB9">
      <w:pPr>
        <w:tabs>
          <w:tab w:val="left" w:pos="3531"/>
          <w:tab w:val="center" w:pos="4320"/>
        </w:tabs>
        <w:jc w:val="left"/>
        <w:rPr>
          <w:bCs/>
        </w:rPr>
      </w:pPr>
    </w:p>
    <w:p w14:paraId="561830CD" w14:textId="77777777" w:rsidR="00E33AB9" w:rsidRDefault="00E33AB9" w:rsidP="00E33AB9">
      <w:pPr>
        <w:tabs>
          <w:tab w:val="left" w:pos="3531"/>
          <w:tab w:val="center" w:pos="4320"/>
        </w:tabs>
        <w:jc w:val="left"/>
        <w:rPr>
          <w:bCs/>
        </w:rPr>
      </w:pPr>
    </w:p>
    <w:p w14:paraId="79151A49" w14:textId="77777777" w:rsidR="00E33AB9" w:rsidRDefault="00E33AB9" w:rsidP="00E33AB9">
      <w:pPr>
        <w:tabs>
          <w:tab w:val="left" w:pos="3531"/>
          <w:tab w:val="center" w:pos="4320"/>
        </w:tabs>
        <w:jc w:val="left"/>
        <w:rPr>
          <w:bCs/>
        </w:rPr>
      </w:pPr>
    </w:p>
    <w:p w14:paraId="399E5F5A" w14:textId="77777777" w:rsidR="00E33AB9" w:rsidRDefault="00E33AB9" w:rsidP="00E33AB9">
      <w:pPr>
        <w:tabs>
          <w:tab w:val="left" w:pos="3531"/>
          <w:tab w:val="center" w:pos="4320"/>
        </w:tabs>
        <w:jc w:val="left"/>
        <w:rPr>
          <w:bCs/>
        </w:rPr>
      </w:pPr>
    </w:p>
    <w:p w14:paraId="0BBCCADA" w14:textId="77777777" w:rsidR="00E33AB9" w:rsidRDefault="00E33AB9" w:rsidP="00E33AB9">
      <w:pPr>
        <w:tabs>
          <w:tab w:val="left" w:pos="3531"/>
          <w:tab w:val="center" w:pos="4320"/>
        </w:tabs>
        <w:jc w:val="left"/>
        <w:rPr>
          <w:bCs/>
        </w:rPr>
      </w:pPr>
    </w:p>
    <w:p w14:paraId="64BEC7CA" w14:textId="77777777" w:rsidR="00E33AB9" w:rsidRDefault="00E33AB9" w:rsidP="00E33AB9">
      <w:pPr>
        <w:tabs>
          <w:tab w:val="left" w:pos="3531"/>
          <w:tab w:val="center" w:pos="4320"/>
        </w:tabs>
        <w:jc w:val="left"/>
        <w:rPr>
          <w:bCs/>
        </w:rPr>
      </w:pPr>
    </w:p>
    <w:p w14:paraId="06036BE0" w14:textId="77777777" w:rsidR="00E33AB9" w:rsidRDefault="00E33AB9" w:rsidP="00E33AB9">
      <w:pPr>
        <w:tabs>
          <w:tab w:val="left" w:pos="3531"/>
          <w:tab w:val="center" w:pos="4320"/>
        </w:tabs>
        <w:jc w:val="left"/>
        <w:rPr>
          <w:bCs/>
        </w:rPr>
      </w:pPr>
    </w:p>
    <w:p w14:paraId="4C4E1B89" w14:textId="77777777" w:rsidR="00E33AB9" w:rsidRDefault="00E33AB9" w:rsidP="00E33AB9">
      <w:pPr>
        <w:tabs>
          <w:tab w:val="left" w:pos="3531"/>
          <w:tab w:val="center" w:pos="4320"/>
        </w:tabs>
        <w:jc w:val="left"/>
        <w:rPr>
          <w:bCs/>
        </w:rPr>
      </w:pPr>
    </w:p>
    <w:p w14:paraId="6B832238" w14:textId="77777777" w:rsidR="00E33AB9" w:rsidRDefault="00E33AB9" w:rsidP="00E33AB9">
      <w:pPr>
        <w:tabs>
          <w:tab w:val="left" w:pos="3531"/>
          <w:tab w:val="center" w:pos="4320"/>
        </w:tabs>
        <w:jc w:val="left"/>
        <w:rPr>
          <w:bCs/>
        </w:rPr>
      </w:pPr>
    </w:p>
    <w:p w14:paraId="20C4BB2D" w14:textId="77777777" w:rsidR="00E33AB9" w:rsidRDefault="00E33AB9" w:rsidP="00E33AB9">
      <w:pPr>
        <w:tabs>
          <w:tab w:val="left" w:pos="3531"/>
          <w:tab w:val="center" w:pos="4320"/>
        </w:tabs>
        <w:jc w:val="left"/>
        <w:rPr>
          <w:bCs/>
        </w:rPr>
      </w:pPr>
    </w:p>
    <w:p w14:paraId="364D7880" w14:textId="77777777" w:rsidR="00E33AB9" w:rsidRDefault="00E33AB9" w:rsidP="00E33AB9">
      <w:pPr>
        <w:tabs>
          <w:tab w:val="left" w:pos="3531"/>
          <w:tab w:val="center" w:pos="4320"/>
        </w:tabs>
        <w:jc w:val="left"/>
        <w:rPr>
          <w:bCs/>
        </w:rPr>
      </w:pPr>
    </w:p>
    <w:p w14:paraId="5514A775" w14:textId="77777777" w:rsidR="00E33AB9" w:rsidRDefault="00E33AB9" w:rsidP="00E33AB9">
      <w:pPr>
        <w:tabs>
          <w:tab w:val="left" w:pos="3531"/>
          <w:tab w:val="center" w:pos="4320"/>
        </w:tabs>
        <w:jc w:val="left"/>
        <w:rPr>
          <w:bCs/>
        </w:rPr>
      </w:pPr>
    </w:p>
    <w:p w14:paraId="14690EFF" w14:textId="77777777" w:rsidR="00E33AB9" w:rsidRDefault="00E33AB9" w:rsidP="00E33AB9">
      <w:pPr>
        <w:tabs>
          <w:tab w:val="left" w:pos="3531"/>
          <w:tab w:val="center" w:pos="4320"/>
        </w:tabs>
        <w:jc w:val="left"/>
        <w:rPr>
          <w:bCs/>
        </w:rPr>
      </w:pPr>
    </w:p>
    <w:p w14:paraId="1D70F7CC" w14:textId="77777777" w:rsidR="00E33AB9" w:rsidRDefault="00E33AB9" w:rsidP="00E33AB9">
      <w:pPr>
        <w:tabs>
          <w:tab w:val="left" w:pos="3531"/>
          <w:tab w:val="center" w:pos="4320"/>
        </w:tabs>
        <w:jc w:val="left"/>
        <w:rPr>
          <w:bCs/>
        </w:rPr>
      </w:pPr>
    </w:p>
    <w:p w14:paraId="11DF1891" w14:textId="77777777" w:rsidR="00E33AB9" w:rsidRDefault="00E33AB9" w:rsidP="00E33AB9">
      <w:pPr>
        <w:tabs>
          <w:tab w:val="left" w:pos="3531"/>
          <w:tab w:val="center" w:pos="4320"/>
        </w:tabs>
        <w:jc w:val="left"/>
        <w:rPr>
          <w:bCs/>
        </w:rPr>
      </w:pPr>
    </w:p>
    <w:p w14:paraId="36BE22C8" w14:textId="77777777" w:rsidR="00E33AB9" w:rsidRDefault="00E33AB9" w:rsidP="00E33AB9">
      <w:pPr>
        <w:tabs>
          <w:tab w:val="left" w:pos="3531"/>
          <w:tab w:val="center" w:pos="4320"/>
        </w:tabs>
        <w:jc w:val="left"/>
        <w:rPr>
          <w:bCs/>
        </w:rPr>
      </w:pPr>
    </w:p>
    <w:p w14:paraId="37491DA9" w14:textId="77777777" w:rsidR="00E33AB9" w:rsidRDefault="00E33AB9" w:rsidP="00E33AB9">
      <w:pPr>
        <w:tabs>
          <w:tab w:val="left" w:pos="3531"/>
          <w:tab w:val="center" w:pos="4320"/>
        </w:tabs>
        <w:jc w:val="left"/>
        <w:rPr>
          <w:bCs/>
        </w:rPr>
      </w:pPr>
    </w:p>
    <w:p w14:paraId="0B03AF6B" w14:textId="77777777" w:rsidR="00E33AB9" w:rsidRDefault="00E33AB9" w:rsidP="00E33AB9">
      <w:pPr>
        <w:tabs>
          <w:tab w:val="left" w:pos="3531"/>
          <w:tab w:val="center" w:pos="4320"/>
        </w:tabs>
        <w:jc w:val="left"/>
        <w:rPr>
          <w:bCs/>
        </w:rPr>
      </w:pPr>
    </w:p>
    <w:p w14:paraId="276D593D" w14:textId="77777777" w:rsidR="00E33AB9" w:rsidRDefault="00E33AB9" w:rsidP="00E33AB9">
      <w:pPr>
        <w:tabs>
          <w:tab w:val="left" w:pos="3531"/>
          <w:tab w:val="center" w:pos="4320"/>
        </w:tabs>
        <w:jc w:val="left"/>
        <w:rPr>
          <w:bCs/>
        </w:rPr>
      </w:pPr>
    </w:p>
    <w:p w14:paraId="290549EF" w14:textId="77777777" w:rsidR="00E33AB9" w:rsidRDefault="00E33AB9" w:rsidP="00E33AB9">
      <w:pPr>
        <w:tabs>
          <w:tab w:val="left" w:pos="3531"/>
          <w:tab w:val="center" w:pos="4320"/>
        </w:tabs>
        <w:jc w:val="left"/>
        <w:rPr>
          <w:bCs/>
        </w:rPr>
      </w:pPr>
    </w:p>
    <w:p w14:paraId="4AF22852" w14:textId="77777777" w:rsidR="00E33AB9" w:rsidRDefault="00E33AB9" w:rsidP="00E33AB9">
      <w:pPr>
        <w:tabs>
          <w:tab w:val="left" w:pos="3531"/>
          <w:tab w:val="center" w:pos="4320"/>
        </w:tabs>
        <w:jc w:val="left"/>
        <w:rPr>
          <w:bCs/>
        </w:rPr>
      </w:pPr>
    </w:p>
    <w:p w14:paraId="4701AB1A" w14:textId="77777777" w:rsidR="00E33AB9" w:rsidRDefault="00E33AB9" w:rsidP="00E33AB9">
      <w:pPr>
        <w:tabs>
          <w:tab w:val="left" w:pos="3531"/>
          <w:tab w:val="center" w:pos="4320"/>
        </w:tabs>
        <w:jc w:val="left"/>
        <w:rPr>
          <w:bCs/>
        </w:rPr>
      </w:pPr>
    </w:p>
    <w:p w14:paraId="260DF211" w14:textId="77777777" w:rsidR="00E33AB9" w:rsidRDefault="00E33AB9" w:rsidP="00E33AB9">
      <w:pPr>
        <w:tabs>
          <w:tab w:val="left" w:pos="3531"/>
          <w:tab w:val="center" w:pos="4320"/>
        </w:tabs>
        <w:jc w:val="left"/>
        <w:rPr>
          <w:bCs/>
        </w:rPr>
      </w:pPr>
      <w:r>
        <w:rPr>
          <w:b w:val="0"/>
          <w:bCs/>
          <w:noProof/>
        </w:rPr>
        <w:drawing>
          <wp:inline distT="0" distB="0" distL="0" distR="0" wp14:anchorId="019C677D" wp14:editId="683AD58A">
            <wp:extent cx="5438343" cy="2541041"/>
            <wp:effectExtent l="0" t="0" r="0" b="0"/>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5985" cy="2563302"/>
                    </a:xfrm>
                    <a:prstGeom prst="rect">
                      <a:avLst/>
                    </a:prstGeom>
                    <a:noFill/>
                    <a:ln>
                      <a:noFill/>
                    </a:ln>
                  </pic:spPr>
                </pic:pic>
              </a:graphicData>
            </a:graphic>
          </wp:inline>
        </w:drawing>
      </w:r>
    </w:p>
    <w:p w14:paraId="000C460E" w14:textId="77777777" w:rsidR="00E33AB9" w:rsidRDefault="00E33AB9" w:rsidP="00E33AB9">
      <w:pPr>
        <w:tabs>
          <w:tab w:val="left" w:pos="3531"/>
          <w:tab w:val="center" w:pos="4320"/>
        </w:tabs>
        <w:jc w:val="left"/>
        <w:rPr>
          <w:bCs/>
        </w:rPr>
      </w:pPr>
    </w:p>
    <w:p w14:paraId="71E82C53" w14:textId="77777777" w:rsidR="00E33AB9" w:rsidRDefault="00E33AB9" w:rsidP="00E33AB9">
      <w:pPr>
        <w:tabs>
          <w:tab w:val="left" w:pos="3531"/>
          <w:tab w:val="center" w:pos="4320"/>
        </w:tabs>
        <w:jc w:val="left"/>
        <w:rPr>
          <w:bCs/>
        </w:rPr>
      </w:pPr>
    </w:p>
    <w:p w14:paraId="72F9508E" w14:textId="77777777" w:rsidR="00E33AB9" w:rsidRDefault="00E33AB9" w:rsidP="00457006">
      <w:r>
        <w:t>Figure 29: Physical Data Flow Diagram of the Proposed Mobile Application (Level 1 – View Pig)</w:t>
      </w:r>
    </w:p>
    <w:p w14:paraId="61944E7F" w14:textId="77777777" w:rsidR="00E33AB9" w:rsidRDefault="00E33AB9" w:rsidP="00E33AB9"/>
    <w:p w14:paraId="1194422B" w14:textId="77777777" w:rsidR="00E33AB9" w:rsidRDefault="00E33AB9" w:rsidP="00E33AB9"/>
    <w:p w14:paraId="7FBB31E6" w14:textId="77777777" w:rsidR="00E33AB9" w:rsidRDefault="00E33AB9" w:rsidP="00E33AB9"/>
    <w:p w14:paraId="4B76534B" w14:textId="77777777" w:rsidR="00E33AB9" w:rsidRDefault="00E33AB9" w:rsidP="00E33AB9"/>
    <w:p w14:paraId="15663F23" w14:textId="77777777" w:rsidR="00E33AB9" w:rsidRDefault="00E33AB9" w:rsidP="00E33AB9"/>
    <w:p w14:paraId="0E90E1DB" w14:textId="77777777" w:rsidR="00E33AB9" w:rsidRDefault="00E33AB9" w:rsidP="00E33AB9"/>
    <w:p w14:paraId="6735549D" w14:textId="77777777" w:rsidR="00E33AB9" w:rsidRDefault="00E33AB9" w:rsidP="00E33AB9"/>
    <w:p w14:paraId="03FC04DF" w14:textId="77777777" w:rsidR="00E33AB9" w:rsidRDefault="00E33AB9" w:rsidP="00E33AB9"/>
    <w:p w14:paraId="76539FD2" w14:textId="77777777" w:rsidR="00E33AB9" w:rsidRDefault="00E33AB9" w:rsidP="00E33AB9"/>
    <w:p w14:paraId="01274011" w14:textId="77777777" w:rsidR="00E33AB9" w:rsidRDefault="00E33AB9" w:rsidP="00E33AB9"/>
    <w:p w14:paraId="59D17A8E" w14:textId="77777777" w:rsidR="00E33AB9" w:rsidRDefault="00E33AB9" w:rsidP="00E33AB9"/>
    <w:p w14:paraId="54578422" w14:textId="77777777" w:rsidR="00E33AB9" w:rsidRDefault="00E33AB9" w:rsidP="00E33AB9"/>
    <w:p w14:paraId="3C74FCE5" w14:textId="77777777" w:rsidR="00E33AB9" w:rsidRDefault="00E33AB9" w:rsidP="00E33AB9"/>
    <w:p w14:paraId="6F16B049" w14:textId="77777777" w:rsidR="00E33AB9" w:rsidRDefault="00E33AB9" w:rsidP="00E33AB9"/>
    <w:p w14:paraId="5475CB37" w14:textId="77777777" w:rsidR="00E33AB9" w:rsidRDefault="00E33AB9" w:rsidP="00E33AB9"/>
    <w:p w14:paraId="4601EFFF" w14:textId="77777777" w:rsidR="00E33AB9" w:rsidRDefault="00E33AB9" w:rsidP="00E33AB9"/>
    <w:p w14:paraId="5360DC82" w14:textId="77777777" w:rsidR="00E33AB9" w:rsidRDefault="00E33AB9" w:rsidP="00E33AB9"/>
    <w:p w14:paraId="45F83D05" w14:textId="77777777" w:rsidR="00E33AB9" w:rsidRDefault="00E33AB9" w:rsidP="00E33AB9"/>
    <w:p w14:paraId="5F49C1D4" w14:textId="77777777" w:rsidR="00E33AB9" w:rsidRDefault="00E33AB9" w:rsidP="00E33AB9"/>
    <w:p w14:paraId="2B9DDA21" w14:textId="77777777" w:rsidR="00E33AB9" w:rsidRDefault="00E33AB9" w:rsidP="00E33AB9"/>
    <w:p w14:paraId="61C5DDFB" w14:textId="77777777" w:rsidR="00E33AB9" w:rsidRDefault="00E33AB9" w:rsidP="00E33AB9"/>
    <w:p w14:paraId="7EE1D6A6" w14:textId="77777777" w:rsidR="00E33AB9" w:rsidRDefault="00E33AB9" w:rsidP="00E33AB9"/>
    <w:p w14:paraId="38F490CC" w14:textId="77777777" w:rsidR="00E33AB9" w:rsidRDefault="00E33AB9" w:rsidP="00E33AB9"/>
    <w:p w14:paraId="1963AA91" w14:textId="77777777" w:rsidR="00E33AB9" w:rsidRDefault="00E33AB9" w:rsidP="00E33AB9"/>
    <w:p w14:paraId="1F9348F5" w14:textId="77777777" w:rsidR="00E33AB9" w:rsidRDefault="00E33AB9" w:rsidP="00E33AB9"/>
    <w:p w14:paraId="0BA81FF0" w14:textId="77777777" w:rsidR="00A37D45" w:rsidRDefault="00A37D45" w:rsidP="00A37D45">
      <w:pPr>
        <w:jc w:val="left"/>
      </w:pPr>
    </w:p>
    <w:p w14:paraId="53FF617B" w14:textId="41C1CC55" w:rsidR="00D82BAB" w:rsidRDefault="00D82BAB" w:rsidP="00D82BAB">
      <w:pPr>
        <w:tabs>
          <w:tab w:val="left" w:pos="3531"/>
          <w:tab w:val="center" w:pos="4320"/>
        </w:tabs>
        <w:jc w:val="left"/>
        <w:rPr>
          <w:bCs/>
        </w:rPr>
      </w:pPr>
      <w:r w:rsidRPr="00534D64">
        <w:rPr>
          <w:bCs/>
        </w:rPr>
        <w:lastRenderedPageBreak/>
        <w:t>Requirement Documentation</w:t>
      </w:r>
    </w:p>
    <w:p w14:paraId="074B9363" w14:textId="77777777" w:rsidR="00D82BAB" w:rsidRPr="00E056C1" w:rsidRDefault="00D82BAB" w:rsidP="00D82BAB">
      <w:pPr>
        <w:tabs>
          <w:tab w:val="left" w:pos="3531"/>
          <w:tab w:val="center" w:pos="4320"/>
        </w:tabs>
        <w:jc w:val="left"/>
      </w:pPr>
    </w:p>
    <w:p w14:paraId="7961FF6C" w14:textId="5CBDDCB4" w:rsidR="00D82BAB" w:rsidRDefault="00D82BAB" w:rsidP="005D4103">
      <w:pPr>
        <w:spacing w:line="360" w:lineRule="auto"/>
        <w:jc w:val="both"/>
        <w:rPr>
          <w:b w:val="0"/>
          <w:bCs/>
          <w:szCs w:val="24"/>
        </w:rPr>
      </w:pPr>
      <w:r w:rsidRPr="00D86C14">
        <w:rPr>
          <w:b w:val="0"/>
          <w:bCs/>
          <w:szCs w:val="24"/>
        </w:rPr>
        <w:t xml:space="preserve">Requirement Documentation is the procedure for writing a software requirement of the project. Software Requirement is how the system is deliberate to function. The Requirement Documentation serves as guide in developing a project and outlining the features that will be included. </w:t>
      </w:r>
      <w:r w:rsidR="00160485" w:rsidRPr="00D86C14">
        <w:rPr>
          <w:b w:val="0"/>
          <w:bCs/>
          <w:szCs w:val="24"/>
        </w:rPr>
        <w:t>This places</w:t>
      </w:r>
      <w:r w:rsidRPr="00D86C14">
        <w:rPr>
          <w:b w:val="0"/>
          <w:bCs/>
          <w:szCs w:val="24"/>
        </w:rPr>
        <w:t xml:space="preserve"> the functional and non-functional requirements of the proposed Web-based Piggery Management System with Mobile-based QR Code Scanner in Lamba, Banga South Cotabato.</w:t>
      </w:r>
    </w:p>
    <w:p w14:paraId="3F90D6DC" w14:textId="77777777" w:rsidR="00D82BAB" w:rsidRPr="00D86C14" w:rsidRDefault="00D82BAB" w:rsidP="00D82BAB">
      <w:pPr>
        <w:spacing w:line="360" w:lineRule="auto"/>
        <w:jc w:val="both"/>
        <w:rPr>
          <w:b w:val="0"/>
          <w:bCs/>
          <w:szCs w:val="24"/>
        </w:rPr>
      </w:pPr>
    </w:p>
    <w:p w14:paraId="328F7CE1" w14:textId="77777777" w:rsidR="00D82BAB" w:rsidRPr="00D86C14" w:rsidRDefault="00D82BAB" w:rsidP="005D4103">
      <w:pPr>
        <w:spacing w:line="360" w:lineRule="auto"/>
        <w:jc w:val="both"/>
        <w:rPr>
          <w:b w:val="0"/>
          <w:bCs/>
          <w:szCs w:val="24"/>
        </w:rPr>
      </w:pPr>
      <w:r w:rsidRPr="00D86C14">
        <w:rPr>
          <w:b w:val="0"/>
          <w:bCs/>
          <w:szCs w:val="24"/>
        </w:rPr>
        <w:t xml:space="preserve">The Functional requirements are the basic functions of the system which have primarily what the system must or must not do and how the system responds to inputs. The functional requirements of Web-based Piggery Management System with Mobile-based QR Code Scanner in Lamba, Banga South Cotabato are shown through system storyboard models. </w:t>
      </w:r>
    </w:p>
    <w:p w14:paraId="45B69E1A" w14:textId="77777777" w:rsidR="00D82BAB" w:rsidRDefault="00D82BAB" w:rsidP="005D4103">
      <w:pPr>
        <w:spacing w:line="360" w:lineRule="auto"/>
        <w:jc w:val="both"/>
        <w:rPr>
          <w:b w:val="0"/>
          <w:bCs/>
          <w:szCs w:val="24"/>
        </w:rPr>
      </w:pPr>
      <w:r w:rsidRPr="00D86C14">
        <w:rPr>
          <w:b w:val="0"/>
          <w:bCs/>
          <w:szCs w:val="24"/>
        </w:rPr>
        <w:t>The illustration below shows the functional requirements for the Web-based Piggery Management System with Mobile-based QR Code Scanner in Lamba, Banga South Cotabato web application.</w:t>
      </w:r>
    </w:p>
    <w:p w14:paraId="09DC2789" w14:textId="77777777" w:rsidR="00D82BAB" w:rsidRPr="00D86C14" w:rsidRDefault="00D82BAB" w:rsidP="00D82BAB">
      <w:pPr>
        <w:spacing w:line="360" w:lineRule="auto"/>
        <w:jc w:val="both"/>
        <w:rPr>
          <w:b w:val="0"/>
          <w:bCs/>
          <w:szCs w:val="24"/>
        </w:rPr>
      </w:pPr>
    </w:p>
    <w:p w14:paraId="5DE56F4F" w14:textId="77777777" w:rsidR="00D82BAB" w:rsidRDefault="00D82BAB" w:rsidP="005D4103">
      <w:pPr>
        <w:spacing w:line="360" w:lineRule="auto"/>
        <w:jc w:val="both"/>
        <w:rPr>
          <w:b w:val="0"/>
          <w:bCs/>
          <w:color w:val="000000" w:themeColor="text1"/>
        </w:rPr>
      </w:pPr>
      <w:r w:rsidRPr="001B4DEE">
        <w:rPr>
          <w:b w:val="0"/>
          <w:bCs/>
          <w:color w:val="000000" w:themeColor="text1"/>
        </w:rPr>
        <w:t>The illustration below are the functional requirements of the proposed system web application.</w:t>
      </w:r>
    </w:p>
    <w:p w14:paraId="45EC20E9" w14:textId="77777777" w:rsidR="00D82BAB" w:rsidRDefault="00D82BAB" w:rsidP="00D82BAB">
      <w:pPr>
        <w:jc w:val="both"/>
        <w:rPr>
          <w:b w:val="0"/>
          <w:bCs/>
          <w:color w:val="000000" w:themeColor="text1"/>
        </w:rPr>
      </w:pPr>
    </w:p>
    <w:p w14:paraId="0EB7641D" w14:textId="7E64EAD3" w:rsidR="00D82BAB" w:rsidRPr="00BB12F9" w:rsidRDefault="00801A21" w:rsidP="005D4103">
      <w:pPr>
        <w:spacing w:line="360" w:lineRule="auto"/>
        <w:jc w:val="both"/>
        <w:rPr>
          <w:b w:val="0"/>
          <w:bCs/>
          <w:szCs w:val="24"/>
        </w:rPr>
      </w:pPr>
      <w:r>
        <w:rPr>
          <w:bCs/>
          <w:szCs w:val="24"/>
        </w:rPr>
        <w:t>User Management</w:t>
      </w:r>
    </w:p>
    <w:p w14:paraId="2C885B5E" w14:textId="1A6C8393" w:rsidR="00D82BAB" w:rsidRPr="00446184" w:rsidRDefault="00D82BAB" w:rsidP="005D4103">
      <w:pPr>
        <w:spacing w:line="360" w:lineRule="auto"/>
        <w:jc w:val="both"/>
        <w:rPr>
          <w:b w:val="0"/>
          <w:bCs/>
          <w:szCs w:val="24"/>
        </w:rPr>
      </w:pPr>
      <w:r w:rsidRPr="00446184">
        <w:rPr>
          <w:b w:val="0"/>
          <w:bCs/>
          <w:szCs w:val="24"/>
        </w:rPr>
        <w:t xml:space="preserve">The </w:t>
      </w:r>
      <w:r w:rsidR="00801A21">
        <w:rPr>
          <w:b w:val="0"/>
          <w:bCs/>
          <w:szCs w:val="24"/>
        </w:rPr>
        <w:t>user management</w:t>
      </w:r>
      <w:r w:rsidRPr="00446184">
        <w:rPr>
          <w:b w:val="0"/>
          <w:bCs/>
          <w:szCs w:val="24"/>
        </w:rPr>
        <w:t xml:space="preserve"> allows the </w:t>
      </w:r>
      <w:r w:rsidR="00801A21">
        <w:rPr>
          <w:b w:val="0"/>
          <w:bCs/>
          <w:szCs w:val="24"/>
        </w:rPr>
        <w:t xml:space="preserve">owner, workers, and veterinarian to login into the web-based system by </w:t>
      </w:r>
      <w:r w:rsidRPr="00446184">
        <w:rPr>
          <w:b w:val="0"/>
          <w:bCs/>
          <w:szCs w:val="24"/>
        </w:rPr>
        <w:t>inputting</w:t>
      </w:r>
      <w:r w:rsidR="00801A21">
        <w:rPr>
          <w:b w:val="0"/>
          <w:bCs/>
          <w:szCs w:val="24"/>
        </w:rPr>
        <w:t xml:space="preserve"> the</w:t>
      </w:r>
      <w:r w:rsidRPr="00446184">
        <w:rPr>
          <w:b w:val="0"/>
          <w:bCs/>
          <w:szCs w:val="24"/>
        </w:rPr>
        <w:t xml:space="preserve"> </w:t>
      </w:r>
      <w:r w:rsidR="00801A21">
        <w:rPr>
          <w:b w:val="0"/>
          <w:bCs/>
          <w:szCs w:val="24"/>
        </w:rPr>
        <w:t xml:space="preserve">default </w:t>
      </w:r>
      <w:r w:rsidRPr="00446184">
        <w:rPr>
          <w:b w:val="0"/>
          <w:bCs/>
          <w:szCs w:val="24"/>
        </w:rPr>
        <w:t xml:space="preserve">username and password. </w:t>
      </w:r>
      <w:r w:rsidR="00801A21">
        <w:rPr>
          <w:b w:val="0"/>
          <w:bCs/>
          <w:szCs w:val="24"/>
        </w:rPr>
        <w:t>It uses</w:t>
      </w:r>
      <w:r w:rsidRPr="00446184">
        <w:rPr>
          <w:b w:val="0"/>
          <w:bCs/>
          <w:szCs w:val="24"/>
        </w:rPr>
        <w:t xml:space="preserve"> authenticat</w:t>
      </w:r>
      <w:r w:rsidR="00801A21">
        <w:rPr>
          <w:b w:val="0"/>
          <w:bCs/>
          <w:szCs w:val="24"/>
        </w:rPr>
        <w:t>ion to allow the</w:t>
      </w:r>
      <w:r w:rsidRPr="00446184">
        <w:rPr>
          <w:b w:val="0"/>
          <w:bCs/>
          <w:szCs w:val="24"/>
        </w:rPr>
        <w:t xml:space="preserve"> user to access the system.</w:t>
      </w:r>
    </w:p>
    <w:p w14:paraId="0625ECC9" w14:textId="77777777" w:rsidR="00D82BAB" w:rsidRDefault="00D82BAB" w:rsidP="00D82BAB">
      <w:pPr>
        <w:spacing w:line="360" w:lineRule="auto"/>
        <w:ind w:left="720"/>
        <w:jc w:val="both"/>
        <w:rPr>
          <w:b w:val="0"/>
          <w:bCs/>
          <w:color w:val="000000" w:themeColor="text1"/>
        </w:rPr>
      </w:pPr>
    </w:p>
    <w:p w14:paraId="40576CB0" w14:textId="29EB3E5F" w:rsidR="0030082D" w:rsidRDefault="00D82BAB" w:rsidP="005D4103">
      <w:pPr>
        <w:jc w:val="both"/>
        <w:rPr>
          <w:b w:val="0"/>
          <w:bCs/>
          <w:szCs w:val="24"/>
        </w:rPr>
      </w:pPr>
      <w:r w:rsidRPr="00DE4B53">
        <w:rPr>
          <w:b w:val="0"/>
          <w:bCs/>
          <w:szCs w:val="24"/>
        </w:rPr>
        <w:t>REQ1</w:t>
      </w:r>
      <w:r w:rsidR="00801A21">
        <w:rPr>
          <w:b w:val="0"/>
          <w:bCs/>
          <w:szCs w:val="24"/>
        </w:rPr>
        <w:t>.</w:t>
      </w:r>
      <w:r w:rsidRPr="00DE4B53">
        <w:rPr>
          <w:b w:val="0"/>
          <w:bCs/>
          <w:szCs w:val="24"/>
        </w:rPr>
        <w:t xml:space="preserve"> The </w:t>
      </w:r>
      <w:r w:rsidR="00801A21">
        <w:rPr>
          <w:b w:val="0"/>
          <w:bCs/>
          <w:szCs w:val="24"/>
        </w:rPr>
        <w:t>owner, workers, and veterinarian</w:t>
      </w:r>
      <w:r w:rsidRPr="00DE4B53">
        <w:rPr>
          <w:b w:val="0"/>
          <w:bCs/>
          <w:szCs w:val="24"/>
        </w:rPr>
        <w:t xml:space="preserve"> s</w:t>
      </w:r>
      <w:r w:rsidR="001C6126">
        <w:rPr>
          <w:b w:val="0"/>
          <w:bCs/>
          <w:szCs w:val="24"/>
        </w:rPr>
        <w:t>hall</w:t>
      </w:r>
      <w:r w:rsidRPr="00DE4B53">
        <w:rPr>
          <w:b w:val="0"/>
          <w:bCs/>
          <w:szCs w:val="24"/>
        </w:rPr>
        <w:t xml:space="preserve"> be able to login to the website using </w:t>
      </w:r>
      <w:r w:rsidR="007F12E6">
        <w:rPr>
          <w:b w:val="0"/>
          <w:bCs/>
          <w:szCs w:val="24"/>
        </w:rPr>
        <w:t>the default username and password</w:t>
      </w:r>
      <w:r w:rsidRPr="00DE4B53">
        <w:rPr>
          <w:b w:val="0"/>
          <w:bCs/>
          <w:szCs w:val="24"/>
        </w:rPr>
        <w:t>.</w:t>
      </w:r>
    </w:p>
    <w:p w14:paraId="40C484AC" w14:textId="38259949" w:rsidR="008668D8" w:rsidRDefault="008668D8" w:rsidP="005D4103">
      <w:pPr>
        <w:jc w:val="both"/>
        <w:rPr>
          <w:b w:val="0"/>
          <w:bCs/>
          <w:szCs w:val="24"/>
        </w:rPr>
      </w:pPr>
    </w:p>
    <w:p w14:paraId="15765193" w14:textId="772435E3" w:rsidR="008668D8" w:rsidRDefault="008668D8" w:rsidP="005D4103">
      <w:pPr>
        <w:jc w:val="both"/>
        <w:rPr>
          <w:b w:val="0"/>
          <w:bCs/>
          <w:szCs w:val="24"/>
        </w:rPr>
      </w:pPr>
    </w:p>
    <w:p w14:paraId="43343C3A" w14:textId="45F7532A" w:rsidR="008668D8" w:rsidRDefault="008668D8" w:rsidP="005D4103">
      <w:pPr>
        <w:jc w:val="both"/>
        <w:rPr>
          <w:b w:val="0"/>
          <w:bCs/>
          <w:szCs w:val="24"/>
        </w:rPr>
      </w:pPr>
    </w:p>
    <w:p w14:paraId="3C3E40C9" w14:textId="3B482048" w:rsidR="008668D8" w:rsidRDefault="008668D8" w:rsidP="005D4103">
      <w:pPr>
        <w:jc w:val="both"/>
        <w:rPr>
          <w:b w:val="0"/>
          <w:bCs/>
          <w:szCs w:val="24"/>
        </w:rPr>
      </w:pPr>
    </w:p>
    <w:p w14:paraId="590B4C03" w14:textId="216FF179" w:rsidR="008668D8" w:rsidRDefault="008668D8" w:rsidP="005D4103">
      <w:pPr>
        <w:jc w:val="both"/>
        <w:rPr>
          <w:b w:val="0"/>
          <w:bCs/>
          <w:szCs w:val="24"/>
        </w:rPr>
      </w:pPr>
    </w:p>
    <w:p w14:paraId="5E8F7563" w14:textId="40974D47" w:rsidR="008668D8" w:rsidRDefault="008668D8" w:rsidP="005D4103">
      <w:pPr>
        <w:jc w:val="both"/>
        <w:rPr>
          <w:b w:val="0"/>
          <w:bCs/>
          <w:szCs w:val="24"/>
        </w:rPr>
      </w:pPr>
    </w:p>
    <w:p w14:paraId="077C6F5E" w14:textId="4BC92311" w:rsidR="008668D8" w:rsidRDefault="008668D8" w:rsidP="005D4103">
      <w:pPr>
        <w:jc w:val="both"/>
        <w:rPr>
          <w:b w:val="0"/>
          <w:bCs/>
          <w:szCs w:val="24"/>
        </w:rPr>
      </w:pPr>
    </w:p>
    <w:p w14:paraId="477D14CB" w14:textId="77777777" w:rsidR="00565B72" w:rsidRDefault="00565B72" w:rsidP="00565B72">
      <w:pPr>
        <w:jc w:val="both"/>
      </w:pPr>
    </w:p>
    <w:p w14:paraId="24AF5777" w14:textId="35B31D6A" w:rsidR="00093764" w:rsidRDefault="00565B72" w:rsidP="00565B72">
      <w:pPr>
        <w:jc w:val="both"/>
      </w:pPr>
      <w:r>
        <w:rPr>
          <w:noProof/>
        </w:rPr>
        <w:lastRenderedPageBreak/>
        <w:drawing>
          <wp:anchor distT="0" distB="0" distL="114300" distR="114300" simplePos="0" relativeHeight="251648512" behindDoc="0" locked="0" layoutInCell="1" allowOverlap="1" wp14:anchorId="2DC95239" wp14:editId="20AACD90">
            <wp:simplePos x="0" y="0"/>
            <wp:positionH relativeFrom="column">
              <wp:posOffset>15240</wp:posOffset>
            </wp:positionH>
            <wp:positionV relativeFrom="paragraph">
              <wp:posOffset>137160</wp:posOffset>
            </wp:positionV>
            <wp:extent cx="5469255" cy="3548380"/>
            <wp:effectExtent l="0" t="0" r="0" b="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noChangeArrowheads="1"/>
                    </pic:cNvPicPr>
                  </pic:nvPicPr>
                  <pic:blipFill rotWithShape="1">
                    <a:blip r:embed="rId46">
                      <a:extLst>
                        <a:ext uri="{28A0092B-C50C-407E-A947-70E740481C1C}">
                          <a14:useLocalDpi xmlns:a14="http://schemas.microsoft.com/office/drawing/2010/main" val="0"/>
                        </a:ext>
                      </a:extLst>
                    </a:blip>
                    <a:srcRect t="1063"/>
                    <a:stretch/>
                  </pic:blipFill>
                  <pic:spPr bwMode="auto">
                    <a:xfrm>
                      <a:off x="0" y="0"/>
                      <a:ext cx="5469255" cy="3548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36C0">
        <w:rPr>
          <w:noProof/>
        </w:rPr>
        <mc:AlternateContent>
          <mc:Choice Requires="wps">
            <w:drawing>
              <wp:anchor distT="0" distB="0" distL="114300" distR="114300" simplePos="0" relativeHeight="252004864" behindDoc="0" locked="0" layoutInCell="1" allowOverlap="1" wp14:anchorId="6DD370C9" wp14:editId="79DFC523">
                <wp:simplePos x="0" y="0"/>
                <wp:positionH relativeFrom="column">
                  <wp:posOffset>53340</wp:posOffset>
                </wp:positionH>
                <wp:positionV relativeFrom="paragraph">
                  <wp:posOffset>-234950</wp:posOffset>
                </wp:positionV>
                <wp:extent cx="571500" cy="457200"/>
                <wp:effectExtent l="0" t="0" r="19050" b="19050"/>
                <wp:wrapNone/>
                <wp:docPr id="65" name="Oval 65"/>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EE15D" w14:textId="5C78C226" w:rsidR="007F12E6" w:rsidRPr="007F12E6" w:rsidRDefault="006802A3" w:rsidP="007F12E6">
                            <w:pPr>
                              <w:jc w:val="both"/>
                              <w:rPr>
                                <w:color w:val="000000" w:themeColor="text1"/>
                                <w:sz w:val="18"/>
                                <w:szCs w:val="16"/>
                                <w:lang w:val="en-US"/>
                              </w:rPr>
                            </w:pPr>
                            <w:r>
                              <w:rPr>
                                <w:color w:val="000000" w:themeColor="text1"/>
                                <w:sz w:val="18"/>
                                <w:szCs w:val="16"/>
                                <w:lang w:val="en-US"/>
                              </w:rPr>
                              <w:t>30</w:t>
                            </w:r>
                            <w:r w:rsidR="007F12E6" w:rsidRPr="007F12E6">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D370C9" id="Oval 65" o:spid="_x0000_s1026" style="position:absolute;left:0;text-align:left;margin-left:4.2pt;margin-top:-18.5pt;width:45pt;height:36pt;z-index:25200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" fillcolor="white [3212]" strokecolor="black [3213]" strokeweight="1pt">
                <v:stroke joinstyle="miter"/>
                <v:textbox>
                  <w:txbxContent>
                    <w:p w14:paraId="1F1EE15D" w14:textId="5C78C226" w:rsidR="007F12E6" w:rsidRPr="007F12E6" w:rsidRDefault="006802A3" w:rsidP="007F12E6">
                      <w:pPr>
                        <w:jc w:val="both"/>
                        <w:rPr>
                          <w:color w:val="000000" w:themeColor="text1"/>
                          <w:sz w:val="18"/>
                          <w:szCs w:val="16"/>
                          <w:lang w:val="en-US"/>
                        </w:rPr>
                      </w:pPr>
                      <w:r>
                        <w:rPr>
                          <w:color w:val="000000" w:themeColor="text1"/>
                          <w:sz w:val="18"/>
                          <w:szCs w:val="16"/>
                          <w:lang w:val="en-US"/>
                        </w:rPr>
                        <w:t>30</w:t>
                      </w:r>
                      <w:r w:rsidR="007F12E6" w:rsidRPr="007F12E6">
                        <w:rPr>
                          <w:color w:val="000000" w:themeColor="text1"/>
                          <w:sz w:val="18"/>
                          <w:szCs w:val="16"/>
                          <w:lang w:val="en-US"/>
                        </w:rPr>
                        <w:t>A</w:t>
                      </w:r>
                    </w:p>
                  </w:txbxContent>
                </v:textbox>
              </v:oval>
            </w:pict>
          </mc:Fallback>
        </mc:AlternateContent>
      </w:r>
    </w:p>
    <w:p w14:paraId="4CE948DD" w14:textId="2D3EAC89" w:rsidR="003208EE" w:rsidRDefault="003208EE" w:rsidP="00C72057">
      <w:pPr>
        <w:tabs>
          <w:tab w:val="left" w:pos="2246"/>
          <w:tab w:val="center" w:pos="4320"/>
        </w:tabs>
        <w:jc w:val="left"/>
      </w:pPr>
    </w:p>
    <w:p w14:paraId="51EDC6C8" w14:textId="37A3F19A" w:rsidR="00C72057" w:rsidRDefault="00C72057" w:rsidP="00C72057">
      <w:pPr>
        <w:tabs>
          <w:tab w:val="left" w:pos="2246"/>
          <w:tab w:val="center" w:pos="4320"/>
        </w:tabs>
        <w:jc w:val="left"/>
      </w:pPr>
      <w:r>
        <w:tab/>
      </w:r>
    </w:p>
    <w:p w14:paraId="6EAA0EF1" w14:textId="4EF1DE9E" w:rsidR="00C72057" w:rsidRPr="00C72057" w:rsidRDefault="00C72057" w:rsidP="00C72057"/>
    <w:p w14:paraId="27F68731" w14:textId="74AB0ECD" w:rsidR="00C72057" w:rsidRPr="00C72057" w:rsidRDefault="00C72057" w:rsidP="00C72057"/>
    <w:p w14:paraId="06D4CC9D" w14:textId="3AFA64C5" w:rsidR="00C72057" w:rsidRPr="00C72057" w:rsidRDefault="00C72057" w:rsidP="00C72057"/>
    <w:p w14:paraId="0547BDBD" w14:textId="319B5C86" w:rsidR="00C72057" w:rsidRPr="00C72057" w:rsidRDefault="00C72057" w:rsidP="00C72057"/>
    <w:p w14:paraId="2D6392C7" w14:textId="7D617E72" w:rsidR="00C72057" w:rsidRPr="00C72057" w:rsidRDefault="00C72057" w:rsidP="00C72057"/>
    <w:p w14:paraId="61C1B727" w14:textId="1521B896" w:rsidR="00C72057" w:rsidRPr="00C72057" w:rsidRDefault="00C72057" w:rsidP="00C72057"/>
    <w:p w14:paraId="08AAB28B" w14:textId="2DC45F0F" w:rsidR="00C72057" w:rsidRPr="00C72057" w:rsidRDefault="00C72057" w:rsidP="00C72057"/>
    <w:p w14:paraId="13FEF66E" w14:textId="3E898E1B" w:rsidR="00C72057" w:rsidRPr="00C72057" w:rsidRDefault="00C72057" w:rsidP="00C72057"/>
    <w:p w14:paraId="45339431" w14:textId="005AF6AD" w:rsidR="00C72057" w:rsidRPr="00C72057" w:rsidRDefault="00C72057" w:rsidP="00C72057"/>
    <w:p w14:paraId="4716FFA7" w14:textId="292B2098" w:rsidR="00C72057" w:rsidRPr="00C72057" w:rsidRDefault="00C72057" w:rsidP="00C72057"/>
    <w:p w14:paraId="26622225" w14:textId="68D8E260" w:rsidR="00C72057" w:rsidRPr="00C72057" w:rsidRDefault="00C72057" w:rsidP="00C72057"/>
    <w:p w14:paraId="1FA32210" w14:textId="64897A31" w:rsidR="00C72057" w:rsidRPr="00C72057" w:rsidRDefault="00C72057" w:rsidP="00C72057"/>
    <w:p w14:paraId="565962F0" w14:textId="38A6C1D1" w:rsidR="00C72057" w:rsidRPr="00C72057" w:rsidRDefault="00C72057" w:rsidP="00C72057"/>
    <w:p w14:paraId="21ED6201" w14:textId="30B05801" w:rsidR="00C72057" w:rsidRPr="00C72057" w:rsidRDefault="00C72057" w:rsidP="00C72057"/>
    <w:p w14:paraId="5993333C" w14:textId="48EF35CE" w:rsidR="00C72057" w:rsidRPr="00C72057" w:rsidRDefault="00C72057" w:rsidP="00C72057"/>
    <w:p w14:paraId="3E6382F2" w14:textId="02A6F050" w:rsidR="00C72057" w:rsidRPr="00C72057" w:rsidRDefault="00C72057" w:rsidP="00C72057"/>
    <w:p w14:paraId="2EB2A288" w14:textId="60B2FF68" w:rsidR="00C72057" w:rsidRPr="00C72057" w:rsidRDefault="00C72057" w:rsidP="00005FD4">
      <w:pPr>
        <w:jc w:val="both"/>
      </w:pPr>
    </w:p>
    <w:p w14:paraId="1B2D5422" w14:textId="7D22FD82" w:rsidR="00FD223C" w:rsidRDefault="00FD223C" w:rsidP="003208EE">
      <w:pPr>
        <w:tabs>
          <w:tab w:val="left" w:pos="372"/>
          <w:tab w:val="left" w:pos="3891"/>
          <w:tab w:val="center" w:pos="4320"/>
        </w:tabs>
        <w:jc w:val="left"/>
      </w:pPr>
    </w:p>
    <w:p w14:paraId="33EA13C4" w14:textId="4264590A" w:rsidR="00FD223C" w:rsidRDefault="00565B72" w:rsidP="003208EE">
      <w:pPr>
        <w:tabs>
          <w:tab w:val="left" w:pos="372"/>
          <w:tab w:val="left" w:pos="3891"/>
          <w:tab w:val="center" w:pos="4320"/>
        </w:tabs>
        <w:jc w:val="left"/>
      </w:pPr>
      <w:r>
        <w:rPr>
          <w:noProof/>
        </w:rPr>
        <mc:AlternateContent>
          <mc:Choice Requires="wps">
            <w:drawing>
              <wp:anchor distT="0" distB="0" distL="114300" distR="114300" simplePos="0" relativeHeight="252050944" behindDoc="0" locked="0" layoutInCell="1" allowOverlap="1" wp14:anchorId="47C76083" wp14:editId="1D9300DB">
                <wp:simplePos x="0" y="0"/>
                <wp:positionH relativeFrom="column">
                  <wp:posOffset>34290</wp:posOffset>
                </wp:positionH>
                <wp:positionV relativeFrom="paragraph">
                  <wp:posOffset>163830</wp:posOffset>
                </wp:positionV>
                <wp:extent cx="571500" cy="457200"/>
                <wp:effectExtent l="0" t="0" r="19050" b="19050"/>
                <wp:wrapNone/>
                <wp:docPr id="18" name="Oval 18"/>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BD4FC" w14:textId="45E6128D" w:rsidR="00B903FC" w:rsidRPr="007F12E6" w:rsidRDefault="006802A3" w:rsidP="00B903FC">
                            <w:pPr>
                              <w:jc w:val="both"/>
                              <w:rPr>
                                <w:color w:val="000000" w:themeColor="text1"/>
                                <w:sz w:val="18"/>
                                <w:szCs w:val="16"/>
                                <w:lang w:val="en-US"/>
                              </w:rPr>
                            </w:pPr>
                            <w:r>
                              <w:rPr>
                                <w:color w:val="000000" w:themeColor="text1"/>
                                <w:sz w:val="18"/>
                                <w:szCs w:val="16"/>
                                <w:lang w:val="en-US"/>
                              </w:rPr>
                              <w:t>30</w:t>
                            </w:r>
                            <w:r w:rsidR="00B903FC">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C76083" id="Oval 18" o:spid="_x0000_s1027" style="position:absolute;margin-left:2.7pt;margin-top:12.9pt;width:45pt;height:36pt;z-index:25205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DTiAIAAKQ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" fillcolor="white [3212]" strokecolor="black [3213]" strokeweight="1pt">
                <v:stroke joinstyle="miter"/>
                <v:textbox>
                  <w:txbxContent>
                    <w:p w14:paraId="05FBD4FC" w14:textId="45E6128D" w:rsidR="00B903FC" w:rsidRPr="007F12E6" w:rsidRDefault="006802A3" w:rsidP="00B903FC">
                      <w:pPr>
                        <w:jc w:val="both"/>
                        <w:rPr>
                          <w:color w:val="000000" w:themeColor="text1"/>
                          <w:sz w:val="18"/>
                          <w:szCs w:val="16"/>
                          <w:lang w:val="en-US"/>
                        </w:rPr>
                      </w:pPr>
                      <w:r>
                        <w:rPr>
                          <w:color w:val="000000" w:themeColor="text1"/>
                          <w:sz w:val="18"/>
                          <w:szCs w:val="16"/>
                          <w:lang w:val="en-US"/>
                        </w:rPr>
                        <w:t>30</w:t>
                      </w:r>
                      <w:r w:rsidR="00B903FC">
                        <w:rPr>
                          <w:color w:val="000000" w:themeColor="text1"/>
                          <w:sz w:val="18"/>
                          <w:szCs w:val="16"/>
                          <w:lang w:val="en-US"/>
                        </w:rPr>
                        <w:t>B</w:t>
                      </w:r>
                    </w:p>
                  </w:txbxContent>
                </v:textbox>
              </v:oval>
            </w:pict>
          </mc:Fallback>
        </mc:AlternateContent>
      </w:r>
      <w:r w:rsidR="00935CE8">
        <w:rPr>
          <w:noProof/>
        </w:rPr>
        <w:drawing>
          <wp:anchor distT="0" distB="0" distL="114300" distR="114300" simplePos="0" relativeHeight="252049920" behindDoc="0" locked="0" layoutInCell="1" allowOverlap="1" wp14:anchorId="2584EBFD" wp14:editId="444B734C">
            <wp:simplePos x="0" y="0"/>
            <wp:positionH relativeFrom="column">
              <wp:posOffset>13335</wp:posOffset>
            </wp:positionH>
            <wp:positionV relativeFrom="paragraph">
              <wp:posOffset>499110</wp:posOffset>
            </wp:positionV>
            <wp:extent cx="5469255" cy="3664527"/>
            <wp:effectExtent l="0" t="0" r="0" b="0"/>
            <wp:wrapNone/>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rotWithShape="1">
                    <a:blip r:embed="rId47">
                      <a:extLst>
                        <a:ext uri="{28A0092B-C50C-407E-A947-70E740481C1C}">
                          <a14:useLocalDpi xmlns:a14="http://schemas.microsoft.com/office/drawing/2010/main" val="0"/>
                        </a:ext>
                      </a:extLst>
                    </a:blip>
                    <a:srcRect l="18056" t="28448" r="36403" b="13698"/>
                    <a:stretch/>
                  </pic:blipFill>
                  <pic:spPr bwMode="auto">
                    <a:xfrm>
                      <a:off x="0" y="0"/>
                      <a:ext cx="5469255" cy="36645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4EAFF5" w14:textId="3B5EFA64" w:rsidR="007F12E6" w:rsidRDefault="007F12E6" w:rsidP="003208EE">
      <w:pPr>
        <w:tabs>
          <w:tab w:val="left" w:pos="372"/>
          <w:tab w:val="left" w:pos="3891"/>
          <w:tab w:val="center" w:pos="4320"/>
        </w:tabs>
        <w:jc w:val="left"/>
        <w:sectPr w:rsidR="007F12E6" w:rsidSect="001F5EA3">
          <w:pgSz w:w="12240" w:h="15840" w:code="1"/>
          <w:pgMar w:top="1440" w:right="1440" w:bottom="1440" w:left="2160" w:header="720" w:footer="288" w:gutter="0"/>
          <w:cols w:space="720"/>
          <w:docGrid w:linePitch="360"/>
        </w:sectPr>
      </w:pPr>
    </w:p>
    <w:p w14:paraId="3E1029F7" w14:textId="76D561B4" w:rsidR="007F12E6" w:rsidRDefault="00805AC8" w:rsidP="003208EE">
      <w:pPr>
        <w:tabs>
          <w:tab w:val="left" w:pos="372"/>
          <w:tab w:val="left" w:pos="3891"/>
          <w:tab w:val="center" w:pos="4320"/>
        </w:tabs>
        <w:jc w:val="left"/>
      </w:pPr>
      <w:r>
        <w:rPr>
          <w:noProof/>
        </w:rPr>
        <w:lastRenderedPageBreak/>
        <mc:AlternateContent>
          <mc:Choice Requires="wps">
            <w:drawing>
              <wp:anchor distT="0" distB="0" distL="114300" distR="114300" simplePos="0" relativeHeight="252007936" behindDoc="0" locked="0" layoutInCell="1" allowOverlap="1" wp14:anchorId="172149B1" wp14:editId="02E5A1A0">
                <wp:simplePos x="0" y="0"/>
                <wp:positionH relativeFrom="column">
                  <wp:posOffset>76200</wp:posOffset>
                </wp:positionH>
                <wp:positionV relativeFrom="paragraph">
                  <wp:posOffset>-266700</wp:posOffset>
                </wp:positionV>
                <wp:extent cx="571500" cy="457200"/>
                <wp:effectExtent l="0" t="0" r="19050" b="19050"/>
                <wp:wrapNone/>
                <wp:docPr id="104" name="Oval 104"/>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EFA4C" w14:textId="62711F58" w:rsidR="007F12E6" w:rsidRPr="007F12E6" w:rsidRDefault="006802A3" w:rsidP="007F12E6">
                            <w:pPr>
                              <w:jc w:val="both"/>
                              <w:rPr>
                                <w:color w:val="000000" w:themeColor="text1"/>
                                <w:sz w:val="18"/>
                                <w:szCs w:val="16"/>
                                <w:lang w:val="en-US"/>
                              </w:rPr>
                            </w:pPr>
                            <w:r>
                              <w:rPr>
                                <w:color w:val="000000" w:themeColor="text1"/>
                                <w:sz w:val="18"/>
                                <w:szCs w:val="16"/>
                                <w:lang w:val="en-US"/>
                              </w:rPr>
                              <w:t>30C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2149B1" id="Oval 104" o:spid="_x0000_s1028" style="position:absolute;margin-left:6pt;margin-top:-21pt;width:45pt;height:36pt;z-index:25200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emeiAIAAKQ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" fillcolor="white [3212]" strokecolor="black [3213]" strokeweight="1pt">
                <v:stroke joinstyle="miter"/>
                <v:textbox>
                  <w:txbxContent>
                    <w:p w14:paraId="7D9EFA4C" w14:textId="62711F58" w:rsidR="007F12E6" w:rsidRPr="007F12E6" w:rsidRDefault="006802A3" w:rsidP="007F12E6">
                      <w:pPr>
                        <w:jc w:val="both"/>
                        <w:rPr>
                          <w:color w:val="000000" w:themeColor="text1"/>
                          <w:sz w:val="18"/>
                          <w:szCs w:val="16"/>
                          <w:lang w:val="en-US"/>
                        </w:rPr>
                      </w:pPr>
                      <w:r>
                        <w:rPr>
                          <w:color w:val="000000" w:themeColor="text1"/>
                          <w:sz w:val="18"/>
                          <w:szCs w:val="16"/>
                          <w:lang w:val="en-US"/>
                        </w:rPr>
                        <w:t>30C</w:t>
                      </w:r>
                    </w:p>
                  </w:txbxContent>
                </v:textbox>
              </v:oval>
            </w:pict>
          </mc:Fallback>
        </mc:AlternateContent>
      </w:r>
      <w:r w:rsidR="001236C0">
        <w:rPr>
          <w:noProof/>
        </w:rPr>
        <w:drawing>
          <wp:anchor distT="0" distB="0" distL="114300" distR="114300" simplePos="0" relativeHeight="252005888" behindDoc="0" locked="0" layoutInCell="1" allowOverlap="1" wp14:anchorId="4874F169" wp14:editId="189ABA31">
            <wp:simplePos x="0" y="0"/>
            <wp:positionH relativeFrom="column">
              <wp:posOffset>68580</wp:posOffset>
            </wp:positionH>
            <wp:positionV relativeFrom="paragraph">
              <wp:posOffset>76200</wp:posOffset>
            </wp:positionV>
            <wp:extent cx="5379720" cy="356806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48">
                      <a:extLst>
                        <a:ext uri="{28A0092B-C50C-407E-A947-70E740481C1C}">
                          <a14:useLocalDpi xmlns:a14="http://schemas.microsoft.com/office/drawing/2010/main" val="0"/>
                        </a:ext>
                      </a:extLst>
                    </a:blip>
                    <a:stretch>
                      <a:fillRect/>
                    </a:stretch>
                  </pic:blipFill>
                  <pic:spPr>
                    <a:xfrm>
                      <a:off x="0" y="0"/>
                      <a:ext cx="5388276" cy="3573740"/>
                    </a:xfrm>
                    <a:prstGeom prst="rect">
                      <a:avLst/>
                    </a:prstGeom>
                  </pic:spPr>
                </pic:pic>
              </a:graphicData>
            </a:graphic>
            <wp14:sizeRelH relativeFrom="page">
              <wp14:pctWidth>0</wp14:pctWidth>
            </wp14:sizeRelH>
            <wp14:sizeRelV relativeFrom="page">
              <wp14:pctHeight>0</wp14:pctHeight>
            </wp14:sizeRelV>
          </wp:anchor>
        </w:drawing>
      </w:r>
    </w:p>
    <w:p w14:paraId="7DE105EF" w14:textId="5AD520DE" w:rsidR="007F12E6" w:rsidRDefault="007F12E6">
      <w:pPr>
        <w:spacing w:after="160" w:line="259" w:lineRule="auto"/>
        <w:jc w:val="left"/>
      </w:pPr>
    </w:p>
    <w:p w14:paraId="7BD8CEA2" w14:textId="670E31D7" w:rsidR="007F12E6" w:rsidRDefault="007F12E6" w:rsidP="003208EE">
      <w:pPr>
        <w:tabs>
          <w:tab w:val="left" w:pos="372"/>
          <w:tab w:val="left" w:pos="3891"/>
          <w:tab w:val="center" w:pos="4320"/>
        </w:tabs>
        <w:jc w:val="left"/>
      </w:pPr>
    </w:p>
    <w:p w14:paraId="236D87EE" w14:textId="2D427B25" w:rsidR="007F12E6" w:rsidRDefault="007F12E6" w:rsidP="003208EE">
      <w:pPr>
        <w:tabs>
          <w:tab w:val="left" w:pos="372"/>
          <w:tab w:val="left" w:pos="3891"/>
          <w:tab w:val="center" w:pos="4320"/>
        </w:tabs>
        <w:jc w:val="left"/>
      </w:pPr>
    </w:p>
    <w:p w14:paraId="61EE36FD" w14:textId="7422D293" w:rsidR="00C72057" w:rsidRDefault="00C72057" w:rsidP="00C72057"/>
    <w:p w14:paraId="1497C737" w14:textId="5181EFE3" w:rsidR="00C72057" w:rsidRPr="00C72057" w:rsidRDefault="00C72057" w:rsidP="00C72057"/>
    <w:p w14:paraId="4375D98F" w14:textId="747D591B" w:rsidR="00C72057" w:rsidRPr="00C72057" w:rsidRDefault="00C72057" w:rsidP="00C72057"/>
    <w:p w14:paraId="6C7AE7D6" w14:textId="3DEF7B18" w:rsidR="00C72057" w:rsidRDefault="00C72057" w:rsidP="00C72057"/>
    <w:p w14:paraId="4BF22355" w14:textId="49CF348A" w:rsidR="00521335" w:rsidRDefault="00521335" w:rsidP="00C72057"/>
    <w:p w14:paraId="3F989571" w14:textId="6810C121" w:rsidR="00521335" w:rsidRDefault="00521335" w:rsidP="00C72057"/>
    <w:p w14:paraId="1FB28AAF" w14:textId="2AEF1804" w:rsidR="00521335" w:rsidRDefault="00521335" w:rsidP="00C72057"/>
    <w:p w14:paraId="6BFAAEA8" w14:textId="5283A526" w:rsidR="00521335" w:rsidRDefault="00521335" w:rsidP="00C72057"/>
    <w:p w14:paraId="4A085EBA" w14:textId="0311CD7C" w:rsidR="00521335" w:rsidRDefault="00521335" w:rsidP="00C72057"/>
    <w:p w14:paraId="72B4C391" w14:textId="60CFE614" w:rsidR="00521335" w:rsidRDefault="00521335" w:rsidP="00C72057"/>
    <w:p w14:paraId="1CCB3341" w14:textId="1FA5A4B1" w:rsidR="00521335" w:rsidRDefault="00521335" w:rsidP="00C72057"/>
    <w:p w14:paraId="73DBFFC6" w14:textId="375216CF" w:rsidR="00521335" w:rsidRDefault="00521335" w:rsidP="00C72057"/>
    <w:p w14:paraId="73B0F62B" w14:textId="4C7014FD" w:rsidR="00521335" w:rsidRDefault="00521335" w:rsidP="00C72057"/>
    <w:p w14:paraId="5583F229" w14:textId="238F72E3" w:rsidR="00521335" w:rsidRDefault="00521335" w:rsidP="00C72057"/>
    <w:p w14:paraId="5FC6DD4D" w14:textId="7D288191" w:rsidR="00521335" w:rsidRDefault="00521335" w:rsidP="00C72057"/>
    <w:p w14:paraId="7D92A4DB" w14:textId="609613E8" w:rsidR="00521335" w:rsidRDefault="00521335" w:rsidP="00C72057"/>
    <w:p w14:paraId="7C14DDBA" w14:textId="16214097" w:rsidR="00521335" w:rsidRDefault="00521335" w:rsidP="00C72057"/>
    <w:p w14:paraId="2DACF0B2" w14:textId="2BF2311E" w:rsidR="00521335" w:rsidRDefault="00521335" w:rsidP="00565B72">
      <w:pPr>
        <w:jc w:val="both"/>
      </w:pPr>
    </w:p>
    <w:p w14:paraId="6E783A21" w14:textId="24B45F0A" w:rsidR="00521335" w:rsidRDefault="000F3962" w:rsidP="000F3962">
      <w:pPr>
        <w:tabs>
          <w:tab w:val="left" w:pos="2928"/>
        </w:tabs>
      </w:pPr>
      <w:r>
        <w:t xml:space="preserve">Figure </w:t>
      </w:r>
      <w:r w:rsidR="001236C0">
        <w:t>30</w:t>
      </w:r>
      <w:r w:rsidR="00F843A4">
        <w:t xml:space="preserve"> A-C</w:t>
      </w:r>
      <w:r>
        <w:t>. Login User Storyboard</w:t>
      </w:r>
    </w:p>
    <w:p w14:paraId="6C74B4D7" w14:textId="6220F9A8" w:rsidR="000F3962" w:rsidRDefault="000F3962" w:rsidP="000F3962">
      <w:pPr>
        <w:tabs>
          <w:tab w:val="left" w:pos="2928"/>
        </w:tabs>
      </w:pPr>
    </w:p>
    <w:p w14:paraId="54530B22" w14:textId="73BDA415" w:rsidR="005D4103" w:rsidRPr="000F3962" w:rsidRDefault="000F3962" w:rsidP="00565B72">
      <w:pPr>
        <w:tabs>
          <w:tab w:val="left" w:pos="2928"/>
        </w:tabs>
        <w:spacing w:line="360" w:lineRule="auto"/>
        <w:jc w:val="both"/>
        <w:rPr>
          <w:b w:val="0"/>
          <w:bCs/>
        </w:rPr>
      </w:pPr>
      <w:r>
        <w:rPr>
          <w:b w:val="0"/>
          <w:bCs/>
        </w:rPr>
        <w:t xml:space="preserve">The user should enter </w:t>
      </w:r>
      <w:r w:rsidR="005D4103">
        <w:rPr>
          <w:b w:val="0"/>
          <w:bCs/>
        </w:rPr>
        <w:t xml:space="preserve">user credentials as shown in item number one (1) and </w:t>
      </w:r>
      <w:r w:rsidR="001236C0">
        <w:rPr>
          <w:b w:val="0"/>
          <w:bCs/>
        </w:rPr>
        <w:t xml:space="preserve">two (2) then the user should select its job as shown in item number three (3) and </w:t>
      </w:r>
      <w:r w:rsidR="005D4103">
        <w:rPr>
          <w:b w:val="0"/>
          <w:bCs/>
        </w:rPr>
        <w:t xml:space="preserve">log in by clicking the button “Login” </w:t>
      </w:r>
      <w:r w:rsidR="001236C0">
        <w:rPr>
          <w:b w:val="0"/>
          <w:bCs/>
        </w:rPr>
        <w:t>button.</w:t>
      </w:r>
    </w:p>
    <w:p w14:paraId="4FEA62BD" w14:textId="288909B0" w:rsidR="006900B0" w:rsidRDefault="006900B0" w:rsidP="006900B0">
      <w:pPr>
        <w:jc w:val="both"/>
      </w:pPr>
    </w:p>
    <w:p w14:paraId="00004B84" w14:textId="2DE15EC3" w:rsidR="006900B0" w:rsidRDefault="006900B0" w:rsidP="006900B0">
      <w:pPr>
        <w:jc w:val="both"/>
      </w:pPr>
    </w:p>
    <w:p w14:paraId="75F0D22E" w14:textId="15807C9B" w:rsidR="006900B0" w:rsidRDefault="006900B0" w:rsidP="006900B0">
      <w:pPr>
        <w:jc w:val="both"/>
      </w:pPr>
    </w:p>
    <w:p w14:paraId="3851C11B" w14:textId="4A8DEAB0" w:rsidR="00394F9C" w:rsidRPr="00394F9C" w:rsidRDefault="00577390" w:rsidP="005D4103">
      <w:pPr>
        <w:jc w:val="both"/>
        <w:sectPr w:rsidR="00394F9C" w:rsidRPr="00394F9C" w:rsidSect="001F5EA3">
          <w:pgSz w:w="12240" w:h="15840" w:code="1"/>
          <w:pgMar w:top="1440" w:right="1440" w:bottom="1440" w:left="2160" w:header="720" w:footer="288" w:gutter="0"/>
          <w:cols w:space="720"/>
          <w:docGrid w:linePitch="360"/>
        </w:sectPr>
      </w:pPr>
      <w:r>
        <w:rPr>
          <w:noProof/>
        </w:rPr>
        <mc:AlternateContent>
          <mc:Choice Requires="wps">
            <w:drawing>
              <wp:anchor distT="0" distB="0" distL="114300" distR="114300" simplePos="0" relativeHeight="251761152" behindDoc="0" locked="0" layoutInCell="1" allowOverlap="1" wp14:anchorId="7C45273A" wp14:editId="5E6D7BA9">
                <wp:simplePos x="0" y="0"/>
                <wp:positionH relativeFrom="column">
                  <wp:posOffset>15875</wp:posOffset>
                </wp:positionH>
                <wp:positionV relativeFrom="paragraph">
                  <wp:posOffset>31750</wp:posOffset>
                </wp:positionV>
                <wp:extent cx="299085" cy="267970"/>
                <wp:effectExtent l="0" t="0" r="0" b="0"/>
                <wp:wrapNone/>
                <wp:docPr id="1145" name="Text Box 1145"/>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0EAFEB1B" w14:textId="42534197" w:rsidR="00640A6E" w:rsidRPr="00636331" w:rsidRDefault="00640A6E" w:rsidP="00592F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5273A" id="_x0000_t202" coordsize="21600,21600" o:spt="202" path="m,l,21600r21600,l21600,xe">
                <v:stroke joinstyle="miter"/>
                <v:path gradientshapeok="t" o:connecttype="rect"/>
              </v:shapetype>
              <v:shape id="Text Box 1145" o:spid="_x0000_s1029" type="#_x0000_t202" style="position:absolute;left:0;text-align:left;margin-left:1.25pt;margin-top:2.5pt;width:23.55pt;height:21.1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" filled="f" stroked="f" strokeweight=".5pt">
                <v:textbox>
                  <w:txbxContent>
                    <w:p w14:paraId="0EAFEB1B" w14:textId="42534197" w:rsidR="00640A6E" w:rsidRPr="00636331" w:rsidRDefault="00640A6E" w:rsidP="00592F4F"/>
                  </w:txbxContent>
                </v:textbox>
              </v:shape>
            </w:pict>
          </mc:Fallback>
        </mc:AlternateContent>
      </w:r>
    </w:p>
    <w:p w14:paraId="3B359E24" w14:textId="77777777" w:rsidR="00AF42DE" w:rsidRDefault="006C41E3" w:rsidP="00AF42DE">
      <w:pPr>
        <w:spacing w:after="160" w:line="259" w:lineRule="auto"/>
        <w:jc w:val="left"/>
        <w:rPr>
          <w:b w:val="0"/>
          <w:bCs/>
        </w:rPr>
      </w:pPr>
      <w:r>
        <w:rPr>
          <w:noProof/>
        </w:rPr>
        <w:lastRenderedPageBreak/>
        <mc:AlternateContent>
          <mc:Choice Requires="wps">
            <w:drawing>
              <wp:anchor distT="0" distB="0" distL="114300" distR="114300" simplePos="0" relativeHeight="252012032" behindDoc="0" locked="0" layoutInCell="1" allowOverlap="1" wp14:anchorId="04243003" wp14:editId="58277248">
                <wp:simplePos x="0" y="0"/>
                <wp:positionH relativeFrom="column">
                  <wp:posOffset>30480</wp:posOffset>
                </wp:positionH>
                <wp:positionV relativeFrom="paragraph">
                  <wp:posOffset>228600</wp:posOffset>
                </wp:positionV>
                <wp:extent cx="571500" cy="457200"/>
                <wp:effectExtent l="0" t="0" r="19050" b="19050"/>
                <wp:wrapNone/>
                <wp:docPr id="123" name="Oval 123"/>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40CE0" w14:textId="0E2EE15D" w:rsidR="006C41E3" w:rsidRPr="007F12E6" w:rsidRDefault="00750E95"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243003" id="Oval 123" o:spid="_x0000_s1030" style="position:absolute;margin-left:2.4pt;margin-top:18pt;width:45pt;height:36pt;z-index:25201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" fillcolor="white [3212]" strokecolor="black [3213]" strokeweight="1pt">
                <v:stroke joinstyle="miter"/>
                <v:textbox>
                  <w:txbxContent>
                    <w:p w14:paraId="0B340CE0" w14:textId="0E2EE15D" w:rsidR="006C41E3" w:rsidRPr="007F12E6" w:rsidRDefault="00750E95"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A</w:t>
                      </w:r>
                    </w:p>
                  </w:txbxContent>
                </v:textbox>
              </v:oval>
            </w:pict>
          </mc:Fallback>
        </mc:AlternateContent>
      </w:r>
      <w:r w:rsidR="005D4103">
        <w:rPr>
          <w:b w:val="0"/>
          <w:bCs/>
        </w:rPr>
        <w:t xml:space="preserve">REQ2. </w:t>
      </w:r>
      <w:r>
        <w:rPr>
          <w:b w:val="0"/>
          <w:bCs/>
        </w:rPr>
        <w:t>The users shall be able to change the password by clicking the forgot password.</w:t>
      </w:r>
    </w:p>
    <w:p w14:paraId="2706EBF7" w14:textId="0EA41B68" w:rsidR="00FD223C" w:rsidRPr="00AF42DE" w:rsidRDefault="006C41E3" w:rsidP="00AF42DE">
      <w:pPr>
        <w:spacing w:after="160" w:line="259" w:lineRule="auto"/>
        <w:jc w:val="left"/>
        <w:rPr>
          <w:b w:val="0"/>
          <w:bCs/>
        </w:rPr>
      </w:pPr>
      <w:r>
        <w:rPr>
          <w:b w:val="0"/>
          <w:bCs/>
          <w:noProof/>
        </w:rPr>
        <w:drawing>
          <wp:anchor distT="0" distB="0" distL="114300" distR="114300" simplePos="0" relativeHeight="252009984" behindDoc="0" locked="0" layoutInCell="1" allowOverlap="1" wp14:anchorId="200E94C9" wp14:editId="3E7636F7">
            <wp:simplePos x="0" y="0"/>
            <wp:positionH relativeFrom="column">
              <wp:posOffset>16510</wp:posOffset>
            </wp:positionH>
            <wp:positionV relativeFrom="paragraph">
              <wp:posOffset>291465</wp:posOffset>
            </wp:positionV>
            <wp:extent cx="5409565" cy="3166533"/>
            <wp:effectExtent l="0" t="0" r="63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9">
                      <a:extLst>
                        <a:ext uri="{28A0092B-C50C-407E-A947-70E740481C1C}">
                          <a14:useLocalDpi xmlns:a14="http://schemas.microsoft.com/office/drawing/2010/main" val="0"/>
                        </a:ext>
                      </a:extLst>
                    </a:blip>
                    <a:stretch>
                      <a:fillRect/>
                    </a:stretch>
                  </pic:blipFill>
                  <pic:spPr>
                    <a:xfrm>
                      <a:off x="0" y="0"/>
                      <a:ext cx="5409565" cy="3166533"/>
                    </a:xfrm>
                    <a:prstGeom prst="rect">
                      <a:avLst/>
                    </a:prstGeom>
                  </pic:spPr>
                </pic:pic>
              </a:graphicData>
            </a:graphic>
            <wp14:sizeRelH relativeFrom="page">
              <wp14:pctWidth>0</wp14:pctWidth>
            </wp14:sizeRelH>
            <wp14:sizeRelV relativeFrom="page">
              <wp14:pctHeight>0</wp14:pctHeight>
            </wp14:sizeRelV>
          </wp:anchor>
        </w:drawing>
      </w:r>
    </w:p>
    <w:p w14:paraId="23A79AE6" w14:textId="0D2363F5" w:rsidR="00C72057" w:rsidRDefault="00C72057" w:rsidP="00C72057">
      <w:pPr>
        <w:tabs>
          <w:tab w:val="center" w:pos="4320"/>
        </w:tabs>
        <w:rPr>
          <w:szCs w:val="24"/>
        </w:rPr>
      </w:pPr>
    </w:p>
    <w:p w14:paraId="21D5F44A" w14:textId="77777777" w:rsidR="00C72057" w:rsidRPr="00C72057" w:rsidRDefault="00C72057" w:rsidP="00C72057">
      <w:pPr>
        <w:rPr>
          <w:szCs w:val="24"/>
        </w:rPr>
      </w:pPr>
    </w:p>
    <w:p w14:paraId="0F2BB675" w14:textId="77777777" w:rsidR="00C72057" w:rsidRPr="00C72057" w:rsidRDefault="00C72057" w:rsidP="00C72057">
      <w:pPr>
        <w:rPr>
          <w:szCs w:val="24"/>
        </w:rPr>
      </w:pPr>
    </w:p>
    <w:p w14:paraId="69D0CD2A" w14:textId="77777777" w:rsidR="00C72057" w:rsidRPr="00C72057" w:rsidRDefault="00C72057" w:rsidP="00C72057">
      <w:pPr>
        <w:rPr>
          <w:szCs w:val="24"/>
        </w:rPr>
      </w:pPr>
    </w:p>
    <w:p w14:paraId="7BF486E6" w14:textId="77777777" w:rsidR="00C72057" w:rsidRPr="00C72057" w:rsidRDefault="00C72057" w:rsidP="00C72057">
      <w:pPr>
        <w:rPr>
          <w:szCs w:val="24"/>
        </w:rPr>
      </w:pPr>
    </w:p>
    <w:p w14:paraId="5C61C52F" w14:textId="77777777" w:rsidR="00C72057" w:rsidRPr="00C72057" w:rsidRDefault="00C72057" w:rsidP="00C72057">
      <w:pPr>
        <w:rPr>
          <w:szCs w:val="24"/>
        </w:rPr>
      </w:pPr>
    </w:p>
    <w:p w14:paraId="1C5BAB4C" w14:textId="77777777" w:rsidR="00C72057" w:rsidRPr="00C72057" w:rsidRDefault="00C72057" w:rsidP="00C72057">
      <w:pPr>
        <w:rPr>
          <w:szCs w:val="24"/>
        </w:rPr>
      </w:pPr>
    </w:p>
    <w:p w14:paraId="0D52F194" w14:textId="77777777" w:rsidR="00C72057" w:rsidRPr="00C72057" w:rsidRDefault="00C72057" w:rsidP="00C72057">
      <w:pPr>
        <w:rPr>
          <w:szCs w:val="24"/>
        </w:rPr>
      </w:pPr>
    </w:p>
    <w:p w14:paraId="28B4E9D9" w14:textId="77777777" w:rsidR="00C72057" w:rsidRPr="00C72057" w:rsidRDefault="00C72057" w:rsidP="00C72057">
      <w:pPr>
        <w:rPr>
          <w:szCs w:val="24"/>
        </w:rPr>
      </w:pPr>
    </w:p>
    <w:p w14:paraId="109D9214" w14:textId="4F353FC5" w:rsidR="00C72057" w:rsidRPr="00C72057" w:rsidRDefault="00C72057" w:rsidP="00C72057">
      <w:pPr>
        <w:rPr>
          <w:szCs w:val="24"/>
        </w:rPr>
      </w:pPr>
    </w:p>
    <w:p w14:paraId="12BF1737" w14:textId="77777777" w:rsidR="00C72057" w:rsidRPr="00C72057" w:rsidRDefault="00C72057" w:rsidP="00C72057">
      <w:pPr>
        <w:rPr>
          <w:szCs w:val="24"/>
        </w:rPr>
      </w:pPr>
    </w:p>
    <w:p w14:paraId="04EB1A81" w14:textId="77777777" w:rsidR="00C72057" w:rsidRPr="00C72057" w:rsidRDefault="00C72057" w:rsidP="00C72057">
      <w:pPr>
        <w:rPr>
          <w:szCs w:val="24"/>
        </w:rPr>
      </w:pPr>
    </w:p>
    <w:p w14:paraId="0BB62D48" w14:textId="77777777" w:rsidR="00C72057" w:rsidRPr="00C72057" w:rsidRDefault="00C72057" w:rsidP="00C72057">
      <w:pPr>
        <w:rPr>
          <w:szCs w:val="24"/>
        </w:rPr>
      </w:pPr>
    </w:p>
    <w:p w14:paraId="2177006B" w14:textId="77777777" w:rsidR="00C72057" w:rsidRDefault="00C72057" w:rsidP="00BE7A68">
      <w:pPr>
        <w:spacing w:after="160" w:line="360" w:lineRule="auto"/>
        <w:jc w:val="both"/>
        <w:rPr>
          <w:szCs w:val="24"/>
        </w:rPr>
      </w:pPr>
      <w:r>
        <w:rPr>
          <w:szCs w:val="24"/>
        </w:rPr>
        <w:tab/>
      </w:r>
    </w:p>
    <w:p w14:paraId="5A9847E7" w14:textId="77777777" w:rsidR="00C72057" w:rsidRDefault="00C72057" w:rsidP="00C72057">
      <w:pPr>
        <w:tabs>
          <w:tab w:val="left" w:pos="2966"/>
          <w:tab w:val="center" w:pos="4320"/>
        </w:tabs>
        <w:jc w:val="left"/>
        <w:rPr>
          <w:szCs w:val="24"/>
        </w:rPr>
      </w:pPr>
    </w:p>
    <w:p w14:paraId="67574277" w14:textId="192ED239" w:rsidR="00D650A7" w:rsidRDefault="00D650A7" w:rsidP="00AF42DE">
      <w:pPr>
        <w:spacing w:after="160" w:line="360" w:lineRule="auto"/>
        <w:jc w:val="both"/>
        <w:rPr>
          <w:szCs w:val="24"/>
        </w:rPr>
      </w:pPr>
    </w:p>
    <w:p w14:paraId="032E685C" w14:textId="3443942C" w:rsidR="00AF42DE" w:rsidRDefault="00AF42DE" w:rsidP="00AF42DE">
      <w:pPr>
        <w:spacing w:after="160" w:line="360" w:lineRule="auto"/>
        <w:jc w:val="both"/>
        <w:rPr>
          <w:szCs w:val="24"/>
        </w:rPr>
      </w:pPr>
      <w:r>
        <w:rPr>
          <w:noProof/>
        </w:rPr>
        <mc:AlternateContent>
          <mc:Choice Requires="wps">
            <w:drawing>
              <wp:anchor distT="0" distB="0" distL="114300" distR="114300" simplePos="0" relativeHeight="252015104" behindDoc="0" locked="0" layoutInCell="1" allowOverlap="1" wp14:anchorId="726C3F82" wp14:editId="58548A5C">
                <wp:simplePos x="0" y="0"/>
                <wp:positionH relativeFrom="column">
                  <wp:posOffset>33020</wp:posOffset>
                </wp:positionH>
                <wp:positionV relativeFrom="paragraph">
                  <wp:posOffset>121285</wp:posOffset>
                </wp:positionV>
                <wp:extent cx="571500" cy="457200"/>
                <wp:effectExtent l="0" t="0" r="19050" b="19050"/>
                <wp:wrapNone/>
                <wp:docPr id="125" name="Oval 125"/>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C4345C" w14:textId="77D83634" w:rsidR="006C41E3" w:rsidRPr="007F12E6" w:rsidRDefault="00724CAF"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26C3F82" id="Oval 125" o:spid="_x0000_s1031" style="position:absolute;left:0;text-align:left;margin-left:2.6pt;margin-top:9.55pt;width:45pt;height:36pt;z-index:25201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XKJiAIAAKQ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" fillcolor="white [3212]" strokecolor="black [3213]" strokeweight="1pt">
                <v:stroke joinstyle="miter"/>
                <v:textbox>
                  <w:txbxContent>
                    <w:p w14:paraId="68C4345C" w14:textId="77D83634" w:rsidR="006C41E3" w:rsidRPr="007F12E6" w:rsidRDefault="00724CAF"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B</w:t>
                      </w:r>
                    </w:p>
                  </w:txbxContent>
                </v:textbox>
              </v:oval>
            </w:pict>
          </mc:Fallback>
        </mc:AlternateContent>
      </w:r>
    </w:p>
    <w:p w14:paraId="198D2B03" w14:textId="06C35402" w:rsidR="00AF42DE" w:rsidRDefault="00AF42DE" w:rsidP="00AF42DE">
      <w:pPr>
        <w:spacing w:after="160" w:line="360" w:lineRule="auto"/>
        <w:jc w:val="both"/>
        <w:rPr>
          <w:szCs w:val="24"/>
        </w:rPr>
      </w:pPr>
      <w:r>
        <w:rPr>
          <w:noProof/>
        </w:rPr>
        <w:drawing>
          <wp:anchor distT="0" distB="0" distL="114300" distR="114300" simplePos="0" relativeHeight="252013056" behindDoc="0" locked="0" layoutInCell="1" allowOverlap="1" wp14:anchorId="4696213A" wp14:editId="7C5808BF">
            <wp:simplePos x="0" y="0"/>
            <wp:positionH relativeFrom="column">
              <wp:posOffset>33867</wp:posOffset>
            </wp:positionH>
            <wp:positionV relativeFrom="paragraph">
              <wp:posOffset>105198</wp:posOffset>
            </wp:positionV>
            <wp:extent cx="5392631" cy="3324466"/>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0">
                      <a:extLst>
                        <a:ext uri="{28A0092B-C50C-407E-A947-70E740481C1C}">
                          <a14:useLocalDpi xmlns:a14="http://schemas.microsoft.com/office/drawing/2010/main" val="0"/>
                        </a:ext>
                      </a:extLst>
                    </a:blip>
                    <a:stretch>
                      <a:fillRect/>
                    </a:stretch>
                  </pic:blipFill>
                  <pic:spPr>
                    <a:xfrm>
                      <a:off x="0" y="0"/>
                      <a:ext cx="5396797" cy="3327034"/>
                    </a:xfrm>
                    <a:prstGeom prst="rect">
                      <a:avLst/>
                    </a:prstGeom>
                  </pic:spPr>
                </pic:pic>
              </a:graphicData>
            </a:graphic>
            <wp14:sizeRelH relativeFrom="page">
              <wp14:pctWidth>0</wp14:pctWidth>
            </wp14:sizeRelH>
            <wp14:sizeRelV relativeFrom="page">
              <wp14:pctHeight>0</wp14:pctHeight>
            </wp14:sizeRelV>
          </wp:anchor>
        </w:drawing>
      </w:r>
    </w:p>
    <w:p w14:paraId="3E1D29D5" w14:textId="7FDA960F" w:rsidR="00AF42DE" w:rsidRDefault="00AF42DE" w:rsidP="00AF42DE">
      <w:pPr>
        <w:spacing w:after="160" w:line="360" w:lineRule="auto"/>
        <w:jc w:val="both"/>
        <w:rPr>
          <w:szCs w:val="24"/>
        </w:rPr>
      </w:pPr>
    </w:p>
    <w:p w14:paraId="7FBBBACD" w14:textId="5FFA4654" w:rsidR="00AF42DE" w:rsidRDefault="00AF42DE" w:rsidP="00AF42DE">
      <w:pPr>
        <w:spacing w:after="160" w:line="360" w:lineRule="auto"/>
        <w:jc w:val="both"/>
        <w:rPr>
          <w:szCs w:val="24"/>
        </w:rPr>
      </w:pPr>
    </w:p>
    <w:p w14:paraId="1F68E819" w14:textId="169CC9EC" w:rsidR="00AF42DE" w:rsidRDefault="00AF42DE" w:rsidP="00AF42DE">
      <w:pPr>
        <w:spacing w:after="160" w:line="360" w:lineRule="auto"/>
        <w:jc w:val="both"/>
        <w:rPr>
          <w:szCs w:val="24"/>
        </w:rPr>
      </w:pPr>
    </w:p>
    <w:p w14:paraId="17FB171D" w14:textId="16B265BD" w:rsidR="00AF42DE" w:rsidRDefault="00AF42DE" w:rsidP="00AF42DE">
      <w:pPr>
        <w:spacing w:after="160" w:line="360" w:lineRule="auto"/>
        <w:jc w:val="both"/>
        <w:rPr>
          <w:szCs w:val="24"/>
        </w:rPr>
      </w:pPr>
    </w:p>
    <w:p w14:paraId="54F5D1F6" w14:textId="75849D16" w:rsidR="00AF42DE" w:rsidRDefault="00AF42DE" w:rsidP="00AF42DE">
      <w:pPr>
        <w:spacing w:after="160" w:line="360" w:lineRule="auto"/>
        <w:jc w:val="both"/>
        <w:rPr>
          <w:szCs w:val="24"/>
        </w:rPr>
      </w:pPr>
    </w:p>
    <w:p w14:paraId="7B8B4335" w14:textId="289E4FF3" w:rsidR="00AF42DE" w:rsidRDefault="00AF42DE" w:rsidP="00AF42DE">
      <w:pPr>
        <w:spacing w:after="160" w:line="360" w:lineRule="auto"/>
        <w:jc w:val="both"/>
        <w:rPr>
          <w:szCs w:val="24"/>
        </w:rPr>
      </w:pPr>
    </w:p>
    <w:p w14:paraId="5C6DF551" w14:textId="01690EAE" w:rsidR="00AF42DE" w:rsidRDefault="00AF42DE" w:rsidP="00AF42DE">
      <w:pPr>
        <w:spacing w:after="160" w:line="360" w:lineRule="auto"/>
        <w:jc w:val="both"/>
        <w:rPr>
          <w:szCs w:val="24"/>
        </w:rPr>
      </w:pPr>
    </w:p>
    <w:p w14:paraId="3664CC0E" w14:textId="53F4FA52" w:rsidR="00AF42DE" w:rsidRDefault="00AF42DE" w:rsidP="00AF42DE">
      <w:pPr>
        <w:spacing w:after="160" w:line="360" w:lineRule="auto"/>
        <w:jc w:val="both"/>
        <w:rPr>
          <w:szCs w:val="24"/>
        </w:rPr>
      </w:pPr>
    </w:p>
    <w:p w14:paraId="3411CFD1" w14:textId="71B22869" w:rsidR="00AF42DE" w:rsidRDefault="00AF42DE" w:rsidP="00AF42DE">
      <w:pPr>
        <w:spacing w:after="160" w:line="360" w:lineRule="auto"/>
        <w:jc w:val="both"/>
        <w:rPr>
          <w:b w:val="0"/>
          <w:bCs/>
          <w:szCs w:val="24"/>
        </w:rPr>
      </w:pPr>
    </w:p>
    <w:p w14:paraId="5AC5422C" w14:textId="30B20CF0" w:rsidR="00E2774D" w:rsidRDefault="00E2774D" w:rsidP="00AF42DE">
      <w:pPr>
        <w:spacing w:after="160" w:line="360" w:lineRule="auto"/>
        <w:jc w:val="both"/>
        <w:rPr>
          <w:b w:val="0"/>
          <w:bCs/>
          <w:szCs w:val="24"/>
        </w:rPr>
      </w:pPr>
      <w:r>
        <w:rPr>
          <w:b w:val="0"/>
          <w:bCs/>
          <w:szCs w:val="24"/>
        </w:rPr>
        <w:t>After clicking the forgot password, the user should enter the registered username and phone number from the system to receive OTP shown in item number one (1) and two (2).</w:t>
      </w:r>
    </w:p>
    <w:p w14:paraId="1E88CFCF" w14:textId="593837F0" w:rsidR="00E2774D" w:rsidRPr="00E2774D" w:rsidRDefault="002B58A1" w:rsidP="00AF42DE">
      <w:pPr>
        <w:spacing w:after="160" w:line="360" w:lineRule="auto"/>
        <w:jc w:val="both"/>
        <w:rPr>
          <w:b w:val="0"/>
          <w:bCs/>
          <w:szCs w:val="24"/>
        </w:rPr>
      </w:pPr>
      <w:r>
        <w:rPr>
          <w:b w:val="0"/>
          <w:bCs/>
          <w:noProof/>
          <w:szCs w:val="24"/>
        </w:rPr>
        <w:lastRenderedPageBreak/>
        <w:drawing>
          <wp:anchor distT="0" distB="0" distL="114300" distR="114300" simplePos="0" relativeHeight="252016128" behindDoc="0" locked="0" layoutInCell="1" allowOverlap="1" wp14:anchorId="5F9EBEE3" wp14:editId="3E4CD8BE">
            <wp:simplePos x="0" y="0"/>
            <wp:positionH relativeFrom="column">
              <wp:posOffset>28574</wp:posOffset>
            </wp:positionH>
            <wp:positionV relativeFrom="paragraph">
              <wp:posOffset>95250</wp:posOffset>
            </wp:positionV>
            <wp:extent cx="5414859" cy="2742565"/>
            <wp:effectExtent l="0" t="0" r="0" b="63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1">
                      <a:extLst>
                        <a:ext uri="{28A0092B-C50C-407E-A947-70E740481C1C}">
                          <a14:useLocalDpi xmlns:a14="http://schemas.microsoft.com/office/drawing/2010/main" val="0"/>
                        </a:ext>
                      </a:extLst>
                    </a:blip>
                    <a:stretch>
                      <a:fillRect/>
                    </a:stretch>
                  </pic:blipFill>
                  <pic:spPr>
                    <a:xfrm>
                      <a:off x="0" y="0"/>
                      <a:ext cx="5416333" cy="2743312"/>
                    </a:xfrm>
                    <a:prstGeom prst="rect">
                      <a:avLst/>
                    </a:prstGeom>
                  </pic:spPr>
                </pic:pic>
              </a:graphicData>
            </a:graphic>
            <wp14:sizeRelH relativeFrom="page">
              <wp14:pctWidth>0</wp14:pctWidth>
            </wp14:sizeRelH>
            <wp14:sizeRelV relativeFrom="page">
              <wp14:pctHeight>0</wp14:pctHeight>
            </wp14:sizeRelV>
          </wp:anchor>
        </w:drawing>
      </w:r>
      <w:r w:rsidR="00514081">
        <w:rPr>
          <w:noProof/>
        </w:rPr>
        <mc:AlternateContent>
          <mc:Choice Requires="wps">
            <w:drawing>
              <wp:anchor distT="0" distB="0" distL="114300" distR="114300" simplePos="0" relativeHeight="252018176" behindDoc="0" locked="0" layoutInCell="1" allowOverlap="1" wp14:anchorId="426DF125" wp14:editId="2523CB64">
                <wp:simplePos x="0" y="0"/>
                <wp:positionH relativeFrom="column">
                  <wp:posOffset>93768</wp:posOffset>
                </wp:positionH>
                <wp:positionV relativeFrom="paragraph">
                  <wp:posOffset>-295910</wp:posOffset>
                </wp:positionV>
                <wp:extent cx="571500" cy="457200"/>
                <wp:effectExtent l="0" t="0" r="19050" b="19050"/>
                <wp:wrapNone/>
                <wp:docPr id="127" name="Oval 127"/>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7667" w14:textId="6066FFDD" w:rsidR="00735EE8" w:rsidRPr="007F12E6" w:rsidRDefault="00514081" w:rsidP="00735EE8">
                            <w:pPr>
                              <w:jc w:val="both"/>
                              <w:rPr>
                                <w:color w:val="000000" w:themeColor="text1"/>
                                <w:sz w:val="18"/>
                                <w:szCs w:val="16"/>
                                <w:lang w:val="en-US"/>
                              </w:rPr>
                            </w:pPr>
                            <w:r>
                              <w:rPr>
                                <w:color w:val="000000" w:themeColor="text1"/>
                                <w:sz w:val="18"/>
                                <w:szCs w:val="16"/>
                                <w:lang w:val="en-US"/>
                              </w:rPr>
                              <w:t>31C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26DF125" id="Oval 127" o:spid="_x0000_s1032" style="position:absolute;left:0;text-align:left;margin-left:7.4pt;margin-top:-23.3pt;width:45pt;height:36pt;z-index:25201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" fillcolor="white [3212]" strokecolor="black [3213]" strokeweight="1pt">
                <v:stroke joinstyle="miter"/>
                <v:textbox>
                  <w:txbxContent>
                    <w:p w14:paraId="11467667" w14:textId="6066FFDD" w:rsidR="00735EE8" w:rsidRPr="007F12E6" w:rsidRDefault="00514081" w:rsidP="00735EE8">
                      <w:pPr>
                        <w:jc w:val="both"/>
                        <w:rPr>
                          <w:color w:val="000000" w:themeColor="text1"/>
                          <w:sz w:val="18"/>
                          <w:szCs w:val="16"/>
                          <w:lang w:val="en-US"/>
                        </w:rPr>
                      </w:pPr>
                      <w:r>
                        <w:rPr>
                          <w:color w:val="000000" w:themeColor="text1"/>
                          <w:sz w:val="18"/>
                          <w:szCs w:val="16"/>
                          <w:lang w:val="en-US"/>
                        </w:rPr>
                        <w:t>31C</w:t>
                      </w:r>
                    </w:p>
                  </w:txbxContent>
                </v:textbox>
              </v:oval>
            </w:pict>
          </mc:Fallback>
        </mc:AlternateContent>
      </w:r>
    </w:p>
    <w:p w14:paraId="7ED6F45C" w14:textId="6BADC22B" w:rsidR="00AF42DE" w:rsidRDefault="00AF42DE" w:rsidP="00AF42DE">
      <w:pPr>
        <w:spacing w:after="160" w:line="360" w:lineRule="auto"/>
        <w:jc w:val="both"/>
        <w:rPr>
          <w:szCs w:val="24"/>
        </w:rPr>
      </w:pPr>
    </w:p>
    <w:p w14:paraId="3FA2C746" w14:textId="73FCE7E7" w:rsidR="00AF42DE" w:rsidRDefault="00AF42DE" w:rsidP="00AF42DE">
      <w:pPr>
        <w:spacing w:after="160" w:line="360" w:lineRule="auto"/>
        <w:jc w:val="both"/>
        <w:rPr>
          <w:szCs w:val="24"/>
        </w:rPr>
      </w:pPr>
    </w:p>
    <w:p w14:paraId="04BC73AF" w14:textId="4CAEB65F" w:rsidR="00AF42DE" w:rsidRDefault="00AF42DE" w:rsidP="00AF42DE">
      <w:pPr>
        <w:spacing w:after="160" w:line="360" w:lineRule="auto"/>
        <w:jc w:val="both"/>
        <w:rPr>
          <w:szCs w:val="24"/>
        </w:rPr>
      </w:pPr>
    </w:p>
    <w:p w14:paraId="65974462" w14:textId="191EAC02" w:rsidR="00AF42DE" w:rsidRDefault="00AF42DE" w:rsidP="00AF42DE">
      <w:pPr>
        <w:spacing w:after="160" w:line="360" w:lineRule="auto"/>
        <w:jc w:val="both"/>
        <w:rPr>
          <w:b w:val="0"/>
          <w:bCs/>
          <w:szCs w:val="24"/>
        </w:rPr>
      </w:pPr>
    </w:p>
    <w:p w14:paraId="49A8C272" w14:textId="4EB1C301" w:rsidR="00735EE8" w:rsidRDefault="00735EE8" w:rsidP="00AF42DE">
      <w:pPr>
        <w:spacing w:after="160" w:line="360" w:lineRule="auto"/>
        <w:jc w:val="both"/>
        <w:rPr>
          <w:b w:val="0"/>
          <w:bCs/>
          <w:szCs w:val="24"/>
        </w:rPr>
      </w:pPr>
    </w:p>
    <w:p w14:paraId="12A34359" w14:textId="75484524" w:rsidR="00735EE8" w:rsidRDefault="00735EE8" w:rsidP="00AF42DE">
      <w:pPr>
        <w:spacing w:after="160" w:line="360" w:lineRule="auto"/>
        <w:jc w:val="both"/>
        <w:rPr>
          <w:b w:val="0"/>
          <w:bCs/>
          <w:szCs w:val="24"/>
        </w:rPr>
      </w:pPr>
    </w:p>
    <w:p w14:paraId="78221C6E" w14:textId="0464A91D" w:rsidR="00735EE8" w:rsidRDefault="00735EE8" w:rsidP="00AF42DE">
      <w:pPr>
        <w:spacing w:after="160" w:line="360" w:lineRule="auto"/>
        <w:jc w:val="both"/>
        <w:rPr>
          <w:b w:val="0"/>
          <w:bCs/>
          <w:szCs w:val="24"/>
        </w:rPr>
      </w:pPr>
    </w:p>
    <w:p w14:paraId="38635F13" w14:textId="70917BBF" w:rsidR="00735EE8" w:rsidRDefault="002B58A1" w:rsidP="00AF42DE">
      <w:pPr>
        <w:spacing w:after="160" w:line="360" w:lineRule="auto"/>
        <w:jc w:val="both"/>
        <w:rPr>
          <w:b w:val="0"/>
          <w:bCs/>
          <w:szCs w:val="24"/>
        </w:rPr>
      </w:pPr>
      <w:r>
        <w:rPr>
          <w:noProof/>
        </w:rPr>
        <mc:AlternateContent>
          <mc:Choice Requires="wps">
            <w:drawing>
              <wp:anchor distT="0" distB="0" distL="114300" distR="114300" simplePos="0" relativeHeight="252046848" behindDoc="0" locked="0" layoutInCell="1" allowOverlap="1" wp14:anchorId="2B99A9E7" wp14:editId="4F669B95">
                <wp:simplePos x="0" y="0"/>
                <wp:positionH relativeFrom="column">
                  <wp:posOffset>30480</wp:posOffset>
                </wp:positionH>
                <wp:positionV relativeFrom="paragraph">
                  <wp:posOffset>48260</wp:posOffset>
                </wp:positionV>
                <wp:extent cx="571500" cy="457200"/>
                <wp:effectExtent l="0" t="0" r="19050" b="19050"/>
                <wp:wrapNone/>
                <wp:docPr id="1039" name="Oval 103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F076D" w14:textId="4A27ED99" w:rsidR="002D0000" w:rsidRPr="007F12E6" w:rsidRDefault="002B58A1" w:rsidP="002D0000">
                            <w:pPr>
                              <w:jc w:val="both"/>
                              <w:rPr>
                                <w:color w:val="000000" w:themeColor="text1"/>
                                <w:sz w:val="18"/>
                                <w:szCs w:val="16"/>
                                <w:lang w:val="en-US"/>
                              </w:rPr>
                            </w:pPr>
                            <w:r>
                              <w:rPr>
                                <w:color w:val="000000" w:themeColor="text1"/>
                                <w:sz w:val="18"/>
                                <w:szCs w:val="16"/>
                                <w:lang w:val="en-US"/>
                              </w:rPr>
                              <w:t>31D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99A9E7" id="Oval 1039" o:spid="_x0000_s1033" style="position:absolute;left:0;text-align:left;margin-left:2.4pt;margin-top:3.8pt;width:45pt;height:36pt;z-index:25204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JiAIAAKQ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" fillcolor="white [3212]" strokecolor="black [3213]" strokeweight="1pt">
                <v:stroke joinstyle="miter"/>
                <v:textbox>
                  <w:txbxContent>
                    <w:p w14:paraId="002F076D" w14:textId="4A27ED99" w:rsidR="002D0000" w:rsidRPr="007F12E6" w:rsidRDefault="002B58A1" w:rsidP="002D0000">
                      <w:pPr>
                        <w:jc w:val="both"/>
                        <w:rPr>
                          <w:color w:val="000000" w:themeColor="text1"/>
                          <w:sz w:val="18"/>
                          <w:szCs w:val="16"/>
                          <w:lang w:val="en-US"/>
                        </w:rPr>
                      </w:pPr>
                      <w:r>
                        <w:rPr>
                          <w:color w:val="000000" w:themeColor="text1"/>
                          <w:sz w:val="18"/>
                          <w:szCs w:val="16"/>
                          <w:lang w:val="en-US"/>
                        </w:rPr>
                        <w:t>31D</w:t>
                      </w:r>
                    </w:p>
                  </w:txbxContent>
                </v:textbox>
              </v:oval>
            </w:pict>
          </mc:Fallback>
        </mc:AlternateContent>
      </w:r>
    </w:p>
    <w:p w14:paraId="481E2F72" w14:textId="273FCA7E" w:rsidR="00735EE8" w:rsidRDefault="002B58A1" w:rsidP="00AF42DE">
      <w:pPr>
        <w:spacing w:after="160" w:line="360" w:lineRule="auto"/>
        <w:jc w:val="both"/>
        <w:rPr>
          <w:b w:val="0"/>
          <w:bCs/>
          <w:szCs w:val="24"/>
        </w:rPr>
      </w:pPr>
      <w:r>
        <w:rPr>
          <w:b w:val="0"/>
          <w:bCs/>
          <w:noProof/>
          <w:szCs w:val="24"/>
        </w:rPr>
        <w:drawing>
          <wp:anchor distT="0" distB="0" distL="114300" distR="114300" simplePos="0" relativeHeight="252045824" behindDoc="0" locked="0" layoutInCell="1" allowOverlap="1" wp14:anchorId="4A1328AD" wp14:editId="5371CA31">
            <wp:simplePos x="0" y="0"/>
            <wp:positionH relativeFrom="column">
              <wp:posOffset>30480</wp:posOffset>
            </wp:positionH>
            <wp:positionV relativeFrom="paragraph">
              <wp:posOffset>49530</wp:posOffset>
            </wp:positionV>
            <wp:extent cx="5417820" cy="347472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a:extLst>
                        <a:ext uri="{28A0092B-C50C-407E-A947-70E740481C1C}">
                          <a14:useLocalDpi xmlns:a14="http://schemas.microsoft.com/office/drawing/2010/main" val="0"/>
                        </a:ext>
                      </a:extLst>
                    </a:blip>
                    <a:srcRect l="1258" t="2221" r="1559" b="1194"/>
                    <a:stretch/>
                  </pic:blipFill>
                  <pic:spPr bwMode="auto">
                    <a:xfrm>
                      <a:off x="0" y="0"/>
                      <a:ext cx="5418395" cy="3475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6EA26E" w14:textId="37FA3C6F" w:rsidR="00735EE8" w:rsidRDefault="00735EE8" w:rsidP="00AF42DE">
      <w:pPr>
        <w:spacing w:after="160" w:line="360" w:lineRule="auto"/>
        <w:jc w:val="both"/>
        <w:rPr>
          <w:b w:val="0"/>
          <w:bCs/>
          <w:szCs w:val="24"/>
        </w:rPr>
      </w:pPr>
    </w:p>
    <w:p w14:paraId="139AA99F" w14:textId="6C1AF6D1" w:rsidR="00735EE8" w:rsidRDefault="00735EE8" w:rsidP="00AF42DE">
      <w:pPr>
        <w:spacing w:after="160" w:line="360" w:lineRule="auto"/>
        <w:jc w:val="both"/>
        <w:rPr>
          <w:b w:val="0"/>
          <w:bCs/>
          <w:szCs w:val="24"/>
        </w:rPr>
      </w:pPr>
    </w:p>
    <w:p w14:paraId="0F9E36FE" w14:textId="660810CB" w:rsidR="00735EE8" w:rsidRDefault="00735EE8" w:rsidP="00AF42DE">
      <w:pPr>
        <w:spacing w:after="160" w:line="360" w:lineRule="auto"/>
        <w:jc w:val="both"/>
        <w:rPr>
          <w:b w:val="0"/>
          <w:bCs/>
          <w:szCs w:val="24"/>
        </w:rPr>
      </w:pPr>
    </w:p>
    <w:p w14:paraId="6112EF60" w14:textId="20E19CB8" w:rsidR="00735EE8" w:rsidRDefault="00735EE8" w:rsidP="00AF42DE">
      <w:pPr>
        <w:spacing w:after="160" w:line="360" w:lineRule="auto"/>
        <w:jc w:val="both"/>
        <w:rPr>
          <w:b w:val="0"/>
          <w:bCs/>
          <w:szCs w:val="24"/>
        </w:rPr>
      </w:pPr>
    </w:p>
    <w:p w14:paraId="06DD5C43" w14:textId="1774E92C" w:rsidR="00735EE8" w:rsidRDefault="00735EE8" w:rsidP="00AF42DE">
      <w:pPr>
        <w:spacing w:after="160" w:line="360" w:lineRule="auto"/>
        <w:jc w:val="both"/>
        <w:rPr>
          <w:b w:val="0"/>
          <w:bCs/>
          <w:szCs w:val="24"/>
        </w:rPr>
      </w:pPr>
    </w:p>
    <w:p w14:paraId="4783A51B" w14:textId="38FB4718" w:rsidR="00735EE8" w:rsidRDefault="00735EE8" w:rsidP="00AF42DE">
      <w:pPr>
        <w:spacing w:after="160" w:line="360" w:lineRule="auto"/>
        <w:jc w:val="both"/>
        <w:rPr>
          <w:b w:val="0"/>
          <w:bCs/>
          <w:szCs w:val="24"/>
        </w:rPr>
      </w:pPr>
    </w:p>
    <w:p w14:paraId="64F8AA07" w14:textId="11C7512A" w:rsidR="00735EE8" w:rsidRDefault="00735EE8" w:rsidP="00AF42DE">
      <w:pPr>
        <w:spacing w:after="160" w:line="360" w:lineRule="auto"/>
        <w:jc w:val="both"/>
        <w:rPr>
          <w:b w:val="0"/>
          <w:bCs/>
          <w:szCs w:val="24"/>
        </w:rPr>
      </w:pPr>
    </w:p>
    <w:p w14:paraId="3250862C" w14:textId="676C579E" w:rsidR="00735EE8" w:rsidRDefault="00735EE8" w:rsidP="00AF42DE">
      <w:pPr>
        <w:spacing w:after="160" w:line="360" w:lineRule="auto"/>
        <w:jc w:val="both"/>
        <w:rPr>
          <w:b w:val="0"/>
          <w:bCs/>
          <w:szCs w:val="24"/>
        </w:rPr>
      </w:pPr>
    </w:p>
    <w:p w14:paraId="0C42A13A" w14:textId="4993CB4D" w:rsidR="00735EE8" w:rsidRPr="00C72057" w:rsidRDefault="00735EE8" w:rsidP="00AF42DE">
      <w:pPr>
        <w:spacing w:after="160" w:line="360" w:lineRule="auto"/>
        <w:jc w:val="both"/>
        <w:rPr>
          <w:b w:val="0"/>
          <w:bCs/>
          <w:szCs w:val="24"/>
        </w:rPr>
      </w:pPr>
    </w:p>
    <w:p w14:paraId="6C8F21F8" w14:textId="36AEC46C" w:rsidR="002D0000" w:rsidRDefault="002D0000" w:rsidP="002D0000">
      <w:pPr>
        <w:tabs>
          <w:tab w:val="left" w:pos="1848"/>
        </w:tabs>
        <w:spacing w:after="160" w:line="360" w:lineRule="auto"/>
        <w:jc w:val="both"/>
        <w:rPr>
          <w:b w:val="0"/>
          <w:bCs/>
        </w:rPr>
      </w:pPr>
      <w:r>
        <w:rPr>
          <w:b w:val="0"/>
          <w:bCs/>
        </w:rPr>
        <w:t>The user should enter the OTP received from phone to reset a password as shown in item number one (1) and by clicking the button “Verify</w:t>
      </w:r>
      <w:r w:rsidR="002B58A1">
        <w:rPr>
          <w:b w:val="0"/>
          <w:bCs/>
        </w:rPr>
        <w:t xml:space="preserve"> OTP</w:t>
      </w:r>
      <w:r>
        <w:rPr>
          <w:b w:val="0"/>
          <w:bCs/>
        </w:rPr>
        <w:t>”</w:t>
      </w:r>
      <w:r w:rsidR="002B58A1">
        <w:rPr>
          <w:b w:val="0"/>
          <w:bCs/>
        </w:rPr>
        <w:t xml:space="preserve"> as shown in item number</w:t>
      </w:r>
      <w:r>
        <w:rPr>
          <w:b w:val="0"/>
          <w:bCs/>
        </w:rPr>
        <w:t xml:space="preserve"> two (2).</w:t>
      </w:r>
    </w:p>
    <w:p w14:paraId="69B22924" w14:textId="77777777" w:rsidR="00F843A4" w:rsidRDefault="00F843A4" w:rsidP="002D0000">
      <w:pPr>
        <w:tabs>
          <w:tab w:val="left" w:pos="1848"/>
        </w:tabs>
        <w:spacing w:after="160" w:line="360" w:lineRule="auto"/>
        <w:jc w:val="both"/>
        <w:rPr>
          <w:b w:val="0"/>
          <w:bCs/>
        </w:rPr>
      </w:pPr>
    </w:p>
    <w:p w14:paraId="5878545D" w14:textId="77777777" w:rsidR="003551C4" w:rsidRDefault="003551C4" w:rsidP="003551C4">
      <w:pPr>
        <w:spacing w:after="160" w:line="360" w:lineRule="auto"/>
        <w:jc w:val="both"/>
        <w:rPr>
          <w:b w:val="0"/>
          <w:bCs/>
        </w:rPr>
      </w:pPr>
    </w:p>
    <w:p w14:paraId="61545862" w14:textId="3BA175D0" w:rsidR="002D0000" w:rsidRDefault="003551C4" w:rsidP="003551C4">
      <w:pPr>
        <w:spacing w:after="160" w:line="360" w:lineRule="auto"/>
        <w:jc w:val="both"/>
        <w:rPr>
          <w:b w:val="0"/>
          <w:bCs/>
        </w:rPr>
      </w:pPr>
      <w:r>
        <w:rPr>
          <w:noProof/>
        </w:rPr>
        <w:lastRenderedPageBreak/>
        <mc:AlternateContent>
          <mc:Choice Requires="wps">
            <w:drawing>
              <wp:anchor distT="0" distB="0" distL="114300" distR="114300" simplePos="0" relativeHeight="252025344" behindDoc="0" locked="0" layoutInCell="1" allowOverlap="1" wp14:anchorId="313A50E6" wp14:editId="1B83E2A1">
                <wp:simplePos x="0" y="0"/>
                <wp:positionH relativeFrom="column">
                  <wp:posOffset>0</wp:posOffset>
                </wp:positionH>
                <wp:positionV relativeFrom="paragraph">
                  <wp:posOffset>-274320</wp:posOffset>
                </wp:positionV>
                <wp:extent cx="571500" cy="457200"/>
                <wp:effectExtent l="0" t="0" r="19050" b="19050"/>
                <wp:wrapNone/>
                <wp:docPr id="1042" name="Oval 1042"/>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6853A4" w14:textId="66DA6322" w:rsidR="004216AC" w:rsidRPr="007F12E6" w:rsidRDefault="003551C4" w:rsidP="004216AC">
                            <w:pPr>
                              <w:jc w:val="both"/>
                              <w:rPr>
                                <w:color w:val="000000" w:themeColor="text1"/>
                                <w:sz w:val="18"/>
                                <w:szCs w:val="16"/>
                                <w:lang w:val="en-US"/>
                              </w:rPr>
                            </w:pPr>
                            <w:r>
                              <w:rPr>
                                <w:color w:val="000000" w:themeColor="text1"/>
                                <w:sz w:val="18"/>
                                <w:szCs w:val="16"/>
                                <w:lang w:val="en-US"/>
                              </w:rPr>
                              <w:t>31E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13A50E6" id="Oval 1042" o:spid="_x0000_s1034" style="position:absolute;left:0;text-align:left;margin-left:0;margin-top:-21.6pt;width:45pt;height:36pt;z-index:25202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" fillcolor="white [3212]" strokecolor="black [3213]" strokeweight="1pt">
                <v:stroke joinstyle="miter"/>
                <v:textbox>
                  <w:txbxContent>
                    <w:p w14:paraId="706853A4" w14:textId="66DA6322" w:rsidR="004216AC" w:rsidRPr="007F12E6" w:rsidRDefault="003551C4" w:rsidP="004216AC">
                      <w:pPr>
                        <w:jc w:val="both"/>
                        <w:rPr>
                          <w:color w:val="000000" w:themeColor="text1"/>
                          <w:sz w:val="18"/>
                          <w:szCs w:val="16"/>
                          <w:lang w:val="en-US"/>
                        </w:rPr>
                      </w:pPr>
                      <w:r>
                        <w:rPr>
                          <w:color w:val="000000" w:themeColor="text1"/>
                          <w:sz w:val="18"/>
                          <w:szCs w:val="16"/>
                          <w:lang w:val="en-US"/>
                        </w:rPr>
                        <w:t>31E</w:t>
                      </w:r>
                    </w:p>
                  </w:txbxContent>
                </v:textbox>
              </v:oval>
            </w:pict>
          </mc:Fallback>
        </mc:AlternateContent>
      </w:r>
      <w:r w:rsidR="004216AC">
        <w:rPr>
          <w:b w:val="0"/>
          <w:bCs/>
          <w:noProof/>
        </w:rPr>
        <w:drawing>
          <wp:anchor distT="0" distB="0" distL="114300" distR="114300" simplePos="0" relativeHeight="252023296" behindDoc="0" locked="0" layoutInCell="1" allowOverlap="1" wp14:anchorId="143F29AF" wp14:editId="693E710D">
            <wp:simplePos x="0" y="0"/>
            <wp:positionH relativeFrom="column">
              <wp:posOffset>-30480</wp:posOffset>
            </wp:positionH>
            <wp:positionV relativeFrom="paragraph">
              <wp:posOffset>68580</wp:posOffset>
            </wp:positionV>
            <wp:extent cx="5516880" cy="3316373"/>
            <wp:effectExtent l="0" t="0" r="7620" b="0"/>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53">
                      <a:extLst>
                        <a:ext uri="{28A0092B-C50C-407E-A947-70E740481C1C}">
                          <a14:useLocalDpi xmlns:a14="http://schemas.microsoft.com/office/drawing/2010/main" val="0"/>
                        </a:ext>
                      </a:extLst>
                    </a:blip>
                    <a:stretch>
                      <a:fillRect/>
                    </a:stretch>
                  </pic:blipFill>
                  <pic:spPr>
                    <a:xfrm>
                      <a:off x="0" y="0"/>
                      <a:ext cx="5534296" cy="3326842"/>
                    </a:xfrm>
                    <a:prstGeom prst="rect">
                      <a:avLst/>
                    </a:prstGeom>
                  </pic:spPr>
                </pic:pic>
              </a:graphicData>
            </a:graphic>
            <wp14:sizeRelH relativeFrom="page">
              <wp14:pctWidth>0</wp14:pctWidth>
            </wp14:sizeRelH>
            <wp14:sizeRelV relativeFrom="page">
              <wp14:pctHeight>0</wp14:pctHeight>
            </wp14:sizeRelV>
          </wp:anchor>
        </w:drawing>
      </w:r>
    </w:p>
    <w:p w14:paraId="641E2CC7" w14:textId="09F5D120" w:rsidR="002D0000" w:rsidRDefault="002D0000" w:rsidP="00E602E6">
      <w:pPr>
        <w:spacing w:after="160" w:line="360" w:lineRule="auto"/>
        <w:ind w:left="720"/>
        <w:jc w:val="both"/>
        <w:rPr>
          <w:b w:val="0"/>
          <w:bCs/>
        </w:rPr>
      </w:pPr>
    </w:p>
    <w:p w14:paraId="0A8DF53E" w14:textId="38552D75" w:rsidR="002D0000" w:rsidRDefault="002D0000" w:rsidP="00E602E6">
      <w:pPr>
        <w:spacing w:after="160" w:line="360" w:lineRule="auto"/>
        <w:ind w:left="720"/>
        <w:jc w:val="both"/>
        <w:rPr>
          <w:b w:val="0"/>
          <w:bCs/>
        </w:rPr>
      </w:pPr>
    </w:p>
    <w:p w14:paraId="1AF45391" w14:textId="23641209" w:rsidR="002D0000" w:rsidRDefault="002D0000" w:rsidP="00E602E6">
      <w:pPr>
        <w:spacing w:after="160" w:line="360" w:lineRule="auto"/>
        <w:ind w:left="720"/>
        <w:jc w:val="both"/>
        <w:rPr>
          <w:b w:val="0"/>
          <w:bCs/>
        </w:rPr>
      </w:pPr>
    </w:p>
    <w:p w14:paraId="134A85C8" w14:textId="734A8D54" w:rsidR="004216AC" w:rsidRDefault="004216AC" w:rsidP="00E602E6">
      <w:pPr>
        <w:spacing w:after="160" w:line="360" w:lineRule="auto"/>
        <w:ind w:left="720"/>
        <w:jc w:val="both"/>
        <w:rPr>
          <w:b w:val="0"/>
          <w:bCs/>
        </w:rPr>
      </w:pPr>
    </w:p>
    <w:p w14:paraId="354F01B2" w14:textId="48E3EA8C" w:rsidR="004216AC" w:rsidRDefault="004216AC" w:rsidP="00E602E6">
      <w:pPr>
        <w:spacing w:after="160" w:line="360" w:lineRule="auto"/>
        <w:ind w:left="720"/>
        <w:jc w:val="both"/>
        <w:rPr>
          <w:b w:val="0"/>
          <w:bCs/>
        </w:rPr>
      </w:pPr>
    </w:p>
    <w:p w14:paraId="41CEB86F" w14:textId="21A85DD7" w:rsidR="004216AC" w:rsidRDefault="004216AC" w:rsidP="00E602E6">
      <w:pPr>
        <w:spacing w:after="160" w:line="360" w:lineRule="auto"/>
        <w:ind w:left="720"/>
        <w:jc w:val="both"/>
        <w:rPr>
          <w:b w:val="0"/>
          <w:bCs/>
        </w:rPr>
      </w:pPr>
    </w:p>
    <w:p w14:paraId="68404AF1" w14:textId="3688ED1B" w:rsidR="004216AC" w:rsidRDefault="004216AC" w:rsidP="00E602E6">
      <w:pPr>
        <w:spacing w:after="160" w:line="360" w:lineRule="auto"/>
        <w:ind w:left="720"/>
        <w:jc w:val="both"/>
        <w:rPr>
          <w:b w:val="0"/>
          <w:bCs/>
        </w:rPr>
      </w:pPr>
    </w:p>
    <w:p w14:paraId="4BD8F2E4" w14:textId="13EC0B85" w:rsidR="004216AC" w:rsidRDefault="004216AC" w:rsidP="00E602E6">
      <w:pPr>
        <w:spacing w:after="160" w:line="360" w:lineRule="auto"/>
        <w:ind w:left="720"/>
        <w:jc w:val="both"/>
        <w:rPr>
          <w:b w:val="0"/>
          <w:bCs/>
        </w:rPr>
      </w:pPr>
    </w:p>
    <w:p w14:paraId="3DC353F5" w14:textId="56017F63" w:rsidR="00810153" w:rsidRDefault="00810153" w:rsidP="004216AC">
      <w:pPr>
        <w:spacing w:after="160" w:line="360" w:lineRule="auto"/>
        <w:jc w:val="both"/>
        <w:rPr>
          <w:b w:val="0"/>
          <w:bCs/>
        </w:rPr>
      </w:pPr>
    </w:p>
    <w:p w14:paraId="5F08D351" w14:textId="063BD868" w:rsidR="004216AC" w:rsidRDefault="004216AC" w:rsidP="004216AC">
      <w:pPr>
        <w:spacing w:after="160" w:line="360" w:lineRule="auto"/>
        <w:jc w:val="both"/>
        <w:rPr>
          <w:b w:val="0"/>
          <w:bCs/>
        </w:rPr>
      </w:pPr>
      <w:r>
        <w:rPr>
          <w:b w:val="0"/>
          <w:bCs/>
        </w:rPr>
        <w:t xml:space="preserve">The user should enter the new password to update as shown in item number one (1) and click the button </w:t>
      </w:r>
      <w:r w:rsidR="00810153">
        <w:rPr>
          <w:b w:val="0"/>
          <w:bCs/>
        </w:rPr>
        <w:t>“Change Password” as shown in item number two (2).</w:t>
      </w:r>
    </w:p>
    <w:p w14:paraId="3CAC3061" w14:textId="3A33BF97" w:rsidR="00472084" w:rsidRDefault="00810153" w:rsidP="00810153">
      <w:pPr>
        <w:spacing w:after="160" w:line="360" w:lineRule="auto"/>
      </w:pPr>
      <w:r>
        <w:t xml:space="preserve">Figure </w:t>
      </w:r>
      <w:r w:rsidR="003551C4">
        <w:t>31</w:t>
      </w:r>
      <w:r>
        <w:t xml:space="preserve"> A-E. Forgot Password Storyboard</w:t>
      </w:r>
    </w:p>
    <w:p w14:paraId="6E49D35A" w14:textId="213E192F" w:rsidR="00E44DB0" w:rsidRDefault="00E44DB0" w:rsidP="00810153">
      <w:pPr>
        <w:spacing w:after="160" w:line="360" w:lineRule="auto"/>
      </w:pPr>
    </w:p>
    <w:p w14:paraId="6658F2B8" w14:textId="7D646417" w:rsidR="00E44DB0" w:rsidRDefault="00E44DB0" w:rsidP="00810153">
      <w:pPr>
        <w:spacing w:after="160" w:line="360" w:lineRule="auto"/>
      </w:pPr>
    </w:p>
    <w:p w14:paraId="0F60D21A" w14:textId="1068D9C8" w:rsidR="00E44DB0" w:rsidRDefault="00E44DB0" w:rsidP="00810153">
      <w:pPr>
        <w:spacing w:after="160" w:line="360" w:lineRule="auto"/>
      </w:pPr>
    </w:p>
    <w:p w14:paraId="21779930" w14:textId="043C7D84" w:rsidR="00E44DB0" w:rsidRDefault="00E44DB0" w:rsidP="00810153">
      <w:pPr>
        <w:spacing w:after="160" w:line="360" w:lineRule="auto"/>
      </w:pPr>
    </w:p>
    <w:p w14:paraId="1FA7D179" w14:textId="041BE25B" w:rsidR="00E44DB0" w:rsidRDefault="00E44DB0" w:rsidP="00810153">
      <w:pPr>
        <w:spacing w:after="160" w:line="360" w:lineRule="auto"/>
      </w:pPr>
    </w:p>
    <w:p w14:paraId="3CC776E7" w14:textId="4B295E73" w:rsidR="00E44DB0" w:rsidRDefault="00E44DB0" w:rsidP="00810153">
      <w:pPr>
        <w:spacing w:after="160" w:line="360" w:lineRule="auto"/>
      </w:pPr>
    </w:p>
    <w:p w14:paraId="0D193626" w14:textId="1B3F1783" w:rsidR="00E44DB0" w:rsidRDefault="00E44DB0" w:rsidP="00810153">
      <w:pPr>
        <w:spacing w:after="160" w:line="360" w:lineRule="auto"/>
      </w:pPr>
    </w:p>
    <w:p w14:paraId="5E75CFE9" w14:textId="68B5F6E2" w:rsidR="00E44DB0" w:rsidRDefault="00E44DB0" w:rsidP="00810153">
      <w:pPr>
        <w:spacing w:after="160" w:line="360" w:lineRule="auto"/>
      </w:pPr>
    </w:p>
    <w:p w14:paraId="27CD22C1" w14:textId="03BB1A1D" w:rsidR="00E44DB0" w:rsidRDefault="00E44DB0" w:rsidP="00810153">
      <w:pPr>
        <w:spacing w:after="160" w:line="360" w:lineRule="auto"/>
      </w:pPr>
    </w:p>
    <w:p w14:paraId="3BE56F67" w14:textId="77777777" w:rsidR="00E44DB0" w:rsidRDefault="00E44DB0" w:rsidP="00810153">
      <w:pPr>
        <w:spacing w:after="160" w:line="360" w:lineRule="auto"/>
      </w:pPr>
    </w:p>
    <w:p w14:paraId="1284FFED" w14:textId="7AB18B79" w:rsidR="00810153" w:rsidRPr="00565B72" w:rsidRDefault="00144BD7" w:rsidP="00565B72">
      <w:pPr>
        <w:spacing w:after="160" w:line="259" w:lineRule="auto"/>
        <w:jc w:val="left"/>
      </w:pPr>
      <w:r>
        <w:rPr>
          <w:noProof/>
        </w:rPr>
        <w:lastRenderedPageBreak/>
        <mc:AlternateContent>
          <mc:Choice Requires="wps">
            <w:drawing>
              <wp:anchor distT="0" distB="0" distL="114300" distR="114300" simplePos="0" relativeHeight="252048896" behindDoc="0" locked="0" layoutInCell="1" allowOverlap="1" wp14:anchorId="1ECC2C3D" wp14:editId="6CE2650C">
                <wp:simplePos x="0" y="0"/>
                <wp:positionH relativeFrom="column">
                  <wp:posOffset>1905</wp:posOffset>
                </wp:positionH>
                <wp:positionV relativeFrom="paragraph">
                  <wp:posOffset>219710</wp:posOffset>
                </wp:positionV>
                <wp:extent cx="571500" cy="457200"/>
                <wp:effectExtent l="0" t="0" r="19050" b="19050"/>
                <wp:wrapNone/>
                <wp:docPr id="1054" name="Oval 1054"/>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D651E" w14:textId="7BA25AD1" w:rsidR="00472084" w:rsidRPr="007F12E6" w:rsidRDefault="003551C4" w:rsidP="00472084">
                            <w:pPr>
                              <w:jc w:val="both"/>
                              <w:rPr>
                                <w:color w:val="000000" w:themeColor="text1"/>
                                <w:sz w:val="18"/>
                                <w:szCs w:val="16"/>
                                <w:lang w:val="en-US"/>
                              </w:rPr>
                            </w:pPr>
                            <w:r>
                              <w:rPr>
                                <w:color w:val="000000" w:themeColor="text1"/>
                                <w:sz w:val="18"/>
                                <w:szCs w:val="16"/>
                                <w:lang w:val="en-US"/>
                              </w:rPr>
                              <w:t>32</w:t>
                            </w:r>
                            <w:r w:rsidR="00472084">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CC2C3D" id="Oval 1054" o:spid="_x0000_s1035" style="position:absolute;margin-left:.15pt;margin-top:17.3pt;width:45pt;height:36pt;z-index:25204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" fillcolor="white [3212]" strokecolor="black [3213]" strokeweight="1pt">
                <v:stroke joinstyle="miter"/>
                <v:textbox>
                  <w:txbxContent>
                    <w:p w14:paraId="14CD651E" w14:textId="7BA25AD1" w:rsidR="00472084" w:rsidRPr="007F12E6" w:rsidRDefault="003551C4" w:rsidP="00472084">
                      <w:pPr>
                        <w:jc w:val="both"/>
                        <w:rPr>
                          <w:color w:val="000000" w:themeColor="text1"/>
                          <w:sz w:val="18"/>
                          <w:szCs w:val="16"/>
                          <w:lang w:val="en-US"/>
                        </w:rPr>
                      </w:pPr>
                      <w:r>
                        <w:rPr>
                          <w:color w:val="000000" w:themeColor="text1"/>
                          <w:sz w:val="18"/>
                          <w:szCs w:val="16"/>
                          <w:lang w:val="en-US"/>
                        </w:rPr>
                        <w:t>32</w:t>
                      </w:r>
                      <w:r w:rsidR="00472084">
                        <w:rPr>
                          <w:color w:val="000000" w:themeColor="text1"/>
                          <w:sz w:val="18"/>
                          <w:szCs w:val="16"/>
                          <w:lang w:val="en-US"/>
                        </w:rPr>
                        <w:t>A</w:t>
                      </w:r>
                    </w:p>
                  </w:txbxContent>
                </v:textbox>
              </v:oval>
            </w:pict>
          </mc:Fallback>
        </mc:AlternateContent>
      </w:r>
      <w:r w:rsidR="00810153">
        <w:rPr>
          <w:b w:val="0"/>
          <w:bCs/>
        </w:rPr>
        <w:t xml:space="preserve">REQ3. </w:t>
      </w:r>
      <w:r w:rsidR="000B3EBA">
        <w:rPr>
          <w:b w:val="0"/>
          <w:bCs/>
        </w:rPr>
        <w:t>The</w:t>
      </w:r>
      <w:r>
        <w:rPr>
          <w:b w:val="0"/>
          <w:bCs/>
        </w:rPr>
        <w:t xml:space="preserve"> owner</w:t>
      </w:r>
      <w:r w:rsidR="000B3EBA">
        <w:rPr>
          <w:b w:val="0"/>
          <w:bCs/>
        </w:rPr>
        <w:t xml:space="preserve"> shall be able to </w:t>
      </w:r>
      <w:r w:rsidR="00557AE7">
        <w:rPr>
          <w:b w:val="0"/>
          <w:bCs/>
        </w:rPr>
        <w:t xml:space="preserve">create </w:t>
      </w:r>
      <w:r>
        <w:rPr>
          <w:b w:val="0"/>
          <w:bCs/>
        </w:rPr>
        <w:t>user account</w:t>
      </w:r>
      <w:r w:rsidR="00003562">
        <w:rPr>
          <w:b w:val="0"/>
          <w:bCs/>
        </w:rPr>
        <w:t>.</w:t>
      </w:r>
    </w:p>
    <w:p w14:paraId="31802656" w14:textId="2AB25BBD" w:rsidR="00557AE7" w:rsidRDefault="00557AE7" w:rsidP="00557AE7">
      <w:pPr>
        <w:spacing w:after="160" w:line="360" w:lineRule="auto"/>
        <w:jc w:val="both"/>
        <w:rPr>
          <w:b w:val="0"/>
          <w:bCs/>
        </w:rPr>
      </w:pPr>
      <w:r>
        <w:rPr>
          <w:noProof/>
        </w:rPr>
        <w:drawing>
          <wp:anchor distT="0" distB="0" distL="114300" distR="114300" simplePos="0" relativeHeight="252047872" behindDoc="0" locked="0" layoutInCell="1" allowOverlap="1" wp14:anchorId="42B3859C" wp14:editId="2E6B7E8B">
            <wp:simplePos x="0" y="0"/>
            <wp:positionH relativeFrom="column">
              <wp:posOffset>0</wp:posOffset>
            </wp:positionH>
            <wp:positionV relativeFrom="paragraph">
              <wp:posOffset>288291</wp:posOffset>
            </wp:positionV>
            <wp:extent cx="5471795" cy="2987040"/>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71795" cy="298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B852A" w14:textId="56B978AC" w:rsidR="000F186E" w:rsidRDefault="003774D5" w:rsidP="00557AE7">
      <w:pPr>
        <w:spacing w:after="160" w:line="360" w:lineRule="auto"/>
        <w:jc w:val="both"/>
      </w:pPr>
      <w:r>
        <w:rPr>
          <w:noProof/>
        </w:rPr>
        <mc:AlternateContent>
          <mc:Choice Requires="wps">
            <w:drawing>
              <wp:anchor distT="0" distB="0" distL="114300" distR="114300" simplePos="0" relativeHeight="251721216" behindDoc="0" locked="0" layoutInCell="1" allowOverlap="1" wp14:anchorId="747ECF29" wp14:editId="78A49ED0">
                <wp:simplePos x="0" y="0"/>
                <wp:positionH relativeFrom="column">
                  <wp:posOffset>-3175</wp:posOffset>
                </wp:positionH>
                <wp:positionV relativeFrom="paragraph">
                  <wp:posOffset>346075</wp:posOffset>
                </wp:positionV>
                <wp:extent cx="299085" cy="267970"/>
                <wp:effectExtent l="0" t="0" r="0" b="0"/>
                <wp:wrapNone/>
                <wp:docPr id="1058" name="Text Box 1058"/>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64DDE243" w14:textId="1DEF4519" w:rsidR="00640A6E" w:rsidRPr="00636331" w:rsidRDefault="00640A6E" w:rsidP="004E10A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ECF29" id="Text Box 1058" o:spid="_x0000_s1036" type="#_x0000_t202" style="position:absolute;left:0;text-align:left;margin-left:-.25pt;margin-top:27.25pt;width:23.55pt;height:21.1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" filled="f" stroked="f" strokeweight=".5pt">
                <v:textbox>
                  <w:txbxContent>
                    <w:p w14:paraId="64DDE243" w14:textId="1DEF4519" w:rsidR="00640A6E" w:rsidRPr="00636331" w:rsidRDefault="00640A6E" w:rsidP="004E10A3">
                      <w:pPr>
                        <w:jc w:val="both"/>
                      </w:pPr>
                    </w:p>
                  </w:txbxContent>
                </v:textbox>
              </v:shape>
            </w:pict>
          </mc:Fallback>
        </mc:AlternateContent>
      </w:r>
    </w:p>
    <w:p w14:paraId="0861A6BD" w14:textId="56D5480E" w:rsidR="000F186E" w:rsidRDefault="000F186E" w:rsidP="00946EC3">
      <w:pPr>
        <w:spacing w:after="160" w:line="259" w:lineRule="auto"/>
      </w:pPr>
    </w:p>
    <w:p w14:paraId="17F97EAA" w14:textId="3981A244" w:rsidR="000F186E" w:rsidRDefault="000F186E" w:rsidP="00946EC3">
      <w:pPr>
        <w:spacing w:after="160" w:line="259" w:lineRule="auto"/>
      </w:pPr>
    </w:p>
    <w:p w14:paraId="2935DA5A" w14:textId="27E39E28" w:rsidR="000F186E" w:rsidRDefault="000F186E" w:rsidP="00946EC3">
      <w:pPr>
        <w:spacing w:after="160" w:line="259" w:lineRule="auto"/>
      </w:pPr>
    </w:p>
    <w:p w14:paraId="51F17AF0" w14:textId="39E8516D" w:rsidR="006E328C" w:rsidRDefault="006E328C" w:rsidP="000F186E">
      <w:pPr>
        <w:tabs>
          <w:tab w:val="left" w:pos="3864"/>
        </w:tabs>
        <w:spacing w:after="160" w:line="259" w:lineRule="auto"/>
      </w:pPr>
    </w:p>
    <w:p w14:paraId="622F2A89" w14:textId="1ACE7EEF" w:rsidR="006E328C" w:rsidRDefault="006E328C" w:rsidP="000F186E">
      <w:pPr>
        <w:tabs>
          <w:tab w:val="left" w:pos="3864"/>
        </w:tabs>
        <w:spacing w:after="160" w:line="259" w:lineRule="auto"/>
      </w:pPr>
    </w:p>
    <w:p w14:paraId="2CCDC5A7" w14:textId="48DB9AA6" w:rsidR="006E328C" w:rsidRDefault="006E328C" w:rsidP="002C370A">
      <w:pPr>
        <w:tabs>
          <w:tab w:val="left" w:pos="3864"/>
        </w:tabs>
        <w:spacing w:after="160" w:line="259" w:lineRule="auto"/>
        <w:jc w:val="both"/>
      </w:pPr>
    </w:p>
    <w:p w14:paraId="565AC3EE" w14:textId="143DDDBC" w:rsidR="002C370A" w:rsidRDefault="002C370A" w:rsidP="002C370A">
      <w:pPr>
        <w:tabs>
          <w:tab w:val="left" w:pos="3864"/>
        </w:tabs>
        <w:spacing w:after="160" w:line="259" w:lineRule="auto"/>
        <w:jc w:val="both"/>
      </w:pPr>
    </w:p>
    <w:p w14:paraId="7FEB7834" w14:textId="4AB93C5F" w:rsidR="002C370A" w:rsidRDefault="002C370A" w:rsidP="002C370A">
      <w:pPr>
        <w:tabs>
          <w:tab w:val="left" w:pos="3864"/>
        </w:tabs>
        <w:spacing w:after="160" w:line="259" w:lineRule="auto"/>
        <w:jc w:val="both"/>
      </w:pPr>
    </w:p>
    <w:p w14:paraId="57C35B42" w14:textId="0A216BF3" w:rsidR="002C370A" w:rsidRDefault="002C370A" w:rsidP="002C370A">
      <w:pPr>
        <w:tabs>
          <w:tab w:val="left" w:pos="3864"/>
        </w:tabs>
        <w:spacing w:after="160" w:line="259" w:lineRule="auto"/>
        <w:jc w:val="both"/>
      </w:pPr>
    </w:p>
    <w:p w14:paraId="362BABBE" w14:textId="337CDA3C" w:rsidR="00F843A4" w:rsidRDefault="006B57F3" w:rsidP="006F44B9">
      <w:pPr>
        <w:tabs>
          <w:tab w:val="left" w:pos="2520"/>
        </w:tabs>
        <w:spacing w:after="160" w:line="259" w:lineRule="auto"/>
        <w:jc w:val="both"/>
        <w:rPr>
          <w:b w:val="0"/>
          <w:bCs/>
        </w:rPr>
      </w:pPr>
      <w:r>
        <w:rPr>
          <w:noProof/>
        </w:rPr>
        <mc:AlternateContent>
          <mc:Choice Requires="wps">
            <w:drawing>
              <wp:anchor distT="0" distB="0" distL="114300" distR="114300" simplePos="0" relativeHeight="252054016" behindDoc="0" locked="0" layoutInCell="1" allowOverlap="1" wp14:anchorId="0F62A533" wp14:editId="7C251769">
                <wp:simplePos x="0" y="0"/>
                <wp:positionH relativeFrom="column">
                  <wp:posOffset>11430</wp:posOffset>
                </wp:positionH>
                <wp:positionV relativeFrom="paragraph">
                  <wp:posOffset>374650</wp:posOffset>
                </wp:positionV>
                <wp:extent cx="571500" cy="457200"/>
                <wp:effectExtent l="0" t="0" r="19050" b="19050"/>
                <wp:wrapNone/>
                <wp:docPr id="49" name="Oval 4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9C31D1" w14:textId="257528B8" w:rsidR="00F843A4" w:rsidRPr="007F12E6" w:rsidRDefault="00F843A4" w:rsidP="00F843A4">
                            <w:pPr>
                              <w:jc w:val="both"/>
                              <w:rPr>
                                <w:color w:val="000000" w:themeColor="text1"/>
                                <w:sz w:val="18"/>
                                <w:szCs w:val="16"/>
                                <w:lang w:val="en-US"/>
                              </w:rPr>
                            </w:pPr>
                            <w:r>
                              <w:rPr>
                                <w:color w:val="000000" w:themeColor="text1"/>
                                <w:sz w:val="18"/>
                                <w:szCs w:val="16"/>
                                <w:lang w:val="en-US"/>
                              </w:rPr>
                              <w:t>32B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F62A533" id="Oval 49" o:spid="_x0000_s1037" style="position:absolute;left:0;text-align:left;margin-left:.9pt;margin-top:29.5pt;width:45pt;height:36pt;z-index:25205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N5iA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" fillcolor="white [3212]" strokecolor="black [3213]" strokeweight="1pt">
                <v:stroke joinstyle="miter"/>
                <v:textbox>
                  <w:txbxContent>
                    <w:p w14:paraId="1B9C31D1" w14:textId="257528B8" w:rsidR="00F843A4" w:rsidRPr="007F12E6" w:rsidRDefault="00F843A4" w:rsidP="00F843A4">
                      <w:pPr>
                        <w:jc w:val="both"/>
                        <w:rPr>
                          <w:color w:val="000000" w:themeColor="text1"/>
                          <w:sz w:val="18"/>
                          <w:szCs w:val="16"/>
                          <w:lang w:val="en-US"/>
                        </w:rPr>
                      </w:pPr>
                      <w:r>
                        <w:rPr>
                          <w:color w:val="000000" w:themeColor="text1"/>
                          <w:sz w:val="18"/>
                          <w:szCs w:val="16"/>
                          <w:lang w:val="en-US"/>
                        </w:rPr>
                        <w:t>32B</w:t>
                      </w:r>
                    </w:p>
                  </w:txbxContent>
                </v:textbox>
              </v:oval>
            </w:pict>
          </mc:Fallback>
        </mc:AlternateContent>
      </w:r>
      <w:r w:rsidR="00E44DB0">
        <w:rPr>
          <w:b w:val="0"/>
          <w:bCs/>
        </w:rPr>
        <w:t>The user should click the “Manage User” as shown in item number one (1) to show the “Create” button to create new user as shown in item number two (2).</w:t>
      </w:r>
    </w:p>
    <w:p w14:paraId="5EA70B8C" w14:textId="5E5F3F38" w:rsidR="00E44DB0" w:rsidRDefault="006B57F3" w:rsidP="006F44B9">
      <w:pPr>
        <w:tabs>
          <w:tab w:val="left" w:pos="2520"/>
        </w:tabs>
        <w:spacing w:after="160" w:line="259" w:lineRule="auto"/>
        <w:jc w:val="both"/>
        <w:rPr>
          <w:b w:val="0"/>
          <w:bCs/>
        </w:rPr>
      </w:pPr>
      <w:r>
        <w:rPr>
          <w:b w:val="0"/>
          <w:bCs/>
          <w:noProof/>
          <w:lang w:eastAsia="en-PH"/>
        </w:rPr>
        <w:drawing>
          <wp:anchor distT="0" distB="0" distL="114300" distR="114300" simplePos="0" relativeHeight="252055040" behindDoc="0" locked="0" layoutInCell="1" allowOverlap="1" wp14:anchorId="618FE606" wp14:editId="3600201D">
            <wp:simplePos x="0" y="0"/>
            <wp:positionH relativeFrom="column">
              <wp:posOffset>3098800</wp:posOffset>
            </wp:positionH>
            <wp:positionV relativeFrom="paragraph">
              <wp:posOffset>0</wp:posOffset>
            </wp:positionV>
            <wp:extent cx="2341245" cy="734060"/>
            <wp:effectExtent l="0" t="0" r="1905" b="8890"/>
            <wp:wrapNone/>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341245" cy="734060"/>
                    </a:xfrm>
                    <a:prstGeom prst="rect">
                      <a:avLst/>
                    </a:prstGeom>
                  </pic:spPr>
                </pic:pic>
              </a:graphicData>
            </a:graphic>
            <wp14:sizeRelH relativeFrom="page">
              <wp14:pctWidth>0</wp14:pctWidth>
            </wp14:sizeRelH>
            <wp14:sizeRelV relativeFrom="page">
              <wp14:pctHeight>0</wp14:pctHeight>
            </wp14:sizeRelV>
          </wp:anchor>
        </w:drawing>
      </w:r>
      <w:r>
        <w:rPr>
          <w:b w:val="0"/>
          <w:bCs/>
          <w:noProof/>
        </w:rPr>
        <w:drawing>
          <wp:anchor distT="0" distB="0" distL="114300" distR="114300" simplePos="0" relativeHeight="252051968" behindDoc="0" locked="0" layoutInCell="1" allowOverlap="1" wp14:anchorId="2FE51469" wp14:editId="2B9487A9">
            <wp:simplePos x="0" y="0"/>
            <wp:positionH relativeFrom="column">
              <wp:posOffset>-7620</wp:posOffset>
            </wp:positionH>
            <wp:positionV relativeFrom="paragraph">
              <wp:posOffset>257810</wp:posOffset>
            </wp:positionV>
            <wp:extent cx="5452110" cy="314706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5452110" cy="3147060"/>
                    </a:xfrm>
                    <a:prstGeom prst="rect">
                      <a:avLst/>
                    </a:prstGeom>
                  </pic:spPr>
                </pic:pic>
              </a:graphicData>
            </a:graphic>
            <wp14:sizeRelH relativeFrom="page">
              <wp14:pctWidth>0</wp14:pctWidth>
            </wp14:sizeRelH>
            <wp14:sizeRelV relativeFrom="page">
              <wp14:pctHeight>0</wp14:pctHeight>
            </wp14:sizeRelV>
          </wp:anchor>
        </w:drawing>
      </w:r>
    </w:p>
    <w:p w14:paraId="75A5BFCD" w14:textId="08B2D3E0" w:rsidR="001B498F" w:rsidRPr="001B498F" w:rsidRDefault="001B498F" w:rsidP="001B498F"/>
    <w:p w14:paraId="31C43888" w14:textId="422FE082" w:rsidR="001B498F" w:rsidRPr="001B498F" w:rsidRDefault="001B498F" w:rsidP="001B498F"/>
    <w:p w14:paraId="1C61346D" w14:textId="224C966D" w:rsidR="001B498F" w:rsidRPr="001B498F" w:rsidRDefault="001B498F" w:rsidP="001B498F"/>
    <w:p w14:paraId="1BB902CD" w14:textId="2826ED35" w:rsidR="001B498F" w:rsidRPr="001B498F" w:rsidRDefault="001B498F" w:rsidP="001B498F"/>
    <w:p w14:paraId="468F9630" w14:textId="22C1990F" w:rsidR="001B498F" w:rsidRPr="001B498F" w:rsidRDefault="001B498F" w:rsidP="001B498F"/>
    <w:p w14:paraId="3DF4F509" w14:textId="12EB48F9" w:rsidR="001B498F" w:rsidRPr="001B498F" w:rsidRDefault="001B498F" w:rsidP="001B498F"/>
    <w:p w14:paraId="50FE8A81" w14:textId="22A39BBB" w:rsidR="001B498F" w:rsidRPr="001B498F" w:rsidRDefault="001B498F" w:rsidP="001B498F"/>
    <w:p w14:paraId="3526E98C" w14:textId="5D98535D" w:rsidR="001B498F" w:rsidRPr="001B498F" w:rsidRDefault="001B498F" w:rsidP="001B498F"/>
    <w:p w14:paraId="48985868" w14:textId="4A6F2122" w:rsidR="001B498F" w:rsidRPr="001B498F" w:rsidRDefault="001B498F" w:rsidP="001B498F"/>
    <w:p w14:paraId="4D099620" w14:textId="531C5647" w:rsidR="001B498F" w:rsidRPr="001B498F" w:rsidRDefault="001B498F" w:rsidP="001B498F"/>
    <w:p w14:paraId="07A6B0CA" w14:textId="11C2840E" w:rsidR="001B498F" w:rsidRPr="001B498F" w:rsidRDefault="001B498F" w:rsidP="001B498F"/>
    <w:p w14:paraId="3A872752" w14:textId="4A7252A5" w:rsidR="001B498F" w:rsidRPr="001B498F" w:rsidRDefault="001B498F" w:rsidP="001B498F"/>
    <w:p w14:paraId="039505D6" w14:textId="09E6F5A8" w:rsidR="001B498F" w:rsidRPr="001B498F" w:rsidRDefault="001B498F" w:rsidP="001B498F"/>
    <w:p w14:paraId="2F993065" w14:textId="04CE57E5" w:rsidR="001B498F" w:rsidRPr="001B498F" w:rsidRDefault="001B498F" w:rsidP="001B498F"/>
    <w:p w14:paraId="634DB05F" w14:textId="298BE037" w:rsidR="001B498F" w:rsidRDefault="001B498F" w:rsidP="001B498F">
      <w:pPr>
        <w:rPr>
          <w:b w:val="0"/>
          <w:bCs/>
        </w:rPr>
      </w:pPr>
    </w:p>
    <w:p w14:paraId="1C80783B" w14:textId="04E32C67" w:rsidR="001B498F" w:rsidRPr="001B498F" w:rsidRDefault="001B498F" w:rsidP="001B498F"/>
    <w:p w14:paraId="01CBA8DA" w14:textId="77777777" w:rsidR="006B57F3" w:rsidRDefault="006B57F3" w:rsidP="006B57F3">
      <w:pPr>
        <w:jc w:val="both"/>
        <w:rPr>
          <w:b w:val="0"/>
          <w:bCs/>
          <w:lang w:eastAsia="en-PH"/>
        </w:rPr>
      </w:pPr>
    </w:p>
    <w:p w14:paraId="526AC752" w14:textId="77777777" w:rsidR="006B57F3" w:rsidRDefault="006B57F3" w:rsidP="006B57F3">
      <w:pPr>
        <w:jc w:val="both"/>
        <w:rPr>
          <w:b w:val="0"/>
          <w:bCs/>
          <w:lang w:eastAsia="en-PH"/>
        </w:rPr>
      </w:pPr>
    </w:p>
    <w:p w14:paraId="6723A9B9" w14:textId="7D1965FE" w:rsidR="006B57F3" w:rsidRDefault="006B57F3" w:rsidP="006B57F3">
      <w:pPr>
        <w:spacing w:line="276" w:lineRule="auto"/>
        <w:jc w:val="both"/>
        <w:rPr>
          <w:b w:val="0"/>
          <w:bCs/>
          <w:lang w:eastAsia="en-PH"/>
        </w:rPr>
      </w:pPr>
      <w:r>
        <w:rPr>
          <w:b w:val="0"/>
          <w:bCs/>
          <w:lang w:eastAsia="en-PH"/>
        </w:rPr>
        <w:t>The owner should register a new user by entering the user credentials as shown in item number three (3) and clicking the “Create” button to create new user’s information as shown in item number four (4).</w:t>
      </w:r>
    </w:p>
    <w:p w14:paraId="1DBFA76C" w14:textId="017FDB5C" w:rsidR="00144BD7" w:rsidRPr="00144BD7" w:rsidRDefault="004E116E" w:rsidP="006B57F3">
      <w:pPr>
        <w:jc w:val="left"/>
        <w:rPr>
          <w:lang w:eastAsia="en-PH"/>
        </w:rPr>
      </w:pPr>
      <w:r w:rsidRPr="002F5BA9">
        <w:rPr>
          <w:b w:val="0"/>
          <w:bCs/>
          <w:noProof/>
          <w:lang w:eastAsia="en-PH"/>
        </w:rPr>
        <w:lastRenderedPageBreak/>
        <w:drawing>
          <wp:anchor distT="0" distB="0" distL="114300" distR="114300" simplePos="0" relativeHeight="252056064" behindDoc="0" locked="0" layoutInCell="1" allowOverlap="1" wp14:anchorId="57BD3C9D" wp14:editId="3DDCD3E0">
            <wp:simplePos x="0" y="0"/>
            <wp:positionH relativeFrom="column">
              <wp:posOffset>-3810</wp:posOffset>
            </wp:positionH>
            <wp:positionV relativeFrom="paragraph">
              <wp:posOffset>38735</wp:posOffset>
            </wp:positionV>
            <wp:extent cx="5439410" cy="3352165"/>
            <wp:effectExtent l="0" t="0" r="8890" b="6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818" t="1743" r="975" b="1104"/>
                    <a:stretch/>
                  </pic:blipFill>
                  <pic:spPr bwMode="auto">
                    <a:xfrm>
                      <a:off x="0" y="0"/>
                      <a:ext cx="5439410" cy="3352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58112" behindDoc="0" locked="0" layoutInCell="1" allowOverlap="1" wp14:anchorId="69A91CDB" wp14:editId="5BB8FBF5">
                <wp:simplePos x="0" y="0"/>
                <wp:positionH relativeFrom="column">
                  <wp:posOffset>14605</wp:posOffset>
                </wp:positionH>
                <wp:positionV relativeFrom="paragraph">
                  <wp:posOffset>-329565</wp:posOffset>
                </wp:positionV>
                <wp:extent cx="571500" cy="457200"/>
                <wp:effectExtent l="0" t="0" r="19050" b="19050"/>
                <wp:wrapNone/>
                <wp:docPr id="61" name="Oval 61"/>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715C6" w14:textId="3A51EC97" w:rsidR="002F5BA9" w:rsidRPr="007F12E6" w:rsidRDefault="002F5BA9" w:rsidP="002F5BA9">
                            <w:pPr>
                              <w:jc w:val="both"/>
                              <w:rPr>
                                <w:color w:val="000000" w:themeColor="text1"/>
                                <w:sz w:val="18"/>
                                <w:szCs w:val="16"/>
                                <w:lang w:val="en-US"/>
                              </w:rPr>
                            </w:pPr>
                            <w:r>
                              <w:rPr>
                                <w:color w:val="000000" w:themeColor="text1"/>
                                <w:sz w:val="18"/>
                                <w:szCs w:val="16"/>
                                <w:lang w:val="en-US"/>
                              </w:rPr>
                              <w:t>32C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91CDB" id="Oval 61" o:spid="_x0000_s1038" style="position:absolute;margin-left:1.15pt;margin-top:-25.95pt;width:45pt;height:36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0iA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" fillcolor="white [3212]" strokecolor="black [3213]" strokeweight="1pt">
                <v:stroke joinstyle="miter"/>
                <v:textbox>
                  <w:txbxContent>
                    <w:p w14:paraId="730715C6" w14:textId="3A51EC97" w:rsidR="002F5BA9" w:rsidRPr="007F12E6" w:rsidRDefault="002F5BA9" w:rsidP="002F5BA9">
                      <w:pPr>
                        <w:jc w:val="both"/>
                        <w:rPr>
                          <w:color w:val="000000" w:themeColor="text1"/>
                          <w:sz w:val="18"/>
                          <w:szCs w:val="16"/>
                          <w:lang w:val="en-US"/>
                        </w:rPr>
                      </w:pPr>
                      <w:r>
                        <w:rPr>
                          <w:color w:val="000000" w:themeColor="text1"/>
                          <w:sz w:val="18"/>
                          <w:szCs w:val="16"/>
                          <w:lang w:val="en-US"/>
                        </w:rPr>
                        <w:t>32C</w:t>
                      </w:r>
                    </w:p>
                  </w:txbxContent>
                </v:textbox>
              </v:oval>
            </w:pict>
          </mc:Fallback>
        </mc:AlternateContent>
      </w:r>
    </w:p>
    <w:p w14:paraId="33BA70FA" w14:textId="4BE3A9DE" w:rsidR="00144BD7" w:rsidRPr="00144BD7" w:rsidRDefault="00144BD7" w:rsidP="00144BD7">
      <w:pPr>
        <w:rPr>
          <w:lang w:eastAsia="en-PH"/>
        </w:rPr>
      </w:pPr>
    </w:p>
    <w:p w14:paraId="43DB4209" w14:textId="4AE6560C" w:rsidR="00144BD7" w:rsidRPr="00144BD7" w:rsidRDefault="00144BD7" w:rsidP="00144BD7">
      <w:pPr>
        <w:rPr>
          <w:lang w:eastAsia="en-PH"/>
        </w:rPr>
      </w:pPr>
    </w:p>
    <w:p w14:paraId="6FF7197B" w14:textId="7305407E" w:rsidR="00144BD7" w:rsidRPr="00144BD7" w:rsidRDefault="00144BD7" w:rsidP="00144BD7">
      <w:pPr>
        <w:rPr>
          <w:lang w:eastAsia="en-PH"/>
        </w:rPr>
      </w:pPr>
    </w:p>
    <w:p w14:paraId="18C5227F" w14:textId="5A7907E2" w:rsidR="00144BD7" w:rsidRPr="00144BD7" w:rsidRDefault="00144BD7" w:rsidP="00144BD7">
      <w:pPr>
        <w:rPr>
          <w:lang w:eastAsia="en-PH"/>
        </w:rPr>
      </w:pPr>
    </w:p>
    <w:p w14:paraId="08C75D42" w14:textId="0D34E0F2" w:rsidR="00144BD7" w:rsidRPr="00144BD7" w:rsidRDefault="00144BD7" w:rsidP="00144BD7">
      <w:pPr>
        <w:rPr>
          <w:lang w:eastAsia="en-PH"/>
        </w:rPr>
      </w:pPr>
    </w:p>
    <w:p w14:paraId="45F93C46" w14:textId="77777777" w:rsidR="00144BD7" w:rsidRPr="00144BD7" w:rsidRDefault="00144BD7" w:rsidP="00144BD7">
      <w:pPr>
        <w:rPr>
          <w:lang w:eastAsia="en-PH"/>
        </w:rPr>
      </w:pPr>
    </w:p>
    <w:p w14:paraId="21FBC2C5" w14:textId="77777777" w:rsidR="00144BD7" w:rsidRPr="00144BD7" w:rsidRDefault="00144BD7" w:rsidP="00144BD7">
      <w:pPr>
        <w:rPr>
          <w:lang w:eastAsia="en-PH"/>
        </w:rPr>
      </w:pPr>
    </w:p>
    <w:p w14:paraId="0E13015F" w14:textId="396491DF" w:rsidR="00144BD7" w:rsidRPr="00144BD7" w:rsidRDefault="00144BD7" w:rsidP="00144BD7">
      <w:pPr>
        <w:rPr>
          <w:lang w:eastAsia="en-PH"/>
        </w:rPr>
      </w:pPr>
    </w:p>
    <w:p w14:paraId="4785D2ED" w14:textId="205FD033" w:rsidR="00144BD7" w:rsidRPr="00144BD7" w:rsidRDefault="00144BD7" w:rsidP="00144BD7">
      <w:pPr>
        <w:rPr>
          <w:lang w:eastAsia="en-PH"/>
        </w:rPr>
      </w:pPr>
    </w:p>
    <w:p w14:paraId="4C5EABD7" w14:textId="0679E5EF" w:rsidR="00144BD7" w:rsidRPr="00144BD7" w:rsidRDefault="00144BD7" w:rsidP="00144BD7">
      <w:pPr>
        <w:rPr>
          <w:lang w:eastAsia="en-PH"/>
        </w:rPr>
      </w:pPr>
    </w:p>
    <w:p w14:paraId="1C8C6FDD" w14:textId="281BB3F9" w:rsidR="00144BD7" w:rsidRPr="00144BD7" w:rsidRDefault="00144BD7" w:rsidP="00144BD7">
      <w:pPr>
        <w:rPr>
          <w:lang w:eastAsia="en-PH"/>
        </w:rPr>
      </w:pPr>
    </w:p>
    <w:p w14:paraId="30B4E265" w14:textId="3127E257" w:rsidR="00144BD7" w:rsidRPr="00144BD7" w:rsidRDefault="00144BD7" w:rsidP="00144BD7">
      <w:pPr>
        <w:rPr>
          <w:lang w:eastAsia="en-PH"/>
        </w:rPr>
      </w:pPr>
    </w:p>
    <w:p w14:paraId="7E09E553" w14:textId="7DCD503E" w:rsidR="00144BD7" w:rsidRPr="00144BD7" w:rsidRDefault="00144BD7" w:rsidP="00144BD7">
      <w:pPr>
        <w:rPr>
          <w:lang w:eastAsia="en-PH"/>
        </w:rPr>
      </w:pPr>
    </w:p>
    <w:p w14:paraId="55475A6A" w14:textId="6E4D1971" w:rsidR="00144BD7" w:rsidRPr="00144BD7" w:rsidRDefault="00144BD7" w:rsidP="00144BD7">
      <w:pPr>
        <w:rPr>
          <w:lang w:eastAsia="en-PH"/>
        </w:rPr>
      </w:pPr>
    </w:p>
    <w:p w14:paraId="0057849B" w14:textId="03AC8530" w:rsidR="00144BD7" w:rsidRPr="00144BD7" w:rsidRDefault="00144BD7" w:rsidP="00144BD7">
      <w:pPr>
        <w:rPr>
          <w:lang w:eastAsia="en-PH"/>
        </w:rPr>
      </w:pPr>
    </w:p>
    <w:p w14:paraId="267FF100" w14:textId="4E70C243" w:rsidR="00144BD7" w:rsidRPr="00144BD7" w:rsidRDefault="00144BD7" w:rsidP="00144BD7">
      <w:pPr>
        <w:rPr>
          <w:lang w:eastAsia="en-PH"/>
        </w:rPr>
      </w:pPr>
    </w:p>
    <w:p w14:paraId="53A60C57" w14:textId="77777777" w:rsidR="00144BD7" w:rsidRPr="00144BD7" w:rsidRDefault="00144BD7" w:rsidP="00144BD7">
      <w:pPr>
        <w:rPr>
          <w:lang w:eastAsia="en-PH"/>
        </w:rPr>
      </w:pPr>
    </w:p>
    <w:p w14:paraId="03D76590" w14:textId="62CB0B54" w:rsidR="00144BD7" w:rsidRPr="00144BD7" w:rsidRDefault="00144BD7" w:rsidP="00144BD7">
      <w:pPr>
        <w:rPr>
          <w:lang w:eastAsia="en-PH"/>
        </w:rPr>
      </w:pPr>
    </w:p>
    <w:p w14:paraId="1855C5BB" w14:textId="77777777" w:rsidR="00144BD7" w:rsidRDefault="00144BD7" w:rsidP="00144BD7">
      <w:pPr>
        <w:tabs>
          <w:tab w:val="left" w:pos="249"/>
          <w:tab w:val="center" w:pos="4320"/>
        </w:tabs>
        <w:jc w:val="left"/>
        <w:rPr>
          <w:b w:val="0"/>
          <w:bCs/>
          <w:lang w:eastAsia="en-PH"/>
        </w:rPr>
      </w:pPr>
      <w:r>
        <w:rPr>
          <w:b w:val="0"/>
          <w:bCs/>
          <w:lang w:eastAsia="en-PH"/>
        </w:rPr>
        <w:tab/>
      </w:r>
    </w:p>
    <w:p w14:paraId="5E9E1514" w14:textId="6C8E59EA" w:rsidR="00144BD7" w:rsidRDefault="00144BD7" w:rsidP="00FB157F">
      <w:pPr>
        <w:tabs>
          <w:tab w:val="left" w:pos="249"/>
          <w:tab w:val="center" w:pos="4320"/>
        </w:tabs>
        <w:spacing w:line="360" w:lineRule="auto"/>
        <w:jc w:val="both"/>
        <w:rPr>
          <w:b w:val="0"/>
          <w:bCs/>
          <w:lang w:eastAsia="en-PH"/>
        </w:rPr>
      </w:pPr>
      <w:r>
        <w:rPr>
          <w:b w:val="0"/>
          <w:bCs/>
          <w:lang w:eastAsia="en-PH"/>
        </w:rPr>
        <w:t>The owner should click the “OK” button as shown above the item number three (3) and showing the “Account Created” as shown in item number five (5) if the account is created.</w:t>
      </w:r>
    </w:p>
    <w:p w14:paraId="3A06DDD5" w14:textId="54481588" w:rsidR="00144BD7" w:rsidRDefault="00144BD7" w:rsidP="00144BD7">
      <w:pPr>
        <w:tabs>
          <w:tab w:val="left" w:pos="249"/>
          <w:tab w:val="center" w:pos="4320"/>
        </w:tabs>
        <w:jc w:val="left"/>
        <w:rPr>
          <w:b w:val="0"/>
          <w:bCs/>
          <w:lang w:eastAsia="en-PH"/>
        </w:rPr>
      </w:pPr>
    </w:p>
    <w:p w14:paraId="2B257FB1" w14:textId="77777777" w:rsidR="00FB157F" w:rsidRDefault="00144BD7" w:rsidP="00FB157F">
      <w:pPr>
        <w:tabs>
          <w:tab w:val="left" w:pos="249"/>
          <w:tab w:val="center" w:pos="4320"/>
        </w:tabs>
        <w:rPr>
          <w:lang w:eastAsia="en-PH"/>
        </w:rPr>
      </w:pPr>
      <w:r w:rsidRPr="00144BD7">
        <w:rPr>
          <w:lang w:eastAsia="en-PH"/>
        </w:rPr>
        <w:t>Figure 32 A-C. Manage User Storyboard</w:t>
      </w:r>
    </w:p>
    <w:p w14:paraId="1DCE908B" w14:textId="77777777" w:rsidR="00FB157F" w:rsidRDefault="00FB157F" w:rsidP="00FB157F">
      <w:pPr>
        <w:tabs>
          <w:tab w:val="left" w:pos="249"/>
          <w:tab w:val="center" w:pos="4320"/>
        </w:tabs>
        <w:rPr>
          <w:lang w:eastAsia="en-PH"/>
        </w:rPr>
      </w:pPr>
    </w:p>
    <w:p w14:paraId="3F4DAA81" w14:textId="4E9B9605" w:rsidR="00003562" w:rsidRDefault="00003562" w:rsidP="00FB157F">
      <w:pPr>
        <w:tabs>
          <w:tab w:val="left" w:pos="249"/>
          <w:tab w:val="center" w:pos="4320"/>
        </w:tabs>
        <w:spacing w:line="360" w:lineRule="auto"/>
        <w:jc w:val="left"/>
        <w:rPr>
          <w:b w:val="0"/>
          <w:bCs/>
          <w:lang w:eastAsia="en-PH"/>
        </w:rPr>
      </w:pPr>
      <w:r>
        <w:rPr>
          <w:b w:val="0"/>
          <w:bCs/>
          <w:lang w:eastAsia="en-PH"/>
        </w:rPr>
        <w:t>REQ4. The owner shall be able to view user list.</w:t>
      </w:r>
    </w:p>
    <w:p w14:paraId="559E9861" w14:textId="41D72A8A" w:rsidR="00321661" w:rsidRDefault="00321661" w:rsidP="00FB157F">
      <w:pPr>
        <w:tabs>
          <w:tab w:val="left" w:pos="249"/>
          <w:tab w:val="center" w:pos="4320"/>
        </w:tabs>
        <w:spacing w:line="360" w:lineRule="auto"/>
        <w:jc w:val="left"/>
        <w:rPr>
          <w:b w:val="0"/>
          <w:bCs/>
          <w:lang w:eastAsia="en-PH"/>
        </w:rPr>
      </w:pPr>
      <w:r>
        <w:rPr>
          <w:noProof/>
        </w:rPr>
        <mc:AlternateContent>
          <mc:Choice Requires="wps">
            <w:drawing>
              <wp:anchor distT="0" distB="0" distL="114300" distR="114300" simplePos="0" relativeHeight="252061184" behindDoc="0" locked="0" layoutInCell="1" allowOverlap="1" wp14:anchorId="6A0B9222" wp14:editId="36EE9B88">
                <wp:simplePos x="0" y="0"/>
                <wp:positionH relativeFrom="column">
                  <wp:posOffset>-29796</wp:posOffset>
                </wp:positionH>
                <wp:positionV relativeFrom="paragraph">
                  <wp:posOffset>228551</wp:posOffset>
                </wp:positionV>
                <wp:extent cx="571500" cy="457200"/>
                <wp:effectExtent l="0" t="0" r="19050" b="19050"/>
                <wp:wrapNone/>
                <wp:docPr id="109" name="Oval 10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69B2D9" w14:textId="49C0BBFF" w:rsidR="00321661" w:rsidRPr="007F12E6" w:rsidRDefault="00321661" w:rsidP="00321661">
                            <w:pPr>
                              <w:jc w:val="both"/>
                              <w:rPr>
                                <w:color w:val="000000" w:themeColor="text1"/>
                                <w:sz w:val="18"/>
                                <w:szCs w:val="16"/>
                                <w:lang w:val="en-US"/>
                              </w:rPr>
                            </w:pPr>
                            <w:r>
                              <w:rPr>
                                <w:color w:val="000000" w:themeColor="text1"/>
                                <w:sz w:val="18"/>
                                <w:szCs w:val="16"/>
                                <w:lang w:val="en-US"/>
                              </w:rPr>
                              <w:t>33A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0B9222" id="Oval 109" o:spid="_x0000_s1039" style="position:absolute;margin-left:-2.35pt;margin-top:18pt;width:45pt;height:36pt;z-index:25206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" fillcolor="white [3212]" strokecolor="black [3213]" strokeweight="1pt">
                <v:stroke joinstyle="miter"/>
                <v:textbox>
                  <w:txbxContent>
                    <w:p w14:paraId="3169B2D9" w14:textId="49C0BBFF" w:rsidR="00321661" w:rsidRPr="007F12E6" w:rsidRDefault="00321661" w:rsidP="00321661">
                      <w:pPr>
                        <w:jc w:val="both"/>
                        <w:rPr>
                          <w:color w:val="000000" w:themeColor="text1"/>
                          <w:sz w:val="18"/>
                          <w:szCs w:val="16"/>
                          <w:lang w:val="en-US"/>
                        </w:rPr>
                      </w:pPr>
                      <w:r>
                        <w:rPr>
                          <w:color w:val="000000" w:themeColor="text1"/>
                          <w:sz w:val="18"/>
                          <w:szCs w:val="16"/>
                          <w:lang w:val="en-US"/>
                        </w:rPr>
                        <w:t>33A</w:t>
                      </w:r>
                    </w:p>
                  </w:txbxContent>
                </v:textbox>
              </v:oval>
            </w:pict>
          </mc:Fallback>
        </mc:AlternateContent>
      </w:r>
      <w:r>
        <w:rPr>
          <w:b w:val="0"/>
          <w:bCs/>
          <w:lang w:eastAsia="en-PH"/>
        </w:rPr>
        <w:t>REQ5. The owner shall be able to search user.</w:t>
      </w:r>
    </w:p>
    <w:p w14:paraId="448BF8EA" w14:textId="35127F5E" w:rsidR="00321661" w:rsidRDefault="00321661" w:rsidP="00321661">
      <w:pPr>
        <w:tabs>
          <w:tab w:val="left" w:pos="249"/>
          <w:tab w:val="center" w:pos="4320"/>
        </w:tabs>
        <w:spacing w:line="360" w:lineRule="auto"/>
        <w:jc w:val="left"/>
        <w:rPr>
          <w:b w:val="0"/>
          <w:bCs/>
          <w:lang w:eastAsia="en-PH"/>
        </w:rPr>
      </w:pPr>
      <w:r w:rsidRPr="00321661">
        <w:rPr>
          <w:b w:val="0"/>
          <w:bCs/>
          <w:noProof/>
          <w:lang w:eastAsia="en-PH"/>
        </w:rPr>
        <w:drawing>
          <wp:anchor distT="0" distB="0" distL="114300" distR="114300" simplePos="0" relativeHeight="252059136" behindDoc="0" locked="0" layoutInCell="1" allowOverlap="1" wp14:anchorId="19BE9A4C" wp14:editId="62A6E00F">
            <wp:simplePos x="0" y="0"/>
            <wp:positionH relativeFrom="column">
              <wp:posOffset>-29308</wp:posOffset>
            </wp:positionH>
            <wp:positionV relativeFrom="paragraph">
              <wp:posOffset>359312</wp:posOffset>
            </wp:positionV>
            <wp:extent cx="5492262" cy="2895322"/>
            <wp:effectExtent l="0" t="0" r="0" b="6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197"/>
                    <a:stretch/>
                  </pic:blipFill>
                  <pic:spPr bwMode="auto">
                    <a:xfrm>
                      <a:off x="0" y="0"/>
                      <a:ext cx="5507032" cy="29031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DC6E1" w14:textId="074CDF36" w:rsidR="00321661" w:rsidRPr="00321661" w:rsidRDefault="00321661" w:rsidP="00321661">
      <w:pPr>
        <w:rPr>
          <w:lang w:eastAsia="en-PH"/>
        </w:rPr>
      </w:pPr>
    </w:p>
    <w:p w14:paraId="16EC9EC3" w14:textId="2AA1ED33" w:rsidR="00321661" w:rsidRPr="00321661" w:rsidRDefault="00321661" w:rsidP="00321661">
      <w:pPr>
        <w:rPr>
          <w:lang w:eastAsia="en-PH"/>
        </w:rPr>
      </w:pPr>
    </w:p>
    <w:p w14:paraId="47BDBD16" w14:textId="7BD13C35" w:rsidR="00321661" w:rsidRPr="00321661" w:rsidRDefault="00321661" w:rsidP="00321661">
      <w:pPr>
        <w:rPr>
          <w:lang w:eastAsia="en-PH"/>
        </w:rPr>
      </w:pPr>
    </w:p>
    <w:p w14:paraId="3F868483" w14:textId="26B9CF13" w:rsidR="00321661" w:rsidRPr="00321661" w:rsidRDefault="00321661" w:rsidP="00321661">
      <w:pPr>
        <w:rPr>
          <w:lang w:eastAsia="en-PH"/>
        </w:rPr>
      </w:pPr>
    </w:p>
    <w:p w14:paraId="714F6262" w14:textId="5B532F2C" w:rsidR="00321661" w:rsidRPr="00321661" w:rsidRDefault="00321661" w:rsidP="00321661">
      <w:pPr>
        <w:rPr>
          <w:lang w:eastAsia="en-PH"/>
        </w:rPr>
      </w:pPr>
    </w:p>
    <w:p w14:paraId="410793D4" w14:textId="4990E07C" w:rsidR="00321661" w:rsidRPr="00321661" w:rsidRDefault="00321661" w:rsidP="00321661">
      <w:pPr>
        <w:rPr>
          <w:lang w:eastAsia="en-PH"/>
        </w:rPr>
      </w:pPr>
    </w:p>
    <w:p w14:paraId="6AF7AF42" w14:textId="77777777" w:rsidR="00321661" w:rsidRPr="00321661" w:rsidRDefault="00321661" w:rsidP="00321661">
      <w:pPr>
        <w:rPr>
          <w:lang w:eastAsia="en-PH"/>
        </w:rPr>
      </w:pPr>
    </w:p>
    <w:p w14:paraId="3EAEF680" w14:textId="31E5D4B6" w:rsidR="00321661" w:rsidRPr="00321661" w:rsidRDefault="00321661" w:rsidP="00321661">
      <w:pPr>
        <w:rPr>
          <w:lang w:eastAsia="en-PH"/>
        </w:rPr>
      </w:pPr>
    </w:p>
    <w:p w14:paraId="22DE954F" w14:textId="0BA83540" w:rsidR="00321661" w:rsidRPr="00321661" w:rsidRDefault="00321661" w:rsidP="00321661">
      <w:pPr>
        <w:rPr>
          <w:lang w:eastAsia="en-PH"/>
        </w:rPr>
      </w:pPr>
    </w:p>
    <w:p w14:paraId="771E1070" w14:textId="19C3EC3F" w:rsidR="00321661" w:rsidRPr="00321661" w:rsidRDefault="00321661" w:rsidP="00321661">
      <w:pPr>
        <w:rPr>
          <w:lang w:eastAsia="en-PH"/>
        </w:rPr>
      </w:pPr>
    </w:p>
    <w:p w14:paraId="0A154967" w14:textId="77777777" w:rsidR="00321661" w:rsidRPr="00321661" w:rsidRDefault="00321661" w:rsidP="00321661">
      <w:pPr>
        <w:rPr>
          <w:lang w:eastAsia="en-PH"/>
        </w:rPr>
      </w:pPr>
    </w:p>
    <w:p w14:paraId="3A176D7A" w14:textId="77777777" w:rsidR="00321661" w:rsidRPr="00321661" w:rsidRDefault="00321661" w:rsidP="00321661">
      <w:pPr>
        <w:rPr>
          <w:lang w:eastAsia="en-PH"/>
        </w:rPr>
      </w:pPr>
    </w:p>
    <w:p w14:paraId="4D633B8D" w14:textId="77777777" w:rsidR="00321661" w:rsidRPr="00321661" w:rsidRDefault="00321661" w:rsidP="00321661">
      <w:pPr>
        <w:rPr>
          <w:lang w:eastAsia="en-PH"/>
        </w:rPr>
      </w:pPr>
    </w:p>
    <w:p w14:paraId="0D91A8EF" w14:textId="77777777" w:rsidR="00321661" w:rsidRPr="00321661" w:rsidRDefault="00321661" w:rsidP="00321661">
      <w:pPr>
        <w:rPr>
          <w:lang w:eastAsia="en-PH"/>
        </w:rPr>
      </w:pPr>
    </w:p>
    <w:p w14:paraId="3919A79C" w14:textId="7CD3EB24" w:rsidR="00321661" w:rsidRPr="00321661" w:rsidRDefault="00321661" w:rsidP="00321661">
      <w:pPr>
        <w:rPr>
          <w:lang w:eastAsia="en-PH"/>
        </w:rPr>
      </w:pPr>
    </w:p>
    <w:p w14:paraId="346BFA40" w14:textId="77777777" w:rsidR="00321661" w:rsidRPr="00321661" w:rsidRDefault="00321661" w:rsidP="00321661">
      <w:pPr>
        <w:rPr>
          <w:lang w:eastAsia="en-PH"/>
        </w:rPr>
      </w:pPr>
    </w:p>
    <w:p w14:paraId="2906CCB1" w14:textId="2E664D41" w:rsidR="00321661" w:rsidRPr="00321661" w:rsidRDefault="004E116E" w:rsidP="00321661">
      <w:pPr>
        <w:rPr>
          <w:lang w:eastAsia="en-PH"/>
        </w:rPr>
      </w:pPr>
      <w:r w:rsidRPr="00026E05">
        <w:rPr>
          <w:noProof/>
          <w:lang w:eastAsia="en-PH"/>
        </w:rPr>
        <w:lastRenderedPageBreak/>
        <w:drawing>
          <wp:anchor distT="0" distB="0" distL="114300" distR="114300" simplePos="0" relativeHeight="252067328" behindDoc="0" locked="0" layoutInCell="1" allowOverlap="1" wp14:anchorId="54D26DD9" wp14:editId="7AD18273">
            <wp:simplePos x="0" y="0"/>
            <wp:positionH relativeFrom="column">
              <wp:posOffset>-25400</wp:posOffset>
            </wp:positionH>
            <wp:positionV relativeFrom="paragraph">
              <wp:posOffset>-43180</wp:posOffset>
            </wp:positionV>
            <wp:extent cx="5462270" cy="3107267"/>
            <wp:effectExtent l="0" t="0" r="5080" b="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144" t="2788" r="639" b="1247"/>
                    <a:stretch/>
                  </pic:blipFill>
                  <pic:spPr bwMode="auto">
                    <a:xfrm>
                      <a:off x="0" y="0"/>
                      <a:ext cx="5462270" cy="3107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8352" behindDoc="0" locked="0" layoutInCell="1" allowOverlap="1" wp14:anchorId="6C4E4836" wp14:editId="52867202">
                <wp:simplePos x="0" y="0"/>
                <wp:positionH relativeFrom="column">
                  <wp:posOffset>-5715</wp:posOffset>
                </wp:positionH>
                <wp:positionV relativeFrom="paragraph">
                  <wp:posOffset>-421005</wp:posOffset>
                </wp:positionV>
                <wp:extent cx="571500" cy="457200"/>
                <wp:effectExtent l="0" t="0" r="19050" b="19050"/>
                <wp:wrapNone/>
                <wp:docPr id="121" name="Oval 121"/>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AD96F7" w14:textId="744F5669" w:rsidR="00321661" w:rsidRPr="007F12E6" w:rsidRDefault="00321661" w:rsidP="00321661">
                            <w:pPr>
                              <w:jc w:val="both"/>
                              <w:rPr>
                                <w:color w:val="000000" w:themeColor="text1"/>
                                <w:sz w:val="18"/>
                                <w:szCs w:val="16"/>
                                <w:lang w:val="en-US"/>
                              </w:rPr>
                            </w:pPr>
                            <w:r>
                              <w:rPr>
                                <w:color w:val="000000" w:themeColor="text1"/>
                                <w:sz w:val="18"/>
                                <w:szCs w:val="16"/>
                                <w:lang w:val="en-US"/>
                              </w:rPr>
                              <w:t>33B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4E4836" id="Oval 121" o:spid="_x0000_s1040" style="position:absolute;left:0;text-align:left;margin-left:-.45pt;margin-top:-33.15pt;width:45pt;height:36pt;z-index:25206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" fillcolor="white [3212]" strokecolor="black [3213]" strokeweight="1pt">
                <v:stroke joinstyle="miter"/>
                <v:textbox>
                  <w:txbxContent>
                    <w:p w14:paraId="2FAD96F7" w14:textId="744F5669" w:rsidR="00321661" w:rsidRPr="007F12E6" w:rsidRDefault="00321661" w:rsidP="00321661">
                      <w:pPr>
                        <w:jc w:val="both"/>
                        <w:rPr>
                          <w:color w:val="000000" w:themeColor="text1"/>
                          <w:sz w:val="18"/>
                          <w:szCs w:val="16"/>
                          <w:lang w:val="en-US"/>
                        </w:rPr>
                      </w:pPr>
                      <w:r>
                        <w:rPr>
                          <w:color w:val="000000" w:themeColor="text1"/>
                          <w:sz w:val="18"/>
                          <w:szCs w:val="16"/>
                          <w:lang w:val="en-US"/>
                        </w:rPr>
                        <w:t>33B</w:t>
                      </w:r>
                    </w:p>
                  </w:txbxContent>
                </v:textbox>
              </v:oval>
            </w:pict>
          </mc:Fallback>
        </mc:AlternateContent>
      </w:r>
    </w:p>
    <w:p w14:paraId="3B313530" w14:textId="557F015F" w:rsidR="00321661" w:rsidRPr="00321661" w:rsidRDefault="00321661" w:rsidP="00321661">
      <w:pPr>
        <w:rPr>
          <w:lang w:eastAsia="en-PH"/>
        </w:rPr>
      </w:pPr>
    </w:p>
    <w:p w14:paraId="43189939" w14:textId="29BE9772" w:rsidR="00321661" w:rsidRPr="00321661" w:rsidRDefault="00321661" w:rsidP="00321661">
      <w:pPr>
        <w:rPr>
          <w:lang w:eastAsia="en-PH"/>
        </w:rPr>
      </w:pPr>
    </w:p>
    <w:p w14:paraId="1F8264D3" w14:textId="3B686137" w:rsidR="00321661" w:rsidRPr="00321661" w:rsidRDefault="00321661" w:rsidP="00321661">
      <w:pPr>
        <w:rPr>
          <w:lang w:eastAsia="en-PH"/>
        </w:rPr>
      </w:pPr>
    </w:p>
    <w:p w14:paraId="2C5B085A" w14:textId="36CD3BFF" w:rsidR="00321661" w:rsidRPr="00321661" w:rsidRDefault="00321661" w:rsidP="00321661">
      <w:pPr>
        <w:rPr>
          <w:lang w:eastAsia="en-PH"/>
        </w:rPr>
      </w:pPr>
    </w:p>
    <w:p w14:paraId="588DD0D8" w14:textId="780BE843" w:rsidR="00321661" w:rsidRPr="00321661" w:rsidRDefault="00321661" w:rsidP="00321661">
      <w:pPr>
        <w:rPr>
          <w:lang w:eastAsia="en-PH"/>
        </w:rPr>
      </w:pPr>
    </w:p>
    <w:p w14:paraId="1AE0CED2" w14:textId="77777777" w:rsidR="00321661" w:rsidRPr="00321661" w:rsidRDefault="00321661" w:rsidP="00321661">
      <w:pPr>
        <w:rPr>
          <w:lang w:eastAsia="en-PH"/>
        </w:rPr>
      </w:pPr>
    </w:p>
    <w:p w14:paraId="51349F93" w14:textId="77777777" w:rsidR="00321661" w:rsidRPr="00321661" w:rsidRDefault="00321661" w:rsidP="00321661">
      <w:pPr>
        <w:rPr>
          <w:lang w:eastAsia="en-PH"/>
        </w:rPr>
      </w:pPr>
    </w:p>
    <w:p w14:paraId="63E98D04" w14:textId="39813E59" w:rsidR="00321661" w:rsidRPr="00321661" w:rsidRDefault="00321661" w:rsidP="00321661">
      <w:pPr>
        <w:rPr>
          <w:lang w:eastAsia="en-PH"/>
        </w:rPr>
      </w:pPr>
    </w:p>
    <w:p w14:paraId="04F7D7B5" w14:textId="77777777" w:rsidR="00321661" w:rsidRPr="00321661" w:rsidRDefault="00321661" w:rsidP="00321661">
      <w:pPr>
        <w:rPr>
          <w:lang w:eastAsia="en-PH"/>
        </w:rPr>
      </w:pPr>
    </w:p>
    <w:p w14:paraId="2DC7415D" w14:textId="705CABCE" w:rsidR="00321661" w:rsidRPr="00321661" w:rsidRDefault="00321661" w:rsidP="00321661">
      <w:pPr>
        <w:rPr>
          <w:lang w:eastAsia="en-PH"/>
        </w:rPr>
      </w:pPr>
    </w:p>
    <w:p w14:paraId="75030963" w14:textId="77777777" w:rsidR="00321661" w:rsidRPr="00321661" w:rsidRDefault="00321661" w:rsidP="00321661">
      <w:pPr>
        <w:rPr>
          <w:lang w:eastAsia="en-PH"/>
        </w:rPr>
      </w:pPr>
    </w:p>
    <w:p w14:paraId="6737F22E" w14:textId="77777777" w:rsidR="00321661" w:rsidRPr="00321661" w:rsidRDefault="00321661" w:rsidP="00321661">
      <w:pPr>
        <w:rPr>
          <w:lang w:eastAsia="en-PH"/>
        </w:rPr>
      </w:pPr>
    </w:p>
    <w:p w14:paraId="4985B373" w14:textId="552CFC29" w:rsidR="00321661" w:rsidRPr="00321661" w:rsidRDefault="00321661" w:rsidP="00321661">
      <w:pPr>
        <w:rPr>
          <w:lang w:eastAsia="en-PH"/>
        </w:rPr>
      </w:pPr>
    </w:p>
    <w:p w14:paraId="699B3C32" w14:textId="4BC84659" w:rsidR="00321661" w:rsidRPr="00321661" w:rsidRDefault="00321661" w:rsidP="00321661">
      <w:pPr>
        <w:rPr>
          <w:lang w:eastAsia="en-PH"/>
        </w:rPr>
      </w:pPr>
    </w:p>
    <w:p w14:paraId="44554201" w14:textId="77777777" w:rsidR="00321661" w:rsidRPr="00321661" w:rsidRDefault="00321661" w:rsidP="00321661">
      <w:pPr>
        <w:rPr>
          <w:lang w:eastAsia="en-PH"/>
        </w:rPr>
      </w:pPr>
    </w:p>
    <w:p w14:paraId="33E88985" w14:textId="5F40B146" w:rsidR="00321661" w:rsidRPr="00321661" w:rsidRDefault="00321661" w:rsidP="00321661">
      <w:pPr>
        <w:rPr>
          <w:lang w:eastAsia="en-PH"/>
        </w:rPr>
      </w:pPr>
    </w:p>
    <w:p w14:paraId="783BF685" w14:textId="43505135" w:rsidR="00321661" w:rsidRPr="00321661" w:rsidRDefault="00321661" w:rsidP="00321661">
      <w:pPr>
        <w:rPr>
          <w:lang w:eastAsia="en-PH"/>
        </w:rPr>
      </w:pPr>
    </w:p>
    <w:p w14:paraId="4F314DB5" w14:textId="0723B538" w:rsidR="00EF793A" w:rsidRDefault="00321661" w:rsidP="004E116E">
      <w:pPr>
        <w:tabs>
          <w:tab w:val="left" w:pos="692"/>
          <w:tab w:val="center" w:pos="4320"/>
        </w:tabs>
        <w:spacing w:line="276" w:lineRule="auto"/>
        <w:jc w:val="both"/>
        <w:rPr>
          <w:b w:val="0"/>
          <w:bCs/>
          <w:lang w:eastAsia="en-PH"/>
        </w:rPr>
      </w:pPr>
      <w:r>
        <w:rPr>
          <w:b w:val="0"/>
          <w:bCs/>
          <w:lang w:eastAsia="en-PH"/>
        </w:rPr>
        <w:t xml:space="preserve">The owner </w:t>
      </w:r>
      <w:r w:rsidR="00EF793A">
        <w:rPr>
          <w:b w:val="0"/>
          <w:bCs/>
          <w:lang w:eastAsia="en-PH"/>
        </w:rPr>
        <w:t>should click the “User List” as shown in item number one (1) to view the lists of users as shown in item number two (2).</w:t>
      </w:r>
    </w:p>
    <w:p w14:paraId="354FD036" w14:textId="20106B87" w:rsidR="004E116E" w:rsidRPr="004E116E" w:rsidRDefault="004E116E" w:rsidP="004E116E">
      <w:pPr>
        <w:rPr>
          <w:lang w:eastAsia="en-PH"/>
        </w:rPr>
      </w:pPr>
      <w:r>
        <w:rPr>
          <w:noProof/>
        </w:rPr>
        <mc:AlternateContent>
          <mc:Choice Requires="wps">
            <w:drawing>
              <wp:anchor distT="0" distB="0" distL="114300" distR="114300" simplePos="0" relativeHeight="252072448" behindDoc="0" locked="0" layoutInCell="1" allowOverlap="1" wp14:anchorId="780F5992" wp14:editId="7F38517B">
                <wp:simplePos x="0" y="0"/>
                <wp:positionH relativeFrom="column">
                  <wp:posOffset>-635</wp:posOffset>
                </wp:positionH>
                <wp:positionV relativeFrom="paragraph">
                  <wp:posOffset>49530</wp:posOffset>
                </wp:positionV>
                <wp:extent cx="571500" cy="457200"/>
                <wp:effectExtent l="0" t="0" r="19050" b="19050"/>
                <wp:wrapNone/>
                <wp:docPr id="1029" name="Oval 102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768D" w14:textId="4879BA24" w:rsidR="00026E05" w:rsidRPr="007F12E6" w:rsidRDefault="00026E05" w:rsidP="00026E05">
                            <w:pPr>
                              <w:jc w:val="both"/>
                              <w:rPr>
                                <w:color w:val="000000" w:themeColor="text1"/>
                                <w:sz w:val="18"/>
                                <w:szCs w:val="16"/>
                                <w:lang w:val="en-US"/>
                              </w:rPr>
                            </w:pPr>
                            <w:r>
                              <w:rPr>
                                <w:color w:val="000000" w:themeColor="text1"/>
                                <w:sz w:val="18"/>
                                <w:szCs w:val="16"/>
                                <w:lang w:val="en-US"/>
                              </w:rPr>
                              <w:t>33C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0F5992" id="Oval 1029" o:spid="_x0000_s1041" style="position:absolute;left:0;text-align:left;margin-left:-.05pt;margin-top:3.9pt;width:45pt;height:36pt;z-index:25207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2EjiQIAAKU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" fillcolor="white [3212]" strokecolor="black [3213]" strokeweight="1pt">
                <v:stroke joinstyle="miter"/>
                <v:textbox>
                  <w:txbxContent>
                    <w:p w14:paraId="5799768D" w14:textId="4879BA24" w:rsidR="00026E05" w:rsidRPr="007F12E6" w:rsidRDefault="00026E05" w:rsidP="00026E05">
                      <w:pPr>
                        <w:jc w:val="both"/>
                        <w:rPr>
                          <w:color w:val="000000" w:themeColor="text1"/>
                          <w:sz w:val="18"/>
                          <w:szCs w:val="16"/>
                          <w:lang w:val="en-US"/>
                        </w:rPr>
                      </w:pPr>
                      <w:r>
                        <w:rPr>
                          <w:color w:val="000000" w:themeColor="text1"/>
                          <w:sz w:val="18"/>
                          <w:szCs w:val="16"/>
                          <w:lang w:val="en-US"/>
                        </w:rPr>
                        <w:t>33C</w:t>
                      </w:r>
                    </w:p>
                  </w:txbxContent>
                </v:textbox>
              </v:oval>
            </w:pict>
          </mc:Fallback>
        </mc:AlternateContent>
      </w:r>
    </w:p>
    <w:p w14:paraId="034D531D" w14:textId="77777777" w:rsidR="004E116E" w:rsidRPr="004E116E" w:rsidRDefault="004E116E" w:rsidP="004E116E">
      <w:pPr>
        <w:rPr>
          <w:lang w:eastAsia="en-PH"/>
        </w:rPr>
      </w:pPr>
    </w:p>
    <w:p w14:paraId="141D7F18" w14:textId="7FEBE9D3" w:rsidR="004E116E" w:rsidRPr="004E116E" w:rsidRDefault="004E116E" w:rsidP="004E116E">
      <w:pPr>
        <w:rPr>
          <w:lang w:eastAsia="en-PH"/>
        </w:rPr>
      </w:pPr>
      <w:r w:rsidRPr="00065706">
        <w:rPr>
          <w:b w:val="0"/>
          <w:bCs/>
          <w:noProof/>
          <w:lang w:eastAsia="en-PH"/>
        </w:rPr>
        <w:drawing>
          <wp:anchor distT="0" distB="0" distL="114300" distR="114300" simplePos="0" relativeHeight="252071424" behindDoc="0" locked="0" layoutInCell="1" allowOverlap="1" wp14:anchorId="21460E22" wp14:editId="0AD096DD">
            <wp:simplePos x="0" y="0"/>
            <wp:positionH relativeFrom="column">
              <wp:posOffset>-4445</wp:posOffset>
            </wp:positionH>
            <wp:positionV relativeFrom="paragraph">
              <wp:posOffset>52070</wp:posOffset>
            </wp:positionV>
            <wp:extent cx="5486400" cy="3235325"/>
            <wp:effectExtent l="0" t="0" r="0" b="3175"/>
            <wp:wrapNone/>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86400" cy="3235325"/>
                    </a:xfrm>
                    <a:prstGeom prst="rect">
                      <a:avLst/>
                    </a:prstGeom>
                  </pic:spPr>
                </pic:pic>
              </a:graphicData>
            </a:graphic>
            <wp14:sizeRelH relativeFrom="page">
              <wp14:pctWidth>0</wp14:pctWidth>
            </wp14:sizeRelH>
            <wp14:sizeRelV relativeFrom="page">
              <wp14:pctHeight>0</wp14:pctHeight>
            </wp14:sizeRelV>
          </wp:anchor>
        </w:drawing>
      </w:r>
    </w:p>
    <w:p w14:paraId="2E8CBED4" w14:textId="77777777" w:rsidR="004E116E" w:rsidRPr="004E116E" w:rsidRDefault="004E116E" w:rsidP="004E116E">
      <w:pPr>
        <w:rPr>
          <w:lang w:eastAsia="en-PH"/>
        </w:rPr>
      </w:pPr>
    </w:p>
    <w:p w14:paraId="4EA72DDD" w14:textId="77777777" w:rsidR="004E116E" w:rsidRPr="004E116E" w:rsidRDefault="004E116E" w:rsidP="004E116E">
      <w:pPr>
        <w:rPr>
          <w:lang w:eastAsia="en-PH"/>
        </w:rPr>
      </w:pPr>
    </w:p>
    <w:p w14:paraId="0CD6B866" w14:textId="77777777" w:rsidR="004E116E" w:rsidRPr="004E116E" w:rsidRDefault="004E116E" w:rsidP="004E116E">
      <w:pPr>
        <w:rPr>
          <w:lang w:eastAsia="en-PH"/>
        </w:rPr>
      </w:pPr>
    </w:p>
    <w:p w14:paraId="7C678AFE" w14:textId="77777777" w:rsidR="004E116E" w:rsidRPr="004E116E" w:rsidRDefault="004E116E" w:rsidP="004E116E">
      <w:pPr>
        <w:rPr>
          <w:lang w:eastAsia="en-PH"/>
        </w:rPr>
      </w:pPr>
    </w:p>
    <w:p w14:paraId="2287631B" w14:textId="77777777" w:rsidR="004E116E" w:rsidRPr="004E116E" w:rsidRDefault="004E116E" w:rsidP="004E116E">
      <w:pPr>
        <w:rPr>
          <w:lang w:eastAsia="en-PH"/>
        </w:rPr>
      </w:pPr>
    </w:p>
    <w:p w14:paraId="5F62C135" w14:textId="77777777" w:rsidR="004E116E" w:rsidRPr="004E116E" w:rsidRDefault="004E116E" w:rsidP="004E116E">
      <w:pPr>
        <w:rPr>
          <w:lang w:eastAsia="en-PH"/>
        </w:rPr>
      </w:pPr>
    </w:p>
    <w:p w14:paraId="57A665C6" w14:textId="77777777" w:rsidR="004E116E" w:rsidRPr="004E116E" w:rsidRDefault="004E116E" w:rsidP="004E116E">
      <w:pPr>
        <w:rPr>
          <w:lang w:eastAsia="en-PH"/>
        </w:rPr>
      </w:pPr>
    </w:p>
    <w:p w14:paraId="4E269A06" w14:textId="77777777" w:rsidR="004E116E" w:rsidRPr="004E116E" w:rsidRDefault="004E116E" w:rsidP="004E116E">
      <w:pPr>
        <w:rPr>
          <w:lang w:eastAsia="en-PH"/>
        </w:rPr>
      </w:pPr>
    </w:p>
    <w:p w14:paraId="3B569DF2" w14:textId="77777777" w:rsidR="004E116E" w:rsidRPr="004E116E" w:rsidRDefault="004E116E" w:rsidP="004E116E">
      <w:pPr>
        <w:rPr>
          <w:lang w:eastAsia="en-PH"/>
        </w:rPr>
      </w:pPr>
    </w:p>
    <w:p w14:paraId="7264A9D8" w14:textId="77777777" w:rsidR="004E116E" w:rsidRPr="004E116E" w:rsidRDefault="004E116E" w:rsidP="004E116E">
      <w:pPr>
        <w:rPr>
          <w:lang w:eastAsia="en-PH"/>
        </w:rPr>
      </w:pPr>
    </w:p>
    <w:p w14:paraId="6BCE7869" w14:textId="77777777" w:rsidR="004E116E" w:rsidRPr="004E116E" w:rsidRDefault="004E116E" w:rsidP="004E116E">
      <w:pPr>
        <w:rPr>
          <w:lang w:eastAsia="en-PH"/>
        </w:rPr>
      </w:pPr>
    </w:p>
    <w:p w14:paraId="4FDF7D6D" w14:textId="77777777" w:rsidR="004E116E" w:rsidRPr="004E116E" w:rsidRDefault="004E116E" w:rsidP="004E116E">
      <w:pPr>
        <w:rPr>
          <w:lang w:eastAsia="en-PH"/>
        </w:rPr>
      </w:pPr>
    </w:p>
    <w:p w14:paraId="4411BFBD" w14:textId="77777777" w:rsidR="004E116E" w:rsidRPr="004E116E" w:rsidRDefault="004E116E" w:rsidP="004E116E">
      <w:pPr>
        <w:rPr>
          <w:lang w:eastAsia="en-PH"/>
        </w:rPr>
      </w:pPr>
    </w:p>
    <w:p w14:paraId="1FCBD2FD" w14:textId="77777777" w:rsidR="004E116E" w:rsidRPr="004E116E" w:rsidRDefault="004E116E" w:rsidP="004E116E">
      <w:pPr>
        <w:rPr>
          <w:lang w:eastAsia="en-PH"/>
        </w:rPr>
      </w:pPr>
    </w:p>
    <w:p w14:paraId="213FF739" w14:textId="77777777" w:rsidR="004E116E" w:rsidRPr="004E116E" w:rsidRDefault="004E116E" w:rsidP="004E116E">
      <w:pPr>
        <w:rPr>
          <w:lang w:eastAsia="en-PH"/>
        </w:rPr>
      </w:pPr>
    </w:p>
    <w:p w14:paraId="37CF8385" w14:textId="77777777" w:rsidR="004E116E" w:rsidRPr="004E116E" w:rsidRDefault="004E116E" w:rsidP="004E116E">
      <w:pPr>
        <w:rPr>
          <w:lang w:eastAsia="en-PH"/>
        </w:rPr>
      </w:pPr>
    </w:p>
    <w:p w14:paraId="174D47D3" w14:textId="77777777" w:rsidR="004E116E" w:rsidRDefault="004E116E" w:rsidP="004E116E">
      <w:pPr>
        <w:rPr>
          <w:b w:val="0"/>
          <w:bCs/>
          <w:lang w:eastAsia="en-PH"/>
        </w:rPr>
      </w:pPr>
    </w:p>
    <w:p w14:paraId="6382E939" w14:textId="77777777" w:rsidR="004E116E" w:rsidRPr="004E116E" w:rsidRDefault="004E116E" w:rsidP="004E116E">
      <w:pPr>
        <w:rPr>
          <w:lang w:eastAsia="en-PH"/>
        </w:rPr>
      </w:pPr>
    </w:p>
    <w:p w14:paraId="7CB3D50A" w14:textId="77777777" w:rsidR="004E116E" w:rsidRDefault="004E116E" w:rsidP="004E116E">
      <w:pPr>
        <w:tabs>
          <w:tab w:val="left" w:pos="720"/>
          <w:tab w:val="center" w:pos="4320"/>
        </w:tabs>
        <w:jc w:val="left"/>
        <w:rPr>
          <w:b w:val="0"/>
          <w:bCs/>
          <w:lang w:eastAsia="en-PH"/>
        </w:rPr>
      </w:pPr>
      <w:r>
        <w:rPr>
          <w:b w:val="0"/>
          <w:bCs/>
          <w:lang w:eastAsia="en-PH"/>
        </w:rPr>
        <w:t>The owner should enter the user details in search bar as shown in item number three (3) to see how many users with the same username are.</w:t>
      </w:r>
    </w:p>
    <w:p w14:paraId="1A00E2C9" w14:textId="77777777" w:rsidR="004E116E" w:rsidRDefault="004E116E" w:rsidP="004E116E">
      <w:pPr>
        <w:tabs>
          <w:tab w:val="left" w:pos="480"/>
          <w:tab w:val="center" w:pos="4320"/>
        </w:tabs>
        <w:rPr>
          <w:b w:val="0"/>
          <w:bCs/>
          <w:lang w:eastAsia="en-PH"/>
        </w:rPr>
      </w:pPr>
    </w:p>
    <w:p w14:paraId="375EE8B6" w14:textId="3D2D1DC7" w:rsidR="004E116E" w:rsidRPr="004E116E" w:rsidRDefault="004E116E" w:rsidP="004E116E">
      <w:pPr>
        <w:tabs>
          <w:tab w:val="left" w:pos="480"/>
          <w:tab w:val="center" w:pos="4320"/>
        </w:tabs>
        <w:rPr>
          <w:lang w:eastAsia="en-PH"/>
        </w:rPr>
        <w:sectPr w:rsidR="004E116E" w:rsidRPr="004E116E" w:rsidSect="00341779">
          <w:pgSz w:w="12240" w:h="15840" w:code="1"/>
          <w:pgMar w:top="1440" w:right="1440" w:bottom="1440" w:left="2160" w:header="720" w:footer="288" w:gutter="0"/>
          <w:cols w:space="720"/>
          <w:docGrid w:linePitch="360"/>
        </w:sectPr>
      </w:pPr>
      <w:r>
        <w:rPr>
          <w:lang w:eastAsia="en-PH"/>
        </w:rPr>
        <w:t>Figure 33 A-C. View User List Storyboard</w:t>
      </w:r>
    </w:p>
    <w:p w14:paraId="7FEDCA81" w14:textId="7687B91C" w:rsidR="00065706" w:rsidRDefault="00065706" w:rsidP="00065706">
      <w:pPr>
        <w:tabs>
          <w:tab w:val="left" w:pos="480"/>
          <w:tab w:val="center" w:pos="4320"/>
        </w:tabs>
        <w:jc w:val="left"/>
        <w:rPr>
          <w:b w:val="0"/>
          <w:bCs/>
          <w:lang w:eastAsia="en-PH"/>
        </w:rPr>
      </w:pPr>
      <w:r>
        <w:rPr>
          <w:b w:val="0"/>
          <w:bCs/>
          <w:lang w:eastAsia="en-PH"/>
        </w:rPr>
        <w:lastRenderedPageBreak/>
        <w:t>REQ6. The owner shall be able to update user details.</w:t>
      </w:r>
    </w:p>
    <w:p w14:paraId="53A87843" w14:textId="749E7C21" w:rsidR="00065706" w:rsidRDefault="0060367D" w:rsidP="00065706">
      <w:pPr>
        <w:tabs>
          <w:tab w:val="left" w:pos="480"/>
          <w:tab w:val="center" w:pos="4320"/>
        </w:tabs>
        <w:jc w:val="left"/>
        <w:rPr>
          <w:b w:val="0"/>
          <w:bCs/>
          <w:lang w:eastAsia="en-PH"/>
        </w:rPr>
      </w:pPr>
      <w:r>
        <w:rPr>
          <w:noProof/>
        </w:rPr>
        <mc:AlternateContent>
          <mc:Choice Requires="wps">
            <w:drawing>
              <wp:anchor distT="0" distB="0" distL="114300" distR="114300" simplePos="0" relativeHeight="252077568" behindDoc="0" locked="0" layoutInCell="1" allowOverlap="1" wp14:anchorId="3947B1C0" wp14:editId="05BEA78B">
                <wp:simplePos x="0" y="0"/>
                <wp:positionH relativeFrom="column">
                  <wp:posOffset>12700</wp:posOffset>
                </wp:positionH>
                <wp:positionV relativeFrom="paragraph">
                  <wp:posOffset>45085</wp:posOffset>
                </wp:positionV>
                <wp:extent cx="571500" cy="457200"/>
                <wp:effectExtent l="0" t="0" r="19050" b="19050"/>
                <wp:wrapNone/>
                <wp:docPr id="1040" name="Oval 104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67BE65" w14:textId="2F29210E" w:rsidR="009E2022" w:rsidRPr="007F12E6" w:rsidRDefault="009E2022" w:rsidP="009E2022">
                            <w:pPr>
                              <w:jc w:val="both"/>
                              <w:rPr>
                                <w:color w:val="000000" w:themeColor="text1"/>
                                <w:sz w:val="18"/>
                                <w:szCs w:val="16"/>
                                <w:lang w:val="en-US"/>
                              </w:rPr>
                            </w:pPr>
                            <w:r>
                              <w:rPr>
                                <w:color w:val="000000" w:themeColor="text1"/>
                                <w:sz w:val="18"/>
                                <w:szCs w:val="16"/>
                                <w:lang w:val="en-US"/>
                              </w:rPr>
                              <w:t>3</w:t>
                            </w:r>
                            <w:r w:rsidR="00F96808">
                              <w:rPr>
                                <w:color w:val="000000" w:themeColor="text1"/>
                                <w:sz w:val="18"/>
                                <w:szCs w:val="16"/>
                                <w:lang w:val="en-US"/>
                              </w:rPr>
                              <w:t>4A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47B1C0" id="Oval 1040" o:spid="_x0000_s1042" style="position:absolute;margin-left:1pt;margin-top:3.55pt;width:45pt;height:36pt;z-index:25207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" fillcolor="white [3212]" strokecolor="black [3213]" strokeweight="1pt">
                <v:stroke joinstyle="miter"/>
                <v:textbox>
                  <w:txbxContent>
                    <w:p w14:paraId="0367BE65" w14:textId="2F29210E" w:rsidR="009E2022" w:rsidRPr="007F12E6" w:rsidRDefault="009E2022" w:rsidP="009E2022">
                      <w:pPr>
                        <w:jc w:val="both"/>
                        <w:rPr>
                          <w:color w:val="000000" w:themeColor="text1"/>
                          <w:sz w:val="18"/>
                          <w:szCs w:val="16"/>
                          <w:lang w:val="en-US"/>
                        </w:rPr>
                      </w:pPr>
                      <w:r>
                        <w:rPr>
                          <w:color w:val="000000" w:themeColor="text1"/>
                          <w:sz w:val="18"/>
                          <w:szCs w:val="16"/>
                          <w:lang w:val="en-US"/>
                        </w:rPr>
                        <w:t>3</w:t>
                      </w:r>
                      <w:r w:rsidR="00F96808">
                        <w:rPr>
                          <w:color w:val="000000" w:themeColor="text1"/>
                          <w:sz w:val="18"/>
                          <w:szCs w:val="16"/>
                          <w:lang w:val="en-US"/>
                        </w:rPr>
                        <w:t>4A</w:t>
                      </w:r>
                    </w:p>
                  </w:txbxContent>
                </v:textbox>
              </v:oval>
            </w:pict>
          </mc:Fallback>
        </mc:AlternateContent>
      </w:r>
    </w:p>
    <w:p w14:paraId="73735BD7" w14:textId="77777777" w:rsidR="0060367D" w:rsidRPr="0060367D" w:rsidRDefault="0060367D" w:rsidP="0060367D">
      <w:pPr>
        <w:rPr>
          <w:lang w:eastAsia="en-PH"/>
        </w:rPr>
      </w:pPr>
    </w:p>
    <w:p w14:paraId="65750089" w14:textId="5EE3D16B" w:rsidR="0060367D" w:rsidRPr="0060367D" w:rsidRDefault="00BE45C2" w:rsidP="0060367D">
      <w:pPr>
        <w:rPr>
          <w:lang w:eastAsia="en-PH"/>
        </w:rPr>
      </w:pPr>
      <w:r w:rsidRPr="00F96808">
        <w:rPr>
          <w:b w:val="0"/>
          <w:bCs/>
          <w:noProof/>
          <w:lang w:eastAsia="en-PH"/>
        </w:rPr>
        <w:drawing>
          <wp:anchor distT="0" distB="0" distL="114300" distR="114300" simplePos="0" relativeHeight="252076544" behindDoc="0" locked="0" layoutInCell="1" allowOverlap="1" wp14:anchorId="39C7387A" wp14:editId="2E9ADA8A">
            <wp:simplePos x="0" y="0"/>
            <wp:positionH relativeFrom="column">
              <wp:posOffset>0</wp:posOffset>
            </wp:positionH>
            <wp:positionV relativeFrom="paragraph">
              <wp:posOffset>45720</wp:posOffset>
            </wp:positionV>
            <wp:extent cx="5486400" cy="3025140"/>
            <wp:effectExtent l="0" t="0" r="0" b="381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86400" cy="3025140"/>
                    </a:xfrm>
                    <a:prstGeom prst="rect">
                      <a:avLst/>
                    </a:prstGeom>
                  </pic:spPr>
                </pic:pic>
              </a:graphicData>
            </a:graphic>
            <wp14:sizeRelH relativeFrom="page">
              <wp14:pctWidth>0</wp14:pctWidth>
            </wp14:sizeRelH>
            <wp14:sizeRelV relativeFrom="page">
              <wp14:pctHeight>0</wp14:pctHeight>
            </wp14:sizeRelV>
          </wp:anchor>
        </w:drawing>
      </w:r>
    </w:p>
    <w:p w14:paraId="7702B2C2" w14:textId="77777777" w:rsidR="0060367D" w:rsidRPr="0060367D" w:rsidRDefault="0060367D" w:rsidP="0060367D">
      <w:pPr>
        <w:rPr>
          <w:lang w:eastAsia="en-PH"/>
        </w:rPr>
      </w:pPr>
    </w:p>
    <w:p w14:paraId="7610409B" w14:textId="77777777" w:rsidR="0060367D" w:rsidRPr="0060367D" w:rsidRDefault="0060367D" w:rsidP="0060367D">
      <w:pPr>
        <w:rPr>
          <w:lang w:eastAsia="en-PH"/>
        </w:rPr>
      </w:pPr>
    </w:p>
    <w:p w14:paraId="483B78AE" w14:textId="77777777" w:rsidR="0060367D" w:rsidRPr="0060367D" w:rsidRDefault="0060367D" w:rsidP="0060367D">
      <w:pPr>
        <w:rPr>
          <w:lang w:eastAsia="en-PH"/>
        </w:rPr>
      </w:pPr>
    </w:p>
    <w:p w14:paraId="67B81DBA" w14:textId="77777777" w:rsidR="0060367D" w:rsidRPr="0060367D" w:rsidRDefault="0060367D" w:rsidP="0060367D">
      <w:pPr>
        <w:rPr>
          <w:lang w:eastAsia="en-PH"/>
        </w:rPr>
      </w:pPr>
    </w:p>
    <w:p w14:paraId="063B51F7" w14:textId="77777777" w:rsidR="0060367D" w:rsidRPr="0060367D" w:rsidRDefault="0060367D" w:rsidP="0060367D">
      <w:pPr>
        <w:rPr>
          <w:lang w:eastAsia="en-PH"/>
        </w:rPr>
      </w:pPr>
    </w:p>
    <w:p w14:paraId="7AB981EA" w14:textId="77777777" w:rsidR="0060367D" w:rsidRPr="0060367D" w:rsidRDefault="0060367D" w:rsidP="0060367D">
      <w:pPr>
        <w:rPr>
          <w:lang w:eastAsia="en-PH"/>
        </w:rPr>
      </w:pPr>
    </w:p>
    <w:p w14:paraId="2DA3B767" w14:textId="77777777" w:rsidR="0060367D" w:rsidRPr="0060367D" w:rsidRDefault="0060367D" w:rsidP="0060367D">
      <w:pPr>
        <w:rPr>
          <w:lang w:eastAsia="en-PH"/>
        </w:rPr>
      </w:pPr>
    </w:p>
    <w:p w14:paraId="609A2F06" w14:textId="77777777" w:rsidR="0060367D" w:rsidRPr="0060367D" w:rsidRDefault="0060367D" w:rsidP="0060367D">
      <w:pPr>
        <w:rPr>
          <w:lang w:eastAsia="en-PH"/>
        </w:rPr>
      </w:pPr>
    </w:p>
    <w:p w14:paraId="3881F629" w14:textId="77777777" w:rsidR="0060367D" w:rsidRPr="0060367D" w:rsidRDefault="0060367D" w:rsidP="0060367D">
      <w:pPr>
        <w:rPr>
          <w:lang w:eastAsia="en-PH"/>
        </w:rPr>
      </w:pPr>
    </w:p>
    <w:p w14:paraId="1DBBE65A" w14:textId="77777777" w:rsidR="0060367D" w:rsidRPr="0060367D" w:rsidRDefault="0060367D" w:rsidP="0060367D">
      <w:pPr>
        <w:rPr>
          <w:lang w:eastAsia="en-PH"/>
        </w:rPr>
      </w:pPr>
    </w:p>
    <w:p w14:paraId="01F570B2" w14:textId="77777777" w:rsidR="0060367D" w:rsidRPr="0060367D" w:rsidRDefault="0060367D" w:rsidP="0060367D">
      <w:pPr>
        <w:rPr>
          <w:lang w:eastAsia="en-PH"/>
        </w:rPr>
      </w:pPr>
    </w:p>
    <w:p w14:paraId="1D24D0D8" w14:textId="77777777" w:rsidR="0060367D" w:rsidRPr="0060367D" w:rsidRDefault="0060367D" w:rsidP="0060367D">
      <w:pPr>
        <w:rPr>
          <w:lang w:eastAsia="en-PH"/>
        </w:rPr>
      </w:pPr>
    </w:p>
    <w:p w14:paraId="6A5CB4C8" w14:textId="77777777" w:rsidR="0060367D" w:rsidRPr="0060367D" w:rsidRDefault="0060367D" w:rsidP="0060367D">
      <w:pPr>
        <w:rPr>
          <w:lang w:eastAsia="en-PH"/>
        </w:rPr>
      </w:pPr>
    </w:p>
    <w:p w14:paraId="193621E2" w14:textId="77777777" w:rsidR="0060367D" w:rsidRPr="0060367D" w:rsidRDefault="0060367D" w:rsidP="0060367D">
      <w:pPr>
        <w:rPr>
          <w:lang w:eastAsia="en-PH"/>
        </w:rPr>
      </w:pPr>
    </w:p>
    <w:p w14:paraId="468D3423" w14:textId="77777777" w:rsidR="0060367D" w:rsidRPr="0060367D" w:rsidRDefault="0060367D" w:rsidP="0060367D">
      <w:pPr>
        <w:rPr>
          <w:lang w:eastAsia="en-PH"/>
        </w:rPr>
      </w:pPr>
    </w:p>
    <w:p w14:paraId="0F0296B8" w14:textId="77777777" w:rsidR="0060367D" w:rsidRPr="0060367D" w:rsidRDefault="0060367D" w:rsidP="0060367D">
      <w:pPr>
        <w:rPr>
          <w:lang w:eastAsia="en-PH"/>
        </w:rPr>
      </w:pPr>
    </w:p>
    <w:p w14:paraId="11B5CF01" w14:textId="3E97206C" w:rsidR="0060367D" w:rsidRPr="0060367D" w:rsidRDefault="00BE45C2" w:rsidP="0060367D">
      <w:pPr>
        <w:rPr>
          <w:lang w:eastAsia="en-PH"/>
        </w:rPr>
      </w:pPr>
      <w:r>
        <w:rPr>
          <w:noProof/>
        </w:rPr>
        <mc:AlternateContent>
          <mc:Choice Requires="wps">
            <w:drawing>
              <wp:anchor distT="0" distB="0" distL="114300" distR="114300" simplePos="0" relativeHeight="252114432" behindDoc="0" locked="0" layoutInCell="1" allowOverlap="1" wp14:anchorId="4169CB8B" wp14:editId="28C4BA11">
                <wp:simplePos x="0" y="0"/>
                <wp:positionH relativeFrom="column">
                  <wp:posOffset>23495</wp:posOffset>
                </wp:positionH>
                <wp:positionV relativeFrom="paragraph">
                  <wp:posOffset>164465</wp:posOffset>
                </wp:positionV>
                <wp:extent cx="571500" cy="457200"/>
                <wp:effectExtent l="0" t="0" r="19050" b="19050"/>
                <wp:wrapNone/>
                <wp:docPr id="1046" name="Oval 1046"/>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2C432" w14:textId="05FF7CF5" w:rsidR="00F96808" w:rsidRPr="007F12E6" w:rsidRDefault="00F96808" w:rsidP="00F96808">
                            <w:pPr>
                              <w:jc w:val="both"/>
                              <w:rPr>
                                <w:color w:val="000000" w:themeColor="text1"/>
                                <w:sz w:val="18"/>
                                <w:szCs w:val="16"/>
                                <w:lang w:val="en-US"/>
                              </w:rPr>
                            </w:pPr>
                            <w:r>
                              <w:rPr>
                                <w:color w:val="000000" w:themeColor="text1"/>
                                <w:sz w:val="18"/>
                                <w:szCs w:val="16"/>
                                <w:lang w:val="en-US"/>
                              </w:rPr>
                              <w:t>34</w:t>
                            </w:r>
                            <w:r w:rsidR="003B3A81">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69CB8B" id="Oval 1046" o:spid="_x0000_s1043" style="position:absolute;left:0;text-align:left;margin-left:1.85pt;margin-top:12.95pt;width:45pt;height:36pt;z-index:25211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DjiQIAAKU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" fillcolor="white [3212]" strokecolor="black [3213]" strokeweight="1pt">
                <v:stroke joinstyle="miter"/>
                <v:textbox>
                  <w:txbxContent>
                    <w:p w14:paraId="6282C432" w14:textId="05FF7CF5" w:rsidR="00F96808" w:rsidRPr="007F12E6" w:rsidRDefault="00F96808" w:rsidP="00F96808">
                      <w:pPr>
                        <w:jc w:val="both"/>
                        <w:rPr>
                          <w:color w:val="000000" w:themeColor="text1"/>
                          <w:sz w:val="18"/>
                          <w:szCs w:val="16"/>
                          <w:lang w:val="en-US"/>
                        </w:rPr>
                      </w:pPr>
                      <w:r>
                        <w:rPr>
                          <w:color w:val="000000" w:themeColor="text1"/>
                          <w:sz w:val="18"/>
                          <w:szCs w:val="16"/>
                          <w:lang w:val="en-US"/>
                        </w:rPr>
                        <w:t>34</w:t>
                      </w:r>
                      <w:r w:rsidR="003B3A81">
                        <w:rPr>
                          <w:color w:val="000000" w:themeColor="text1"/>
                          <w:sz w:val="18"/>
                          <w:szCs w:val="16"/>
                          <w:lang w:val="en-US"/>
                        </w:rPr>
                        <w:t>B</w:t>
                      </w:r>
                    </w:p>
                  </w:txbxContent>
                </v:textbox>
              </v:oval>
            </w:pict>
          </mc:Fallback>
        </mc:AlternateContent>
      </w:r>
    </w:p>
    <w:p w14:paraId="69C8A3F7" w14:textId="03145896" w:rsidR="0060367D" w:rsidRPr="0060367D" w:rsidRDefault="0060367D" w:rsidP="0060367D">
      <w:pPr>
        <w:rPr>
          <w:lang w:eastAsia="en-PH"/>
        </w:rPr>
      </w:pPr>
    </w:p>
    <w:p w14:paraId="31B5D6A4" w14:textId="3FCF31B0" w:rsidR="0060367D" w:rsidRPr="0060367D" w:rsidRDefault="00BE45C2" w:rsidP="0060367D">
      <w:pPr>
        <w:rPr>
          <w:lang w:eastAsia="en-PH"/>
        </w:rPr>
      </w:pPr>
      <w:r w:rsidRPr="00F96808">
        <w:rPr>
          <w:b w:val="0"/>
          <w:bCs/>
          <w:noProof/>
        </w:rPr>
        <w:drawing>
          <wp:anchor distT="0" distB="0" distL="114300" distR="114300" simplePos="0" relativeHeight="252113408" behindDoc="0" locked="0" layoutInCell="1" allowOverlap="1" wp14:anchorId="0704AF07" wp14:editId="3EB45F9C">
            <wp:simplePos x="0" y="0"/>
            <wp:positionH relativeFrom="column">
              <wp:posOffset>0</wp:posOffset>
            </wp:positionH>
            <wp:positionV relativeFrom="paragraph">
              <wp:posOffset>153035</wp:posOffset>
            </wp:positionV>
            <wp:extent cx="5486400" cy="2926080"/>
            <wp:effectExtent l="0" t="0" r="0" b="7620"/>
            <wp:wrapNone/>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14:sizeRelH relativeFrom="page">
              <wp14:pctWidth>0</wp14:pctWidth>
            </wp14:sizeRelH>
            <wp14:sizeRelV relativeFrom="page">
              <wp14:pctHeight>0</wp14:pctHeight>
            </wp14:sizeRelV>
          </wp:anchor>
        </w:drawing>
      </w:r>
    </w:p>
    <w:p w14:paraId="72E664BC" w14:textId="2233FF20" w:rsidR="0060367D" w:rsidRPr="0060367D" w:rsidRDefault="0060367D" w:rsidP="0060367D">
      <w:pPr>
        <w:rPr>
          <w:lang w:eastAsia="en-PH"/>
        </w:rPr>
      </w:pPr>
    </w:p>
    <w:p w14:paraId="7F92090A" w14:textId="2340F151" w:rsidR="0060367D" w:rsidRPr="0060367D" w:rsidRDefault="0060367D" w:rsidP="0060367D">
      <w:pPr>
        <w:rPr>
          <w:lang w:eastAsia="en-PH"/>
        </w:rPr>
      </w:pPr>
    </w:p>
    <w:p w14:paraId="4493DA5A" w14:textId="77777777" w:rsidR="0060367D" w:rsidRPr="0060367D" w:rsidRDefault="0060367D" w:rsidP="0060367D">
      <w:pPr>
        <w:rPr>
          <w:lang w:eastAsia="en-PH"/>
        </w:rPr>
      </w:pPr>
    </w:p>
    <w:p w14:paraId="03EBD105" w14:textId="77777777" w:rsidR="0060367D" w:rsidRPr="0060367D" w:rsidRDefault="0060367D" w:rsidP="0060367D">
      <w:pPr>
        <w:rPr>
          <w:lang w:eastAsia="en-PH"/>
        </w:rPr>
      </w:pPr>
    </w:p>
    <w:p w14:paraId="0C8097E7" w14:textId="77777777" w:rsidR="0060367D" w:rsidRPr="0060367D" w:rsidRDefault="0060367D" w:rsidP="0060367D">
      <w:pPr>
        <w:rPr>
          <w:lang w:eastAsia="en-PH"/>
        </w:rPr>
      </w:pPr>
    </w:p>
    <w:p w14:paraId="6A007928" w14:textId="77777777" w:rsidR="0060367D" w:rsidRPr="0060367D" w:rsidRDefault="0060367D" w:rsidP="0060367D">
      <w:pPr>
        <w:rPr>
          <w:lang w:eastAsia="en-PH"/>
        </w:rPr>
      </w:pPr>
    </w:p>
    <w:p w14:paraId="1966B3CA" w14:textId="77777777" w:rsidR="0060367D" w:rsidRPr="0060367D" w:rsidRDefault="0060367D" w:rsidP="0060367D">
      <w:pPr>
        <w:rPr>
          <w:lang w:eastAsia="en-PH"/>
        </w:rPr>
      </w:pPr>
    </w:p>
    <w:p w14:paraId="2AAB74DF" w14:textId="77777777" w:rsidR="0060367D" w:rsidRPr="0060367D" w:rsidRDefault="0060367D" w:rsidP="0060367D">
      <w:pPr>
        <w:rPr>
          <w:lang w:eastAsia="en-PH"/>
        </w:rPr>
      </w:pPr>
    </w:p>
    <w:p w14:paraId="798D0DEB" w14:textId="77777777" w:rsidR="0060367D" w:rsidRPr="0060367D" w:rsidRDefault="0060367D" w:rsidP="0060367D">
      <w:pPr>
        <w:rPr>
          <w:lang w:eastAsia="en-PH"/>
        </w:rPr>
      </w:pPr>
    </w:p>
    <w:p w14:paraId="6654A9BD" w14:textId="77777777" w:rsidR="0060367D" w:rsidRPr="0060367D" w:rsidRDefault="0060367D" w:rsidP="0060367D">
      <w:pPr>
        <w:rPr>
          <w:lang w:eastAsia="en-PH"/>
        </w:rPr>
      </w:pPr>
    </w:p>
    <w:p w14:paraId="073C3D45" w14:textId="77777777" w:rsidR="0060367D" w:rsidRPr="0060367D" w:rsidRDefault="0060367D" w:rsidP="0060367D">
      <w:pPr>
        <w:rPr>
          <w:lang w:eastAsia="en-PH"/>
        </w:rPr>
      </w:pPr>
    </w:p>
    <w:p w14:paraId="07069C0B" w14:textId="77777777" w:rsidR="0060367D" w:rsidRPr="0060367D" w:rsidRDefault="0060367D" w:rsidP="0060367D">
      <w:pPr>
        <w:rPr>
          <w:lang w:eastAsia="en-PH"/>
        </w:rPr>
      </w:pPr>
    </w:p>
    <w:p w14:paraId="5BDECDFF" w14:textId="77777777" w:rsidR="0060367D" w:rsidRPr="0060367D" w:rsidRDefault="0060367D" w:rsidP="0060367D">
      <w:pPr>
        <w:rPr>
          <w:lang w:eastAsia="en-PH"/>
        </w:rPr>
      </w:pPr>
    </w:p>
    <w:p w14:paraId="246AB273" w14:textId="77777777" w:rsidR="0060367D" w:rsidRPr="0060367D" w:rsidRDefault="0060367D" w:rsidP="0060367D">
      <w:pPr>
        <w:rPr>
          <w:lang w:eastAsia="en-PH"/>
        </w:rPr>
      </w:pPr>
    </w:p>
    <w:p w14:paraId="14E49EA7" w14:textId="77777777" w:rsidR="0060367D" w:rsidRPr="0060367D" w:rsidRDefault="0060367D" w:rsidP="0060367D">
      <w:pPr>
        <w:rPr>
          <w:lang w:eastAsia="en-PH"/>
        </w:rPr>
      </w:pPr>
    </w:p>
    <w:p w14:paraId="27B92CE0" w14:textId="77777777" w:rsidR="0060367D" w:rsidRPr="0060367D" w:rsidRDefault="0060367D" w:rsidP="0060367D">
      <w:pPr>
        <w:rPr>
          <w:lang w:eastAsia="en-PH"/>
        </w:rPr>
      </w:pPr>
    </w:p>
    <w:p w14:paraId="2DF3BFDA" w14:textId="77777777" w:rsidR="0060367D" w:rsidRPr="0060367D" w:rsidRDefault="0060367D" w:rsidP="00BE45C2">
      <w:pPr>
        <w:jc w:val="both"/>
        <w:rPr>
          <w:lang w:eastAsia="en-PH"/>
        </w:rPr>
      </w:pPr>
    </w:p>
    <w:p w14:paraId="2B701388" w14:textId="42F5ABB2" w:rsidR="0060367D" w:rsidRDefault="0060367D" w:rsidP="0060367D">
      <w:pPr>
        <w:tabs>
          <w:tab w:val="left" w:pos="1440"/>
          <w:tab w:val="center" w:pos="4320"/>
        </w:tabs>
        <w:spacing w:line="276" w:lineRule="auto"/>
        <w:jc w:val="both"/>
        <w:rPr>
          <w:rFonts w:eastAsia="Times New Roman" w:cs="Times New Roman"/>
          <w:b w:val="0"/>
          <w:szCs w:val="20"/>
          <w:lang w:eastAsia="en-PH"/>
        </w:rPr>
      </w:pPr>
      <w:r>
        <w:rPr>
          <w:rFonts w:eastAsia="Times New Roman" w:cs="Times New Roman"/>
          <w:b w:val="0"/>
          <w:szCs w:val="20"/>
          <w:lang w:eastAsia="en-PH"/>
        </w:rPr>
        <w:t>The user should click the “Update” action button as shown in item number one (1) and enter the updated user details as shown in item number two (2) then update user details by clicking the “Update” button as shown in item number three (3).</w:t>
      </w:r>
    </w:p>
    <w:p w14:paraId="65C8AFD7" w14:textId="77777777" w:rsidR="00BE45C2" w:rsidRDefault="00BE45C2" w:rsidP="0060367D">
      <w:pPr>
        <w:tabs>
          <w:tab w:val="left" w:pos="1440"/>
          <w:tab w:val="center" w:pos="4320"/>
        </w:tabs>
        <w:spacing w:line="276" w:lineRule="auto"/>
        <w:jc w:val="both"/>
        <w:rPr>
          <w:rFonts w:eastAsia="Times New Roman" w:cs="Times New Roman"/>
          <w:b w:val="0"/>
          <w:szCs w:val="20"/>
          <w:lang w:eastAsia="en-PH"/>
        </w:rPr>
      </w:pPr>
    </w:p>
    <w:p w14:paraId="0EED5C2C" w14:textId="77777777" w:rsidR="00BE45C2" w:rsidRDefault="00BE45C2" w:rsidP="00BE45C2">
      <w:pPr>
        <w:tabs>
          <w:tab w:val="left" w:pos="240"/>
          <w:tab w:val="center" w:pos="4320"/>
        </w:tabs>
        <w:spacing w:line="360" w:lineRule="auto"/>
        <w:rPr>
          <w:rFonts w:eastAsia="Times New Roman" w:cs="Times New Roman"/>
          <w:bCs/>
          <w:szCs w:val="20"/>
          <w:lang w:eastAsia="en-PH"/>
        </w:rPr>
        <w:sectPr w:rsidR="00BE45C2" w:rsidSect="00341779">
          <w:pgSz w:w="12240" w:h="15840" w:code="1"/>
          <w:pgMar w:top="1440" w:right="1440" w:bottom="1440" w:left="2160" w:header="720" w:footer="288" w:gutter="0"/>
          <w:cols w:space="720"/>
          <w:docGrid w:linePitch="360"/>
        </w:sectPr>
      </w:pPr>
      <w:r w:rsidRPr="003B3A81">
        <w:rPr>
          <w:rFonts w:eastAsia="Times New Roman" w:cs="Times New Roman"/>
          <w:bCs/>
          <w:szCs w:val="20"/>
          <w:lang w:eastAsia="en-PH"/>
        </w:rPr>
        <w:t>Figure 34 A-B. Update User</w:t>
      </w:r>
      <w:r>
        <w:rPr>
          <w:rFonts w:eastAsia="Times New Roman" w:cs="Times New Roman"/>
          <w:bCs/>
          <w:szCs w:val="20"/>
          <w:lang w:eastAsia="en-PH"/>
        </w:rPr>
        <w:t xml:space="preserve"> Account</w:t>
      </w:r>
      <w:r w:rsidRPr="003B3A81">
        <w:rPr>
          <w:rFonts w:eastAsia="Times New Roman" w:cs="Times New Roman"/>
          <w:bCs/>
          <w:szCs w:val="20"/>
          <w:lang w:eastAsia="en-PH"/>
        </w:rPr>
        <w:t xml:space="preserve"> Storyboard</w:t>
      </w:r>
    </w:p>
    <w:p w14:paraId="50FB9DBE" w14:textId="4FD5643A" w:rsidR="00BE45C2" w:rsidRDefault="00BE45C2" w:rsidP="0060367D">
      <w:pPr>
        <w:tabs>
          <w:tab w:val="left" w:pos="1440"/>
          <w:tab w:val="center" w:pos="4320"/>
        </w:tabs>
        <w:spacing w:line="276" w:lineRule="auto"/>
        <w:jc w:val="both"/>
        <w:rPr>
          <w:rFonts w:eastAsia="Times New Roman" w:cs="Times New Roman"/>
          <w:b w:val="0"/>
          <w:szCs w:val="20"/>
          <w:lang w:eastAsia="en-PH"/>
        </w:rPr>
      </w:pPr>
      <w:r>
        <w:rPr>
          <w:noProof/>
        </w:rPr>
        <w:lastRenderedPageBreak/>
        <mc:AlternateContent>
          <mc:Choice Requires="wps">
            <w:drawing>
              <wp:anchor distT="0" distB="0" distL="114300" distR="114300" simplePos="0" relativeHeight="252085760" behindDoc="0" locked="0" layoutInCell="1" allowOverlap="1" wp14:anchorId="2B12275D" wp14:editId="42F13D15">
                <wp:simplePos x="0" y="0"/>
                <wp:positionH relativeFrom="column">
                  <wp:posOffset>-22860</wp:posOffset>
                </wp:positionH>
                <wp:positionV relativeFrom="paragraph">
                  <wp:posOffset>3726180</wp:posOffset>
                </wp:positionV>
                <wp:extent cx="571500" cy="457200"/>
                <wp:effectExtent l="0" t="0" r="19050" b="19050"/>
                <wp:wrapNone/>
                <wp:docPr id="1050" name="Oval 105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DB698" w14:textId="61468CD7" w:rsidR="001137E3" w:rsidRPr="007F12E6" w:rsidRDefault="001137E3" w:rsidP="001137E3">
                            <w:pPr>
                              <w:jc w:val="both"/>
                              <w:rPr>
                                <w:color w:val="000000" w:themeColor="text1"/>
                                <w:sz w:val="18"/>
                                <w:szCs w:val="16"/>
                                <w:lang w:val="en-US"/>
                              </w:rPr>
                            </w:pPr>
                            <w:r>
                              <w:rPr>
                                <w:color w:val="000000" w:themeColor="text1"/>
                                <w:sz w:val="18"/>
                                <w:szCs w:val="16"/>
                                <w:lang w:val="en-US"/>
                              </w:rPr>
                              <w:t>35B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12275D" id="Oval 1050" o:spid="_x0000_s1044" style="position:absolute;left:0;text-align:left;margin-left:-1.8pt;margin-top:293.4pt;width:45pt;height:36pt;z-index:25208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" fillcolor="white [3212]" strokecolor="black [3213]" strokeweight="1pt">
                <v:stroke joinstyle="miter"/>
                <v:textbox>
                  <w:txbxContent>
                    <w:p w14:paraId="476DB698" w14:textId="61468CD7" w:rsidR="001137E3" w:rsidRPr="007F12E6" w:rsidRDefault="001137E3" w:rsidP="001137E3">
                      <w:pPr>
                        <w:jc w:val="both"/>
                        <w:rPr>
                          <w:color w:val="000000" w:themeColor="text1"/>
                          <w:sz w:val="18"/>
                          <w:szCs w:val="16"/>
                          <w:lang w:val="en-US"/>
                        </w:rPr>
                      </w:pPr>
                      <w:r>
                        <w:rPr>
                          <w:color w:val="000000" w:themeColor="text1"/>
                          <w:sz w:val="18"/>
                          <w:szCs w:val="16"/>
                          <w:lang w:val="en-US"/>
                        </w:rPr>
                        <w:t>35B</w:t>
                      </w:r>
                    </w:p>
                  </w:txbxContent>
                </v:textbox>
              </v:oval>
            </w:pict>
          </mc:Fallback>
        </mc:AlternateContent>
      </w:r>
      <w:r w:rsidRPr="003B3A81">
        <w:rPr>
          <w:rFonts w:eastAsia="Times New Roman" w:cs="Times New Roman"/>
          <w:b w:val="0"/>
          <w:noProof/>
          <w:szCs w:val="20"/>
          <w:lang w:eastAsia="en-PH"/>
        </w:rPr>
        <w:drawing>
          <wp:anchor distT="0" distB="0" distL="114300" distR="114300" simplePos="0" relativeHeight="252080640" behindDoc="0" locked="0" layoutInCell="1" allowOverlap="1" wp14:anchorId="795BD7D2" wp14:editId="7E2E36F1">
            <wp:simplePos x="0" y="0"/>
            <wp:positionH relativeFrom="column">
              <wp:posOffset>-38100</wp:posOffset>
            </wp:positionH>
            <wp:positionV relativeFrom="paragraph">
              <wp:posOffset>601981</wp:posOffset>
            </wp:positionV>
            <wp:extent cx="5484796" cy="3032760"/>
            <wp:effectExtent l="0" t="0" r="1905" b="0"/>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88107" cy="303459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82688" behindDoc="0" locked="0" layoutInCell="1" allowOverlap="1" wp14:anchorId="20D78736" wp14:editId="4DFEA546">
                <wp:simplePos x="0" y="0"/>
                <wp:positionH relativeFrom="column">
                  <wp:posOffset>-22225</wp:posOffset>
                </wp:positionH>
                <wp:positionV relativeFrom="paragraph">
                  <wp:posOffset>251460</wp:posOffset>
                </wp:positionV>
                <wp:extent cx="571500" cy="457200"/>
                <wp:effectExtent l="0" t="0" r="19050" b="19050"/>
                <wp:wrapNone/>
                <wp:docPr id="1048" name="Oval 1048"/>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9F0A2" w14:textId="79BEAE69" w:rsidR="003B3A81" w:rsidRPr="007F12E6" w:rsidRDefault="003B3A81" w:rsidP="003B3A81">
                            <w:pPr>
                              <w:jc w:val="both"/>
                              <w:rPr>
                                <w:color w:val="000000" w:themeColor="text1"/>
                                <w:sz w:val="18"/>
                                <w:szCs w:val="16"/>
                                <w:lang w:val="en-US"/>
                              </w:rPr>
                            </w:pPr>
                            <w:r>
                              <w:rPr>
                                <w:color w:val="000000" w:themeColor="text1"/>
                                <w:sz w:val="18"/>
                                <w:szCs w:val="16"/>
                                <w:lang w:val="en-US"/>
                              </w:rPr>
                              <w:t>35A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D78736" id="Oval 1048" o:spid="_x0000_s1045" style="position:absolute;left:0;text-align:left;margin-left:-1.75pt;margin-top:19.8pt;width:45pt;height:36pt;z-index:25208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" fillcolor="white [3212]" strokecolor="black [3213]" strokeweight="1pt">
                <v:stroke joinstyle="miter"/>
                <v:textbox>
                  <w:txbxContent>
                    <w:p w14:paraId="6769F0A2" w14:textId="79BEAE69" w:rsidR="003B3A81" w:rsidRPr="007F12E6" w:rsidRDefault="003B3A81" w:rsidP="003B3A81">
                      <w:pPr>
                        <w:jc w:val="both"/>
                        <w:rPr>
                          <w:color w:val="000000" w:themeColor="text1"/>
                          <w:sz w:val="18"/>
                          <w:szCs w:val="16"/>
                          <w:lang w:val="en-US"/>
                        </w:rPr>
                      </w:pPr>
                      <w:r>
                        <w:rPr>
                          <w:color w:val="000000" w:themeColor="text1"/>
                          <w:sz w:val="18"/>
                          <w:szCs w:val="16"/>
                          <w:lang w:val="en-US"/>
                        </w:rPr>
                        <w:t>35A</w:t>
                      </w:r>
                    </w:p>
                  </w:txbxContent>
                </v:textbox>
              </v:oval>
            </w:pict>
          </mc:Fallback>
        </mc:AlternateContent>
      </w:r>
      <w:r>
        <w:rPr>
          <w:rFonts w:eastAsia="Times New Roman" w:cs="Times New Roman"/>
          <w:b w:val="0"/>
          <w:szCs w:val="20"/>
          <w:lang w:eastAsia="en-PH"/>
        </w:rPr>
        <w:t>REQ7. The owner shall be able to remove user account.</w:t>
      </w:r>
    </w:p>
    <w:p w14:paraId="194F4261"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156EBBB"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34180EED"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4A4318A"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EB7ECA7"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1C7246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0709F81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AD10EAF"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BAC03EA"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3D09D9D7"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57972E7"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B57387C"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28D31F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E5ED04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0078C44"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3D05E87"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9832FE0"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00420445"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B8043C3" w14:textId="7FDF3470" w:rsidR="00FD53C6" w:rsidRDefault="00AA5AD6" w:rsidP="0060367D">
      <w:pPr>
        <w:tabs>
          <w:tab w:val="left" w:pos="1440"/>
          <w:tab w:val="center" w:pos="4320"/>
        </w:tabs>
        <w:spacing w:line="276" w:lineRule="auto"/>
        <w:jc w:val="both"/>
        <w:rPr>
          <w:rFonts w:eastAsia="Times New Roman" w:cs="Times New Roman"/>
          <w:b w:val="0"/>
          <w:szCs w:val="20"/>
          <w:lang w:eastAsia="en-PH"/>
        </w:rPr>
      </w:pPr>
      <w:r w:rsidRPr="001137E3">
        <w:rPr>
          <w:rFonts w:eastAsia="Times New Roman" w:cs="Times New Roman"/>
          <w:b w:val="0"/>
          <w:noProof/>
          <w:szCs w:val="20"/>
          <w:lang w:eastAsia="en-PH"/>
        </w:rPr>
        <w:drawing>
          <wp:anchor distT="0" distB="0" distL="114300" distR="114300" simplePos="0" relativeHeight="252083712" behindDoc="0" locked="0" layoutInCell="1" allowOverlap="1" wp14:anchorId="7FE0A6A4" wp14:editId="3D1753A9">
            <wp:simplePos x="0" y="0"/>
            <wp:positionH relativeFrom="column">
              <wp:posOffset>-38100</wp:posOffset>
            </wp:positionH>
            <wp:positionV relativeFrom="paragraph">
              <wp:posOffset>224790</wp:posOffset>
            </wp:positionV>
            <wp:extent cx="5483705" cy="2872740"/>
            <wp:effectExtent l="0" t="0" r="3175" b="3810"/>
            <wp:wrapNone/>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09493" cy="2886250"/>
                    </a:xfrm>
                    <a:prstGeom prst="rect">
                      <a:avLst/>
                    </a:prstGeom>
                  </pic:spPr>
                </pic:pic>
              </a:graphicData>
            </a:graphic>
            <wp14:sizeRelH relativeFrom="page">
              <wp14:pctWidth>0</wp14:pctWidth>
            </wp14:sizeRelH>
            <wp14:sizeRelV relativeFrom="page">
              <wp14:pctHeight>0</wp14:pctHeight>
            </wp14:sizeRelV>
          </wp:anchor>
        </w:drawing>
      </w:r>
    </w:p>
    <w:p w14:paraId="307A708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6F1AA3BD"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C8CCCD5"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AA3395F"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824F363"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CE568D1"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31BE2E0"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0EFAB58D"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60F2AABE"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386BC830"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0382CE5F"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ADA5A16"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9058E8A"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EC56BDA"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284BB22"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2C5F4F0" w14:textId="77777777" w:rsidR="00FD53C6" w:rsidRDefault="00FD53C6" w:rsidP="00FD53C6">
      <w:pPr>
        <w:tabs>
          <w:tab w:val="left" w:pos="1440"/>
          <w:tab w:val="center" w:pos="4320"/>
        </w:tabs>
        <w:spacing w:line="360" w:lineRule="auto"/>
        <w:jc w:val="both"/>
        <w:rPr>
          <w:rFonts w:eastAsia="Times New Roman" w:cs="Times New Roman"/>
          <w:b w:val="0"/>
          <w:szCs w:val="20"/>
          <w:lang w:eastAsia="en-PH"/>
        </w:rPr>
      </w:pPr>
      <w:r>
        <w:rPr>
          <w:rFonts w:eastAsia="Times New Roman" w:cs="Times New Roman"/>
          <w:b w:val="0"/>
          <w:szCs w:val="20"/>
          <w:lang w:eastAsia="en-PH"/>
        </w:rPr>
        <w:t xml:space="preserve">The user should click the “Remove” action button as shown in item number one (1) to see whose user account will be remove and by clicking the “Remove” button as shown in item </w:t>
      </w:r>
      <w:r w:rsidR="00AA5AD6">
        <w:rPr>
          <w:rFonts w:eastAsia="Times New Roman" w:cs="Times New Roman"/>
          <w:b w:val="0"/>
          <w:szCs w:val="20"/>
          <w:lang w:eastAsia="en-PH"/>
        </w:rPr>
        <w:t>number two (2) to remove the user account.</w:t>
      </w:r>
    </w:p>
    <w:p w14:paraId="63299CF2" w14:textId="121C4E0F" w:rsidR="00AA5AD6" w:rsidRPr="00AA5AD6" w:rsidRDefault="00AA5AD6" w:rsidP="00AA5AD6">
      <w:pPr>
        <w:tabs>
          <w:tab w:val="left" w:pos="1440"/>
          <w:tab w:val="center" w:pos="4320"/>
        </w:tabs>
        <w:spacing w:line="360" w:lineRule="auto"/>
        <w:rPr>
          <w:bCs/>
          <w:lang w:eastAsia="en-PH"/>
        </w:rPr>
        <w:sectPr w:rsidR="00AA5AD6" w:rsidRPr="00AA5AD6" w:rsidSect="00341779">
          <w:pgSz w:w="12240" w:h="15840" w:code="1"/>
          <w:pgMar w:top="1440" w:right="1440" w:bottom="1440" w:left="2160" w:header="720" w:footer="288" w:gutter="0"/>
          <w:cols w:space="720"/>
          <w:docGrid w:linePitch="360"/>
        </w:sectPr>
      </w:pPr>
      <w:r>
        <w:rPr>
          <w:rFonts w:eastAsia="Times New Roman" w:cs="Times New Roman"/>
          <w:bCs/>
          <w:szCs w:val="20"/>
          <w:lang w:eastAsia="en-PH"/>
        </w:rPr>
        <w:t>Figure 35 A-B. Remove User Account Storyboard</w:t>
      </w:r>
    </w:p>
    <w:p w14:paraId="1F267891" w14:textId="4872E50E" w:rsidR="001137E3" w:rsidRDefault="00CF62D1" w:rsidP="00CF4F77">
      <w:pPr>
        <w:tabs>
          <w:tab w:val="left" w:pos="1587"/>
          <w:tab w:val="center" w:pos="4320"/>
        </w:tabs>
        <w:jc w:val="left"/>
        <w:rPr>
          <w:rFonts w:eastAsia="Times New Roman" w:cs="Times New Roman"/>
          <w:b w:val="0"/>
          <w:szCs w:val="20"/>
          <w:lang w:eastAsia="en-PH"/>
        </w:rPr>
      </w:pPr>
      <w:r>
        <w:rPr>
          <w:rFonts w:eastAsia="Times New Roman" w:cs="Times New Roman"/>
          <w:b w:val="0"/>
          <w:szCs w:val="20"/>
          <w:lang w:eastAsia="en-PH"/>
        </w:rPr>
        <w:lastRenderedPageBreak/>
        <w:t xml:space="preserve">REQ8. The owner shall be able to </w:t>
      </w:r>
      <w:r w:rsidR="00BF6E61">
        <w:rPr>
          <w:rFonts w:eastAsia="Times New Roman" w:cs="Times New Roman"/>
          <w:b w:val="0"/>
          <w:szCs w:val="20"/>
          <w:lang w:eastAsia="en-PH"/>
        </w:rPr>
        <w:t>view the reorder list of inventor</w:t>
      </w:r>
      <w:r w:rsidR="00BC7228">
        <w:rPr>
          <w:rFonts w:eastAsia="Times New Roman" w:cs="Times New Roman"/>
          <w:b w:val="0"/>
          <w:szCs w:val="20"/>
          <w:lang w:eastAsia="en-PH"/>
        </w:rPr>
        <w:t>y</w:t>
      </w:r>
      <w:r>
        <w:rPr>
          <w:rFonts w:eastAsia="Times New Roman" w:cs="Times New Roman"/>
          <w:b w:val="0"/>
          <w:szCs w:val="20"/>
          <w:lang w:eastAsia="en-PH"/>
        </w:rPr>
        <w:t>.</w:t>
      </w:r>
    </w:p>
    <w:p w14:paraId="417E46C3" w14:textId="1D45518D" w:rsidR="00CF62D1" w:rsidRDefault="00CC72E3" w:rsidP="001137E3">
      <w:pPr>
        <w:tabs>
          <w:tab w:val="left" w:pos="1427"/>
          <w:tab w:val="center" w:pos="4320"/>
        </w:tabs>
        <w:spacing w:line="360" w:lineRule="auto"/>
        <w:jc w:val="both"/>
        <w:rPr>
          <w:rFonts w:eastAsia="Times New Roman" w:cs="Times New Roman"/>
          <w:b w:val="0"/>
          <w:szCs w:val="20"/>
          <w:lang w:eastAsia="en-PH"/>
        </w:rPr>
      </w:pPr>
      <w:r>
        <w:rPr>
          <w:noProof/>
        </w:rPr>
        <mc:AlternateContent>
          <mc:Choice Requires="wps">
            <w:drawing>
              <wp:anchor distT="0" distB="0" distL="114300" distR="114300" simplePos="0" relativeHeight="252090880" behindDoc="0" locked="0" layoutInCell="1" allowOverlap="1" wp14:anchorId="6A18D064" wp14:editId="7A462BC4">
                <wp:simplePos x="0" y="0"/>
                <wp:positionH relativeFrom="column">
                  <wp:posOffset>27093</wp:posOffset>
                </wp:positionH>
                <wp:positionV relativeFrom="paragraph">
                  <wp:posOffset>8890</wp:posOffset>
                </wp:positionV>
                <wp:extent cx="571500" cy="457200"/>
                <wp:effectExtent l="0" t="0" r="19050" b="19050"/>
                <wp:wrapNone/>
                <wp:docPr id="1052" name="Oval 1052"/>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018FB" w14:textId="33367EBE" w:rsidR="00BF6E61" w:rsidRPr="007F12E6" w:rsidRDefault="00BF6E61" w:rsidP="00BF6E61">
                            <w:pPr>
                              <w:jc w:val="both"/>
                              <w:rPr>
                                <w:color w:val="000000" w:themeColor="text1"/>
                                <w:sz w:val="18"/>
                                <w:szCs w:val="16"/>
                                <w:lang w:val="en-US"/>
                              </w:rPr>
                            </w:pPr>
                            <w:r>
                              <w:rPr>
                                <w:color w:val="000000" w:themeColor="text1"/>
                                <w:sz w:val="18"/>
                                <w:szCs w:val="16"/>
                                <w:lang w:val="en-US"/>
                              </w:rPr>
                              <w:t>36A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18D064" id="Oval 1052" o:spid="_x0000_s1046" style="position:absolute;left:0;text-align:left;margin-left:2.15pt;margin-top:.7pt;width:45pt;height:36pt;z-index:25209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" fillcolor="white [3212]" strokecolor="black [3213]" strokeweight="1pt">
                <v:stroke joinstyle="miter"/>
                <v:textbox>
                  <w:txbxContent>
                    <w:p w14:paraId="528018FB" w14:textId="33367EBE" w:rsidR="00BF6E61" w:rsidRPr="007F12E6" w:rsidRDefault="00BF6E61" w:rsidP="00BF6E61">
                      <w:pPr>
                        <w:jc w:val="both"/>
                        <w:rPr>
                          <w:color w:val="000000" w:themeColor="text1"/>
                          <w:sz w:val="18"/>
                          <w:szCs w:val="16"/>
                          <w:lang w:val="en-US"/>
                        </w:rPr>
                      </w:pPr>
                      <w:r>
                        <w:rPr>
                          <w:color w:val="000000" w:themeColor="text1"/>
                          <w:sz w:val="18"/>
                          <w:szCs w:val="16"/>
                          <w:lang w:val="en-US"/>
                        </w:rPr>
                        <w:t>36A</w:t>
                      </w:r>
                    </w:p>
                  </w:txbxContent>
                </v:textbox>
              </v:oval>
            </w:pict>
          </mc:Fallback>
        </mc:AlternateContent>
      </w:r>
    </w:p>
    <w:p w14:paraId="17788A30" w14:textId="07564287" w:rsidR="00BF6E61" w:rsidRPr="00BF6E61" w:rsidRDefault="00C33937" w:rsidP="00BF6E61">
      <w:pPr>
        <w:rPr>
          <w:rFonts w:eastAsia="Times New Roman" w:cs="Times New Roman"/>
          <w:szCs w:val="20"/>
          <w:lang w:eastAsia="en-PH"/>
        </w:rPr>
      </w:pPr>
      <w:r w:rsidRPr="00BF6E61">
        <w:rPr>
          <w:rFonts w:eastAsia="Times New Roman" w:cs="Times New Roman"/>
          <w:b w:val="0"/>
          <w:noProof/>
          <w:szCs w:val="20"/>
          <w:lang w:eastAsia="en-PH"/>
        </w:rPr>
        <w:drawing>
          <wp:anchor distT="0" distB="0" distL="114300" distR="114300" simplePos="0" relativeHeight="252089856" behindDoc="0" locked="0" layoutInCell="1" allowOverlap="1" wp14:anchorId="439C3DD1" wp14:editId="3BC11B6E">
            <wp:simplePos x="0" y="0"/>
            <wp:positionH relativeFrom="column">
              <wp:posOffset>0</wp:posOffset>
            </wp:positionH>
            <wp:positionV relativeFrom="paragraph">
              <wp:posOffset>78318</wp:posOffset>
            </wp:positionV>
            <wp:extent cx="5485720" cy="3158066"/>
            <wp:effectExtent l="0" t="0" r="1270" b="4445"/>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97698" cy="3164962"/>
                    </a:xfrm>
                    <a:prstGeom prst="rect">
                      <a:avLst/>
                    </a:prstGeom>
                  </pic:spPr>
                </pic:pic>
              </a:graphicData>
            </a:graphic>
            <wp14:sizeRelH relativeFrom="page">
              <wp14:pctWidth>0</wp14:pctWidth>
            </wp14:sizeRelH>
            <wp14:sizeRelV relativeFrom="page">
              <wp14:pctHeight>0</wp14:pctHeight>
            </wp14:sizeRelV>
          </wp:anchor>
        </w:drawing>
      </w:r>
    </w:p>
    <w:p w14:paraId="4909D6AF" w14:textId="77777777" w:rsidR="00BF6E61" w:rsidRPr="00BF6E61" w:rsidRDefault="00BF6E61" w:rsidP="00BF6E61">
      <w:pPr>
        <w:rPr>
          <w:rFonts w:eastAsia="Times New Roman" w:cs="Times New Roman"/>
          <w:szCs w:val="20"/>
          <w:lang w:eastAsia="en-PH"/>
        </w:rPr>
      </w:pPr>
    </w:p>
    <w:p w14:paraId="0D1F26EE" w14:textId="77777777" w:rsidR="00BF6E61" w:rsidRPr="00BF6E61" w:rsidRDefault="00BF6E61" w:rsidP="00BF6E61">
      <w:pPr>
        <w:rPr>
          <w:rFonts w:eastAsia="Times New Roman" w:cs="Times New Roman"/>
          <w:szCs w:val="20"/>
          <w:lang w:eastAsia="en-PH"/>
        </w:rPr>
      </w:pPr>
    </w:p>
    <w:p w14:paraId="511EBBD5" w14:textId="77777777" w:rsidR="00BF6E61" w:rsidRPr="00BF6E61" w:rsidRDefault="00BF6E61" w:rsidP="00BF6E61">
      <w:pPr>
        <w:rPr>
          <w:rFonts w:eastAsia="Times New Roman" w:cs="Times New Roman"/>
          <w:szCs w:val="20"/>
          <w:lang w:eastAsia="en-PH"/>
        </w:rPr>
      </w:pPr>
    </w:p>
    <w:p w14:paraId="05C69A05" w14:textId="77777777" w:rsidR="00BF6E61" w:rsidRPr="00BF6E61" w:rsidRDefault="00BF6E61" w:rsidP="00BF6E61">
      <w:pPr>
        <w:rPr>
          <w:rFonts w:eastAsia="Times New Roman" w:cs="Times New Roman"/>
          <w:szCs w:val="20"/>
          <w:lang w:eastAsia="en-PH"/>
        </w:rPr>
      </w:pPr>
    </w:p>
    <w:p w14:paraId="7C9C80B1" w14:textId="77777777" w:rsidR="00BF6E61" w:rsidRPr="00BF6E61" w:rsidRDefault="00BF6E61" w:rsidP="00BF6E61">
      <w:pPr>
        <w:rPr>
          <w:rFonts w:eastAsia="Times New Roman" w:cs="Times New Roman"/>
          <w:szCs w:val="20"/>
          <w:lang w:eastAsia="en-PH"/>
        </w:rPr>
      </w:pPr>
    </w:p>
    <w:p w14:paraId="35A3ECED" w14:textId="77777777" w:rsidR="00BF6E61" w:rsidRPr="00BF6E61" w:rsidRDefault="00BF6E61" w:rsidP="00BF6E61">
      <w:pPr>
        <w:rPr>
          <w:rFonts w:eastAsia="Times New Roman" w:cs="Times New Roman"/>
          <w:szCs w:val="20"/>
          <w:lang w:eastAsia="en-PH"/>
        </w:rPr>
      </w:pPr>
    </w:p>
    <w:p w14:paraId="5CDAA7E4" w14:textId="77777777" w:rsidR="00BF6E61" w:rsidRPr="00BF6E61" w:rsidRDefault="00BF6E61" w:rsidP="00BF6E61">
      <w:pPr>
        <w:rPr>
          <w:rFonts w:eastAsia="Times New Roman" w:cs="Times New Roman"/>
          <w:szCs w:val="20"/>
          <w:lang w:eastAsia="en-PH"/>
        </w:rPr>
      </w:pPr>
    </w:p>
    <w:p w14:paraId="633B4B42" w14:textId="53E4832F" w:rsidR="00BF6E61" w:rsidRPr="00BF6E61" w:rsidRDefault="00BF6E61" w:rsidP="00BF6E61">
      <w:pPr>
        <w:rPr>
          <w:rFonts w:eastAsia="Times New Roman" w:cs="Times New Roman"/>
          <w:szCs w:val="20"/>
          <w:lang w:eastAsia="en-PH"/>
        </w:rPr>
      </w:pPr>
    </w:p>
    <w:p w14:paraId="797A97CC" w14:textId="77777777" w:rsidR="00BF6E61" w:rsidRPr="00BF6E61" w:rsidRDefault="00BF6E61" w:rsidP="00BF6E61">
      <w:pPr>
        <w:rPr>
          <w:rFonts w:eastAsia="Times New Roman" w:cs="Times New Roman"/>
          <w:szCs w:val="20"/>
          <w:lang w:eastAsia="en-PH"/>
        </w:rPr>
      </w:pPr>
    </w:p>
    <w:p w14:paraId="7EA1D8CE" w14:textId="77777777" w:rsidR="00BF6E61" w:rsidRPr="00BF6E61" w:rsidRDefault="00BF6E61" w:rsidP="00BF6E61">
      <w:pPr>
        <w:rPr>
          <w:rFonts w:eastAsia="Times New Roman" w:cs="Times New Roman"/>
          <w:szCs w:val="20"/>
          <w:lang w:eastAsia="en-PH"/>
        </w:rPr>
      </w:pPr>
    </w:p>
    <w:p w14:paraId="0CF97F86" w14:textId="13896D19" w:rsidR="00BF6E61" w:rsidRPr="00BF6E61" w:rsidRDefault="00BF6E61" w:rsidP="00BF6E61">
      <w:pPr>
        <w:rPr>
          <w:rFonts w:eastAsia="Times New Roman" w:cs="Times New Roman"/>
          <w:szCs w:val="20"/>
          <w:lang w:eastAsia="en-PH"/>
        </w:rPr>
      </w:pPr>
    </w:p>
    <w:p w14:paraId="77B7CAAC" w14:textId="77777777" w:rsidR="00BF6E61" w:rsidRPr="00BF6E61" w:rsidRDefault="00BF6E61" w:rsidP="00BF6E61">
      <w:pPr>
        <w:rPr>
          <w:rFonts w:eastAsia="Times New Roman" w:cs="Times New Roman"/>
          <w:szCs w:val="20"/>
          <w:lang w:eastAsia="en-PH"/>
        </w:rPr>
      </w:pPr>
    </w:p>
    <w:p w14:paraId="20610A7B" w14:textId="77777777" w:rsidR="00BF6E61" w:rsidRPr="00BF6E61" w:rsidRDefault="00BF6E61" w:rsidP="00BF6E61">
      <w:pPr>
        <w:rPr>
          <w:rFonts w:eastAsia="Times New Roman" w:cs="Times New Roman"/>
          <w:szCs w:val="20"/>
          <w:lang w:eastAsia="en-PH"/>
        </w:rPr>
      </w:pPr>
    </w:p>
    <w:p w14:paraId="1D6B2EC4" w14:textId="77777777" w:rsidR="00BF6E61" w:rsidRPr="00BF6E61" w:rsidRDefault="00BF6E61" w:rsidP="00BF6E61">
      <w:pPr>
        <w:rPr>
          <w:rFonts w:eastAsia="Times New Roman" w:cs="Times New Roman"/>
          <w:szCs w:val="20"/>
          <w:lang w:eastAsia="en-PH"/>
        </w:rPr>
      </w:pPr>
    </w:p>
    <w:p w14:paraId="439A73FF" w14:textId="543367E5" w:rsidR="00BF6E61" w:rsidRPr="00BF6E61" w:rsidRDefault="00BF6E61" w:rsidP="00BF6E61">
      <w:pPr>
        <w:rPr>
          <w:rFonts w:eastAsia="Times New Roman" w:cs="Times New Roman"/>
          <w:szCs w:val="20"/>
          <w:lang w:eastAsia="en-PH"/>
        </w:rPr>
      </w:pPr>
    </w:p>
    <w:p w14:paraId="789EDBD8" w14:textId="77777777" w:rsidR="00BF6E61" w:rsidRPr="00BF6E61" w:rsidRDefault="00BF6E61" w:rsidP="00BF6E61">
      <w:pPr>
        <w:rPr>
          <w:rFonts w:eastAsia="Times New Roman" w:cs="Times New Roman"/>
          <w:szCs w:val="20"/>
          <w:lang w:eastAsia="en-PH"/>
        </w:rPr>
      </w:pPr>
    </w:p>
    <w:p w14:paraId="162A263D" w14:textId="20B302C8" w:rsidR="00BF6E61" w:rsidRPr="00BF6E61" w:rsidRDefault="00BF6E61" w:rsidP="00BF6E61">
      <w:pPr>
        <w:rPr>
          <w:rFonts w:eastAsia="Times New Roman" w:cs="Times New Roman"/>
          <w:szCs w:val="20"/>
          <w:lang w:eastAsia="en-PH"/>
        </w:rPr>
      </w:pPr>
    </w:p>
    <w:p w14:paraId="035BA1A5" w14:textId="6739D19E" w:rsidR="00BF6E61" w:rsidRPr="00BF6E61" w:rsidRDefault="00C33937" w:rsidP="00C33937">
      <w:pPr>
        <w:jc w:val="both"/>
        <w:rPr>
          <w:rFonts w:eastAsia="Times New Roman" w:cs="Times New Roman"/>
          <w:szCs w:val="20"/>
          <w:lang w:eastAsia="en-PH"/>
        </w:rPr>
      </w:pPr>
      <w:r>
        <w:rPr>
          <w:noProof/>
        </w:rPr>
        <mc:AlternateContent>
          <mc:Choice Requires="wps">
            <w:drawing>
              <wp:anchor distT="0" distB="0" distL="114300" distR="114300" simplePos="0" relativeHeight="252092928" behindDoc="0" locked="0" layoutInCell="1" allowOverlap="1" wp14:anchorId="1AED6A54" wp14:editId="7109F21D">
                <wp:simplePos x="0" y="0"/>
                <wp:positionH relativeFrom="column">
                  <wp:posOffset>6985</wp:posOffset>
                </wp:positionH>
                <wp:positionV relativeFrom="paragraph">
                  <wp:posOffset>148167</wp:posOffset>
                </wp:positionV>
                <wp:extent cx="571500" cy="457200"/>
                <wp:effectExtent l="0" t="0" r="19050" b="19050"/>
                <wp:wrapNone/>
                <wp:docPr id="1057" name="Oval 1057"/>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6FF36F" w14:textId="2B8F84BE" w:rsidR="00B035FA" w:rsidRPr="007F12E6" w:rsidRDefault="00B035FA" w:rsidP="00B035FA">
                            <w:pPr>
                              <w:jc w:val="both"/>
                              <w:rPr>
                                <w:color w:val="000000" w:themeColor="text1"/>
                                <w:sz w:val="18"/>
                                <w:szCs w:val="16"/>
                                <w:lang w:val="en-US"/>
                              </w:rPr>
                            </w:pPr>
                            <w:r>
                              <w:rPr>
                                <w:color w:val="000000" w:themeColor="text1"/>
                                <w:sz w:val="18"/>
                                <w:szCs w:val="16"/>
                                <w:lang w:val="en-US"/>
                              </w:rPr>
                              <w:t>36B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ED6A54" id="Oval 1057" o:spid="_x0000_s1047" style="position:absolute;left:0;text-align:left;margin-left:.55pt;margin-top:11.65pt;width:45pt;height:36pt;z-index:25209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XIiA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" fillcolor="white [3212]" strokecolor="black [3213]" strokeweight="1pt">
                <v:stroke joinstyle="miter"/>
                <v:textbox>
                  <w:txbxContent>
                    <w:p w14:paraId="466FF36F" w14:textId="2B8F84BE" w:rsidR="00B035FA" w:rsidRPr="007F12E6" w:rsidRDefault="00B035FA" w:rsidP="00B035FA">
                      <w:pPr>
                        <w:jc w:val="both"/>
                        <w:rPr>
                          <w:color w:val="000000" w:themeColor="text1"/>
                          <w:sz w:val="18"/>
                          <w:szCs w:val="16"/>
                          <w:lang w:val="en-US"/>
                        </w:rPr>
                      </w:pPr>
                      <w:r>
                        <w:rPr>
                          <w:color w:val="000000" w:themeColor="text1"/>
                          <w:sz w:val="18"/>
                          <w:szCs w:val="16"/>
                          <w:lang w:val="en-US"/>
                        </w:rPr>
                        <w:t>36B</w:t>
                      </w:r>
                    </w:p>
                  </w:txbxContent>
                </v:textbox>
              </v:oval>
            </w:pict>
          </mc:Fallback>
        </mc:AlternateContent>
      </w:r>
    </w:p>
    <w:p w14:paraId="291C8947" w14:textId="64149139" w:rsidR="00BF6E61" w:rsidRPr="00BF6E61" w:rsidRDefault="00BF6E61" w:rsidP="00C33937">
      <w:pPr>
        <w:jc w:val="both"/>
        <w:rPr>
          <w:rFonts w:eastAsia="Times New Roman" w:cs="Times New Roman"/>
          <w:szCs w:val="20"/>
          <w:lang w:eastAsia="en-PH"/>
        </w:rPr>
      </w:pPr>
    </w:p>
    <w:p w14:paraId="7D2D0503" w14:textId="5A560058" w:rsidR="00BF6E61" w:rsidRDefault="00BF6E61" w:rsidP="00BF6E61">
      <w:pPr>
        <w:rPr>
          <w:rFonts w:eastAsia="Times New Roman" w:cs="Times New Roman"/>
          <w:b w:val="0"/>
          <w:szCs w:val="20"/>
          <w:lang w:eastAsia="en-PH"/>
        </w:rPr>
      </w:pPr>
    </w:p>
    <w:p w14:paraId="30194BEB" w14:textId="35CF7F8F" w:rsidR="00BF6E61" w:rsidRPr="00BF6E61" w:rsidRDefault="00C33937" w:rsidP="00BF6E61">
      <w:pPr>
        <w:rPr>
          <w:rFonts w:eastAsia="Times New Roman" w:cs="Times New Roman"/>
          <w:szCs w:val="20"/>
          <w:lang w:eastAsia="en-PH"/>
        </w:rPr>
      </w:pPr>
      <w:r w:rsidRPr="00BC7228">
        <w:rPr>
          <w:rFonts w:eastAsia="Times New Roman" w:cs="Times New Roman"/>
          <w:b w:val="0"/>
          <w:noProof/>
          <w:szCs w:val="20"/>
          <w:lang w:eastAsia="en-PH"/>
        </w:rPr>
        <w:drawing>
          <wp:inline distT="0" distB="0" distL="0" distR="0" wp14:anchorId="62E71957" wp14:editId="4F71C140">
            <wp:extent cx="5486400" cy="2937933"/>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66"/>
                    <a:stretch>
                      <a:fillRect/>
                    </a:stretch>
                  </pic:blipFill>
                  <pic:spPr>
                    <a:xfrm>
                      <a:off x="0" y="0"/>
                      <a:ext cx="5493193" cy="2941571"/>
                    </a:xfrm>
                    <a:prstGeom prst="rect">
                      <a:avLst/>
                    </a:prstGeom>
                  </pic:spPr>
                </pic:pic>
              </a:graphicData>
            </a:graphic>
          </wp:inline>
        </w:drawing>
      </w:r>
    </w:p>
    <w:p w14:paraId="18280357" w14:textId="3CFE4C0C" w:rsidR="00C33937" w:rsidRDefault="00C33937" w:rsidP="00C33937">
      <w:pPr>
        <w:tabs>
          <w:tab w:val="left" w:pos="2547"/>
          <w:tab w:val="center" w:pos="4320"/>
        </w:tabs>
        <w:spacing w:line="276" w:lineRule="auto"/>
        <w:jc w:val="both"/>
        <w:rPr>
          <w:rFonts w:eastAsia="Times New Roman" w:cs="Times New Roman"/>
          <w:b w:val="0"/>
          <w:szCs w:val="20"/>
          <w:lang w:eastAsia="en-PH"/>
        </w:rPr>
      </w:pPr>
      <w:r>
        <w:rPr>
          <w:rFonts w:eastAsia="Times New Roman" w:cs="Times New Roman"/>
          <w:b w:val="0"/>
          <w:szCs w:val="20"/>
          <w:lang w:eastAsia="en-PH"/>
        </w:rPr>
        <w:t>The user should click the “Reorder Module” as shown in item number one (1). And by clicking the “Reorder List” as shown in item number two (2) to see the list of the reordered items as shown in item number three (3).</w:t>
      </w:r>
    </w:p>
    <w:p w14:paraId="5214CFA9" w14:textId="77777777" w:rsidR="00C33937" w:rsidRDefault="00C33937" w:rsidP="00C33937">
      <w:pPr>
        <w:tabs>
          <w:tab w:val="left" w:pos="2547"/>
          <w:tab w:val="center" w:pos="4320"/>
        </w:tabs>
        <w:spacing w:line="360" w:lineRule="auto"/>
        <w:jc w:val="both"/>
        <w:rPr>
          <w:rFonts w:eastAsia="Times New Roman" w:cs="Times New Roman"/>
          <w:b w:val="0"/>
          <w:szCs w:val="20"/>
          <w:lang w:eastAsia="en-PH"/>
        </w:rPr>
      </w:pPr>
    </w:p>
    <w:p w14:paraId="036F62EF" w14:textId="77777777" w:rsidR="00C33937" w:rsidRDefault="00C33937" w:rsidP="00C33937">
      <w:pPr>
        <w:tabs>
          <w:tab w:val="left" w:pos="2547"/>
          <w:tab w:val="center" w:pos="4320"/>
        </w:tabs>
        <w:spacing w:line="360" w:lineRule="auto"/>
        <w:rPr>
          <w:rFonts w:eastAsia="Times New Roman" w:cs="Times New Roman"/>
          <w:bCs/>
          <w:szCs w:val="20"/>
          <w:lang w:eastAsia="en-PH"/>
        </w:rPr>
      </w:pPr>
      <w:r>
        <w:rPr>
          <w:rFonts w:eastAsia="Times New Roman" w:cs="Times New Roman"/>
          <w:bCs/>
          <w:szCs w:val="20"/>
          <w:lang w:eastAsia="en-PH"/>
        </w:rPr>
        <w:t>Figure 36 A-B. Reorder List Storyboard</w:t>
      </w:r>
    </w:p>
    <w:p w14:paraId="32302E17" w14:textId="7ACA17B5" w:rsidR="00A42304" w:rsidRDefault="00A42304" w:rsidP="00A42304">
      <w:pPr>
        <w:tabs>
          <w:tab w:val="left" w:pos="2547"/>
          <w:tab w:val="center" w:pos="4320"/>
        </w:tabs>
        <w:spacing w:line="360" w:lineRule="auto"/>
        <w:jc w:val="left"/>
        <w:rPr>
          <w:rFonts w:eastAsia="Times New Roman" w:cs="Times New Roman"/>
          <w:b w:val="0"/>
          <w:szCs w:val="20"/>
          <w:lang w:eastAsia="en-PH"/>
        </w:rPr>
      </w:pPr>
      <w:r>
        <w:rPr>
          <w:rFonts w:eastAsia="Times New Roman" w:cs="Times New Roman"/>
          <w:b w:val="0"/>
          <w:szCs w:val="20"/>
          <w:lang w:eastAsia="en-PH"/>
        </w:rPr>
        <w:lastRenderedPageBreak/>
        <w:t>REQ9. The owner shall be able to view the list.</w:t>
      </w:r>
    </w:p>
    <w:p w14:paraId="07689EF5" w14:textId="35FC81DA" w:rsidR="007B5B10" w:rsidRDefault="007B5B10" w:rsidP="00A42304">
      <w:pPr>
        <w:tabs>
          <w:tab w:val="left" w:pos="2547"/>
          <w:tab w:val="center" w:pos="4320"/>
        </w:tabs>
        <w:spacing w:line="360" w:lineRule="auto"/>
        <w:jc w:val="left"/>
        <w:rPr>
          <w:rFonts w:eastAsia="Times New Roman" w:cs="Times New Roman"/>
          <w:b w:val="0"/>
          <w:szCs w:val="20"/>
          <w:lang w:eastAsia="en-PH"/>
        </w:rPr>
      </w:pPr>
      <w:r>
        <w:rPr>
          <w:noProof/>
        </w:rPr>
        <mc:AlternateContent>
          <mc:Choice Requires="wps">
            <w:drawing>
              <wp:anchor distT="0" distB="0" distL="114300" distR="114300" simplePos="0" relativeHeight="252116480" behindDoc="0" locked="0" layoutInCell="1" allowOverlap="1" wp14:anchorId="203BB3FA" wp14:editId="3B4D08C2">
                <wp:simplePos x="0" y="0"/>
                <wp:positionH relativeFrom="column">
                  <wp:posOffset>-8467</wp:posOffset>
                </wp:positionH>
                <wp:positionV relativeFrom="paragraph">
                  <wp:posOffset>219710</wp:posOffset>
                </wp:positionV>
                <wp:extent cx="571500" cy="457200"/>
                <wp:effectExtent l="0" t="0" r="19050" b="19050"/>
                <wp:wrapNone/>
                <wp:docPr id="122" name="Oval 122"/>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F1FBCC" w14:textId="780E2851" w:rsidR="00A42304" w:rsidRPr="007F12E6" w:rsidRDefault="00A42304" w:rsidP="00A42304">
                            <w:pPr>
                              <w:jc w:val="both"/>
                              <w:rPr>
                                <w:color w:val="000000" w:themeColor="text1"/>
                                <w:sz w:val="18"/>
                                <w:szCs w:val="16"/>
                                <w:lang w:val="en-US"/>
                              </w:rPr>
                            </w:pPr>
                            <w:r>
                              <w:rPr>
                                <w:color w:val="000000" w:themeColor="text1"/>
                                <w:sz w:val="18"/>
                                <w:szCs w:val="16"/>
                                <w:lang w:val="en-US"/>
                              </w:rPr>
                              <w:t>3</w:t>
                            </w:r>
                            <w:r w:rsidR="007C4156">
                              <w:rPr>
                                <w:color w:val="000000" w:themeColor="text1"/>
                                <w:sz w:val="18"/>
                                <w:szCs w:val="16"/>
                                <w:lang w:val="en-US"/>
                              </w:rPr>
                              <w:t>7A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3BB3FA" id="Oval 122" o:spid="_x0000_s1048" style="position:absolute;margin-left:-.65pt;margin-top:17.3pt;width:45pt;height:36pt;z-index:25211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7yFiQ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" fillcolor="white [3212]" strokecolor="black [3213]" strokeweight="1pt">
                <v:stroke joinstyle="miter"/>
                <v:textbox>
                  <w:txbxContent>
                    <w:p w14:paraId="32F1FBCC" w14:textId="780E2851" w:rsidR="00A42304" w:rsidRPr="007F12E6" w:rsidRDefault="00A42304" w:rsidP="00A42304">
                      <w:pPr>
                        <w:jc w:val="both"/>
                        <w:rPr>
                          <w:color w:val="000000" w:themeColor="text1"/>
                          <w:sz w:val="18"/>
                          <w:szCs w:val="16"/>
                          <w:lang w:val="en-US"/>
                        </w:rPr>
                      </w:pPr>
                      <w:r>
                        <w:rPr>
                          <w:color w:val="000000" w:themeColor="text1"/>
                          <w:sz w:val="18"/>
                          <w:szCs w:val="16"/>
                          <w:lang w:val="en-US"/>
                        </w:rPr>
                        <w:t>3</w:t>
                      </w:r>
                      <w:r w:rsidR="007C4156">
                        <w:rPr>
                          <w:color w:val="000000" w:themeColor="text1"/>
                          <w:sz w:val="18"/>
                          <w:szCs w:val="16"/>
                          <w:lang w:val="en-US"/>
                        </w:rPr>
                        <w:t>7A</w:t>
                      </w:r>
                    </w:p>
                  </w:txbxContent>
                </v:textbox>
              </v:oval>
            </w:pict>
          </mc:Fallback>
        </mc:AlternateContent>
      </w:r>
      <w:r>
        <w:rPr>
          <w:rFonts w:eastAsia="Times New Roman" w:cs="Times New Roman"/>
          <w:b w:val="0"/>
          <w:szCs w:val="20"/>
          <w:lang w:eastAsia="en-PH"/>
        </w:rPr>
        <w:t>REQ10. The owner shall be able to print list.</w:t>
      </w:r>
    </w:p>
    <w:p w14:paraId="0BFF0466" w14:textId="7E3ED9A0" w:rsidR="00A42304" w:rsidRPr="00A42304" w:rsidRDefault="00A42304" w:rsidP="00A42304">
      <w:pPr>
        <w:tabs>
          <w:tab w:val="left" w:pos="2547"/>
          <w:tab w:val="center" w:pos="4320"/>
        </w:tabs>
        <w:spacing w:line="360" w:lineRule="auto"/>
        <w:jc w:val="left"/>
        <w:rPr>
          <w:rFonts w:eastAsia="Times New Roman" w:cs="Times New Roman"/>
          <w:b w:val="0"/>
          <w:szCs w:val="20"/>
          <w:lang w:eastAsia="en-PH"/>
        </w:rPr>
      </w:pPr>
    </w:p>
    <w:p w14:paraId="364A92A4" w14:textId="3337339F" w:rsidR="00627D67" w:rsidRDefault="007C4156" w:rsidP="00CC72E3">
      <w:pPr>
        <w:tabs>
          <w:tab w:val="left" w:pos="2547"/>
          <w:tab w:val="center" w:pos="4320"/>
        </w:tabs>
        <w:spacing w:line="360" w:lineRule="auto"/>
        <w:rPr>
          <w:rFonts w:eastAsia="Times New Roman" w:cs="Times New Roman"/>
          <w:bCs/>
          <w:szCs w:val="20"/>
          <w:lang w:eastAsia="en-PH"/>
        </w:rPr>
      </w:pPr>
      <w:r w:rsidRPr="007C4156">
        <w:rPr>
          <w:rFonts w:eastAsia="Times New Roman" w:cs="Times New Roman"/>
          <w:bCs/>
          <w:noProof/>
          <w:szCs w:val="20"/>
          <w:lang w:eastAsia="en-PH"/>
        </w:rPr>
        <w:drawing>
          <wp:anchor distT="0" distB="0" distL="114300" distR="114300" simplePos="0" relativeHeight="252115456" behindDoc="0" locked="0" layoutInCell="1" allowOverlap="1" wp14:anchorId="67C42085" wp14:editId="1E22E237">
            <wp:simplePos x="0" y="0"/>
            <wp:positionH relativeFrom="column">
              <wp:posOffset>0</wp:posOffset>
            </wp:positionH>
            <wp:positionV relativeFrom="paragraph">
              <wp:posOffset>57997</wp:posOffset>
            </wp:positionV>
            <wp:extent cx="5486400" cy="3632200"/>
            <wp:effectExtent l="0" t="0" r="0" b="6350"/>
            <wp:wrapNone/>
            <wp:docPr id="1056" name="Picture 10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1056" descr="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87054" cy="3632633"/>
                    </a:xfrm>
                    <a:prstGeom prst="rect">
                      <a:avLst/>
                    </a:prstGeom>
                  </pic:spPr>
                </pic:pic>
              </a:graphicData>
            </a:graphic>
            <wp14:sizeRelH relativeFrom="page">
              <wp14:pctWidth>0</wp14:pctWidth>
            </wp14:sizeRelH>
            <wp14:sizeRelV relativeFrom="page">
              <wp14:pctHeight>0</wp14:pctHeight>
            </wp14:sizeRelV>
          </wp:anchor>
        </w:drawing>
      </w:r>
    </w:p>
    <w:p w14:paraId="23484963" w14:textId="6FE4BDD0" w:rsidR="00627D67" w:rsidRDefault="00627D67" w:rsidP="00CC72E3">
      <w:pPr>
        <w:tabs>
          <w:tab w:val="left" w:pos="2547"/>
          <w:tab w:val="center" w:pos="4320"/>
        </w:tabs>
        <w:spacing w:line="360" w:lineRule="auto"/>
        <w:rPr>
          <w:rFonts w:eastAsia="Times New Roman" w:cs="Times New Roman"/>
          <w:bCs/>
          <w:szCs w:val="20"/>
          <w:lang w:eastAsia="en-PH"/>
        </w:rPr>
      </w:pPr>
    </w:p>
    <w:p w14:paraId="18399BC1" w14:textId="2F3438F3" w:rsidR="00627D67" w:rsidRDefault="00627D67" w:rsidP="00CC72E3">
      <w:pPr>
        <w:tabs>
          <w:tab w:val="left" w:pos="2547"/>
          <w:tab w:val="center" w:pos="4320"/>
        </w:tabs>
        <w:spacing w:line="360" w:lineRule="auto"/>
        <w:rPr>
          <w:rFonts w:eastAsia="Times New Roman" w:cs="Times New Roman"/>
          <w:bCs/>
          <w:szCs w:val="20"/>
          <w:lang w:eastAsia="en-PH"/>
        </w:rPr>
      </w:pPr>
    </w:p>
    <w:p w14:paraId="588BA844" w14:textId="04FDE124" w:rsidR="00627D67" w:rsidRDefault="00627D67" w:rsidP="00CC72E3">
      <w:pPr>
        <w:tabs>
          <w:tab w:val="left" w:pos="2547"/>
          <w:tab w:val="center" w:pos="4320"/>
        </w:tabs>
        <w:spacing w:line="360" w:lineRule="auto"/>
        <w:rPr>
          <w:rFonts w:eastAsia="Times New Roman" w:cs="Times New Roman"/>
          <w:bCs/>
          <w:szCs w:val="20"/>
          <w:lang w:eastAsia="en-PH"/>
        </w:rPr>
      </w:pPr>
    </w:p>
    <w:p w14:paraId="5B1D7CF4" w14:textId="1FFA9EAB" w:rsidR="00627D67" w:rsidRDefault="00627D67" w:rsidP="00CC72E3">
      <w:pPr>
        <w:tabs>
          <w:tab w:val="left" w:pos="2547"/>
          <w:tab w:val="center" w:pos="4320"/>
        </w:tabs>
        <w:spacing w:line="360" w:lineRule="auto"/>
        <w:rPr>
          <w:rFonts w:eastAsia="Times New Roman" w:cs="Times New Roman"/>
          <w:bCs/>
          <w:szCs w:val="20"/>
          <w:lang w:eastAsia="en-PH"/>
        </w:rPr>
      </w:pPr>
    </w:p>
    <w:p w14:paraId="27164C14" w14:textId="6E9393FC" w:rsidR="00627D67" w:rsidRDefault="00627D67" w:rsidP="00CC72E3">
      <w:pPr>
        <w:tabs>
          <w:tab w:val="left" w:pos="2547"/>
          <w:tab w:val="center" w:pos="4320"/>
        </w:tabs>
        <w:spacing w:line="360" w:lineRule="auto"/>
        <w:rPr>
          <w:rFonts w:eastAsia="Times New Roman" w:cs="Times New Roman"/>
          <w:bCs/>
          <w:szCs w:val="20"/>
          <w:lang w:eastAsia="en-PH"/>
        </w:rPr>
      </w:pPr>
    </w:p>
    <w:p w14:paraId="1F50FBEA" w14:textId="0E12EB6E" w:rsidR="00627D67" w:rsidRDefault="00627D67" w:rsidP="00CC72E3">
      <w:pPr>
        <w:tabs>
          <w:tab w:val="left" w:pos="2547"/>
          <w:tab w:val="center" w:pos="4320"/>
        </w:tabs>
        <w:spacing w:line="360" w:lineRule="auto"/>
        <w:rPr>
          <w:rFonts w:eastAsia="Times New Roman" w:cs="Times New Roman"/>
          <w:bCs/>
          <w:szCs w:val="20"/>
          <w:lang w:eastAsia="en-PH"/>
        </w:rPr>
      </w:pPr>
    </w:p>
    <w:p w14:paraId="3789CCD0" w14:textId="3C832A78" w:rsidR="00627D67" w:rsidRDefault="00627D67" w:rsidP="00CC72E3">
      <w:pPr>
        <w:tabs>
          <w:tab w:val="left" w:pos="2547"/>
          <w:tab w:val="center" w:pos="4320"/>
        </w:tabs>
        <w:spacing w:line="360" w:lineRule="auto"/>
        <w:rPr>
          <w:rFonts w:eastAsia="Times New Roman" w:cs="Times New Roman"/>
          <w:bCs/>
          <w:szCs w:val="20"/>
          <w:lang w:eastAsia="en-PH"/>
        </w:rPr>
      </w:pPr>
    </w:p>
    <w:p w14:paraId="0F0119E9" w14:textId="50F07BCB" w:rsidR="00627D67" w:rsidRDefault="00627D67" w:rsidP="00CC72E3">
      <w:pPr>
        <w:tabs>
          <w:tab w:val="left" w:pos="2547"/>
          <w:tab w:val="center" w:pos="4320"/>
        </w:tabs>
        <w:spacing w:line="360" w:lineRule="auto"/>
        <w:rPr>
          <w:rFonts w:eastAsia="Times New Roman" w:cs="Times New Roman"/>
          <w:bCs/>
          <w:szCs w:val="20"/>
          <w:lang w:eastAsia="en-PH"/>
        </w:rPr>
      </w:pPr>
    </w:p>
    <w:p w14:paraId="49E18C6B" w14:textId="77777777" w:rsidR="00627D67" w:rsidRDefault="00627D67" w:rsidP="00CC72E3">
      <w:pPr>
        <w:tabs>
          <w:tab w:val="left" w:pos="2547"/>
          <w:tab w:val="center" w:pos="4320"/>
        </w:tabs>
        <w:spacing w:line="360" w:lineRule="auto"/>
        <w:rPr>
          <w:rFonts w:eastAsia="Times New Roman" w:cs="Times New Roman"/>
          <w:bCs/>
          <w:szCs w:val="20"/>
          <w:lang w:eastAsia="en-PH"/>
        </w:rPr>
      </w:pPr>
    </w:p>
    <w:p w14:paraId="3EE097F4" w14:textId="4B88FD84" w:rsidR="00BC7228" w:rsidRDefault="00BC7228" w:rsidP="00CC72E3">
      <w:pPr>
        <w:tabs>
          <w:tab w:val="left" w:pos="2547"/>
          <w:tab w:val="center" w:pos="4320"/>
        </w:tabs>
        <w:spacing w:line="360" w:lineRule="auto"/>
        <w:rPr>
          <w:rFonts w:eastAsia="Times New Roman" w:cs="Times New Roman"/>
          <w:bCs/>
          <w:szCs w:val="20"/>
          <w:lang w:eastAsia="en-PH"/>
        </w:rPr>
      </w:pPr>
    </w:p>
    <w:p w14:paraId="29BA1BB0" w14:textId="2C4E34FD" w:rsidR="00BC7228" w:rsidRDefault="00BC7228" w:rsidP="00BC7228">
      <w:pPr>
        <w:tabs>
          <w:tab w:val="left" w:pos="2547"/>
          <w:tab w:val="center" w:pos="4320"/>
        </w:tabs>
        <w:spacing w:line="360" w:lineRule="auto"/>
        <w:jc w:val="left"/>
        <w:rPr>
          <w:rFonts w:eastAsia="Times New Roman" w:cs="Times New Roman"/>
          <w:b w:val="0"/>
          <w:szCs w:val="20"/>
          <w:lang w:eastAsia="en-PH"/>
        </w:rPr>
      </w:pPr>
      <w:r>
        <w:rPr>
          <w:rFonts w:eastAsia="Times New Roman" w:cs="Times New Roman"/>
          <w:b w:val="0"/>
          <w:szCs w:val="20"/>
          <w:lang w:eastAsia="en-PH"/>
        </w:rPr>
        <w:t>REQ 9. The owner shall be able to view the items in inventory.</w:t>
      </w:r>
    </w:p>
    <w:p w14:paraId="22B21273" w14:textId="77777777" w:rsidR="00A42304" w:rsidRDefault="00A42304" w:rsidP="008B58C5">
      <w:pPr>
        <w:tabs>
          <w:tab w:val="left" w:pos="2547"/>
          <w:tab w:val="center" w:pos="4320"/>
        </w:tabs>
        <w:spacing w:line="360" w:lineRule="auto"/>
        <w:jc w:val="left"/>
        <w:rPr>
          <w:rFonts w:eastAsia="Times New Roman" w:cs="Times New Roman"/>
          <w:b w:val="0"/>
          <w:szCs w:val="20"/>
          <w:lang w:eastAsia="en-PH"/>
        </w:rPr>
      </w:pPr>
    </w:p>
    <w:p w14:paraId="33F9616C" w14:textId="75C38E8A" w:rsidR="00CC72E3" w:rsidRDefault="00CC72E3" w:rsidP="008B58C5">
      <w:pPr>
        <w:tabs>
          <w:tab w:val="left" w:pos="2547"/>
          <w:tab w:val="center" w:pos="4320"/>
        </w:tabs>
        <w:spacing w:line="360" w:lineRule="auto"/>
        <w:jc w:val="left"/>
        <w:rPr>
          <w:rFonts w:eastAsia="Times New Roman" w:cs="Times New Roman"/>
          <w:b w:val="0"/>
          <w:szCs w:val="20"/>
          <w:lang w:eastAsia="en-PH"/>
        </w:rPr>
      </w:pPr>
    </w:p>
    <w:p w14:paraId="07ADF3E7" w14:textId="4778E3C0"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41C81196" w14:textId="0479EC2B" w:rsidR="00F4376B" w:rsidRDefault="00F4376B" w:rsidP="008B58C5">
      <w:pPr>
        <w:tabs>
          <w:tab w:val="left" w:pos="2547"/>
          <w:tab w:val="center" w:pos="4320"/>
        </w:tabs>
        <w:spacing w:line="360" w:lineRule="auto"/>
        <w:jc w:val="left"/>
        <w:rPr>
          <w:rFonts w:eastAsia="Times New Roman" w:cs="Times New Roman"/>
          <w:b w:val="0"/>
          <w:szCs w:val="20"/>
          <w:lang w:eastAsia="en-PH"/>
        </w:rPr>
      </w:pPr>
    </w:p>
    <w:p w14:paraId="79419CB6" w14:textId="60521C8E" w:rsidR="00F4376B" w:rsidRDefault="00F4376B" w:rsidP="008B58C5">
      <w:pPr>
        <w:tabs>
          <w:tab w:val="left" w:pos="2547"/>
          <w:tab w:val="center" w:pos="4320"/>
        </w:tabs>
        <w:spacing w:line="360" w:lineRule="auto"/>
        <w:jc w:val="left"/>
        <w:rPr>
          <w:rFonts w:eastAsia="Times New Roman" w:cs="Times New Roman"/>
          <w:b w:val="0"/>
          <w:szCs w:val="20"/>
          <w:lang w:eastAsia="en-PH"/>
        </w:rPr>
      </w:pPr>
    </w:p>
    <w:p w14:paraId="491E4C9A" w14:textId="2A6D81B2"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461543A9" w14:textId="38D17480"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566F1EA0" w14:textId="7FF6CEF1"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3A6DE631" w14:textId="2524BC58"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0D5A4DF2" w14:textId="5C6CE573"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58AB50E1" w14:textId="3F4ABB5A"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31024FF3" w14:textId="40C1F877"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6C65C93D" w14:textId="17E62B77"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741E22E8" w14:textId="432E24B4"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28229DC7" w14:textId="530B94FD"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7E5F8280" w14:textId="77777777"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0034CAAF" w14:textId="03C60FA0" w:rsidR="00627D67" w:rsidRDefault="007C4156" w:rsidP="008B58C5">
      <w:pPr>
        <w:tabs>
          <w:tab w:val="left" w:pos="2547"/>
          <w:tab w:val="center" w:pos="4320"/>
        </w:tabs>
        <w:spacing w:line="360" w:lineRule="auto"/>
        <w:jc w:val="left"/>
        <w:rPr>
          <w:rFonts w:eastAsia="Times New Roman" w:cs="Times New Roman"/>
          <w:bCs/>
          <w:szCs w:val="20"/>
          <w:lang w:eastAsia="en-PH"/>
        </w:rPr>
      </w:pPr>
      <w:r>
        <w:rPr>
          <w:rFonts w:eastAsia="Times New Roman" w:cs="Times New Roman"/>
          <w:b w:val="0"/>
          <w:noProof/>
          <w:szCs w:val="20"/>
          <w:lang w:eastAsia="en-PH"/>
        </w:rPr>
        <w:lastRenderedPageBreak/>
        <mc:AlternateContent>
          <mc:Choice Requires="wpg">
            <w:drawing>
              <wp:anchor distT="0" distB="0" distL="114300" distR="114300" simplePos="0" relativeHeight="252118528" behindDoc="0" locked="0" layoutInCell="1" allowOverlap="1" wp14:anchorId="30B10D1C" wp14:editId="4CD9E1D0">
                <wp:simplePos x="0" y="0"/>
                <wp:positionH relativeFrom="column">
                  <wp:posOffset>-3175</wp:posOffset>
                </wp:positionH>
                <wp:positionV relativeFrom="paragraph">
                  <wp:posOffset>-287655</wp:posOffset>
                </wp:positionV>
                <wp:extent cx="5486400" cy="3824816"/>
                <wp:effectExtent l="0" t="0" r="0" b="4445"/>
                <wp:wrapNone/>
                <wp:docPr id="1062" name="Group 1062"/>
                <wp:cNvGraphicFramePr/>
                <a:graphic xmlns:a="http://schemas.openxmlformats.org/drawingml/2006/main">
                  <a:graphicData uri="http://schemas.microsoft.com/office/word/2010/wordprocessingGroup">
                    <wpg:wgp>
                      <wpg:cNvGrpSpPr/>
                      <wpg:grpSpPr>
                        <a:xfrm>
                          <a:off x="0" y="0"/>
                          <a:ext cx="5486400" cy="3824816"/>
                          <a:chOff x="0" y="0"/>
                          <a:chExt cx="5486400" cy="3824816"/>
                        </a:xfrm>
                      </wpg:grpSpPr>
                      <pic:pic xmlns:pic="http://schemas.openxmlformats.org/drawingml/2006/picture">
                        <pic:nvPicPr>
                          <pic:cNvPr id="1061" name="Picture 1061" descr="Graphical user interface, text, application, email&#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338666"/>
                            <a:ext cx="5486400" cy="3486150"/>
                          </a:xfrm>
                          <a:prstGeom prst="rect">
                            <a:avLst/>
                          </a:prstGeom>
                        </pic:spPr>
                      </pic:pic>
                      <wps:wsp>
                        <wps:cNvPr id="30" name="Oval 30"/>
                        <wps:cNvSpPr/>
                        <wps:spPr>
                          <a:xfrm>
                            <a:off x="16933"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E4F030" w14:textId="3B7FB626" w:rsidR="00F4376B" w:rsidRPr="007F12E6" w:rsidRDefault="00F4376B" w:rsidP="00F4376B">
                              <w:pPr>
                                <w:jc w:val="both"/>
                                <w:rPr>
                                  <w:color w:val="000000" w:themeColor="text1"/>
                                  <w:sz w:val="18"/>
                                  <w:szCs w:val="16"/>
                                  <w:lang w:val="en-US"/>
                                </w:rPr>
                              </w:pPr>
                              <w:r>
                                <w:rPr>
                                  <w:color w:val="000000" w:themeColor="text1"/>
                                  <w:sz w:val="18"/>
                                  <w:szCs w:val="16"/>
                                  <w:lang w:val="en-US"/>
                                </w:rPr>
                                <w:t>3</w:t>
                              </w:r>
                              <w:r w:rsidR="007C4156">
                                <w:rPr>
                                  <w:color w:val="000000" w:themeColor="text1"/>
                                  <w:sz w:val="18"/>
                                  <w:szCs w:val="16"/>
                                  <w:lang w:val="en-US"/>
                                </w:rPr>
                                <w:t>7</w:t>
                              </w:r>
                              <w:r>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pic:cNvPicPr>
                            <a:picLocks noChangeAspect="1"/>
                          </pic:cNvPicPr>
                        </pic:nvPicPr>
                        <pic:blipFill rotWithShape="1">
                          <a:blip r:embed="rId69">
                            <a:extLst>
                              <a:ext uri="{28A0092B-C50C-407E-A947-70E740481C1C}">
                                <a14:useLocalDpi xmlns:a14="http://schemas.microsoft.com/office/drawing/2010/main" val="0"/>
                              </a:ext>
                            </a:extLst>
                          </a:blip>
                          <a:srcRect l="820" r="1"/>
                          <a:stretch/>
                        </pic:blipFill>
                        <pic:spPr bwMode="auto">
                          <a:xfrm>
                            <a:off x="2861733" y="84666"/>
                            <a:ext cx="2502535" cy="8648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B10D1C" id="Group 1062" o:spid="_x0000_s1049" style="position:absolute;margin-left:-.25pt;margin-top:-22.65pt;width:6in;height:301.15pt;z-index:252118528" coordsize="54864,38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1" o:spid="_x0000_s1050" type="#_x0000_t75" alt="Graphical user interface, text, application, email&#10;&#10;Description automatically generated" style="position:absolute;top:3386;width:54864;height:3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">
                  <v:imagedata r:id="rId70" o:title="Graphical user interface, text, application, email&#10;&#10;Description automatically generated"/>
                </v:shape>
                <v:oval id="Oval 30" o:spid="_x0000_s1051" style="position:absolute;left:169;width:571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" fillcolor="white [3212]" strokecolor="black [3213]" strokeweight="1pt">
                  <v:stroke joinstyle="miter"/>
                  <v:textbox>
                    <w:txbxContent>
                      <w:p w14:paraId="52E4F030" w14:textId="3B7FB626" w:rsidR="00F4376B" w:rsidRPr="007F12E6" w:rsidRDefault="00F4376B" w:rsidP="00F4376B">
                        <w:pPr>
                          <w:jc w:val="both"/>
                          <w:rPr>
                            <w:color w:val="000000" w:themeColor="text1"/>
                            <w:sz w:val="18"/>
                            <w:szCs w:val="16"/>
                            <w:lang w:val="en-US"/>
                          </w:rPr>
                        </w:pPr>
                        <w:r>
                          <w:rPr>
                            <w:color w:val="000000" w:themeColor="text1"/>
                            <w:sz w:val="18"/>
                            <w:szCs w:val="16"/>
                            <w:lang w:val="en-US"/>
                          </w:rPr>
                          <w:t>3</w:t>
                        </w:r>
                        <w:r w:rsidR="007C4156">
                          <w:rPr>
                            <w:color w:val="000000" w:themeColor="text1"/>
                            <w:sz w:val="18"/>
                            <w:szCs w:val="16"/>
                            <w:lang w:val="en-US"/>
                          </w:rPr>
                          <w:t>7</w:t>
                        </w:r>
                        <w:r>
                          <w:rPr>
                            <w:color w:val="000000" w:themeColor="text1"/>
                            <w:sz w:val="18"/>
                            <w:szCs w:val="16"/>
                            <w:lang w:val="en-US"/>
                          </w:rPr>
                          <w:t>B</w:t>
                        </w:r>
                      </w:p>
                    </w:txbxContent>
                  </v:textbox>
                </v:oval>
                <v:shape id="Picture 31" o:spid="_x0000_s1052" type="#_x0000_t75" style="position:absolute;left:28617;top:846;width:25025;height: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">
                  <v:imagedata r:id="rId71" o:title="" cropleft="537f" cropright="1f"/>
                </v:shape>
              </v:group>
            </w:pict>
          </mc:Fallback>
        </mc:AlternateContent>
      </w:r>
    </w:p>
    <w:p w14:paraId="608E205F" w14:textId="6132EE58"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AEFF861" w14:textId="3C5DBE15"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5C170CDE" w14:textId="3F1E1BE8"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D7C05B8" w14:textId="071631FB"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6782502E" w14:textId="7724E5BB"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0AFC7C39" w14:textId="683ED823"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276F203A" w14:textId="239B2D10"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03485660" w14:textId="1118D4AB"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E50D471" w14:textId="02B26336"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02AE4A71" w14:textId="3E8FFE18"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56756749" w14:textId="5DB8BAE8"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2E74807" w14:textId="4DC2DDAE" w:rsidR="007C4156" w:rsidRDefault="007C4156" w:rsidP="00CC72E3">
      <w:pPr>
        <w:tabs>
          <w:tab w:val="left" w:pos="2547"/>
          <w:tab w:val="center" w:pos="4320"/>
        </w:tabs>
        <w:spacing w:line="360" w:lineRule="auto"/>
        <w:jc w:val="left"/>
        <w:rPr>
          <w:rFonts w:eastAsia="Times New Roman" w:cs="Times New Roman"/>
          <w:b w:val="0"/>
          <w:szCs w:val="20"/>
          <w:lang w:eastAsia="en-PH"/>
        </w:rPr>
      </w:pPr>
    </w:p>
    <w:p w14:paraId="513B6FB7" w14:textId="77777777" w:rsidR="007C4156" w:rsidRDefault="007C4156" w:rsidP="00CC72E3">
      <w:pPr>
        <w:tabs>
          <w:tab w:val="left" w:pos="2547"/>
          <w:tab w:val="center" w:pos="4320"/>
        </w:tabs>
        <w:spacing w:line="360" w:lineRule="auto"/>
        <w:jc w:val="left"/>
        <w:rPr>
          <w:rFonts w:eastAsia="Times New Roman" w:cs="Times New Roman"/>
          <w:b w:val="0"/>
          <w:szCs w:val="20"/>
          <w:lang w:eastAsia="en-PH"/>
        </w:rPr>
      </w:pPr>
    </w:p>
    <w:p w14:paraId="64084CDD" w14:textId="65A30467" w:rsidR="00C33937" w:rsidRDefault="00C33937" w:rsidP="0057148F">
      <w:pPr>
        <w:tabs>
          <w:tab w:val="left" w:pos="2547"/>
          <w:tab w:val="center" w:pos="4320"/>
        </w:tabs>
        <w:spacing w:line="360" w:lineRule="auto"/>
        <w:jc w:val="both"/>
        <w:rPr>
          <w:rFonts w:eastAsia="Times New Roman" w:cs="Times New Roman"/>
          <w:b w:val="0"/>
          <w:szCs w:val="20"/>
          <w:lang w:eastAsia="en-PH"/>
        </w:rPr>
      </w:pPr>
      <w:r>
        <w:rPr>
          <w:rFonts w:eastAsia="Times New Roman" w:cs="Times New Roman"/>
          <w:b w:val="0"/>
          <w:szCs w:val="20"/>
          <w:lang w:eastAsia="en-PH"/>
        </w:rPr>
        <w:t xml:space="preserve">The user should click the “View” action button as shown in item number one (1) to show the list </w:t>
      </w:r>
      <w:r w:rsidR="007C4156">
        <w:rPr>
          <w:rFonts w:eastAsia="Times New Roman" w:cs="Times New Roman"/>
          <w:b w:val="0"/>
          <w:szCs w:val="20"/>
          <w:lang w:eastAsia="en-PH"/>
        </w:rPr>
        <w:t xml:space="preserve">of items </w:t>
      </w:r>
      <w:r>
        <w:rPr>
          <w:rFonts w:eastAsia="Times New Roman" w:cs="Times New Roman"/>
          <w:b w:val="0"/>
          <w:szCs w:val="20"/>
          <w:lang w:eastAsia="en-PH"/>
        </w:rPr>
        <w:t xml:space="preserve">to be printed </w:t>
      </w:r>
      <w:r w:rsidR="007C4156">
        <w:rPr>
          <w:rFonts w:eastAsia="Times New Roman" w:cs="Times New Roman"/>
          <w:b w:val="0"/>
          <w:szCs w:val="20"/>
          <w:lang w:eastAsia="en-PH"/>
        </w:rPr>
        <w:t xml:space="preserve">and </w:t>
      </w:r>
      <w:r>
        <w:rPr>
          <w:rFonts w:eastAsia="Times New Roman" w:cs="Times New Roman"/>
          <w:b w:val="0"/>
          <w:szCs w:val="20"/>
          <w:lang w:eastAsia="en-PH"/>
        </w:rPr>
        <w:t>by clicking the “Print List” as shown in item number two (2)</w:t>
      </w:r>
      <w:r w:rsidR="007C4156">
        <w:rPr>
          <w:rFonts w:eastAsia="Times New Roman" w:cs="Times New Roman"/>
          <w:b w:val="0"/>
          <w:szCs w:val="20"/>
          <w:lang w:eastAsia="en-PH"/>
        </w:rPr>
        <w:t xml:space="preserve"> to print the list.</w:t>
      </w:r>
    </w:p>
    <w:p w14:paraId="39ECD828" w14:textId="4E2D5038" w:rsidR="007C4156" w:rsidRDefault="007C4156" w:rsidP="00CC72E3">
      <w:pPr>
        <w:tabs>
          <w:tab w:val="left" w:pos="2547"/>
          <w:tab w:val="center" w:pos="4320"/>
        </w:tabs>
        <w:spacing w:line="360" w:lineRule="auto"/>
        <w:jc w:val="left"/>
        <w:rPr>
          <w:rFonts w:eastAsia="Times New Roman" w:cs="Times New Roman"/>
          <w:b w:val="0"/>
          <w:szCs w:val="20"/>
          <w:lang w:eastAsia="en-PH"/>
        </w:rPr>
      </w:pPr>
    </w:p>
    <w:p w14:paraId="09058776" w14:textId="58AF11CA" w:rsidR="007C4156" w:rsidRDefault="007C4156" w:rsidP="007C4156">
      <w:pPr>
        <w:tabs>
          <w:tab w:val="left" w:pos="2547"/>
          <w:tab w:val="center" w:pos="4320"/>
        </w:tabs>
        <w:spacing w:line="360" w:lineRule="auto"/>
        <w:rPr>
          <w:rFonts w:eastAsia="Times New Roman" w:cs="Times New Roman"/>
          <w:bCs/>
          <w:szCs w:val="20"/>
          <w:lang w:eastAsia="en-PH"/>
        </w:rPr>
        <w:sectPr w:rsidR="007C4156" w:rsidSect="00341779">
          <w:pgSz w:w="12240" w:h="15840" w:code="1"/>
          <w:pgMar w:top="1440" w:right="1440" w:bottom="1440" w:left="2160" w:header="720" w:footer="288" w:gutter="0"/>
          <w:cols w:space="720"/>
          <w:docGrid w:linePitch="360"/>
        </w:sectPr>
      </w:pPr>
      <w:r>
        <w:rPr>
          <w:rFonts w:eastAsia="Times New Roman" w:cs="Times New Roman"/>
          <w:bCs/>
          <w:szCs w:val="20"/>
          <w:lang w:eastAsia="en-PH"/>
        </w:rPr>
        <w:t>Figure 37 A-B. View Item List Storyboard</w:t>
      </w:r>
    </w:p>
    <w:p w14:paraId="3B6B5E71" w14:textId="36B29133" w:rsidR="007C4156" w:rsidRPr="007C4156" w:rsidRDefault="007C4156" w:rsidP="007C4156">
      <w:pPr>
        <w:tabs>
          <w:tab w:val="left" w:pos="2547"/>
          <w:tab w:val="center" w:pos="4320"/>
        </w:tabs>
        <w:spacing w:line="360" w:lineRule="auto"/>
        <w:jc w:val="both"/>
        <w:rPr>
          <w:rFonts w:eastAsia="Times New Roman" w:cs="Times New Roman"/>
          <w:bCs/>
          <w:szCs w:val="20"/>
          <w:lang w:eastAsia="en-PH"/>
        </w:rPr>
      </w:pPr>
    </w:p>
    <w:p w14:paraId="620266F5" w14:textId="330E4EDB" w:rsidR="00CC72E3" w:rsidRDefault="007B5B10" w:rsidP="00CC72E3">
      <w:pPr>
        <w:tabs>
          <w:tab w:val="left" w:pos="2547"/>
          <w:tab w:val="center" w:pos="4320"/>
        </w:tabs>
        <w:spacing w:line="360" w:lineRule="auto"/>
        <w:jc w:val="left"/>
        <w:rPr>
          <w:rFonts w:eastAsia="Times New Roman" w:cs="Times New Roman"/>
          <w:b w:val="0"/>
          <w:szCs w:val="20"/>
          <w:lang w:eastAsia="en-PH"/>
        </w:rPr>
      </w:pPr>
      <w:r>
        <w:rPr>
          <w:noProof/>
        </w:rPr>
        <mc:AlternateContent>
          <mc:Choice Requires="wps">
            <w:drawing>
              <wp:anchor distT="0" distB="0" distL="114300" distR="114300" simplePos="0" relativeHeight="252108288" behindDoc="0" locked="0" layoutInCell="1" allowOverlap="1" wp14:anchorId="04387F25" wp14:editId="62619B2E">
                <wp:simplePos x="0" y="0"/>
                <wp:positionH relativeFrom="column">
                  <wp:posOffset>22860</wp:posOffset>
                </wp:positionH>
                <wp:positionV relativeFrom="paragraph">
                  <wp:posOffset>236220</wp:posOffset>
                </wp:positionV>
                <wp:extent cx="571500" cy="457200"/>
                <wp:effectExtent l="0" t="0" r="19050" b="19050"/>
                <wp:wrapNone/>
                <wp:docPr id="1038" name="Oval 1038"/>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AE1AAC" w14:textId="453B05EA" w:rsidR="007B5B10" w:rsidRPr="007F12E6" w:rsidRDefault="007B5B10" w:rsidP="007B5B10">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387F25" id="Oval 1038" o:spid="_x0000_s1053" style="position:absolute;margin-left:1.8pt;margin-top:18.6pt;width:45pt;height:36pt;z-index:25210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" fillcolor="white [3212]" strokecolor="black [3213]" strokeweight="1pt">
                <v:stroke joinstyle="miter"/>
                <v:textbox>
                  <w:txbxContent>
                    <w:p w14:paraId="40AE1AAC" w14:textId="453B05EA" w:rsidR="007B5B10" w:rsidRPr="007F12E6" w:rsidRDefault="007B5B10" w:rsidP="007B5B10">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8A</w:t>
                      </w:r>
                    </w:p>
                  </w:txbxContent>
                </v:textbox>
              </v:oval>
            </w:pict>
          </mc:Fallback>
        </mc:AlternateContent>
      </w:r>
      <w:r>
        <w:rPr>
          <w:rFonts w:eastAsia="Times New Roman" w:cs="Times New Roman"/>
          <w:b w:val="0"/>
          <w:szCs w:val="20"/>
          <w:lang w:eastAsia="en-PH"/>
        </w:rPr>
        <w:t>REQ11.</w:t>
      </w:r>
      <w:r w:rsidR="007C4156">
        <w:rPr>
          <w:rFonts w:eastAsia="Times New Roman" w:cs="Times New Roman"/>
          <w:b w:val="0"/>
          <w:szCs w:val="20"/>
          <w:lang w:eastAsia="en-PH"/>
        </w:rPr>
        <w:t xml:space="preserve"> The </w:t>
      </w:r>
      <w:r w:rsidR="0057148F">
        <w:rPr>
          <w:rFonts w:eastAsia="Times New Roman" w:cs="Times New Roman"/>
          <w:b w:val="0"/>
          <w:szCs w:val="20"/>
          <w:lang w:eastAsia="en-PH"/>
        </w:rPr>
        <w:t>owner shall be able to confirm the list of items that can be printed.</w:t>
      </w:r>
    </w:p>
    <w:p w14:paraId="2AD5951C" w14:textId="3DB95C26"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55224398" w14:textId="691780FB" w:rsidR="00F4376B" w:rsidRDefault="007B5B10" w:rsidP="00CC72E3">
      <w:pPr>
        <w:tabs>
          <w:tab w:val="left" w:pos="2547"/>
          <w:tab w:val="center" w:pos="4320"/>
        </w:tabs>
        <w:spacing w:line="360" w:lineRule="auto"/>
        <w:jc w:val="left"/>
        <w:rPr>
          <w:rFonts w:eastAsia="Times New Roman" w:cs="Times New Roman"/>
          <w:b w:val="0"/>
          <w:szCs w:val="20"/>
          <w:lang w:eastAsia="en-PH"/>
        </w:rPr>
      </w:pPr>
      <w:r w:rsidRPr="007B5B10">
        <w:rPr>
          <w:rFonts w:eastAsia="Times New Roman" w:cs="Times New Roman"/>
          <w:b w:val="0"/>
          <w:noProof/>
          <w:szCs w:val="20"/>
          <w:lang w:eastAsia="en-PH"/>
        </w:rPr>
        <w:drawing>
          <wp:anchor distT="0" distB="0" distL="114300" distR="114300" simplePos="0" relativeHeight="252106240" behindDoc="0" locked="0" layoutInCell="1" allowOverlap="1" wp14:anchorId="18B95CA1" wp14:editId="3B3E5C24">
            <wp:simplePos x="0" y="0"/>
            <wp:positionH relativeFrom="column">
              <wp:posOffset>0</wp:posOffset>
            </wp:positionH>
            <wp:positionV relativeFrom="paragraph">
              <wp:posOffset>68580</wp:posOffset>
            </wp:positionV>
            <wp:extent cx="5486400" cy="3477260"/>
            <wp:effectExtent l="0" t="0" r="0" b="8890"/>
            <wp:wrapNone/>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86400" cy="3477260"/>
                    </a:xfrm>
                    <a:prstGeom prst="rect">
                      <a:avLst/>
                    </a:prstGeom>
                  </pic:spPr>
                </pic:pic>
              </a:graphicData>
            </a:graphic>
            <wp14:sizeRelH relativeFrom="page">
              <wp14:pctWidth>0</wp14:pctWidth>
            </wp14:sizeRelH>
            <wp14:sizeRelV relativeFrom="page">
              <wp14:pctHeight>0</wp14:pctHeight>
            </wp14:sizeRelV>
          </wp:anchor>
        </w:drawing>
      </w:r>
    </w:p>
    <w:p w14:paraId="1F547F75" w14:textId="2575A038"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308BAF05" w14:textId="79C624DC"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41810827" w14:textId="0E22A04E"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616C8589" w14:textId="1B4BB143"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41DC1EAC" w14:textId="282EBF6B"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24722B1D" w14:textId="4AECB6B3"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7629CF95" w14:textId="3D0D902C"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4C60CA5D" w14:textId="27304DBF"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13ADAA15" w14:textId="086293D7"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48CE5906" w14:textId="70F43134"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649DF775" w14:textId="6E7A9517"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63280713" w14:textId="131D8F8F" w:rsidR="00F4376B" w:rsidRDefault="00F4376B" w:rsidP="00CC72E3">
      <w:pPr>
        <w:tabs>
          <w:tab w:val="left" w:pos="2547"/>
          <w:tab w:val="center" w:pos="4320"/>
        </w:tabs>
        <w:spacing w:line="360" w:lineRule="auto"/>
        <w:jc w:val="left"/>
        <w:rPr>
          <w:rFonts w:eastAsia="Times New Roman" w:cs="Times New Roman"/>
          <w:b w:val="0"/>
          <w:szCs w:val="20"/>
          <w:lang w:eastAsia="en-PH"/>
        </w:rPr>
      </w:pPr>
    </w:p>
    <w:p w14:paraId="3645C249" w14:textId="4608EBFB"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3630C7C2" w14:textId="46F3E60C" w:rsidR="007B5B10" w:rsidRDefault="007B5B10" w:rsidP="00CC72E3">
      <w:pPr>
        <w:tabs>
          <w:tab w:val="left" w:pos="2547"/>
          <w:tab w:val="center" w:pos="4320"/>
        </w:tabs>
        <w:spacing w:line="360" w:lineRule="auto"/>
        <w:jc w:val="left"/>
        <w:rPr>
          <w:rFonts w:eastAsia="Times New Roman" w:cs="Times New Roman"/>
          <w:b w:val="0"/>
          <w:szCs w:val="20"/>
          <w:lang w:eastAsia="en-PH"/>
        </w:rPr>
      </w:pPr>
      <w:r>
        <w:rPr>
          <w:noProof/>
        </w:rPr>
        <mc:AlternateContent>
          <mc:Choice Requires="wps">
            <w:drawing>
              <wp:anchor distT="0" distB="0" distL="114300" distR="114300" simplePos="0" relativeHeight="252112384" behindDoc="0" locked="0" layoutInCell="1" allowOverlap="1" wp14:anchorId="0E692057" wp14:editId="35FE52A8">
                <wp:simplePos x="0" y="0"/>
                <wp:positionH relativeFrom="column">
                  <wp:posOffset>30480</wp:posOffset>
                </wp:positionH>
                <wp:positionV relativeFrom="paragraph">
                  <wp:posOffset>225637</wp:posOffset>
                </wp:positionV>
                <wp:extent cx="571500" cy="457200"/>
                <wp:effectExtent l="0" t="0" r="19050" b="19050"/>
                <wp:wrapNone/>
                <wp:docPr id="1051" name="Oval 1051"/>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0FCA1" w14:textId="440E0656" w:rsidR="007B5B10" w:rsidRPr="007F12E6" w:rsidRDefault="007B5B10" w:rsidP="007B5B10">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8</w:t>
                            </w:r>
                            <w:r>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692057" id="Oval 1051" o:spid="_x0000_s1054" style="position:absolute;margin-left:2.4pt;margin-top:17.75pt;width:45pt;height:36pt;z-index:25211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eSiQIAAKU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" fillcolor="white [3212]" strokecolor="black [3213]" strokeweight="1pt">
                <v:stroke joinstyle="miter"/>
                <v:textbox>
                  <w:txbxContent>
                    <w:p w14:paraId="0F70FCA1" w14:textId="440E0656" w:rsidR="007B5B10" w:rsidRPr="007F12E6" w:rsidRDefault="007B5B10" w:rsidP="007B5B10">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8</w:t>
                      </w:r>
                      <w:r>
                        <w:rPr>
                          <w:color w:val="000000" w:themeColor="text1"/>
                          <w:sz w:val="18"/>
                          <w:szCs w:val="16"/>
                          <w:lang w:val="en-US"/>
                        </w:rPr>
                        <w:t>B</w:t>
                      </w:r>
                    </w:p>
                  </w:txbxContent>
                </v:textbox>
              </v:oval>
            </w:pict>
          </mc:Fallback>
        </mc:AlternateContent>
      </w:r>
      <w:r w:rsidR="0057148F">
        <w:rPr>
          <w:rFonts w:eastAsia="Times New Roman" w:cs="Times New Roman"/>
          <w:b w:val="0"/>
          <w:szCs w:val="20"/>
          <w:lang w:eastAsia="en-PH"/>
        </w:rPr>
        <w:t>REQ12. The owner shall be able to attach a file</w:t>
      </w:r>
      <w:r w:rsidR="00C82DCD">
        <w:rPr>
          <w:rFonts w:eastAsia="Times New Roman" w:cs="Times New Roman"/>
          <w:b w:val="0"/>
          <w:szCs w:val="20"/>
          <w:lang w:eastAsia="en-PH"/>
        </w:rPr>
        <w:t>.</w:t>
      </w:r>
    </w:p>
    <w:p w14:paraId="380F0D11" w14:textId="03CB80DA"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0C7E6AC4" w14:textId="311AECD5" w:rsidR="007B5B10" w:rsidRDefault="00C82DCD" w:rsidP="00CC72E3">
      <w:pPr>
        <w:tabs>
          <w:tab w:val="left" w:pos="2547"/>
          <w:tab w:val="center" w:pos="4320"/>
        </w:tabs>
        <w:spacing w:line="360" w:lineRule="auto"/>
        <w:jc w:val="left"/>
        <w:rPr>
          <w:rFonts w:eastAsia="Times New Roman" w:cs="Times New Roman"/>
          <w:b w:val="0"/>
          <w:szCs w:val="20"/>
          <w:lang w:eastAsia="en-PH"/>
        </w:rPr>
      </w:pPr>
      <w:r w:rsidRPr="007B5B10">
        <w:rPr>
          <w:rFonts w:eastAsia="Times New Roman" w:cs="Times New Roman"/>
          <w:b w:val="0"/>
          <w:noProof/>
          <w:szCs w:val="20"/>
          <w:lang w:eastAsia="en-PH"/>
        </w:rPr>
        <w:drawing>
          <wp:anchor distT="0" distB="0" distL="114300" distR="114300" simplePos="0" relativeHeight="252111360" behindDoc="0" locked="0" layoutInCell="1" allowOverlap="1" wp14:anchorId="593C1255" wp14:editId="083102DF">
            <wp:simplePos x="0" y="0"/>
            <wp:positionH relativeFrom="column">
              <wp:posOffset>0</wp:posOffset>
            </wp:positionH>
            <wp:positionV relativeFrom="paragraph">
              <wp:posOffset>50377</wp:posOffset>
            </wp:positionV>
            <wp:extent cx="5486400" cy="3361055"/>
            <wp:effectExtent l="0" t="0" r="0" b="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86400" cy="3361055"/>
                    </a:xfrm>
                    <a:prstGeom prst="rect">
                      <a:avLst/>
                    </a:prstGeom>
                  </pic:spPr>
                </pic:pic>
              </a:graphicData>
            </a:graphic>
            <wp14:sizeRelH relativeFrom="page">
              <wp14:pctWidth>0</wp14:pctWidth>
            </wp14:sizeRelH>
            <wp14:sizeRelV relativeFrom="page">
              <wp14:pctHeight>0</wp14:pctHeight>
            </wp14:sizeRelV>
          </wp:anchor>
        </w:drawing>
      </w:r>
    </w:p>
    <w:p w14:paraId="72BE1BF3"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63AB6759"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7FFC05A0"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3B4971DE"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674BA481"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1082473F"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5CE16A09"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7D6512A9"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2ACD33E6"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23790185"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3D769A3C" w14:textId="77777777" w:rsidR="007B5B10" w:rsidRDefault="007B5B10" w:rsidP="00CC72E3">
      <w:pPr>
        <w:tabs>
          <w:tab w:val="left" w:pos="2547"/>
          <w:tab w:val="center" w:pos="4320"/>
        </w:tabs>
        <w:spacing w:line="360" w:lineRule="auto"/>
        <w:jc w:val="left"/>
        <w:rPr>
          <w:rFonts w:eastAsia="Times New Roman" w:cs="Times New Roman"/>
          <w:b w:val="0"/>
          <w:szCs w:val="20"/>
          <w:lang w:eastAsia="en-PH"/>
        </w:rPr>
      </w:pPr>
    </w:p>
    <w:p w14:paraId="6BC692F7" w14:textId="048AAFC7" w:rsidR="007B5B10" w:rsidRDefault="00C82DCD" w:rsidP="00CC72E3">
      <w:pPr>
        <w:tabs>
          <w:tab w:val="left" w:pos="2547"/>
          <w:tab w:val="center" w:pos="4320"/>
        </w:tabs>
        <w:spacing w:line="360" w:lineRule="auto"/>
        <w:jc w:val="left"/>
        <w:rPr>
          <w:rFonts w:eastAsia="Times New Roman" w:cs="Times New Roman"/>
          <w:b w:val="0"/>
          <w:szCs w:val="20"/>
          <w:lang w:eastAsia="en-PH"/>
        </w:rPr>
      </w:pPr>
      <w:r>
        <w:rPr>
          <w:rFonts w:eastAsia="Times New Roman" w:cs="Times New Roman"/>
          <w:b w:val="0"/>
          <w:szCs w:val="20"/>
          <w:lang w:eastAsia="en-PH"/>
        </w:rPr>
        <w:lastRenderedPageBreak/>
        <w:t xml:space="preserve">The user should click the “Confirm” action button as shown in item number one (1), click the “Choose File” to attach a file that is already printed as shown in item number two (2) and clicking </w:t>
      </w:r>
      <w:r w:rsidR="007A2EBF">
        <w:rPr>
          <w:rFonts w:eastAsia="Times New Roman" w:cs="Times New Roman"/>
          <w:b w:val="0"/>
          <w:szCs w:val="20"/>
          <w:lang w:eastAsia="en-PH"/>
        </w:rPr>
        <w:t>“Confirm” button</w:t>
      </w:r>
      <w:r w:rsidR="00E2426E">
        <w:rPr>
          <w:rFonts w:eastAsia="Times New Roman" w:cs="Times New Roman"/>
          <w:b w:val="0"/>
          <w:szCs w:val="20"/>
          <w:lang w:eastAsia="en-PH"/>
        </w:rPr>
        <w:t xml:space="preserve"> as shown in item number three (3).</w:t>
      </w:r>
    </w:p>
    <w:p w14:paraId="4BAAAC41" w14:textId="77777777" w:rsidR="00E2426E" w:rsidRDefault="00E2426E" w:rsidP="00E2426E">
      <w:pPr>
        <w:tabs>
          <w:tab w:val="left" w:pos="2547"/>
          <w:tab w:val="center" w:pos="4320"/>
        </w:tabs>
        <w:spacing w:line="360" w:lineRule="auto"/>
        <w:rPr>
          <w:rFonts w:eastAsia="Times New Roman" w:cs="Times New Roman"/>
          <w:bCs/>
          <w:szCs w:val="20"/>
          <w:lang w:eastAsia="en-PH"/>
        </w:rPr>
      </w:pPr>
    </w:p>
    <w:p w14:paraId="57861698" w14:textId="4F24A3BF" w:rsidR="00E2426E" w:rsidRDefault="00E2426E" w:rsidP="00E2426E">
      <w:pPr>
        <w:tabs>
          <w:tab w:val="left" w:pos="2547"/>
          <w:tab w:val="center" w:pos="4320"/>
        </w:tabs>
        <w:spacing w:line="360" w:lineRule="auto"/>
        <w:rPr>
          <w:rFonts w:eastAsia="Times New Roman" w:cs="Times New Roman"/>
          <w:bCs/>
          <w:szCs w:val="20"/>
          <w:lang w:eastAsia="en-PH"/>
        </w:rPr>
      </w:pPr>
      <w:r>
        <w:rPr>
          <w:rFonts w:eastAsia="Times New Roman" w:cs="Times New Roman"/>
          <w:bCs/>
          <w:szCs w:val="20"/>
          <w:lang w:eastAsia="en-PH"/>
        </w:rPr>
        <w:t>Figure 38 A-B. Confirm Attach File Storyboard</w:t>
      </w:r>
    </w:p>
    <w:p w14:paraId="4226374F" w14:textId="77777777" w:rsidR="00E2426E" w:rsidRPr="00E2426E" w:rsidRDefault="00E2426E" w:rsidP="00E2426E">
      <w:pPr>
        <w:tabs>
          <w:tab w:val="left" w:pos="2547"/>
          <w:tab w:val="center" w:pos="4320"/>
        </w:tabs>
        <w:spacing w:line="360" w:lineRule="auto"/>
        <w:rPr>
          <w:rFonts w:eastAsia="Times New Roman" w:cs="Times New Roman"/>
          <w:bCs/>
          <w:szCs w:val="20"/>
          <w:lang w:eastAsia="en-PH"/>
        </w:rPr>
      </w:pPr>
    </w:p>
    <w:p w14:paraId="3C0D879E" w14:textId="36866B5D" w:rsidR="00CC72E3" w:rsidRDefault="00CC72E3" w:rsidP="00CC72E3">
      <w:pPr>
        <w:tabs>
          <w:tab w:val="left" w:pos="2547"/>
          <w:tab w:val="center" w:pos="4320"/>
        </w:tabs>
        <w:spacing w:line="360" w:lineRule="auto"/>
        <w:jc w:val="left"/>
        <w:rPr>
          <w:rFonts w:eastAsia="Times New Roman" w:cs="Times New Roman"/>
          <w:b w:val="0"/>
          <w:szCs w:val="20"/>
          <w:lang w:eastAsia="en-PH"/>
        </w:rPr>
      </w:pPr>
      <w:r>
        <w:rPr>
          <w:noProof/>
        </w:rPr>
        <mc:AlternateContent>
          <mc:Choice Requires="wps">
            <w:drawing>
              <wp:anchor distT="0" distB="0" distL="114300" distR="114300" simplePos="0" relativeHeight="252097024" behindDoc="0" locked="0" layoutInCell="1" allowOverlap="1" wp14:anchorId="5120B526" wp14:editId="29FF1E69">
                <wp:simplePos x="0" y="0"/>
                <wp:positionH relativeFrom="column">
                  <wp:posOffset>25188</wp:posOffset>
                </wp:positionH>
                <wp:positionV relativeFrom="paragraph">
                  <wp:posOffset>256540</wp:posOffset>
                </wp:positionV>
                <wp:extent cx="571500" cy="457200"/>
                <wp:effectExtent l="0" t="0" r="19050" b="19050"/>
                <wp:wrapNone/>
                <wp:docPr id="1060" name="Oval 106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578F2" w14:textId="74A08F05" w:rsidR="00CC72E3" w:rsidRPr="007F12E6" w:rsidRDefault="00CC72E3" w:rsidP="00CC72E3">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9</w:t>
                            </w:r>
                            <w:r>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20B526" id="Oval 1060" o:spid="_x0000_s1055" style="position:absolute;margin-left:2pt;margin-top:20.2pt;width:45pt;height:36pt;z-index:25209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" fillcolor="white [3212]" strokecolor="black [3213]" strokeweight="1pt">
                <v:stroke joinstyle="miter"/>
                <v:textbox>
                  <w:txbxContent>
                    <w:p w14:paraId="43A578F2" w14:textId="74A08F05" w:rsidR="00CC72E3" w:rsidRPr="007F12E6" w:rsidRDefault="00CC72E3" w:rsidP="00CC72E3">
                      <w:pPr>
                        <w:jc w:val="both"/>
                        <w:rPr>
                          <w:color w:val="000000" w:themeColor="text1"/>
                          <w:sz w:val="18"/>
                          <w:szCs w:val="16"/>
                          <w:lang w:val="en-US"/>
                        </w:rPr>
                      </w:pPr>
                      <w:r>
                        <w:rPr>
                          <w:color w:val="000000" w:themeColor="text1"/>
                          <w:sz w:val="18"/>
                          <w:szCs w:val="16"/>
                          <w:lang w:val="en-US"/>
                        </w:rPr>
                        <w:t>3</w:t>
                      </w:r>
                      <w:r w:rsidR="00E2426E">
                        <w:rPr>
                          <w:color w:val="000000" w:themeColor="text1"/>
                          <w:sz w:val="18"/>
                          <w:szCs w:val="16"/>
                          <w:lang w:val="en-US"/>
                        </w:rPr>
                        <w:t>9</w:t>
                      </w:r>
                      <w:r>
                        <w:rPr>
                          <w:color w:val="000000" w:themeColor="text1"/>
                          <w:sz w:val="18"/>
                          <w:szCs w:val="16"/>
                          <w:lang w:val="en-US"/>
                        </w:rPr>
                        <w:t>A</w:t>
                      </w:r>
                    </w:p>
                  </w:txbxContent>
                </v:textbox>
              </v:oval>
            </w:pict>
          </mc:Fallback>
        </mc:AlternateContent>
      </w:r>
      <w:r>
        <w:rPr>
          <w:rFonts w:eastAsia="Times New Roman" w:cs="Times New Roman"/>
          <w:b w:val="0"/>
          <w:szCs w:val="20"/>
          <w:lang w:eastAsia="en-PH"/>
        </w:rPr>
        <w:t>REQ</w:t>
      </w:r>
      <w:r w:rsidR="00E2426E">
        <w:rPr>
          <w:rFonts w:eastAsia="Times New Roman" w:cs="Times New Roman"/>
          <w:b w:val="0"/>
          <w:szCs w:val="20"/>
          <w:lang w:eastAsia="en-PH"/>
        </w:rPr>
        <w:t>13</w:t>
      </w:r>
      <w:r>
        <w:rPr>
          <w:rFonts w:eastAsia="Times New Roman" w:cs="Times New Roman"/>
          <w:b w:val="0"/>
          <w:szCs w:val="20"/>
          <w:lang w:eastAsia="en-PH"/>
        </w:rPr>
        <w:t>. The worker shall be able to manage the cage of the farm.</w:t>
      </w:r>
    </w:p>
    <w:p w14:paraId="3EE0149C" w14:textId="2EBE6E33"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6F3B1FC6" w14:textId="77777777" w:rsidR="00CC72E3" w:rsidRDefault="00CC72E3" w:rsidP="00CC72E3">
      <w:pPr>
        <w:tabs>
          <w:tab w:val="left" w:pos="2547"/>
          <w:tab w:val="center" w:pos="4320"/>
        </w:tabs>
        <w:spacing w:line="360" w:lineRule="auto"/>
        <w:jc w:val="left"/>
        <w:rPr>
          <w:rFonts w:eastAsia="Times New Roman" w:cs="Times New Roman"/>
          <w:b w:val="0"/>
          <w:szCs w:val="20"/>
          <w:lang w:eastAsia="en-PH"/>
        </w:rPr>
      </w:pPr>
      <w:r w:rsidRPr="00CC72E3">
        <w:rPr>
          <w:rFonts w:eastAsia="Times New Roman" w:cs="Times New Roman"/>
          <w:b w:val="0"/>
          <w:noProof/>
          <w:szCs w:val="20"/>
          <w:lang w:eastAsia="en-PH"/>
        </w:rPr>
        <w:drawing>
          <wp:anchor distT="0" distB="0" distL="114300" distR="114300" simplePos="0" relativeHeight="252096000" behindDoc="0" locked="0" layoutInCell="1" allowOverlap="1" wp14:anchorId="47083EF3" wp14:editId="259A42BD">
            <wp:simplePos x="0" y="0"/>
            <wp:positionH relativeFrom="column">
              <wp:posOffset>0</wp:posOffset>
            </wp:positionH>
            <wp:positionV relativeFrom="paragraph">
              <wp:posOffset>66887</wp:posOffset>
            </wp:positionV>
            <wp:extent cx="5486400" cy="3572933"/>
            <wp:effectExtent l="0" t="0" r="0" b="889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489279" cy="3574808"/>
                    </a:xfrm>
                    <a:prstGeom prst="rect">
                      <a:avLst/>
                    </a:prstGeom>
                  </pic:spPr>
                </pic:pic>
              </a:graphicData>
            </a:graphic>
            <wp14:sizeRelH relativeFrom="page">
              <wp14:pctWidth>0</wp14:pctWidth>
            </wp14:sizeRelH>
            <wp14:sizeRelV relativeFrom="page">
              <wp14:pctHeight>0</wp14:pctHeight>
            </wp14:sizeRelV>
          </wp:anchor>
        </w:drawing>
      </w:r>
    </w:p>
    <w:p w14:paraId="6B5D3D9D" w14:textId="77777777" w:rsidR="00CC72E3" w:rsidRPr="00CC72E3" w:rsidRDefault="00CC72E3" w:rsidP="00CC72E3">
      <w:pPr>
        <w:rPr>
          <w:rFonts w:eastAsia="Times New Roman" w:cs="Times New Roman"/>
          <w:szCs w:val="20"/>
          <w:lang w:eastAsia="en-PH"/>
        </w:rPr>
      </w:pPr>
    </w:p>
    <w:p w14:paraId="0655A07F" w14:textId="77777777" w:rsidR="00CC72E3" w:rsidRPr="00CC72E3" w:rsidRDefault="00CC72E3" w:rsidP="00CC72E3">
      <w:pPr>
        <w:rPr>
          <w:rFonts w:eastAsia="Times New Roman" w:cs="Times New Roman"/>
          <w:szCs w:val="20"/>
          <w:lang w:eastAsia="en-PH"/>
        </w:rPr>
      </w:pPr>
    </w:p>
    <w:p w14:paraId="3DEFCEE0" w14:textId="77777777" w:rsidR="00CC72E3" w:rsidRPr="00CC72E3" w:rsidRDefault="00CC72E3" w:rsidP="00CC72E3">
      <w:pPr>
        <w:rPr>
          <w:rFonts w:eastAsia="Times New Roman" w:cs="Times New Roman"/>
          <w:szCs w:val="20"/>
          <w:lang w:eastAsia="en-PH"/>
        </w:rPr>
      </w:pPr>
    </w:p>
    <w:p w14:paraId="3F495499" w14:textId="77777777" w:rsidR="00CC72E3" w:rsidRPr="00CC72E3" w:rsidRDefault="00CC72E3" w:rsidP="00CC72E3">
      <w:pPr>
        <w:rPr>
          <w:rFonts w:eastAsia="Times New Roman" w:cs="Times New Roman"/>
          <w:szCs w:val="20"/>
          <w:lang w:eastAsia="en-PH"/>
        </w:rPr>
      </w:pPr>
    </w:p>
    <w:p w14:paraId="4648BF64" w14:textId="77777777" w:rsidR="00CC72E3" w:rsidRPr="00CC72E3" w:rsidRDefault="00CC72E3" w:rsidP="00CC72E3">
      <w:pPr>
        <w:rPr>
          <w:rFonts w:eastAsia="Times New Roman" w:cs="Times New Roman"/>
          <w:szCs w:val="20"/>
          <w:lang w:eastAsia="en-PH"/>
        </w:rPr>
      </w:pPr>
    </w:p>
    <w:p w14:paraId="78911542" w14:textId="77777777" w:rsidR="00CC72E3" w:rsidRPr="00CC72E3" w:rsidRDefault="00CC72E3" w:rsidP="00CC72E3">
      <w:pPr>
        <w:rPr>
          <w:rFonts w:eastAsia="Times New Roman" w:cs="Times New Roman"/>
          <w:szCs w:val="20"/>
          <w:lang w:eastAsia="en-PH"/>
        </w:rPr>
      </w:pPr>
    </w:p>
    <w:p w14:paraId="49F783D6" w14:textId="77777777" w:rsidR="00CC72E3" w:rsidRPr="00CC72E3" w:rsidRDefault="00CC72E3" w:rsidP="00CC72E3">
      <w:pPr>
        <w:rPr>
          <w:rFonts w:eastAsia="Times New Roman" w:cs="Times New Roman"/>
          <w:szCs w:val="20"/>
          <w:lang w:eastAsia="en-PH"/>
        </w:rPr>
      </w:pPr>
    </w:p>
    <w:p w14:paraId="3254D4F0" w14:textId="77777777" w:rsidR="00CC72E3" w:rsidRPr="00CC72E3" w:rsidRDefault="00CC72E3" w:rsidP="00CC72E3">
      <w:pPr>
        <w:rPr>
          <w:rFonts w:eastAsia="Times New Roman" w:cs="Times New Roman"/>
          <w:szCs w:val="20"/>
          <w:lang w:eastAsia="en-PH"/>
        </w:rPr>
      </w:pPr>
    </w:p>
    <w:p w14:paraId="0BBA818C" w14:textId="77777777" w:rsidR="00CC72E3" w:rsidRPr="00CC72E3" w:rsidRDefault="00CC72E3" w:rsidP="00CC72E3">
      <w:pPr>
        <w:rPr>
          <w:rFonts w:eastAsia="Times New Roman" w:cs="Times New Roman"/>
          <w:szCs w:val="20"/>
          <w:lang w:eastAsia="en-PH"/>
        </w:rPr>
      </w:pPr>
    </w:p>
    <w:p w14:paraId="1B633917" w14:textId="77777777" w:rsidR="00CC72E3" w:rsidRPr="00CC72E3" w:rsidRDefault="00CC72E3" w:rsidP="00CC72E3">
      <w:pPr>
        <w:rPr>
          <w:rFonts w:eastAsia="Times New Roman" w:cs="Times New Roman"/>
          <w:szCs w:val="20"/>
          <w:lang w:eastAsia="en-PH"/>
        </w:rPr>
      </w:pPr>
    </w:p>
    <w:p w14:paraId="20289C2C" w14:textId="77777777" w:rsidR="00CC72E3" w:rsidRPr="00CC72E3" w:rsidRDefault="00CC72E3" w:rsidP="00CC72E3">
      <w:pPr>
        <w:rPr>
          <w:rFonts w:eastAsia="Times New Roman" w:cs="Times New Roman"/>
          <w:szCs w:val="20"/>
          <w:lang w:eastAsia="en-PH"/>
        </w:rPr>
      </w:pPr>
    </w:p>
    <w:p w14:paraId="6F11A75D" w14:textId="77777777" w:rsidR="00CC72E3" w:rsidRPr="00CC72E3" w:rsidRDefault="00CC72E3" w:rsidP="00CC72E3">
      <w:pPr>
        <w:rPr>
          <w:rFonts w:eastAsia="Times New Roman" w:cs="Times New Roman"/>
          <w:szCs w:val="20"/>
          <w:lang w:eastAsia="en-PH"/>
        </w:rPr>
      </w:pPr>
    </w:p>
    <w:p w14:paraId="4530209C" w14:textId="77777777" w:rsidR="00CC72E3" w:rsidRPr="00CC72E3" w:rsidRDefault="00CC72E3" w:rsidP="00CC72E3">
      <w:pPr>
        <w:rPr>
          <w:rFonts w:eastAsia="Times New Roman" w:cs="Times New Roman"/>
          <w:szCs w:val="20"/>
          <w:lang w:eastAsia="en-PH"/>
        </w:rPr>
      </w:pPr>
    </w:p>
    <w:p w14:paraId="1525E48C" w14:textId="77777777" w:rsidR="00CC72E3" w:rsidRPr="00CC72E3" w:rsidRDefault="00CC72E3" w:rsidP="00CC72E3">
      <w:pPr>
        <w:rPr>
          <w:rFonts w:eastAsia="Times New Roman" w:cs="Times New Roman"/>
          <w:szCs w:val="20"/>
          <w:lang w:eastAsia="en-PH"/>
        </w:rPr>
      </w:pPr>
    </w:p>
    <w:p w14:paraId="25271B76" w14:textId="77777777" w:rsidR="00CC72E3" w:rsidRPr="00CC72E3" w:rsidRDefault="00CC72E3" w:rsidP="00CC72E3">
      <w:pPr>
        <w:rPr>
          <w:rFonts w:eastAsia="Times New Roman" w:cs="Times New Roman"/>
          <w:szCs w:val="20"/>
          <w:lang w:eastAsia="en-PH"/>
        </w:rPr>
      </w:pPr>
    </w:p>
    <w:p w14:paraId="29AB939D" w14:textId="77777777" w:rsidR="00CC72E3" w:rsidRPr="00CC72E3" w:rsidRDefault="00CC72E3" w:rsidP="00CC72E3">
      <w:pPr>
        <w:rPr>
          <w:rFonts w:eastAsia="Times New Roman" w:cs="Times New Roman"/>
          <w:szCs w:val="20"/>
          <w:lang w:eastAsia="en-PH"/>
        </w:rPr>
      </w:pPr>
    </w:p>
    <w:p w14:paraId="6B396CB2" w14:textId="77777777" w:rsidR="00CC72E3" w:rsidRPr="00CC72E3" w:rsidRDefault="00CC72E3" w:rsidP="00CC72E3">
      <w:pPr>
        <w:rPr>
          <w:rFonts w:eastAsia="Times New Roman" w:cs="Times New Roman"/>
          <w:szCs w:val="20"/>
          <w:lang w:eastAsia="en-PH"/>
        </w:rPr>
      </w:pPr>
    </w:p>
    <w:p w14:paraId="01C3E2EC" w14:textId="77777777" w:rsidR="00CC72E3" w:rsidRPr="00CC72E3" w:rsidRDefault="00CC72E3" w:rsidP="00CC72E3">
      <w:pPr>
        <w:rPr>
          <w:rFonts w:eastAsia="Times New Roman" w:cs="Times New Roman"/>
          <w:szCs w:val="20"/>
          <w:lang w:eastAsia="en-PH"/>
        </w:rPr>
      </w:pPr>
    </w:p>
    <w:p w14:paraId="3EF38E8E" w14:textId="77777777" w:rsidR="00CC72E3" w:rsidRPr="00CC72E3" w:rsidRDefault="00CC72E3" w:rsidP="00CC72E3">
      <w:pPr>
        <w:rPr>
          <w:rFonts w:eastAsia="Times New Roman" w:cs="Times New Roman"/>
          <w:szCs w:val="20"/>
          <w:lang w:eastAsia="en-PH"/>
        </w:rPr>
      </w:pPr>
    </w:p>
    <w:p w14:paraId="37B0144E" w14:textId="77777777" w:rsidR="00CC72E3" w:rsidRDefault="00CC72E3" w:rsidP="00CC72E3">
      <w:pPr>
        <w:rPr>
          <w:rFonts w:eastAsia="Times New Roman" w:cs="Times New Roman"/>
          <w:b w:val="0"/>
          <w:szCs w:val="20"/>
          <w:lang w:eastAsia="en-PH"/>
        </w:rPr>
      </w:pPr>
    </w:p>
    <w:p w14:paraId="1A7C8C57" w14:textId="480BD8CF" w:rsidR="001137E3" w:rsidRDefault="00CC72E3" w:rsidP="00E2426E">
      <w:pPr>
        <w:tabs>
          <w:tab w:val="left" w:pos="3013"/>
          <w:tab w:val="center" w:pos="4320"/>
        </w:tabs>
        <w:spacing w:line="360" w:lineRule="auto"/>
        <w:jc w:val="both"/>
        <w:rPr>
          <w:b w:val="0"/>
          <w:bCs/>
        </w:rPr>
        <w:sectPr w:rsidR="001137E3" w:rsidSect="00341779">
          <w:pgSz w:w="12240" w:h="15840" w:code="1"/>
          <w:pgMar w:top="1440" w:right="1440" w:bottom="1440" w:left="2160" w:header="720" w:footer="288" w:gutter="0"/>
          <w:cols w:space="720"/>
          <w:docGrid w:linePitch="360"/>
        </w:sectPr>
      </w:pPr>
      <w:r>
        <w:rPr>
          <w:rFonts w:eastAsia="Times New Roman" w:cs="Times New Roman"/>
          <w:b w:val="0"/>
          <w:bCs/>
          <w:szCs w:val="20"/>
          <w:lang w:eastAsia="en-PH"/>
        </w:rPr>
        <w:t xml:space="preserve">The user should </w:t>
      </w:r>
      <w:r w:rsidR="000433EE">
        <w:rPr>
          <w:rFonts w:eastAsia="Times New Roman" w:cs="Times New Roman"/>
          <w:b w:val="0"/>
          <w:bCs/>
          <w:szCs w:val="20"/>
          <w:lang w:eastAsia="en-PH"/>
        </w:rPr>
        <w:t>click the “Manage Cage” module as shown in item number one (1) and by clicking the “Create” as shown in item number two (2) to create a cage.</w:t>
      </w:r>
    </w:p>
    <w:p w14:paraId="7827BC0B" w14:textId="714E6E02" w:rsidR="005B1038" w:rsidRPr="000E702E" w:rsidRDefault="005B1038" w:rsidP="00EE3DF5">
      <w:pPr>
        <w:pStyle w:val="BodyofResearch"/>
        <w:rPr>
          <w:b/>
          <w:bCs/>
        </w:rPr>
      </w:pPr>
      <w:r w:rsidRPr="000E702E">
        <w:rPr>
          <w:b/>
          <w:bCs/>
        </w:rPr>
        <w:lastRenderedPageBreak/>
        <w:t>Non-Functional Requirements</w:t>
      </w:r>
    </w:p>
    <w:p w14:paraId="68DF2C00" w14:textId="637E51E0" w:rsidR="005B1038" w:rsidRDefault="005B1038" w:rsidP="00EE3DF5">
      <w:pPr>
        <w:pStyle w:val="BodyofResearch"/>
      </w:pPr>
      <w:r>
        <w:t xml:space="preserve">The non-functional requirements </w:t>
      </w:r>
      <w:r w:rsidR="000E702E">
        <w:t>are</w:t>
      </w:r>
      <w:r w:rsidR="008F7C10">
        <w:t xml:space="preserve"> requirement that </w:t>
      </w:r>
      <w:r w:rsidR="009258DA">
        <w:t>include</w:t>
      </w:r>
      <w:r>
        <w:t xml:space="preserve"> the categories that are used to examine </w:t>
      </w:r>
      <w:r w:rsidR="008F7C10">
        <w:t xml:space="preserve">the operation of </w:t>
      </w:r>
      <w:r>
        <w:t xml:space="preserve">the system. </w:t>
      </w:r>
      <w:r w:rsidR="009258DA">
        <w:t xml:space="preserve">It </w:t>
      </w:r>
      <w:r w:rsidR="007215E2">
        <w:t>describes</w:t>
      </w:r>
      <w:r w:rsidR="009258DA">
        <w:t xml:space="preserve"> the measurement of the time spent in processing the </w:t>
      </w:r>
      <w:r w:rsidR="007215E2">
        <w:t xml:space="preserve">web and mobile </w:t>
      </w:r>
      <w:r w:rsidR="009258DA">
        <w:t xml:space="preserve">pages, </w:t>
      </w:r>
      <w:r w:rsidR="007215E2">
        <w:t>its dependability in storing and retrieving data of the web application. Here are the non-functional requirements of Web-based Piggery Management System with Mobile-based QR Code Scanner for RVM Hog Farm in Lamba, Banga South Cotabato</w:t>
      </w:r>
      <w:r w:rsidR="0096470F">
        <w:t>, w</w:t>
      </w:r>
      <w:r w:rsidR="007215E2">
        <w:t xml:space="preserve">hich includes the operational, performance, </w:t>
      </w:r>
      <w:r w:rsidR="008F7C10">
        <w:t>security, usability, reliability, efficiency, maint</w:t>
      </w:r>
      <w:r w:rsidR="0096470F">
        <w:t>ainability</w:t>
      </w:r>
      <w:r w:rsidR="008F7C10">
        <w:t>, and portability requirements.</w:t>
      </w:r>
    </w:p>
    <w:p w14:paraId="01258E21" w14:textId="1DC97788" w:rsidR="008F7C10" w:rsidRDefault="008F7C10" w:rsidP="00EE3DF5">
      <w:pPr>
        <w:pStyle w:val="BodyofResearch"/>
      </w:pPr>
    </w:p>
    <w:p w14:paraId="54FB50B5" w14:textId="4BF1FE22" w:rsidR="00356AB0" w:rsidRPr="000E702E" w:rsidRDefault="00356AB0" w:rsidP="00EE3DF5">
      <w:pPr>
        <w:pStyle w:val="BodyofResearch"/>
        <w:rPr>
          <w:b/>
          <w:bCs/>
        </w:rPr>
      </w:pPr>
      <w:r w:rsidRPr="000E702E">
        <w:rPr>
          <w:b/>
          <w:bCs/>
        </w:rPr>
        <w:t xml:space="preserve">Web </w:t>
      </w:r>
      <w:r w:rsidR="00654438" w:rsidRPr="000E702E">
        <w:rPr>
          <w:b/>
          <w:bCs/>
        </w:rPr>
        <w:t>Application:</w:t>
      </w:r>
    </w:p>
    <w:p w14:paraId="1DAF45FB" w14:textId="399BA4EB" w:rsidR="00654438" w:rsidRPr="000E702E" w:rsidRDefault="00654438" w:rsidP="002C370A">
      <w:pPr>
        <w:pStyle w:val="BodyofResearch"/>
        <w:rPr>
          <w:b/>
          <w:bCs/>
        </w:rPr>
      </w:pPr>
      <w:r w:rsidRPr="000E702E">
        <w:rPr>
          <w:b/>
          <w:bCs/>
        </w:rPr>
        <w:t>Operational Requirements</w:t>
      </w:r>
    </w:p>
    <w:p w14:paraId="2312A776" w14:textId="237300F9" w:rsidR="00654438" w:rsidRDefault="00654438" w:rsidP="002C370A">
      <w:pPr>
        <w:pStyle w:val="BodyofResearch"/>
      </w:pPr>
      <w:r>
        <w:t>REQ</w:t>
      </w:r>
      <w:r w:rsidR="00BE38A2">
        <w:t>0</w:t>
      </w:r>
      <w:r w:rsidR="00984D02">
        <w:t>0</w:t>
      </w:r>
      <w:r>
        <w:t>1</w:t>
      </w:r>
      <w:r w:rsidR="00984D02">
        <w:t>.</w:t>
      </w:r>
      <w:r>
        <w:t xml:space="preserve"> The web application </w:t>
      </w:r>
      <w:r w:rsidR="00775FB1" w:rsidRPr="00984D02">
        <w:rPr>
          <w:highlight w:val="yellow"/>
        </w:rPr>
        <w:t>should</w:t>
      </w:r>
      <w:r>
        <w:t xml:space="preserve"> operate on all platforms with web browsers. Google Chrome and Mozilla Firefox are recommended browsers.</w:t>
      </w:r>
    </w:p>
    <w:p w14:paraId="57865F04" w14:textId="1F070996" w:rsidR="00654438" w:rsidRDefault="00654438" w:rsidP="002C370A">
      <w:pPr>
        <w:pStyle w:val="BodyofResearch"/>
      </w:pPr>
      <w:r>
        <w:t>REQ</w:t>
      </w:r>
      <w:r w:rsidR="00BE38A2">
        <w:t>0</w:t>
      </w:r>
      <w:r w:rsidR="00984D02">
        <w:t>0</w:t>
      </w:r>
      <w:r>
        <w:t>2</w:t>
      </w:r>
      <w:r w:rsidR="00984D02">
        <w:t>.</w:t>
      </w:r>
      <w:r>
        <w:t xml:space="preserve"> The </w:t>
      </w:r>
      <w:r w:rsidR="00D118F2">
        <w:t>web application</w:t>
      </w:r>
      <w:r w:rsidR="0006325B">
        <w:t xml:space="preserve"> </w:t>
      </w:r>
      <w:r w:rsidR="00984D02">
        <w:t>should</w:t>
      </w:r>
      <w:r w:rsidR="0006325B">
        <w:t xml:space="preserve"> operate to use printer for printing reports.</w:t>
      </w:r>
    </w:p>
    <w:p w14:paraId="6C077B0F" w14:textId="77777777" w:rsidR="00984D02" w:rsidRDefault="00984D02" w:rsidP="005C16E5">
      <w:pPr>
        <w:pStyle w:val="BodyofResearch"/>
        <w:ind w:firstLine="720"/>
      </w:pPr>
    </w:p>
    <w:p w14:paraId="46E55738" w14:textId="3CD140EF" w:rsidR="0006325B" w:rsidRPr="000E702E" w:rsidRDefault="0006325B" w:rsidP="002C370A">
      <w:pPr>
        <w:pStyle w:val="BodyofResearch"/>
        <w:rPr>
          <w:b/>
          <w:bCs/>
        </w:rPr>
      </w:pPr>
      <w:r w:rsidRPr="000E702E">
        <w:rPr>
          <w:b/>
          <w:bCs/>
        </w:rPr>
        <w:t>Performance Requirements</w:t>
      </w:r>
    </w:p>
    <w:p w14:paraId="71237270" w14:textId="25C12D67" w:rsidR="008D199F" w:rsidRDefault="0006325B" w:rsidP="002C370A">
      <w:pPr>
        <w:pStyle w:val="BodyofResearch"/>
      </w:pPr>
      <w:r>
        <w:t>REQ</w:t>
      </w:r>
      <w:r w:rsidR="00BE38A2">
        <w:t>0</w:t>
      </w:r>
      <w:r w:rsidR="00984D02">
        <w:t>03.</w:t>
      </w:r>
      <w:r>
        <w:t xml:space="preserve"> The web application</w:t>
      </w:r>
      <w:r w:rsidR="00076006">
        <w:t xml:space="preserve"> </w:t>
      </w:r>
      <w:r w:rsidR="00BE38A2" w:rsidRPr="00984D02">
        <w:rPr>
          <w:highlight w:val="yellow"/>
        </w:rPr>
        <w:t>sh</w:t>
      </w:r>
      <w:r w:rsidR="00984D02" w:rsidRPr="00984D02">
        <w:rPr>
          <w:highlight w:val="yellow"/>
        </w:rPr>
        <w:t>ould</w:t>
      </w:r>
      <w:r w:rsidR="002B0FAB">
        <w:t xml:space="preserve"> retrieve</w:t>
      </w:r>
      <w:r w:rsidR="00076006">
        <w:t xml:space="preserve"> data in 3 to 8 seconds with stable internet connection of 100mbps.</w:t>
      </w:r>
    </w:p>
    <w:p w14:paraId="44D48258" w14:textId="7608D7CC" w:rsidR="00076006" w:rsidRDefault="00D14807" w:rsidP="002C370A">
      <w:pPr>
        <w:pStyle w:val="BodyofResearch"/>
      </w:pPr>
      <w:r>
        <w:t>REQ</w:t>
      </w:r>
      <w:r w:rsidR="00BE38A2">
        <w:t>0</w:t>
      </w:r>
      <w:r w:rsidR="00984D02">
        <w:t>04.</w:t>
      </w:r>
      <w:r>
        <w:t xml:space="preserve"> The web application </w:t>
      </w:r>
      <w:r w:rsidR="00BE38A2" w:rsidRPr="00984D02">
        <w:rPr>
          <w:highlight w:val="yellow"/>
        </w:rPr>
        <w:t>sh</w:t>
      </w:r>
      <w:r w:rsidR="00984D02" w:rsidRPr="00984D02">
        <w:rPr>
          <w:highlight w:val="yellow"/>
        </w:rPr>
        <w:t>ould</w:t>
      </w:r>
      <w:r>
        <w:t xml:space="preserve"> upload 5000 data of </w:t>
      </w:r>
      <w:r w:rsidR="002A76F5">
        <w:t xml:space="preserve">pigs, sow, and boar </w:t>
      </w:r>
      <w:r w:rsidR="002A5B1B">
        <w:t>within 5 minutes with stable internet connection of 100mbps.</w:t>
      </w:r>
    </w:p>
    <w:p w14:paraId="4C4B95EF" w14:textId="77777777" w:rsidR="00984D02" w:rsidRDefault="00984D02" w:rsidP="005C16E5">
      <w:pPr>
        <w:pStyle w:val="BodyofResearch"/>
        <w:ind w:left="720"/>
      </w:pPr>
    </w:p>
    <w:p w14:paraId="7BD114AA" w14:textId="08B7C5D8" w:rsidR="00E95E8F" w:rsidRDefault="002A5B1B" w:rsidP="002C370A">
      <w:pPr>
        <w:pStyle w:val="BodyofResearch"/>
      </w:pPr>
      <w:r w:rsidRPr="00E95E8F">
        <w:rPr>
          <w:b/>
          <w:bCs/>
        </w:rPr>
        <w:t xml:space="preserve">Security </w:t>
      </w:r>
      <w:r w:rsidR="00E95E8F" w:rsidRPr="00E95E8F">
        <w:rPr>
          <w:b/>
          <w:bCs/>
        </w:rPr>
        <w:t>Requirements</w:t>
      </w:r>
    </w:p>
    <w:p w14:paraId="0D2DA32C" w14:textId="5AE8F5EF" w:rsidR="00E95E8F" w:rsidRDefault="00E95E8F" w:rsidP="002C370A">
      <w:pPr>
        <w:pStyle w:val="BodyofResearch"/>
      </w:pPr>
      <w:r>
        <w:t>REQ</w:t>
      </w:r>
      <w:r w:rsidR="00BE38A2">
        <w:t>0</w:t>
      </w:r>
      <w:r w:rsidR="00984D02">
        <w:t>05.</w:t>
      </w:r>
      <w:r w:rsidR="00823ECB">
        <w:t xml:space="preserve"> </w:t>
      </w:r>
      <w:r w:rsidR="00A05C60">
        <w:t xml:space="preserve">Owner, </w:t>
      </w:r>
      <w:r w:rsidR="00984D02">
        <w:t>W</w:t>
      </w:r>
      <w:r w:rsidR="00A05C60">
        <w:t xml:space="preserve">orkers, and </w:t>
      </w:r>
      <w:r w:rsidR="00984D02">
        <w:t>V</w:t>
      </w:r>
      <w:r w:rsidR="00A05C60">
        <w:t xml:space="preserve">eterinarian </w:t>
      </w:r>
      <w:r w:rsidR="00BE38A2">
        <w:t>sh</w:t>
      </w:r>
      <w:r w:rsidR="00984D02">
        <w:t>ould</w:t>
      </w:r>
      <w:r w:rsidR="00BE38A2">
        <w:t xml:space="preserve"> be able to</w:t>
      </w:r>
      <w:r w:rsidR="00A05C60">
        <w:t xml:space="preserve"> use modules in the mobile application to scan and search </w:t>
      </w:r>
      <w:r w:rsidR="00047B55">
        <w:t>pig information.</w:t>
      </w:r>
    </w:p>
    <w:p w14:paraId="023481EC" w14:textId="0AC3D02A" w:rsidR="00047B55" w:rsidRDefault="00047B55" w:rsidP="002C370A">
      <w:pPr>
        <w:pStyle w:val="BodyofResearch"/>
      </w:pPr>
      <w:r>
        <w:t>REQ</w:t>
      </w:r>
      <w:r w:rsidR="00984D02">
        <w:t>006.</w:t>
      </w:r>
      <w:r>
        <w:t xml:space="preserve"> </w:t>
      </w:r>
      <w:r w:rsidR="00C1110F">
        <w:t>The web application sh</w:t>
      </w:r>
      <w:r w:rsidR="00BE38A2">
        <w:t>all be able to</w:t>
      </w:r>
      <w:r w:rsidR="00C1110F">
        <w:t xml:space="preserve"> provide</w:t>
      </w:r>
      <w:r w:rsidR="005F39A2">
        <w:t xml:space="preserve"> </w:t>
      </w:r>
      <w:r w:rsidR="00261625">
        <w:t>user authentication</w:t>
      </w:r>
      <w:r w:rsidR="00403631">
        <w:t xml:space="preserve"> and unauthorized users sh</w:t>
      </w:r>
      <w:r w:rsidR="00BE38A2">
        <w:t>all</w:t>
      </w:r>
      <w:r w:rsidR="00403631">
        <w:t xml:space="preserve"> not b</w:t>
      </w:r>
      <w:r w:rsidR="00BE38A2">
        <w:t>e able</w:t>
      </w:r>
      <w:r w:rsidR="00403631">
        <w:t xml:space="preserve"> to access the system </w:t>
      </w:r>
      <w:r w:rsidR="00DF41AE">
        <w:t>so that the integrity and security of ea</w:t>
      </w:r>
      <w:r w:rsidR="000E6AFE">
        <w:t>ch user and the data must be maintained.</w:t>
      </w:r>
    </w:p>
    <w:p w14:paraId="151582AC" w14:textId="77777777" w:rsidR="00984D02" w:rsidRDefault="00984D02" w:rsidP="005C16E5">
      <w:pPr>
        <w:pStyle w:val="BodyofResearch"/>
        <w:ind w:left="720"/>
      </w:pPr>
    </w:p>
    <w:p w14:paraId="43B0C357" w14:textId="303E700F" w:rsidR="00E95E8F" w:rsidRPr="009D196A" w:rsidRDefault="009D196A" w:rsidP="002C370A">
      <w:pPr>
        <w:pStyle w:val="BodyofResearch"/>
        <w:rPr>
          <w:b/>
          <w:bCs/>
        </w:rPr>
      </w:pPr>
      <w:r w:rsidRPr="009D196A">
        <w:rPr>
          <w:b/>
          <w:bCs/>
        </w:rPr>
        <w:t>Usability Requirements</w:t>
      </w:r>
    </w:p>
    <w:p w14:paraId="2326E116" w14:textId="57713A4B" w:rsidR="008F7C10" w:rsidRDefault="004E4C4F" w:rsidP="002C370A">
      <w:pPr>
        <w:pStyle w:val="BodyofResearch"/>
      </w:pPr>
      <w:r>
        <w:t>REQ</w:t>
      </w:r>
      <w:r w:rsidR="00BE38A2">
        <w:t>0</w:t>
      </w:r>
      <w:r w:rsidR="00984D02">
        <w:t>07.</w:t>
      </w:r>
      <w:r>
        <w:t xml:space="preserve"> </w:t>
      </w:r>
      <w:r w:rsidR="00B708AD">
        <w:t xml:space="preserve">The interface of website application </w:t>
      </w:r>
      <w:r w:rsidR="00786D25">
        <w:t>is easy to use</w:t>
      </w:r>
      <w:r w:rsidR="00360183">
        <w:t xml:space="preserve">, rather than intimidating and </w:t>
      </w:r>
      <w:r w:rsidR="00B801E1">
        <w:t>demanding.</w:t>
      </w:r>
    </w:p>
    <w:p w14:paraId="095D4113" w14:textId="46A2907F" w:rsidR="00B801E1" w:rsidRDefault="00B801E1" w:rsidP="002C370A">
      <w:pPr>
        <w:pStyle w:val="BodyofResearch"/>
      </w:pPr>
      <w:r>
        <w:lastRenderedPageBreak/>
        <w:t>REQ</w:t>
      </w:r>
      <w:r w:rsidR="00BE38A2">
        <w:t>0</w:t>
      </w:r>
      <w:r w:rsidR="00984D02">
        <w:t>08.</w:t>
      </w:r>
      <w:r>
        <w:t xml:space="preserve"> The web application </w:t>
      </w:r>
      <w:r w:rsidR="0052267D">
        <w:t xml:space="preserve">interface </w:t>
      </w:r>
      <w:r>
        <w:t>sh</w:t>
      </w:r>
      <w:r w:rsidR="00984D02">
        <w:t>ould</w:t>
      </w:r>
      <w:r>
        <w:t xml:space="preserve"> be </w:t>
      </w:r>
      <w:r w:rsidR="003F3A27">
        <w:t xml:space="preserve">a </w:t>
      </w:r>
      <w:r>
        <w:t>user friendly</w:t>
      </w:r>
      <w:r w:rsidR="0052267D">
        <w:t>.</w:t>
      </w:r>
    </w:p>
    <w:p w14:paraId="2E0B9074" w14:textId="379630EC" w:rsidR="00984D02" w:rsidRDefault="00984D02" w:rsidP="002C370A">
      <w:pPr>
        <w:pStyle w:val="BodyofResearch"/>
        <w:rPr>
          <w:szCs w:val="24"/>
          <w:lang w:val="en-US"/>
        </w:rPr>
      </w:pPr>
      <w:r>
        <w:t xml:space="preserve">REQ009. </w:t>
      </w:r>
      <w:r w:rsidRPr="0091330A">
        <w:rPr>
          <w:szCs w:val="24"/>
          <w:lang w:val="en-US"/>
        </w:rPr>
        <w:t>The system uses the English language only.</w:t>
      </w:r>
    </w:p>
    <w:p w14:paraId="17DFABB2" w14:textId="77777777" w:rsidR="00984D02" w:rsidRDefault="00984D02" w:rsidP="005C16E5">
      <w:pPr>
        <w:pStyle w:val="BodyofResearch"/>
        <w:ind w:firstLine="720"/>
      </w:pPr>
    </w:p>
    <w:p w14:paraId="5F9F9022" w14:textId="542EBB32" w:rsidR="008B13A7" w:rsidRPr="002F04F1" w:rsidRDefault="00CF5D4E" w:rsidP="002C370A">
      <w:pPr>
        <w:pStyle w:val="BodyofResearch"/>
        <w:rPr>
          <w:b/>
          <w:bCs/>
        </w:rPr>
      </w:pPr>
      <w:r w:rsidRPr="002F04F1">
        <w:rPr>
          <w:b/>
          <w:bCs/>
        </w:rPr>
        <w:t>Reliability Re</w:t>
      </w:r>
      <w:r w:rsidR="002F04F1" w:rsidRPr="002F04F1">
        <w:rPr>
          <w:b/>
          <w:bCs/>
        </w:rPr>
        <w:t>quirements</w:t>
      </w:r>
    </w:p>
    <w:p w14:paraId="1FD043B5" w14:textId="1D5B2281" w:rsidR="002F04F1" w:rsidRDefault="002F04F1" w:rsidP="002C370A">
      <w:pPr>
        <w:pStyle w:val="BodyofResearch"/>
      </w:pPr>
      <w:r>
        <w:t>REQ</w:t>
      </w:r>
      <w:r w:rsidR="00047146">
        <w:t>010.</w:t>
      </w:r>
      <w:r>
        <w:t xml:space="preserve"> </w:t>
      </w:r>
      <w:r w:rsidR="00635A5E">
        <w:t xml:space="preserve">The web application </w:t>
      </w:r>
      <w:r w:rsidR="00635A5E" w:rsidRPr="00047146">
        <w:rPr>
          <w:highlight w:val="yellow"/>
        </w:rPr>
        <w:t>sh</w:t>
      </w:r>
      <w:r w:rsidR="00047146" w:rsidRPr="00047146">
        <w:rPr>
          <w:highlight w:val="yellow"/>
        </w:rPr>
        <w:t>ould</w:t>
      </w:r>
      <w:r w:rsidR="00635A5E">
        <w:t xml:space="preserve"> be able to </w:t>
      </w:r>
      <w:r w:rsidR="007A7E7F">
        <w:t>validate user input.</w:t>
      </w:r>
    </w:p>
    <w:p w14:paraId="70F0B94F" w14:textId="3B15D133" w:rsidR="00747FA7" w:rsidRDefault="00747FA7" w:rsidP="002C370A">
      <w:pPr>
        <w:pStyle w:val="BodyofResearch"/>
      </w:pPr>
      <w:r>
        <w:t>REQ</w:t>
      </w:r>
      <w:r w:rsidR="00047146">
        <w:t>011.</w:t>
      </w:r>
      <w:r>
        <w:t xml:space="preserve"> The web application </w:t>
      </w:r>
      <w:r w:rsidRPr="00047146">
        <w:rPr>
          <w:highlight w:val="yellow"/>
        </w:rPr>
        <w:t>sh</w:t>
      </w:r>
      <w:r w:rsidR="00047146" w:rsidRPr="00047146">
        <w:rPr>
          <w:highlight w:val="yellow"/>
        </w:rPr>
        <w:t>ould</w:t>
      </w:r>
      <w:r>
        <w:t xml:space="preserve"> be able to </w:t>
      </w:r>
      <w:r w:rsidR="00382DCB">
        <w:t>recover all the data in the system.</w:t>
      </w:r>
    </w:p>
    <w:p w14:paraId="367884F4" w14:textId="77777777" w:rsidR="00047146" w:rsidRDefault="00047146" w:rsidP="005C16E5">
      <w:pPr>
        <w:pStyle w:val="BodyofResearch"/>
        <w:ind w:firstLine="720"/>
      </w:pPr>
    </w:p>
    <w:p w14:paraId="5BED98D4" w14:textId="6A78F558" w:rsidR="00382DCB" w:rsidRDefault="00382DCB" w:rsidP="002C370A">
      <w:pPr>
        <w:pStyle w:val="BodyofResearch"/>
        <w:rPr>
          <w:b/>
          <w:bCs/>
        </w:rPr>
      </w:pPr>
      <w:r w:rsidRPr="00382DCB">
        <w:rPr>
          <w:b/>
          <w:bCs/>
        </w:rPr>
        <w:t>Efficiency Requirements</w:t>
      </w:r>
    </w:p>
    <w:p w14:paraId="3D6921F6" w14:textId="3CA2119E" w:rsidR="00382DCB" w:rsidRDefault="00382DCB" w:rsidP="002C370A">
      <w:pPr>
        <w:pStyle w:val="BodyofResearch"/>
      </w:pPr>
      <w:r>
        <w:t>REQ</w:t>
      </w:r>
      <w:r w:rsidR="00047146">
        <w:t>012.</w:t>
      </w:r>
      <w:r>
        <w:t xml:space="preserve"> </w:t>
      </w:r>
      <w:r w:rsidR="00AE40E3">
        <w:t xml:space="preserve">Website application modules </w:t>
      </w:r>
      <w:r w:rsidR="00AE40E3" w:rsidRPr="00047146">
        <w:rPr>
          <w:highlight w:val="yellow"/>
        </w:rPr>
        <w:t>sh</w:t>
      </w:r>
      <w:r w:rsidR="00047146" w:rsidRPr="00047146">
        <w:rPr>
          <w:highlight w:val="yellow"/>
        </w:rPr>
        <w:t>ould</w:t>
      </w:r>
      <w:r w:rsidR="00BE38A2">
        <w:t xml:space="preserve"> be able to</w:t>
      </w:r>
      <w:r w:rsidR="00AE40E3">
        <w:t xml:space="preserve"> load</w:t>
      </w:r>
      <w:r w:rsidR="0083094F">
        <w:t xml:space="preserve"> in 5 seconds or less with stable internet connection of 100mbps.</w:t>
      </w:r>
    </w:p>
    <w:p w14:paraId="393CED35" w14:textId="7F7BB594" w:rsidR="0083094F" w:rsidRDefault="0083094F" w:rsidP="002C370A">
      <w:pPr>
        <w:pStyle w:val="BodyofResearch"/>
      </w:pPr>
      <w:r>
        <w:t>REQ</w:t>
      </w:r>
      <w:r w:rsidR="00047146">
        <w:t>013.</w:t>
      </w:r>
      <w:r w:rsidR="00891F2C">
        <w:t xml:space="preserve"> Back-up &amp; restore data </w:t>
      </w:r>
      <w:r w:rsidR="00211776">
        <w:t xml:space="preserve">on the web application </w:t>
      </w:r>
      <w:r w:rsidR="00211776" w:rsidRPr="00047146">
        <w:rPr>
          <w:highlight w:val="yellow"/>
        </w:rPr>
        <w:t>sh</w:t>
      </w:r>
      <w:r w:rsidR="00047146" w:rsidRPr="00047146">
        <w:rPr>
          <w:highlight w:val="yellow"/>
        </w:rPr>
        <w:t>ould</w:t>
      </w:r>
      <w:r w:rsidR="00211776">
        <w:t xml:space="preserve"> be</w:t>
      </w:r>
      <w:r w:rsidR="00BE38A2">
        <w:t xml:space="preserve"> able to</w:t>
      </w:r>
      <w:r w:rsidR="00211776">
        <w:t xml:space="preserve"> load in 5 second or less with stable internet connection of 100mbps.</w:t>
      </w:r>
    </w:p>
    <w:p w14:paraId="60AED8CB" w14:textId="77777777" w:rsidR="00047146" w:rsidRDefault="00047146" w:rsidP="002C370A">
      <w:pPr>
        <w:pStyle w:val="BodyofResearch"/>
        <w:rPr>
          <w:szCs w:val="24"/>
          <w:lang w:val="en-US"/>
        </w:rPr>
      </w:pPr>
      <w:r>
        <w:t xml:space="preserve">REQ014. </w:t>
      </w:r>
      <w:r w:rsidRPr="0091330A">
        <w:rPr>
          <w:szCs w:val="24"/>
          <w:lang w:val="en-US"/>
        </w:rPr>
        <w:t xml:space="preserve">The </w:t>
      </w:r>
      <w:r>
        <w:rPr>
          <w:szCs w:val="24"/>
          <w:lang w:val="en-US"/>
        </w:rPr>
        <w:t>website application</w:t>
      </w:r>
      <w:r w:rsidRPr="0091330A">
        <w:rPr>
          <w:szCs w:val="24"/>
          <w:lang w:val="en-US"/>
        </w:rPr>
        <w:t xml:space="preserve"> should be able to retrieve data in 3 to 5 seconds with a stable internet connection of 50mbps to 100mbps. </w:t>
      </w:r>
    </w:p>
    <w:p w14:paraId="2EBFBD84" w14:textId="77777777" w:rsidR="00047146" w:rsidRDefault="00047146" w:rsidP="002C370A">
      <w:pPr>
        <w:pStyle w:val="BodyofResearch"/>
        <w:rPr>
          <w:szCs w:val="24"/>
          <w:lang w:val="en-US"/>
        </w:rPr>
      </w:pPr>
      <w:r w:rsidRPr="0091330A">
        <w:rPr>
          <w:szCs w:val="24"/>
          <w:lang w:val="en-US"/>
        </w:rPr>
        <w:t>REQ</w:t>
      </w:r>
      <w:r>
        <w:rPr>
          <w:szCs w:val="24"/>
          <w:lang w:val="en-US"/>
        </w:rPr>
        <w:t>015.</w:t>
      </w:r>
      <w:r w:rsidRPr="0091330A">
        <w:rPr>
          <w:szCs w:val="24"/>
          <w:lang w:val="en-US"/>
        </w:rPr>
        <w:t xml:space="preserve"> The</w:t>
      </w:r>
      <w:r>
        <w:rPr>
          <w:szCs w:val="24"/>
          <w:lang w:val="en-US"/>
        </w:rPr>
        <w:t xml:space="preserve"> website application</w:t>
      </w:r>
      <w:r w:rsidRPr="0091330A">
        <w:rPr>
          <w:szCs w:val="24"/>
          <w:lang w:val="en-US"/>
        </w:rPr>
        <w:t xml:space="preserve"> should be able to add data in 3 to 5 seconds with a stable internet connection of 50mbps to 100mbps. </w:t>
      </w:r>
    </w:p>
    <w:p w14:paraId="3A967C54" w14:textId="785976EA" w:rsidR="00047146" w:rsidRDefault="00047146" w:rsidP="002C370A">
      <w:pPr>
        <w:pStyle w:val="BodyofResearch"/>
        <w:rPr>
          <w:szCs w:val="24"/>
          <w:lang w:val="en-US"/>
        </w:rPr>
      </w:pPr>
      <w:r w:rsidRPr="0091330A">
        <w:rPr>
          <w:szCs w:val="24"/>
          <w:lang w:val="en-US"/>
        </w:rPr>
        <w:t>REQ01</w:t>
      </w:r>
      <w:r>
        <w:rPr>
          <w:szCs w:val="24"/>
          <w:lang w:val="en-US"/>
        </w:rPr>
        <w:t>6</w:t>
      </w:r>
      <w:r w:rsidRPr="0091330A">
        <w:rPr>
          <w:szCs w:val="24"/>
          <w:lang w:val="en-US"/>
        </w:rPr>
        <w:t xml:space="preserve">. The </w:t>
      </w:r>
      <w:r>
        <w:rPr>
          <w:szCs w:val="24"/>
          <w:lang w:val="en-US"/>
        </w:rPr>
        <w:t>website application</w:t>
      </w:r>
      <w:r w:rsidRPr="0091330A">
        <w:rPr>
          <w:szCs w:val="24"/>
          <w:lang w:val="en-US"/>
        </w:rPr>
        <w:t xml:space="preserve"> should be able to update data in 3 to 5 seconds with a stable internet connection of 50mbps to 100mbps.</w:t>
      </w:r>
    </w:p>
    <w:p w14:paraId="1B33F49C" w14:textId="77777777" w:rsidR="002C370A" w:rsidRPr="002C370A" w:rsidRDefault="002C370A" w:rsidP="002C370A">
      <w:pPr>
        <w:pStyle w:val="BodyofResearch"/>
        <w:rPr>
          <w:szCs w:val="24"/>
          <w:lang w:val="en-US"/>
        </w:rPr>
      </w:pPr>
    </w:p>
    <w:p w14:paraId="4F551715" w14:textId="6351E5F2" w:rsidR="00211776" w:rsidRPr="00995124" w:rsidRDefault="00211776" w:rsidP="002C370A">
      <w:pPr>
        <w:pStyle w:val="BodyofResearch"/>
        <w:rPr>
          <w:b/>
          <w:bCs/>
        </w:rPr>
      </w:pPr>
      <w:r w:rsidRPr="00995124">
        <w:rPr>
          <w:b/>
          <w:bCs/>
        </w:rPr>
        <w:t>Mainta</w:t>
      </w:r>
      <w:r w:rsidR="00995124" w:rsidRPr="00995124">
        <w:rPr>
          <w:b/>
          <w:bCs/>
        </w:rPr>
        <w:t>inability Requirements</w:t>
      </w:r>
    </w:p>
    <w:p w14:paraId="57EF5A71" w14:textId="61694EC5" w:rsidR="00995124" w:rsidRDefault="00DB6E10" w:rsidP="002C370A">
      <w:pPr>
        <w:pStyle w:val="BodyofResearch"/>
      </w:pPr>
      <w:r>
        <w:t>REQ</w:t>
      </w:r>
      <w:r w:rsidR="00047146">
        <w:t>017.</w:t>
      </w:r>
      <w:r>
        <w:t xml:space="preserve"> </w:t>
      </w:r>
      <w:r w:rsidR="00BE38A2">
        <w:t xml:space="preserve">The system database </w:t>
      </w:r>
      <w:r w:rsidR="003F3A27" w:rsidRPr="00047146">
        <w:rPr>
          <w:highlight w:val="yellow"/>
        </w:rPr>
        <w:t>s</w:t>
      </w:r>
      <w:r w:rsidR="00047146" w:rsidRPr="00047146">
        <w:rPr>
          <w:highlight w:val="yellow"/>
        </w:rPr>
        <w:t>hould</w:t>
      </w:r>
      <w:r w:rsidR="003F3A27">
        <w:t xml:space="preserve"> be able to back-up &amp; restore data.</w:t>
      </w:r>
      <w:r w:rsidR="00BE38A2">
        <w:t xml:space="preserve"> </w:t>
      </w:r>
    </w:p>
    <w:p w14:paraId="7BFEB110" w14:textId="23D804DD" w:rsidR="00047146" w:rsidRDefault="00047146" w:rsidP="002C370A">
      <w:pPr>
        <w:pStyle w:val="BodyofResearch"/>
        <w:rPr>
          <w:szCs w:val="24"/>
          <w:lang w:val="en-US"/>
        </w:rPr>
      </w:pPr>
      <w:r w:rsidRPr="00047146">
        <w:rPr>
          <w:szCs w:val="24"/>
          <w:highlight w:val="yellow"/>
          <w:lang w:val="en-US"/>
        </w:rPr>
        <w:t>REQ018. The average preventive maintenance time for performing system updates should be less than twenty-four (24) hours per month.</w:t>
      </w:r>
    </w:p>
    <w:p w14:paraId="313F6622" w14:textId="77777777" w:rsidR="00047146" w:rsidRPr="00047146" w:rsidRDefault="00047146" w:rsidP="00047146">
      <w:pPr>
        <w:pStyle w:val="BodyofResearch"/>
        <w:ind w:left="720"/>
        <w:rPr>
          <w:szCs w:val="24"/>
          <w:lang w:val="en-US"/>
        </w:rPr>
      </w:pPr>
    </w:p>
    <w:p w14:paraId="7D650713" w14:textId="6F6E70CC" w:rsidR="00DB6E10" w:rsidRPr="007F4484" w:rsidRDefault="00DB6E10" w:rsidP="002C370A">
      <w:pPr>
        <w:pStyle w:val="BodyofResearch"/>
        <w:rPr>
          <w:b/>
          <w:bCs/>
        </w:rPr>
      </w:pPr>
      <w:r w:rsidRPr="007F4484">
        <w:rPr>
          <w:b/>
          <w:bCs/>
        </w:rPr>
        <w:t>Portability Requirements</w:t>
      </w:r>
    </w:p>
    <w:p w14:paraId="5DAA9043" w14:textId="3B8B928C" w:rsidR="0060486F" w:rsidRDefault="007F4484" w:rsidP="00EE3DF5">
      <w:pPr>
        <w:pStyle w:val="BodyofResearch"/>
      </w:pPr>
      <w:r>
        <w:t xml:space="preserve">REQ14: The web application </w:t>
      </w:r>
      <w:r w:rsidRPr="00047146">
        <w:rPr>
          <w:highlight w:val="yellow"/>
        </w:rPr>
        <w:t>s</w:t>
      </w:r>
      <w:r w:rsidR="003F3A27" w:rsidRPr="00047146">
        <w:rPr>
          <w:highlight w:val="yellow"/>
        </w:rPr>
        <w:t>h</w:t>
      </w:r>
      <w:r w:rsidR="00047146" w:rsidRPr="00047146">
        <w:rPr>
          <w:highlight w:val="yellow"/>
        </w:rPr>
        <w:t>ould</w:t>
      </w:r>
      <w:r w:rsidR="003F3A27">
        <w:t xml:space="preserve"> be able to</w:t>
      </w:r>
      <w:r>
        <w:t xml:space="preserve"> be accessible to any operating system with latest </w:t>
      </w:r>
      <w:r w:rsidR="00494781">
        <w:t>browser. Google Chrome and Mozilla Firefox are recommended browsers.</w:t>
      </w:r>
    </w:p>
    <w:p w14:paraId="7481D973" w14:textId="1DD64945" w:rsidR="002C370A" w:rsidRDefault="002C370A" w:rsidP="00EE3DF5">
      <w:pPr>
        <w:pStyle w:val="BodyofResearch"/>
      </w:pPr>
    </w:p>
    <w:p w14:paraId="40C5ACEA" w14:textId="7A876678" w:rsidR="002C370A" w:rsidRDefault="002C370A" w:rsidP="00EE3DF5">
      <w:pPr>
        <w:pStyle w:val="BodyofResearch"/>
      </w:pPr>
    </w:p>
    <w:p w14:paraId="37730527" w14:textId="529970E0" w:rsidR="002C370A" w:rsidRDefault="002C370A" w:rsidP="00EE3DF5">
      <w:pPr>
        <w:pStyle w:val="BodyofResearch"/>
      </w:pPr>
    </w:p>
    <w:p w14:paraId="638C14B2" w14:textId="77777777" w:rsidR="002C370A" w:rsidRDefault="002C370A" w:rsidP="00EE3DF5">
      <w:pPr>
        <w:pStyle w:val="BodyofResearch"/>
      </w:pPr>
    </w:p>
    <w:p w14:paraId="27AA9950" w14:textId="40C24D53" w:rsidR="0060486F" w:rsidRPr="004E182B" w:rsidRDefault="0060486F" w:rsidP="00EE3DF5">
      <w:pPr>
        <w:pStyle w:val="BodyofResearch"/>
        <w:rPr>
          <w:b/>
          <w:bCs/>
        </w:rPr>
      </w:pPr>
      <w:r w:rsidRPr="004E182B">
        <w:rPr>
          <w:b/>
          <w:bCs/>
        </w:rPr>
        <w:lastRenderedPageBreak/>
        <w:t>Mobile Application:</w:t>
      </w:r>
    </w:p>
    <w:p w14:paraId="791D4E01" w14:textId="2E5A4BEE" w:rsidR="0060486F" w:rsidRPr="004E182B" w:rsidRDefault="0060486F" w:rsidP="002C370A">
      <w:pPr>
        <w:pStyle w:val="BodyofResearch"/>
        <w:rPr>
          <w:b/>
          <w:bCs/>
        </w:rPr>
      </w:pPr>
      <w:r w:rsidRPr="004E182B">
        <w:rPr>
          <w:b/>
          <w:bCs/>
        </w:rPr>
        <w:t>Operational Requirements</w:t>
      </w:r>
    </w:p>
    <w:p w14:paraId="6CDD56C3" w14:textId="3C866EE2" w:rsidR="005B1038" w:rsidRDefault="0060486F" w:rsidP="002C370A">
      <w:pPr>
        <w:pStyle w:val="BodyofResearch"/>
      </w:pPr>
      <w:r>
        <w:t>REQ</w:t>
      </w:r>
      <w:r w:rsidR="003F3A27">
        <w:t>0</w:t>
      </w:r>
      <w:r w:rsidR="00047146">
        <w:t>0</w:t>
      </w:r>
      <w:r>
        <w:t>1</w:t>
      </w:r>
      <w:r w:rsidR="00047146">
        <w:t>.</w:t>
      </w:r>
      <w:r>
        <w:t xml:space="preserve"> The mobile application </w:t>
      </w:r>
      <w:r w:rsidRPr="00047146">
        <w:rPr>
          <w:highlight w:val="yellow"/>
        </w:rPr>
        <w:t>sh</w:t>
      </w:r>
      <w:r w:rsidR="00047146" w:rsidRPr="00047146">
        <w:rPr>
          <w:highlight w:val="yellow"/>
        </w:rPr>
        <w:t>ould</w:t>
      </w:r>
      <w:r w:rsidR="003F3A27">
        <w:t xml:space="preserve"> be able to</w:t>
      </w:r>
      <w:r>
        <w:t xml:space="preserve"> operate on all android device</w:t>
      </w:r>
      <w:r w:rsidR="00AC0E87">
        <w:t xml:space="preserve">s </w:t>
      </w:r>
      <w:r w:rsidR="00C23C7B">
        <w:t xml:space="preserve">with </w:t>
      </w:r>
      <w:r w:rsidR="0096607D">
        <w:t>lollipop version 5.0</w:t>
      </w:r>
      <w:r w:rsidR="00280652">
        <w:t>-</w:t>
      </w:r>
      <w:r w:rsidR="0096607D">
        <w:t>5.1.1</w:t>
      </w:r>
      <w:r w:rsidR="00280652">
        <w:t xml:space="preserve"> or higher versions</w:t>
      </w:r>
      <w:r w:rsidR="00047146">
        <w:t>.</w:t>
      </w:r>
    </w:p>
    <w:p w14:paraId="0C589764" w14:textId="77777777" w:rsidR="00047146" w:rsidRDefault="00047146" w:rsidP="005C16E5">
      <w:pPr>
        <w:pStyle w:val="BodyofResearch"/>
        <w:ind w:left="720"/>
      </w:pPr>
    </w:p>
    <w:p w14:paraId="3338F0F8" w14:textId="33973444" w:rsidR="00280652" w:rsidRPr="00FC2BF6" w:rsidRDefault="00280652" w:rsidP="002C370A">
      <w:pPr>
        <w:pStyle w:val="BodyofResearch"/>
        <w:rPr>
          <w:b/>
          <w:bCs/>
        </w:rPr>
      </w:pPr>
      <w:r w:rsidRPr="00FC2BF6">
        <w:rPr>
          <w:b/>
          <w:bCs/>
        </w:rPr>
        <w:t>Performance Requirements</w:t>
      </w:r>
    </w:p>
    <w:p w14:paraId="4ABCD1C5" w14:textId="1910A7C4" w:rsidR="00280652" w:rsidRDefault="00E21B86" w:rsidP="002C370A">
      <w:pPr>
        <w:pStyle w:val="BodyofResearch"/>
      </w:pPr>
      <w:r>
        <w:t>REQ</w:t>
      </w:r>
      <w:r w:rsidR="003F3A27">
        <w:t>0</w:t>
      </w:r>
      <w:r w:rsidR="00047146">
        <w:t>02.</w:t>
      </w:r>
      <w:r>
        <w:t xml:space="preserve"> The mobile application </w:t>
      </w:r>
      <w:r w:rsidRPr="00047146">
        <w:rPr>
          <w:highlight w:val="yellow"/>
        </w:rPr>
        <w:t>sh</w:t>
      </w:r>
      <w:r w:rsidR="00047146" w:rsidRPr="00047146">
        <w:rPr>
          <w:highlight w:val="yellow"/>
        </w:rPr>
        <w:t>ould</w:t>
      </w:r>
      <w:r w:rsidR="003F3A27">
        <w:t xml:space="preserve"> be able to</w:t>
      </w:r>
      <w:r>
        <w:t xml:space="preserve"> </w:t>
      </w:r>
      <w:r w:rsidR="00A96FEB">
        <w:t>retrieve data in 3 to 8 seconds with stable internet connections of 100mbps.</w:t>
      </w:r>
    </w:p>
    <w:p w14:paraId="2F00D9A1" w14:textId="1D9AC92C" w:rsidR="00047146" w:rsidRDefault="00047146" w:rsidP="002C370A">
      <w:pPr>
        <w:pStyle w:val="BodyofResearch"/>
      </w:pPr>
      <w:r>
        <w:t>REQ003. The mobile application should upload 5,000 data of pigs, sow, and boar within 5 minutes with stable internet connection of 100mbps.</w:t>
      </w:r>
    </w:p>
    <w:p w14:paraId="582C10F7" w14:textId="77777777" w:rsidR="00047146" w:rsidRDefault="00047146" w:rsidP="005C16E5">
      <w:pPr>
        <w:pStyle w:val="BodyofResearch"/>
        <w:ind w:left="720"/>
      </w:pPr>
    </w:p>
    <w:p w14:paraId="4EEA9B65" w14:textId="30A20786" w:rsidR="00A96FEB" w:rsidRDefault="004F20C5" w:rsidP="002C370A">
      <w:pPr>
        <w:pStyle w:val="BodyofResearch"/>
        <w:rPr>
          <w:b/>
          <w:bCs/>
        </w:rPr>
      </w:pPr>
      <w:r w:rsidRPr="004F20C5">
        <w:rPr>
          <w:b/>
          <w:bCs/>
        </w:rPr>
        <w:t>Security Requirements</w:t>
      </w:r>
    </w:p>
    <w:p w14:paraId="5307771F" w14:textId="0A8294A5" w:rsidR="004F20C5" w:rsidRDefault="004F20C5" w:rsidP="002C370A">
      <w:pPr>
        <w:pStyle w:val="BodyofResearch"/>
      </w:pPr>
      <w:r>
        <w:t>REQ</w:t>
      </w:r>
      <w:r w:rsidR="003F3A27">
        <w:t>0</w:t>
      </w:r>
      <w:r w:rsidR="00047146">
        <w:t>04.</w:t>
      </w:r>
      <w:r>
        <w:t xml:space="preserve"> </w:t>
      </w:r>
      <w:r w:rsidR="00D41193">
        <w:t xml:space="preserve">Owner, </w:t>
      </w:r>
      <w:r w:rsidR="00047146">
        <w:t>W</w:t>
      </w:r>
      <w:r w:rsidR="00D41193">
        <w:t xml:space="preserve">orkers, and </w:t>
      </w:r>
      <w:r w:rsidR="00047146">
        <w:t>V</w:t>
      </w:r>
      <w:r w:rsidR="00D41193">
        <w:t xml:space="preserve">eterinarian </w:t>
      </w:r>
      <w:r w:rsidR="00D41193" w:rsidRPr="00047146">
        <w:rPr>
          <w:highlight w:val="yellow"/>
        </w:rPr>
        <w:t>sh</w:t>
      </w:r>
      <w:r w:rsidR="00047146" w:rsidRPr="00047146">
        <w:rPr>
          <w:highlight w:val="yellow"/>
        </w:rPr>
        <w:t>ould</w:t>
      </w:r>
      <w:r w:rsidR="003F3A27">
        <w:t xml:space="preserve"> be able to</w:t>
      </w:r>
      <w:r w:rsidR="00D41193">
        <w:t xml:space="preserve"> use modules in the mobile application to scan and search pig information.</w:t>
      </w:r>
    </w:p>
    <w:p w14:paraId="13DDFC83" w14:textId="653F5DFA" w:rsidR="00DD3A7C" w:rsidRDefault="00DD3A7C" w:rsidP="002C370A">
      <w:pPr>
        <w:pStyle w:val="BodyofResearch"/>
      </w:pPr>
      <w:r>
        <w:t>REQ</w:t>
      </w:r>
      <w:r w:rsidR="003F3A27">
        <w:t>0</w:t>
      </w:r>
      <w:r w:rsidR="00047146">
        <w:t>05.</w:t>
      </w:r>
      <w:r>
        <w:t xml:space="preserve"> </w:t>
      </w:r>
      <w:r w:rsidR="005E2F51">
        <w:t xml:space="preserve">The mobile application </w:t>
      </w:r>
      <w:r w:rsidR="003F3A27" w:rsidRPr="00047146">
        <w:rPr>
          <w:highlight w:val="yellow"/>
        </w:rPr>
        <w:t>sh</w:t>
      </w:r>
      <w:r w:rsidR="00047146" w:rsidRPr="00047146">
        <w:rPr>
          <w:highlight w:val="yellow"/>
        </w:rPr>
        <w:t>ould</w:t>
      </w:r>
      <w:r w:rsidR="003F3A27">
        <w:t xml:space="preserve"> be able to</w:t>
      </w:r>
      <w:r w:rsidR="005E2F51">
        <w:t xml:space="preserve"> provide data security and unauthorized </w:t>
      </w:r>
      <w:r w:rsidR="00957153">
        <w:t xml:space="preserve">users </w:t>
      </w:r>
      <w:r w:rsidR="00957153" w:rsidRPr="00047146">
        <w:rPr>
          <w:highlight w:val="yellow"/>
        </w:rPr>
        <w:t>sh</w:t>
      </w:r>
      <w:r w:rsidR="00047146" w:rsidRPr="00047146">
        <w:rPr>
          <w:highlight w:val="yellow"/>
        </w:rPr>
        <w:t>ould</w:t>
      </w:r>
      <w:r w:rsidR="00957153">
        <w:t xml:space="preserve"> not</w:t>
      </w:r>
      <w:r w:rsidR="003F3A27">
        <w:t xml:space="preserve"> be able </w:t>
      </w:r>
      <w:r w:rsidR="00957153">
        <w:t xml:space="preserve">to access the system so that the integrity </w:t>
      </w:r>
      <w:r w:rsidR="00362040">
        <w:t xml:space="preserve">and security of each </w:t>
      </w:r>
      <w:r w:rsidR="00AD55F1">
        <w:t>user</w:t>
      </w:r>
      <w:r w:rsidR="00362040">
        <w:t xml:space="preserve"> and</w:t>
      </w:r>
      <w:r w:rsidR="006D3A54">
        <w:t xml:space="preserve"> the</w:t>
      </w:r>
      <w:r w:rsidR="00362040">
        <w:t xml:space="preserve"> data </w:t>
      </w:r>
      <w:r w:rsidR="006D3A54">
        <w:t>must be maintained.</w:t>
      </w:r>
    </w:p>
    <w:p w14:paraId="4B051DC8" w14:textId="77777777" w:rsidR="00047146" w:rsidRDefault="00047146" w:rsidP="005C16E5">
      <w:pPr>
        <w:pStyle w:val="BodyofResearch"/>
        <w:ind w:left="720"/>
      </w:pPr>
    </w:p>
    <w:p w14:paraId="6F208034" w14:textId="13DD5918" w:rsidR="00A30BDA" w:rsidRPr="00AD55F1" w:rsidRDefault="00AD55F1" w:rsidP="002C370A">
      <w:pPr>
        <w:pStyle w:val="BodyofResearch"/>
        <w:rPr>
          <w:b/>
          <w:bCs/>
        </w:rPr>
      </w:pPr>
      <w:r w:rsidRPr="00AD55F1">
        <w:rPr>
          <w:b/>
          <w:bCs/>
        </w:rPr>
        <w:t>Usability Requirements</w:t>
      </w:r>
    </w:p>
    <w:p w14:paraId="2DAFAA1D" w14:textId="77C33250" w:rsidR="00AD55F1" w:rsidRDefault="00AD55F1" w:rsidP="002C370A">
      <w:pPr>
        <w:pStyle w:val="BodyofResearch"/>
      </w:pPr>
      <w:r>
        <w:t>REQ</w:t>
      </w:r>
      <w:r w:rsidR="003F3A27">
        <w:t>0</w:t>
      </w:r>
      <w:r w:rsidR="00047146">
        <w:t>06.</w:t>
      </w:r>
      <w:r w:rsidR="00556622">
        <w:t xml:space="preserve"> The interface of website and mobile application appears easy to use, rather than intimidating and demanding.</w:t>
      </w:r>
    </w:p>
    <w:p w14:paraId="4B9864B7" w14:textId="4C5D66CB" w:rsidR="00556622" w:rsidRDefault="00556622" w:rsidP="002C370A">
      <w:pPr>
        <w:pStyle w:val="BodyofResearch"/>
      </w:pPr>
      <w:r>
        <w:t>REQ</w:t>
      </w:r>
      <w:r w:rsidR="003F3A27">
        <w:t>0</w:t>
      </w:r>
      <w:r w:rsidR="00047146">
        <w:t>07.</w:t>
      </w:r>
      <w:r>
        <w:t xml:space="preserve"> The mobile application interface </w:t>
      </w:r>
      <w:r w:rsidRPr="00047146">
        <w:rPr>
          <w:highlight w:val="yellow"/>
        </w:rPr>
        <w:t>s</w:t>
      </w:r>
      <w:r w:rsidR="003F3A27" w:rsidRPr="00047146">
        <w:rPr>
          <w:highlight w:val="yellow"/>
        </w:rPr>
        <w:t>h</w:t>
      </w:r>
      <w:r w:rsidR="00047146" w:rsidRPr="00047146">
        <w:rPr>
          <w:highlight w:val="yellow"/>
        </w:rPr>
        <w:t>ould</w:t>
      </w:r>
      <w:r>
        <w:t xml:space="preserve"> be</w:t>
      </w:r>
      <w:r w:rsidR="003F3A27">
        <w:t xml:space="preserve"> a</w:t>
      </w:r>
      <w:r>
        <w:t xml:space="preserve"> user friendly.</w:t>
      </w:r>
    </w:p>
    <w:p w14:paraId="363D560F" w14:textId="267C3CF5" w:rsidR="00047146" w:rsidRDefault="00047146" w:rsidP="002C370A">
      <w:pPr>
        <w:pStyle w:val="BodyofResearch"/>
      </w:pPr>
      <w:r>
        <w:rPr>
          <w:szCs w:val="24"/>
          <w:lang w:val="en-US"/>
        </w:rPr>
        <w:t xml:space="preserve">REQ008. </w:t>
      </w:r>
      <w:r w:rsidRPr="0091330A">
        <w:rPr>
          <w:szCs w:val="24"/>
          <w:lang w:val="en-US"/>
        </w:rPr>
        <w:t>The system uses the English language only.</w:t>
      </w:r>
    </w:p>
    <w:p w14:paraId="261EA063" w14:textId="77777777" w:rsidR="003F3A27" w:rsidRDefault="003F3A27" w:rsidP="005C16E5">
      <w:pPr>
        <w:pStyle w:val="BodyofResearch"/>
        <w:ind w:firstLine="720"/>
      </w:pPr>
    </w:p>
    <w:p w14:paraId="79B21557" w14:textId="438CDED3" w:rsidR="00556622" w:rsidRPr="00556622" w:rsidRDefault="00556622" w:rsidP="002C370A">
      <w:pPr>
        <w:pStyle w:val="BodyofResearch"/>
        <w:rPr>
          <w:b/>
          <w:bCs/>
        </w:rPr>
      </w:pPr>
      <w:r w:rsidRPr="00556622">
        <w:rPr>
          <w:b/>
          <w:bCs/>
        </w:rPr>
        <w:t>Reliability Requirements</w:t>
      </w:r>
    </w:p>
    <w:p w14:paraId="0E4D2204" w14:textId="2EA811CB" w:rsidR="00556622" w:rsidRDefault="00556622" w:rsidP="002C370A">
      <w:pPr>
        <w:pStyle w:val="BodyofResearch"/>
      </w:pPr>
      <w:r>
        <w:t>REQ</w:t>
      </w:r>
      <w:r w:rsidR="00C57971">
        <w:t>009.</w:t>
      </w:r>
      <w:r>
        <w:t xml:space="preserve"> The mobile application </w:t>
      </w:r>
      <w:r w:rsidR="004340D6" w:rsidRPr="00047146">
        <w:rPr>
          <w:highlight w:val="yellow"/>
        </w:rPr>
        <w:t>sh</w:t>
      </w:r>
      <w:r w:rsidR="00047146" w:rsidRPr="00047146">
        <w:rPr>
          <w:highlight w:val="yellow"/>
        </w:rPr>
        <w:t>ould</w:t>
      </w:r>
      <w:r w:rsidR="003F3A27">
        <w:t xml:space="preserve"> </w:t>
      </w:r>
      <w:r w:rsidR="004340D6">
        <w:t>be able to validate user input.</w:t>
      </w:r>
    </w:p>
    <w:p w14:paraId="01A99B6B" w14:textId="6C038AE7" w:rsidR="004340D6" w:rsidRDefault="004340D6" w:rsidP="002C370A">
      <w:pPr>
        <w:pStyle w:val="BodyofResearch"/>
      </w:pPr>
      <w:r>
        <w:t>REQ</w:t>
      </w:r>
      <w:r w:rsidR="003F3A27">
        <w:t>0</w:t>
      </w:r>
      <w:r w:rsidR="00C57971">
        <w:t>10.</w:t>
      </w:r>
      <w:r>
        <w:t xml:space="preserve"> The mobile application scanner </w:t>
      </w:r>
      <w:r w:rsidRPr="00047146">
        <w:rPr>
          <w:highlight w:val="yellow"/>
        </w:rPr>
        <w:t>sh</w:t>
      </w:r>
      <w:r w:rsidR="00047146" w:rsidRPr="00047146">
        <w:rPr>
          <w:highlight w:val="yellow"/>
        </w:rPr>
        <w:t>ould</w:t>
      </w:r>
      <w:r>
        <w:t xml:space="preserve"> be </w:t>
      </w:r>
      <w:r w:rsidR="00392BB5">
        <w:t xml:space="preserve">able to scan </w:t>
      </w:r>
      <w:r w:rsidR="00BD5F48">
        <w:t>QR code.</w:t>
      </w:r>
    </w:p>
    <w:p w14:paraId="0A23AAA1" w14:textId="77777777" w:rsidR="00047146" w:rsidRDefault="00047146" w:rsidP="005C16E5">
      <w:pPr>
        <w:pStyle w:val="BodyofResearch"/>
        <w:ind w:firstLine="720"/>
      </w:pPr>
    </w:p>
    <w:p w14:paraId="6FC82E40" w14:textId="4973751A" w:rsidR="00BD5F48" w:rsidRDefault="00BD5F48" w:rsidP="002C370A">
      <w:pPr>
        <w:pStyle w:val="BodyofResearch"/>
        <w:rPr>
          <w:b/>
          <w:bCs/>
        </w:rPr>
      </w:pPr>
      <w:r w:rsidRPr="00BD5F48">
        <w:rPr>
          <w:b/>
          <w:bCs/>
        </w:rPr>
        <w:t>Efficiency Requirements</w:t>
      </w:r>
    </w:p>
    <w:p w14:paraId="6D6031D2" w14:textId="353668D7" w:rsidR="00BD5F48" w:rsidRDefault="00BD5F48" w:rsidP="002C370A">
      <w:pPr>
        <w:pStyle w:val="BodyofResearch"/>
      </w:pPr>
      <w:r>
        <w:t>REQ</w:t>
      </w:r>
      <w:r w:rsidR="003F3A27">
        <w:t>0</w:t>
      </w:r>
      <w:r w:rsidR="00C57971">
        <w:t>11.</w:t>
      </w:r>
      <w:r>
        <w:t xml:space="preserve"> Mobile application modules </w:t>
      </w:r>
      <w:r w:rsidRPr="00C57971">
        <w:rPr>
          <w:highlight w:val="yellow"/>
        </w:rPr>
        <w:t>sh</w:t>
      </w:r>
      <w:r w:rsidR="00C57971" w:rsidRPr="00C57971">
        <w:rPr>
          <w:highlight w:val="yellow"/>
        </w:rPr>
        <w:t>ould</w:t>
      </w:r>
      <w:r w:rsidR="003F3A27">
        <w:t xml:space="preserve"> be able to</w:t>
      </w:r>
      <w:r>
        <w:t xml:space="preserve"> load in 5 seconds or less with stable internet connection of 100mbps.</w:t>
      </w:r>
    </w:p>
    <w:p w14:paraId="4AA97C22" w14:textId="3B8C9567" w:rsidR="00BD5F48" w:rsidRDefault="00BD5F48" w:rsidP="002C370A">
      <w:pPr>
        <w:pStyle w:val="BodyofResearch"/>
      </w:pPr>
      <w:r>
        <w:lastRenderedPageBreak/>
        <w:t>REQ</w:t>
      </w:r>
      <w:r w:rsidR="00C57971">
        <w:t>012.</w:t>
      </w:r>
      <w:r>
        <w:t xml:space="preserve"> Retrieving data on the mobile application </w:t>
      </w:r>
      <w:r w:rsidR="00C57971">
        <w:t>should</w:t>
      </w:r>
      <w:r w:rsidR="003F3A27">
        <w:t xml:space="preserve"> be able to</w:t>
      </w:r>
      <w:r>
        <w:t xml:space="preserve"> load in 5 seconds or less with stable internet connection of 100mbps.</w:t>
      </w:r>
    </w:p>
    <w:p w14:paraId="1B4C7739" w14:textId="77777777" w:rsidR="00C57971" w:rsidRDefault="00C57971" w:rsidP="005C16E5">
      <w:pPr>
        <w:pStyle w:val="BodyofResearch"/>
        <w:ind w:left="720"/>
      </w:pPr>
    </w:p>
    <w:p w14:paraId="125B5AE8" w14:textId="2B8D82E4" w:rsidR="00BD5F48" w:rsidRPr="00BD5F48" w:rsidRDefault="00BD5F48" w:rsidP="002C370A">
      <w:pPr>
        <w:pStyle w:val="BodyofResearch"/>
        <w:rPr>
          <w:b/>
          <w:bCs/>
        </w:rPr>
      </w:pPr>
      <w:r w:rsidRPr="00BD5F48">
        <w:rPr>
          <w:b/>
          <w:bCs/>
        </w:rPr>
        <w:t>Maintainability Requirements</w:t>
      </w:r>
    </w:p>
    <w:p w14:paraId="3DC58143" w14:textId="4D8F9A5F" w:rsidR="00BD5F48" w:rsidRDefault="00A86953" w:rsidP="002C370A">
      <w:pPr>
        <w:pStyle w:val="BodyofResearch"/>
      </w:pPr>
      <w:r>
        <w:t>REQ</w:t>
      </w:r>
      <w:r w:rsidR="00C57971">
        <w:t>013.</w:t>
      </w:r>
      <w:r>
        <w:t xml:space="preserve"> </w:t>
      </w:r>
      <w:r w:rsidR="00514745">
        <w:t xml:space="preserve">The </w:t>
      </w:r>
      <w:r w:rsidR="00F97986">
        <w:t xml:space="preserve">maintenance time of mobile application </w:t>
      </w:r>
      <w:r w:rsidR="00F97986" w:rsidRPr="00C57971">
        <w:rPr>
          <w:highlight w:val="yellow"/>
        </w:rPr>
        <w:t>sh</w:t>
      </w:r>
      <w:r w:rsidR="00C57971" w:rsidRPr="00C57971">
        <w:rPr>
          <w:highlight w:val="yellow"/>
        </w:rPr>
        <w:t>ould</w:t>
      </w:r>
      <w:r w:rsidR="00C57971">
        <w:t xml:space="preserve"> </w:t>
      </w:r>
      <w:r w:rsidR="00F97986">
        <w:t xml:space="preserve">not </w:t>
      </w:r>
      <w:r w:rsidR="001D44F0">
        <w:t>take up to 24 hours every month.</w:t>
      </w:r>
    </w:p>
    <w:p w14:paraId="19221577" w14:textId="77777777" w:rsidR="00C57971" w:rsidRDefault="00C57971" w:rsidP="005C16E5">
      <w:pPr>
        <w:pStyle w:val="BodyofResearch"/>
        <w:ind w:left="720"/>
      </w:pPr>
    </w:p>
    <w:p w14:paraId="747F55E1" w14:textId="02623AD6" w:rsidR="00821A81" w:rsidRPr="00821A81" w:rsidRDefault="00821A81" w:rsidP="002C370A">
      <w:pPr>
        <w:pStyle w:val="BodyofResearch"/>
        <w:rPr>
          <w:b/>
          <w:bCs/>
        </w:rPr>
      </w:pPr>
      <w:r w:rsidRPr="00821A81">
        <w:rPr>
          <w:b/>
          <w:bCs/>
        </w:rPr>
        <w:t>Portability Requirements</w:t>
      </w:r>
    </w:p>
    <w:p w14:paraId="0D77DF51" w14:textId="3FDF3E1A" w:rsidR="00821A81" w:rsidRDefault="00821A81" w:rsidP="002C370A">
      <w:pPr>
        <w:pStyle w:val="BodyofResearch"/>
      </w:pPr>
      <w:r>
        <w:t>REQ</w:t>
      </w:r>
      <w:r w:rsidR="00C57971">
        <w:t>014.</w:t>
      </w:r>
      <w:r>
        <w:t xml:space="preserve"> </w:t>
      </w:r>
      <w:r w:rsidR="005212A5">
        <w:t xml:space="preserve">The mobile application </w:t>
      </w:r>
      <w:r w:rsidR="005212A5" w:rsidRPr="00C57971">
        <w:rPr>
          <w:highlight w:val="yellow"/>
        </w:rPr>
        <w:t>sh</w:t>
      </w:r>
      <w:r w:rsidR="00C57971" w:rsidRPr="00C57971">
        <w:rPr>
          <w:highlight w:val="yellow"/>
        </w:rPr>
        <w:t>ould</w:t>
      </w:r>
      <w:r w:rsidR="003F3A27">
        <w:t xml:space="preserve"> be able to</w:t>
      </w:r>
      <w:r w:rsidR="005212A5">
        <w:t xml:space="preserve"> be accessible to any android devices </w:t>
      </w:r>
      <w:r w:rsidR="0005209C">
        <w:t>with lollipop version 5.0-5.1.1 or higher versions.</w:t>
      </w:r>
    </w:p>
    <w:p w14:paraId="725E3B64" w14:textId="31B307F6" w:rsidR="00C57971" w:rsidRPr="004F20C5" w:rsidRDefault="00C57971" w:rsidP="002C370A">
      <w:pPr>
        <w:pStyle w:val="BodyofResearch"/>
      </w:pPr>
      <w:r w:rsidRPr="00C57971">
        <w:rPr>
          <w:szCs w:val="24"/>
          <w:highlight w:val="yellow"/>
          <w:lang w:val="en-US"/>
        </w:rPr>
        <w:t>REQ015. The system should be able to send SMS notification to any Android devices with lollipop version 5.0 – 5.1.1 or higher versions.</w:t>
      </w:r>
    </w:p>
    <w:p w14:paraId="13DDBF82" w14:textId="31BB9009" w:rsidR="00EA6D42" w:rsidRDefault="00FB3071" w:rsidP="00362271">
      <w:pPr>
        <w:spacing w:line="360" w:lineRule="auto"/>
        <w:contextualSpacing/>
        <w:jc w:val="both"/>
        <w:rPr>
          <w:rFonts w:cs="Times New Roman"/>
          <w:bCs/>
          <w:szCs w:val="24"/>
        </w:rPr>
      </w:pPr>
      <w:r w:rsidRPr="00AF38B0">
        <w:rPr>
          <w:rFonts w:cs="Times New Roman"/>
          <w:bCs/>
          <w:szCs w:val="24"/>
        </w:rPr>
        <w:t>Design of Software, Systems, Product, and/or Process</w:t>
      </w:r>
    </w:p>
    <w:p w14:paraId="2CE83FB0" w14:textId="3D08A0EA" w:rsidR="00FB3071" w:rsidRDefault="00FB3071" w:rsidP="00362271">
      <w:pPr>
        <w:spacing w:line="360" w:lineRule="auto"/>
        <w:contextualSpacing/>
        <w:jc w:val="both"/>
        <w:rPr>
          <w:rFonts w:cs="Times New Roman"/>
          <w:b w:val="0"/>
          <w:bCs/>
          <w:szCs w:val="24"/>
        </w:rPr>
      </w:pPr>
      <w:r w:rsidRPr="00FB3071">
        <w:rPr>
          <w:rFonts w:cs="Times New Roman"/>
          <w:b w:val="0"/>
          <w:bCs/>
          <w:szCs w:val="24"/>
        </w:rPr>
        <w:t>This chapter describes the conceptual framework in developing the Web-based Piggery Management System with Mobile-based QR Code Scanner for RVM Hog Farm in Lamba, Banga South Cotabato. This chapter presented in the review related literature and methodology that are used to design the conceptual framework of this current study. The proponents used the Input-Process-Output Model (IPO Model) Conceptual Framework, and the Three-Tier Model Systems Architecture to develop the proposed system.</w:t>
      </w:r>
    </w:p>
    <w:p w14:paraId="0F11FDD0" w14:textId="4042CF02" w:rsidR="00EA6D42" w:rsidRDefault="00EA6D42" w:rsidP="00CB013E">
      <w:pPr>
        <w:contextualSpacing/>
        <w:jc w:val="both"/>
        <w:rPr>
          <w:rFonts w:cs="Times New Roman"/>
          <w:b w:val="0"/>
          <w:bCs/>
          <w:szCs w:val="24"/>
        </w:rPr>
      </w:pPr>
    </w:p>
    <w:p w14:paraId="247A43E9" w14:textId="0A6FDF10" w:rsidR="00CB013E" w:rsidRDefault="00CB013E" w:rsidP="00CB013E">
      <w:pPr>
        <w:spacing w:line="360" w:lineRule="auto"/>
        <w:jc w:val="both"/>
        <w:rPr>
          <w:rFonts w:cs="Times New Roman"/>
          <w:bCs/>
          <w:szCs w:val="24"/>
        </w:rPr>
      </w:pPr>
      <w:r w:rsidRPr="00AF38B0">
        <w:rPr>
          <w:rFonts w:cs="Times New Roman"/>
          <w:bCs/>
          <w:szCs w:val="24"/>
        </w:rPr>
        <w:t>Conceptual Framework</w:t>
      </w:r>
    </w:p>
    <w:p w14:paraId="4AC71F50" w14:textId="7F13984C" w:rsidR="00CB013E" w:rsidRDefault="00CB013E" w:rsidP="002C370A">
      <w:pPr>
        <w:spacing w:line="360" w:lineRule="auto"/>
        <w:jc w:val="both"/>
        <w:rPr>
          <w:rFonts w:cs="Times New Roman"/>
          <w:b w:val="0"/>
          <w:bCs/>
          <w:szCs w:val="24"/>
        </w:rPr>
      </w:pPr>
      <w:r w:rsidRPr="00CB013E">
        <w:rPr>
          <w:rFonts w:cs="Times New Roman"/>
          <w:b w:val="0"/>
          <w:bCs/>
          <w:szCs w:val="24"/>
        </w:rPr>
        <w:t xml:space="preserve">The </w:t>
      </w:r>
      <w:r w:rsidR="001968F7">
        <w:rPr>
          <w:rFonts w:cs="Times New Roman"/>
          <w:b w:val="0"/>
          <w:bCs/>
          <w:szCs w:val="24"/>
        </w:rPr>
        <w:t>figure</w:t>
      </w:r>
      <w:r w:rsidRPr="00CB013E">
        <w:rPr>
          <w:rFonts w:cs="Times New Roman"/>
          <w:b w:val="0"/>
          <w:bCs/>
          <w:szCs w:val="24"/>
        </w:rPr>
        <w:t xml:space="preserve"> below presents the conceptual framework of the Web-based Piggery Management System with Mobile-based QR Code Scanner for RVM Hog Farm in Lamba, Banga South Cotabato. It illustrates based on Input-Process-Output Model or IPO Model.</w:t>
      </w:r>
    </w:p>
    <w:p w14:paraId="3EF0C0ED" w14:textId="3526220F" w:rsidR="00362271" w:rsidRDefault="00362271" w:rsidP="00CB013E">
      <w:pPr>
        <w:spacing w:line="360" w:lineRule="auto"/>
        <w:jc w:val="both"/>
        <w:rPr>
          <w:rFonts w:cs="Times New Roman"/>
          <w:b w:val="0"/>
          <w:bCs/>
          <w:szCs w:val="24"/>
        </w:rPr>
      </w:pPr>
    </w:p>
    <w:p w14:paraId="4FBBE012" w14:textId="77777777" w:rsidR="00A03562" w:rsidRDefault="00362271" w:rsidP="00A03562">
      <w:pPr>
        <w:spacing w:line="360" w:lineRule="auto"/>
        <w:jc w:val="both"/>
        <w:rPr>
          <w:rFonts w:cs="Times New Roman"/>
          <w:b w:val="0"/>
          <w:bCs/>
          <w:szCs w:val="24"/>
        </w:rPr>
      </w:pPr>
      <w:r>
        <w:rPr>
          <w:rFonts w:cs="Times New Roman"/>
          <w:b w:val="0"/>
          <w:bCs/>
          <w:szCs w:val="24"/>
        </w:rPr>
        <w:tab/>
      </w:r>
      <w:r w:rsidR="00A03562" w:rsidRPr="00A33025">
        <w:rPr>
          <w:rFonts w:cs="Times New Roman"/>
          <w:bCs/>
          <w:szCs w:val="24"/>
        </w:rPr>
        <w:t>Input</w:t>
      </w:r>
    </w:p>
    <w:p w14:paraId="34580966" w14:textId="77777777" w:rsidR="00E02025" w:rsidRDefault="00A03562" w:rsidP="00E02025">
      <w:pPr>
        <w:ind w:left="720"/>
        <w:contextualSpacing/>
        <w:jc w:val="both"/>
        <w:rPr>
          <w:rFonts w:cs="Times New Roman"/>
          <w:b w:val="0"/>
          <w:bCs/>
          <w:szCs w:val="24"/>
        </w:rPr>
      </w:pPr>
      <w:r w:rsidRPr="00A03562">
        <w:rPr>
          <w:rFonts w:cs="Times New Roman"/>
          <w:b w:val="0"/>
          <w:bCs/>
          <w:szCs w:val="24"/>
        </w:rPr>
        <w:t>Below is the input phase or the system requirements that consists of the following:</w:t>
      </w:r>
    </w:p>
    <w:p w14:paraId="6E042735" w14:textId="77777777" w:rsidR="00E02025" w:rsidRDefault="00E02025" w:rsidP="00E02025">
      <w:pPr>
        <w:ind w:left="720"/>
        <w:contextualSpacing/>
        <w:jc w:val="both"/>
        <w:rPr>
          <w:rFonts w:cs="Times New Roman"/>
          <w:b w:val="0"/>
          <w:bCs/>
          <w:szCs w:val="24"/>
        </w:rPr>
      </w:pPr>
    </w:p>
    <w:p w14:paraId="35D998B0" w14:textId="77777777" w:rsidR="00E02025" w:rsidRDefault="00A03562" w:rsidP="005C16E5">
      <w:pPr>
        <w:pStyle w:val="ListParagraph"/>
        <w:numPr>
          <w:ilvl w:val="0"/>
          <w:numId w:val="42"/>
        </w:numPr>
      </w:pPr>
      <w:r w:rsidRPr="00E02025">
        <w:rPr>
          <w:b/>
        </w:rPr>
        <w:t>User Requirements</w:t>
      </w:r>
      <w:r w:rsidRPr="00E02025">
        <w:t xml:space="preserve"> – the Web-based Piggery Management System allows the owner, workers, and veterinarian to create user account in managing the farm.</w:t>
      </w:r>
    </w:p>
    <w:p w14:paraId="18C0FBA1" w14:textId="669032E1" w:rsidR="00E02025" w:rsidRDefault="00A03562" w:rsidP="005C16E5">
      <w:pPr>
        <w:pStyle w:val="ListParagraph"/>
        <w:numPr>
          <w:ilvl w:val="0"/>
          <w:numId w:val="42"/>
        </w:numPr>
      </w:pPr>
      <w:r w:rsidRPr="00E02025">
        <w:rPr>
          <w:b/>
        </w:rPr>
        <w:lastRenderedPageBreak/>
        <w:t>Back-end Requirements</w:t>
      </w:r>
      <w:r w:rsidRPr="00E02025">
        <w:t xml:space="preserve"> – in </w:t>
      </w:r>
      <w:r w:rsidR="00C57971" w:rsidRPr="00C6342D">
        <w:rPr>
          <w:highlight w:val="yellow"/>
        </w:rPr>
        <w:t>developing the proposed system, NextJs and tailwind CSS is used as the web framework of the JavaScript programming language.</w:t>
      </w:r>
      <w:r w:rsidRPr="00E02025">
        <w:t xml:space="preserve"> The tailwind CSS framework is used in UI development that would give a flexibility and productivity when it comes to the design. For the mobile application, Java programming language with Android Studio IDE which is the current latest IDE version is used in developing the system. Also, XZing QR Code Library or called Zebra Crossing used to read or scan QR Code and Camera X library make camera app development easy.</w:t>
      </w:r>
    </w:p>
    <w:p w14:paraId="30C5B073" w14:textId="77777777" w:rsidR="00E02025" w:rsidRDefault="00097403" w:rsidP="005C16E5">
      <w:pPr>
        <w:pStyle w:val="ListParagraph"/>
        <w:numPr>
          <w:ilvl w:val="0"/>
          <w:numId w:val="42"/>
        </w:numPr>
      </w:pPr>
      <w:r w:rsidRPr="00E02025">
        <w:rPr>
          <w:b/>
        </w:rPr>
        <w:t>Database Requirements</w:t>
      </w:r>
      <w:r w:rsidRPr="00E02025">
        <w:t xml:space="preserve"> – the Digital Ocean VPS with installed software like Apache to run the web-based system and act as API end point for the mobile application to access data and MySQL Database service to store data that are needed for the system.</w:t>
      </w:r>
    </w:p>
    <w:p w14:paraId="00969C1B" w14:textId="77777777" w:rsidR="00E02025" w:rsidRDefault="00097403" w:rsidP="005C16E5">
      <w:pPr>
        <w:pStyle w:val="ListParagraph"/>
        <w:numPr>
          <w:ilvl w:val="0"/>
          <w:numId w:val="42"/>
        </w:numPr>
      </w:pPr>
      <w:r w:rsidRPr="00E02025">
        <w:rPr>
          <w:b/>
        </w:rPr>
        <w:t>Front-end Requirements</w:t>
      </w:r>
      <w:r w:rsidRPr="00E02025">
        <w:t xml:space="preserve"> – the Web-based Piggery Management System with Mobile-based QR Code Scanner uses QRCode.js to create QR Code with unique identifier and can be save and printed when needed and the Twilio SMS API an Application Program Interface use to send text message automatically.</w:t>
      </w:r>
    </w:p>
    <w:p w14:paraId="3DAC7214" w14:textId="77777777" w:rsidR="00E02025" w:rsidRPr="00E02025" w:rsidRDefault="00097403" w:rsidP="005C16E5">
      <w:pPr>
        <w:pStyle w:val="ListParagraph"/>
        <w:numPr>
          <w:ilvl w:val="0"/>
          <w:numId w:val="42"/>
        </w:numPr>
        <w:rPr>
          <w:rFonts w:cs="Times New Roman"/>
          <w:bCs/>
        </w:rPr>
      </w:pPr>
      <w:r w:rsidRPr="00E02025">
        <w:rPr>
          <w:b/>
          <w:bCs/>
        </w:rPr>
        <w:t>Hardware Requirements</w:t>
      </w:r>
      <w:r w:rsidRPr="00E02025">
        <w:t xml:space="preserve"> – the Web-based Piggery Management System with Mobile-based QR Code Scanner uses monitor, processor/CPU faster Intel or AMD processor, and hard disk space with HDD or SSD for web application. For mobile application, memory (RAM) with 4GB RAM or higher, (ROM) 8GB ROM or higher, storage and display.</w:t>
      </w:r>
    </w:p>
    <w:p w14:paraId="2B472761" w14:textId="169CC786" w:rsidR="005C16E5" w:rsidRPr="00C57971" w:rsidRDefault="00DE667D" w:rsidP="00EB77D5">
      <w:pPr>
        <w:pStyle w:val="ListParagraph"/>
        <w:numPr>
          <w:ilvl w:val="0"/>
          <w:numId w:val="42"/>
        </w:numPr>
        <w:rPr>
          <w:rFonts w:cs="Times New Roman"/>
          <w:bCs/>
        </w:rPr>
      </w:pPr>
      <w:r w:rsidRPr="00E02025">
        <w:rPr>
          <w:b/>
          <w:bCs/>
        </w:rPr>
        <w:t>Software Requirements</w:t>
      </w:r>
      <w:r w:rsidRPr="00E02025">
        <w:t xml:space="preserve"> - the Web-based Piggery Management System with Mobile-based QR Code Scanner uses Operating System (OS) any OS that supports web browser and a browser include Google Chrome and Mozilla Firefox for web applications. For mobile application, it uses Operating System (OS) Lollipop version 5.0 - 5.1.1 or higher versions.</w:t>
      </w:r>
    </w:p>
    <w:p w14:paraId="179F1841" w14:textId="3F3771A8" w:rsidR="00C57971" w:rsidRDefault="00C57971" w:rsidP="00C57971">
      <w:pPr>
        <w:rPr>
          <w:rFonts w:cs="Times New Roman"/>
          <w:bCs/>
        </w:rPr>
      </w:pPr>
    </w:p>
    <w:p w14:paraId="4D100688" w14:textId="7AD77AB3" w:rsidR="00C57971" w:rsidRDefault="00C57971" w:rsidP="00C57971">
      <w:pPr>
        <w:rPr>
          <w:rFonts w:cs="Times New Roman"/>
          <w:bCs/>
        </w:rPr>
      </w:pPr>
    </w:p>
    <w:p w14:paraId="378B296D" w14:textId="70C112EF" w:rsidR="00C57971" w:rsidRDefault="00C57971" w:rsidP="00C57971">
      <w:pPr>
        <w:rPr>
          <w:rFonts w:cs="Times New Roman"/>
          <w:bCs/>
        </w:rPr>
      </w:pPr>
    </w:p>
    <w:p w14:paraId="3A0060F2" w14:textId="3B940326" w:rsidR="00C57971" w:rsidRDefault="00C57971" w:rsidP="00C57971">
      <w:pPr>
        <w:rPr>
          <w:rFonts w:cs="Times New Roman"/>
          <w:bCs/>
        </w:rPr>
      </w:pPr>
    </w:p>
    <w:p w14:paraId="38499D79" w14:textId="77777777" w:rsidR="00C57971" w:rsidRPr="00C57971" w:rsidRDefault="00C57971" w:rsidP="00C57971">
      <w:pPr>
        <w:rPr>
          <w:rFonts w:cs="Times New Roman"/>
          <w:bCs/>
        </w:rPr>
      </w:pPr>
    </w:p>
    <w:p w14:paraId="6A2DA758" w14:textId="77777777" w:rsidR="00DE667D" w:rsidRPr="001B6FED" w:rsidRDefault="00DE667D" w:rsidP="00DE667D">
      <w:pPr>
        <w:pStyle w:val="BodyofResearch"/>
        <w:ind w:firstLine="720"/>
        <w:rPr>
          <w:b/>
          <w:bCs/>
          <w:szCs w:val="24"/>
        </w:rPr>
      </w:pPr>
      <w:r w:rsidRPr="001B6FED">
        <w:rPr>
          <w:b/>
          <w:bCs/>
          <w:szCs w:val="24"/>
        </w:rPr>
        <w:lastRenderedPageBreak/>
        <w:t>Process</w:t>
      </w:r>
    </w:p>
    <w:p w14:paraId="466821FE" w14:textId="77777777" w:rsidR="00E02025" w:rsidRDefault="00DE667D" w:rsidP="00E02025">
      <w:pPr>
        <w:pStyle w:val="BodyofResearch"/>
        <w:ind w:left="720"/>
        <w:rPr>
          <w:szCs w:val="24"/>
        </w:rPr>
      </w:pPr>
      <w:r w:rsidRPr="00AF38B0">
        <w:rPr>
          <w:szCs w:val="24"/>
        </w:rPr>
        <w:t>The process uses the Agile Software Development Life Cycle which consists of the following phases in developing a system:</w:t>
      </w:r>
    </w:p>
    <w:p w14:paraId="3E1389D4" w14:textId="77777777" w:rsidR="00C57971" w:rsidRPr="00C57971" w:rsidRDefault="00DE667D" w:rsidP="00D31551">
      <w:pPr>
        <w:pStyle w:val="BodyofResearch"/>
        <w:numPr>
          <w:ilvl w:val="0"/>
          <w:numId w:val="43"/>
        </w:numPr>
        <w:rPr>
          <w:szCs w:val="24"/>
        </w:rPr>
      </w:pPr>
      <w:r w:rsidRPr="00C57971">
        <w:rPr>
          <w:b/>
          <w:bCs/>
          <w:szCs w:val="24"/>
        </w:rPr>
        <w:t>Planning</w:t>
      </w:r>
      <w:r w:rsidRPr="00C57971">
        <w:rPr>
          <w:szCs w:val="24"/>
        </w:rPr>
        <w:t xml:space="preserve"> – </w:t>
      </w:r>
      <w:r w:rsidR="00C57971" w:rsidRPr="00374996">
        <w:rPr>
          <w:highlight w:val="yellow"/>
        </w:rPr>
        <w:t>initialization of the proposed system based on the identified problem on clients’ experiences.</w:t>
      </w:r>
    </w:p>
    <w:p w14:paraId="3B56B7F3" w14:textId="33C3C73F" w:rsidR="00E02025" w:rsidRPr="00C57971" w:rsidRDefault="00DE667D" w:rsidP="00C57971">
      <w:pPr>
        <w:pStyle w:val="BodyofResearch"/>
        <w:numPr>
          <w:ilvl w:val="0"/>
          <w:numId w:val="43"/>
        </w:numPr>
        <w:rPr>
          <w:szCs w:val="24"/>
        </w:rPr>
      </w:pPr>
      <w:r w:rsidRPr="00C57971">
        <w:rPr>
          <w:b/>
          <w:bCs/>
          <w:szCs w:val="24"/>
        </w:rPr>
        <w:t>Requirement Analysis</w:t>
      </w:r>
      <w:r w:rsidRPr="00C57971">
        <w:rPr>
          <w:szCs w:val="24"/>
        </w:rPr>
        <w:t xml:space="preserve"> – </w:t>
      </w:r>
      <w:r w:rsidR="00C57971" w:rsidRPr="00374996">
        <w:rPr>
          <w:szCs w:val="24"/>
          <w:highlight w:val="yellow"/>
        </w:rPr>
        <w:t xml:space="preserve">gather and analyze </w:t>
      </w:r>
      <w:r w:rsidR="00C57971" w:rsidRPr="00374996">
        <w:rPr>
          <w:highlight w:val="yellow"/>
        </w:rPr>
        <w:t>current business process</w:t>
      </w:r>
      <w:r w:rsidR="00C57971" w:rsidRPr="00374996">
        <w:rPr>
          <w:szCs w:val="24"/>
          <w:highlight w:val="yellow"/>
        </w:rPr>
        <w:t xml:space="preserve"> </w:t>
      </w:r>
      <w:r w:rsidR="00C57971" w:rsidRPr="00374996">
        <w:rPr>
          <w:highlight w:val="yellow"/>
        </w:rPr>
        <w:t>and outlines through graphical models that include the current and proposed system.</w:t>
      </w:r>
    </w:p>
    <w:p w14:paraId="757547CB" w14:textId="365823B8" w:rsidR="00E02025" w:rsidRDefault="00DE667D" w:rsidP="00E02025">
      <w:pPr>
        <w:pStyle w:val="BodyofResearch"/>
        <w:numPr>
          <w:ilvl w:val="0"/>
          <w:numId w:val="43"/>
        </w:numPr>
        <w:rPr>
          <w:szCs w:val="24"/>
        </w:rPr>
      </w:pPr>
      <w:r w:rsidRPr="00E02025">
        <w:rPr>
          <w:b/>
          <w:bCs/>
          <w:szCs w:val="24"/>
        </w:rPr>
        <w:t xml:space="preserve">Documentation </w:t>
      </w:r>
      <w:r w:rsidRPr="00E02025">
        <w:rPr>
          <w:szCs w:val="24"/>
        </w:rPr>
        <w:t xml:space="preserve">– </w:t>
      </w:r>
      <w:r w:rsidR="00C57971" w:rsidRPr="00374996">
        <w:rPr>
          <w:szCs w:val="24"/>
          <w:highlight w:val="yellow"/>
        </w:rPr>
        <w:t>analyzed the processes, problem experience</w:t>
      </w:r>
      <w:r w:rsidR="00C57971">
        <w:rPr>
          <w:szCs w:val="24"/>
        </w:rPr>
        <w:t xml:space="preserve"> and create a </w:t>
      </w:r>
      <w:r w:rsidRPr="00E02025">
        <w:rPr>
          <w:szCs w:val="24"/>
        </w:rPr>
        <w:t>technical document for the proposed system.</w:t>
      </w:r>
    </w:p>
    <w:p w14:paraId="324082C6" w14:textId="77777777" w:rsidR="00E02025" w:rsidRDefault="008A4B54" w:rsidP="00E02025">
      <w:pPr>
        <w:pStyle w:val="BodyofResearch"/>
        <w:numPr>
          <w:ilvl w:val="0"/>
          <w:numId w:val="43"/>
        </w:numPr>
        <w:rPr>
          <w:szCs w:val="24"/>
        </w:rPr>
      </w:pPr>
      <w:r w:rsidRPr="00E02025">
        <w:rPr>
          <w:b/>
          <w:bCs/>
          <w:szCs w:val="24"/>
        </w:rPr>
        <w:t>Design</w:t>
      </w:r>
      <w:r w:rsidRPr="00E02025">
        <w:rPr>
          <w:szCs w:val="24"/>
        </w:rPr>
        <w:t xml:space="preserve"> – the developers analyzed the functional and non-functional requirement of the proposed system and the design for the web and mobile interface.</w:t>
      </w:r>
    </w:p>
    <w:p w14:paraId="1B41CAF2" w14:textId="002BC808" w:rsidR="00E02025" w:rsidRPr="00C57971" w:rsidRDefault="008A4B54" w:rsidP="00E02025">
      <w:pPr>
        <w:pStyle w:val="BodyofResearch"/>
        <w:numPr>
          <w:ilvl w:val="0"/>
          <w:numId w:val="43"/>
        </w:numPr>
        <w:rPr>
          <w:szCs w:val="24"/>
          <w:highlight w:val="yellow"/>
        </w:rPr>
      </w:pPr>
      <w:r w:rsidRPr="00E02025">
        <w:rPr>
          <w:b/>
          <w:bCs/>
          <w:szCs w:val="24"/>
        </w:rPr>
        <w:t>Coding</w:t>
      </w:r>
      <w:r w:rsidRPr="00E02025">
        <w:rPr>
          <w:szCs w:val="24"/>
        </w:rPr>
        <w:t xml:space="preserve"> – </w:t>
      </w:r>
      <w:r w:rsidR="00C57971" w:rsidRPr="00374996">
        <w:rPr>
          <w:szCs w:val="24"/>
          <w:highlight w:val="yellow"/>
        </w:rPr>
        <w:t>start to develop</w:t>
      </w:r>
      <w:r w:rsidR="00C57971" w:rsidRPr="00E02025">
        <w:rPr>
          <w:szCs w:val="24"/>
        </w:rPr>
        <w:t xml:space="preserve"> </w:t>
      </w:r>
      <w:r w:rsidRPr="00E02025">
        <w:rPr>
          <w:szCs w:val="24"/>
        </w:rPr>
        <w:t>the web and mobile application</w:t>
      </w:r>
      <w:r w:rsidR="00C57971">
        <w:rPr>
          <w:szCs w:val="24"/>
        </w:rPr>
        <w:t xml:space="preserve"> of the </w:t>
      </w:r>
      <w:r w:rsidR="00C57971" w:rsidRPr="00C57971">
        <w:rPr>
          <w:szCs w:val="24"/>
          <w:highlight w:val="yellow"/>
        </w:rPr>
        <w:t>proposed system.</w:t>
      </w:r>
    </w:p>
    <w:p w14:paraId="5A21623C" w14:textId="77777777" w:rsidR="00C57971" w:rsidRDefault="008A4B54" w:rsidP="00C57971">
      <w:pPr>
        <w:pStyle w:val="BodyofResearch"/>
        <w:numPr>
          <w:ilvl w:val="0"/>
          <w:numId w:val="43"/>
        </w:numPr>
        <w:rPr>
          <w:szCs w:val="24"/>
        </w:rPr>
      </w:pPr>
      <w:r w:rsidRPr="00C57971">
        <w:rPr>
          <w:b/>
          <w:bCs/>
          <w:szCs w:val="24"/>
        </w:rPr>
        <w:t>Unit Testing</w:t>
      </w:r>
      <w:r w:rsidRPr="00C57971">
        <w:rPr>
          <w:szCs w:val="24"/>
        </w:rPr>
        <w:t xml:space="preserve"> – </w:t>
      </w:r>
      <w:r w:rsidR="00C57971" w:rsidRPr="00374996">
        <w:rPr>
          <w:szCs w:val="24"/>
          <w:highlight w:val="yellow"/>
        </w:rPr>
        <w:t>start to test each developed modules of the proposed system, detect, debug and fix errors.</w:t>
      </w:r>
    </w:p>
    <w:p w14:paraId="61B90D58" w14:textId="535FA989" w:rsidR="008A4B54" w:rsidRPr="00C57971" w:rsidRDefault="008A4B54" w:rsidP="00CB2B35">
      <w:pPr>
        <w:pStyle w:val="BodyofResearch"/>
        <w:numPr>
          <w:ilvl w:val="0"/>
          <w:numId w:val="43"/>
        </w:numPr>
        <w:rPr>
          <w:szCs w:val="24"/>
        </w:rPr>
      </w:pPr>
      <w:r w:rsidRPr="00C57971">
        <w:rPr>
          <w:b/>
          <w:bCs/>
          <w:szCs w:val="24"/>
        </w:rPr>
        <w:t>Alpha Testing</w:t>
      </w:r>
      <w:r w:rsidRPr="00C57971">
        <w:rPr>
          <w:szCs w:val="24"/>
        </w:rPr>
        <w:t xml:space="preserve"> – </w:t>
      </w:r>
      <w:r w:rsidR="00C57971" w:rsidRPr="00374996">
        <w:rPr>
          <w:szCs w:val="24"/>
          <w:highlight w:val="yellow"/>
        </w:rPr>
        <w:t>final testing of the proposed system</w:t>
      </w:r>
      <w:r w:rsidR="00C57971" w:rsidRPr="00E02025">
        <w:rPr>
          <w:szCs w:val="24"/>
        </w:rPr>
        <w:t xml:space="preserve"> </w:t>
      </w:r>
      <w:r w:rsidRPr="00C57971">
        <w:rPr>
          <w:szCs w:val="24"/>
        </w:rPr>
        <w:t>web and mobile application, test the system, implement, and deploy the system.</w:t>
      </w:r>
    </w:p>
    <w:p w14:paraId="0226289D" w14:textId="77777777" w:rsidR="005C16E5" w:rsidRPr="005C16E5" w:rsidRDefault="005C16E5" w:rsidP="005C16E5">
      <w:pPr>
        <w:pStyle w:val="BodyofResearch"/>
        <w:ind w:left="1440"/>
        <w:rPr>
          <w:szCs w:val="24"/>
        </w:rPr>
      </w:pPr>
    </w:p>
    <w:p w14:paraId="1341C97B" w14:textId="77777777" w:rsidR="008A4B54" w:rsidRPr="001B6FED" w:rsidRDefault="008A4B54" w:rsidP="008A4B54">
      <w:pPr>
        <w:pStyle w:val="BodyofResearch"/>
        <w:ind w:firstLine="720"/>
        <w:rPr>
          <w:b/>
          <w:bCs/>
          <w:szCs w:val="24"/>
        </w:rPr>
      </w:pPr>
      <w:r w:rsidRPr="001B6FED">
        <w:rPr>
          <w:b/>
          <w:bCs/>
          <w:szCs w:val="24"/>
        </w:rPr>
        <w:t>Output</w:t>
      </w:r>
    </w:p>
    <w:p w14:paraId="5DDB255C" w14:textId="6EC7FF08" w:rsidR="008A4B54" w:rsidRPr="00AF38B0" w:rsidRDefault="008A4B54" w:rsidP="008A4B54">
      <w:pPr>
        <w:pStyle w:val="BodyofResearch"/>
        <w:ind w:left="720"/>
        <w:rPr>
          <w:szCs w:val="24"/>
        </w:rPr>
      </w:pPr>
      <w:r w:rsidRPr="00AF38B0">
        <w:rPr>
          <w:szCs w:val="24"/>
        </w:rPr>
        <w:t>In conclusion, the final output of the Web-based Piggery Management System with Mobile-based QR Code Scanner for RVM Hog Farm in Lamba, Banga South Cotabato will change the paper and pen process of recording and monitoring of the RVM Hog Farm.</w:t>
      </w:r>
    </w:p>
    <w:p w14:paraId="5CCD076D" w14:textId="6746F8C6" w:rsidR="00DE667D" w:rsidRDefault="00DE667D" w:rsidP="00DE667D">
      <w:pPr>
        <w:pStyle w:val="BodyofResearch"/>
        <w:ind w:left="720"/>
        <w:rPr>
          <w:szCs w:val="24"/>
        </w:rPr>
      </w:pPr>
    </w:p>
    <w:p w14:paraId="28C2B61F" w14:textId="50D19635" w:rsidR="008A4B54" w:rsidRDefault="008A4B54" w:rsidP="00DE667D">
      <w:pPr>
        <w:pStyle w:val="BodyofResearch"/>
        <w:ind w:left="720"/>
        <w:rPr>
          <w:szCs w:val="24"/>
        </w:rPr>
      </w:pPr>
    </w:p>
    <w:p w14:paraId="137C4C05" w14:textId="227D0A59" w:rsidR="008A4B54" w:rsidRDefault="008A4B54" w:rsidP="00DE667D">
      <w:pPr>
        <w:pStyle w:val="BodyofResearch"/>
        <w:ind w:left="720"/>
        <w:rPr>
          <w:szCs w:val="24"/>
        </w:rPr>
      </w:pPr>
    </w:p>
    <w:p w14:paraId="3202CA74" w14:textId="7DC9FFE6" w:rsidR="008A4B54" w:rsidRDefault="008A4B54" w:rsidP="00DE667D">
      <w:pPr>
        <w:pStyle w:val="BodyofResearch"/>
        <w:ind w:left="720"/>
        <w:rPr>
          <w:szCs w:val="24"/>
        </w:rPr>
      </w:pPr>
    </w:p>
    <w:p w14:paraId="496B0FF8" w14:textId="098FB5D1" w:rsidR="00EB77D5" w:rsidRDefault="00EB77D5" w:rsidP="00DE667D">
      <w:pPr>
        <w:pStyle w:val="BodyofResearch"/>
        <w:ind w:left="720"/>
        <w:rPr>
          <w:szCs w:val="24"/>
        </w:rPr>
      </w:pPr>
    </w:p>
    <w:p w14:paraId="5DF93E48" w14:textId="77777777" w:rsidR="001142B1" w:rsidRDefault="001142B1" w:rsidP="00D406E5">
      <w:pPr>
        <w:pStyle w:val="BodyofResearch"/>
        <w:rPr>
          <w:szCs w:val="24"/>
        </w:rPr>
      </w:pPr>
    </w:p>
    <w:p w14:paraId="67FAF1B0" w14:textId="2116CC53" w:rsidR="008A4B54" w:rsidRDefault="008A4B54" w:rsidP="00DE667D">
      <w:pPr>
        <w:pStyle w:val="BodyofResearch"/>
        <w:ind w:left="720"/>
        <w:rPr>
          <w:szCs w:val="24"/>
        </w:rPr>
      </w:pPr>
    </w:p>
    <w:p w14:paraId="02A94866" w14:textId="2C7AAB30" w:rsidR="008A4B54" w:rsidRDefault="0066694F" w:rsidP="000742FB">
      <w:pPr>
        <w:pStyle w:val="BodyofResearch"/>
        <w:rPr>
          <w:szCs w:val="24"/>
        </w:rPr>
      </w:pPr>
      <w:r>
        <w:rPr>
          <w:noProof/>
        </w:rPr>
        <w:drawing>
          <wp:anchor distT="0" distB="0" distL="114300" distR="114300" simplePos="0" relativeHeight="251564544" behindDoc="1" locked="0" layoutInCell="1" allowOverlap="1" wp14:anchorId="1DFE158C" wp14:editId="620E6272">
            <wp:simplePos x="0" y="0"/>
            <wp:positionH relativeFrom="column">
              <wp:posOffset>0</wp:posOffset>
            </wp:positionH>
            <wp:positionV relativeFrom="paragraph">
              <wp:posOffset>2117</wp:posOffset>
            </wp:positionV>
            <wp:extent cx="5486400" cy="72390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5">
                      <a:extLst>
                        <a:ext uri="{28A0092B-C50C-407E-A947-70E740481C1C}">
                          <a14:useLocalDpi xmlns:a14="http://schemas.microsoft.com/office/drawing/2010/main" val="0"/>
                        </a:ext>
                      </a:extLst>
                    </a:blip>
                    <a:stretch>
                      <a:fillRect/>
                    </a:stretch>
                  </pic:blipFill>
                  <pic:spPr>
                    <a:xfrm>
                      <a:off x="0" y="0"/>
                      <a:ext cx="5486400" cy="7239000"/>
                    </a:xfrm>
                    <a:prstGeom prst="rect">
                      <a:avLst/>
                    </a:prstGeom>
                  </pic:spPr>
                </pic:pic>
              </a:graphicData>
            </a:graphic>
            <wp14:sizeRelH relativeFrom="page">
              <wp14:pctWidth>0</wp14:pctWidth>
            </wp14:sizeRelH>
            <wp14:sizeRelV relativeFrom="page">
              <wp14:pctHeight>0</wp14:pctHeight>
            </wp14:sizeRelV>
          </wp:anchor>
        </w:drawing>
      </w:r>
    </w:p>
    <w:p w14:paraId="64FEC47E" w14:textId="61419840" w:rsidR="008A4B54" w:rsidRDefault="008A4B54" w:rsidP="00DE667D">
      <w:pPr>
        <w:pStyle w:val="BodyofResearch"/>
        <w:ind w:left="720"/>
        <w:rPr>
          <w:szCs w:val="24"/>
        </w:rPr>
      </w:pPr>
    </w:p>
    <w:p w14:paraId="76A9C59C" w14:textId="535F4B30" w:rsidR="00130603" w:rsidRDefault="00130603" w:rsidP="00DE667D">
      <w:pPr>
        <w:pStyle w:val="BodyofResearch"/>
        <w:ind w:left="720"/>
        <w:rPr>
          <w:szCs w:val="24"/>
        </w:rPr>
      </w:pPr>
    </w:p>
    <w:p w14:paraId="4CAFEE9C" w14:textId="0E4A74E8" w:rsidR="008A4B54" w:rsidRDefault="008A4B54" w:rsidP="00DE667D">
      <w:pPr>
        <w:pStyle w:val="BodyofResearch"/>
        <w:ind w:left="720"/>
        <w:rPr>
          <w:szCs w:val="24"/>
        </w:rPr>
      </w:pPr>
    </w:p>
    <w:p w14:paraId="01B20F4B" w14:textId="0C7771CA" w:rsidR="008A4B54" w:rsidRDefault="008A4B54" w:rsidP="00DE667D">
      <w:pPr>
        <w:pStyle w:val="BodyofResearch"/>
        <w:ind w:left="720"/>
        <w:rPr>
          <w:szCs w:val="24"/>
        </w:rPr>
      </w:pPr>
    </w:p>
    <w:p w14:paraId="7B3BE34D" w14:textId="22D9E19B" w:rsidR="008A4B54" w:rsidRDefault="008A4B54" w:rsidP="00DE667D">
      <w:pPr>
        <w:pStyle w:val="BodyofResearch"/>
        <w:ind w:left="720"/>
        <w:rPr>
          <w:szCs w:val="24"/>
        </w:rPr>
      </w:pPr>
    </w:p>
    <w:p w14:paraId="6BC2BC5A" w14:textId="203767D2" w:rsidR="008A4B54" w:rsidRDefault="008A4B54" w:rsidP="00DE667D">
      <w:pPr>
        <w:pStyle w:val="BodyofResearch"/>
        <w:ind w:left="720"/>
        <w:rPr>
          <w:szCs w:val="24"/>
        </w:rPr>
      </w:pPr>
    </w:p>
    <w:p w14:paraId="079DE9FD" w14:textId="074A939B" w:rsidR="00F13A25" w:rsidRDefault="00F13A25" w:rsidP="00F13A25">
      <w:pPr>
        <w:pStyle w:val="BodyofResearch"/>
        <w:rPr>
          <w:szCs w:val="24"/>
        </w:rPr>
      </w:pPr>
    </w:p>
    <w:p w14:paraId="50263E6B" w14:textId="3E4B312B" w:rsidR="00F13A25" w:rsidRPr="00EB459B" w:rsidRDefault="00D70DFF" w:rsidP="00D70DFF">
      <w:pPr>
        <w:tabs>
          <w:tab w:val="left" w:pos="1543"/>
          <w:tab w:val="center" w:pos="4320"/>
        </w:tabs>
        <w:jc w:val="left"/>
        <w:rPr>
          <w:lang w:eastAsia="en-PH"/>
        </w:rPr>
      </w:pPr>
      <w:r>
        <w:rPr>
          <w:lang w:eastAsia="en-PH"/>
        </w:rPr>
        <w:tab/>
      </w:r>
      <w:r>
        <w:rPr>
          <w:lang w:eastAsia="en-PH"/>
        </w:rPr>
        <w:tab/>
      </w:r>
      <w:r>
        <w:rPr>
          <w:lang w:eastAsia="en-PH"/>
        </w:rPr>
        <w:tab/>
      </w:r>
      <w:r>
        <w:rPr>
          <w:lang w:eastAsia="en-PH"/>
        </w:rPr>
        <w:tab/>
      </w:r>
    </w:p>
    <w:p w14:paraId="66355F7C" w14:textId="6FD479A1" w:rsidR="00F13A25" w:rsidRPr="00EB459B" w:rsidRDefault="00F13A25" w:rsidP="00F13A25">
      <w:pPr>
        <w:rPr>
          <w:lang w:eastAsia="en-PH"/>
        </w:rPr>
      </w:pPr>
    </w:p>
    <w:p w14:paraId="289CF3B0" w14:textId="3B78C352" w:rsidR="00F13A25" w:rsidRPr="00EB459B" w:rsidRDefault="00F13A25" w:rsidP="00F13A25">
      <w:pPr>
        <w:rPr>
          <w:lang w:eastAsia="en-PH"/>
        </w:rPr>
      </w:pPr>
    </w:p>
    <w:p w14:paraId="283D6009" w14:textId="354742F9" w:rsidR="00F13A25" w:rsidRPr="00EB459B" w:rsidRDefault="00F13A25" w:rsidP="00F13A25">
      <w:pPr>
        <w:rPr>
          <w:lang w:eastAsia="en-PH"/>
        </w:rPr>
      </w:pPr>
    </w:p>
    <w:p w14:paraId="5599FC7B" w14:textId="37E8B736" w:rsidR="00F13A25" w:rsidRPr="00EB459B" w:rsidRDefault="00F13A25" w:rsidP="00F13A25">
      <w:pPr>
        <w:rPr>
          <w:lang w:eastAsia="en-PH"/>
        </w:rPr>
      </w:pPr>
    </w:p>
    <w:p w14:paraId="0F77D1E7" w14:textId="2B4553CD" w:rsidR="00F13A25" w:rsidRPr="00EB459B" w:rsidRDefault="00F13A25" w:rsidP="00F13A25">
      <w:pPr>
        <w:rPr>
          <w:lang w:eastAsia="en-PH"/>
        </w:rPr>
      </w:pPr>
    </w:p>
    <w:p w14:paraId="02BC4EE2" w14:textId="2CD44A48" w:rsidR="00F13A25" w:rsidRPr="00EB459B" w:rsidRDefault="00F13A25" w:rsidP="00F13A25">
      <w:pPr>
        <w:rPr>
          <w:lang w:eastAsia="en-PH"/>
        </w:rPr>
      </w:pPr>
    </w:p>
    <w:p w14:paraId="0D2ADDEA" w14:textId="6CF9FF02" w:rsidR="00F13A25" w:rsidRPr="00EB459B" w:rsidRDefault="00F13A25" w:rsidP="00F13A25">
      <w:pPr>
        <w:rPr>
          <w:lang w:eastAsia="en-PH"/>
        </w:rPr>
      </w:pPr>
    </w:p>
    <w:p w14:paraId="40901B20" w14:textId="0920FB0F" w:rsidR="00F13A25" w:rsidRPr="00EB459B" w:rsidRDefault="00F13A25" w:rsidP="00F13A25">
      <w:pPr>
        <w:rPr>
          <w:lang w:eastAsia="en-PH"/>
        </w:rPr>
      </w:pPr>
    </w:p>
    <w:p w14:paraId="736D5F2C" w14:textId="16B5F75B" w:rsidR="00F13A25" w:rsidRPr="00EB459B" w:rsidRDefault="00F13A25" w:rsidP="00F13A25">
      <w:pPr>
        <w:rPr>
          <w:lang w:eastAsia="en-PH"/>
        </w:rPr>
      </w:pPr>
    </w:p>
    <w:p w14:paraId="45E9139E" w14:textId="6E027A08" w:rsidR="00F13A25" w:rsidRPr="00EB459B" w:rsidRDefault="00F13A25" w:rsidP="00F13A25">
      <w:pPr>
        <w:rPr>
          <w:lang w:eastAsia="en-PH"/>
        </w:rPr>
      </w:pPr>
    </w:p>
    <w:p w14:paraId="19A27F53" w14:textId="67D4BE88" w:rsidR="00F13A25" w:rsidRPr="00EB459B" w:rsidRDefault="00F13A25" w:rsidP="00F13A25">
      <w:pPr>
        <w:rPr>
          <w:lang w:eastAsia="en-PH"/>
        </w:rPr>
      </w:pPr>
    </w:p>
    <w:p w14:paraId="09FB4E59" w14:textId="31B80B58" w:rsidR="00F13A25" w:rsidRPr="00EB459B" w:rsidRDefault="00F13A25" w:rsidP="00F13A25">
      <w:pPr>
        <w:rPr>
          <w:lang w:eastAsia="en-PH"/>
        </w:rPr>
      </w:pPr>
    </w:p>
    <w:p w14:paraId="08F972D8" w14:textId="18FFC2FF" w:rsidR="00F13A25" w:rsidRPr="00EB459B" w:rsidRDefault="00F13A25" w:rsidP="00F13A25">
      <w:pPr>
        <w:rPr>
          <w:lang w:eastAsia="en-PH"/>
        </w:rPr>
      </w:pPr>
    </w:p>
    <w:p w14:paraId="64B77905" w14:textId="2801E58E" w:rsidR="00F13A25" w:rsidRPr="00EB459B" w:rsidRDefault="00F13A25" w:rsidP="00F13A25">
      <w:pPr>
        <w:rPr>
          <w:lang w:eastAsia="en-PH"/>
        </w:rPr>
      </w:pPr>
    </w:p>
    <w:p w14:paraId="6DAAA9A1" w14:textId="6F44E7EB" w:rsidR="00F13A25" w:rsidRPr="00EB459B" w:rsidRDefault="00F13A25" w:rsidP="00F13A25">
      <w:pPr>
        <w:rPr>
          <w:lang w:eastAsia="en-PH"/>
        </w:rPr>
      </w:pPr>
    </w:p>
    <w:p w14:paraId="473A6625" w14:textId="6D3FABFC" w:rsidR="00F13A25" w:rsidRPr="00EB459B" w:rsidRDefault="00F13A25" w:rsidP="00F13A25">
      <w:pPr>
        <w:rPr>
          <w:lang w:eastAsia="en-PH"/>
        </w:rPr>
      </w:pPr>
    </w:p>
    <w:p w14:paraId="266D7F92" w14:textId="4BA3EE7C" w:rsidR="00F13A25" w:rsidRPr="00EB459B" w:rsidRDefault="00F13A25" w:rsidP="00F13A25">
      <w:pPr>
        <w:rPr>
          <w:lang w:eastAsia="en-PH"/>
        </w:rPr>
      </w:pPr>
    </w:p>
    <w:p w14:paraId="51C3CD9E" w14:textId="33E956A1" w:rsidR="00F13A25" w:rsidRPr="00EB459B" w:rsidRDefault="00F13A25" w:rsidP="00F13A25">
      <w:pPr>
        <w:rPr>
          <w:lang w:eastAsia="en-PH"/>
        </w:rPr>
      </w:pPr>
    </w:p>
    <w:p w14:paraId="5FB40E79" w14:textId="03D36D1E" w:rsidR="00F13A25" w:rsidRPr="00EB459B" w:rsidRDefault="00F13A25" w:rsidP="00F13A25">
      <w:pPr>
        <w:rPr>
          <w:lang w:eastAsia="en-PH"/>
        </w:rPr>
      </w:pPr>
    </w:p>
    <w:p w14:paraId="199C1D43" w14:textId="18295210" w:rsidR="00F13A25" w:rsidRPr="00EB459B" w:rsidRDefault="00F13A25" w:rsidP="00F13A25">
      <w:pPr>
        <w:rPr>
          <w:lang w:eastAsia="en-PH"/>
        </w:rPr>
      </w:pPr>
    </w:p>
    <w:p w14:paraId="151B5CFF" w14:textId="1CA1D3CC" w:rsidR="00F13A25" w:rsidRPr="00EB459B" w:rsidRDefault="00F13A25" w:rsidP="00F13A25">
      <w:pPr>
        <w:rPr>
          <w:lang w:eastAsia="en-PH"/>
        </w:rPr>
      </w:pPr>
    </w:p>
    <w:p w14:paraId="55CB6B51" w14:textId="1E4FCFF7" w:rsidR="00F13A25" w:rsidRPr="00EB459B" w:rsidRDefault="00F13A25" w:rsidP="00F13A25">
      <w:pPr>
        <w:rPr>
          <w:lang w:eastAsia="en-PH"/>
        </w:rPr>
      </w:pPr>
    </w:p>
    <w:p w14:paraId="77E0E39B" w14:textId="2A98F985" w:rsidR="00F13A25" w:rsidRPr="00EB459B" w:rsidRDefault="00F13A25" w:rsidP="00F13A25">
      <w:pPr>
        <w:rPr>
          <w:lang w:eastAsia="en-PH"/>
        </w:rPr>
      </w:pPr>
    </w:p>
    <w:p w14:paraId="0988A1B4" w14:textId="52AB22DB" w:rsidR="00F13A25" w:rsidRDefault="00F13A25" w:rsidP="00F13A25">
      <w:pPr>
        <w:rPr>
          <w:rFonts w:eastAsia="Times New Roman" w:cs="Times New Roman"/>
          <w:szCs w:val="24"/>
          <w:lang w:eastAsia="en-PH"/>
        </w:rPr>
      </w:pPr>
    </w:p>
    <w:p w14:paraId="0604DB72" w14:textId="73C812D1" w:rsidR="008A4B54" w:rsidRDefault="008A4B54" w:rsidP="00F13A25">
      <w:pPr>
        <w:pStyle w:val="BodyofResearch"/>
        <w:rPr>
          <w:szCs w:val="24"/>
        </w:rPr>
      </w:pPr>
    </w:p>
    <w:p w14:paraId="0CB5C5C5" w14:textId="1644ADAD" w:rsidR="00304ADA" w:rsidRDefault="00304ADA" w:rsidP="00EE3DF5">
      <w:pPr>
        <w:pStyle w:val="BodyofResearch"/>
        <w:rPr>
          <w:szCs w:val="24"/>
        </w:rPr>
      </w:pPr>
    </w:p>
    <w:p w14:paraId="4A1C29F6" w14:textId="77777777" w:rsidR="00314FCF" w:rsidRDefault="00314FCF" w:rsidP="0066694F">
      <w:pPr>
        <w:jc w:val="both"/>
        <w:rPr>
          <w:rFonts w:cs="Times New Roman"/>
          <w:bCs/>
          <w:szCs w:val="24"/>
          <w:lang w:eastAsia="en-PH"/>
        </w:rPr>
      </w:pPr>
    </w:p>
    <w:p w14:paraId="7DEDBB15" w14:textId="1B5386A7" w:rsidR="00CD2F96" w:rsidRDefault="0007385B" w:rsidP="00F96F17">
      <w:pPr>
        <w:rPr>
          <w:rFonts w:cs="Times New Roman"/>
          <w:bCs/>
          <w:szCs w:val="24"/>
          <w:lang w:eastAsia="en-PH"/>
        </w:rPr>
      </w:pPr>
      <w:r>
        <w:rPr>
          <w:rFonts w:cs="Times New Roman"/>
          <w:bCs/>
          <w:szCs w:val="24"/>
          <w:lang w:eastAsia="en-PH"/>
        </w:rPr>
        <w:t xml:space="preserve">Figure </w:t>
      </w:r>
      <w:r w:rsidR="00EF79F6">
        <w:rPr>
          <w:rFonts w:cs="Times New Roman"/>
          <w:bCs/>
          <w:szCs w:val="24"/>
          <w:lang w:eastAsia="en-PH"/>
        </w:rPr>
        <w:t>26</w:t>
      </w:r>
      <w:r w:rsidR="0020495E">
        <w:rPr>
          <w:rFonts w:cs="Times New Roman"/>
          <w:bCs/>
          <w:szCs w:val="24"/>
          <w:lang w:eastAsia="en-PH"/>
        </w:rPr>
        <w:t>:</w:t>
      </w:r>
      <w:r>
        <w:rPr>
          <w:rFonts w:cs="Times New Roman"/>
          <w:bCs/>
          <w:szCs w:val="24"/>
          <w:lang w:eastAsia="en-PH"/>
        </w:rPr>
        <w:t xml:space="preserve"> </w:t>
      </w:r>
      <w:r w:rsidRPr="00563643">
        <w:rPr>
          <w:rFonts w:cs="Times New Roman"/>
          <w:bCs/>
          <w:szCs w:val="24"/>
          <w:lang w:eastAsia="en-PH"/>
        </w:rPr>
        <w:t>Conceptual Framework</w:t>
      </w:r>
    </w:p>
    <w:p w14:paraId="46E7BA45" w14:textId="77777777" w:rsidR="00BC562B" w:rsidRDefault="00BC562B" w:rsidP="0007385B">
      <w:pPr>
        <w:rPr>
          <w:rFonts w:cs="Times New Roman"/>
          <w:bCs/>
          <w:szCs w:val="24"/>
          <w:lang w:eastAsia="en-PH"/>
        </w:rPr>
        <w:sectPr w:rsidR="00BC562B" w:rsidSect="00341779">
          <w:pgSz w:w="12240" w:h="15840" w:code="1"/>
          <w:pgMar w:top="1440" w:right="1440" w:bottom="1440" w:left="2160" w:header="720" w:footer="288" w:gutter="0"/>
          <w:cols w:space="720"/>
          <w:docGrid w:linePitch="360"/>
        </w:sectPr>
      </w:pPr>
    </w:p>
    <w:p w14:paraId="325F8200" w14:textId="59B2986F" w:rsidR="00BC562B" w:rsidRDefault="00BC562B" w:rsidP="00F579E1">
      <w:pPr>
        <w:jc w:val="both"/>
        <w:rPr>
          <w:rFonts w:cs="Times New Roman"/>
          <w:bCs/>
          <w:szCs w:val="24"/>
          <w:lang w:eastAsia="en-PH"/>
        </w:rPr>
      </w:pPr>
      <w:r>
        <w:rPr>
          <w:rFonts w:cs="Times New Roman"/>
          <w:bCs/>
          <w:szCs w:val="24"/>
          <w:lang w:eastAsia="en-PH"/>
        </w:rPr>
        <w:lastRenderedPageBreak/>
        <w:t>System Architecture</w:t>
      </w:r>
    </w:p>
    <w:p w14:paraId="6E60B1A4" w14:textId="0E8BD64B" w:rsidR="00BC562B" w:rsidRDefault="00BC562B" w:rsidP="00BC562B">
      <w:pPr>
        <w:jc w:val="both"/>
        <w:rPr>
          <w:rFonts w:cs="Times New Roman"/>
          <w:bCs/>
          <w:szCs w:val="24"/>
          <w:lang w:eastAsia="en-PH"/>
        </w:rPr>
      </w:pPr>
    </w:p>
    <w:p w14:paraId="25A8BC83" w14:textId="43D34E41" w:rsidR="00BC562B" w:rsidRDefault="00BC562B" w:rsidP="00B62E77">
      <w:pPr>
        <w:spacing w:line="360" w:lineRule="auto"/>
        <w:ind w:left="720"/>
        <w:jc w:val="both"/>
        <w:rPr>
          <w:rFonts w:cs="Times New Roman"/>
          <w:b w:val="0"/>
          <w:szCs w:val="24"/>
          <w:lang w:eastAsia="en-PH"/>
        </w:rPr>
      </w:pPr>
      <w:r w:rsidRPr="00380A2D">
        <w:rPr>
          <w:rFonts w:cs="Times New Roman"/>
          <w:b w:val="0"/>
          <w:szCs w:val="24"/>
          <w:lang w:eastAsia="en-PH"/>
        </w:rPr>
        <w:t xml:space="preserve">The </w:t>
      </w:r>
      <w:r w:rsidR="00E6166F" w:rsidRPr="00380A2D">
        <w:rPr>
          <w:rFonts w:cs="Times New Roman"/>
          <w:b w:val="0"/>
          <w:szCs w:val="24"/>
          <w:lang w:eastAsia="en-PH"/>
        </w:rPr>
        <w:t xml:space="preserve">illustration below </w:t>
      </w:r>
      <w:r w:rsidR="00D11211">
        <w:rPr>
          <w:rFonts w:cs="Times New Roman"/>
          <w:b w:val="0"/>
          <w:szCs w:val="24"/>
          <w:lang w:eastAsia="en-PH"/>
        </w:rPr>
        <w:t>shows system architecture of the Web-based Piggery Management System with Mobile-based QR Code Scanner for RVM Hog Farm in Lamba, Banga South Cotabato. Based on the Three-Tier Architecture model it consist</w:t>
      </w:r>
      <w:r w:rsidR="00BD692A">
        <w:rPr>
          <w:rFonts w:cs="Times New Roman"/>
          <w:b w:val="0"/>
          <w:szCs w:val="24"/>
          <w:lang w:eastAsia="en-PH"/>
        </w:rPr>
        <w:t>s</w:t>
      </w:r>
      <w:r w:rsidR="00D11211">
        <w:rPr>
          <w:rFonts w:cs="Times New Roman"/>
          <w:b w:val="0"/>
          <w:szCs w:val="24"/>
          <w:lang w:eastAsia="en-PH"/>
        </w:rPr>
        <w:t xml:space="preserve"> of presentation, </w:t>
      </w:r>
      <w:r w:rsidR="00C57971" w:rsidRPr="002C6345">
        <w:rPr>
          <w:rFonts w:cs="Times New Roman"/>
          <w:b w:val="0"/>
          <w:szCs w:val="24"/>
          <w:highlight w:val="yellow"/>
          <w:lang w:eastAsia="en-PH"/>
        </w:rPr>
        <w:t>application,</w:t>
      </w:r>
      <w:r w:rsidR="00CE7008">
        <w:rPr>
          <w:rFonts w:cs="Times New Roman"/>
          <w:b w:val="0"/>
          <w:szCs w:val="24"/>
          <w:lang w:eastAsia="en-PH"/>
        </w:rPr>
        <w:t xml:space="preserve"> and database tier.</w:t>
      </w:r>
      <w:r w:rsidR="0083011E">
        <w:rPr>
          <w:rFonts w:cs="Times New Roman"/>
          <w:b w:val="0"/>
          <w:szCs w:val="24"/>
          <w:lang w:eastAsia="en-PH"/>
        </w:rPr>
        <w:t xml:space="preserve"> </w:t>
      </w:r>
      <w:r w:rsidR="00CA69DA">
        <w:rPr>
          <w:rFonts w:cs="Times New Roman"/>
          <w:b w:val="0"/>
          <w:szCs w:val="24"/>
          <w:lang w:eastAsia="en-PH"/>
        </w:rPr>
        <w:t xml:space="preserve">The Web-based Piggery Management System with Mobile-based QR Code Scanner </w:t>
      </w:r>
      <w:r w:rsidR="005B56EE">
        <w:rPr>
          <w:rFonts w:cs="Times New Roman"/>
          <w:b w:val="0"/>
          <w:szCs w:val="24"/>
          <w:lang w:eastAsia="en-PH"/>
        </w:rPr>
        <w:t xml:space="preserve">for RVM Hog Farm </w:t>
      </w:r>
      <w:r w:rsidR="006661B8">
        <w:rPr>
          <w:rFonts w:cs="Times New Roman"/>
          <w:b w:val="0"/>
          <w:szCs w:val="24"/>
          <w:lang w:eastAsia="en-PH"/>
        </w:rPr>
        <w:t>in Lamba, Banga South Cotabato</w:t>
      </w:r>
      <w:r w:rsidR="00EE4346">
        <w:rPr>
          <w:rFonts w:cs="Times New Roman"/>
          <w:b w:val="0"/>
          <w:szCs w:val="24"/>
          <w:lang w:eastAsia="en-PH"/>
        </w:rPr>
        <w:t xml:space="preserve"> i</w:t>
      </w:r>
      <w:r w:rsidR="00402DEB">
        <w:rPr>
          <w:rFonts w:cs="Times New Roman"/>
          <w:b w:val="0"/>
          <w:szCs w:val="24"/>
          <w:lang w:eastAsia="en-PH"/>
        </w:rPr>
        <w:t>s composed of two user types: web user and the android user.</w:t>
      </w:r>
    </w:p>
    <w:p w14:paraId="43837055" w14:textId="24794226" w:rsidR="00B62E77" w:rsidRDefault="00B62E77" w:rsidP="00B62E77">
      <w:pPr>
        <w:spacing w:line="360" w:lineRule="auto"/>
        <w:ind w:left="720"/>
        <w:jc w:val="both"/>
        <w:rPr>
          <w:rFonts w:cs="Times New Roman"/>
          <w:b w:val="0"/>
          <w:szCs w:val="24"/>
          <w:lang w:eastAsia="en-PH"/>
        </w:rPr>
      </w:pPr>
    </w:p>
    <w:p w14:paraId="5AEB7A67" w14:textId="7A070E79" w:rsidR="00B62E77" w:rsidRDefault="00FC7180" w:rsidP="00B62E77">
      <w:pPr>
        <w:spacing w:line="360" w:lineRule="auto"/>
        <w:ind w:left="720"/>
        <w:jc w:val="both"/>
        <w:rPr>
          <w:rFonts w:cs="Times New Roman"/>
          <w:bCs/>
          <w:szCs w:val="24"/>
          <w:lang w:eastAsia="en-PH"/>
        </w:rPr>
      </w:pPr>
      <w:r w:rsidRPr="00FC7180">
        <w:rPr>
          <w:rFonts w:cs="Times New Roman"/>
          <w:bCs/>
          <w:szCs w:val="24"/>
          <w:lang w:eastAsia="en-PH"/>
        </w:rPr>
        <w:t>Presentation Tier</w:t>
      </w:r>
    </w:p>
    <w:p w14:paraId="4787DA6D" w14:textId="77777777" w:rsidR="005C16E5" w:rsidRDefault="009A39BE" w:rsidP="005C16E5">
      <w:pPr>
        <w:spacing w:line="360" w:lineRule="auto"/>
        <w:ind w:left="720"/>
        <w:jc w:val="both"/>
        <w:rPr>
          <w:rFonts w:cs="Times New Roman"/>
          <w:b w:val="0"/>
          <w:szCs w:val="24"/>
          <w:lang w:eastAsia="en-PH"/>
        </w:rPr>
      </w:pPr>
      <w:r w:rsidRPr="00751D9A">
        <w:rPr>
          <w:rFonts w:cs="Times New Roman"/>
          <w:b w:val="0"/>
          <w:szCs w:val="24"/>
          <w:lang w:eastAsia="en-PH"/>
        </w:rPr>
        <w:t xml:space="preserve">The web user screen is composed of </w:t>
      </w:r>
      <w:r w:rsidR="00943E7F" w:rsidRPr="00751D9A">
        <w:rPr>
          <w:rFonts w:cs="Times New Roman"/>
          <w:b w:val="0"/>
          <w:szCs w:val="24"/>
          <w:lang w:eastAsia="en-PH"/>
        </w:rPr>
        <w:t>the following interfaces:</w:t>
      </w:r>
    </w:p>
    <w:p w14:paraId="2A1190D1" w14:textId="0FEB0E14" w:rsidR="00943E7F" w:rsidRPr="005C16E5" w:rsidRDefault="00943E7F" w:rsidP="005C16E5">
      <w:pPr>
        <w:pStyle w:val="ListParagraph"/>
        <w:rPr>
          <w:rFonts w:cs="Times New Roman"/>
          <w:szCs w:val="24"/>
          <w:lang w:eastAsia="en-PH"/>
        </w:rPr>
      </w:pPr>
      <w:r>
        <w:rPr>
          <w:lang w:eastAsia="en-PH"/>
        </w:rPr>
        <w:t>Login</w:t>
      </w:r>
    </w:p>
    <w:p w14:paraId="42E021F7" w14:textId="5E90B9E4" w:rsidR="00943E7F" w:rsidRDefault="00943E7F" w:rsidP="005C16E5">
      <w:pPr>
        <w:pStyle w:val="ListParagraph"/>
        <w:rPr>
          <w:lang w:eastAsia="en-PH"/>
        </w:rPr>
      </w:pPr>
      <w:r>
        <w:rPr>
          <w:lang w:eastAsia="en-PH"/>
        </w:rPr>
        <w:t>Dashboard</w:t>
      </w:r>
    </w:p>
    <w:p w14:paraId="71384521" w14:textId="7962FB69" w:rsidR="00E93DCA" w:rsidRDefault="00E93DCA" w:rsidP="00E93DCA">
      <w:pPr>
        <w:pStyle w:val="ListParagraph"/>
        <w:rPr>
          <w:lang w:eastAsia="en-PH"/>
        </w:rPr>
      </w:pPr>
      <w:r>
        <w:rPr>
          <w:lang w:eastAsia="en-PH"/>
        </w:rPr>
        <w:t>User Management</w:t>
      </w:r>
    </w:p>
    <w:p w14:paraId="6553ED85" w14:textId="15B91C88" w:rsidR="00E93DCA" w:rsidRDefault="00E93DCA" w:rsidP="00E93DCA">
      <w:pPr>
        <w:pStyle w:val="ListParagraph"/>
        <w:rPr>
          <w:lang w:eastAsia="en-PH"/>
        </w:rPr>
      </w:pPr>
      <w:r>
        <w:rPr>
          <w:lang w:eastAsia="en-PH"/>
        </w:rPr>
        <w:t>Pig Management</w:t>
      </w:r>
    </w:p>
    <w:p w14:paraId="79885975" w14:textId="53E827C7" w:rsidR="00E93DCA" w:rsidRDefault="00E93DCA" w:rsidP="00E93DCA">
      <w:pPr>
        <w:pStyle w:val="ListParagraph"/>
        <w:rPr>
          <w:lang w:eastAsia="en-PH"/>
        </w:rPr>
      </w:pPr>
      <w:r>
        <w:rPr>
          <w:lang w:eastAsia="en-PH"/>
        </w:rPr>
        <w:t>Inventory Management</w:t>
      </w:r>
    </w:p>
    <w:p w14:paraId="579A15C1" w14:textId="32C5BB36" w:rsidR="00943E7F" w:rsidRDefault="00943E7F" w:rsidP="005C16E5">
      <w:pPr>
        <w:pStyle w:val="ListParagraph"/>
        <w:rPr>
          <w:lang w:eastAsia="en-PH"/>
        </w:rPr>
      </w:pPr>
      <w:r>
        <w:rPr>
          <w:lang w:eastAsia="en-PH"/>
        </w:rPr>
        <w:t>Scheduling Management</w:t>
      </w:r>
    </w:p>
    <w:p w14:paraId="66ABCC13" w14:textId="64A44E04" w:rsidR="00E93DCA" w:rsidRDefault="00E93DCA" w:rsidP="00E93DCA">
      <w:pPr>
        <w:pStyle w:val="ListParagraph"/>
        <w:rPr>
          <w:lang w:eastAsia="en-PH"/>
        </w:rPr>
      </w:pPr>
      <w:r>
        <w:rPr>
          <w:lang w:eastAsia="en-PH"/>
        </w:rPr>
        <w:t>Record Management</w:t>
      </w:r>
    </w:p>
    <w:p w14:paraId="1ACAF2F0" w14:textId="49696701" w:rsidR="008131B7" w:rsidRDefault="000D4004" w:rsidP="005C16E5">
      <w:pPr>
        <w:pStyle w:val="ListParagraph"/>
        <w:rPr>
          <w:lang w:eastAsia="en-PH"/>
        </w:rPr>
      </w:pPr>
      <w:r>
        <w:rPr>
          <w:lang w:eastAsia="en-PH"/>
        </w:rPr>
        <w:t>Reports</w:t>
      </w:r>
    </w:p>
    <w:p w14:paraId="1801DF2E" w14:textId="2693CDA0" w:rsidR="000D4004" w:rsidRDefault="000D4004" w:rsidP="005C16E5">
      <w:pPr>
        <w:pStyle w:val="ListParagraph"/>
        <w:rPr>
          <w:lang w:eastAsia="en-PH"/>
        </w:rPr>
      </w:pPr>
      <w:r>
        <w:rPr>
          <w:lang w:eastAsia="en-PH"/>
        </w:rPr>
        <w:t>Backup &amp; Restore</w:t>
      </w:r>
    </w:p>
    <w:p w14:paraId="0F443896" w14:textId="41649C77" w:rsidR="00360701" w:rsidRPr="00751D9A" w:rsidRDefault="00360701" w:rsidP="005C16E5">
      <w:pPr>
        <w:ind w:firstLine="720"/>
        <w:jc w:val="both"/>
        <w:rPr>
          <w:b w:val="0"/>
          <w:bCs/>
          <w:lang w:eastAsia="en-PH"/>
        </w:rPr>
      </w:pPr>
      <w:r w:rsidRPr="00751D9A">
        <w:rPr>
          <w:b w:val="0"/>
          <w:bCs/>
          <w:lang w:eastAsia="en-PH"/>
        </w:rPr>
        <w:t xml:space="preserve">The </w:t>
      </w:r>
      <w:r w:rsidR="00C53ABB" w:rsidRPr="00751D9A">
        <w:rPr>
          <w:b w:val="0"/>
          <w:bCs/>
          <w:lang w:eastAsia="en-PH"/>
        </w:rPr>
        <w:t>android user screen is composed of the following interfaces:</w:t>
      </w:r>
    </w:p>
    <w:p w14:paraId="4BD35F31" w14:textId="06F7AC1A" w:rsidR="00C53ABB" w:rsidRDefault="00C53ABB" w:rsidP="00360701">
      <w:pPr>
        <w:ind w:left="1440"/>
        <w:jc w:val="both"/>
        <w:rPr>
          <w:lang w:eastAsia="en-PH"/>
        </w:rPr>
      </w:pPr>
    </w:p>
    <w:p w14:paraId="669217FE" w14:textId="052337B2" w:rsidR="00C53ABB" w:rsidRDefault="00C53ABB" w:rsidP="005C16E5">
      <w:pPr>
        <w:pStyle w:val="ListParagraph"/>
        <w:rPr>
          <w:lang w:eastAsia="en-PH"/>
        </w:rPr>
      </w:pPr>
      <w:r>
        <w:rPr>
          <w:lang w:eastAsia="en-PH"/>
        </w:rPr>
        <w:t>Login</w:t>
      </w:r>
    </w:p>
    <w:p w14:paraId="331C6BDA" w14:textId="2B28CADD" w:rsidR="00C53ABB" w:rsidRDefault="00C53ABB" w:rsidP="005C16E5">
      <w:pPr>
        <w:pStyle w:val="ListParagraph"/>
        <w:rPr>
          <w:lang w:eastAsia="en-PH"/>
        </w:rPr>
      </w:pPr>
      <w:r>
        <w:rPr>
          <w:lang w:eastAsia="en-PH"/>
        </w:rPr>
        <w:t>Dashboard</w:t>
      </w:r>
    </w:p>
    <w:p w14:paraId="56FB5195" w14:textId="58C68AA1" w:rsidR="00C53ABB" w:rsidRDefault="00C53ABB" w:rsidP="005C16E5">
      <w:pPr>
        <w:pStyle w:val="ListParagraph"/>
        <w:rPr>
          <w:lang w:eastAsia="en-PH"/>
        </w:rPr>
      </w:pPr>
      <w:r>
        <w:rPr>
          <w:lang w:eastAsia="en-PH"/>
        </w:rPr>
        <w:t>QR Scan</w:t>
      </w:r>
    </w:p>
    <w:p w14:paraId="53C1156F" w14:textId="4CF7C6C6" w:rsidR="0004727C" w:rsidRDefault="00A67283" w:rsidP="005C16E5">
      <w:pPr>
        <w:ind w:firstLine="720"/>
        <w:jc w:val="both"/>
        <w:rPr>
          <w:lang w:eastAsia="en-PH"/>
        </w:rPr>
      </w:pPr>
      <w:r>
        <w:rPr>
          <w:lang w:eastAsia="en-PH"/>
        </w:rPr>
        <w:t>Application</w:t>
      </w:r>
      <w:r w:rsidR="00FD22B3">
        <w:rPr>
          <w:lang w:eastAsia="en-PH"/>
        </w:rPr>
        <w:t xml:space="preserve"> </w:t>
      </w:r>
      <w:r w:rsidR="00550AFB">
        <w:rPr>
          <w:lang w:eastAsia="en-PH"/>
        </w:rPr>
        <w:t>Tier</w:t>
      </w:r>
    </w:p>
    <w:p w14:paraId="3AFF3206" w14:textId="6B2EE72B" w:rsidR="00550AFB" w:rsidRDefault="00550AFB" w:rsidP="00FD22B3">
      <w:pPr>
        <w:ind w:left="1440"/>
        <w:jc w:val="both"/>
        <w:rPr>
          <w:lang w:eastAsia="en-PH"/>
        </w:rPr>
      </w:pPr>
    </w:p>
    <w:p w14:paraId="3DE6B35B" w14:textId="77777777" w:rsidR="005C16E5" w:rsidRDefault="00550AFB" w:rsidP="005C16E5">
      <w:pPr>
        <w:spacing w:line="360" w:lineRule="auto"/>
        <w:ind w:firstLine="720"/>
        <w:jc w:val="both"/>
        <w:rPr>
          <w:b w:val="0"/>
          <w:bCs/>
          <w:lang w:eastAsia="en-PH"/>
        </w:rPr>
      </w:pPr>
      <w:r w:rsidRPr="00751D9A">
        <w:rPr>
          <w:b w:val="0"/>
          <w:bCs/>
          <w:lang w:eastAsia="en-PH"/>
        </w:rPr>
        <w:t xml:space="preserve">The web user </w:t>
      </w:r>
      <w:r w:rsidR="00751D9A" w:rsidRPr="00751D9A">
        <w:rPr>
          <w:b w:val="0"/>
          <w:bCs/>
          <w:lang w:eastAsia="en-PH"/>
        </w:rPr>
        <w:t>screen is composed of the following data:</w:t>
      </w:r>
    </w:p>
    <w:p w14:paraId="55F6BFD8" w14:textId="59F46979" w:rsidR="00A67283" w:rsidRPr="004E53D9" w:rsidRDefault="00EE1929" w:rsidP="00A67283">
      <w:pPr>
        <w:pStyle w:val="ListParagraph"/>
        <w:rPr>
          <w:bCs/>
          <w:lang w:eastAsia="en-PH"/>
        </w:rPr>
      </w:pPr>
      <w:r>
        <w:rPr>
          <w:lang w:eastAsia="en-PH"/>
        </w:rPr>
        <w:t>Users</w:t>
      </w:r>
      <w:r w:rsidR="002E156F">
        <w:rPr>
          <w:lang w:eastAsia="en-PH"/>
        </w:rPr>
        <w:t xml:space="preserve"> </w:t>
      </w:r>
      <w:r w:rsidR="001325E6">
        <w:rPr>
          <w:lang w:eastAsia="en-PH"/>
        </w:rPr>
        <w:t>–</w:t>
      </w:r>
      <w:r w:rsidR="002E156F">
        <w:rPr>
          <w:lang w:eastAsia="en-PH"/>
        </w:rPr>
        <w:t xml:space="preserve"> </w:t>
      </w:r>
      <w:r w:rsidR="001325E6">
        <w:rPr>
          <w:lang w:eastAsia="en-PH"/>
        </w:rPr>
        <w:t>manages the authentication and authorization of the users from login interface</w:t>
      </w:r>
      <w:r w:rsidR="00392D76">
        <w:rPr>
          <w:lang w:eastAsia="en-PH"/>
        </w:rPr>
        <w:t xml:space="preserve"> system</w:t>
      </w:r>
      <w:r w:rsidR="00CC0501">
        <w:rPr>
          <w:lang w:eastAsia="en-PH"/>
        </w:rPr>
        <w:t>. It manages the</w:t>
      </w:r>
      <w:r w:rsidR="0080745F">
        <w:rPr>
          <w:lang w:eastAsia="en-PH"/>
        </w:rPr>
        <w:t xml:space="preserve"> CRUD</w:t>
      </w:r>
      <w:r w:rsidR="00CC0501">
        <w:rPr>
          <w:lang w:eastAsia="en-PH"/>
        </w:rPr>
        <w:t xml:space="preserve"> operation </w:t>
      </w:r>
      <w:r w:rsidR="00025B45">
        <w:rPr>
          <w:lang w:eastAsia="en-PH"/>
        </w:rPr>
        <w:t>for the web user account.</w:t>
      </w:r>
    </w:p>
    <w:p w14:paraId="107F3840" w14:textId="7A6A64C3" w:rsidR="004E53D9" w:rsidRPr="004E53D9" w:rsidRDefault="004E53D9" w:rsidP="004E53D9">
      <w:pPr>
        <w:pStyle w:val="ListParagraph"/>
        <w:rPr>
          <w:bCs/>
          <w:lang w:eastAsia="en-PH"/>
        </w:rPr>
      </w:pPr>
      <w:r>
        <w:rPr>
          <w:lang w:eastAsia="en-PH"/>
        </w:rPr>
        <w:lastRenderedPageBreak/>
        <w:t>User Management – manages the CRUD operation for creating user accounts</w:t>
      </w:r>
      <w:r w:rsidR="00C57971">
        <w:rPr>
          <w:lang w:eastAsia="en-PH"/>
        </w:rPr>
        <w:t xml:space="preserve"> in </w:t>
      </w:r>
      <w:r w:rsidR="00C57971" w:rsidRPr="00A92280">
        <w:rPr>
          <w:highlight w:val="yellow"/>
          <w:lang w:eastAsia="en-PH"/>
        </w:rPr>
        <w:t>User Management module.</w:t>
      </w:r>
    </w:p>
    <w:p w14:paraId="7390D4EC" w14:textId="22B18DF1" w:rsidR="004E53D9" w:rsidRPr="00C57971" w:rsidRDefault="004E53D9" w:rsidP="00C57971">
      <w:pPr>
        <w:pStyle w:val="ListParagraph"/>
        <w:rPr>
          <w:bCs/>
          <w:lang w:eastAsia="en-PH"/>
        </w:rPr>
      </w:pPr>
      <w:r>
        <w:rPr>
          <w:lang w:eastAsia="en-PH"/>
        </w:rPr>
        <w:t>Pig Management – manages the CRUD operation in managing the pig information</w:t>
      </w:r>
      <w:r w:rsidR="00C57971">
        <w:rPr>
          <w:lang w:eastAsia="en-PH"/>
        </w:rPr>
        <w:t xml:space="preserve"> in </w:t>
      </w:r>
      <w:r w:rsidR="00C57971" w:rsidRPr="00A92280">
        <w:rPr>
          <w:highlight w:val="yellow"/>
          <w:lang w:eastAsia="en-PH"/>
        </w:rPr>
        <w:t>Pig Management module.</w:t>
      </w:r>
    </w:p>
    <w:p w14:paraId="3FE27903" w14:textId="7A4A4554" w:rsidR="004E53D9" w:rsidRPr="004E53D9" w:rsidRDefault="004E53D9" w:rsidP="004E53D9">
      <w:pPr>
        <w:pStyle w:val="ListParagraph"/>
        <w:rPr>
          <w:bCs/>
          <w:lang w:eastAsia="en-PH"/>
        </w:rPr>
      </w:pPr>
      <w:r>
        <w:rPr>
          <w:lang w:eastAsia="en-PH"/>
        </w:rPr>
        <w:t>Inventory Management – manages the CRUD operation in managing the inventory of the hog farm supplies</w:t>
      </w:r>
      <w:r w:rsidR="00C57971">
        <w:rPr>
          <w:lang w:eastAsia="en-PH"/>
        </w:rPr>
        <w:t xml:space="preserve"> </w:t>
      </w:r>
      <w:r w:rsidR="00C57971" w:rsidRPr="00A92280">
        <w:rPr>
          <w:highlight w:val="yellow"/>
          <w:lang w:eastAsia="en-PH"/>
        </w:rPr>
        <w:t>in Inventory Management module.</w:t>
      </w:r>
    </w:p>
    <w:p w14:paraId="3D138E3B" w14:textId="4760B38C" w:rsidR="004E53D9" w:rsidRPr="004E53D9" w:rsidRDefault="004E53D9" w:rsidP="004E53D9">
      <w:pPr>
        <w:pStyle w:val="ListParagraph"/>
        <w:rPr>
          <w:bCs/>
          <w:lang w:eastAsia="en-PH"/>
        </w:rPr>
      </w:pPr>
      <w:r>
        <w:rPr>
          <w:lang w:eastAsia="en-PH"/>
        </w:rPr>
        <w:t>Scheduling Management – manages the CRUD operation for creating a schedule of operation of the pig</w:t>
      </w:r>
      <w:r w:rsidR="00C57971">
        <w:rPr>
          <w:lang w:eastAsia="en-PH"/>
        </w:rPr>
        <w:t xml:space="preserve"> in </w:t>
      </w:r>
      <w:r w:rsidR="00C57971" w:rsidRPr="00A92280">
        <w:rPr>
          <w:highlight w:val="yellow"/>
          <w:lang w:eastAsia="en-PH"/>
        </w:rPr>
        <w:t>Scheduling Management module.</w:t>
      </w:r>
    </w:p>
    <w:p w14:paraId="6525889E" w14:textId="77777777" w:rsidR="00A67283" w:rsidRPr="00A67283" w:rsidRDefault="009D77FD" w:rsidP="00A67283">
      <w:pPr>
        <w:pStyle w:val="ListParagraph"/>
        <w:rPr>
          <w:bCs/>
          <w:lang w:eastAsia="en-PH"/>
        </w:rPr>
      </w:pPr>
      <w:r>
        <w:rPr>
          <w:lang w:eastAsia="en-PH"/>
        </w:rPr>
        <w:t xml:space="preserve">Record Management – manages the </w:t>
      </w:r>
      <w:r w:rsidR="002E32CD">
        <w:rPr>
          <w:lang w:eastAsia="en-PH"/>
        </w:rPr>
        <w:t xml:space="preserve">CRUD operation </w:t>
      </w:r>
      <w:r w:rsidR="00F90FED">
        <w:rPr>
          <w:lang w:eastAsia="en-PH"/>
        </w:rPr>
        <w:t xml:space="preserve">for the </w:t>
      </w:r>
      <w:r w:rsidR="004C1599">
        <w:rPr>
          <w:lang w:eastAsia="en-PH"/>
        </w:rPr>
        <w:t xml:space="preserve">records </w:t>
      </w:r>
      <w:r w:rsidR="009D3AE6">
        <w:rPr>
          <w:lang w:eastAsia="en-PH"/>
        </w:rPr>
        <w:t xml:space="preserve">of giving a vaccine, deworm, </w:t>
      </w:r>
      <w:r w:rsidR="001E1DA0">
        <w:rPr>
          <w:lang w:eastAsia="en-PH"/>
        </w:rPr>
        <w:t>feeds</w:t>
      </w:r>
      <w:r w:rsidR="00F90FED">
        <w:rPr>
          <w:lang w:eastAsia="en-PH"/>
        </w:rPr>
        <w:t>,</w:t>
      </w:r>
      <w:r w:rsidR="001E1DA0">
        <w:rPr>
          <w:lang w:eastAsia="en-PH"/>
        </w:rPr>
        <w:t xml:space="preserve"> </w:t>
      </w:r>
      <w:r w:rsidR="00F90FED">
        <w:rPr>
          <w:lang w:eastAsia="en-PH"/>
        </w:rPr>
        <w:t>medicine,</w:t>
      </w:r>
      <w:r w:rsidR="008B0D07">
        <w:rPr>
          <w:lang w:eastAsia="en-PH"/>
        </w:rPr>
        <w:t xml:space="preserve"> </w:t>
      </w:r>
      <w:r w:rsidR="00F90FED">
        <w:rPr>
          <w:lang w:eastAsia="en-PH"/>
        </w:rPr>
        <w:t xml:space="preserve">and </w:t>
      </w:r>
      <w:r w:rsidR="008B0D07">
        <w:rPr>
          <w:lang w:eastAsia="en-PH"/>
        </w:rPr>
        <w:t xml:space="preserve">the </w:t>
      </w:r>
      <w:r w:rsidR="00F42ED0">
        <w:rPr>
          <w:lang w:eastAsia="en-PH"/>
        </w:rPr>
        <w:t>stock records in inventory.</w:t>
      </w:r>
    </w:p>
    <w:p w14:paraId="74633A02" w14:textId="05449303" w:rsidR="00A67283" w:rsidRPr="00A67283" w:rsidRDefault="00FC0131" w:rsidP="00A67283">
      <w:pPr>
        <w:pStyle w:val="ListParagraph"/>
        <w:rPr>
          <w:bCs/>
          <w:lang w:eastAsia="en-PH"/>
        </w:rPr>
      </w:pPr>
      <w:r>
        <w:rPr>
          <w:lang w:eastAsia="en-PH"/>
        </w:rPr>
        <w:t>Re</w:t>
      </w:r>
      <w:r w:rsidR="00DB72C3">
        <w:rPr>
          <w:lang w:eastAsia="en-PH"/>
        </w:rPr>
        <w:t>ports</w:t>
      </w:r>
      <w:r>
        <w:rPr>
          <w:lang w:eastAsia="en-PH"/>
        </w:rPr>
        <w:t xml:space="preserve"> – </w:t>
      </w:r>
      <w:r w:rsidR="0019171F">
        <w:rPr>
          <w:lang w:eastAsia="en-PH"/>
        </w:rPr>
        <w:t xml:space="preserve">generates </w:t>
      </w:r>
      <w:r w:rsidR="00806F1F">
        <w:rPr>
          <w:lang w:eastAsia="en-PH"/>
        </w:rPr>
        <w:t xml:space="preserve">a </w:t>
      </w:r>
      <w:r w:rsidR="0019171F">
        <w:rPr>
          <w:lang w:eastAsia="en-PH"/>
        </w:rPr>
        <w:t xml:space="preserve">report regarding to the </w:t>
      </w:r>
      <w:r w:rsidR="006366B8">
        <w:rPr>
          <w:lang w:eastAsia="en-PH"/>
        </w:rPr>
        <w:t xml:space="preserve">operation that </w:t>
      </w:r>
      <w:r w:rsidR="00EA252C">
        <w:rPr>
          <w:lang w:eastAsia="en-PH"/>
        </w:rPr>
        <w:t>has done</w:t>
      </w:r>
      <w:r w:rsidR="00121D32">
        <w:rPr>
          <w:lang w:eastAsia="en-PH"/>
        </w:rPr>
        <w:t xml:space="preserve"> in the farm.</w:t>
      </w:r>
    </w:p>
    <w:p w14:paraId="25B23804" w14:textId="4C8E6E3C" w:rsidR="00A67283" w:rsidRPr="00A67283" w:rsidRDefault="00FC0131" w:rsidP="00A67283">
      <w:pPr>
        <w:pStyle w:val="ListParagraph"/>
        <w:rPr>
          <w:bCs/>
          <w:lang w:eastAsia="en-PH"/>
        </w:rPr>
      </w:pPr>
      <w:r>
        <w:rPr>
          <w:lang w:eastAsia="en-PH"/>
        </w:rPr>
        <w:t xml:space="preserve">Back-up &amp; restore – </w:t>
      </w:r>
      <w:r w:rsidR="00806F1F">
        <w:rPr>
          <w:lang w:eastAsia="en-PH"/>
        </w:rPr>
        <w:t xml:space="preserve">manages the CRUD operation </w:t>
      </w:r>
      <w:r w:rsidR="005365F7">
        <w:rPr>
          <w:lang w:eastAsia="en-PH"/>
        </w:rPr>
        <w:t>in</w:t>
      </w:r>
      <w:r w:rsidR="00806F1F">
        <w:rPr>
          <w:lang w:eastAsia="en-PH"/>
        </w:rPr>
        <w:t xml:space="preserve"> retrieving</w:t>
      </w:r>
      <w:r w:rsidR="005365F7">
        <w:rPr>
          <w:lang w:eastAsia="en-PH"/>
        </w:rPr>
        <w:t xml:space="preserve"> and delete</w:t>
      </w:r>
      <w:r w:rsidR="00806F1F">
        <w:rPr>
          <w:lang w:eastAsia="en-PH"/>
        </w:rPr>
        <w:t xml:space="preserve"> data</w:t>
      </w:r>
      <w:r w:rsidR="00A67283">
        <w:rPr>
          <w:lang w:eastAsia="en-PH"/>
        </w:rPr>
        <w:t>.</w:t>
      </w:r>
    </w:p>
    <w:p w14:paraId="5A87F91B" w14:textId="77777777" w:rsidR="00A67283" w:rsidRDefault="00A67283" w:rsidP="00A67283">
      <w:pPr>
        <w:ind w:firstLine="720"/>
        <w:jc w:val="left"/>
        <w:rPr>
          <w:bCs/>
          <w:lang w:eastAsia="en-PH"/>
        </w:rPr>
      </w:pPr>
      <w:r>
        <w:rPr>
          <w:bCs/>
          <w:lang w:eastAsia="en-PH"/>
        </w:rPr>
        <w:t>Database Tier</w:t>
      </w:r>
    </w:p>
    <w:p w14:paraId="3273B1BE" w14:textId="693603A4" w:rsidR="00A67283" w:rsidRDefault="001C4FFD" w:rsidP="00A67283">
      <w:pPr>
        <w:ind w:firstLine="720"/>
        <w:jc w:val="left"/>
        <w:rPr>
          <w:bCs/>
          <w:lang w:eastAsia="en-PH"/>
        </w:rPr>
      </w:pPr>
      <w:r>
        <w:rPr>
          <w:noProof/>
        </w:rPr>
        <w:drawing>
          <wp:anchor distT="0" distB="0" distL="114300" distR="114300" simplePos="0" relativeHeight="251639296" behindDoc="0" locked="0" layoutInCell="1" allowOverlap="1" wp14:anchorId="6A3136E6" wp14:editId="5CE38D26">
            <wp:simplePos x="0" y="0"/>
            <wp:positionH relativeFrom="column">
              <wp:posOffset>0</wp:posOffset>
            </wp:positionH>
            <wp:positionV relativeFrom="paragraph">
              <wp:posOffset>176530</wp:posOffset>
            </wp:positionV>
            <wp:extent cx="5483225" cy="3105150"/>
            <wp:effectExtent l="0" t="0" r="3175" b="0"/>
            <wp:wrapNone/>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90206" cy="31091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DD76D" w14:textId="77777777" w:rsidR="00A67283" w:rsidRDefault="00A67283" w:rsidP="00A67283">
      <w:pPr>
        <w:ind w:firstLine="720"/>
        <w:jc w:val="left"/>
        <w:rPr>
          <w:bCs/>
          <w:lang w:eastAsia="en-PH"/>
        </w:rPr>
      </w:pPr>
    </w:p>
    <w:p w14:paraId="2AF160EA" w14:textId="77777777" w:rsidR="001D0BC5" w:rsidRPr="001D0BC5" w:rsidRDefault="001D0BC5" w:rsidP="001D0BC5">
      <w:pPr>
        <w:rPr>
          <w:lang w:eastAsia="en-PH"/>
        </w:rPr>
      </w:pPr>
    </w:p>
    <w:p w14:paraId="1F09EE4E" w14:textId="77777777" w:rsidR="001D0BC5" w:rsidRPr="001D0BC5" w:rsidRDefault="001D0BC5" w:rsidP="001D0BC5">
      <w:pPr>
        <w:rPr>
          <w:lang w:eastAsia="en-PH"/>
        </w:rPr>
      </w:pPr>
    </w:p>
    <w:p w14:paraId="5B1E657C" w14:textId="77777777" w:rsidR="001D0BC5" w:rsidRPr="001D0BC5" w:rsidRDefault="001D0BC5" w:rsidP="001D0BC5">
      <w:pPr>
        <w:rPr>
          <w:lang w:eastAsia="en-PH"/>
        </w:rPr>
      </w:pPr>
    </w:p>
    <w:p w14:paraId="7B1362D1" w14:textId="77777777" w:rsidR="001D0BC5" w:rsidRPr="001D0BC5" w:rsidRDefault="001D0BC5" w:rsidP="001D0BC5">
      <w:pPr>
        <w:rPr>
          <w:lang w:eastAsia="en-PH"/>
        </w:rPr>
      </w:pPr>
    </w:p>
    <w:p w14:paraId="1D2BC846" w14:textId="77777777" w:rsidR="001D0BC5" w:rsidRPr="001D0BC5" w:rsidRDefault="001D0BC5" w:rsidP="001D0BC5">
      <w:pPr>
        <w:rPr>
          <w:lang w:eastAsia="en-PH"/>
        </w:rPr>
      </w:pPr>
    </w:p>
    <w:p w14:paraId="57425CC0" w14:textId="77777777" w:rsidR="001D0BC5" w:rsidRPr="001D0BC5" w:rsidRDefault="001D0BC5" w:rsidP="001D0BC5">
      <w:pPr>
        <w:rPr>
          <w:lang w:eastAsia="en-PH"/>
        </w:rPr>
      </w:pPr>
    </w:p>
    <w:p w14:paraId="4FEA6319" w14:textId="77777777" w:rsidR="001D0BC5" w:rsidRPr="001D0BC5" w:rsidRDefault="001D0BC5" w:rsidP="001D0BC5">
      <w:pPr>
        <w:rPr>
          <w:lang w:eastAsia="en-PH"/>
        </w:rPr>
      </w:pPr>
    </w:p>
    <w:p w14:paraId="1055E659" w14:textId="77777777" w:rsidR="001D0BC5" w:rsidRPr="001D0BC5" w:rsidRDefault="001D0BC5" w:rsidP="001D0BC5">
      <w:pPr>
        <w:rPr>
          <w:lang w:eastAsia="en-PH"/>
        </w:rPr>
      </w:pPr>
    </w:p>
    <w:p w14:paraId="275F4715" w14:textId="77777777" w:rsidR="001D0BC5" w:rsidRPr="001D0BC5" w:rsidRDefault="001D0BC5" w:rsidP="001D0BC5">
      <w:pPr>
        <w:rPr>
          <w:lang w:eastAsia="en-PH"/>
        </w:rPr>
      </w:pPr>
    </w:p>
    <w:p w14:paraId="07BD8965" w14:textId="77777777" w:rsidR="001D0BC5" w:rsidRPr="001D0BC5" w:rsidRDefault="001D0BC5" w:rsidP="001D0BC5">
      <w:pPr>
        <w:rPr>
          <w:lang w:eastAsia="en-PH"/>
        </w:rPr>
      </w:pPr>
    </w:p>
    <w:p w14:paraId="4D1DA6FC" w14:textId="77777777" w:rsidR="001D0BC5" w:rsidRPr="001D0BC5" w:rsidRDefault="001D0BC5" w:rsidP="001D0BC5">
      <w:pPr>
        <w:rPr>
          <w:lang w:eastAsia="en-PH"/>
        </w:rPr>
      </w:pPr>
    </w:p>
    <w:p w14:paraId="4AA4BAFF" w14:textId="77777777" w:rsidR="001D0BC5" w:rsidRPr="001D0BC5" w:rsidRDefault="001D0BC5" w:rsidP="001D0BC5">
      <w:pPr>
        <w:rPr>
          <w:lang w:eastAsia="en-PH"/>
        </w:rPr>
      </w:pPr>
    </w:p>
    <w:p w14:paraId="118B5EC9" w14:textId="77777777" w:rsidR="001D0BC5" w:rsidRPr="001D0BC5" w:rsidRDefault="001D0BC5" w:rsidP="001D0BC5">
      <w:pPr>
        <w:rPr>
          <w:lang w:eastAsia="en-PH"/>
        </w:rPr>
      </w:pPr>
    </w:p>
    <w:p w14:paraId="23CF193D" w14:textId="77777777" w:rsidR="001D0BC5" w:rsidRPr="001D0BC5" w:rsidRDefault="001D0BC5" w:rsidP="001D0BC5">
      <w:pPr>
        <w:rPr>
          <w:lang w:eastAsia="en-PH"/>
        </w:rPr>
      </w:pPr>
    </w:p>
    <w:p w14:paraId="5D60D49B" w14:textId="77777777" w:rsidR="001D0BC5" w:rsidRPr="001D0BC5" w:rsidRDefault="001D0BC5" w:rsidP="001D0BC5">
      <w:pPr>
        <w:rPr>
          <w:lang w:eastAsia="en-PH"/>
        </w:rPr>
      </w:pPr>
    </w:p>
    <w:p w14:paraId="4CC9EECD" w14:textId="77777777" w:rsidR="001D0BC5" w:rsidRPr="001D0BC5" w:rsidRDefault="001D0BC5" w:rsidP="001D0BC5">
      <w:pPr>
        <w:rPr>
          <w:lang w:eastAsia="en-PH"/>
        </w:rPr>
      </w:pPr>
    </w:p>
    <w:p w14:paraId="65811836" w14:textId="77777777" w:rsidR="001D0BC5" w:rsidRPr="001D0BC5" w:rsidRDefault="001D0BC5" w:rsidP="001D0BC5">
      <w:pPr>
        <w:rPr>
          <w:lang w:eastAsia="en-PH"/>
        </w:rPr>
      </w:pPr>
    </w:p>
    <w:p w14:paraId="7A4294C1" w14:textId="77777777" w:rsidR="001D0BC5" w:rsidRDefault="001D0BC5" w:rsidP="001D0BC5">
      <w:pPr>
        <w:rPr>
          <w:bCs/>
          <w:lang w:eastAsia="en-PH"/>
        </w:rPr>
      </w:pPr>
    </w:p>
    <w:p w14:paraId="427BB578" w14:textId="2FEB74B1" w:rsidR="001D0BC5" w:rsidRDefault="001D0BC5" w:rsidP="00AA3BB1">
      <w:pPr>
        <w:tabs>
          <w:tab w:val="left" w:pos="2970"/>
          <w:tab w:val="center" w:pos="4320"/>
        </w:tabs>
        <w:rPr>
          <w:bCs/>
          <w:lang w:eastAsia="en-PH"/>
        </w:rPr>
      </w:pPr>
      <w:r>
        <w:rPr>
          <w:bCs/>
          <w:lang w:eastAsia="en-PH"/>
        </w:rPr>
        <w:t xml:space="preserve">Figure </w:t>
      </w:r>
      <w:r w:rsidR="00EF79F6">
        <w:rPr>
          <w:bCs/>
          <w:lang w:eastAsia="en-PH"/>
        </w:rPr>
        <w:t>27</w:t>
      </w:r>
      <w:r w:rsidR="00B1310A">
        <w:rPr>
          <w:bCs/>
          <w:lang w:eastAsia="en-PH"/>
        </w:rPr>
        <w:t>: System Architecture of the Web-Based Piggery Management System</w:t>
      </w:r>
    </w:p>
    <w:p w14:paraId="58918886" w14:textId="6751A6DF" w:rsidR="001D0BC5" w:rsidRPr="001D0BC5" w:rsidRDefault="001D0BC5" w:rsidP="001D0BC5">
      <w:pPr>
        <w:rPr>
          <w:lang w:eastAsia="en-PH"/>
        </w:rPr>
        <w:sectPr w:rsidR="001D0BC5" w:rsidRPr="001D0BC5" w:rsidSect="001F5EA3">
          <w:pgSz w:w="12240" w:h="15840" w:code="1"/>
          <w:pgMar w:top="1440" w:right="1440" w:bottom="1440" w:left="2160" w:header="720" w:footer="288" w:gutter="0"/>
          <w:cols w:space="720"/>
          <w:docGrid w:linePitch="360"/>
        </w:sectPr>
      </w:pPr>
    </w:p>
    <w:p w14:paraId="762D99BF" w14:textId="1A51E9B4" w:rsidR="004208A1" w:rsidRPr="00546FBC" w:rsidRDefault="004208A1" w:rsidP="00E24D8C">
      <w:pPr>
        <w:spacing w:line="360" w:lineRule="auto"/>
        <w:jc w:val="both"/>
        <w:rPr>
          <w:rFonts w:cs="Times New Roman"/>
          <w:bCs/>
          <w:szCs w:val="24"/>
          <w:lang w:eastAsia="en-PH"/>
        </w:rPr>
      </w:pPr>
      <w:r w:rsidRPr="00546FBC">
        <w:rPr>
          <w:rFonts w:cs="Times New Roman"/>
          <w:bCs/>
          <w:szCs w:val="24"/>
          <w:lang w:eastAsia="en-PH"/>
        </w:rPr>
        <w:lastRenderedPageBreak/>
        <w:t>Object Modeling</w:t>
      </w:r>
    </w:p>
    <w:p w14:paraId="537F5C35" w14:textId="094093AF" w:rsidR="004208A1" w:rsidRPr="00546FBC" w:rsidRDefault="004208A1" w:rsidP="00E24D8C">
      <w:pPr>
        <w:spacing w:line="360" w:lineRule="auto"/>
        <w:ind w:left="720"/>
        <w:jc w:val="both"/>
        <w:rPr>
          <w:rFonts w:cs="Times New Roman"/>
          <w:b w:val="0"/>
          <w:szCs w:val="24"/>
          <w:lang w:eastAsia="en-PH"/>
        </w:rPr>
      </w:pPr>
      <w:r w:rsidRPr="00546FBC">
        <w:rPr>
          <w:rFonts w:cs="Times New Roman"/>
          <w:b w:val="0"/>
          <w:szCs w:val="24"/>
          <w:lang w:eastAsia="en-PH"/>
        </w:rPr>
        <w:t xml:space="preserve">This section places the use case model and activity diagrams for every </w:t>
      </w:r>
      <w:r w:rsidR="00D221E9" w:rsidRPr="00546FBC">
        <w:rPr>
          <w:rFonts w:cs="Times New Roman"/>
          <w:b w:val="0"/>
          <w:szCs w:val="24"/>
          <w:lang w:eastAsia="en-PH"/>
        </w:rPr>
        <w:t>interaction of the owner, worker, and veterinarian to the Web-based Piggery Management System with Mobil-based QR Code Scanner for RVM Hog Farm in Lamba, Banga South Cotabato.</w:t>
      </w:r>
    </w:p>
    <w:p w14:paraId="43A49EC1" w14:textId="1D6B1EC4" w:rsidR="00D221E9" w:rsidRPr="00546FBC" w:rsidRDefault="00D221E9" w:rsidP="00E24D8C">
      <w:pPr>
        <w:spacing w:line="360" w:lineRule="auto"/>
        <w:jc w:val="both"/>
        <w:rPr>
          <w:rFonts w:cs="Times New Roman"/>
          <w:b w:val="0"/>
          <w:szCs w:val="24"/>
          <w:lang w:eastAsia="en-PH"/>
        </w:rPr>
      </w:pPr>
    </w:p>
    <w:p w14:paraId="3C4A81BE" w14:textId="1D8DF856" w:rsidR="000B1B54" w:rsidRPr="00546FBC" w:rsidRDefault="00D221E9" w:rsidP="00773FC5">
      <w:pPr>
        <w:spacing w:line="360" w:lineRule="auto"/>
        <w:ind w:left="720"/>
        <w:jc w:val="both"/>
        <w:rPr>
          <w:rFonts w:cs="Times New Roman"/>
          <w:b w:val="0"/>
          <w:szCs w:val="24"/>
          <w:lang w:eastAsia="en-PH"/>
        </w:rPr>
      </w:pPr>
      <w:r w:rsidRPr="00546FBC">
        <w:rPr>
          <w:rFonts w:cs="Times New Roman"/>
          <w:b w:val="0"/>
          <w:szCs w:val="24"/>
          <w:lang w:eastAsia="en-PH"/>
        </w:rPr>
        <w:t>The following illustration presents the Web-based Piggery Management System with Mobil-based QR Code Scanner for RVM Hog Farm in Lamba, Banga South Cotabato use case model and activity diagrams for each web application modules.</w:t>
      </w:r>
      <w:r w:rsidR="002D69F9" w:rsidRPr="00546FBC">
        <w:rPr>
          <w:rFonts w:cs="Times New Roman"/>
          <w:bCs/>
          <w:szCs w:val="24"/>
          <w:lang w:eastAsia="en-PH"/>
        </w:rPr>
        <w:tab/>
      </w:r>
      <w:r w:rsidR="002D69F9" w:rsidRPr="00546FBC">
        <w:rPr>
          <w:rFonts w:cs="Times New Roman"/>
          <w:bCs/>
          <w:szCs w:val="24"/>
          <w:lang w:eastAsia="en-PH"/>
        </w:rPr>
        <w:tab/>
      </w:r>
      <w:r w:rsidR="002D69F9" w:rsidRPr="00546FBC">
        <w:rPr>
          <w:rFonts w:cs="Times New Roman"/>
          <w:bCs/>
          <w:szCs w:val="24"/>
          <w:lang w:eastAsia="en-PH"/>
        </w:rPr>
        <w:tab/>
      </w:r>
    </w:p>
    <w:p w14:paraId="4505AFEE" w14:textId="080AE053" w:rsidR="000B1B54" w:rsidRPr="00546FBC" w:rsidRDefault="000B1B54" w:rsidP="000B1B54">
      <w:pPr>
        <w:spacing w:after="160" w:line="259" w:lineRule="auto"/>
        <w:ind w:firstLine="720"/>
        <w:jc w:val="both"/>
        <w:rPr>
          <w:rFonts w:cs="Times New Roman"/>
          <w:szCs w:val="24"/>
          <w:lang w:eastAsia="en-PH"/>
        </w:rPr>
      </w:pPr>
      <w:r w:rsidRPr="00546FBC">
        <w:rPr>
          <w:rFonts w:cs="Times New Roman"/>
          <w:bCs/>
          <w:szCs w:val="24"/>
          <w:lang w:eastAsia="en-PH"/>
        </w:rPr>
        <w:t>User Management Module</w:t>
      </w:r>
    </w:p>
    <w:p w14:paraId="2A4AB200" w14:textId="6EC7CDF8" w:rsidR="009078DD" w:rsidRPr="00546FBC" w:rsidRDefault="009078DD" w:rsidP="009078DD">
      <w:pPr>
        <w:rPr>
          <w:rFonts w:cs="Times New Roman"/>
          <w:szCs w:val="24"/>
          <w:lang w:eastAsia="en-PH"/>
        </w:rPr>
      </w:pPr>
    </w:p>
    <w:tbl>
      <w:tblPr>
        <w:tblStyle w:val="TableGrid"/>
        <w:tblW w:w="7938" w:type="dxa"/>
        <w:tblInd w:w="704" w:type="dxa"/>
        <w:tblLook w:val="04A0" w:firstRow="1" w:lastRow="0" w:firstColumn="1" w:lastColumn="0" w:noHBand="0" w:noVBand="1"/>
      </w:tblPr>
      <w:tblGrid>
        <w:gridCol w:w="2322"/>
        <w:gridCol w:w="2948"/>
        <w:gridCol w:w="2668"/>
      </w:tblGrid>
      <w:tr w:rsidR="007E4582" w:rsidRPr="00546FBC" w14:paraId="7B985D49" w14:textId="77777777" w:rsidTr="007E4582">
        <w:trPr>
          <w:trHeight w:val="362"/>
        </w:trPr>
        <w:tc>
          <w:tcPr>
            <w:tcW w:w="2322" w:type="dxa"/>
          </w:tcPr>
          <w:p w14:paraId="5A56FF5D" w14:textId="77777777" w:rsidR="007E4582" w:rsidRPr="00546FBC" w:rsidRDefault="007E4582" w:rsidP="00640A6E">
            <w:pPr>
              <w:spacing w:line="360" w:lineRule="auto"/>
              <w:rPr>
                <w:szCs w:val="24"/>
              </w:rPr>
            </w:pPr>
            <w:r w:rsidRPr="00546FBC">
              <w:rPr>
                <w:szCs w:val="24"/>
              </w:rPr>
              <w:t>Use Case</w:t>
            </w:r>
          </w:p>
        </w:tc>
        <w:tc>
          <w:tcPr>
            <w:tcW w:w="2948" w:type="dxa"/>
          </w:tcPr>
          <w:p w14:paraId="568F7CBC" w14:textId="77777777" w:rsidR="007E4582" w:rsidRPr="00546FBC" w:rsidRDefault="007E4582" w:rsidP="00640A6E">
            <w:pPr>
              <w:spacing w:line="360" w:lineRule="auto"/>
              <w:rPr>
                <w:szCs w:val="24"/>
              </w:rPr>
            </w:pPr>
            <w:r w:rsidRPr="00546FBC">
              <w:rPr>
                <w:szCs w:val="24"/>
              </w:rPr>
              <w:t>Description</w:t>
            </w:r>
          </w:p>
        </w:tc>
        <w:tc>
          <w:tcPr>
            <w:tcW w:w="2668" w:type="dxa"/>
          </w:tcPr>
          <w:p w14:paraId="59B122FE" w14:textId="77777777" w:rsidR="007E4582" w:rsidRPr="00546FBC" w:rsidRDefault="007E4582" w:rsidP="00640A6E">
            <w:pPr>
              <w:spacing w:line="360" w:lineRule="auto"/>
              <w:rPr>
                <w:szCs w:val="24"/>
              </w:rPr>
            </w:pPr>
            <w:r w:rsidRPr="00546FBC">
              <w:t>User/Actor (Roles)</w:t>
            </w:r>
          </w:p>
        </w:tc>
      </w:tr>
      <w:tr w:rsidR="007E4582" w:rsidRPr="00546FBC" w14:paraId="24D31524" w14:textId="77777777" w:rsidTr="007E4582">
        <w:trPr>
          <w:trHeight w:val="1115"/>
        </w:trPr>
        <w:tc>
          <w:tcPr>
            <w:tcW w:w="2322" w:type="dxa"/>
          </w:tcPr>
          <w:p w14:paraId="1F3FB2C1" w14:textId="77777777" w:rsidR="007E4582" w:rsidRPr="00546FBC" w:rsidRDefault="007E4582" w:rsidP="00640A6E">
            <w:pPr>
              <w:spacing w:line="360" w:lineRule="auto"/>
              <w:contextualSpacing/>
              <w:jc w:val="both"/>
              <w:rPr>
                <w:b w:val="0"/>
                <w:bCs/>
                <w:szCs w:val="24"/>
              </w:rPr>
            </w:pPr>
            <w:r w:rsidRPr="00546FBC">
              <w:rPr>
                <w:b w:val="0"/>
                <w:bCs/>
                <w:szCs w:val="24"/>
              </w:rPr>
              <w:t>Login</w:t>
            </w:r>
          </w:p>
        </w:tc>
        <w:tc>
          <w:tcPr>
            <w:tcW w:w="2948" w:type="dxa"/>
          </w:tcPr>
          <w:p w14:paraId="69B96C0E" w14:textId="645206B1" w:rsidR="007E4582" w:rsidRPr="00546FBC" w:rsidRDefault="007E4582" w:rsidP="00640A6E">
            <w:pPr>
              <w:spacing w:line="360" w:lineRule="auto"/>
              <w:contextualSpacing/>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enters the default username and password to log in.</w:t>
            </w:r>
          </w:p>
        </w:tc>
        <w:tc>
          <w:tcPr>
            <w:tcW w:w="2668" w:type="dxa"/>
          </w:tcPr>
          <w:p w14:paraId="09733C0B" w14:textId="7FC9475B" w:rsidR="007E4582" w:rsidRPr="00546FBC" w:rsidRDefault="007E4582" w:rsidP="00640A6E">
            <w:pPr>
              <w:spacing w:line="360" w:lineRule="auto"/>
              <w:contextualSpacing/>
              <w:jc w:val="both"/>
              <w:rPr>
                <w:b w:val="0"/>
                <w:bCs/>
                <w:szCs w:val="24"/>
              </w:rPr>
            </w:pPr>
            <w:r w:rsidRPr="00546FBC">
              <w:rPr>
                <w:b w:val="0"/>
                <w:szCs w:val="24"/>
              </w:rPr>
              <w:t>Owner, Worker, and Veterinarian</w:t>
            </w:r>
          </w:p>
        </w:tc>
      </w:tr>
      <w:tr w:rsidR="007E4582" w:rsidRPr="00546FBC" w14:paraId="2D68BD99" w14:textId="77777777" w:rsidTr="007E4582">
        <w:trPr>
          <w:trHeight w:val="739"/>
        </w:trPr>
        <w:tc>
          <w:tcPr>
            <w:tcW w:w="2322" w:type="dxa"/>
          </w:tcPr>
          <w:p w14:paraId="0E83886C" w14:textId="47F606BC" w:rsidR="007E4582" w:rsidRPr="00546FBC" w:rsidRDefault="007E4582" w:rsidP="00640A6E">
            <w:pPr>
              <w:spacing w:line="360" w:lineRule="auto"/>
              <w:jc w:val="both"/>
              <w:rPr>
                <w:b w:val="0"/>
                <w:bCs/>
                <w:szCs w:val="24"/>
              </w:rPr>
            </w:pPr>
            <w:r w:rsidRPr="00546FBC">
              <w:rPr>
                <w:b w:val="0"/>
                <w:bCs/>
                <w:szCs w:val="24"/>
              </w:rPr>
              <w:t>Create User Accounts</w:t>
            </w:r>
          </w:p>
        </w:tc>
        <w:tc>
          <w:tcPr>
            <w:tcW w:w="2948" w:type="dxa"/>
          </w:tcPr>
          <w:p w14:paraId="67155F63" w14:textId="1DAE4A2A"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enters the user </w:t>
            </w:r>
            <w:r w:rsidR="005A6BBD" w:rsidRPr="00546FBC">
              <w:rPr>
                <w:b w:val="0"/>
                <w:bCs/>
                <w:szCs w:val="24"/>
              </w:rPr>
              <w:t xml:space="preserve">account </w:t>
            </w:r>
            <w:r w:rsidRPr="00546FBC">
              <w:rPr>
                <w:b w:val="0"/>
                <w:bCs/>
                <w:szCs w:val="24"/>
              </w:rPr>
              <w:t>details to register.</w:t>
            </w:r>
          </w:p>
        </w:tc>
        <w:tc>
          <w:tcPr>
            <w:tcW w:w="2668" w:type="dxa"/>
          </w:tcPr>
          <w:p w14:paraId="39F95619" w14:textId="75FC1257"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14885EA7" w14:textId="77777777" w:rsidTr="007E4582">
        <w:trPr>
          <w:trHeight w:val="1101"/>
        </w:trPr>
        <w:tc>
          <w:tcPr>
            <w:tcW w:w="2322" w:type="dxa"/>
          </w:tcPr>
          <w:p w14:paraId="263E591F" w14:textId="532538D3" w:rsidR="007E4582" w:rsidRPr="00546FBC" w:rsidRDefault="007E4582" w:rsidP="00640A6E">
            <w:pPr>
              <w:spacing w:line="360" w:lineRule="auto"/>
              <w:jc w:val="both"/>
              <w:rPr>
                <w:b w:val="0"/>
                <w:bCs/>
                <w:szCs w:val="24"/>
              </w:rPr>
            </w:pPr>
            <w:r w:rsidRPr="00546FBC">
              <w:rPr>
                <w:b w:val="0"/>
                <w:bCs/>
                <w:szCs w:val="24"/>
              </w:rPr>
              <w:t>Search and View User Account</w:t>
            </w:r>
          </w:p>
        </w:tc>
        <w:tc>
          <w:tcPr>
            <w:tcW w:w="2948" w:type="dxa"/>
          </w:tcPr>
          <w:p w14:paraId="40EDB920" w14:textId="7811665B"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searches for specific user </w:t>
            </w:r>
            <w:r w:rsidR="005A6BBD" w:rsidRPr="00546FBC">
              <w:rPr>
                <w:b w:val="0"/>
                <w:bCs/>
                <w:szCs w:val="24"/>
              </w:rPr>
              <w:t xml:space="preserve">account </w:t>
            </w:r>
            <w:r w:rsidRPr="00546FBC">
              <w:rPr>
                <w:b w:val="0"/>
                <w:bCs/>
                <w:szCs w:val="24"/>
              </w:rPr>
              <w:t>details and enters the registered user's username to view details.</w:t>
            </w:r>
          </w:p>
        </w:tc>
        <w:tc>
          <w:tcPr>
            <w:tcW w:w="2668" w:type="dxa"/>
          </w:tcPr>
          <w:p w14:paraId="7AE3E9AC" w14:textId="79AA0F46"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1701F763" w14:textId="77777777" w:rsidTr="007E4582">
        <w:trPr>
          <w:trHeight w:val="739"/>
        </w:trPr>
        <w:tc>
          <w:tcPr>
            <w:tcW w:w="2322" w:type="dxa"/>
          </w:tcPr>
          <w:p w14:paraId="4EA3E730" w14:textId="3740CD87" w:rsidR="007E4582" w:rsidRPr="00546FBC" w:rsidRDefault="007E4582" w:rsidP="00640A6E">
            <w:pPr>
              <w:spacing w:line="360" w:lineRule="auto"/>
              <w:jc w:val="both"/>
              <w:rPr>
                <w:b w:val="0"/>
                <w:bCs/>
                <w:szCs w:val="24"/>
              </w:rPr>
            </w:pPr>
            <w:r w:rsidRPr="00546FBC">
              <w:rPr>
                <w:b w:val="0"/>
                <w:bCs/>
                <w:szCs w:val="24"/>
              </w:rPr>
              <w:t>Search and Update User Account</w:t>
            </w:r>
          </w:p>
        </w:tc>
        <w:tc>
          <w:tcPr>
            <w:tcW w:w="2948" w:type="dxa"/>
          </w:tcPr>
          <w:p w14:paraId="00E8F0F6" w14:textId="2057820E"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searches for specific user</w:t>
            </w:r>
            <w:r w:rsidR="005A6BBD" w:rsidRPr="00546FBC">
              <w:rPr>
                <w:b w:val="0"/>
                <w:bCs/>
                <w:szCs w:val="24"/>
              </w:rPr>
              <w:t xml:space="preserve"> account</w:t>
            </w:r>
            <w:r w:rsidRPr="00546FBC">
              <w:rPr>
                <w:b w:val="0"/>
                <w:bCs/>
                <w:szCs w:val="24"/>
              </w:rPr>
              <w:t xml:space="preserve"> details </w:t>
            </w:r>
            <w:r w:rsidR="008F29FC" w:rsidRPr="00546FBC">
              <w:rPr>
                <w:b w:val="0"/>
                <w:bCs/>
                <w:szCs w:val="24"/>
              </w:rPr>
              <w:t xml:space="preserve">and </w:t>
            </w:r>
            <w:r w:rsidRPr="00546FBC">
              <w:rPr>
                <w:b w:val="0"/>
                <w:bCs/>
                <w:szCs w:val="24"/>
              </w:rPr>
              <w:t xml:space="preserve">enters the user </w:t>
            </w:r>
            <w:r w:rsidR="00860EB2" w:rsidRPr="00546FBC">
              <w:rPr>
                <w:b w:val="0"/>
                <w:bCs/>
                <w:szCs w:val="24"/>
              </w:rPr>
              <w:t>details</w:t>
            </w:r>
            <w:r w:rsidRPr="00546FBC">
              <w:rPr>
                <w:b w:val="0"/>
                <w:bCs/>
                <w:szCs w:val="24"/>
              </w:rPr>
              <w:t xml:space="preserve"> to update. </w:t>
            </w:r>
          </w:p>
        </w:tc>
        <w:tc>
          <w:tcPr>
            <w:tcW w:w="2668" w:type="dxa"/>
          </w:tcPr>
          <w:p w14:paraId="0370BCA7" w14:textId="3153455D" w:rsidR="007E4582" w:rsidRPr="00546FBC" w:rsidRDefault="000B3595" w:rsidP="00640A6E">
            <w:pPr>
              <w:spacing w:line="360" w:lineRule="auto"/>
              <w:contextualSpacing/>
              <w:jc w:val="both"/>
              <w:rPr>
                <w:b w:val="0"/>
                <w:bCs/>
                <w:szCs w:val="24"/>
              </w:rPr>
            </w:pPr>
            <w:r w:rsidRPr="00546FBC">
              <w:rPr>
                <w:b w:val="0"/>
                <w:szCs w:val="24"/>
              </w:rPr>
              <w:t>Owner</w:t>
            </w:r>
          </w:p>
        </w:tc>
      </w:tr>
      <w:tr w:rsidR="007E4582" w:rsidRPr="00546FBC" w14:paraId="47C0EAE9" w14:textId="77777777" w:rsidTr="007E4582">
        <w:trPr>
          <w:trHeight w:val="1101"/>
        </w:trPr>
        <w:tc>
          <w:tcPr>
            <w:tcW w:w="2322" w:type="dxa"/>
          </w:tcPr>
          <w:p w14:paraId="417C5016" w14:textId="04C3E9E4" w:rsidR="007E4582" w:rsidRPr="00546FBC" w:rsidRDefault="007E4582" w:rsidP="00640A6E">
            <w:pPr>
              <w:spacing w:line="360" w:lineRule="auto"/>
              <w:jc w:val="both"/>
              <w:rPr>
                <w:b w:val="0"/>
                <w:bCs/>
                <w:szCs w:val="24"/>
              </w:rPr>
            </w:pPr>
            <w:r w:rsidRPr="00546FBC">
              <w:rPr>
                <w:b w:val="0"/>
                <w:bCs/>
                <w:szCs w:val="24"/>
              </w:rPr>
              <w:t>Search and Remove User Account</w:t>
            </w:r>
          </w:p>
        </w:tc>
        <w:tc>
          <w:tcPr>
            <w:tcW w:w="2948" w:type="dxa"/>
          </w:tcPr>
          <w:p w14:paraId="591942A0" w14:textId="582527D4"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searches </w:t>
            </w:r>
            <w:r w:rsidR="008F29FC" w:rsidRPr="00546FBC">
              <w:rPr>
                <w:b w:val="0"/>
                <w:bCs/>
                <w:szCs w:val="24"/>
              </w:rPr>
              <w:t xml:space="preserve">for </w:t>
            </w:r>
            <w:r w:rsidRPr="00546FBC">
              <w:rPr>
                <w:b w:val="0"/>
                <w:bCs/>
                <w:szCs w:val="24"/>
              </w:rPr>
              <w:t xml:space="preserve">specific user </w:t>
            </w:r>
            <w:r w:rsidR="005A6BBD" w:rsidRPr="00546FBC">
              <w:rPr>
                <w:b w:val="0"/>
                <w:bCs/>
                <w:szCs w:val="24"/>
              </w:rPr>
              <w:t xml:space="preserve">account </w:t>
            </w:r>
            <w:r w:rsidRPr="00546FBC">
              <w:rPr>
                <w:b w:val="0"/>
                <w:bCs/>
                <w:szCs w:val="24"/>
              </w:rPr>
              <w:t xml:space="preserve">details to </w:t>
            </w:r>
            <w:r w:rsidR="00860EB2" w:rsidRPr="00546FBC">
              <w:rPr>
                <w:b w:val="0"/>
                <w:bCs/>
                <w:szCs w:val="24"/>
              </w:rPr>
              <w:t>remove.</w:t>
            </w:r>
          </w:p>
        </w:tc>
        <w:tc>
          <w:tcPr>
            <w:tcW w:w="2668" w:type="dxa"/>
          </w:tcPr>
          <w:p w14:paraId="391DCFFD" w14:textId="1CB4A18D"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78E0154B" w14:textId="77777777" w:rsidTr="007E4582">
        <w:trPr>
          <w:trHeight w:val="1101"/>
        </w:trPr>
        <w:tc>
          <w:tcPr>
            <w:tcW w:w="2322" w:type="dxa"/>
          </w:tcPr>
          <w:p w14:paraId="4F00C9DB" w14:textId="77777777" w:rsidR="007E4582" w:rsidRPr="00546FBC" w:rsidRDefault="007E4582" w:rsidP="00640A6E">
            <w:pPr>
              <w:spacing w:line="360" w:lineRule="auto"/>
              <w:jc w:val="both"/>
              <w:rPr>
                <w:b w:val="0"/>
                <w:bCs/>
                <w:szCs w:val="24"/>
              </w:rPr>
            </w:pPr>
            <w:r w:rsidRPr="00546FBC">
              <w:rPr>
                <w:b w:val="0"/>
                <w:bCs/>
                <w:szCs w:val="24"/>
              </w:rPr>
              <w:lastRenderedPageBreak/>
              <w:t>Logout</w:t>
            </w:r>
          </w:p>
        </w:tc>
        <w:tc>
          <w:tcPr>
            <w:tcW w:w="2948" w:type="dxa"/>
          </w:tcPr>
          <w:p w14:paraId="6C4CAEE6" w14:textId="61725C3E"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selects the logout in the </w:t>
            </w:r>
            <w:r w:rsidR="00860EB2" w:rsidRPr="00546FBC">
              <w:rPr>
                <w:b w:val="0"/>
                <w:bCs/>
                <w:szCs w:val="24"/>
              </w:rPr>
              <w:t>sidebar navigation panel</w:t>
            </w:r>
            <w:r w:rsidRPr="00546FBC">
              <w:rPr>
                <w:b w:val="0"/>
                <w:bCs/>
                <w:szCs w:val="24"/>
              </w:rPr>
              <w:t xml:space="preserve"> to exit the system.</w:t>
            </w:r>
          </w:p>
        </w:tc>
        <w:tc>
          <w:tcPr>
            <w:tcW w:w="2668" w:type="dxa"/>
          </w:tcPr>
          <w:p w14:paraId="54DE8D50" w14:textId="3F15EB6D" w:rsidR="007E4582" w:rsidRPr="00546FBC" w:rsidRDefault="005958FB" w:rsidP="00640A6E">
            <w:pPr>
              <w:spacing w:line="360" w:lineRule="auto"/>
              <w:contextualSpacing/>
              <w:jc w:val="both"/>
              <w:rPr>
                <w:b w:val="0"/>
                <w:bCs/>
                <w:szCs w:val="24"/>
              </w:rPr>
            </w:pPr>
            <w:r w:rsidRPr="00546FBC">
              <w:rPr>
                <w:b w:val="0"/>
                <w:szCs w:val="24"/>
              </w:rPr>
              <w:t>Owner, Worker, and Veterinarian</w:t>
            </w:r>
          </w:p>
        </w:tc>
      </w:tr>
    </w:tbl>
    <w:p w14:paraId="023585B4" w14:textId="77777777" w:rsidR="007E4582" w:rsidRPr="00546FBC" w:rsidRDefault="007E4582" w:rsidP="009078DD">
      <w:pPr>
        <w:rPr>
          <w:rFonts w:cs="Times New Roman"/>
          <w:szCs w:val="24"/>
          <w:lang w:eastAsia="en-PH"/>
        </w:rPr>
      </w:pPr>
    </w:p>
    <w:p w14:paraId="226D5D32" w14:textId="47F6B5C3" w:rsidR="000B1B54" w:rsidRPr="00546FBC" w:rsidRDefault="000B1B54" w:rsidP="00773FC5">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8</w:t>
      </w:r>
      <w:r w:rsidRPr="00546FBC">
        <w:rPr>
          <w:rFonts w:cs="Times New Roman"/>
          <w:bCs/>
          <w:szCs w:val="24"/>
          <w:lang w:eastAsia="en-PH"/>
        </w:rPr>
        <w:t xml:space="preserve">: Event Decomposition of the </w:t>
      </w:r>
      <w:r w:rsidR="006C4CB3" w:rsidRPr="00546FBC">
        <w:rPr>
          <w:rFonts w:cs="Times New Roman"/>
          <w:bCs/>
          <w:szCs w:val="24"/>
          <w:lang w:eastAsia="en-PH"/>
        </w:rPr>
        <w:t>User Management</w:t>
      </w:r>
      <w:r w:rsidRPr="00546FBC">
        <w:rPr>
          <w:rFonts w:cs="Times New Roman"/>
          <w:bCs/>
          <w:szCs w:val="24"/>
          <w:lang w:eastAsia="en-PH"/>
        </w:rPr>
        <w:t xml:space="preserve"> Module</w:t>
      </w:r>
    </w:p>
    <w:p w14:paraId="5E09619B" w14:textId="77777777" w:rsidR="00E12492" w:rsidRPr="00546FBC" w:rsidRDefault="00E12492" w:rsidP="007E4582">
      <w:pPr>
        <w:tabs>
          <w:tab w:val="left" w:pos="3860"/>
          <w:tab w:val="center" w:pos="4320"/>
        </w:tabs>
        <w:jc w:val="both"/>
        <w:rPr>
          <w:rFonts w:cs="Times New Roman"/>
          <w:szCs w:val="24"/>
          <w:lang w:eastAsia="en-PH"/>
        </w:rPr>
      </w:pPr>
    </w:p>
    <w:p w14:paraId="4FF3C0E4" w14:textId="3553F5B9" w:rsidR="000B1B54" w:rsidRPr="00546FBC" w:rsidRDefault="00382715" w:rsidP="000B1B54">
      <w:pPr>
        <w:jc w:val="both"/>
        <w:rPr>
          <w:rFonts w:cs="Times New Roman"/>
          <w:noProof/>
          <w:szCs w:val="24"/>
          <w:lang w:eastAsia="en-PH"/>
        </w:rPr>
      </w:pPr>
      <w:r w:rsidRPr="00546FBC">
        <w:rPr>
          <w:b w:val="0"/>
          <w:noProof/>
        </w:rPr>
        <w:drawing>
          <wp:anchor distT="0" distB="0" distL="114300" distR="114300" simplePos="0" relativeHeight="251985408" behindDoc="1" locked="0" layoutInCell="1" allowOverlap="1" wp14:anchorId="53DB2304" wp14:editId="3E20C2A7">
            <wp:simplePos x="0" y="0"/>
            <wp:positionH relativeFrom="column">
              <wp:posOffset>549062</wp:posOffset>
            </wp:positionH>
            <wp:positionV relativeFrom="paragraph">
              <wp:posOffset>45629</wp:posOffset>
            </wp:positionV>
            <wp:extent cx="4876800" cy="3259102"/>
            <wp:effectExtent l="0" t="0" r="0" b="0"/>
            <wp:wrapNone/>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76800" cy="3259102"/>
                    </a:xfrm>
                    <a:prstGeom prst="rect">
                      <a:avLst/>
                    </a:prstGeom>
                    <a:noFill/>
                    <a:ln>
                      <a:noFill/>
                    </a:ln>
                  </pic:spPr>
                </pic:pic>
              </a:graphicData>
            </a:graphic>
          </wp:anchor>
        </w:drawing>
      </w:r>
    </w:p>
    <w:p w14:paraId="746FBDB3" w14:textId="77777777" w:rsidR="000B1B54" w:rsidRPr="00546FBC" w:rsidRDefault="000B1B54" w:rsidP="000B1B54">
      <w:pPr>
        <w:rPr>
          <w:rFonts w:cs="Times New Roman"/>
          <w:szCs w:val="24"/>
          <w:lang w:eastAsia="en-PH"/>
        </w:rPr>
      </w:pPr>
    </w:p>
    <w:p w14:paraId="227B5A62" w14:textId="77777777" w:rsidR="00773FC5" w:rsidRPr="00546FBC" w:rsidRDefault="00773FC5" w:rsidP="000B1B54">
      <w:pPr>
        <w:tabs>
          <w:tab w:val="left" w:pos="3100"/>
          <w:tab w:val="center" w:pos="4320"/>
        </w:tabs>
        <w:rPr>
          <w:rFonts w:cs="Times New Roman"/>
          <w:bCs/>
          <w:szCs w:val="24"/>
          <w:lang w:eastAsia="en-PH"/>
        </w:rPr>
      </w:pPr>
    </w:p>
    <w:p w14:paraId="53617F80" w14:textId="77777777" w:rsidR="00773FC5" w:rsidRPr="00546FBC" w:rsidRDefault="00773FC5" w:rsidP="000B1B54">
      <w:pPr>
        <w:tabs>
          <w:tab w:val="left" w:pos="3100"/>
          <w:tab w:val="center" w:pos="4320"/>
        </w:tabs>
        <w:rPr>
          <w:rFonts w:cs="Times New Roman"/>
          <w:bCs/>
          <w:szCs w:val="24"/>
          <w:lang w:eastAsia="en-PH"/>
        </w:rPr>
      </w:pPr>
    </w:p>
    <w:p w14:paraId="6AC67411" w14:textId="77777777" w:rsidR="00773FC5" w:rsidRPr="00546FBC" w:rsidRDefault="00773FC5" w:rsidP="000B1B54">
      <w:pPr>
        <w:tabs>
          <w:tab w:val="left" w:pos="3100"/>
          <w:tab w:val="center" w:pos="4320"/>
        </w:tabs>
        <w:rPr>
          <w:rFonts w:cs="Times New Roman"/>
          <w:bCs/>
          <w:szCs w:val="24"/>
          <w:lang w:eastAsia="en-PH"/>
        </w:rPr>
      </w:pPr>
    </w:p>
    <w:p w14:paraId="2307161C" w14:textId="77777777" w:rsidR="00773FC5" w:rsidRPr="00546FBC" w:rsidRDefault="00773FC5" w:rsidP="000B1B54">
      <w:pPr>
        <w:tabs>
          <w:tab w:val="left" w:pos="3100"/>
          <w:tab w:val="center" w:pos="4320"/>
        </w:tabs>
        <w:rPr>
          <w:rFonts w:cs="Times New Roman"/>
          <w:bCs/>
          <w:szCs w:val="24"/>
          <w:lang w:eastAsia="en-PH"/>
        </w:rPr>
      </w:pPr>
    </w:p>
    <w:p w14:paraId="1A6DEDF3" w14:textId="77777777" w:rsidR="00773FC5" w:rsidRPr="00546FBC" w:rsidRDefault="00773FC5" w:rsidP="000B1B54">
      <w:pPr>
        <w:tabs>
          <w:tab w:val="left" w:pos="3100"/>
          <w:tab w:val="center" w:pos="4320"/>
        </w:tabs>
        <w:rPr>
          <w:rFonts w:cs="Times New Roman"/>
          <w:bCs/>
          <w:szCs w:val="24"/>
          <w:lang w:eastAsia="en-PH"/>
        </w:rPr>
      </w:pPr>
    </w:p>
    <w:p w14:paraId="04ADD839" w14:textId="77777777" w:rsidR="00773FC5" w:rsidRPr="00546FBC" w:rsidRDefault="00773FC5" w:rsidP="000B1B54">
      <w:pPr>
        <w:tabs>
          <w:tab w:val="left" w:pos="3100"/>
          <w:tab w:val="center" w:pos="4320"/>
        </w:tabs>
        <w:rPr>
          <w:rFonts w:cs="Times New Roman"/>
          <w:bCs/>
          <w:szCs w:val="24"/>
          <w:lang w:eastAsia="en-PH"/>
        </w:rPr>
      </w:pPr>
    </w:p>
    <w:p w14:paraId="48883D21" w14:textId="77777777" w:rsidR="00773FC5" w:rsidRPr="00546FBC" w:rsidRDefault="00773FC5" w:rsidP="000B1B54">
      <w:pPr>
        <w:tabs>
          <w:tab w:val="left" w:pos="3100"/>
          <w:tab w:val="center" w:pos="4320"/>
        </w:tabs>
        <w:rPr>
          <w:rFonts w:cs="Times New Roman"/>
          <w:bCs/>
          <w:szCs w:val="24"/>
          <w:lang w:eastAsia="en-PH"/>
        </w:rPr>
      </w:pPr>
    </w:p>
    <w:p w14:paraId="220240F4" w14:textId="77777777" w:rsidR="00773FC5" w:rsidRPr="00546FBC" w:rsidRDefault="00773FC5" w:rsidP="000B1B54">
      <w:pPr>
        <w:tabs>
          <w:tab w:val="left" w:pos="3100"/>
          <w:tab w:val="center" w:pos="4320"/>
        </w:tabs>
        <w:rPr>
          <w:rFonts w:cs="Times New Roman"/>
          <w:bCs/>
          <w:szCs w:val="24"/>
          <w:lang w:eastAsia="en-PH"/>
        </w:rPr>
      </w:pPr>
    </w:p>
    <w:p w14:paraId="6C96FC17" w14:textId="77777777" w:rsidR="00773FC5" w:rsidRPr="00546FBC" w:rsidRDefault="00773FC5" w:rsidP="000B1B54">
      <w:pPr>
        <w:tabs>
          <w:tab w:val="left" w:pos="3100"/>
          <w:tab w:val="center" w:pos="4320"/>
        </w:tabs>
        <w:rPr>
          <w:rFonts w:cs="Times New Roman"/>
          <w:bCs/>
          <w:szCs w:val="24"/>
          <w:lang w:eastAsia="en-PH"/>
        </w:rPr>
      </w:pPr>
    </w:p>
    <w:p w14:paraId="1BF94FCE" w14:textId="77777777" w:rsidR="00773FC5" w:rsidRPr="00546FBC" w:rsidRDefault="00773FC5" w:rsidP="000B1B54">
      <w:pPr>
        <w:tabs>
          <w:tab w:val="left" w:pos="3100"/>
          <w:tab w:val="center" w:pos="4320"/>
        </w:tabs>
        <w:rPr>
          <w:rFonts w:cs="Times New Roman"/>
          <w:bCs/>
          <w:szCs w:val="24"/>
          <w:lang w:eastAsia="en-PH"/>
        </w:rPr>
      </w:pPr>
    </w:p>
    <w:p w14:paraId="6A31CE25" w14:textId="77777777" w:rsidR="00773FC5" w:rsidRPr="00546FBC" w:rsidRDefault="00773FC5" w:rsidP="000B1B54">
      <w:pPr>
        <w:tabs>
          <w:tab w:val="left" w:pos="3100"/>
          <w:tab w:val="center" w:pos="4320"/>
        </w:tabs>
        <w:rPr>
          <w:rFonts w:cs="Times New Roman"/>
          <w:bCs/>
          <w:szCs w:val="24"/>
          <w:lang w:eastAsia="en-PH"/>
        </w:rPr>
      </w:pPr>
    </w:p>
    <w:p w14:paraId="0622B1BE" w14:textId="77777777" w:rsidR="00773FC5" w:rsidRPr="00546FBC" w:rsidRDefault="00773FC5" w:rsidP="000B1B54">
      <w:pPr>
        <w:tabs>
          <w:tab w:val="left" w:pos="3100"/>
          <w:tab w:val="center" w:pos="4320"/>
        </w:tabs>
        <w:rPr>
          <w:rFonts w:cs="Times New Roman"/>
          <w:bCs/>
          <w:szCs w:val="24"/>
          <w:lang w:eastAsia="en-PH"/>
        </w:rPr>
      </w:pPr>
    </w:p>
    <w:p w14:paraId="13616B59" w14:textId="77777777" w:rsidR="00773FC5" w:rsidRPr="00546FBC" w:rsidRDefault="00773FC5" w:rsidP="000B1B54">
      <w:pPr>
        <w:tabs>
          <w:tab w:val="left" w:pos="3100"/>
          <w:tab w:val="center" w:pos="4320"/>
        </w:tabs>
        <w:rPr>
          <w:rFonts w:cs="Times New Roman"/>
          <w:bCs/>
          <w:szCs w:val="24"/>
          <w:lang w:eastAsia="en-PH"/>
        </w:rPr>
      </w:pPr>
    </w:p>
    <w:p w14:paraId="48762A40" w14:textId="77777777" w:rsidR="00773FC5" w:rsidRPr="00546FBC" w:rsidRDefault="00773FC5" w:rsidP="000B1B54">
      <w:pPr>
        <w:tabs>
          <w:tab w:val="left" w:pos="3100"/>
          <w:tab w:val="center" w:pos="4320"/>
        </w:tabs>
        <w:rPr>
          <w:rFonts w:cs="Times New Roman"/>
          <w:bCs/>
          <w:szCs w:val="24"/>
          <w:lang w:eastAsia="en-PH"/>
        </w:rPr>
      </w:pPr>
    </w:p>
    <w:p w14:paraId="414FEDCD" w14:textId="77777777" w:rsidR="00773FC5" w:rsidRPr="00546FBC" w:rsidRDefault="00773FC5" w:rsidP="000B1B54">
      <w:pPr>
        <w:tabs>
          <w:tab w:val="left" w:pos="3100"/>
          <w:tab w:val="center" w:pos="4320"/>
        </w:tabs>
        <w:rPr>
          <w:rFonts w:cs="Times New Roman"/>
          <w:bCs/>
          <w:szCs w:val="24"/>
          <w:lang w:eastAsia="en-PH"/>
        </w:rPr>
      </w:pPr>
    </w:p>
    <w:p w14:paraId="0CA980E1" w14:textId="77777777" w:rsidR="00773FC5" w:rsidRPr="00546FBC" w:rsidRDefault="00773FC5" w:rsidP="000B1B54">
      <w:pPr>
        <w:tabs>
          <w:tab w:val="left" w:pos="3100"/>
          <w:tab w:val="center" w:pos="4320"/>
        </w:tabs>
        <w:rPr>
          <w:rFonts w:cs="Times New Roman"/>
          <w:bCs/>
          <w:szCs w:val="24"/>
          <w:lang w:eastAsia="en-PH"/>
        </w:rPr>
      </w:pPr>
    </w:p>
    <w:p w14:paraId="72C2B627" w14:textId="77777777" w:rsidR="00773FC5" w:rsidRPr="00546FBC" w:rsidRDefault="00773FC5" w:rsidP="000B1B54">
      <w:pPr>
        <w:tabs>
          <w:tab w:val="left" w:pos="3100"/>
          <w:tab w:val="center" w:pos="4320"/>
        </w:tabs>
        <w:rPr>
          <w:rFonts w:cs="Times New Roman"/>
          <w:bCs/>
          <w:szCs w:val="24"/>
          <w:lang w:eastAsia="en-PH"/>
        </w:rPr>
      </w:pPr>
    </w:p>
    <w:p w14:paraId="5DC49FFD" w14:textId="77777777" w:rsidR="00773FC5" w:rsidRPr="00546FBC" w:rsidRDefault="00773FC5" w:rsidP="000B1B54">
      <w:pPr>
        <w:tabs>
          <w:tab w:val="left" w:pos="3100"/>
          <w:tab w:val="center" w:pos="4320"/>
        </w:tabs>
        <w:rPr>
          <w:rFonts w:cs="Times New Roman"/>
          <w:bCs/>
          <w:szCs w:val="24"/>
          <w:lang w:eastAsia="en-PH"/>
        </w:rPr>
      </w:pPr>
    </w:p>
    <w:p w14:paraId="67CA27DA" w14:textId="65B927EF" w:rsidR="00E12492" w:rsidRPr="00546FBC" w:rsidRDefault="000B1B54" w:rsidP="00E1249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28</w:t>
      </w:r>
      <w:r w:rsidRPr="00546FBC">
        <w:rPr>
          <w:rFonts w:cs="Times New Roman"/>
          <w:bCs/>
          <w:szCs w:val="24"/>
          <w:lang w:eastAsia="en-PH"/>
        </w:rPr>
        <w:t xml:space="preserve">: Use Case Diagram involving the Owner, Worker, and Veterinarian of Piggery Management System </w:t>
      </w:r>
      <w:r w:rsidR="006021C7" w:rsidRPr="00546FBC">
        <w:rPr>
          <w:rFonts w:cs="Times New Roman"/>
          <w:bCs/>
          <w:szCs w:val="24"/>
          <w:lang w:eastAsia="en-PH"/>
        </w:rPr>
        <w:t xml:space="preserve">of </w:t>
      </w:r>
      <w:r w:rsidR="001C11EA" w:rsidRPr="00546FBC">
        <w:rPr>
          <w:rFonts w:cs="Times New Roman"/>
          <w:bCs/>
          <w:szCs w:val="24"/>
          <w:lang w:eastAsia="en-PH"/>
        </w:rPr>
        <w:t>User Management</w:t>
      </w:r>
      <w:r w:rsidRPr="00546FBC">
        <w:rPr>
          <w:rFonts w:cs="Times New Roman"/>
          <w:bCs/>
          <w:szCs w:val="24"/>
          <w:lang w:eastAsia="en-PH"/>
        </w:rPr>
        <w:t xml:space="preserve"> Module</w:t>
      </w:r>
    </w:p>
    <w:p w14:paraId="479EA6A5" w14:textId="2C6BE77A" w:rsidR="00E12492" w:rsidRPr="00546FBC" w:rsidRDefault="00E12492" w:rsidP="00E12492">
      <w:pPr>
        <w:tabs>
          <w:tab w:val="left" w:pos="3100"/>
          <w:tab w:val="center" w:pos="4320"/>
        </w:tabs>
        <w:rPr>
          <w:rFonts w:cs="Times New Roman"/>
          <w:noProof/>
          <w:szCs w:val="24"/>
          <w:lang w:eastAsia="en-PH"/>
        </w:rPr>
      </w:pPr>
    </w:p>
    <w:p w14:paraId="429BFD80" w14:textId="7558EA98" w:rsidR="00E12492" w:rsidRPr="00546FBC" w:rsidRDefault="00E12492" w:rsidP="00E12492">
      <w:pPr>
        <w:tabs>
          <w:tab w:val="left" w:pos="3100"/>
          <w:tab w:val="center" w:pos="4320"/>
        </w:tabs>
        <w:rPr>
          <w:rFonts w:cs="Times New Roman"/>
          <w:noProof/>
          <w:szCs w:val="24"/>
          <w:lang w:eastAsia="en-PH"/>
        </w:rPr>
      </w:pPr>
    </w:p>
    <w:p w14:paraId="6F2CB3EA" w14:textId="20FF0B06" w:rsidR="00E12492" w:rsidRPr="00546FBC" w:rsidRDefault="00E12492" w:rsidP="00E12492">
      <w:pPr>
        <w:tabs>
          <w:tab w:val="left" w:pos="3100"/>
          <w:tab w:val="center" w:pos="4320"/>
        </w:tabs>
        <w:rPr>
          <w:rFonts w:cs="Times New Roman"/>
          <w:noProof/>
          <w:szCs w:val="24"/>
          <w:lang w:eastAsia="en-PH"/>
        </w:rPr>
      </w:pPr>
    </w:p>
    <w:p w14:paraId="7356B81F" w14:textId="60E28062" w:rsidR="00E12492" w:rsidRPr="00546FBC" w:rsidRDefault="00E12492" w:rsidP="00E12492">
      <w:pPr>
        <w:tabs>
          <w:tab w:val="left" w:pos="3100"/>
          <w:tab w:val="center" w:pos="4320"/>
        </w:tabs>
        <w:rPr>
          <w:rFonts w:cs="Times New Roman"/>
          <w:noProof/>
          <w:szCs w:val="24"/>
          <w:lang w:eastAsia="en-PH"/>
        </w:rPr>
      </w:pPr>
    </w:p>
    <w:p w14:paraId="6C642B02" w14:textId="59D2CBC9" w:rsidR="00E12492" w:rsidRPr="00546FBC" w:rsidRDefault="00E12492" w:rsidP="00E12492">
      <w:pPr>
        <w:tabs>
          <w:tab w:val="left" w:pos="3100"/>
          <w:tab w:val="center" w:pos="4320"/>
        </w:tabs>
        <w:rPr>
          <w:rFonts w:cs="Times New Roman"/>
          <w:noProof/>
          <w:szCs w:val="24"/>
          <w:lang w:eastAsia="en-PH"/>
        </w:rPr>
      </w:pPr>
    </w:p>
    <w:p w14:paraId="06E0B2C4" w14:textId="7536CD63" w:rsidR="00E12492" w:rsidRPr="00546FBC" w:rsidRDefault="00E12492" w:rsidP="00E12492">
      <w:pPr>
        <w:tabs>
          <w:tab w:val="left" w:pos="3100"/>
          <w:tab w:val="center" w:pos="4320"/>
        </w:tabs>
        <w:rPr>
          <w:rFonts w:cs="Times New Roman"/>
          <w:noProof/>
          <w:szCs w:val="24"/>
          <w:lang w:eastAsia="en-PH"/>
        </w:rPr>
      </w:pPr>
    </w:p>
    <w:p w14:paraId="5272340B" w14:textId="02436530" w:rsidR="00E12492" w:rsidRPr="00546FBC" w:rsidRDefault="00E12492" w:rsidP="00E12492">
      <w:pPr>
        <w:tabs>
          <w:tab w:val="left" w:pos="3100"/>
          <w:tab w:val="center" w:pos="4320"/>
        </w:tabs>
        <w:rPr>
          <w:rFonts w:cs="Times New Roman"/>
          <w:noProof/>
          <w:szCs w:val="24"/>
          <w:lang w:eastAsia="en-PH"/>
        </w:rPr>
      </w:pPr>
    </w:p>
    <w:p w14:paraId="6E8D9815" w14:textId="49105FEE" w:rsidR="00E12492" w:rsidRPr="00546FBC" w:rsidRDefault="00E12492" w:rsidP="00E12492">
      <w:pPr>
        <w:tabs>
          <w:tab w:val="left" w:pos="3100"/>
          <w:tab w:val="center" w:pos="4320"/>
        </w:tabs>
        <w:rPr>
          <w:rFonts w:cs="Times New Roman"/>
          <w:noProof/>
          <w:szCs w:val="24"/>
          <w:lang w:eastAsia="en-PH"/>
        </w:rPr>
      </w:pPr>
    </w:p>
    <w:p w14:paraId="143D1970" w14:textId="0705875A" w:rsidR="00E12492" w:rsidRPr="00546FBC" w:rsidRDefault="00E12492" w:rsidP="00E12492">
      <w:pPr>
        <w:tabs>
          <w:tab w:val="left" w:pos="3100"/>
          <w:tab w:val="center" w:pos="4320"/>
        </w:tabs>
        <w:rPr>
          <w:rFonts w:cs="Times New Roman"/>
          <w:noProof/>
          <w:szCs w:val="24"/>
          <w:lang w:eastAsia="en-PH"/>
        </w:rPr>
      </w:pPr>
    </w:p>
    <w:p w14:paraId="7A263ADE" w14:textId="27AD592D" w:rsidR="00E12492" w:rsidRPr="00546FBC" w:rsidRDefault="00E12492" w:rsidP="00E12492">
      <w:pPr>
        <w:tabs>
          <w:tab w:val="left" w:pos="3100"/>
          <w:tab w:val="center" w:pos="4320"/>
        </w:tabs>
        <w:rPr>
          <w:rFonts w:cs="Times New Roman"/>
          <w:noProof/>
          <w:szCs w:val="24"/>
          <w:lang w:eastAsia="en-PH"/>
        </w:rPr>
      </w:pPr>
    </w:p>
    <w:p w14:paraId="4042D702" w14:textId="5F3F4263" w:rsidR="00E12492" w:rsidRPr="00546FBC" w:rsidRDefault="00E12492" w:rsidP="00E12492">
      <w:pPr>
        <w:tabs>
          <w:tab w:val="left" w:pos="3100"/>
          <w:tab w:val="center" w:pos="4320"/>
        </w:tabs>
        <w:rPr>
          <w:rFonts w:cs="Times New Roman"/>
          <w:noProof/>
          <w:szCs w:val="24"/>
          <w:lang w:eastAsia="en-PH"/>
        </w:rPr>
      </w:pPr>
    </w:p>
    <w:p w14:paraId="18E2C7EE" w14:textId="4F1CA185" w:rsidR="00E12492" w:rsidRPr="00546FBC" w:rsidRDefault="00E12492" w:rsidP="00E12492">
      <w:pPr>
        <w:tabs>
          <w:tab w:val="left" w:pos="3100"/>
          <w:tab w:val="center" w:pos="4320"/>
        </w:tabs>
        <w:rPr>
          <w:rFonts w:cs="Times New Roman"/>
          <w:noProof/>
          <w:szCs w:val="24"/>
          <w:lang w:eastAsia="en-PH"/>
        </w:rPr>
      </w:pPr>
    </w:p>
    <w:p w14:paraId="186D3DAA" w14:textId="248593C8" w:rsidR="00E12492" w:rsidRPr="00546FBC" w:rsidRDefault="00E12492" w:rsidP="00E12492">
      <w:pPr>
        <w:tabs>
          <w:tab w:val="left" w:pos="3100"/>
          <w:tab w:val="center" w:pos="4320"/>
        </w:tabs>
        <w:rPr>
          <w:rFonts w:cs="Times New Roman"/>
          <w:noProof/>
          <w:szCs w:val="24"/>
          <w:lang w:eastAsia="en-PH"/>
        </w:rPr>
      </w:pPr>
    </w:p>
    <w:p w14:paraId="33832F3C" w14:textId="77777777" w:rsidR="00990049" w:rsidRPr="00546FBC" w:rsidRDefault="00990049" w:rsidP="00E12492">
      <w:pPr>
        <w:tabs>
          <w:tab w:val="left" w:pos="3100"/>
          <w:tab w:val="center" w:pos="4320"/>
        </w:tabs>
        <w:rPr>
          <w:rFonts w:cs="Times New Roman"/>
          <w:noProof/>
          <w:szCs w:val="24"/>
          <w:lang w:eastAsia="en-PH"/>
        </w:rPr>
      </w:pPr>
    </w:p>
    <w:p w14:paraId="1959004A" w14:textId="77777777" w:rsidR="003E4D1E" w:rsidRPr="00546FBC" w:rsidRDefault="003E4D1E" w:rsidP="003E4D1E">
      <w:pPr>
        <w:spacing w:line="360" w:lineRule="auto"/>
        <w:jc w:val="both"/>
        <w:rPr>
          <w:rFonts w:cs="Times New Roman"/>
          <w:bCs/>
          <w:szCs w:val="24"/>
          <w:lang w:eastAsia="en-PH"/>
        </w:rPr>
      </w:pPr>
    </w:p>
    <w:p w14:paraId="169BE41C" w14:textId="77777777" w:rsidR="00E12492" w:rsidRPr="00546FBC" w:rsidRDefault="00E12492" w:rsidP="00E12492">
      <w:pPr>
        <w:spacing w:line="360" w:lineRule="auto"/>
        <w:rPr>
          <w:rFonts w:cs="Times New Roman"/>
          <w:bCs/>
          <w:szCs w:val="24"/>
          <w:lang w:eastAsia="en-PH"/>
        </w:rPr>
      </w:pPr>
      <w:r w:rsidRPr="00546FBC">
        <w:rPr>
          <w:b w:val="0"/>
          <w:bCs/>
          <w:noProof/>
        </w:rPr>
        <w:lastRenderedPageBreak/>
        <w:drawing>
          <wp:anchor distT="0" distB="0" distL="114300" distR="114300" simplePos="0" relativeHeight="251987456" behindDoc="1" locked="0" layoutInCell="1" allowOverlap="1" wp14:anchorId="23E89836" wp14:editId="09D85A49">
            <wp:simplePos x="0" y="0"/>
            <wp:positionH relativeFrom="column">
              <wp:posOffset>228600</wp:posOffset>
            </wp:positionH>
            <wp:positionV relativeFrom="paragraph">
              <wp:posOffset>0</wp:posOffset>
            </wp:positionV>
            <wp:extent cx="5075431" cy="4572000"/>
            <wp:effectExtent l="0" t="0" r="0" b="7620"/>
            <wp:wrapNone/>
            <wp:docPr id="66" name="Picture 6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75431"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ACA94" w14:textId="77777777" w:rsidR="00E12492" w:rsidRPr="00546FBC" w:rsidRDefault="00E12492" w:rsidP="00E12492">
      <w:pPr>
        <w:spacing w:line="360" w:lineRule="auto"/>
        <w:rPr>
          <w:rFonts w:cs="Times New Roman"/>
          <w:b w:val="0"/>
          <w:szCs w:val="24"/>
          <w:lang w:eastAsia="en-PH"/>
        </w:rPr>
      </w:pPr>
    </w:p>
    <w:p w14:paraId="688A89BF" w14:textId="77777777" w:rsidR="00E12492" w:rsidRPr="00546FBC" w:rsidRDefault="00E12492" w:rsidP="00E12492">
      <w:pPr>
        <w:spacing w:line="360" w:lineRule="auto"/>
        <w:rPr>
          <w:rFonts w:cs="Times New Roman"/>
          <w:bCs/>
          <w:szCs w:val="24"/>
          <w:lang w:eastAsia="en-PH"/>
        </w:rPr>
      </w:pPr>
    </w:p>
    <w:p w14:paraId="25D35980" w14:textId="77777777" w:rsidR="00E12492" w:rsidRPr="00546FBC" w:rsidRDefault="00E12492" w:rsidP="00E12492">
      <w:pPr>
        <w:spacing w:line="360" w:lineRule="auto"/>
        <w:rPr>
          <w:rFonts w:cs="Times New Roman"/>
          <w:bCs/>
          <w:szCs w:val="24"/>
          <w:lang w:eastAsia="en-PH"/>
        </w:rPr>
      </w:pPr>
    </w:p>
    <w:p w14:paraId="381D59AB" w14:textId="77777777" w:rsidR="00E12492" w:rsidRPr="00546FBC" w:rsidRDefault="00E12492" w:rsidP="00E12492">
      <w:pPr>
        <w:spacing w:line="360" w:lineRule="auto"/>
        <w:rPr>
          <w:rFonts w:cs="Times New Roman"/>
          <w:bCs/>
          <w:szCs w:val="24"/>
          <w:lang w:eastAsia="en-PH"/>
        </w:rPr>
      </w:pPr>
    </w:p>
    <w:p w14:paraId="5905CA9D" w14:textId="77777777" w:rsidR="00E12492" w:rsidRPr="00546FBC" w:rsidRDefault="00E12492" w:rsidP="00E12492">
      <w:pPr>
        <w:spacing w:line="360" w:lineRule="auto"/>
        <w:rPr>
          <w:rFonts w:cs="Times New Roman"/>
          <w:bCs/>
          <w:szCs w:val="24"/>
          <w:lang w:eastAsia="en-PH"/>
        </w:rPr>
      </w:pPr>
    </w:p>
    <w:p w14:paraId="4E3ACC8A" w14:textId="77777777" w:rsidR="00E12492" w:rsidRPr="00546FBC" w:rsidRDefault="00E12492" w:rsidP="00E12492">
      <w:pPr>
        <w:spacing w:line="360" w:lineRule="auto"/>
        <w:rPr>
          <w:rFonts w:cs="Times New Roman"/>
          <w:bCs/>
          <w:szCs w:val="24"/>
          <w:lang w:eastAsia="en-PH"/>
        </w:rPr>
      </w:pPr>
    </w:p>
    <w:p w14:paraId="40C5AC5D" w14:textId="77777777" w:rsidR="00E12492" w:rsidRPr="00546FBC" w:rsidRDefault="00E12492" w:rsidP="00E12492">
      <w:pPr>
        <w:spacing w:line="360" w:lineRule="auto"/>
        <w:rPr>
          <w:rFonts w:cs="Times New Roman"/>
          <w:bCs/>
          <w:szCs w:val="24"/>
          <w:lang w:eastAsia="en-PH"/>
        </w:rPr>
      </w:pPr>
    </w:p>
    <w:p w14:paraId="7A724AA4" w14:textId="77777777" w:rsidR="00E12492" w:rsidRPr="00546FBC" w:rsidRDefault="00E12492" w:rsidP="00E12492">
      <w:pPr>
        <w:spacing w:line="360" w:lineRule="auto"/>
        <w:rPr>
          <w:rFonts w:cs="Times New Roman"/>
          <w:bCs/>
          <w:szCs w:val="24"/>
          <w:lang w:eastAsia="en-PH"/>
        </w:rPr>
      </w:pPr>
    </w:p>
    <w:p w14:paraId="0DA67423" w14:textId="77777777" w:rsidR="00E12492" w:rsidRPr="00546FBC" w:rsidRDefault="00E12492" w:rsidP="00E12492">
      <w:pPr>
        <w:spacing w:line="360" w:lineRule="auto"/>
        <w:rPr>
          <w:rFonts w:cs="Times New Roman"/>
          <w:bCs/>
          <w:szCs w:val="24"/>
          <w:lang w:eastAsia="en-PH"/>
        </w:rPr>
      </w:pPr>
    </w:p>
    <w:p w14:paraId="45C20E40" w14:textId="77777777" w:rsidR="00E12492" w:rsidRPr="00546FBC" w:rsidRDefault="00E12492" w:rsidP="00E12492">
      <w:pPr>
        <w:spacing w:line="360" w:lineRule="auto"/>
        <w:rPr>
          <w:rFonts w:cs="Times New Roman"/>
          <w:bCs/>
          <w:szCs w:val="24"/>
          <w:lang w:eastAsia="en-PH"/>
        </w:rPr>
      </w:pPr>
    </w:p>
    <w:p w14:paraId="40A9752E" w14:textId="77777777" w:rsidR="00E12492" w:rsidRPr="00546FBC" w:rsidRDefault="00E12492" w:rsidP="00E12492">
      <w:pPr>
        <w:spacing w:line="360" w:lineRule="auto"/>
        <w:rPr>
          <w:rFonts w:cs="Times New Roman"/>
          <w:bCs/>
          <w:szCs w:val="24"/>
          <w:lang w:eastAsia="en-PH"/>
        </w:rPr>
      </w:pPr>
    </w:p>
    <w:p w14:paraId="40014DF0" w14:textId="77777777" w:rsidR="00E12492" w:rsidRPr="00546FBC" w:rsidRDefault="00E12492" w:rsidP="00E12492">
      <w:pPr>
        <w:spacing w:line="360" w:lineRule="auto"/>
        <w:rPr>
          <w:rFonts w:cs="Times New Roman"/>
          <w:bCs/>
          <w:szCs w:val="24"/>
          <w:lang w:eastAsia="en-PH"/>
        </w:rPr>
      </w:pPr>
    </w:p>
    <w:p w14:paraId="0D17BD11" w14:textId="77777777" w:rsidR="00E12492" w:rsidRPr="00546FBC" w:rsidRDefault="00E12492" w:rsidP="00E12492">
      <w:pPr>
        <w:spacing w:line="360" w:lineRule="auto"/>
        <w:jc w:val="both"/>
        <w:rPr>
          <w:rFonts w:cs="Times New Roman"/>
          <w:bCs/>
          <w:szCs w:val="24"/>
          <w:lang w:eastAsia="en-PH"/>
        </w:rPr>
      </w:pPr>
    </w:p>
    <w:p w14:paraId="62BCF696" w14:textId="77777777" w:rsidR="00E12492" w:rsidRPr="00546FBC" w:rsidRDefault="00E12492" w:rsidP="00E12492">
      <w:pPr>
        <w:spacing w:line="360" w:lineRule="auto"/>
        <w:rPr>
          <w:rFonts w:cs="Times New Roman"/>
          <w:bCs/>
          <w:szCs w:val="24"/>
          <w:lang w:eastAsia="en-PH"/>
        </w:rPr>
      </w:pPr>
    </w:p>
    <w:p w14:paraId="064CC84A" w14:textId="77777777" w:rsidR="00E12492" w:rsidRPr="00546FBC" w:rsidRDefault="00E12492" w:rsidP="00E12492">
      <w:pPr>
        <w:spacing w:line="360" w:lineRule="auto"/>
        <w:rPr>
          <w:rFonts w:cs="Times New Roman"/>
          <w:bCs/>
          <w:szCs w:val="24"/>
          <w:lang w:eastAsia="en-PH"/>
        </w:rPr>
      </w:pPr>
    </w:p>
    <w:p w14:paraId="4AAC72A8" w14:textId="77777777" w:rsidR="00E12492" w:rsidRPr="00546FBC" w:rsidRDefault="00E12492" w:rsidP="00E12492">
      <w:pPr>
        <w:spacing w:line="360" w:lineRule="auto"/>
        <w:rPr>
          <w:rFonts w:cs="Times New Roman"/>
          <w:bCs/>
          <w:szCs w:val="24"/>
          <w:lang w:eastAsia="en-PH"/>
        </w:rPr>
      </w:pPr>
    </w:p>
    <w:p w14:paraId="54B78493" w14:textId="77777777" w:rsidR="00E12492" w:rsidRPr="00546FBC" w:rsidRDefault="00E12492" w:rsidP="00E12492">
      <w:pPr>
        <w:spacing w:line="360" w:lineRule="auto"/>
        <w:rPr>
          <w:rFonts w:cs="Times New Roman"/>
          <w:bCs/>
          <w:szCs w:val="24"/>
          <w:lang w:eastAsia="en-PH"/>
        </w:rPr>
      </w:pPr>
    </w:p>
    <w:p w14:paraId="1F65EAAC" w14:textId="0EBC41A8" w:rsidR="00E12492" w:rsidRPr="00546FBC" w:rsidRDefault="00E12492" w:rsidP="00E1249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29</w:t>
      </w:r>
      <w:r w:rsidRPr="00546FBC">
        <w:rPr>
          <w:rFonts w:cs="Times New Roman"/>
          <w:bCs/>
          <w:szCs w:val="24"/>
          <w:lang w:eastAsia="en-PH"/>
        </w:rPr>
        <w:t>: Activity Diagram of Enter Username and Password of Login Module Use Case</w:t>
      </w:r>
    </w:p>
    <w:p w14:paraId="52E21AEC" w14:textId="3A188ADD" w:rsidR="00E12492" w:rsidRPr="00546FBC" w:rsidRDefault="00E12492" w:rsidP="000B1B54">
      <w:pPr>
        <w:tabs>
          <w:tab w:val="left" w:pos="3100"/>
          <w:tab w:val="center" w:pos="4320"/>
        </w:tabs>
        <w:rPr>
          <w:rFonts w:cs="Times New Roman"/>
          <w:noProof/>
          <w:color w:val="FF0000"/>
          <w:szCs w:val="24"/>
          <w:lang w:eastAsia="en-PH"/>
        </w:rPr>
      </w:pPr>
    </w:p>
    <w:p w14:paraId="0E5D71FA" w14:textId="0EDA2E8F" w:rsidR="00E12492" w:rsidRPr="00546FBC" w:rsidRDefault="00E12492" w:rsidP="000B1B54">
      <w:pPr>
        <w:tabs>
          <w:tab w:val="left" w:pos="3100"/>
          <w:tab w:val="center" w:pos="4320"/>
        </w:tabs>
        <w:rPr>
          <w:rFonts w:cs="Times New Roman"/>
          <w:noProof/>
          <w:color w:val="FF0000"/>
          <w:szCs w:val="24"/>
          <w:lang w:eastAsia="en-PH"/>
        </w:rPr>
      </w:pPr>
    </w:p>
    <w:p w14:paraId="0366389E" w14:textId="0396C58B" w:rsidR="00E12492" w:rsidRPr="00546FBC" w:rsidRDefault="00E12492" w:rsidP="000B1B54">
      <w:pPr>
        <w:tabs>
          <w:tab w:val="left" w:pos="3100"/>
          <w:tab w:val="center" w:pos="4320"/>
        </w:tabs>
        <w:rPr>
          <w:rFonts w:cs="Times New Roman"/>
          <w:noProof/>
          <w:color w:val="FF0000"/>
          <w:szCs w:val="24"/>
          <w:lang w:eastAsia="en-PH"/>
        </w:rPr>
      </w:pPr>
    </w:p>
    <w:p w14:paraId="4A250531" w14:textId="0944FC46" w:rsidR="00E12492" w:rsidRPr="00546FBC" w:rsidRDefault="00E12492" w:rsidP="000B1B54">
      <w:pPr>
        <w:tabs>
          <w:tab w:val="left" w:pos="3100"/>
          <w:tab w:val="center" w:pos="4320"/>
        </w:tabs>
        <w:rPr>
          <w:rFonts w:cs="Times New Roman"/>
          <w:noProof/>
          <w:color w:val="FF0000"/>
          <w:szCs w:val="24"/>
          <w:lang w:eastAsia="en-PH"/>
        </w:rPr>
      </w:pPr>
    </w:p>
    <w:p w14:paraId="368ECA3E" w14:textId="1EF18AEF" w:rsidR="00E12492" w:rsidRPr="00546FBC" w:rsidRDefault="00E12492" w:rsidP="000B1B54">
      <w:pPr>
        <w:tabs>
          <w:tab w:val="left" w:pos="3100"/>
          <w:tab w:val="center" w:pos="4320"/>
        </w:tabs>
        <w:rPr>
          <w:rFonts w:cs="Times New Roman"/>
          <w:noProof/>
          <w:color w:val="FF0000"/>
          <w:szCs w:val="24"/>
          <w:lang w:eastAsia="en-PH"/>
        </w:rPr>
      </w:pPr>
    </w:p>
    <w:p w14:paraId="336BC792" w14:textId="48D3F039" w:rsidR="00E12492" w:rsidRPr="00546FBC" w:rsidRDefault="00E12492" w:rsidP="000B1B54">
      <w:pPr>
        <w:tabs>
          <w:tab w:val="left" w:pos="3100"/>
          <w:tab w:val="center" w:pos="4320"/>
        </w:tabs>
        <w:rPr>
          <w:rFonts w:cs="Times New Roman"/>
          <w:noProof/>
          <w:color w:val="FF0000"/>
          <w:szCs w:val="24"/>
          <w:lang w:eastAsia="en-PH"/>
        </w:rPr>
      </w:pPr>
    </w:p>
    <w:p w14:paraId="05B39FCA" w14:textId="5705BD22" w:rsidR="00E12492" w:rsidRPr="00546FBC" w:rsidRDefault="00E12492" w:rsidP="000B1B54">
      <w:pPr>
        <w:tabs>
          <w:tab w:val="left" w:pos="3100"/>
          <w:tab w:val="center" w:pos="4320"/>
        </w:tabs>
        <w:rPr>
          <w:rFonts w:cs="Times New Roman"/>
          <w:noProof/>
          <w:color w:val="FF0000"/>
          <w:szCs w:val="24"/>
          <w:lang w:eastAsia="en-PH"/>
        </w:rPr>
      </w:pPr>
    </w:p>
    <w:p w14:paraId="4B22AB9A" w14:textId="0C1E1D1F" w:rsidR="00E12492" w:rsidRPr="00546FBC" w:rsidRDefault="00E12492" w:rsidP="000B1B54">
      <w:pPr>
        <w:tabs>
          <w:tab w:val="left" w:pos="3100"/>
          <w:tab w:val="center" w:pos="4320"/>
        </w:tabs>
        <w:rPr>
          <w:rFonts w:cs="Times New Roman"/>
          <w:noProof/>
          <w:color w:val="FF0000"/>
          <w:szCs w:val="24"/>
          <w:lang w:eastAsia="en-PH"/>
        </w:rPr>
      </w:pPr>
    </w:p>
    <w:p w14:paraId="7A4FF07F" w14:textId="77777777" w:rsidR="00E12492" w:rsidRPr="00546FBC" w:rsidRDefault="00E12492" w:rsidP="000B1B54">
      <w:pPr>
        <w:tabs>
          <w:tab w:val="left" w:pos="3100"/>
          <w:tab w:val="center" w:pos="4320"/>
        </w:tabs>
        <w:rPr>
          <w:rFonts w:cs="Times New Roman"/>
          <w:noProof/>
          <w:color w:val="FF0000"/>
          <w:szCs w:val="24"/>
          <w:lang w:eastAsia="en-PH"/>
        </w:rPr>
      </w:pPr>
    </w:p>
    <w:p w14:paraId="27798AC8" w14:textId="4C48EF30" w:rsidR="00545FC7" w:rsidRPr="00546FBC" w:rsidRDefault="00545FC7" w:rsidP="000B1B54">
      <w:pPr>
        <w:tabs>
          <w:tab w:val="left" w:pos="3100"/>
          <w:tab w:val="center" w:pos="4320"/>
        </w:tabs>
        <w:rPr>
          <w:rFonts w:cs="Times New Roman"/>
          <w:noProof/>
          <w:color w:val="FF0000"/>
          <w:szCs w:val="24"/>
          <w:lang w:eastAsia="en-PH"/>
        </w:rPr>
      </w:pPr>
    </w:p>
    <w:p w14:paraId="250CDD4E" w14:textId="7992BD25" w:rsidR="00E12492" w:rsidRPr="00546FBC" w:rsidRDefault="00E12492" w:rsidP="000B1B54">
      <w:pPr>
        <w:tabs>
          <w:tab w:val="left" w:pos="3100"/>
          <w:tab w:val="center" w:pos="4320"/>
        </w:tabs>
        <w:rPr>
          <w:rFonts w:cs="Times New Roman"/>
          <w:noProof/>
          <w:color w:val="FF0000"/>
          <w:szCs w:val="24"/>
          <w:lang w:eastAsia="en-PH"/>
        </w:rPr>
      </w:pPr>
    </w:p>
    <w:p w14:paraId="0D6F1D0B" w14:textId="7AB9F859" w:rsidR="00E12492" w:rsidRPr="00546FBC" w:rsidRDefault="00E12492" w:rsidP="000B1B54">
      <w:pPr>
        <w:tabs>
          <w:tab w:val="left" w:pos="3100"/>
          <w:tab w:val="center" w:pos="4320"/>
        </w:tabs>
        <w:rPr>
          <w:rFonts w:cs="Times New Roman"/>
          <w:noProof/>
          <w:color w:val="FF0000"/>
          <w:szCs w:val="24"/>
          <w:lang w:eastAsia="en-PH"/>
        </w:rPr>
      </w:pPr>
    </w:p>
    <w:p w14:paraId="4B7967DE" w14:textId="0B927B1B" w:rsidR="00E12492" w:rsidRPr="00546FBC" w:rsidRDefault="00E12492" w:rsidP="000B1B54">
      <w:pPr>
        <w:tabs>
          <w:tab w:val="left" w:pos="3100"/>
          <w:tab w:val="center" w:pos="4320"/>
        </w:tabs>
        <w:rPr>
          <w:rFonts w:cs="Times New Roman"/>
          <w:noProof/>
          <w:color w:val="FF0000"/>
          <w:szCs w:val="24"/>
          <w:lang w:eastAsia="en-PH"/>
        </w:rPr>
      </w:pPr>
    </w:p>
    <w:p w14:paraId="0D896AEA" w14:textId="6BD75E02" w:rsidR="00E12492" w:rsidRPr="00546FBC" w:rsidRDefault="00E12492" w:rsidP="000B1B54">
      <w:pPr>
        <w:tabs>
          <w:tab w:val="left" w:pos="3100"/>
          <w:tab w:val="center" w:pos="4320"/>
        </w:tabs>
        <w:rPr>
          <w:rFonts w:cs="Times New Roman"/>
          <w:noProof/>
          <w:color w:val="FF0000"/>
          <w:szCs w:val="24"/>
          <w:lang w:eastAsia="en-PH"/>
        </w:rPr>
      </w:pPr>
    </w:p>
    <w:p w14:paraId="403E6C1C" w14:textId="35C651E7" w:rsidR="00E12492" w:rsidRPr="00546FBC" w:rsidRDefault="00E12492" w:rsidP="000B1B54">
      <w:pPr>
        <w:tabs>
          <w:tab w:val="left" w:pos="3100"/>
          <w:tab w:val="center" w:pos="4320"/>
        </w:tabs>
        <w:rPr>
          <w:rFonts w:cs="Times New Roman"/>
          <w:noProof/>
          <w:color w:val="FF0000"/>
          <w:szCs w:val="24"/>
          <w:lang w:eastAsia="en-PH"/>
        </w:rPr>
      </w:pPr>
    </w:p>
    <w:p w14:paraId="1440DBB2" w14:textId="77777777" w:rsidR="00E12492" w:rsidRPr="00546FBC" w:rsidRDefault="00E12492" w:rsidP="000B1B54">
      <w:pPr>
        <w:tabs>
          <w:tab w:val="left" w:pos="3100"/>
          <w:tab w:val="center" w:pos="4320"/>
        </w:tabs>
        <w:rPr>
          <w:rFonts w:cs="Times New Roman"/>
          <w:noProof/>
          <w:color w:val="FF0000"/>
          <w:szCs w:val="24"/>
          <w:lang w:eastAsia="en-PH"/>
        </w:rPr>
      </w:pPr>
    </w:p>
    <w:p w14:paraId="7EB47CA8" w14:textId="59E05999" w:rsidR="00545FC7" w:rsidRPr="00546FBC" w:rsidRDefault="00545FC7" w:rsidP="000B1B54">
      <w:pPr>
        <w:tabs>
          <w:tab w:val="left" w:pos="3100"/>
          <w:tab w:val="center" w:pos="4320"/>
        </w:tabs>
        <w:rPr>
          <w:rFonts w:cs="Times New Roman"/>
          <w:noProof/>
          <w:color w:val="FF0000"/>
          <w:szCs w:val="24"/>
          <w:lang w:eastAsia="en-PH"/>
        </w:rPr>
      </w:pPr>
    </w:p>
    <w:p w14:paraId="6302F79C" w14:textId="6502A7B4" w:rsidR="00545FC7" w:rsidRPr="00546FBC" w:rsidRDefault="002338D9" w:rsidP="00B417F2">
      <w:pPr>
        <w:tabs>
          <w:tab w:val="left" w:pos="3100"/>
          <w:tab w:val="center" w:pos="4320"/>
        </w:tabs>
        <w:jc w:val="both"/>
        <w:rPr>
          <w:rFonts w:cs="Times New Roman"/>
          <w:noProof/>
          <w:color w:val="FF0000"/>
          <w:szCs w:val="24"/>
          <w:lang w:eastAsia="en-PH"/>
        </w:rPr>
      </w:pPr>
      <w:r w:rsidRPr="00546FBC">
        <w:rPr>
          <w:b w:val="0"/>
          <w:noProof/>
        </w:rPr>
        <w:lastRenderedPageBreak/>
        <w:drawing>
          <wp:anchor distT="0" distB="0" distL="114300" distR="114300" simplePos="0" relativeHeight="251936256" behindDoc="1" locked="0" layoutInCell="1" allowOverlap="1" wp14:anchorId="0077E1E2" wp14:editId="355D2E70">
            <wp:simplePos x="0" y="0"/>
            <wp:positionH relativeFrom="column">
              <wp:posOffset>571500</wp:posOffset>
            </wp:positionH>
            <wp:positionV relativeFrom="paragraph">
              <wp:posOffset>28893</wp:posOffset>
            </wp:positionV>
            <wp:extent cx="4534215" cy="4572000"/>
            <wp:effectExtent l="0" t="0" r="0" b="7620"/>
            <wp:wrapNone/>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34215"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0CD7D0" w14:textId="4DB5F194" w:rsidR="00545FC7" w:rsidRPr="00546FBC" w:rsidRDefault="00545FC7" w:rsidP="000B1B54">
      <w:pPr>
        <w:tabs>
          <w:tab w:val="left" w:pos="3100"/>
          <w:tab w:val="center" w:pos="4320"/>
        </w:tabs>
        <w:rPr>
          <w:rFonts w:cs="Times New Roman"/>
          <w:noProof/>
          <w:color w:val="FF0000"/>
          <w:szCs w:val="24"/>
          <w:lang w:eastAsia="en-PH"/>
        </w:rPr>
      </w:pPr>
    </w:p>
    <w:p w14:paraId="45F34BC4" w14:textId="34284FBF" w:rsidR="00545FC7" w:rsidRPr="00546FBC" w:rsidRDefault="00545FC7" w:rsidP="000B1B54">
      <w:pPr>
        <w:tabs>
          <w:tab w:val="left" w:pos="3100"/>
          <w:tab w:val="center" w:pos="4320"/>
        </w:tabs>
        <w:rPr>
          <w:rFonts w:cs="Times New Roman"/>
          <w:noProof/>
          <w:color w:val="FF0000"/>
          <w:szCs w:val="24"/>
          <w:lang w:eastAsia="en-PH"/>
        </w:rPr>
      </w:pPr>
    </w:p>
    <w:p w14:paraId="3FC3F2B3" w14:textId="7D4F4478" w:rsidR="00545FC7" w:rsidRPr="00546FBC" w:rsidRDefault="00545FC7" w:rsidP="000B1B54">
      <w:pPr>
        <w:tabs>
          <w:tab w:val="left" w:pos="3100"/>
          <w:tab w:val="center" w:pos="4320"/>
        </w:tabs>
        <w:rPr>
          <w:rFonts w:cs="Times New Roman"/>
          <w:noProof/>
          <w:color w:val="FF0000"/>
          <w:szCs w:val="24"/>
          <w:lang w:eastAsia="en-PH"/>
        </w:rPr>
      </w:pPr>
    </w:p>
    <w:p w14:paraId="2435593D" w14:textId="2DAD2F56" w:rsidR="00545FC7" w:rsidRPr="00546FBC" w:rsidRDefault="00545FC7" w:rsidP="000B1B54">
      <w:pPr>
        <w:tabs>
          <w:tab w:val="left" w:pos="3100"/>
          <w:tab w:val="center" w:pos="4320"/>
        </w:tabs>
        <w:rPr>
          <w:rFonts w:cs="Times New Roman"/>
          <w:noProof/>
          <w:color w:val="FF0000"/>
          <w:szCs w:val="24"/>
          <w:lang w:eastAsia="en-PH"/>
        </w:rPr>
      </w:pPr>
    </w:p>
    <w:p w14:paraId="67FDB63B" w14:textId="1F608EDD" w:rsidR="00545FC7" w:rsidRPr="00546FBC" w:rsidRDefault="00545FC7" w:rsidP="000B1B54">
      <w:pPr>
        <w:tabs>
          <w:tab w:val="left" w:pos="3100"/>
          <w:tab w:val="center" w:pos="4320"/>
        </w:tabs>
        <w:rPr>
          <w:rFonts w:cs="Times New Roman"/>
          <w:noProof/>
          <w:color w:val="FF0000"/>
          <w:szCs w:val="24"/>
          <w:lang w:eastAsia="en-PH"/>
        </w:rPr>
      </w:pPr>
    </w:p>
    <w:p w14:paraId="6A82BA15" w14:textId="34299E0F" w:rsidR="00545FC7" w:rsidRPr="00546FBC" w:rsidRDefault="00545FC7" w:rsidP="000B1B54">
      <w:pPr>
        <w:tabs>
          <w:tab w:val="left" w:pos="3100"/>
          <w:tab w:val="center" w:pos="4320"/>
        </w:tabs>
        <w:rPr>
          <w:rFonts w:cs="Times New Roman"/>
          <w:noProof/>
          <w:color w:val="FF0000"/>
          <w:szCs w:val="24"/>
          <w:lang w:eastAsia="en-PH"/>
        </w:rPr>
      </w:pPr>
    </w:p>
    <w:p w14:paraId="3BA1648A" w14:textId="336DD6CE" w:rsidR="00545FC7" w:rsidRPr="00546FBC" w:rsidRDefault="00545FC7" w:rsidP="000B1B54">
      <w:pPr>
        <w:tabs>
          <w:tab w:val="left" w:pos="3100"/>
          <w:tab w:val="center" w:pos="4320"/>
        </w:tabs>
        <w:rPr>
          <w:rFonts w:cs="Times New Roman"/>
          <w:noProof/>
          <w:color w:val="FF0000"/>
          <w:szCs w:val="24"/>
          <w:lang w:eastAsia="en-PH"/>
        </w:rPr>
      </w:pPr>
    </w:p>
    <w:p w14:paraId="049F7503" w14:textId="7458AFA8" w:rsidR="00545FC7" w:rsidRPr="00546FBC" w:rsidRDefault="00545FC7" w:rsidP="000B1B54">
      <w:pPr>
        <w:tabs>
          <w:tab w:val="left" w:pos="3100"/>
          <w:tab w:val="center" w:pos="4320"/>
        </w:tabs>
        <w:rPr>
          <w:rFonts w:cs="Times New Roman"/>
          <w:noProof/>
          <w:color w:val="FF0000"/>
          <w:szCs w:val="24"/>
          <w:lang w:eastAsia="en-PH"/>
        </w:rPr>
      </w:pPr>
    </w:p>
    <w:p w14:paraId="0957A962" w14:textId="083EDCCC" w:rsidR="00545FC7" w:rsidRPr="00546FBC" w:rsidRDefault="00545FC7" w:rsidP="000B1B54">
      <w:pPr>
        <w:tabs>
          <w:tab w:val="left" w:pos="3100"/>
          <w:tab w:val="center" w:pos="4320"/>
        </w:tabs>
        <w:rPr>
          <w:rFonts w:cs="Times New Roman"/>
          <w:noProof/>
          <w:color w:val="FF0000"/>
          <w:szCs w:val="24"/>
          <w:lang w:eastAsia="en-PH"/>
        </w:rPr>
      </w:pPr>
    </w:p>
    <w:p w14:paraId="2B8C5F13" w14:textId="668E9FA8" w:rsidR="00545FC7" w:rsidRPr="00546FBC" w:rsidRDefault="00545FC7" w:rsidP="000B1B54">
      <w:pPr>
        <w:tabs>
          <w:tab w:val="left" w:pos="3100"/>
          <w:tab w:val="center" w:pos="4320"/>
        </w:tabs>
        <w:rPr>
          <w:rFonts w:cs="Times New Roman"/>
          <w:noProof/>
          <w:color w:val="FF0000"/>
          <w:szCs w:val="24"/>
          <w:lang w:eastAsia="en-PH"/>
        </w:rPr>
      </w:pPr>
    </w:p>
    <w:p w14:paraId="75C8838B" w14:textId="57853ECF" w:rsidR="00545FC7" w:rsidRPr="00546FBC" w:rsidRDefault="00545FC7" w:rsidP="000B1B54">
      <w:pPr>
        <w:tabs>
          <w:tab w:val="left" w:pos="3100"/>
          <w:tab w:val="center" w:pos="4320"/>
        </w:tabs>
        <w:rPr>
          <w:rFonts w:cs="Times New Roman"/>
          <w:noProof/>
          <w:color w:val="FF0000"/>
          <w:szCs w:val="24"/>
          <w:lang w:eastAsia="en-PH"/>
        </w:rPr>
      </w:pPr>
    </w:p>
    <w:p w14:paraId="3C462164" w14:textId="478EF74B" w:rsidR="00545FC7" w:rsidRPr="00546FBC" w:rsidRDefault="00545FC7" w:rsidP="000B1B54">
      <w:pPr>
        <w:tabs>
          <w:tab w:val="left" w:pos="3100"/>
          <w:tab w:val="center" w:pos="4320"/>
        </w:tabs>
        <w:rPr>
          <w:rFonts w:cs="Times New Roman"/>
          <w:noProof/>
          <w:color w:val="FF0000"/>
          <w:szCs w:val="24"/>
          <w:lang w:eastAsia="en-PH"/>
        </w:rPr>
      </w:pPr>
    </w:p>
    <w:p w14:paraId="5029F5BB" w14:textId="32EA4D4F" w:rsidR="00545FC7" w:rsidRPr="00546FBC" w:rsidRDefault="00545FC7" w:rsidP="000B1B54">
      <w:pPr>
        <w:tabs>
          <w:tab w:val="left" w:pos="3100"/>
          <w:tab w:val="center" w:pos="4320"/>
        </w:tabs>
        <w:rPr>
          <w:rFonts w:cs="Times New Roman"/>
          <w:noProof/>
          <w:color w:val="FF0000"/>
          <w:szCs w:val="24"/>
          <w:lang w:eastAsia="en-PH"/>
        </w:rPr>
      </w:pPr>
    </w:p>
    <w:p w14:paraId="3F68C3AE" w14:textId="0E718423" w:rsidR="00545FC7" w:rsidRPr="00546FBC" w:rsidRDefault="00545FC7" w:rsidP="000B1B54">
      <w:pPr>
        <w:tabs>
          <w:tab w:val="left" w:pos="3100"/>
          <w:tab w:val="center" w:pos="4320"/>
        </w:tabs>
        <w:rPr>
          <w:rFonts w:cs="Times New Roman"/>
          <w:noProof/>
          <w:color w:val="FF0000"/>
          <w:szCs w:val="24"/>
          <w:lang w:eastAsia="en-PH"/>
        </w:rPr>
      </w:pPr>
    </w:p>
    <w:p w14:paraId="5DD275CE" w14:textId="77777777" w:rsidR="00545FC7" w:rsidRPr="00546FBC" w:rsidRDefault="00545FC7" w:rsidP="000B1B54">
      <w:pPr>
        <w:tabs>
          <w:tab w:val="left" w:pos="3100"/>
          <w:tab w:val="center" w:pos="4320"/>
        </w:tabs>
        <w:rPr>
          <w:rFonts w:cs="Times New Roman"/>
          <w:noProof/>
          <w:color w:val="FF0000"/>
          <w:szCs w:val="24"/>
          <w:lang w:eastAsia="en-PH"/>
        </w:rPr>
      </w:pPr>
    </w:p>
    <w:p w14:paraId="757816FA" w14:textId="4F5025C4" w:rsidR="00C24D39" w:rsidRPr="00546FBC" w:rsidRDefault="00C24D39" w:rsidP="000B1B54">
      <w:pPr>
        <w:tabs>
          <w:tab w:val="left" w:pos="3100"/>
          <w:tab w:val="center" w:pos="4320"/>
        </w:tabs>
        <w:rPr>
          <w:rFonts w:cs="Times New Roman"/>
          <w:noProof/>
          <w:color w:val="FF0000"/>
          <w:szCs w:val="24"/>
          <w:lang w:eastAsia="en-PH"/>
        </w:rPr>
      </w:pPr>
    </w:p>
    <w:p w14:paraId="47DEF590" w14:textId="4217973A" w:rsidR="00C24D39" w:rsidRPr="00546FBC" w:rsidRDefault="00C24D39" w:rsidP="000B1B54">
      <w:pPr>
        <w:tabs>
          <w:tab w:val="left" w:pos="3100"/>
          <w:tab w:val="center" w:pos="4320"/>
        </w:tabs>
        <w:rPr>
          <w:rFonts w:cs="Times New Roman"/>
          <w:noProof/>
          <w:color w:val="FF0000"/>
          <w:szCs w:val="24"/>
          <w:lang w:eastAsia="en-PH"/>
        </w:rPr>
      </w:pPr>
    </w:p>
    <w:p w14:paraId="33DCEE11" w14:textId="2A217265" w:rsidR="00C24D39" w:rsidRPr="00546FBC" w:rsidRDefault="00C24D39" w:rsidP="000B1B54">
      <w:pPr>
        <w:tabs>
          <w:tab w:val="left" w:pos="3100"/>
          <w:tab w:val="center" w:pos="4320"/>
        </w:tabs>
        <w:rPr>
          <w:rFonts w:cs="Times New Roman"/>
          <w:noProof/>
          <w:color w:val="FF0000"/>
          <w:szCs w:val="24"/>
          <w:lang w:eastAsia="en-PH"/>
        </w:rPr>
      </w:pPr>
    </w:p>
    <w:p w14:paraId="0FD1CAF1" w14:textId="4F03F039" w:rsidR="00545FC7" w:rsidRPr="00546FBC" w:rsidRDefault="00545FC7" w:rsidP="00C24D39">
      <w:pPr>
        <w:spacing w:after="160" w:line="259" w:lineRule="auto"/>
        <w:ind w:firstLine="720"/>
        <w:jc w:val="left"/>
        <w:rPr>
          <w:rFonts w:cs="Times New Roman"/>
          <w:bCs/>
          <w:szCs w:val="24"/>
          <w:lang w:eastAsia="en-PH"/>
        </w:rPr>
      </w:pPr>
    </w:p>
    <w:p w14:paraId="417AE4C1" w14:textId="336F8FE7" w:rsidR="00545FC7" w:rsidRPr="00546FBC" w:rsidRDefault="00545FC7" w:rsidP="00C24D39">
      <w:pPr>
        <w:spacing w:after="160" w:line="259" w:lineRule="auto"/>
        <w:ind w:firstLine="720"/>
        <w:jc w:val="left"/>
        <w:rPr>
          <w:rFonts w:cs="Times New Roman"/>
          <w:bCs/>
          <w:szCs w:val="24"/>
          <w:lang w:eastAsia="en-PH"/>
        </w:rPr>
      </w:pPr>
    </w:p>
    <w:p w14:paraId="6C953580" w14:textId="4ED7274D" w:rsidR="00545FC7" w:rsidRPr="00546FBC" w:rsidRDefault="00545FC7" w:rsidP="00C24D39">
      <w:pPr>
        <w:spacing w:after="160" w:line="259" w:lineRule="auto"/>
        <w:ind w:firstLine="720"/>
        <w:jc w:val="left"/>
        <w:rPr>
          <w:rFonts w:cs="Times New Roman"/>
          <w:bCs/>
          <w:szCs w:val="24"/>
          <w:lang w:eastAsia="en-PH"/>
        </w:rPr>
      </w:pPr>
    </w:p>
    <w:p w14:paraId="2DFD4048" w14:textId="64105CB5" w:rsidR="00545FC7" w:rsidRPr="00546FBC" w:rsidRDefault="00545FC7" w:rsidP="00C24D39">
      <w:pPr>
        <w:spacing w:after="160" w:line="259" w:lineRule="auto"/>
        <w:ind w:firstLine="720"/>
        <w:jc w:val="left"/>
        <w:rPr>
          <w:rFonts w:cs="Times New Roman"/>
          <w:bCs/>
          <w:szCs w:val="24"/>
          <w:lang w:eastAsia="en-PH"/>
        </w:rPr>
      </w:pPr>
    </w:p>
    <w:p w14:paraId="465DBE7A" w14:textId="0FE35CBD" w:rsidR="00545FC7" w:rsidRPr="00546FBC" w:rsidRDefault="00545FC7" w:rsidP="00C24D39">
      <w:pPr>
        <w:spacing w:after="160" w:line="259" w:lineRule="auto"/>
        <w:ind w:firstLine="720"/>
        <w:jc w:val="left"/>
        <w:rPr>
          <w:rFonts w:cs="Times New Roman"/>
          <w:bCs/>
          <w:szCs w:val="24"/>
          <w:lang w:eastAsia="en-PH"/>
        </w:rPr>
      </w:pPr>
    </w:p>
    <w:p w14:paraId="094AC760" w14:textId="0FAD0D44" w:rsidR="00470282" w:rsidRPr="00546FBC" w:rsidRDefault="00470282" w:rsidP="0047028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30</w:t>
      </w:r>
      <w:r w:rsidRPr="00546FBC">
        <w:rPr>
          <w:rFonts w:cs="Times New Roman"/>
          <w:bCs/>
          <w:szCs w:val="24"/>
          <w:lang w:eastAsia="en-PH"/>
        </w:rPr>
        <w:t>: Activity Diagram of Create User Account of User Module Use Case</w:t>
      </w:r>
    </w:p>
    <w:p w14:paraId="4A9966B7" w14:textId="153FF155" w:rsidR="00545FC7" w:rsidRPr="00546FBC" w:rsidRDefault="00545FC7" w:rsidP="00C24D39">
      <w:pPr>
        <w:spacing w:after="160" w:line="259" w:lineRule="auto"/>
        <w:ind w:firstLine="720"/>
        <w:jc w:val="left"/>
        <w:rPr>
          <w:rFonts w:cs="Times New Roman"/>
          <w:bCs/>
          <w:szCs w:val="24"/>
          <w:lang w:eastAsia="en-PH"/>
        </w:rPr>
      </w:pPr>
    </w:p>
    <w:p w14:paraId="107F0B4E" w14:textId="1EA85B34" w:rsidR="00470282" w:rsidRPr="00546FBC" w:rsidRDefault="00470282" w:rsidP="00C24D39">
      <w:pPr>
        <w:spacing w:after="160" w:line="259" w:lineRule="auto"/>
        <w:ind w:firstLine="720"/>
        <w:jc w:val="left"/>
        <w:rPr>
          <w:rFonts w:cs="Times New Roman"/>
          <w:bCs/>
          <w:szCs w:val="24"/>
          <w:lang w:eastAsia="en-PH"/>
        </w:rPr>
      </w:pPr>
    </w:p>
    <w:p w14:paraId="35BEEA53" w14:textId="61079FE0" w:rsidR="00470282" w:rsidRPr="00546FBC" w:rsidRDefault="00470282" w:rsidP="00C24D39">
      <w:pPr>
        <w:spacing w:after="160" w:line="259" w:lineRule="auto"/>
        <w:ind w:firstLine="720"/>
        <w:jc w:val="left"/>
        <w:rPr>
          <w:rFonts w:cs="Times New Roman"/>
          <w:bCs/>
          <w:szCs w:val="24"/>
          <w:lang w:eastAsia="en-PH"/>
        </w:rPr>
      </w:pPr>
    </w:p>
    <w:p w14:paraId="6F506769" w14:textId="38FCD543" w:rsidR="00470282" w:rsidRPr="00546FBC" w:rsidRDefault="00470282" w:rsidP="00C24D39">
      <w:pPr>
        <w:spacing w:after="160" w:line="259" w:lineRule="auto"/>
        <w:ind w:firstLine="720"/>
        <w:jc w:val="left"/>
        <w:rPr>
          <w:rFonts w:cs="Times New Roman"/>
          <w:bCs/>
          <w:szCs w:val="24"/>
          <w:lang w:eastAsia="en-PH"/>
        </w:rPr>
      </w:pPr>
    </w:p>
    <w:p w14:paraId="4FEF7D7F" w14:textId="140548BE" w:rsidR="00470282" w:rsidRPr="00546FBC" w:rsidRDefault="00470282" w:rsidP="00C24D39">
      <w:pPr>
        <w:spacing w:after="160" w:line="259" w:lineRule="auto"/>
        <w:ind w:firstLine="720"/>
        <w:jc w:val="left"/>
        <w:rPr>
          <w:rFonts w:cs="Times New Roman"/>
          <w:bCs/>
          <w:szCs w:val="24"/>
          <w:lang w:eastAsia="en-PH"/>
        </w:rPr>
      </w:pPr>
    </w:p>
    <w:p w14:paraId="08D50F99" w14:textId="6D198260" w:rsidR="00470282" w:rsidRPr="00546FBC" w:rsidRDefault="00470282" w:rsidP="00C24D39">
      <w:pPr>
        <w:spacing w:after="160" w:line="259" w:lineRule="auto"/>
        <w:ind w:firstLine="720"/>
        <w:jc w:val="left"/>
        <w:rPr>
          <w:rFonts w:cs="Times New Roman"/>
          <w:bCs/>
          <w:szCs w:val="24"/>
          <w:lang w:eastAsia="en-PH"/>
        </w:rPr>
      </w:pPr>
    </w:p>
    <w:p w14:paraId="2B372CA9" w14:textId="7EB9178C" w:rsidR="00470282" w:rsidRPr="00546FBC" w:rsidRDefault="00470282" w:rsidP="00C24D39">
      <w:pPr>
        <w:spacing w:after="160" w:line="259" w:lineRule="auto"/>
        <w:ind w:firstLine="720"/>
        <w:jc w:val="left"/>
        <w:rPr>
          <w:rFonts w:cs="Times New Roman"/>
          <w:bCs/>
          <w:szCs w:val="24"/>
          <w:lang w:eastAsia="en-PH"/>
        </w:rPr>
      </w:pPr>
    </w:p>
    <w:p w14:paraId="1DC952FE" w14:textId="4F819AF0" w:rsidR="00470282" w:rsidRPr="00546FBC" w:rsidRDefault="00470282" w:rsidP="00C24D39">
      <w:pPr>
        <w:spacing w:after="160" w:line="259" w:lineRule="auto"/>
        <w:ind w:firstLine="720"/>
        <w:jc w:val="left"/>
        <w:rPr>
          <w:rFonts w:cs="Times New Roman"/>
          <w:bCs/>
          <w:szCs w:val="24"/>
          <w:lang w:eastAsia="en-PH"/>
        </w:rPr>
      </w:pPr>
    </w:p>
    <w:p w14:paraId="3A21B9A9" w14:textId="3ADC6562" w:rsidR="00470282" w:rsidRPr="00546FBC" w:rsidRDefault="00470282" w:rsidP="00C24D39">
      <w:pPr>
        <w:spacing w:after="160" w:line="259" w:lineRule="auto"/>
        <w:ind w:firstLine="720"/>
        <w:jc w:val="left"/>
        <w:rPr>
          <w:rFonts w:cs="Times New Roman"/>
          <w:bCs/>
          <w:szCs w:val="24"/>
          <w:lang w:eastAsia="en-PH"/>
        </w:rPr>
      </w:pPr>
    </w:p>
    <w:p w14:paraId="342A240A" w14:textId="4FB55964" w:rsidR="00470282" w:rsidRPr="00546FBC" w:rsidRDefault="00470282" w:rsidP="00C24D39">
      <w:pPr>
        <w:spacing w:after="160" w:line="259" w:lineRule="auto"/>
        <w:ind w:firstLine="720"/>
        <w:jc w:val="left"/>
        <w:rPr>
          <w:rFonts w:cs="Times New Roman"/>
          <w:bCs/>
          <w:szCs w:val="24"/>
          <w:lang w:eastAsia="en-PH"/>
        </w:rPr>
      </w:pPr>
    </w:p>
    <w:p w14:paraId="7B332F49" w14:textId="75A9FB2D" w:rsidR="00470282" w:rsidRPr="00546FBC" w:rsidRDefault="00470282" w:rsidP="00C24D39">
      <w:pPr>
        <w:spacing w:after="160" w:line="259" w:lineRule="auto"/>
        <w:ind w:firstLine="720"/>
        <w:jc w:val="left"/>
        <w:rPr>
          <w:rFonts w:cs="Times New Roman"/>
          <w:bCs/>
          <w:szCs w:val="24"/>
          <w:lang w:eastAsia="en-PH"/>
        </w:rPr>
      </w:pPr>
    </w:p>
    <w:p w14:paraId="1515F0B3" w14:textId="511A0B5E" w:rsidR="00470282" w:rsidRPr="00546FBC" w:rsidRDefault="00470282" w:rsidP="00C24D39">
      <w:pPr>
        <w:spacing w:after="160" w:line="259" w:lineRule="auto"/>
        <w:ind w:firstLine="720"/>
        <w:jc w:val="left"/>
        <w:rPr>
          <w:rFonts w:cs="Times New Roman"/>
          <w:bCs/>
          <w:szCs w:val="24"/>
          <w:lang w:eastAsia="en-PH"/>
        </w:rPr>
      </w:pPr>
      <w:r w:rsidRPr="00546FBC">
        <w:rPr>
          <w:b w:val="0"/>
          <w:bCs/>
          <w:noProof/>
        </w:rPr>
        <w:lastRenderedPageBreak/>
        <w:drawing>
          <wp:anchor distT="0" distB="0" distL="114300" distR="114300" simplePos="0" relativeHeight="251937280" behindDoc="1" locked="0" layoutInCell="1" allowOverlap="1" wp14:anchorId="7BCE8C39" wp14:editId="52CB48CA">
            <wp:simplePos x="0" y="0"/>
            <wp:positionH relativeFrom="column">
              <wp:posOffset>571500</wp:posOffset>
            </wp:positionH>
            <wp:positionV relativeFrom="paragraph">
              <wp:posOffset>-19050</wp:posOffset>
            </wp:positionV>
            <wp:extent cx="4572000" cy="4725459"/>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47254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068DC" w14:textId="413399C3" w:rsidR="00470282" w:rsidRPr="00546FBC" w:rsidRDefault="00470282" w:rsidP="00C24D39">
      <w:pPr>
        <w:spacing w:after="160" w:line="259" w:lineRule="auto"/>
        <w:ind w:firstLine="720"/>
        <w:jc w:val="left"/>
        <w:rPr>
          <w:rFonts w:cs="Times New Roman"/>
          <w:bCs/>
          <w:szCs w:val="24"/>
          <w:lang w:eastAsia="en-PH"/>
        </w:rPr>
      </w:pPr>
    </w:p>
    <w:p w14:paraId="739E9F82" w14:textId="275A3DFB" w:rsidR="00470282" w:rsidRPr="00546FBC" w:rsidRDefault="00470282" w:rsidP="00C24D39">
      <w:pPr>
        <w:spacing w:after="160" w:line="259" w:lineRule="auto"/>
        <w:ind w:firstLine="720"/>
        <w:jc w:val="left"/>
        <w:rPr>
          <w:rFonts w:cs="Times New Roman"/>
          <w:bCs/>
          <w:szCs w:val="24"/>
          <w:lang w:eastAsia="en-PH"/>
        </w:rPr>
      </w:pPr>
    </w:p>
    <w:p w14:paraId="4C08947C" w14:textId="00352BC6" w:rsidR="00470282" w:rsidRPr="00546FBC" w:rsidRDefault="00470282" w:rsidP="00C24D39">
      <w:pPr>
        <w:spacing w:after="160" w:line="259" w:lineRule="auto"/>
        <w:ind w:firstLine="720"/>
        <w:jc w:val="left"/>
        <w:rPr>
          <w:rFonts w:cs="Times New Roman"/>
          <w:bCs/>
          <w:szCs w:val="24"/>
          <w:lang w:eastAsia="en-PH"/>
        </w:rPr>
      </w:pPr>
    </w:p>
    <w:p w14:paraId="12DCEC6D" w14:textId="4066CC7E" w:rsidR="00470282" w:rsidRPr="00546FBC" w:rsidRDefault="00470282" w:rsidP="00C24D39">
      <w:pPr>
        <w:spacing w:after="160" w:line="259" w:lineRule="auto"/>
        <w:ind w:firstLine="720"/>
        <w:jc w:val="left"/>
        <w:rPr>
          <w:rFonts w:cs="Times New Roman"/>
          <w:bCs/>
          <w:szCs w:val="24"/>
          <w:lang w:eastAsia="en-PH"/>
        </w:rPr>
      </w:pPr>
    </w:p>
    <w:p w14:paraId="42BFDD23" w14:textId="55937230" w:rsidR="00470282" w:rsidRPr="00546FBC" w:rsidRDefault="00470282" w:rsidP="00C24D39">
      <w:pPr>
        <w:spacing w:after="160" w:line="259" w:lineRule="auto"/>
        <w:ind w:firstLine="720"/>
        <w:jc w:val="left"/>
        <w:rPr>
          <w:rFonts w:cs="Times New Roman"/>
          <w:bCs/>
          <w:szCs w:val="24"/>
          <w:lang w:eastAsia="en-PH"/>
        </w:rPr>
      </w:pPr>
    </w:p>
    <w:p w14:paraId="1490798D" w14:textId="0593CF19" w:rsidR="00470282" w:rsidRPr="00546FBC" w:rsidRDefault="00470282" w:rsidP="00C24D39">
      <w:pPr>
        <w:spacing w:after="160" w:line="259" w:lineRule="auto"/>
        <w:ind w:firstLine="720"/>
        <w:jc w:val="left"/>
        <w:rPr>
          <w:rFonts w:cs="Times New Roman"/>
          <w:bCs/>
          <w:szCs w:val="24"/>
          <w:lang w:eastAsia="en-PH"/>
        </w:rPr>
      </w:pPr>
    </w:p>
    <w:p w14:paraId="127CA064" w14:textId="5221D98B" w:rsidR="00470282" w:rsidRPr="00546FBC" w:rsidRDefault="00470282" w:rsidP="00C24D39">
      <w:pPr>
        <w:spacing w:after="160" w:line="259" w:lineRule="auto"/>
        <w:ind w:firstLine="720"/>
        <w:jc w:val="left"/>
        <w:rPr>
          <w:rFonts w:cs="Times New Roman"/>
          <w:bCs/>
          <w:szCs w:val="24"/>
          <w:lang w:eastAsia="en-PH"/>
        </w:rPr>
      </w:pPr>
    </w:p>
    <w:p w14:paraId="77A392B1" w14:textId="593F9167" w:rsidR="00470282" w:rsidRPr="00546FBC" w:rsidRDefault="00470282" w:rsidP="00C24D39">
      <w:pPr>
        <w:spacing w:after="160" w:line="259" w:lineRule="auto"/>
        <w:ind w:firstLine="720"/>
        <w:jc w:val="left"/>
        <w:rPr>
          <w:rFonts w:cs="Times New Roman"/>
          <w:bCs/>
          <w:szCs w:val="24"/>
          <w:lang w:eastAsia="en-PH"/>
        </w:rPr>
      </w:pPr>
    </w:p>
    <w:p w14:paraId="76B9F50E" w14:textId="56FB15B7" w:rsidR="00470282" w:rsidRPr="00546FBC" w:rsidRDefault="00470282" w:rsidP="00C24D39">
      <w:pPr>
        <w:spacing w:after="160" w:line="259" w:lineRule="auto"/>
        <w:ind w:firstLine="720"/>
        <w:jc w:val="left"/>
        <w:rPr>
          <w:rFonts w:cs="Times New Roman"/>
          <w:bCs/>
          <w:szCs w:val="24"/>
          <w:lang w:eastAsia="en-PH"/>
        </w:rPr>
      </w:pPr>
    </w:p>
    <w:p w14:paraId="797D0297" w14:textId="4BD95763" w:rsidR="00470282" w:rsidRPr="00546FBC" w:rsidRDefault="00470282" w:rsidP="00C24D39">
      <w:pPr>
        <w:spacing w:after="160" w:line="259" w:lineRule="auto"/>
        <w:ind w:firstLine="720"/>
        <w:jc w:val="left"/>
        <w:rPr>
          <w:rFonts w:cs="Times New Roman"/>
          <w:bCs/>
          <w:szCs w:val="24"/>
          <w:lang w:eastAsia="en-PH"/>
        </w:rPr>
      </w:pPr>
    </w:p>
    <w:p w14:paraId="6BFA469B" w14:textId="7B7399BF" w:rsidR="00470282" w:rsidRPr="00546FBC" w:rsidRDefault="00470282" w:rsidP="00C24D39">
      <w:pPr>
        <w:spacing w:after="160" w:line="259" w:lineRule="auto"/>
        <w:ind w:firstLine="720"/>
        <w:jc w:val="left"/>
        <w:rPr>
          <w:rFonts w:cs="Times New Roman"/>
          <w:bCs/>
          <w:szCs w:val="24"/>
          <w:lang w:eastAsia="en-PH"/>
        </w:rPr>
      </w:pPr>
    </w:p>
    <w:p w14:paraId="1CDE34E4" w14:textId="6F32E58B" w:rsidR="00470282" w:rsidRPr="00546FBC" w:rsidRDefault="00470282" w:rsidP="00C24D39">
      <w:pPr>
        <w:spacing w:after="160" w:line="259" w:lineRule="auto"/>
        <w:ind w:firstLine="720"/>
        <w:jc w:val="left"/>
        <w:rPr>
          <w:rFonts w:cs="Times New Roman"/>
          <w:bCs/>
          <w:szCs w:val="24"/>
          <w:lang w:eastAsia="en-PH"/>
        </w:rPr>
      </w:pPr>
    </w:p>
    <w:p w14:paraId="0E9D01E1" w14:textId="385DDC4C" w:rsidR="00470282" w:rsidRPr="00546FBC" w:rsidRDefault="00470282" w:rsidP="00C24D39">
      <w:pPr>
        <w:spacing w:after="160" w:line="259" w:lineRule="auto"/>
        <w:ind w:firstLine="720"/>
        <w:jc w:val="left"/>
        <w:rPr>
          <w:rFonts w:cs="Times New Roman"/>
          <w:bCs/>
          <w:szCs w:val="24"/>
          <w:lang w:eastAsia="en-PH"/>
        </w:rPr>
      </w:pPr>
    </w:p>
    <w:p w14:paraId="03D914FF" w14:textId="3A0735C1" w:rsidR="00470282" w:rsidRPr="00546FBC" w:rsidRDefault="00470282" w:rsidP="00C24D39">
      <w:pPr>
        <w:spacing w:after="160" w:line="259" w:lineRule="auto"/>
        <w:ind w:firstLine="720"/>
        <w:jc w:val="left"/>
        <w:rPr>
          <w:rFonts w:cs="Times New Roman"/>
          <w:bCs/>
          <w:szCs w:val="24"/>
          <w:lang w:eastAsia="en-PH"/>
        </w:rPr>
      </w:pPr>
    </w:p>
    <w:p w14:paraId="41A61304" w14:textId="77777777" w:rsidR="00470282" w:rsidRPr="00546FBC" w:rsidRDefault="00470282" w:rsidP="00C24D39">
      <w:pPr>
        <w:spacing w:after="160" w:line="259" w:lineRule="auto"/>
        <w:ind w:firstLine="720"/>
        <w:jc w:val="left"/>
        <w:rPr>
          <w:rFonts w:cs="Times New Roman"/>
          <w:bCs/>
          <w:szCs w:val="24"/>
          <w:lang w:eastAsia="en-PH"/>
        </w:rPr>
      </w:pPr>
    </w:p>
    <w:p w14:paraId="08C332C5" w14:textId="23BDBF74" w:rsidR="00470282" w:rsidRPr="00546FBC" w:rsidRDefault="00470282" w:rsidP="00C24D39">
      <w:pPr>
        <w:spacing w:after="160" w:line="259" w:lineRule="auto"/>
        <w:ind w:firstLine="720"/>
        <w:jc w:val="left"/>
        <w:rPr>
          <w:rFonts w:cs="Times New Roman"/>
          <w:bCs/>
          <w:szCs w:val="24"/>
          <w:lang w:eastAsia="en-PH"/>
        </w:rPr>
      </w:pPr>
    </w:p>
    <w:p w14:paraId="5E764FA0" w14:textId="6330EF94" w:rsidR="00545FC7" w:rsidRPr="00546FBC" w:rsidRDefault="00470282" w:rsidP="00470282">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31</w:t>
      </w:r>
      <w:r w:rsidRPr="00546FBC">
        <w:rPr>
          <w:rFonts w:cs="Times New Roman"/>
          <w:bCs/>
          <w:szCs w:val="24"/>
          <w:lang w:eastAsia="en-PH"/>
        </w:rPr>
        <w:t xml:space="preserve">: Activity Diagram of </w:t>
      </w:r>
      <w:r w:rsidR="00532F0A" w:rsidRPr="00546FBC">
        <w:rPr>
          <w:rFonts w:cs="Times New Roman"/>
          <w:bCs/>
          <w:szCs w:val="24"/>
          <w:lang w:eastAsia="en-PH"/>
        </w:rPr>
        <w:t>Search and View</w:t>
      </w:r>
      <w:r w:rsidRPr="00546FBC">
        <w:rPr>
          <w:rFonts w:cs="Times New Roman"/>
          <w:bCs/>
          <w:szCs w:val="24"/>
          <w:lang w:eastAsia="en-PH"/>
        </w:rPr>
        <w:t xml:space="preserve"> User Account of User Module Use Case</w:t>
      </w:r>
    </w:p>
    <w:p w14:paraId="6582A7B9" w14:textId="77777777" w:rsidR="00545FC7" w:rsidRPr="00546FBC" w:rsidRDefault="00545FC7" w:rsidP="00C24D39">
      <w:pPr>
        <w:spacing w:after="160" w:line="259" w:lineRule="auto"/>
        <w:ind w:firstLine="720"/>
        <w:jc w:val="left"/>
        <w:rPr>
          <w:rFonts w:cs="Times New Roman"/>
          <w:bCs/>
          <w:szCs w:val="24"/>
          <w:lang w:eastAsia="en-PH"/>
        </w:rPr>
      </w:pPr>
    </w:p>
    <w:p w14:paraId="463DE1D1" w14:textId="77777777" w:rsidR="00545FC7" w:rsidRPr="00546FBC" w:rsidRDefault="00545FC7" w:rsidP="00C24D39">
      <w:pPr>
        <w:spacing w:after="160" w:line="259" w:lineRule="auto"/>
        <w:ind w:firstLine="720"/>
        <w:jc w:val="left"/>
        <w:rPr>
          <w:rFonts w:cs="Times New Roman"/>
          <w:bCs/>
          <w:szCs w:val="24"/>
          <w:lang w:eastAsia="en-PH"/>
        </w:rPr>
      </w:pPr>
    </w:p>
    <w:p w14:paraId="3D3939A7" w14:textId="77777777" w:rsidR="00545FC7" w:rsidRPr="00546FBC" w:rsidRDefault="00545FC7" w:rsidP="00C24D39">
      <w:pPr>
        <w:spacing w:after="160" w:line="259" w:lineRule="auto"/>
        <w:ind w:firstLine="720"/>
        <w:jc w:val="left"/>
        <w:rPr>
          <w:rFonts w:cs="Times New Roman"/>
          <w:bCs/>
          <w:szCs w:val="24"/>
          <w:lang w:eastAsia="en-PH"/>
        </w:rPr>
      </w:pPr>
    </w:p>
    <w:p w14:paraId="6D090636" w14:textId="69A15E34" w:rsidR="00545FC7" w:rsidRPr="00546FBC" w:rsidRDefault="00545FC7" w:rsidP="00C24D39">
      <w:pPr>
        <w:spacing w:after="160" w:line="259" w:lineRule="auto"/>
        <w:ind w:firstLine="720"/>
        <w:jc w:val="left"/>
        <w:rPr>
          <w:rFonts w:cs="Times New Roman"/>
          <w:bCs/>
          <w:szCs w:val="24"/>
          <w:lang w:eastAsia="en-PH"/>
        </w:rPr>
      </w:pPr>
    </w:p>
    <w:p w14:paraId="6EA7EDDE" w14:textId="3B5D5CF4" w:rsidR="00F003FC" w:rsidRPr="00546FBC" w:rsidRDefault="00F003FC" w:rsidP="00C24D39">
      <w:pPr>
        <w:spacing w:after="160" w:line="259" w:lineRule="auto"/>
        <w:ind w:firstLine="720"/>
        <w:jc w:val="left"/>
        <w:rPr>
          <w:rFonts w:cs="Times New Roman"/>
          <w:bCs/>
          <w:szCs w:val="24"/>
          <w:lang w:eastAsia="en-PH"/>
        </w:rPr>
      </w:pPr>
    </w:p>
    <w:p w14:paraId="07C3C77F" w14:textId="7CC91838" w:rsidR="00F003FC" w:rsidRPr="00546FBC" w:rsidRDefault="00F003FC" w:rsidP="00C24D39">
      <w:pPr>
        <w:spacing w:after="160" w:line="259" w:lineRule="auto"/>
        <w:ind w:firstLine="720"/>
        <w:jc w:val="left"/>
        <w:rPr>
          <w:rFonts w:cs="Times New Roman"/>
          <w:bCs/>
          <w:szCs w:val="24"/>
          <w:lang w:eastAsia="en-PH"/>
        </w:rPr>
      </w:pPr>
    </w:p>
    <w:p w14:paraId="49B30851" w14:textId="7452DB85" w:rsidR="00F003FC" w:rsidRPr="00546FBC" w:rsidRDefault="00F003FC" w:rsidP="00C24D39">
      <w:pPr>
        <w:spacing w:after="160" w:line="259" w:lineRule="auto"/>
        <w:ind w:firstLine="720"/>
        <w:jc w:val="left"/>
        <w:rPr>
          <w:rFonts w:cs="Times New Roman"/>
          <w:bCs/>
          <w:szCs w:val="24"/>
          <w:lang w:eastAsia="en-PH"/>
        </w:rPr>
      </w:pPr>
    </w:p>
    <w:p w14:paraId="29BC8430" w14:textId="4027FD7B" w:rsidR="00F003FC" w:rsidRPr="00546FBC" w:rsidRDefault="00F003FC" w:rsidP="00C24D39">
      <w:pPr>
        <w:spacing w:after="160" w:line="259" w:lineRule="auto"/>
        <w:ind w:firstLine="720"/>
        <w:jc w:val="left"/>
        <w:rPr>
          <w:rFonts w:cs="Times New Roman"/>
          <w:bCs/>
          <w:szCs w:val="24"/>
          <w:lang w:eastAsia="en-PH"/>
        </w:rPr>
      </w:pPr>
    </w:p>
    <w:p w14:paraId="59341B91" w14:textId="3F12793F" w:rsidR="00F003FC" w:rsidRPr="00546FBC" w:rsidRDefault="00F003FC" w:rsidP="00C24D39">
      <w:pPr>
        <w:spacing w:after="160" w:line="259" w:lineRule="auto"/>
        <w:ind w:firstLine="720"/>
        <w:jc w:val="left"/>
        <w:rPr>
          <w:rFonts w:cs="Times New Roman"/>
          <w:bCs/>
          <w:szCs w:val="24"/>
          <w:lang w:eastAsia="en-PH"/>
        </w:rPr>
      </w:pPr>
    </w:p>
    <w:p w14:paraId="42C22B1F" w14:textId="2DFD17CF" w:rsidR="00F003FC" w:rsidRPr="00546FBC" w:rsidRDefault="00F003FC" w:rsidP="00C24D39">
      <w:pPr>
        <w:spacing w:after="160" w:line="259" w:lineRule="auto"/>
        <w:ind w:firstLine="720"/>
        <w:jc w:val="left"/>
        <w:rPr>
          <w:rFonts w:cs="Times New Roman"/>
          <w:bCs/>
          <w:szCs w:val="24"/>
          <w:lang w:eastAsia="en-PH"/>
        </w:rPr>
      </w:pPr>
    </w:p>
    <w:p w14:paraId="618727FB" w14:textId="19E8367E" w:rsidR="00F003FC" w:rsidRPr="00546FBC" w:rsidRDefault="00F003FC" w:rsidP="00C24D39">
      <w:pPr>
        <w:spacing w:after="160" w:line="259" w:lineRule="auto"/>
        <w:ind w:firstLine="720"/>
        <w:jc w:val="left"/>
        <w:rPr>
          <w:rFonts w:cs="Times New Roman"/>
          <w:bCs/>
          <w:szCs w:val="24"/>
          <w:lang w:eastAsia="en-PH"/>
        </w:rPr>
      </w:pPr>
      <w:r w:rsidRPr="00546FBC">
        <w:rPr>
          <w:b w:val="0"/>
          <w:bCs/>
          <w:noProof/>
        </w:rPr>
        <w:lastRenderedPageBreak/>
        <w:drawing>
          <wp:anchor distT="0" distB="0" distL="114300" distR="114300" simplePos="0" relativeHeight="251938304" behindDoc="1" locked="0" layoutInCell="1" allowOverlap="1" wp14:anchorId="08961C17" wp14:editId="5BB45FDF">
            <wp:simplePos x="0" y="0"/>
            <wp:positionH relativeFrom="column">
              <wp:posOffset>457460</wp:posOffset>
            </wp:positionH>
            <wp:positionV relativeFrom="paragraph">
              <wp:posOffset>-212</wp:posOffset>
            </wp:positionV>
            <wp:extent cx="4686300" cy="4997093"/>
            <wp:effectExtent l="0" t="0" r="0" b="0"/>
            <wp:wrapNone/>
            <wp:docPr id="51"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6300" cy="49970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6D113" w14:textId="5AB2D6D3" w:rsidR="00F003FC" w:rsidRPr="00546FBC" w:rsidRDefault="00F003FC" w:rsidP="00C24D39">
      <w:pPr>
        <w:spacing w:after="160" w:line="259" w:lineRule="auto"/>
        <w:ind w:firstLine="720"/>
        <w:jc w:val="left"/>
        <w:rPr>
          <w:rFonts w:cs="Times New Roman"/>
          <w:bCs/>
          <w:szCs w:val="24"/>
          <w:lang w:eastAsia="en-PH"/>
        </w:rPr>
      </w:pPr>
    </w:p>
    <w:p w14:paraId="20E9F703" w14:textId="4AB5EBAE" w:rsidR="00F003FC" w:rsidRPr="00546FBC" w:rsidRDefault="00F003FC" w:rsidP="00C24D39">
      <w:pPr>
        <w:spacing w:after="160" w:line="259" w:lineRule="auto"/>
        <w:ind w:firstLine="720"/>
        <w:jc w:val="left"/>
        <w:rPr>
          <w:rFonts w:cs="Times New Roman"/>
          <w:bCs/>
          <w:szCs w:val="24"/>
          <w:lang w:eastAsia="en-PH"/>
        </w:rPr>
      </w:pPr>
    </w:p>
    <w:p w14:paraId="401F57E4" w14:textId="0D7B8BF7" w:rsidR="00F003FC" w:rsidRPr="00546FBC" w:rsidRDefault="00F003FC" w:rsidP="00C24D39">
      <w:pPr>
        <w:spacing w:after="160" w:line="259" w:lineRule="auto"/>
        <w:ind w:firstLine="720"/>
        <w:jc w:val="left"/>
        <w:rPr>
          <w:rFonts w:cs="Times New Roman"/>
          <w:bCs/>
          <w:szCs w:val="24"/>
          <w:lang w:eastAsia="en-PH"/>
        </w:rPr>
      </w:pPr>
    </w:p>
    <w:p w14:paraId="57B536CE" w14:textId="5E045FE4" w:rsidR="00F003FC" w:rsidRPr="00546FBC" w:rsidRDefault="00F003FC" w:rsidP="00C24D39">
      <w:pPr>
        <w:spacing w:after="160" w:line="259" w:lineRule="auto"/>
        <w:ind w:firstLine="720"/>
        <w:jc w:val="left"/>
        <w:rPr>
          <w:rFonts w:cs="Times New Roman"/>
          <w:bCs/>
          <w:szCs w:val="24"/>
          <w:lang w:eastAsia="en-PH"/>
        </w:rPr>
      </w:pPr>
    </w:p>
    <w:p w14:paraId="68DF8C9C" w14:textId="63223441" w:rsidR="00F003FC" w:rsidRPr="00546FBC" w:rsidRDefault="00F003FC" w:rsidP="00C24D39">
      <w:pPr>
        <w:spacing w:after="160" w:line="259" w:lineRule="auto"/>
        <w:ind w:firstLine="720"/>
        <w:jc w:val="left"/>
        <w:rPr>
          <w:rFonts w:cs="Times New Roman"/>
          <w:bCs/>
          <w:szCs w:val="24"/>
          <w:lang w:eastAsia="en-PH"/>
        </w:rPr>
      </w:pPr>
    </w:p>
    <w:p w14:paraId="323B9DEC" w14:textId="69FEA66B" w:rsidR="00F003FC" w:rsidRPr="00546FBC" w:rsidRDefault="00F003FC" w:rsidP="00C24D39">
      <w:pPr>
        <w:spacing w:after="160" w:line="259" w:lineRule="auto"/>
        <w:ind w:firstLine="720"/>
        <w:jc w:val="left"/>
        <w:rPr>
          <w:rFonts w:cs="Times New Roman"/>
          <w:bCs/>
          <w:szCs w:val="24"/>
          <w:lang w:eastAsia="en-PH"/>
        </w:rPr>
      </w:pPr>
    </w:p>
    <w:p w14:paraId="694353B3" w14:textId="31F12E9B" w:rsidR="00F003FC" w:rsidRPr="00546FBC" w:rsidRDefault="00F003FC" w:rsidP="00C24D39">
      <w:pPr>
        <w:spacing w:after="160" w:line="259" w:lineRule="auto"/>
        <w:ind w:firstLine="720"/>
        <w:jc w:val="left"/>
        <w:rPr>
          <w:rFonts w:cs="Times New Roman"/>
          <w:bCs/>
          <w:szCs w:val="24"/>
          <w:lang w:eastAsia="en-PH"/>
        </w:rPr>
      </w:pPr>
    </w:p>
    <w:p w14:paraId="0C95C2CF" w14:textId="685F3226" w:rsidR="00F003FC" w:rsidRPr="00546FBC" w:rsidRDefault="00F003FC" w:rsidP="00C24D39">
      <w:pPr>
        <w:spacing w:after="160" w:line="259" w:lineRule="auto"/>
        <w:ind w:firstLine="720"/>
        <w:jc w:val="left"/>
        <w:rPr>
          <w:rFonts w:cs="Times New Roman"/>
          <w:bCs/>
          <w:szCs w:val="24"/>
          <w:lang w:eastAsia="en-PH"/>
        </w:rPr>
      </w:pPr>
    </w:p>
    <w:p w14:paraId="2713C96D" w14:textId="3D232A79" w:rsidR="00F003FC" w:rsidRPr="00546FBC" w:rsidRDefault="00F003FC" w:rsidP="00C24D39">
      <w:pPr>
        <w:spacing w:after="160" w:line="259" w:lineRule="auto"/>
        <w:ind w:firstLine="720"/>
        <w:jc w:val="left"/>
        <w:rPr>
          <w:rFonts w:cs="Times New Roman"/>
          <w:bCs/>
          <w:szCs w:val="24"/>
          <w:lang w:eastAsia="en-PH"/>
        </w:rPr>
      </w:pPr>
    </w:p>
    <w:p w14:paraId="09212F90" w14:textId="592A655A" w:rsidR="00F003FC" w:rsidRPr="00546FBC" w:rsidRDefault="00F003FC" w:rsidP="00C24D39">
      <w:pPr>
        <w:spacing w:after="160" w:line="259" w:lineRule="auto"/>
        <w:ind w:firstLine="720"/>
        <w:jc w:val="left"/>
        <w:rPr>
          <w:rFonts w:cs="Times New Roman"/>
          <w:bCs/>
          <w:szCs w:val="24"/>
          <w:lang w:eastAsia="en-PH"/>
        </w:rPr>
      </w:pPr>
    </w:p>
    <w:p w14:paraId="4A7F16D2" w14:textId="089B4A10" w:rsidR="00F003FC" w:rsidRPr="00546FBC" w:rsidRDefault="00F003FC" w:rsidP="00C24D39">
      <w:pPr>
        <w:spacing w:after="160" w:line="259" w:lineRule="auto"/>
        <w:ind w:firstLine="720"/>
        <w:jc w:val="left"/>
        <w:rPr>
          <w:rFonts w:cs="Times New Roman"/>
          <w:bCs/>
          <w:szCs w:val="24"/>
          <w:lang w:eastAsia="en-PH"/>
        </w:rPr>
      </w:pPr>
    </w:p>
    <w:p w14:paraId="4874FE23" w14:textId="4B4652A4" w:rsidR="00F003FC" w:rsidRPr="00546FBC" w:rsidRDefault="00F003FC" w:rsidP="00C24D39">
      <w:pPr>
        <w:spacing w:after="160" w:line="259" w:lineRule="auto"/>
        <w:ind w:firstLine="720"/>
        <w:jc w:val="left"/>
        <w:rPr>
          <w:rFonts w:cs="Times New Roman"/>
          <w:bCs/>
          <w:szCs w:val="24"/>
          <w:lang w:eastAsia="en-PH"/>
        </w:rPr>
      </w:pPr>
    </w:p>
    <w:p w14:paraId="63DD33D2" w14:textId="3819DBC0" w:rsidR="00F003FC" w:rsidRPr="00546FBC" w:rsidRDefault="00F003FC" w:rsidP="00C24D39">
      <w:pPr>
        <w:spacing w:after="160" w:line="259" w:lineRule="auto"/>
        <w:ind w:firstLine="720"/>
        <w:jc w:val="left"/>
        <w:rPr>
          <w:rFonts w:cs="Times New Roman"/>
          <w:bCs/>
          <w:szCs w:val="24"/>
          <w:lang w:eastAsia="en-PH"/>
        </w:rPr>
      </w:pPr>
    </w:p>
    <w:p w14:paraId="53103422" w14:textId="2FACDEF5" w:rsidR="00F003FC" w:rsidRPr="00546FBC" w:rsidRDefault="00F003FC" w:rsidP="00C24D39">
      <w:pPr>
        <w:spacing w:after="160" w:line="259" w:lineRule="auto"/>
        <w:ind w:firstLine="720"/>
        <w:jc w:val="left"/>
        <w:rPr>
          <w:rFonts w:cs="Times New Roman"/>
          <w:bCs/>
          <w:szCs w:val="24"/>
          <w:lang w:eastAsia="en-PH"/>
        </w:rPr>
      </w:pPr>
    </w:p>
    <w:p w14:paraId="15F23858" w14:textId="77777777" w:rsidR="00F003FC" w:rsidRPr="00546FBC" w:rsidRDefault="00F003FC" w:rsidP="00C24D39">
      <w:pPr>
        <w:spacing w:after="160" w:line="259" w:lineRule="auto"/>
        <w:ind w:firstLine="720"/>
        <w:jc w:val="left"/>
        <w:rPr>
          <w:rFonts w:cs="Times New Roman"/>
          <w:bCs/>
          <w:szCs w:val="24"/>
          <w:lang w:eastAsia="en-PH"/>
        </w:rPr>
      </w:pPr>
    </w:p>
    <w:p w14:paraId="36BF64A8" w14:textId="67856223" w:rsidR="00F003FC" w:rsidRPr="00546FBC" w:rsidRDefault="00F003FC" w:rsidP="00C24D39">
      <w:pPr>
        <w:spacing w:after="160" w:line="259" w:lineRule="auto"/>
        <w:ind w:firstLine="720"/>
        <w:jc w:val="left"/>
        <w:rPr>
          <w:rFonts w:cs="Times New Roman"/>
          <w:bCs/>
          <w:szCs w:val="24"/>
          <w:lang w:eastAsia="en-PH"/>
        </w:rPr>
      </w:pPr>
    </w:p>
    <w:p w14:paraId="01AEA85D" w14:textId="77777777" w:rsidR="00F003FC" w:rsidRPr="00546FBC" w:rsidRDefault="00F003FC" w:rsidP="00F003FC">
      <w:pPr>
        <w:spacing w:after="160" w:line="259" w:lineRule="auto"/>
        <w:ind w:firstLine="720"/>
        <w:jc w:val="left"/>
        <w:rPr>
          <w:rFonts w:cs="Times New Roman"/>
          <w:bCs/>
          <w:szCs w:val="24"/>
          <w:lang w:eastAsia="en-PH"/>
        </w:rPr>
      </w:pPr>
    </w:p>
    <w:p w14:paraId="247D9DA1" w14:textId="5264D3EF" w:rsidR="00F003FC" w:rsidRPr="00546FBC" w:rsidRDefault="00F003FC" w:rsidP="00F003FC">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32</w:t>
      </w:r>
      <w:r w:rsidRPr="00546FBC">
        <w:rPr>
          <w:rFonts w:cs="Times New Roman"/>
          <w:bCs/>
          <w:szCs w:val="24"/>
          <w:lang w:eastAsia="en-PH"/>
        </w:rPr>
        <w:t>: Activity Diagram of Search and Update User Account of User Module Use Case</w:t>
      </w:r>
    </w:p>
    <w:p w14:paraId="0312C225" w14:textId="77777777" w:rsidR="00F003FC" w:rsidRPr="00546FBC" w:rsidRDefault="00F003FC" w:rsidP="00C24D39">
      <w:pPr>
        <w:spacing w:after="160" w:line="259" w:lineRule="auto"/>
        <w:ind w:firstLine="720"/>
        <w:jc w:val="left"/>
        <w:rPr>
          <w:rFonts w:cs="Times New Roman"/>
          <w:bCs/>
          <w:szCs w:val="24"/>
          <w:lang w:eastAsia="en-PH"/>
        </w:rPr>
      </w:pPr>
    </w:p>
    <w:p w14:paraId="4E11D118" w14:textId="77777777" w:rsidR="00545FC7" w:rsidRPr="00546FBC" w:rsidRDefault="00545FC7" w:rsidP="00C24D39">
      <w:pPr>
        <w:spacing w:after="160" w:line="259" w:lineRule="auto"/>
        <w:ind w:firstLine="720"/>
        <w:jc w:val="left"/>
        <w:rPr>
          <w:rFonts w:cs="Times New Roman"/>
          <w:bCs/>
          <w:szCs w:val="24"/>
          <w:lang w:eastAsia="en-PH"/>
        </w:rPr>
      </w:pPr>
    </w:p>
    <w:p w14:paraId="43BC1DD6" w14:textId="77777777" w:rsidR="00545FC7" w:rsidRPr="00546FBC" w:rsidRDefault="00545FC7" w:rsidP="00C24D39">
      <w:pPr>
        <w:spacing w:after="160" w:line="259" w:lineRule="auto"/>
        <w:ind w:firstLine="720"/>
        <w:jc w:val="left"/>
        <w:rPr>
          <w:rFonts w:cs="Times New Roman"/>
          <w:bCs/>
          <w:szCs w:val="24"/>
          <w:lang w:eastAsia="en-PH"/>
        </w:rPr>
      </w:pPr>
    </w:p>
    <w:p w14:paraId="588668E5" w14:textId="77777777" w:rsidR="00545FC7" w:rsidRPr="00546FBC" w:rsidRDefault="00545FC7" w:rsidP="00C24D39">
      <w:pPr>
        <w:spacing w:after="160" w:line="259" w:lineRule="auto"/>
        <w:ind w:firstLine="720"/>
        <w:jc w:val="left"/>
        <w:rPr>
          <w:rFonts w:cs="Times New Roman"/>
          <w:bCs/>
          <w:szCs w:val="24"/>
          <w:lang w:eastAsia="en-PH"/>
        </w:rPr>
      </w:pPr>
    </w:p>
    <w:p w14:paraId="513E1BEE" w14:textId="77777777" w:rsidR="00545FC7" w:rsidRPr="00546FBC" w:rsidRDefault="00545FC7" w:rsidP="00C24D39">
      <w:pPr>
        <w:spacing w:after="160" w:line="259" w:lineRule="auto"/>
        <w:ind w:firstLine="720"/>
        <w:jc w:val="left"/>
        <w:rPr>
          <w:rFonts w:cs="Times New Roman"/>
          <w:bCs/>
          <w:szCs w:val="24"/>
          <w:lang w:eastAsia="en-PH"/>
        </w:rPr>
      </w:pPr>
    </w:p>
    <w:p w14:paraId="77F4234A" w14:textId="77777777" w:rsidR="00545FC7" w:rsidRPr="00546FBC" w:rsidRDefault="00545FC7" w:rsidP="00C24D39">
      <w:pPr>
        <w:spacing w:after="160" w:line="259" w:lineRule="auto"/>
        <w:ind w:firstLine="720"/>
        <w:jc w:val="left"/>
        <w:rPr>
          <w:rFonts w:cs="Times New Roman"/>
          <w:bCs/>
          <w:szCs w:val="24"/>
          <w:lang w:eastAsia="en-PH"/>
        </w:rPr>
      </w:pPr>
    </w:p>
    <w:p w14:paraId="0D067318" w14:textId="39FF763A" w:rsidR="00545FC7" w:rsidRPr="00546FBC" w:rsidRDefault="00545FC7" w:rsidP="00C24D39">
      <w:pPr>
        <w:spacing w:after="160" w:line="259" w:lineRule="auto"/>
        <w:ind w:firstLine="720"/>
        <w:jc w:val="left"/>
        <w:rPr>
          <w:rFonts w:cs="Times New Roman"/>
          <w:bCs/>
          <w:szCs w:val="24"/>
          <w:lang w:eastAsia="en-PH"/>
        </w:rPr>
      </w:pPr>
    </w:p>
    <w:p w14:paraId="186755A8" w14:textId="4F4DC58D" w:rsidR="00F003FC" w:rsidRPr="00546FBC" w:rsidRDefault="00F003FC" w:rsidP="00C24D39">
      <w:pPr>
        <w:spacing w:after="160" w:line="259" w:lineRule="auto"/>
        <w:ind w:firstLine="720"/>
        <w:jc w:val="left"/>
        <w:rPr>
          <w:rFonts w:cs="Times New Roman"/>
          <w:bCs/>
          <w:szCs w:val="24"/>
          <w:lang w:eastAsia="en-PH"/>
        </w:rPr>
      </w:pPr>
    </w:p>
    <w:p w14:paraId="75A0A2E9" w14:textId="2E96CC0B" w:rsidR="00F003FC" w:rsidRPr="00546FBC" w:rsidRDefault="00F003FC" w:rsidP="00C24D39">
      <w:pPr>
        <w:spacing w:after="160" w:line="259" w:lineRule="auto"/>
        <w:ind w:firstLine="720"/>
        <w:jc w:val="left"/>
        <w:rPr>
          <w:rFonts w:cs="Times New Roman"/>
          <w:bCs/>
          <w:szCs w:val="24"/>
          <w:lang w:eastAsia="en-PH"/>
        </w:rPr>
      </w:pPr>
    </w:p>
    <w:p w14:paraId="46FC8A13" w14:textId="1FAB9A5A" w:rsidR="00F003FC" w:rsidRPr="00546FBC" w:rsidRDefault="00F003FC" w:rsidP="00F003FC">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39328" behindDoc="1" locked="0" layoutInCell="1" allowOverlap="1" wp14:anchorId="32073B99" wp14:editId="31CEDCD5">
            <wp:simplePos x="0" y="0"/>
            <wp:positionH relativeFrom="column">
              <wp:posOffset>452967</wp:posOffset>
            </wp:positionH>
            <wp:positionV relativeFrom="paragraph">
              <wp:posOffset>0</wp:posOffset>
            </wp:positionV>
            <wp:extent cx="4615732" cy="4914900"/>
            <wp:effectExtent l="0" t="0" r="0" b="0"/>
            <wp:wrapNone/>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15732"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D487C" w14:textId="73445631" w:rsidR="00F003FC" w:rsidRPr="00546FBC" w:rsidRDefault="00F003FC" w:rsidP="00F003FC">
      <w:pPr>
        <w:spacing w:after="160" w:line="259" w:lineRule="auto"/>
        <w:rPr>
          <w:rFonts w:cs="Times New Roman"/>
          <w:bCs/>
          <w:szCs w:val="24"/>
          <w:lang w:eastAsia="en-PH"/>
        </w:rPr>
      </w:pPr>
    </w:p>
    <w:p w14:paraId="49BBDD0B" w14:textId="77777777" w:rsidR="00F003FC" w:rsidRPr="00546FBC" w:rsidRDefault="00F003FC" w:rsidP="00F003FC">
      <w:pPr>
        <w:spacing w:after="160" w:line="259" w:lineRule="auto"/>
        <w:rPr>
          <w:rFonts w:cs="Times New Roman"/>
          <w:bCs/>
          <w:szCs w:val="24"/>
          <w:lang w:eastAsia="en-PH"/>
        </w:rPr>
      </w:pPr>
    </w:p>
    <w:p w14:paraId="1141FC6A" w14:textId="77777777" w:rsidR="00F003FC" w:rsidRPr="00546FBC" w:rsidRDefault="00F003FC" w:rsidP="00F003FC">
      <w:pPr>
        <w:spacing w:after="160" w:line="259" w:lineRule="auto"/>
        <w:rPr>
          <w:rFonts w:cs="Times New Roman"/>
          <w:bCs/>
          <w:szCs w:val="24"/>
          <w:lang w:eastAsia="en-PH"/>
        </w:rPr>
      </w:pPr>
    </w:p>
    <w:p w14:paraId="7D95AF4C" w14:textId="783774E5" w:rsidR="00F003FC" w:rsidRPr="00546FBC" w:rsidRDefault="00F003FC" w:rsidP="00F003FC">
      <w:pPr>
        <w:spacing w:after="160" w:line="259" w:lineRule="auto"/>
        <w:rPr>
          <w:rFonts w:cs="Times New Roman"/>
          <w:bCs/>
          <w:szCs w:val="24"/>
          <w:lang w:eastAsia="en-PH"/>
        </w:rPr>
      </w:pPr>
    </w:p>
    <w:p w14:paraId="028C6EF4" w14:textId="5C1237EB" w:rsidR="00F003FC" w:rsidRPr="00546FBC" w:rsidRDefault="00F003FC" w:rsidP="00F003FC">
      <w:pPr>
        <w:spacing w:after="160" w:line="259" w:lineRule="auto"/>
        <w:rPr>
          <w:rFonts w:cs="Times New Roman"/>
          <w:bCs/>
          <w:szCs w:val="24"/>
          <w:lang w:eastAsia="en-PH"/>
        </w:rPr>
      </w:pPr>
    </w:p>
    <w:p w14:paraId="41F8296F" w14:textId="685A52DA" w:rsidR="00F003FC" w:rsidRPr="00546FBC" w:rsidRDefault="00F003FC" w:rsidP="00F003FC">
      <w:pPr>
        <w:spacing w:after="160" w:line="259" w:lineRule="auto"/>
        <w:rPr>
          <w:rFonts w:cs="Times New Roman"/>
          <w:bCs/>
          <w:szCs w:val="24"/>
          <w:lang w:eastAsia="en-PH"/>
        </w:rPr>
      </w:pPr>
    </w:p>
    <w:p w14:paraId="6C2952A1" w14:textId="0853D7BD" w:rsidR="00F003FC" w:rsidRPr="00546FBC" w:rsidRDefault="00F003FC" w:rsidP="00F003FC">
      <w:pPr>
        <w:spacing w:after="160" w:line="259" w:lineRule="auto"/>
        <w:rPr>
          <w:rFonts w:cs="Times New Roman"/>
          <w:bCs/>
          <w:szCs w:val="24"/>
          <w:lang w:eastAsia="en-PH"/>
        </w:rPr>
      </w:pPr>
    </w:p>
    <w:p w14:paraId="13881AD8" w14:textId="677A983F" w:rsidR="00F003FC" w:rsidRPr="00546FBC" w:rsidRDefault="00F003FC" w:rsidP="00F003FC">
      <w:pPr>
        <w:spacing w:after="160" w:line="259" w:lineRule="auto"/>
        <w:rPr>
          <w:rFonts w:cs="Times New Roman"/>
          <w:bCs/>
          <w:szCs w:val="24"/>
          <w:lang w:eastAsia="en-PH"/>
        </w:rPr>
      </w:pPr>
    </w:p>
    <w:p w14:paraId="652FA989" w14:textId="7087E840" w:rsidR="00F003FC" w:rsidRPr="00546FBC" w:rsidRDefault="00F003FC" w:rsidP="00F003FC">
      <w:pPr>
        <w:spacing w:after="160" w:line="259" w:lineRule="auto"/>
        <w:rPr>
          <w:rFonts w:cs="Times New Roman"/>
          <w:bCs/>
          <w:szCs w:val="24"/>
          <w:lang w:eastAsia="en-PH"/>
        </w:rPr>
      </w:pPr>
    </w:p>
    <w:p w14:paraId="28E5C647" w14:textId="11F46258" w:rsidR="00F003FC" w:rsidRPr="00546FBC" w:rsidRDefault="00F003FC" w:rsidP="00F003FC">
      <w:pPr>
        <w:spacing w:after="160" w:line="259" w:lineRule="auto"/>
        <w:rPr>
          <w:rFonts w:cs="Times New Roman"/>
          <w:bCs/>
          <w:szCs w:val="24"/>
          <w:lang w:eastAsia="en-PH"/>
        </w:rPr>
      </w:pPr>
    </w:p>
    <w:p w14:paraId="676D878F" w14:textId="6FF65EA0" w:rsidR="00F003FC" w:rsidRPr="00546FBC" w:rsidRDefault="00F003FC" w:rsidP="00F003FC">
      <w:pPr>
        <w:spacing w:after="160" w:line="259" w:lineRule="auto"/>
        <w:rPr>
          <w:rFonts w:cs="Times New Roman"/>
          <w:bCs/>
          <w:szCs w:val="24"/>
          <w:lang w:eastAsia="en-PH"/>
        </w:rPr>
      </w:pPr>
    </w:p>
    <w:p w14:paraId="59990C9F" w14:textId="5F860A33" w:rsidR="00F003FC" w:rsidRPr="00546FBC" w:rsidRDefault="00F003FC" w:rsidP="00F003FC">
      <w:pPr>
        <w:spacing w:after="160" w:line="259" w:lineRule="auto"/>
        <w:rPr>
          <w:rFonts w:cs="Times New Roman"/>
          <w:bCs/>
          <w:szCs w:val="24"/>
          <w:lang w:eastAsia="en-PH"/>
        </w:rPr>
      </w:pPr>
    </w:p>
    <w:p w14:paraId="34422995" w14:textId="694217E9" w:rsidR="00F003FC" w:rsidRPr="00546FBC" w:rsidRDefault="00F003FC" w:rsidP="00F003FC">
      <w:pPr>
        <w:spacing w:after="160" w:line="259" w:lineRule="auto"/>
        <w:rPr>
          <w:rFonts w:cs="Times New Roman"/>
          <w:bCs/>
          <w:szCs w:val="24"/>
          <w:lang w:eastAsia="en-PH"/>
        </w:rPr>
      </w:pPr>
    </w:p>
    <w:p w14:paraId="279C3D3B" w14:textId="2FE5D661" w:rsidR="00F003FC" w:rsidRPr="00546FBC" w:rsidRDefault="00F003FC" w:rsidP="00F003FC">
      <w:pPr>
        <w:spacing w:after="160" w:line="259" w:lineRule="auto"/>
        <w:rPr>
          <w:rFonts w:cs="Times New Roman"/>
          <w:bCs/>
          <w:szCs w:val="24"/>
          <w:lang w:eastAsia="en-PH"/>
        </w:rPr>
      </w:pPr>
    </w:p>
    <w:p w14:paraId="1F5E07D4" w14:textId="755F1984" w:rsidR="00F003FC" w:rsidRPr="00546FBC" w:rsidRDefault="00F003FC" w:rsidP="00F003FC">
      <w:pPr>
        <w:spacing w:after="160" w:line="259" w:lineRule="auto"/>
        <w:rPr>
          <w:rFonts w:cs="Times New Roman"/>
          <w:bCs/>
          <w:szCs w:val="24"/>
          <w:lang w:eastAsia="en-PH"/>
        </w:rPr>
      </w:pPr>
    </w:p>
    <w:p w14:paraId="5C62E46C" w14:textId="58E1ECA8" w:rsidR="00F003FC" w:rsidRPr="00546FBC" w:rsidRDefault="00F003FC" w:rsidP="00F003FC">
      <w:pPr>
        <w:spacing w:after="160" w:line="259" w:lineRule="auto"/>
        <w:rPr>
          <w:rFonts w:cs="Times New Roman"/>
          <w:bCs/>
          <w:szCs w:val="24"/>
          <w:lang w:eastAsia="en-PH"/>
        </w:rPr>
      </w:pPr>
    </w:p>
    <w:p w14:paraId="6E40D8AC" w14:textId="77777777" w:rsidR="00F003FC" w:rsidRPr="00546FBC" w:rsidRDefault="00F003FC" w:rsidP="00F003FC">
      <w:pPr>
        <w:spacing w:after="160" w:line="259" w:lineRule="auto"/>
        <w:rPr>
          <w:rFonts w:cs="Times New Roman"/>
          <w:bCs/>
          <w:szCs w:val="24"/>
          <w:lang w:eastAsia="en-PH"/>
        </w:rPr>
      </w:pPr>
    </w:p>
    <w:p w14:paraId="0C70DDDE" w14:textId="17AF161A" w:rsidR="00F003FC" w:rsidRPr="00546FBC" w:rsidRDefault="00F003FC" w:rsidP="00F003FC">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33</w:t>
      </w:r>
      <w:r w:rsidRPr="00546FBC">
        <w:rPr>
          <w:rFonts w:cs="Times New Roman"/>
          <w:bCs/>
          <w:szCs w:val="24"/>
          <w:lang w:eastAsia="en-PH"/>
        </w:rPr>
        <w:t>: Activity Diagram of Search and Remove User Account of User Module Use Case</w:t>
      </w:r>
    </w:p>
    <w:p w14:paraId="6A1E7E29" w14:textId="138CFCE9" w:rsidR="00F003FC" w:rsidRPr="00546FBC" w:rsidRDefault="00F003FC" w:rsidP="00C24D39">
      <w:pPr>
        <w:spacing w:after="160" w:line="259" w:lineRule="auto"/>
        <w:ind w:firstLine="720"/>
        <w:jc w:val="left"/>
        <w:rPr>
          <w:rFonts w:cs="Times New Roman"/>
          <w:bCs/>
          <w:szCs w:val="24"/>
          <w:lang w:eastAsia="en-PH"/>
        </w:rPr>
      </w:pPr>
    </w:p>
    <w:p w14:paraId="22CF361C" w14:textId="025BA43F" w:rsidR="00D76610" w:rsidRPr="00546FBC" w:rsidRDefault="00D76610" w:rsidP="00C24D39">
      <w:pPr>
        <w:spacing w:after="160" w:line="259" w:lineRule="auto"/>
        <w:ind w:firstLine="720"/>
        <w:jc w:val="left"/>
        <w:rPr>
          <w:rFonts w:cs="Times New Roman"/>
          <w:bCs/>
          <w:szCs w:val="24"/>
          <w:lang w:eastAsia="en-PH"/>
        </w:rPr>
      </w:pPr>
    </w:p>
    <w:p w14:paraId="10B8B0B9" w14:textId="186066A7" w:rsidR="00D76610" w:rsidRPr="00546FBC" w:rsidRDefault="00D76610" w:rsidP="00C24D39">
      <w:pPr>
        <w:spacing w:after="160" w:line="259" w:lineRule="auto"/>
        <w:ind w:firstLine="720"/>
        <w:jc w:val="left"/>
        <w:rPr>
          <w:rFonts w:cs="Times New Roman"/>
          <w:bCs/>
          <w:szCs w:val="24"/>
          <w:lang w:eastAsia="en-PH"/>
        </w:rPr>
      </w:pPr>
    </w:p>
    <w:p w14:paraId="454EDD0C" w14:textId="7D830107" w:rsidR="00D76610" w:rsidRPr="00546FBC" w:rsidRDefault="00D76610" w:rsidP="00C24D39">
      <w:pPr>
        <w:spacing w:after="160" w:line="259" w:lineRule="auto"/>
        <w:ind w:firstLine="720"/>
        <w:jc w:val="left"/>
        <w:rPr>
          <w:rFonts w:cs="Times New Roman"/>
          <w:bCs/>
          <w:szCs w:val="24"/>
          <w:lang w:eastAsia="en-PH"/>
        </w:rPr>
      </w:pPr>
    </w:p>
    <w:p w14:paraId="25CB6A6C" w14:textId="07BE74E6" w:rsidR="00D76610" w:rsidRPr="00546FBC" w:rsidRDefault="00D76610" w:rsidP="00C24D39">
      <w:pPr>
        <w:spacing w:after="160" w:line="259" w:lineRule="auto"/>
        <w:ind w:firstLine="720"/>
        <w:jc w:val="left"/>
        <w:rPr>
          <w:rFonts w:cs="Times New Roman"/>
          <w:bCs/>
          <w:szCs w:val="24"/>
          <w:lang w:eastAsia="en-PH"/>
        </w:rPr>
      </w:pPr>
    </w:p>
    <w:p w14:paraId="30974FDB" w14:textId="37DF5628" w:rsidR="00D76610" w:rsidRPr="00546FBC" w:rsidRDefault="00D76610" w:rsidP="00C24D39">
      <w:pPr>
        <w:spacing w:after="160" w:line="259" w:lineRule="auto"/>
        <w:ind w:firstLine="720"/>
        <w:jc w:val="left"/>
        <w:rPr>
          <w:rFonts w:cs="Times New Roman"/>
          <w:bCs/>
          <w:szCs w:val="24"/>
          <w:lang w:eastAsia="en-PH"/>
        </w:rPr>
      </w:pPr>
    </w:p>
    <w:p w14:paraId="0DF90EF5" w14:textId="26BF78FD" w:rsidR="00D76610" w:rsidRPr="00546FBC" w:rsidRDefault="00D76610" w:rsidP="00C24D39">
      <w:pPr>
        <w:spacing w:after="160" w:line="259" w:lineRule="auto"/>
        <w:ind w:firstLine="720"/>
        <w:jc w:val="left"/>
        <w:rPr>
          <w:rFonts w:cs="Times New Roman"/>
          <w:bCs/>
          <w:szCs w:val="24"/>
          <w:lang w:eastAsia="en-PH"/>
        </w:rPr>
      </w:pPr>
    </w:p>
    <w:p w14:paraId="633A5614" w14:textId="77777777" w:rsidR="00B417F2" w:rsidRPr="00546FBC" w:rsidRDefault="00B417F2" w:rsidP="00B417F2">
      <w:pPr>
        <w:jc w:val="both"/>
        <w:rPr>
          <w:rFonts w:cs="Times New Roman"/>
          <w:bCs/>
          <w:szCs w:val="24"/>
          <w:lang w:eastAsia="en-PH"/>
        </w:rPr>
      </w:pPr>
    </w:p>
    <w:p w14:paraId="7319E184" w14:textId="77777777" w:rsidR="00B417F2" w:rsidRPr="00546FBC" w:rsidRDefault="00B417F2" w:rsidP="00B417F2">
      <w:pPr>
        <w:jc w:val="both"/>
        <w:rPr>
          <w:rFonts w:cs="Times New Roman"/>
          <w:bCs/>
          <w:szCs w:val="24"/>
          <w:lang w:eastAsia="en-PH"/>
        </w:rPr>
      </w:pPr>
    </w:p>
    <w:p w14:paraId="3EAC2030" w14:textId="571ED3AB" w:rsidR="00D76610" w:rsidRPr="00546FBC" w:rsidRDefault="00B417F2" w:rsidP="00B417F2">
      <w:pPr>
        <w:jc w:val="both"/>
      </w:pPr>
      <w:r w:rsidRPr="00546FBC">
        <w:rPr>
          <w:b w:val="0"/>
          <w:noProof/>
          <w:color w:val="FF0000"/>
        </w:rPr>
        <w:lastRenderedPageBreak/>
        <w:drawing>
          <wp:anchor distT="0" distB="0" distL="114300" distR="114300" simplePos="0" relativeHeight="251989504" behindDoc="1" locked="0" layoutInCell="1" allowOverlap="1" wp14:anchorId="0D40A48B" wp14:editId="4C0C5F49">
            <wp:simplePos x="0" y="0"/>
            <wp:positionH relativeFrom="column">
              <wp:posOffset>482600</wp:posOffset>
            </wp:positionH>
            <wp:positionV relativeFrom="paragraph">
              <wp:posOffset>98</wp:posOffset>
            </wp:positionV>
            <wp:extent cx="4766733" cy="260294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66733" cy="2602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B95FF" w14:textId="34B9CDF4" w:rsidR="00D76610" w:rsidRPr="00546FBC" w:rsidRDefault="00D76610" w:rsidP="00D76610">
      <w:pPr>
        <w:spacing w:after="160" w:line="259" w:lineRule="auto"/>
        <w:jc w:val="left"/>
        <w:rPr>
          <w:rFonts w:cs="Times New Roman"/>
          <w:noProof/>
          <w:color w:val="FF0000"/>
          <w:szCs w:val="24"/>
          <w:lang w:eastAsia="en-PH"/>
        </w:rPr>
      </w:pPr>
    </w:p>
    <w:p w14:paraId="10963932" w14:textId="77777777" w:rsidR="00D76610" w:rsidRPr="00546FBC" w:rsidRDefault="00D76610" w:rsidP="00D76610">
      <w:pPr>
        <w:spacing w:after="160" w:line="259" w:lineRule="auto"/>
        <w:jc w:val="left"/>
        <w:rPr>
          <w:rFonts w:cs="Times New Roman"/>
          <w:noProof/>
          <w:color w:val="FF0000"/>
          <w:szCs w:val="24"/>
          <w:lang w:eastAsia="en-PH"/>
        </w:rPr>
      </w:pPr>
    </w:p>
    <w:p w14:paraId="6E1CF9D2" w14:textId="77777777" w:rsidR="00D76610" w:rsidRPr="00546FBC" w:rsidRDefault="00D76610" w:rsidP="00D76610">
      <w:pPr>
        <w:spacing w:after="160" w:line="259" w:lineRule="auto"/>
        <w:jc w:val="left"/>
        <w:rPr>
          <w:rFonts w:cs="Times New Roman"/>
          <w:noProof/>
          <w:color w:val="FF0000"/>
          <w:szCs w:val="24"/>
          <w:lang w:eastAsia="en-PH"/>
        </w:rPr>
      </w:pPr>
    </w:p>
    <w:p w14:paraId="68A8D224" w14:textId="77777777" w:rsidR="00D76610" w:rsidRPr="00546FBC" w:rsidRDefault="00D76610" w:rsidP="00D76610">
      <w:pPr>
        <w:spacing w:after="160" w:line="259" w:lineRule="auto"/>
        <w:jc w:val="left"/>
        <w:rPr>
          <w:rFonts w:cs="Times New Roman"/>
          <w:noProof/>
          <w:color w:val="FF0000"/>
          <w:szCs w:val="24"/>
          <w:lang w:eastAsia="en-PH"/>
        </w:rPr>
      </w:pPr>
    </w:p>
    <w:p w14:paraId="2F929BCD" w14:textId="77777777" w:rsidR="00D76610" w:rsidRPr="00546FBC" w:rsidRDefault="00D76610" w:rsidP="00D76610">
      <w:pPr>
        <w:spacing w:after="160" w:line="259" w:lineRule="auto"/>
        <w:jc w:val="left"/>
        <w:rPr>
          <w:rFonts w:cs="Times New Roman"/>
          <w:noProof/>
          <w:color w:val="FF0000"/>
          <w:szCs w:val="24"/>
          <w:lang w:eastAsia="en-PH"/>
        </w:rPr>
      </w:pPr>
    </w:p>
    <w:p w14:paraId="266FD074" w14:textId="77777777" w:rsidR="00D76610" w:rsidRPr="00546FBC" w:rsidRDefault="00D76610" w:rsidP="00D76610">
      <w:pPr>
        <w:spacing w:after="160" w:line="259" w:lineRule="auto"/>
        <w:jc w:val="both"/>
        <w:rPr>
          <w:rFonts w:cs="Times New Roman"/>
          <w:bCs/>
          <w:szCs w:val="24"/>
          <w:lang w:eastAsia="en-PH"/>
        </w:rPr>
      </w:pPr>
    </w:p>
    <w:p w14:paraId="2A9CC8D6" w14:textId="77777777" w:rsidR="00D76610" w:rsidRPr="00546FBC" w:rsidRDefault="00D76610" w:rsidP="00D76610">
      <w:pPr>
        <w:spacing w:after="160" w:line="259" w:lineRule="auto"/>
        <w:rPr>
          <w:rFonts w:cs="Times New Roman"/>
          <w:bCs/>
          <w:szCs w:val="24"/>
          <w:lang w:eastAsia="en-PH"/>
        </w:rPr>
      </w:pPr>
    </w:p>
    <w:p w14:paraId="56CB01A4" w14:textId="77777777" w:rsidR="00D76610" w:rsidRPr="00546FBC" w:rsidRDefault="00D76610" w:rsidP="00D76610">
      <w:pPr>
        <w:spacing w:after="160" w:line="259" w:lineRule="auto"/>
        <w:rPr>
          <w:rFonts w:cs="Times New Roman"/>
          <w:bCs/>
          <w:szCs w:val="24"/>
          <w:lang w:eastAsia="en-PH"/>
        </w:rPr>
      </w:pPr>
    </w:p>
    <w:p w14:paraId="3E21FB06" w14:textId="77777777" w:rsidR="00D76610" w:rsidRPr="00546FBC" w:rsidRDefault="00D76610" w:rsidP="00D76610">
      <w:pPr>
        <w:spacing w:after="160" w:line="259" w:lineRule="auto"/>
        <w:rPr>
          <w:rFonts w:cs="Times New Roman"/>
          <w:bCs/>
          <w:szCs w:val="24"/>
          <w:lang w:eastAsia="en-PH"/>
        </w:rPr>
      </w:pPr>
    </w:p>
    <w:p w14:paraId="25A8183C" w14:textId="684403F5" w:rsidR="00D76610" w:rsidRPr="00546FBC" w:rsidRDefault="00D76610" w:rsidP="00B417F2">
      <w:pPr>
        <w:spacing w:after="160" w:line="259" w:lineRule="auto"/>
        <w:rPr>
          <w:rFonts w:cs="Times New Roman"/>
          <w:bCs/>
          <w:szCs w:val="24"/>
          <w:lang w:eastAsia="en-PH"/>
        </w:rPr>
      </w:pPr>
      <w:r w:rsidRPr="00546FBC">
        <w:rPr>
          <w:rFonts w:cs="Times New Roman"/>
          <w:bCs/>
          <w:szCs w:val="24"/>
          <w:lang w:eastAsia="en-PH"/>
        </w:rPr>
        <w:t>Figure</w:t>
      </w:r>
      <w:r w:rsidR="00EF79F6">
        <w:rPr>
          <w:rFonts w:cs="Times New Roman"/>
          <w:bCs/>
          <w:szCs w:val="24"/>
          <w:lang w:eastAsia="en-PH"/>
        </w:rPr>
        <w:t xml:space="preserve"> 34</w:t>
      </w:r>
      <w:r w:rsidRPr="00546FBC">
        <w:rPr>
          <w:rFonts w:cs="Times New Roman"/>
          <w:bCs/>
          <w:szCs w:val="24"/>
          <w:lang w:eastAsia="en-PH"/>
        </w:rPr>
        <w:t>: Activity Diagram of Logout User Account of User Module Use Case</w:t>
      </w:r>
    </w:p>
    <w:p w14:paraId="1470179E" w14:textId="273E389D" w:rsidR="00B417F2" w:rsidRPr="00546FBC" w:rsidRDefault="00B417F2" w:rsidP="00382715">
      <w:pPr>
        <w:spacing w:line="360" w:lineRule="auto"/>
        <w:ind w:left="720"/>
        <w:jc w:val="both"/>
        <w:rPr>
          <w:rFonts w:cs="Times New Roman"/>
          <w:bCs/>
          <w:szCs w:val="24"/>
          <w:lang w:eastAsia="en-PH"/>
        </w:rPr>
      </w:pPr>
    </w:p>
    <w:p w14:paraId="190EAA1B" w14:textId="62A0988C" w:rsidR="00BE065F" w:rsidRPr="00546FBC" w:rsidRDefault="00BE065F" w:rsidP="00382715">
      <w:pPr>
        <w:spacing w:line="360" w:lineRule="auto"/>
        <w:ind w:left="720"/>
        <w:jc w:val="both"/>
        <w:rPr>
          <w:rFonts w:cs="Times New Roman"/>
          <w:bCs/>
          <w:szCs w:val="24"/>
          <w:lang w:eastAsia="en-PH"/>
        </w:rPr>
      </w:pPr>
    </w:p>
    <w:p w14:paraId="46092709" w14:textId="682B6347" w:rsidR="00BE065F" w:rsidRPr="00546FBC" w:rsidRDefault="00BE065F" w:rsidP="00382715">
      <w:pPr>
        <w:spacing w:line="360" w:lineRule="auto"/>
        <w:ind w:left="720"/>
        <w:jc w:val="both"/>
        <w:rPr>
          <w:rFonts w:cs="Times New Roman"/>
          <w:bCs/>
          <w:szCs w:val="24"/>
          <w:lang w:eastAsia="en-PH"/>
        </w:rPr>
      </w:pPr>
    </w:p>
    <w:p w14:paraId="638C80EB" w14:textId="203AA751" w:rsidR="00BE065F" w:rsidRPr="00546FBC" w:rsidRDefault="00BE065F" w:rsidP="00382715">
      <w:pPr>
        <w:spacing w:line="360" w:lineRule="auto"/>
        <w:ind w:left="720"/>
        <w:jc w:val="both"/>
        <w:rPr>
          <w:rFonts w:cs="Times New Roman"/>
          <w:bCs/>
          <w:szCs w:val="24"/>
          <w:lang w:eastAsia="en-PH"/>
        </w:rPr>
      </w:pPr>
    </w:p>
    <w:p w14:paraId="05319024" w14:textId="59737404" w:rsidR="00BE065F" w:rsidRPr="00546FBC" w:rsidRDefault="00BE065F" w:rsidP="00382715">
      <w:pPr>
        <w:spacing w:line="360" w:lineRule="auto"/>
        <w:ind w:left="720"/>
        <w:jc w:val="both"/>
        <w:rPr>
          <w:rFonts w:cs="Times New Roman"/>
          <w:bCs/>
          <w:szCs w:val="24"/>
          <w:lang w:eastAsia="en-PH"/>
        </w:rPr>
      </w:pPr>
    </w:p>
    <w:p w14:paraId="3D36AD79" w14:textId="75A9C3A2" w:rsidR="00BE065F" w:rsidRPr="00546FBC" w:rsidRDefault="00BE065F" w:rsidP="00382715">
      <w:pPr>
        <w:spacing w:line="360" w:lineRule="auto"/>
        <w:ind w:left="720"/>
        <w:jc w:val="both"/>
        <w:rPr>
          <w:rFonts w:cs="Times New Roman"/>
          <w:bCs/>
          <w:szCs w:val="24"/>
          <w:lang w:eastAsia="en-PH"/>
        </w:rPr>
      </w:pPr>
    </w:p>
    <w:p w14:paraId="0CC32566" w14:textId="357E8429" w:rsidR="00BE065F" w:rsidRPr="00546FBC" w:rsidRDefault="00BE065F" w:rsidP="00382715">
      <w:pPr>
        <w:spacing w:line="360" w:lineRule="auto"/>
        <w:ind w:left="720"/>
        <w:jc w:val="both"/>
        <w:rPr>
          <w:rFonts w:cs="Times New Roman"/>
          <w:bCs/>
          <w:szCs w:val="24"/>
          <w:lang w:eastAsia="en-PH"/>
        </w:rPr>
      </w:pPr>
    </w:p>
    <w:p w14:paraId="51A0E505" w14:textId="247EDFA3" w:rsidR="00BE065F" w:rsidRPr="00546FBC" w:rsidRDefault="00BE065F" w:rsidP="00382715">
      <w:pPr>
        <w:spacing w:line="360" w:lineRule="auto"/>
        <w:ind w:left="720"/>
        <w:jc w:val="both"/>
        <w:rPr>
          <w:rFonts w:cs="Times New Roman"/>
          <w:bCs/>
          <w:szCs w:val="24"/>
          <w:lang w:eastAsia="en-PH"/>
        </w:rPr>
      </w:pPr>
    </w:p>
    <w:p w14:paraId="32563C7E" w14:textId="315B842B" w:rsidR="00BE065F" w:rsidRPr="00546FBC" w:rsidRDefault="00BE065F" w:rsidP="00382715">
      <w:pPr>
        <w:spacing w:line="360" w:lineRule="auto"/>
        <w:ind w:left="720"/>
        <w:jc w:val="both"/>
        <w:rPr>
          <w:rFonts w:cs="Times New Roman"/>
          <w:bCs/>
          <w:szCs w:val="24"/>
          <w:lang w:eastAsia="en-PH"/>
        </w:rPr>
      </w:pPr>
    </w:p>
    <w:p w14:paraId="1EEA29A9" w14:textId="184CE92D" w:rsidR="00BE065F" w:rsidRPr="00546FBC" w:rsidRDefault="00BE065F" w:rsidP="00382715">
      <w:pPr>
        <w:spacing w:line="360" w:lineRule="auto"/>
        <w:ind w:left="720"/>
        <w:jc w:val="both"/>
        <w:rPr>
          <w:rFonts w:cs="Times New Roman"/>
          <w:bCs/>
          <w:szCs w:val="24"/>
          <w:lang w:eastAsia="en-PH"/>
        </w:rPr>
      </w:pPr>
    </w:p>
    <w:p w14:paraId="599A2057" w14:textId="08D77DE7" w:rsidR="00BE065F" w:rsidRPr="00546FBC" w:rsidRDefault="00BE065F" w:rsidP="00382715">
      <w:pPr>
        <w:spacing w:line="360" w:lineRule="auto"/>
        <w:ind w:left="720"/>
        <w:jc w:val="both"/>
        <w:rPr>
          <w:rFonts w:cs="Times New Roman"/>
          <w:bCs/>
          <w:szCs w:val="24"/>
          <w:lang w:eastAsia="en-PH"/>
        </w:rPr>
      </w:pPr>
    </w:p>
    <w:p w14:paraId="4E05C7A8" w14:textId="4EC94F79" w:rsidR="00BE065F" w:rsidRPr="00546FBC" w:rsidRDefault="00BE065F" w:rsidP="00382715">
      <w:pPr>
        <w:spacing w:line="360" w:lineRule="auto"/>
        <w:ind w:left="720"/>
        <w:jc w:val="both"/>
        <w:rPr>
          <w:rFonts w:cs="Times New Roman"/>
          <w:bCs/>
          <w:szCs w:val="24"/>
          <w:lang w:eastAsia="en-PH"/>
        </w:rPr>
      </w:pPr>
    </w:p>
    <w:p w14:paraId="1BFAADD3" w14:textId="7AEB3B76" w:rsidR="00BE065F" w:rsidRPr="00546FBC" w:rsidRDefault="00BE065F" w:rsidP="00382715">
      <w:pPr>
        <w:spacing w:line="360" w:lineRule="auto"/>
        <w:ind w:left="720"/>
        <w:jc w:val="both"/>
        <w:rPr>
          <w:rFonts w:cs="Times New Roman"/>
          <w:bCs/>
          <w:szCs w:val="24"/>
          <w:lang w:eastAsia="en-PH"/>
        </w:rPr>
      </w:pPr>
    </w:p>
    <w:p w14:paraId="2D550678" w14:textId="31E5F2F3" w:rsidR="00BE065F" w:rsidRPr="00546FBC" w:rsidRDefault="00BE065F" w:rsidP="00382715">
      <w:pPr>
        <w:spacing w:line="360" w:lineRule="auto"/>
        <w:ind w:left="720"/>
        <w:jc w:val="both"/>
        <w:rPr>
          <w:rFonts w:cs="Times New Roman"/>
          <w:bCs/>
          <w:szCs w:val="24"/>
          <w:lang w:eastAsia="en-PH"/>
        </w:rPr>
      </w:pPr>
    </w:p>
    <w:p w14:paraId="5DA62772" w14:textId="4A443214" w:rsidR="00BE065F" w:rsidRPr="00546FBC" w:rsidRDefault="00BE065F" w:rsidP="00382715">
      <w:pPr>
        <w:spacing w:line="360" w:lineRule="auto"/>
        <w:ind w:left="720"/>
        <w:jc w:val="both"/>
        <w:rPr>
          <w:rFonts w:cs="Times New Roman"/>
          <w:bCs/>
          <w:szCs w:val="24"/>
          <w:lang w:eastAsia="en-PH"/>
        </w:rPr>
      </w:pPr>
    </w:p>
    <w:p w14:paraId="35421829" w14:textId="43A5B024" w:rsidR="00BE065F" w:rsidRPr="00546FBC" w:rsidRDefault="00BE065F" w:rsidP="00382715">
      <w:pPr>
        <w:spacing w:line="360" w:lineRule="auto"/>
        <w:ind w:left="720"/>
        <w:jc w:val="both"/>
        <w:rPr>
          <w:rFonts w:cs="Times New Roman"/>
          <w:bCs/>
          <w:szCs w:val="24"/>
          <w:lang w:eastAsia="en-PH"/>
        </w:rPr>
      </w:pPr>
    </w:p>
    <w:p w14:paraId="46632759" w14:textId="64E96C1A" w:rsidR="00BE065F" w:rsidRPr="00546FBC" w:rsidRDefault="00BE065F" w:rsidP="00382715">
      <w:pPr>
        <w:spacing w:line="360" w:lineRule="auto"/>
        <w:ind w:left="720"/>
        <w:jc w:val="both"/>
        <w:rPr>
          <w:rFonts w:cs="Times New Roman"/>
          <w:bCs/>
          <w:szCs w:val="24"/>
          <w:lang w:eastAsia="en-PH"/>
        </w:rPr>
      </w:pPr>
    </w:p>
    <w:p w14:paraId="69E51B6D" w14:textId="155A19B7" w:rsidR="00BE065F" w:rsidRPr="00546FBC" w:rsidRDefault="00BE065F" w:rsidP="00382715">
      <w:pPr>
        <w:spacing w:line="360" w:lineRule="auto"/>
        <w:ind w:left="720"/>
        <w:jc w:val="both"/>
        <w:rPr>
          <w:rFonts w:cs="Times New Roman"/>
          <w:bCs/>
          <w:szCs w:val="24"/>
          <w:lang w:eastAsia="en-PH"/>
        </w:rPr>
      </w:pPr>
    </w:p>
    <w:p w14:paraId="3C993149" w14:textId="77777777" w:rsidR="00BE065F" w:rsidRPr="00546FBC" w:rsidRDefault="00BE065F" w:rsidP="00382715">
      <w:pPr>
        <w:spacing w:line="360" w:lineRule="auto"/>
        <w:ind w:left="720"/>
        <w:jc w:val="both"/>
        <w:rPr>
          <w:rFonts w:cs="Times New Roman"/>
          <w:bCs/>
          <w:szCs w:val="24"/>
          <w:lang w:eastAsia="en-PH"/>
        </w:rPr>
      </w:pPr>
    </w:p>
    <w:p w14:paraId="078F3650" w14:textId="3071AFC0" w:rsidR="00382715" w:rsidRPr="00546FBC" w:rsidRDefault="00382715" w:rsidP="00382715">
      <w:pPr>
        <w:spacing w:line="360" w:lineRule="auto"/>
        <w:ind w:left="720"/>
        <w:jc w:val="both"/>
        <w:rPr>
          <w:rFonts w:cs="Times New Roman"/>
          <w:bCs/>
          <w:szCs w:val="24"/>
          <w:lang w:eastAsia="en-PH"/>
        </w:rPr>
      </w:pPr>
      <w:r w:rsidRPr="00546FBC">
        <w:rPr>
          <w:rFonts w:cs="Times New Roman"/>
          <w:bCs/>
          <w:szCs w:val="24"/>
          <w:lang w:eastAsia="en-PH"/>
        </w:rPr>
        <w:lastRenderedPageBreak/>
        <w:t>Dashboard Module</w:t>
      </w:r>
    </w:p>
    <w:tbl>
      <w:tblPr>
        <w:tblStyle w:val="TableGrid"/>
        <w:tblW w:w="0" w:type="auto"/>
        <w:tblInd w:w="714" w:type="dxa"/>
        <w:tblLook w:val="04A0" w:firstRow="1" w:lastRow="0" w:firstColumn="1" w:lastColumn="0" w:noHBand="0" w:noVBand="1"/>
      </w:tblPr>
      <w:tblGrid>
        <w:gridCol w:w="2521"/>
        <w:gridCol w:w="2880"/>
        <w:gridCol w:w="2509"/>
      </w:tblGrid>
      <w:tr w:rsidR="00382715" w:rsidRPr="00546FBC" w14:paraId="3CA05DF9" w14:textId="77777777" w:rsidTr="00640A6E">
        <w:tc>
          <w:tcPr>
            <w:tcW w:w="2521" w:type="dxa"/>
          </w:tcPr>
          <w:p w14:paraId="1C234061" w14:textId="77777777" w:rsidR="00382715" w:rsidRPr="00546FBC" w:rsidRDefault="00382715" w:rsidP="00640A6E">
            <w:pPr>
              <w:rPr>
                <w:bCs/>
                <w:szCs w:val="24"/>
              </w:rPr>
            </w:pPr>
            <w:r w:rsidRPr="00546FBC">
              <w:rPr>
                <w:bCs/>
                <w:szCs w:val="24"/>
              </w:rPr>
              <w:t>Use Case</w:t>
            </w:r>
          </w:p>
        </w:tc>
        <w:tc>
          <w:tcPr>
            <w:tcW w:w="2880" w:type="dxa"/>
          </w:tcPr>
          <w:p w14:paraId="0F698E40" w14:textId="77777777" w:rsidR="00382715" w:rsidRPr="00546FBC" w:rsidRDefault="00382715" w:rsidP="00640A6E">
            <w:pPr>
              <w:rPr>
                <w:bCs/>
                <w:szCs w:val="24"/>
              </w:rPr>
            </w:pPr>
            <w:r w:rsidRPr="00546FBC">
              <w:rPr>
                <w:bCs/>
                <w:szCs w:val="24"/>
              </w:rPr>
              <w:t>Description</w:t>
            </w:r>
          </w:p>
        </w:tc>
        <w:tc>
          <w:tcPr>
            <w:tcW w:w="2509" w:type="dxa"/>
          </w:tcPr>
          <w:p w14:paraId="5F82EBE3" w14:textId="77777777" w:rsidR="00382715" w:rsidRPr="00546FBC" w:rsidRDefault="00382715" w:rsidP="00640A6E">
            <w:pPr>
              <w:rPr>
                <w:bCs/>
                <w:szCs w:val="24"/>
              </w:rPr>
            </w:pPr>
            <w:r w:rsidRPr="00546FBC">
              <w:rPr>
                <w:bCs/>
                <w:szCs w:val="24"/>
              </w:rPr>
              <w:t>User/Actor (Roles)</w:t>
            </w:r>
          </w:p>
        </w:tc>
      </w:tr>
      <w:tr w:rsidR="00382715" w:rsidRPr="00546FBC" w14:paraId="02826A22" w14:textId="77777777" w:rsidTr="00640A6E">
        <w:trPr>
          <w:trHeight w:val="784"/>
        </w:trPr>
        <w:tc>
          <w:tcPr>
            <w:tcW w:w="2521" w:type="dxa"/>
          </w:tcPr>
          <w:p w14:paraId="6F41F29E" w14:textId="77777777" w:rsidR="00382715" w:rsidRPr="00546FBC" w:rsidRDefault="00382715" w:rsidP="00640A6E">
            <w:pPr>
              <w:jc w:val="both"/>
              <w:rPr>
                <w:b w:val="0"/>
                <w:szCs w:val="24"/>
              </w:rPr>
            </w:pPr>
            <w:r w:rsidRPr="00546FBC">
              <w:rPr>
                <w:b w:val="0"/>
                <w:szCs w:val="24"/>
              </w:rPr>
              <w:t>Enter and view dashboard interface</w:t>
            </w:r>
          </w:p>
        </w:tc>
        <w:tc>
          <w:tcPr>
            <w:tcW w:w="2880" w:type="dxa"/>
          </w:tcPr>
          <w:p w14:paraId="50059D72" w14:textId="365A8445" w:rsidR="00382715" w:rsidRPr="00546FBC" w:rsidRDefault="00382715" w:rsidP="00640A6E">
            <w:pPr>
              <w:jc w:val="both"/>
              <w:rPr>
                <w:b w:val="0"/>
                <w:szCs w:val="24"/>
              </w:rPr>
            </w:pPr>
            <w:r w:rsidRPr="00546FBC">
              <w:rPr>
                <w:b w:val="0"/>
                <w:szCs w:val="24"/>
              </w:rPr>
              <w:t xml:space="preserve">The </w:t>
            </w:r>
            <w:r w:rsidR="00CA2024" w:rsidRPr="00546FBC">
              <w:rPr>
                <w:b w:val="0"/>
                <w:bCs/>
                <w:szCs w:val="24"/>
              </w:rPr>
              <w:t xml:space="preserve">user/actor </w:t>
            </w:r>
            <w:r w:rsidRPr="00546FBC">
              <w:rPr>
                <w:b w:val="0"/>
                <w:szCs w:val="24"/>
              </w:rPr>
              <w:t>enters the dashboard after logging in to the system and views the dashboard interface.</w:t>
            </w:r>
          </w:p>
        </w:tc>
        <w:tc>
          <w:tcPr>
            <w:tcW w:w="2509" w:type="dxa"/>
          </w:tcPr>
          <w:p w14:paraId="0275F69C" w14:textId="77777777" w:rsidR="00382715" w:rsidRPr="00546FBC" w:rsidRDefault="00382715" w:rsidP="00DF0C77">
            <w:pPr>
              <w:jc w:val="both"/>
              <w:rPr>
                <w:b w:val="0"/>
                <w:szCs w:val="24"/>
              </w:rPr>
            </w:pPr>
            <w:r w:rsidRPr="00546FBC">
              <w:rPr>
                <w:b w:val="0"/>
                <w:szCs w:val="24"/>
              </w:rPr>
              <w:t>Owner, Worker, and Veterinarian</w:t>
            </w:r>
          </w:p>
        </w:tc>
      </w:tr>
    </w:tbl>
    <w:p w14:paraId="619D87EC" w14:textId="77777777" w:rsidR="006E38B1" w:rsidRPr="00546FBC" w:rsidRDefault="006E38B1" w:rsidP="00382715">
      <w:pPr>
        <w:jc w:val="both"/>
        <w:rPr>
          <w:rFonts w:cs="Times New Roman"/>
          <w:bCs/>
          <w:szCs w:val="24"/>
          <w:lang w:eastAsia="en-PH"/>
        </w:rPr>
      </w:pPr>
    </w:p>
    <w:p w14:paraId="6D720F68" w14:textId="6992B34F" w:rsidR="00382715" w:rsidRPr="00546FBC" w:rsidRDefault="00382715" w:rsidP="00382715">
      <w:pPr>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9</w:t>
      </w:r>
      <w:r w:rsidRPr="00546FBC">
        <w:rPr>
          <w:rFonts w:cs="Times New Roman"/>
          <w:bCs/>
          <w:szCs w:val="24"/>
          <w:lang w:eastAsia="en-PH"/>
        </w:rPr>
        <w:t>: Event Decomposition of the Piggery Management System Dashboard Module</w:t>
      </w:r>
    </w:p>
    <w:p w14:paraId="55E9D7CB" w14:textId="72794B9C" w:rsidR="00B417F2" w:rsidRPr="00546FBC" w:rsidRDefault="00750798" w:rsidP="00382715">
      <w:pPr>
        <w:rPr>
          <w:rFonts w:cs="Times New Roman"/>
          <w:bCs/>
          <w:szCs w:val="24"/>
          <w:lang w:eastAsia="en-PH"/>
        </w:rPr>
      </w:pPr>
      <w:r w:rsidRPr="00546FBC">
        <w:rPr>
          <w:b w:val="0"/>
          <w:bCs/>
          <w:noProof/>
        </w:rPr>
        <w:drawing>
          <wp:anchor distT="0" distB="0" distL="114300" distR="114300" simplePos="0" relativeHeight="251997696" behindDoc="1" locked="0" layoutInCell="1" allowOverlap="1" wp14:anchorId="0769F9EC" wp14:editId="17C93E7B">
            <wp:simplePos x="0" y="0"/>
            <wp:positionH relativeFrom="column">
              <wp:posOffset>571500</wp:posOffset>
            </wp:positionH>
            <wp:positionV relativeFrom="paragraph">
              <wp:posOffset>29845</wp:posOffset>
            </wp:positionV>
            <wp:extent cx="4229100" cy="2608924"/>
            <wp:effectExtent l="0" t="0" r="0" b="0"/>
            <wp:wrapNone/>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29100" cy="26089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C5EAF0" w14:textId="15563694" w:rsidR="00382715" w:rsidRPr="00546FBC" w:rsidRDefault="00382715" w:rsidP="00382715">
      <w:pPr>
        <w:jc w:val="both"/>
        <w:rPr>
          <w:rFonts w:cs="Times New Roman"/>
          <w:bCs/>
          <w:szCs w:val="24"/>
          <w:lang w:eastAsia="en-PH"/>
        </w:rPr>
      </w:pPr>
    </w:p>
    <w:p w14:paraId="02D2D13B" w14:textId="21E7D9C8" w:rsidR="00382715" w:rsidRPr="00546FBC" w:rsidRDefault="00382715" w:rsidP="00382715">
      <w:pPr>
        <w:jc w:val="both"/>
        <w:rPr>
          <w:rFonts w:cs="Times New Roman"/>
          <w:bCs/>
          <w:szCs w:val="24"/>
          <w:lang w:eastAsia="en-PH"/>
        </w:rPr>
      </w:pPr>
    </w:p>
    <w:p w14:paraId="6CB18851" w14:textId="79FB7D12" w:rsidR="00382715" w:rsidRPr="00546FBC" w:rsidRDefault="00382715" w:rsidP="00382715">
      <w:pPr>
        <w:jc w:val="both"/>
        <w:rPr>
          <w:rFonts w:cs="Times New Roman"/>
          <w:bCs/>
          <w:szCs w:val="24"/>
          <w:lang w:eastAsia="en-PH"/>
        </w:rPr>
      </w:pPr>
      <w:r w:rsidRPr="00546FBC">
        <w:rPr>
          <w:rFonts w:cs="Times New Roman"/>
          <w:bCs/>
          <w:szCs w:val="24"/>
          <w:lang w:eastAsia="en-PH"/>
        </w:rPr>
        <w:tab/>
      </w:r>
      <w:r w:rsidRPr="00546FBC">
        <w:rPr>
          <w:rFonts w:cs="Times New Roman"/>
          <w:bCs/>
          <w:szCs w:val="24"/>
          <w:lang w:eastAsia="en-PH"/>
        </w:rPr>
        <w:tab/>
      </w:r>
      <w:r w:rsidRPr="00546FBC">
        <w:rPr>
          <w:rFonts w:cs="Times New Roman"/>
          <w:bCs/>
          <w:szCs w:val="24"/>
          <w:lang w:eastAsia="en-PH"/>
        </w:rPr>
        <w:tab/>
      </w:r>
    </w:p>
    <w:p w14:paraId="71C77AFE" w14:textId="14E00DAC" w:rsidR="00382715" w:rsidRPr="00546FBC" w:rsidRDefault="00382715" w:rsidP="00382715">
      <w:pPr>
        <w:spacing w:line="360" w:lineRule="auto"/>
        <w:rPr>
          <w:rFonts w:cs="Times New Roman"/>
          <w:bCs/>
          <w:szCs w:val="24"/>
          <w:lang w:eastAsia="en-PH"/>
        </w:rPr>
      </w:pPr>
    </w:p>
    <w:p w14:paraId="14C78FEA" w14:textId="6C26EDFB" w:rsidR="00B417F2" w:rsidRPr="00546FBC" w:rsidRDefault="00B417F2" w:rsidP="00382715">
      <w:pPr>
        <w:spacing w:line="360" w:lineRule="auto"/>
        <w:rPr>
          <w:rFonts w:cs="Times New Roman"/>
          <w:bCs/>
          <w:szCs w:val="24"/>
          <w:lang w:eastAsia="en-PH"/>
        </w:rPr>
      </w:pPr>
    </w:p>
    <w:p w14:paraId="2C84AB39" w14:textId="78A9790E" w:rsidR="00B417F2" w:rsidRPr="00546FBC" w:rsidRDefault="00B417F2" w:rsidP="00382715">
      <w:pPr>
        <w:spacing w:line="360" w:lineRule="auto"/>
        <w:rPr>
          <w:rFonts w:cs="Times New Roman"/>
          <w:bCs/>
          <w:szCs w:val="24"/>
          <w:lang w:eastAsia="en-PH"/>
        </w:rPr>
      </w:pPr>
    </w:p>
    <w:p w14:paraId="1895F5A4" w14:textId="4BFD4941" w:rsidR="00B417F2" w:rsidRPr="00546FBC" w:rsidRDefault="00B417F2" w:rsidP="00382715">
      <w:pPr>
        <w:spacing w:line="360" w:lineRule="auto"/>
        <w:rPr>
          <w:rFonts w:cs="Times New Roman"/>
          <w:bCs/>
          <w:szCs w:val="24"/>
          <w:lang w:eastAsia="en-PH"/>
        </w:rPr>
      </w:pPr>
    </w:p>
    <w:p w14:paraId="4EF010B0" w14:textId="6ABD141D" w:rsidR="00B417F2" w:rsidRPr="00546FBC" w:rsidRDefault="00B417F2" w:rsidP="00382715">
      <w:pPr>
        <w:spacing w:line="360" w:lineRule="auto"/>
        <w:rPr>
          <w:rFonts w:cs="Times New Roman"/>
          <w:bCs/>
          <w:szCs w:val="24"/>
          <w:lang w:eastAsia="en-PH"/>
        </w:rPr>
      </w:pPr>
    </w:p>
    <w:p w14:paraId="2334A137" w14:textId="507D1D57" w:rsidR="00B417F2" w:rsidRPr="00546FBC" w:rsidRDefault="00B417F2" w:rsidP="00382715">
      <w:pPr>
        <w:spacing w:line="360" w:lineRule="auto"/>
        <w:rPr>
          <w:rFonts w:cs="Times New Roman"/>
          <w:bCs/>
          <w:szCs w:val="24"/>
          <w:lang w:eastAsia="en-PH"/>
        </w:rPr>
      </w:pPr>
    </w:p>
    <w:p w14:paraId="6ADB67B9" w14:textId="6A0DFF48" w:rsidR="00750798" w:rsidRPr="00546FBC" w:rsidRDefault="00750798" w:rsidP="00382715">
      <w:pPr>
        <w:spacing w:line="360" w:lineRule="auto"/>
        <w:rPr>
          <w:rFonts w:cs="Times New Roman"/>
          <w:bCs/>
          <w:szCs w:val="24"/>
          <w:lang w:eastAsia="en-PH"/>
        </w:rPr>
      </w:pPr>
    </w:p>
    <w:p w14:paraId="36075588" w14:textId="77777777" w:rsidR="00750798" w:rsidRPr="00546FBC" w:rsidRDefault="00750798" w:rsidP="00382715">
      <w:pPr>
        <w:spacing w:line="360" w:lineRule="auto"/>
        <w:rPr>
          <w:rFonts w:cs="Times New Roman"/>
          <w:bCs/>
          <w:szCs w:val="24"/>
          <w:lang w:eastAsia="en-PH"/>
        </w:rPr>
      </w:pPr>
    </w:p>
    <w:p w14:paraId="60750C51" w14:textId="7873423F" w:rsidR="00382715" w:rsidRPr="00546FBC" w:rsidRDefault="00382715" w:rsidP="00B417F2">
      <w:pPr>
        <w:spacing w:line="360"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35</w:t>
      </w:r>
      <w:r w:rsidRPr="00546FBC">
        <w:rPr>
          <w:rFonts w:cs="Times New Roman"/>
          <w:bCs/>
          <w:szCs w:val="24"/>
          <w:lang w:eastAsia="en-PH"/>
        </w:rPr>
        <w:t xml:space="preserve">: Use Case Diagram involving the Owner, Worker, and Veterinarian of Piggery Management System </w:t>
      </w:r>
      <w:r w:rsidR="006021C7" w:rsidRPr="00546FBC">
        <w:rPr>
          <w:rFonts w:cs="Times New Roman"/>
          <w:bCs/>
          <w:szCs w:val="24"/>
          <w:lang w:eastAsia="en-PH"/>
        </w:rPr>
        <w:t xml:space="preserve">of </w:t>
      </w:r>
      <w:r w:rsidRPr="00546FBC">
        <w:rPr>
          <w:rFonts w:cs="Times New Roman"/>
          <w:bCs/>
          <w:szCs w:val="24"/>
          <w:lang w:eastAsia="en-PH"/>
        </w:rPr>
        <w:t>Dashboard Module</w:t>
      </w:r>
    </w:p>
    <w:p w14:paraId="707C4E41" w14:textId="05718208" w:rsidR="00750798" w:rsidRPr="00546FBC" w:rsidRDefault="00750798" w:rsidP="00B417F2">
      <w:pPr>
        <w:spacing w:line="360" w:lineRule="auto"/>
        <w:rPr>
          <w:rFonts w:cs="Times New Roman"/>
          <w:bCs/>
          <w:szCs w:val="24"/>
          <w:lang w:eastAsia="en-PH"/>
        </w:rPr>
      </w:pPr>
      <w:r w:rsidRPr="00546FBC">
        <w:rPr>
          <w:b w:val="0"/>
          <w:noProof/>
        </w:rPr>
        <w:drawing>
          <wp:anchor distT="0" distB="0" distL="114300" distR="114300" simplePos="0" relativeHeight="251984384" behindDoc="1" locked="0" layoutInCell="1" allowOverlap="1" wp14:anchorId="2768CDDD" wp14:editId="60372203">
            <wp:simplePos x="0" y="0"/>
            <wp:positionH relativeFrom="column">
              <wp:posOffset>-2735</wp:posOffset>
            </wp:positionH>
            <wp:positionV relativeFrom="paragraph">
              <wp:posOffset>128221</wp:posOffset>
            </wp:positionV>
            <wp:extent cx="5486400" cy="2305050"/>
            <wp:effectExtent l="0" t="0" r="0" b="0"/>
            <wp:wrapNone/>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noFill/>
                    <a:ln>
                      <a:noFill/>
                    </a:ln>
                  </pic:spPr>
                </pic:pic>
              </a:graphicData>
            </a:graphic>
          </wp:anchor>
        </w:drawing>
      </w:r>
    </w:p>
    <w:p w14:paraId="78220D08" w14:textId="5B8481B9" w:rsidR="00382715" w:rsidRPr="00546FBC" w:rsidRDefault="00382715" w:rsidP="00382715">
      <w:pPr>
        <w:rPr>
          <w:rFonts w:cs="Times New Roman"/>
          <w:szCs w:val="24"/>
          <w:lang w:eastAsia="en-PH"/>
        </w:rPr>
      </w:pPr>
    </w:p>
    <w:p w14:paraId="4D5AE85D" w14:textId="77777777" w:rsidR="00382715" w:rsidRPr="00546FBC" w:rsidRDefault="00382715" w:rsidP="00382715">
      <w:pPr>
        <w:rPr>
          <w:rFonts w:cs="Times New Roman"/>
          <w:szCs w:val="24"/>
          <w:lang w:eastAsia="en-PH"/>
        </w:rPr>
      </w:pPr>
    </w:p>
    <w:p w14:paraId="33910663" w14:textId="77777777" w:rsidR="00382715" w:rsidRPr="00546FBC" w:rsidRDefault="00382715" w:rsidP="00382715">
      <w:pPr>
        <w:rPr>
          <w:rFonts w:cs="Times New Roman"/>
          <w:szCs w:val="24"/>
          <w:lang w:eastAsia="en-PH"/>
        </w:rPr>
      </w:pPr>
    </w:p>
    <w:p w14:paraId="5DAECC32" w14:textId="77777777" w:rsidR="00382715" w:rsidRPr="00546FBC" w:rsidRDefault="00382715" w:rsidP="00382715">
      <w:pPr>
        <w:rPr>
          <w:rFonts w:cs="Times New Roman"/>
          <w:szCs w:val="24"/>
          <w:lang w:eastAsia="en-PH"/>
        </w:rPr>
      </w:pPr>
    </w:p>
    <w:p w14:paraId="15DC77E7" w14:textId="77777777" w:rsidR="00382715" w:rsidRPr="00546FBC" w:rsidRDefault="00382715" w:rsidP="00382715">
      <w:pPr>
        <w:rPr>
          <w:rFonts w:cs="Times New Roman"/>
          <w:szCs w:val="24"/>
          <w:lang w:eastAsia="en-PH"/>
        </w:rPr>
      </w:pPr>
    </w:p>
    <w:p w14:paraId="45F0954F" w14:textId="77777777" w:rsidR="00382715" w:rsidRPr="00546FBC" w:rsidRDefault="00382715" w:rsidP="00382715">
      <w:pPr>
        <w:rPr>
          <w:rFonts w:cs="Times New Roman"/>
          <w:szCs w:val="24"/>
          <w:lang w:eastAsia="en-PH"/>
        </w:rPr>
      </w:pPr>
    </w:p>
    <w:p w14:paraId="399CE0F9" w14:textId="77777777" w:rsidR="00382715" w:rsidRPr="00546FBC" w:rsidRDefault="00382715" w:rsidP="00382715">
      <w:pPr>
        <w:rPr>
          <w:rFonts w:cs="Times New Roman"/>
          <w:szCs w:val="24"/>
          <w:lang w:eastAsia="en-PH"/>
        </w:rPr>
      </w:pPr>
    </w:p>
    <w:p w14:paraId="526F922A" w14:textId="77777777" w:rsidR="00382715" w:rsidRPr="00546FBC" w:rsidRDefault="00382715" w:rsidP="00382715">
      <w:pPr>
        <w:rPr>
          <w:rFonts w:cs="Times New Roman"/>
          <w:szCs w:val="24"/>
          <w:lang w:eastAsia="en-PH"/>
        </w:rPr>
      </w:pPr>
    </w:p>
    <w:p w14:paraId="1D4729B4" w14:textId="77777777" w:rsidR="00382715" w:rsidRPr="00546FBC" w:rsidRDefault="00382715" w:rsidP="00382715">
      <w:pPr>
        <w:rPr>
          <w:rFonts w:cs="Times New Roman"/>
          <w:szCs w:val="24"/>
          <w:lang w:eastAsia="en-PH"/>
        </w:rPr>
      </w:pPr>
    </w:p>
    <w:p w14:paraId="4E17AD11" w14:textId="77777777" w:rsidR="00382715" w:rsidRPr="00546FBC" w:rsidRDefault="00382715" w:rsidP="00382715">
      <w:pPr>
        <w:rPr>
          <w:rFonts w:cs="Times New Roman"/>
          <w:szCs w:val="24"/>
          <w:lang w:eastAsia="en-PH"/>
        </w:rPr>
      </w:pPr>
    </w:p>
    <w:p w14:paraId="7D57345F" w14:textId="77777777" w:rsidR="00382715" w:rsidRPr="00546FBC" w:rsidRDefault="00382715" w:rsidP="00382715">
      <w:pPr>
        <w:rPr>
          <w:noProof/>
        </w:rPr>
      </w:pPr>
    </w:p>
    <w:p w14:paraId="1581207E" w14:textId="77777777" w:rsidR="00382715" w:rsidRPr="00546FBC" w:rsidRDefault="00382715" w:rsidP="00382715">
      <w:pPr>
        <w:tabs>
          <w:tab w:val="left" w:pos="2325"/>
          <w:tab w:val="center" w:pos="4320"/>
        </w:tabs>
        <w:jc w:val="left"/>
        <w:rPr>
          <w:noProof/>
        </w:rPr>
      </w:pPr>
      <w:r w:rsidRPr="00546FBC">
        <w:rPr>
          <w:noProof/>
        </w:rPr>
        <w:tab/>
      </w:r>
    </w:p>
    <w:p w14:paraId="15C83E8B" w14:textId="77777777" w:rsidR="00382715" w:rsidRPr="00546FBC" w:rsidRDefault="00382715" w:rsidP="00382715">
      <w:pPr>
        <w:jc w:val="both"/>
        <w:rPr>
          <w:noProof/>
        </w:rPr>
      </w:pPr>
    </w:p>
    <w:p w14:paraId="3E1419E3" w14:textId="77777777" w:rsidR="00382715" w:rsidRPr="00546FBC" w:rsidRDefault="00382715" w:rsidP="00382715">
      <w:pPr>
        <w:rPr>
          <w:rFonts w:cs="Times New Roman"/>
          <w:szCs w:val="24"/>
          <w:lang w:eastAsia="en-PH"/>
        </w:rPr>
      </w:pPr>
    </w:p>
    <w:p w14:paraId="14B2D2A8" w14:textId="25772F5C" w:rsidR="00F003FC" w:rsidRPr="00546FBC" w:rsidRDefault="00382715" w:rsidP="00460ED3">
      <w:pPr>
        <w:tabs>
          <w:tab w:val="left" w:pos="3100"/>
          <w:tab w:val="center" w:pos="4320"/>
        </w:tabs>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36</w:t>
      </w:r>
      <w:r w:rsidRPr="00546FBC">
        <w:rPr>
          <w:rFonts w:cs="Times New Roman"/>
          <w:bCs/>
          <w:szCs w:val="24"/>
          <w:lang w:eastAsia="en-PH"/>
        </w:rPr>
        <w:t>: Activity Diagram of View Dashboard Interface of Dashboard Module Use Case</w:t>
      </w:r>
    </w:p>
    <w:p w14:paraId="6919B67D" w14:textId="6BFABBE0"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Cage Management Module</w:t>
      </w:r>
    </w:p>
    <w:tbl>
      <w:tblPr>
        <w:tblStyle w:val="TableGrid"/>
        <w:tblW w:w="7938" w:type="dxa"/>
        <w:tblInd w:w="704" w:type="dxa"/>
        <w:tblLook w:val="04A0" w:firstRow="1" w:lastRow="0" w:firstColumn="1" w:lastColumn="0" w:noHBand="0" w:noVBand="1"/>
      </w:tblPr>
      <w:tblGrid>
        <w:gridCol w:w="2322"/>
        <w:gridCol w:w="2948"/>
        <w:gridCol w:w="2668"/>
      </w:tblGrid>
      <w:tr w:rsidR="008318BF" w:rsidRPr="00546FBC" w14:paraId="3F65B36E" w14:textId="77777777" w:rsidTr="001E5884">
        <w:trPr>
          <w:trHeight w:val="362"/>
        </w:trPr>
        <w:tc>
          <w:tcPr>
            <w:tcW w:w="2322" w:type="dxa"/>
          </w:tcPr>
          <w:p w14:paraId="774C4AA9" w14:textId="77777777" w:rsidR="008318BF" w:rsidRPr="00546FBC" w:rsidRDefault="008318BF" w:rsidP="001E5884">
            <w:pPr>
              <w:spacing w:line="360" w:lineRule="auto"/>
              <w:rPr>
                <w:szCs w:val="24"/>
              </w:rPr>
            </w:pPr>
            <w:r w:rsidRPr="00546FBC">
              <w:rPr>
                <w:szCs w:val="24"/>
              </w:rPr>
              <w:t>Use Case</w:t>
            </w:r>
          </w:p>
        </w:tc>
        <w:tc>
          <w:tcPr>
            <w:tcW w:w="2948" w:type="dxa"/>
          </w:tcPr>
          <w:p w14:paraId="44D92783" w14:textId="77777777" w:rsidR="008318BF" w:rsidRPr="00546FBC" w:rsidRDefault="008318BF" w:rsidP="001E5884">
            <w:pPr>
              <w:spacing w:line="360" w:lineRule="auto"/>
              <w:rPr>
                <w:szCs w:val="24"/>
              </w:rPr>
            </w:pPr>
            <w:r w:rsidRPr="00546FBC">
              <w:rPr>
                <w:szCs w:val="24"/>
              </w:rPr>
              <w:t>Description</w:t>
            </w:r>
          </w:p>
        </w:tc>
        <w:tc>
          <w:tcPr>
            <w:tcW w:w="2668" w:type="dxa"/>
          </w:tcPr>
          <w:p w14:paraId="59CD98A4" w14:textId="77777777" w:rsidR="008318BF" w:rsidRPr="00546FBC" w:rsidRDefault="008318BF" w:rsidP="001E5884">
            <w:pPr>
              <w:spacing w:line="360" w:lineRule="auto"/>
              <w:rPr>
                <w:szCs w:val="24"/>
              </w:rPr>
            </w:pPr>
            <w:r w:rsidRPr="00546FBC">
              <w:t>User/Actor (Roles)</w:t>
            </w:r>
          </w:p>
        </w:tc>
      </w:tr>
      <w:tr w:rsidR="008318BF" w:rsidRPr="00546FBC" w14:paraId="5398F0E9" w14:textId="77777777" w:rsidTr="001E5884">
        <w:trPr>
          <w:trHeight w:val="739"/>
        </w:trPr>
        <w:tc>
          <w:tcPr>
            <w:tcW w:w="2322" w:type="dxa"/>
          </w:tcPr>
          <w:p w14:paraId="305D8C92" w14:textId="594B6061" w:rsidR="008318BF" w:rsidRPr="00546FBC" w:rsidRDefault="008318BF" w:rsidP="001E5884">
            <w:pPr>
              <w:spacing w:line="360" w:lineRule="auto"/>
              <w:jc w:val="both"/>
              <w:rPr>
                <w:b w:val="0"/>
                <w:bCs/>
                <w:szCs w:val="24"/>
              </w:rPr>
            </w:pPr>
            <w:r w:rsidRPr="00546FBC">
              <w:rPr>
                <w:b w:val="0"/>
                <w:bCs/>
                <w:szCs w:val="24"/>
              </w:rPr>
              <w:t xml:space="preserve">Create </w:t>
            </w:r>
            <w:r w:rsidR="009D6AAE" w:rsidRPr="00546FBC">
              <w:rPr>
                <w:b w:val="0"/>
                <w:bCs/>
                <w:szCs w:val="24"/>
              </w:rPr>
              <w:t>Cage</w:t>
            </w:r>
            <w:r w:rsidRPr="00546FBC">
              <w:rPr>
                <w:b w:val="0"/>
                <w:bCs/>
                <w:szCs w:val="24"/>
              </w:rPr>
              <w:t xml:space="preserve"> </w:t>
            </w:r>
          </w:p>
        </w:tc>
        <w:tc>
          <w:tcPr>
            <w:tcW w:w="2948" w:type="dxa"/>
          </w:tcPr>
          <w:p w14:paraId="0FE67C95" w14:textId="070E0FAE"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enters the </w:t>
            </w:r>
            <w:r w:rsidR="009D6AAE" w:rsidRPr="00546FBC">
              <w:rPr>
                <w:b w:val="0"/>
                <w:bCs/>
                <w:szCs w:val="24"/>
              </w:rPr>
              <w:t xml:space="preserve">cage </w:t>
            </w:r>
            <w:r w:rsidRPr="00546FBC">
              <w:rPr>
                <w:b w:val="0"/>
                <w:bCs/>
                <w:szCs w:val="24"/>
              </w:rPr>
              <w:t>details to register.</w:t>
            </w:r>
          </w:p>
        </w:tc>
        <w:tc>
          <w:tcPr>
            <w:tcW w:w="2668" w:type="dxa"/>
          </w:tcPr>
          <w:p w14:paraId="184614CE" w14:textId="11AC9D95" w:rsidR="008318BF" w:rsidRPr="00546FBC" w:rsidRDefault="008318BF" w:rsidP="001E5884">
            <w:pPr>
              <w:spacing w:line="360" w:lineRule="auto"/>
              <w:jc w:val="both"/>
              <w:rPr>
                <w:b w:val="0"/>
                <w:bCs/>
                <w:szCs w:val="24"/>
              </w:rPr>
            </w:pPr>
            <w:r w:rsidRPr="00546FBC">
              <w:rPr>
                <w:b w:val="0"/>
                <w:szCs w:val="24"/>
              </w:rPr>
              <w:t>Worker</w:t>
            </w:r>
          </w:p>
        </w:tc>
      </w:tr>
      <w:tr w:rsidR="008318BF" w:rsidRPr="00546FBC" w14:paraId="01601E02" w14:textId="77777777" w:rsidTr="001E5884">
        <w:trPr>
          <w:trHeight w:val="1101"/>
        </w:trPr>
        <w:tc>
          <w:tcPr>
            <w:tcW w:w="2322" w:type="dxa"/>
          </w:tcPr>
          <w:p w14:paraId="2D5EFED3" w14:textId="02C4FC60" w:rsidR="008318BF" w:rsidRPr="00546FBC" w:rsidRDefault="008318BF" w:rsidP="001E5884">
            <w:pPr>
              <w:spacing w:line="360" w:lineRule="auto"/>
              <w:jc w:val="both"/>
              <w:rPr>
                <w:b w:val="0"/>
                <w:bCs/>
                <w:szCs w:val="24"/>
              </w:rPr>
            </w:pPr>
            <w:r w:rsidRPr="00546FBC">
              <w:rPr>
                <w:b w:val="0"/>
                <w:bCs/>
                <w:szCs w:val="24"/>
              </w:rPr>
              <w:t xml:space="preserve">Search and View </w:t>
            </w:r>
            <w:r w:rsidR="009D6AAE" w:rsidRPr="00546FBC">
              <w:rPr>
                <w:b w:val="0"/>
                <w:bCs/>
                <w:szCs w:val="24"/>
              </w:rPr>
              <w:t>Cage</w:t>
            </w:r>
          </w:p>
        </w:tc>
        <w:tc>
          <w:tcPr>
            <w:tcW w:w="2948" w:type="dxa"/>
          </w:tcPr>
          <w:p w14:paraId="3062B8DF" w14:textId="06B8B20E"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searches for specific </w:t>
            </w:r>
            <w:r w:rsidR="009D6AAE" w:rsidRPr="00546FBC">
              <w:rPr>
                <w:b w:val="0"/>
                <w:bCs/>
                <w:szCs w:val="24"/>
              </w:rPr>
              <w:t xml:space="preserve">cage </w:t>
            </w:r>
            <w:r w:rsidRPr="00546FBC">
              <w:rPr>
                <w:b w:val="0"/>
                <w:bCs/>
                <w:szCs w:val="24"/>
              </w:rPr>
              <w:t xml:space="preserve">details and </w:t>
            </w:r>
            <w:r w:rsidR="009D6AAE" w:rsidRPr="00546FBC">
              <w:rPr>
                <w:b w:val="0"/>
                <w:bCs/>
                <w:szCs w:val="24"/>
              </w:rPr>
              <w:t>select</w:t>
            </w:r>
            <w:r w:rsidR="008F29FC" w:rsidRPr="00546FBC">
              <w:rPr>
                <w:b w:val="0"/>
                <w:bCs/>
                <w:szCs w:val="24"/>
              </w:rPr>
              <w:t>s</w:t>
            </w:r>
            <w:r w:rsidR="009D6AAE" w:rsidRPr="00546FBC">
              <w:rPr>
                <w:b w:val="0"/>
                <w:bCs/>
                <w:szCs w:val="24"/>
              </w:rPr>
              <w:t xml:space="preserve"> </w:t>
            </w:r>
            <w:r w:rsidR="008F29FC" w:rsidRPr="00546FBC">
              <w:rPr>
                <w:b w:val="0"/>
                <w:bCs/>
                <w:szCs w:val="24"/>
              </w:rPr>
              <w:t xml:space="preserve">a </w:t>
            </w:r>
            <w:r w:rsidR="009D6AAE" w:rsidRPr="00546FBC">
              <w:rPr>
                <w:b w:val="0"/>
                <w:bCs/>
                <w:szCs w:val="24"/>
              </w:rPr>
              <w:t>cage</w:t>
            </w:r>
            <w:r w:rsidRPr="00546FBC">
              <w:rPr>
                <w:b w:val="0"/>
                <w:bCs/>
                <w:szCs w:val="24"/>
              </w:rPr>
              <w:t xml:space="preserve"> to view details.</w:t>
            </w:r>
          </w:p>
        </w:tc>
        <w:tc>
          <w:tcPr>
            <w:tcW w:w="2668" w:type="dxa"/>
          </w:tcPr>
          <w:p w14:paraId="565B2325" w14:textId="3E8E1950" w:rsidR="008318BF" w:rsidRPr="00546FBC" w:rsidRDefault="008318BF" w:rsidP="001E5884">
            <w:pPr>
              <w:spacing w:line="360" w:lineRule="auto"/>
              <w:jc w:val="both"/>
              <w:rPr>
                <w:b w:val="0"/>
                <w:bCs/>
                <w:szCs w:val="24"/>
              </w:rPr>
            </w:pPr>
            <w:r w:rsidRPr="00546FBC">
              <w:rPr>
                <w:b w:val="0"/>
                <w:szCs w:val="24"/>
              </w:rPr>
              <w:t>Worker</w:t>
            </w:r>
          </w:p>
        </w:tc>
      </w:tr>
      <w:tr w:rsidR="008318BF" w:rsidRPr="00546FBC" w14:paraId="7257832D" w14:textId="77777777" w:rsidTr="001E5884">
        <w:trPr>
          <w:trHeight w:val="739"/>
        </w:trPr>
        <w:tc>
          <w:tcPr>
            <w:tcW w:w="2322" w:type="dxa"/>
          </w:tcPr>
          <w:p w14:paraId="5F6BE4DA" w14:textId="1A88EA3D" w:rsidR="008318BF" w:rsidRPr="00546FBC" w:rsidRDefault="008318BF" w:rsidP="001E5884">
            <w:pPr>
              <w:spacing w:line="360" w:lineRule="auto"/>
              <w:jc w:val="both"/>
              <w:rPr>
                <w:b w:val="0"/>
                <w:bCs/>
                <w:szCs w:val="24"/>
              </w:rPr>
            </w:pPr>
            <w:r w:rsidRPr="00546FBC">
              <w:rPr>
                <w:b w:val="0"/>
                <w:bCs/>
                <w:szCs w:val="24"/>
              </w:rPr>
              <w:t xml:space="preserve">Search and Update </w:t>
            </w:r>
            <w:r w:rsidR="009D6AAE" w:rsidRPr="00546FBC">
              <w:rPr>
                <w:b w:val="0"/>
                <w:bCs/>
                <w:szCs w:val="24"/>
              </w:rPr>
              <w:t>Cage</w:t>
            </w:r>
          </w:p>
        </w:tc>
        <w:tc>
          <w:tcPr>
            <w:tcW w:w="2948" w:type="dxa"/>
          </w:tcPr>
          <w:p w14:paraId="49376CE4" w14:textId="72E999A8"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searches for specific </w:t>
            </w:r>
            <w:r w:rsidR="009D6AAE" w:rsidRPr="00546FBC">
              <w:rPr>
                <w:b w:val="0"/>
                <w:bCs/>
                <w:szCs w:val="24"/>
              </w:rPr>
              <w:t xml:space="preserve">cage </w:t>
            </w:r>
            <w:r w:rsidRPr="00546FBC">
              <w:rPr>
                <w:b w:val="0"/>
                <w:bCs/>
                <w:szCs w:val="24"/>
              </w:rPr>
              <w:t>details</w:t>
            </w:r>
            <w:r w:rsidR="009D6AAE" w:rsidRPr="00546FBC">
              <w:rPr>
                <w:b w:val="0"/>
                <w:bCs/>
                <w:szCs w:val="24"/>
              </w:rPr>
              <w:t xml:space="preserve"> </w:t>
            </w:r>
            <w:r w:rsidR="008F29FC" w:rsidRPr="00546FBC">
              <w:rPr>
                <w:b w:val="0"/>
                <w:bCs/>
                <w:szCs w:val="24"/>
              </w:rPr>
              <w:t xml:space="preserve">and </w:t>
            </w:r>
            <w:r w:rsidR="009D6AAE" w:rsidRPr="00546FBC">
              <w:rPr>
                <w:b w:val="0"/>
                <w:bCs/>
                <w:szCs w:val="24"/>
              </w:rPr>
              <w:t>then</w:t>
            </w:r>
            <w:r w:rsidRPr="00546FBC">
              <w:rPr>
                <w:b w:val="0"/>
                <w:bCs/>
                <w:szCs w:val="24"/>
              </w:rPr>
              <w:t xml:space="preserve"> enters the </w:t>
            </w:r>
            <w:r w:rsidR="009D6AAE" w:rsidRPr="00546FBC">
              <w:rPr>
                <w:b w:val="0"/>
                <w:bCs/>
                <w:szCs w:val="24"/>
              </w:rPr>
              <w:t xml:space="preserve">cage </w:t>
            </w:r>
            <w:r w:rsidRPr="00546FBC">
              <w:rPr>
                <w:b w:val="0"/>
                <w:bCs/>
                <w:szCs w:val="24"/>
              </w:rPr>
              <w:t xml:space="preserve">details to update. </w:t>
            </w:r>
          </w:p>
        </w:tc>
        <w:tc>
          <w:tcPr>
            <w:tcW w:w="2668" w:type="dxa"/>
          </w:tcPr>
          <w:p w14:paraId="6E594922" w14:textId="51E2B8DD" w:rsidR="008318BF" w:rsidRPr="00546FBC" w:rsidRDefault="008318BF" w:rsidP="001E5884">
            <w:pPr>
              <w:spacing w:line="360" w:lineRule="auto"/>
              <w:contextualSpacing/>
              <w:jc w:val="both"/>
              <w:rPr>
                <w:b w:val="0"/>
                <w:bCs/>
                <w:szCs w:val="24"/>
              </w:rPr>
            </w:pPr>
            <w:r w:rsidRPr="00546FBC">
              <w:rPr>
                <w:b w:val="0"/>
                <w:szCs w:val="24"/>
              </w:rPr>
              <w:t>Worker</w:t>
            </w:r>
          </w:p>
        </w:tc>
      </w:tr>
      <w:tr w:rsidR="008318BF" w:rsidRPr="00546FBC" w14:paraId="576AA9FC" w14:textId="77777777" w:rsidTr="001E5884">
        <w:trPr>
          <w:trHeight w:val="1101"/>
        </w:trPr>
        <w:tc>
          <w:tcPr>
            <w:tcW w:w="2322" w:type="dxa"/>
          </w:tcPr>
          <w:p w14:paraId="22504FDC" w14:textId="33762EE7" w:rsidR="008318BF" w:rsidRPr="00546FBC" w:rsidRDefault="008318BF" w:rsidP="001E5884">
            <w:pPr>
              <w:spacing w:line="360" w:lineRule="auto"/>
              <w:jc w:val="both"/>
              <w:rPr>
                <w:b w:val="0"/>
                <w:bCs/>
                <w:szCs w:val="24"/>
              </w:rPr>
            </w:pPr>
            <w:r w:rsidRPr="00546FBC">
              <w:rPr>
                <w:b w:val="0"/>
                <w:bCs/>
                <w:szCs w:val="24"/>
              </w:rPr>
              <w:t xml:space="preserve">Search and Remove </w:t>
            </w:r>
            <w:r w:rsidR="009D6AAE" w:rsidRPr="00546FBC">
              <w:rPr>
                <w:b w:val="0"/>
                <w:bCs/>
                <w:szCs w:val="24"/>
              </w:rPr>
              <w:t>Cage</w:t>
            </w:r>
          </w:p>
        </w:tc>
        <w:tc>
          <w:tcPr>
            <w:tcW w:w="2948" w:type="dxa"/>
          </w:tcPr>
          <w:p w14:paraId="7E145DCB" w14:textId="0E2F2CFA" w:rsidR="008318BF" w:rsidRPr="00546FBC" w:rsidRDefault="008318BF" w:rsidP="001E5884">
            <w:pPr>
              <w:spacing w:line="360" w:lineRule="auto"/>
              <w:jc w:val="both"/>
              <w:rPr>
                <w:b w:val="0"/>
                <w:bCs/>
                <w:szCs w:val="24"/>
              </w:rPr>
            </w:pPr>
            <w:r w:rsidRPr="00546FBC">
              <w:rPr>
                <w:b w:val="0"/>
                <w:bCs/>
                <w:szCs w:val="24"/>
              </w:rPr>
              <w:t>The user</w:t>
            </w:r>
            <w:r w:rsidR="00B17087" w:rsidRPr="00546FBC">
              <w:rPr>
                <w:b w:val="0"/>
                <w:bCs/>
                <w:szCs w:val="24"/>
              </w:rPr>
              <w:t>/actor</w:t>
            </w:r>
            <w:r w:rsidRPr="00546FBC">
              <w:rPr>
                <w:b w:val="0"/>
                <w:bCs/>
                <w:szCs w:val="24"/>
              </w:rPr>
              <w:t xml:space="preserve"> searches </w:t>
            </w:r>
            <w:r w:rsidR="009D6AAE" w:rsidRPr="00546FBC">
              <w:rPr>
                <w:b w:val="0"/>
                <w:bCs/>
                <w:szCs w:val="24"/>
              </w:rPr>
              <w:t>cage</w:t>
            </w:r>
            <w:r w:rsidRPr="00546FBC">
              <w:rPr>
                <w:b w:val="0"/>
                <w:bCs/>
                <w:szCs w:val="24"/>
              </w:rPr>
              <w:t xml:space="preserve"> details to remove.</w:t>
            </w:r>
          </w:p>
        </w:tc>
        <w:tc>
          <w:tcPr>
            <w:tcW w:w="2668" w:type="dxa"/>
          </w:tcPr>
          <w:p w14:paraId="6E5F41C2" w14:textId="421EB0EB" w:rsidR="008318BF" w:rsidRPr="00546FBC" w:rsidRDefault="008318BF" w:rsidP="001E5884">
            <w:pPr>
              <w:spacing w:line="360" w:lineRule="auto"/>
              <w:jc w:val="both"/>
              <w:rPr>
                <w:b w:val="0"/>
                <w:bCs/>
                <w:szCs w:val="24"/>
              </w:rPr>
            </w:pPr>
            <w:r w:rsidRPr="00546FBC">
              <w:rPr>
                <w:b w:val="0"/>
                <w:szCs w:val="24"/>
              </w:rPr>
              <w:t>Worker</w:t>
            </w:r>
          </w:p>
        </w:tc>
      </w:tr>
    </w:tbl>
    <w:p w14:paraId="4F22325D" w14:textId="77777777" w:rsidR="00C24D39" w:rsidRPr="00546FBC" w:rsidRDefault="00C24D39" w:rsidP="00C24D39">
      <w:pPr>
        <w:rPr>
          <w:rFonts w:cs="Times New Roman"/>
          <w:szCs w:val="24"/>
          <w:lang w:eastAsia="en-PH"/>
        </w:rPr>
      </w:pPr>
    </w:p>
    <w:p w14:paraId="6DF301DC" w14:textId="75A2F9DC" w:rsidR="00C24D39" w:rsidRPr="00546FBC" w:rsidRDefault="00C24D39" w:rsidP="00C24D39">
      <w:pPr>
        <w:tabs>
          <w:tab w:val="left" w:pos="3860"/>
          <w:tab w:val="center" w:pos="4320"/>
        </w:tabs>
        <w:rPr>
          <w:rFonts w:cs="Times New Roman"/>
          <w:szCs w:val="24"/>
          <w:lang w:eastAsia="en-PH"/>
        </w:rPr>
      </w:pPr>
      <w:r w:rsidRPr="00546FBC">
        <w:rPr>
          <w:rFonts w:cs="Times New Roman"/>
          <w:bCs/>
          <w:szCs w:val="24"/>
          <w:lang w:eastAsia="en-PH"/>
        </w:rPr>
        <w:t xml:space="preserve">Table </w:t>
      </w:r>
      <w:r w:rsidR="00E36A0D">
        <w:rPr>
          <w:rFonts w:cs="Times New Roman"/>
          <w:bCs/>
          <w:szCs w:val="24"/>
          <w:lang w:eastAsia="en-PH"/>
        </w:rPr>
        <w:t>10</w:t>
      </w:r>
      <w:r w:rsidRPr="00546FBC">
        <w:rPr>
          <w:rFonts w:cs="Times New Roman"/>
          <w:bCs/>
          <w:szCs w:val="24"/>
          <w:lang w:eastAsia="en-PH"/>
        </w:rPr>
        <w:t xml:space="preserve">: Event Decomposition of the Piggery Management System </w:t>
      </w:r>
      <w:r w:rsidR="00372795" w:rsidRPr="00546FBC">
        <w:rPr>
          <w:rFonts w:cs="Times New Roman"/>
          <w:bCs/>
          <w:szCs w:val="24"/>
          <w:lang w:eastAsia="en-PH"/>
        </w:rPr>
        <w:t xml:space="preserve">Cage Management </w:t>
      </w:r>
      <w:r w:rsidRPr="00546FBC">
        <w:rPr>
          <w:rFonts w:cs="Times New Roman"/>
          <w:bCs/>
          <w:szCs w:val="24"/>
          <w:lang w:eastAsia="en-PH"/>
        </w:rPr>
        <w:t>Module</w:t>
      </w:r>
    </w:p>
    <w:p w14:paraId="086E158A" w14:textId="273665AF" w:rsidR="00C24D39" w:rsidRPr="00546FBC" w:rsidRDefault="00C24D39" w:rsidP="00E422F3">
      <w:pPr>
        <w:tabs>
          <w:tab w:val="left" w:pos="3100"/>
          <w:tab w:val="center" w:pos="4320"/>
        </w:tabs>
        <w:jc w:val="both"/>
        <w:rPr>
          <w:rFonts w:cs="Times New Roman"/>
          <w:noProof/>
          <w:color w:val="FF0000"/>
          <w:szCs w:val="24"/>
          <w:lang w:eastAsia="en-PH"/>
        </w:rPr>
      </w:pPr>
    </w:p>
    <w:p w14:paraId="2CBAF30B" w14:textId="6BE109C8" w:rsidR="00E422F3" w:rsidRPr="00546FBC" w:rsidRDefault="00980D76" w:rsidP="00E422F3">
      <w:pPr>
        <w:tabs>
          <w:tab w:val="left" w:pos="3100"/>
          <w:tab w:val="center" w:pos="4320"/>
        </w:tabs>
        <w:jc w:val="both"/>
        <w:rPr>
          <w:rFonts w:cs="Times New Roman"/>
          <w:noProof/>
          <w:color w:val="FF0000"/>
          <w:szCs w:val="24"/>
          <w:lang w:eastAsia="en-PH"/>
        </w:rPr>
      </w:pPr>
      <w:r w:rsidRPr="00546FBC">
        <w:rPr>
          <w:rFonts w:cs="Times New Roman"/>
          <w:noProof/>
          <w:color w:val="FF0000"/>
          <w:szCs w:val="24"/>
          <w:lang w:eastAsia="en-PH"/>
        </w:rPr>
        <w:drawing>
          <wp:anchor distT="0" distB="0" distL="114300" distR="114300" simplePos="0" relativeHeight="251998720" behindDoc="1" locked="0" layoutInCell="1" allowOverlap="1" wp14:anchorId="5471C0BB" wp14:editId="1E6EB14E">
            <wp:simplePos x="0" y="0"/>
            <wp:positionH relativeFrom="column">
              <wp:posOffset>445135</wp:posOffset>
            </wp:positionH>
            <wp:positionV relativeFrom="paragraph">
              <wp:posOffset>66040</wp:posOffset>
            </wp:positionV>
            <wp:extent cx="4587240" cy="2934970"/>
            <wp:effectExtent l="0" t="0" r="381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6">
                      <a:extLst>
                        <a:ext uri="{28A0092B-C50C-407E-A947-70E740481C1C}">
                          <a14:useLocalDpi xmlns:a14="http://schemas.microsoft.com/office/drawing/2010/main" val="0"/>
                        </a:ext>
                      </a:extLst>
                    </a:blip>
                    <a:stretch>
                      <a:fillRect/>
                    </a:stretch>
                  </pic:blipFill>
                  <pic:spPr>
                    <a:xfrm>
                      <a:off x="0" y="0"/>
                      <a:ext cx="4587240" cy="2934970"/>
                    </a:xfrm>
                    <a:prstGeom prst="rect">
                      <a:avLst/>
                    </a:prstGeom>
                  </pic:spPr>
                </pic:pic>
              </a:graphicData>
            </a:graphic>
          </wp:anchor>
        </w:drawing>
      </w:r>
    </w:p>
    <w:p w14:paraId="638AC2CF" w14:textId="670953CF" w:rsidR="00C24D39" w:rsidRPr="00546FBC" w:rsidRDefault="00C24D39" w:rsidP="00980D76">
      <w:pPr>
        <w:tabs>
          <w:tab w:val="left" w:pos="3100"/>
          <w:tab w:val="center" w:pos="4320"/>
        </w:tabs>
        <w:rPr>
          <w:rFonts w:cs="Times New Roman"/>
          <w:noProof/>
          <w:color w:val="FF0000"/>
          <w:szCs w:val="24"/>
          <w:lang w:eastAsia="en-PH"/>
        </w:rPr>
      </w:pPr>
    </w:p>
    <w:p w14:paraId="7300D803" w14:textId="77777777" w:rsidR="00980D76" w:rsidRPr="00546FBC" w:rsidRDefault="00980D76" w:rsidP="00F057D1">
      <w:pPr>
        <w:tabs>
          <w:tab w:val="left" w:pos="3100"/>
          <w:tab w:val="center" w:pos="4320"/>
        </w:tabs>
        <w:rPr>
          <w:rFonts w:cs="Times New Roman"/>
          <w:bCs/>
          <w:szCs w:val="24"/>
          <w:lang w:eastAsia="en-PH"/>
        </w:rPr>
      </w:pPr>
    </w:p>
    <w:p w14:paraId="02426195" w14:textId="77777777" w:rsidR="00980D76" w:rsidRPr="00546FBC" w:rsidRDefault="00980D76" w:rsidP="00F057D1">
      <w:pPr>
        <w:tabs>
          <w:tab w:val="left" w:pos="3100"/>
          <w:tab w:val="center" w:pos="4320"/>
        </w:tabs>
        <w:rPr>
          <w:rFonts w:cs="Times New Roman"/>
          <w:bCs/>
          <w:szCs w:val="24"/>
          <w:lang w:eastAsia="en-PH"/>
        </w:rPr>
      </w:pPr>
    </w:p>
    <w:p w14:paraId="4FD1006B" w14:textId="77777777" w:rsidR="00980D76" w:rsidRPr="00546FBC" w:rsidRDefault="00980D76" w:rsidP="00F057D1">
      <w:pPr>
        <w:tabs>
          <w:tab w:val="left" w:pos="3100"/>
          <w:tab w:val="center" w:pos="4320"/>
        </w:tabs>
        <w:rPr>
          <w:rFonts w:cs="Times New Roman"/>
          <w:bCs/>
          <w:szCs w:val="24"/>
          <w:lang w:eastAsia="en-PH"/>
        </w:rPr>
      </w:pPr>
    </w:p>
    <w:p w14:paraId="388FD7AA" w14:textId="77777777" w:rsidR="00980D76" w:rsidRPr="00546FBC" w:rsidRDefault="00980D76" w:rsidP="00F057D1">
      <w:pPr>
        <w:tabs>
          <w:tab w:val="left" w:pos="3100"/>
          <w:tab w:val="center" w:pos="4320"/>
        </w:tabs>
        <w:rPr>
          <w:rFonts w:cs="Times New Roman"/>
          <w:bCs/>
          <w:szCs w:val="24"/>
          <w:lang w:eastAsia="en-PH"/>
        </w:rPr>
      </w:pPr>
    </w:p>
    <w:p w14:paraId="2DB6221D" w14:textId="77777777" w:rsidR="00980D76" w:rsidRPr="00546FBC" w:rsidRDefault="00980D76" w:rsidP="00F057D1">
      <w:pPr>
        <w:tabs>
          <w:tab w:val="left" w:pos="3100"/>
          <w:tab w:val="center" w:pos="4320"/>
        </w:tabs>
        <w:rPr>
          <w:rFonts w:cs="Times New Roman"/>
          <w:bCs/>
          <w:szCs w:val="24"/>
          <w:lang w:eastAsia="en-PH"/>
        </w:rPr>
      </w:pPr>
    </w:p>
    <w:p w14:paraId="3765561A" w14:textId="77777777" w:rsidR="00980D76" w:rsidRPr="00546FBC" w:rsidRDefault="00980D76" w:rsidP="00F057D1">
      <w:pPr>
        <w:tabs>
          <w:tab w:val="left" w:pos="3100"/>
          <w:tab w:val="center" w:pos="4320"/>
        </w:tabs>
        <w:rPr>
          <w:rFonts w:cs="Times New Roman"/>
          <w:bCs/>
          <w:szCs w:val="24"/>
          <w:lang w:eastAsia="en-PH"/>
        </w:rPr>
      </w:pPr>
    </w:p>
    <w:p w14:paraId="624B7115" w14:textId="77777777" w:rsidR="00980D76" w:rsidRPr="00546FBC" w:rsidRDefault="00980D76" w:rsidP="00F057D1">
      <w:pPr>
        <w:tabs>
          <w:tab w:val="left" w:pos="3100"/>
          <w:tab w:val="center" w:pos="4320"/>
        </w:tabs>
        <w:rPr>
          <w:rFonts w:cs="Times New Roman"/>
          <w:bCs/>
          <w:szCs w:val="24"/>
          <w:lang w:eastAsia="en-PH"/>
        </w:rPr>
      </w:pPr>
    </w:p>
    <w:p w14:paraId="011A6A9F" w14:textId="77777777" w:rsidR="00980D76" w:rsidRPr="00546FBC" w:rsidRDefault="00980D76" w:rsidP="00F057D1">
      <w:pPr>
        <w:tabs>
          <w:tab w:val="left" w:pos="3100"/>
          <w:tab w:val="center" w:pos="4320"/>
        </w:tabs>
        <w:rPr>
          <w:rFonts w:cs="Times New Roman"/>
          <w:bCs/>
          <w:szCs w:val="24"/>
          <w:lang w:eastAsia="en-PH"/>
        </w:rPr>
      </w:pPr>
    </w:p>
    <w:p w14:paraId="54AF90FF" w14:textId="77777777" w:rsidR="00980D76" w:rsidRPr="00546FBC" w:rsidRDefault="00980D76" w:rsidP="00F057D1">
      <w:pPr>
        <w:tabs>
          <w:tab w:val="left" w:pos="3100"/>
          <w:tab w:val="center" w:pos="4320"/>
        </w:tabs>
        <w:rPr>
          <w:rFonts w:cs="Times New Roman"/>
          <w:bCs/>
          <w:szCs w:val="24"/>
          <w:lang w:eastAsia="en-PH"/>
        </w:rPr>
      </w:pPr>
    </w:p>
    <w:p w14:paraId="1D08B06D" w14:textId="77777777" w:rsidR="00980D76" w:rsidRPr="00546FBC" w:rsidRDefault="00980D76" w:rsidP="00F057D1">
      <w:pPr>
        <w:tabs>
          <w:tab w:val="left" w:pos="3100"/>
          <w:tab w:val="center" w:pos="4320"/>
        </w:tabs>
        <w:rPr>
          <w:rFonts w:cs="Times New Roman"/>
          <w:bCs/>
          <w:szCs w:val="24"/>
          <w:lang w:eastAsia="en-PH"/>
        </w:rPr>
      </w:pPr>
    </w:p>
    <w:p w14:paraId="49ED9CFD" w14:textId="77777777" w:rsidR="00980D76" w:rsidRPr="00546FBC" w:rsidRDefault="00980D76" w:rsidP="00F057D1">
      <w:pPr>
        <w:tabs>
          <w:tab w:val="left" w:pos="3100"/>
          <w:tab w:val="center" w:pos="4320"/>
        </w:tabs>
        <w:rPr>
          <w:rFonts w:cs="Times New Roman"/>
          <w:bCs/>
          <w:szCs w:val="24"/>
          <w:lang w:eastAsia="en-PH"/>
        </w:rPr>
      </w:pPr>
    </w:p>
    <w:p w14:paraId="6061F4C4" w14:textId="77777777" w:rsidR="00980D76" w:rsidRPr="00546FBC" w:rsidRDefault="00980D76" w:rsidP="00F057D1">
      <w:pPr>
        <w:tabs>
          <w:tab w:val="left" w:pos="3100"/>
          <w:tab w:val="center" w:pos="4320"/>
        </w:tabs>
        <w:rPr>
          <w:rFonts w:cs="Times New Roman"/>
          <w:bCs/>
          <w:szCs w:val="24"/>
          <w:lang w:eastAsia="en-PH"/>
        </w:rPr>
      </w:pPr>
    </w:p>
    <w:p w14:paraId="4B405A21" w14:textId="77777777" w:rsidR="00980D76" w:rsidRPr="00546FBC" w:rsidRDefault="00980D76" w:rsidP="00F057D1">
      <w:pPr>
        <w:tabs>
          <w:tab w:val="left" w:pos="3100"/>
          <w:tab w:val="center" w:pos="4320"/>
        </w:tabs>
        <w:rPr>
          <w:rFonts w:cs="Times New Roman"/>
          <w:bCs/>
          <w:szCs w:val="24"/>
          <w:lang w:eastAsia="en-PH"/>
        </w:rPr>
      </w:pPr>
    </w:p>
    <w:p w14:paraId="529B813D" w14:textId="77777777" w:rsidR="00980D76" w:rsidRPr="00546FBC" w:rsidRDefault="00980D76" w:rsidP="00F057D1">
      <w:pPr>
        <w:tabs>
          <w:tab w:val="left" w:pos="3100"/>
          <w:tab w:val="center" w:pos="4320"/>
        </w:tabs>
        <w:rPr>
          <w:rFonts w:cs="Times New Roman"/>
          <w:bCs/>
          <w:szCs w:val="24"/>
          <w:lang w:eastAsia="en-PH"/>
        </w:rPr>
      </w:pPr>
    </w:p>
    <w:p w14:paraId="20B14E0D" w14:textId="77777777" w:rsidR="00980D76" w:rsidRPr="00546FBC" w:rsidRDefault="00980D76" w:rsidP="00F057D1">
      <w:pPr>
        <w:tabs>
          <w:tab w:val="left" w:pos="3100"/>
          <w:tab w:val="center" w:pos="4320"/>
        </w:tabs>
        <w:rPr>
          <w:rFonts w:cs="Times New Roman"/>
          <w:bCs/>
          <w:szCs w:val="24"/>
          <w:lang w:eastAsia="en-PH"/>
        </w:rPr>
      </w:pPr>
    </w:p>
    <w:p w14:paraId="62D39FCC" w14:textId="77777777" w:rsidR="00980D76" w:rsidRPr="00546FBC" w:rsidRDefault="00980D76" w:rsidP="00F057D1">
      <w:pPr>
        <w:tabs>
          <w:tab w:val="left" w:pos="3100"/>
          <w:tab w:val="center" w:pos="4320"/>
        </w:tabs>
        <w:rPr>
          <w:rFonts w:cs="Times New Roman"/>
          <w:bCs/>
          <w:szCs w:val="24"/>
          <w:lang w:eastAsia="en-PH"/>
        </w:rPr>
      </w:pPr>
    </w:p>
    <w:p w14:paraId="02CA7CB6" w14:textId="28A31657" w:rsidR="00DB1112" w:rsidRPr="00546FBC" w:rsidRDefault="00C24D39" w:rsidP="00DB1112">
      <w:pPr>
        <w:tabs>
          <w:tab w:val="left" w:pos="3100"/>
          <w:tab w:val="center" w:pos="4320"/>
        </w:tabs>
        <w:rPr>
          <w:b w:val="0"/>
          <w:noProof/>
          <w:color w:val="FF0000"/>
        </w:rPr>
      </w:pPr>
      <w:r w:rsidRPr="00546FBC">
        <w:rPr>
          <w:rFonts w:cs="Times New Roman"/>
          <w:bCs/>
          <w:szCs w:val="24"/>
          <w:lang w:eastAsia="en-PH"/>
        </w:rPr>
        <w:t xml:space="preserve">Figure </w:t>
      </w:r>
      <w:r w:rsidR="00EF79F6">
        <w:rPr>
          <w:rFonts w:cs="Times New Roman"/>
          <w:bCs/>
          <w:szCs w:val="24"/>
          <w:lang w:eastAsia="en-PH"/>
        </w:rPr>
        <w:t>37</w:t>
      </w:r>
      <w:r w:rsidRPr="00546FBC">
        <w:rPr>
          <w:rFonts w:cs="Times New Roman"/>
          <w:bCs/>
          <w:szCs w:val="24"/>
          <w:lang w:eastAsia="en-PH"/>
        </w:rPr>
        <w:t xml:space="preserve">: </w:t>
      </w:r>
      <w:r w:rsidR="00DB1112" w:rsidRPr="00546FBC">
        <w:rPr>
          <w:rFonts w:cs="Times New Roman"/>
          <w:bCs/>
          <w:szCs w:val="24"/>
          <w:lang w:eastAsia="en-PH"/>
        </w:rPr>
        <w:t xml:space="preserve">Use Case Diagram involving the Worker of Piggery Management System </w:t>
      </w:r>
      <w:r w:rsidR="006021C7" w:rsidRPr="00546FBC">
        <w:rPr>
          <w:rFonts w:cs="Times New Roman"/>
          <w:bCs/>
          <w:szCs w:val="24"/>
          <w:lang w:eastAsia="en-PH"/>
        </w:rPr>
        <w:t xml:space="preserve">of </w:t>
      </w:r>
      <w:r w:rsidR="00DB1112" w:rsidRPr="00546FBC">
        <w:rPr>
          <w:rFonts w:cs="Times New Roman"/>
          <w:bCs/>
          <w:szCs w:val="24"/>
          <w:lang w:eastAsia="en-PH"/>
        </w:rPr>
        <w:t>Cage Management Module</w:t>
      </w:r>
      <w:r w:rsidR="00DB1112" w:rsidRPr="00546FBC">
        <w:rPr>
          <w:b w:val="0"/>
          <w:noProof/>
          <w:color w:val="FF0000"/>
        </w:rPr>
        <w:t xml:space="preserve"> </w:t>
      </w:r>
    </w:p>
    <w:p w14:paraId="1190CE07" w14:textId="4E8FEED7" w:rsidR="00431B59" w:rsidRPr="00546FBC" w:rsidRDefault="00431B59" w:rsidP="00DB1112">
      <w:pPr>
        <w:tabs>
          <w:tab w:val="left" w:pos="3100"/>
          <w:tab w:val="center" w:pos="4320"/>
        </w:tabs>
        <w:rPr>
          <w:rFonts w:cs="Times New Roman"/>
          <w:noProof/>
          <w:color w:val="FF0000"/>
          <w:szCs w:val="24"/>
          <w:lang w:eastAsia="en-PH"/>
        </w:rPr>
      </w:pPr>
      <w:r w:rsidRPr="00546FBC">
        <w:rPr>
          <w:b w:val="0"/>
          <w:noProof/>
          <w:color w:val="FF0000"/>
        </w:rPr>
        <w:lastRenderedPageBreak/>
        <w:drawing>
          <wp:anchor distT="0" distB="0" distL="114300" distR="114300" simplePos="0" relativeHeight="251942400" behindDoc="1" locked="0" layoutInCell="1" allowOverlap="1" wp14:anchorId="1A0A4FAE" wp14:editId="67FAA3A7">
            <wp:simplePos x="0" y="0"/>
            <wp:positionH relativeFrom="column">
              <wp:posOffset>342900</wp:posOffset>
            </wp:positionH>
            <wp:positionV relativeFrom="paragraph">
              <wp:posOffset>-45720</wp:posOffset>
            </wp:positionV>
            <wp:extent cx="4914900" cy="5067922"/>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14900" cy="50679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4605B" w14:textId="40116D15" w:rsidR="00431B59" w:rsidRPr="00546FBC" w:rsidRDefault="00431B59" w:rsidP="00C24D39">
      <w:pPr>
        <w:rPr>
          <w:rFonts w:cs="Times New Roman"/>
          <w:noProof/>
          <w:color w:val="FF0000"/>
          <w:szCs w:val="24"/>
          <w:lang w:eastAsia="en-PH"/>
        </w:rPr>
      </w:pPr>
    </w:p>
    <w:p w14:paraId="7792994A" w14:textId="4E0FA3D8" w:rsidR="00431B59" w:rsidRPr="00546FBC" w:rsidRDefault="00431B59" w:rsidP="00C24D39">
      <w:pPr>
        <w:rPr>
          <w:rFonts w:cs="Times New Roman"/>
          <w:noProof/>
          <w:color w:val="FF0000"/>
          <w:szCs w:val="24"/>
          <w:lang w:eastAsia="en-PH"/>
        </w:rPr>
      </w:pPr>
    </w:p>
    <w:p w14:paraId="490D67F7" w14:textId="225A480C" w:rsidR="00431B59" w:rsidRPr="00546FBC" w:rsidRDefault="00431B59" w:rsidP="00C24D39">
      <w:pPr>
        <w:rPr>
          <w:rFonts w:cs="Times New Roman"/>
          <w:noProof/>
          <w:color w:val="FF0000"/>
          <w:szCs w:val="24"/>
          <w:lang w:eastAsia="en-PH"/>
        </w:rPr>
      </w:pPr>
    </w:p>
    <w:p w14:paraId="7C8ABB9D" w14:textId="714C6C45" w:rsidR="00431B59" w:rsidRPr="00546FBC" w:rsidRDefault="00431B59" w:rsidP="00C24D39">
      <w:pPr>
        <w:rPr>
          <w:rFonts w:cs="Times New Roman"/>
          <w:noProof/>
          <w:color w:val="FF0000"/>
          <w:szCs w:val="24"/>
          <w:lang w:eastAsia="en-PH"/>
        </w:rPr>
      </w:pPr>
    </w:p>
    <w:p w14:paraId="1BE2852F" w14:textId="77777777" w:rsidR="00431B59" w:rsidRPr="00546FBC" w:rsidRDefault="00431B59" w:rsidP="00C24D39">
      <w:pPr>
        <w:rPr>
          <w:rFonts w:cs="Times New Roman"/>
          <w:noProof/>
          <w:color w:val="FF0000"/>
          <w:szCs w:val="24"/>
          <w:lang w:eastAsia="en-PH"/>
        </w:rPr>
      </w:pPr>
    </w:p>
    <w:p w14:paraId="055B41D3" w14:textId="77777777" w:rsidR="00431B59" w:rsidRPr="00546FBC" w:rsidRDefault="00431B59" w:rsidP="0063571F">
      <w:pPr>
        <w:spacing w:after="160" w:line="259" w:lineRule="auto"/>
        <w:rPr>
          <w:rFonts w:cs="Times New Roman"/>
          <w:bCs/>
          <w:szCs w:val="24"/>
          <w:lang w:eastAsia="en-PH"/>
        </w:rPr>
      </w:pPr>
    </w:p>
    <w:p w14:paraId="1F8AA737" w14:textId="77777777" w:rsidR="00431B59" w:rsidRPr="00546FBC" w:rsidRDefault="00431B59" w:rsidP="0063571F">
      <w:pPr>
        <w:spacing w:after="160" w:line="259" w:lineRule="auto"/>
        <w:rPr>
          <w:rFonts w:cs="Times New Roman"/>
          <w:bCs/>
          <w:szCs w:val="24"/>
          <w:lang w:eastAsia="en-PH"/>
        </w:rPr>
      </w:pPr>
    </w:p>
    <w:p w14:paraId="4BE6954A" w14:textId="77777777" w:rsidR="00431B59" w:rsidRPr="00546FBC" w:rsidRDefault="00431B59" w:rsidP="0063571F">
      <w:pPr>
        <w:spacing w:after="160" w:line="259" w:lineRule="auto"/>
        <w:rPr>
          <w:rFonts w:cs="Times New Roman"/>
          <w:bCs/>
          <w:szCs w:val="24"/>
          <w:lang w:eastAsia="en-PH"/>
        </w:rPr>
      </w:pPr>
    </w:p>
    <w:p w14:paraId="01BA1E89" w14:textId="77777777" w:rsidR="00431B59" w:rsidRPr="00546FBC" w:rsidRDefault="00431B59" w:rsidP="0063571F">
      <w:pPr>
        <w:spacing w:after="160" w:line="259" w:lineRule="auto"/>
        <w:rPr>
          <w:rFonts w:cs="Times New Roman"/>
          <w:bCs/>
          <w:szCs w:val="24"/>
          <w:lang w:eastAsia="en-PH"/>
        </w:rPr>
      </w:pPr>
    </w:p>
    <w:p w14:paraId="09D083F6" w14:textId="77777777" w:rsidR="00431B59" w:rsidRPr="00546FBC" w:rsidRDefault="00431B59" w:rsidP="0063571F">
      <w:pPr>
        <w:spacing w:after="160" w:line="259" w:lineRule="auto"/>
        <w:rPr>
          <w:rFonts w:cs="Times New Roman"/>
          <w:bCs/>
          <w:szCs w:val="24"/>
          <w:lang w:eastAsia="en-PH"/>
        </w:rPr>
      </w:pPr>
    </w:p>
    <w:p w14:paraId="3B5DEB3C" w14:textId="77777777" w:rsidR="00431B59" w:rsidRPr="00546FBC" w:rsidRDefault="00431B59" w:rsidP="0063571F">
      <w:pPr>
        <w:spacing w:after="160" w:line="259" w:lineRule="auto"/>
        <w:rPr>
          <w:rFonts w:cs="Times New Roman"/>
          <w:bCs/>
          <w:szCs w:val="24"/>
          <w:lang w:eastAsia="en-PH"/>
        </w:rPr>
      </w:pPr>
    </w:p>
    <w:p w14:paraId="76F04BC2" w14:textId="77777777" w:rsidR="00431B59" w:rsidRPr="00546FBC" w:rsidRDefault="00431B59" w:rsidP="0063571F">
      <w:pPr>
        <w:spacing w:after="160" w:line="259" w:lineRule="auto"/>
        <w:rPr>
          <w:rFonts w:cs="Times New Roman"/>
          <w:bCs/>
          <w:szCs w:val="24"/>
          <w:lang w:eastAsia="en-PH"/>
        </w:rPr>
      </w:pPr>
    </w:p>
    <w:p w14:paraId="735C9D9D" w14:textId="77777777" w:rsidR="00431B59" w:rsidRPr="00546FBC" w:rsidRDefault="00431B59" w:rsidP="0063571F">
      <w:pPr>
        <w:spacing w:after="160" w:line="259" w:lineRule="auto"/>
        <w:rPr>
          <w:rFonts w:cs="Times New Roman"/>
          <w:bCs/>
          <w:szCs w:val="24"/>
          <w:lang w:eastAsia="en-PH"/>
        </w:rPr>
      </w:pPr>
    </w:p>
    <w:p w14:paraId="7775E364" w14:textId="77777777" w:rsidR="00431B59" w:rsidRPr="00546FBC" w:rsidRDefault="00431B59" w:rsidP="0063571F">
      <w:pPr>
        <w:spacing w:after="160" w:line="259" w:lineRule="auto"/>
        <w:rPr>
          <w:rFonts w:cs="Times New Roman"/>
          <w:bCs/>
          <w:szCs w:val="24"/>
          <w:lang w:eastAsia="en-PH"/>
        </w:rPr>
      </w:pPr>
    </w:p>
    <w:p w14:paraId="4AE8B09A" w14:textId="77777777" w:rsidR="00431B59" w:rsidRPr="00546FBC" w:rsidRDefault="00431B59" w:rsidP="0063571F">
      <w:pPr>
        <w:spacing w:after="160" w:line="259" w:lineRule="auto"/>
        <w:rPr>
          <w:rFonts w:cs="Times New Roman"/>
          <w:bCs/>
          <w:szCs w:val="24"/>
          <w:lang w:eastAsia="en-PH"/>
        </w:rPr>
      </w:pPr>
    </w:p>
    <w:p w14:paraId="36A9696D" w14:textId="77777777" w:rsidR="00431B59" w:rsidRPr="00546FBC" w:rsidRDefault="00431B59" w:rsidP="0063571F">
      <w:pPr>
        <w:spacing w:after="160" w:line="259" w:lineRule="auto"/>
        <w:rPr>
          <w:rFonts w:cs="Times New Roman"/>
          <w:bCs/>
          <w:szCs w:val="24"/>
          <w:lang w:eastAsia="en-PH"/>
        </w:rPr>
      </w:pPr>
    </w:p>
    <w:p w14:paraId="1A578B1C" w14:textId="77777777" w:rsidR="00431B59" w:rsidRPr="00546FBC" w:rsidRDefault="00431B59" w:rsidP="0063571F">
      <w:pPr>
        <w:spacing w:after="160" w:line="259" w:lineRule="auto"/>
        <w:rPr>
          <w:rFonts w:cs="Times New Roman"/>
          <w:bCs/>
          <w:szCs w:val="24"/>
          <w:lang w:eastAsia="en-PH"/>
        </w:rPr>
      </w:pPr>
    </w:p>
    <w:p w14:paraId="7887FBA1" w14:textId="77777777" w:rsidR="00431B59" w:rsidRPr="00546FBC" w:rsidRDefault="00431B59" w:rsidP="0063571F">
      <w:pPr>
        <w:spacing w:after="160" w:line="259" w:lineRule="auto"/>
        <w:rPr>
          <w:rFonts w:cs="Times New Roman"/>
          <w:bCs/>
          <w:szCs w:val="24"/>
          <w:lang w:eastAsia="en-PH"/>
        </w:rPr>
      </w:pPr>
    </w:p>
    <w:p w14:paraId="2DF7DDB6" w14:textId="77777777" w:rsidR="00AB0FD2" w:rsidRPr="00546FBC" w:rsidRDefault="00AB0FD2" w:rsidP="00AB0FD2">
      <w:pPr>
        <w:spacing w:after="160" w:line="259" w:lineRule="auto"/>
        <w:jc w:val="both"/>
        <w:rPr>
          <w:rFonts w:cs="Times New Roman"/>
          <w:bCs/>
          <w:szCs w:val="24"/>
          <w:lang w:eastAsia="en-PH"/>
        </w:rPr>
      </w:pPr>
    </w:p>
    <w:p w14:paraId="3BE0962A" w14:textId="1A7D73A0" w:rsidR="0063571F" w:rsidRPr="00546FBC" w:rsidRDefault="0063571F" w:rsidP="0063571F">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38</w:t>
      </w:r>
      <w:r w:rsidRPr="00546FBC">
        <w:rPr>
          <w:rFonts w:cs="Times New Roman"/>
          <w:bCs/>
          <w:szCs w:val="24"/>
          <w:lang w:eastAsia="en-PH"/>
        </w:rPr>
        <w:t xml:space="preserve">: Activity Diagram of </w:t>
      </w:r>
      <w:r w:rsidR="00431B59" w:rsidRPr="00546FBC">
        <w:rPr>
          <w:rFonts w:cs="Times New Roman"/>
          <w:bCs/>
          <w:szCs w:val="24"/>
          <w:lang w:eastAsia="en-PH"/>
        </w:rPr>
        <w:t>Create</w:t>
      </w:r>
      <w:r w:rsidRPr="00546FBC">
        <w:rPr>
          <w:rFonts w:cs="Times New Roman"/>
          <w:bCs/>
          <w:szCs w:val="24"/>
          <w:lang w:eastAsia="en-PH"/>
        </w:rPr>
        <w:t xml:space="preserve"> </w:t>
      </w:r>
      <w:r w:rsidR="00431B59" w:rsidRPr="00546FBC">
        <w:rPr>
          <w:rFonts w:cs="Times New Roman"/>
          <w:bCs/>
          <w:szCs w:val="24"/>
          <w:lang w:eastAsia="en-PH"/>
        </w:rPr>
        <w:t>Cage</w:t>
      </w:r>
      <w:r w:rsidRPr="00546FBC">
        <w:rPr>
          <w:rFonts w:cs="Times New Roman"/>
          <w:bCs/>
          <w:szCs w:val="24"/>
          <w:lang w:eastAsia="en-PH"/>
        </w:rPr>
        <w:t xml:space="preserve"> of </w:t>
      </w:r>
      <w:r w:rsidR="00431B59" w:rsidRPr="00546FBC">
        <w:rPr>
          <w:rFonts w:cs="Times New Roman"/>
          <w:bCs/>
          <w:szCs w:val="24"/>
          <w:lang w:eastAsia="en-PH"/>
        </w:rPr>
        <w:t>Cage Management</w:t>
      </w:r>
      <w:r w:rsidRPr="00546FBC">
        <w:rPr>
          <w:rFonts w:cs="Times New Roman"/>
          <w:bCs/>
          <w:szCs w:val="24"/>
          <w:lang w:eastAsia="en-PH"/>
        </w:rPr>
        <w:t xml:space="preserve"> Module Use Case</w:t>
      </w:r>
    </w:p>
    <w:p w14:paraId="3197E3D0" w14:textId="2B0B63C0" w:rsidR="00C24D39" w:rsidRPr="00546FBC" w:rsidRDefault="00C24D39" w:rsidP="00C24D39">
      <w:pPr>
        <w:rPr>
          <w:rFonts w:cs="Times New Roman"/>
          <w:noProof/>
          <w:color w:val="FF0000"/>
          <w:szCs w:val="24"/>
          <w:lang w:eastAsia="en-PH"/>
        </w:rPr>
      </w:pPr>
    </w:p>
    <w:p w14:paraId="6EFE97A3" w14:textId="77777777" w:rsidR="00C24D39" w:rsidRPr="00546FBC" w:rsidRDefault="00C24D39" w:rsidP="00C24D39">
      <w:pPr>
        <w:rPr>
          <w:rFonts w:cs="Times New Roman"/>
          <w:noProof/>
          <w:color w:val="FF0000"/>
          <w:szCs w:val="24"/>
          <w:lang w:eastAsia="en-PH"/>
        </w:rPr>
      </w:pPr>
    </w:p>
    <w:p w14:paraId="2A9715D4" w14:textId="476D8763" w:rsidR="00C24D39" w:rsidRPr="00546FBC" w:rsidRDefault="00C24D39" w:rsidP="00C24D39">
      <w:pPr>
        <w:rPr>
          <w:rFonts w:cs="Times New Roman"/>
          <w:noProof/>
          <w:color w:val="FF0000"/>
          <w:szCs w:val="24"/>
          <w:lang w:eastAsia="en-PH"/>
        </w:rPr>
      </w:pPr>
    </w:p>
    <w:p w14:paraId="4FEFC824" w14:textId="3CDDEB7D" w:rsidR="00C24D39" w:rsidRPr="00546FBC" w:rsidRDefault="00C24D39" w:rsidP="00C24D39">
      <w:pPr>
        <w:rPr>
          <w:rFonts w:cs="Times New Roman"/>
          <w:noProof/>
          <w:color w:val="FF0000"/>
          <w:szCs w:val="24"/>
          <w:lang w:eastAsia="en-PH"/>
        </w:rPr>
      </w:pPr>
    </w:p>
    <w:p w14:paraId="289FEF28" w14:textId="0899B311" w:rsidR="00C24D39" w:rsidRPr="00546FBC" w:rsidRDefault="00C24D39" w:rsidP="00C24D39">
      <w:pPr>
        <w:rPr>
          <w:rFonts w:cs="Times New Roman"/>
          <w:noProof/>
          <w:color w:val="FF0000"/>
          <w:szCs w:val="24"/>
          <w:lang w:eastAsia="en-PH"/>
        </w:rPr>
      </w:pPr>
    </w:p>
    <w:p w14:paraId="0B7741DC" w14:textId="19016403" w:rsidR="00C24D39" w:rsidRPr="00546FBC" w:rsidRDefault="00C24D39">
      <w:pPr>
        <w:spacing w:after="160" w:line="259" w:lineRule="auto"/>
        <w:jc w:val="left"/>
        <w:rPr>
          <w:rFonts w:cs="Times New Roman"/>
          <w:noProof/>
          <w:color w:val="FF0000"/>
          <w:szCs w:val="24"/>
          <w:lang w:eastAsia="en-PH"/>
        </w:rPr>
      </w:pPr>
      <w:r w:rsidRPr="00546FBC">
        <w:rPr>
          <w:rFonts w:cs="Times New Roman"/>
          <w:noProof/>
          <w:color w:val="FF0000"/>
          <w:szCs w:val="24"/>
          <w:lang w:eastAsia="en-PH"/>
        </w:rPr>
        <w:br w:type="page"/>
      </w:r>
    </w:p>
    <w:p w14:paraId="65669936" w14:textId="7438B5E1" w:rsidR="00AB0FD2" w:rsidRPr="00546FBC" w:rsidRDefault="00AB0FD2">
      <w:pPr>
        <w:spacing w:after="160" w:line="259" w:lineRule="auto"/>
        <w:jc w:val="left"/>
        <w:rPr>
          <w:rFonts w:cs="Times New Roman"/>
          <w:noProof/>
          <w:color w:val="FF0000"/>
          <w:szCs w:val="24"/>
          <w:lang w:eastAsia="en-PH"/>
        </w:rPr>
      </w:pPr>
      <w:r w:rsidRPr="00546FBC">
        <w:rPr>
          <w:b w:val="0"/>
          <w:noProof/>
          <w:color w:val="FF0000"/>
        </w:rPr>
        <w:lastRenderedPageBreak/>
        <w:drawing>
          <wp:anchor distT="0" distB="0" distL="114300" distR="114300" simplePos="0" relativeHeight="251943424" behindDoc="1" locked="0" layoutInCell="1" allowOverlap="1" wp14:anchorId="5C7D039E" wp14:editId="15653A6D">
            <wp:simplePos x="0" y="0"/>
            <wp:positionH relativeFrom="column">
              <wp:posOffset>342900</wp:posOffset>
            </wp:positionH>
            <wp:positionV relativeFrom="paragraph">
              <wp:posOffset>0</wp:posOffset>
            </wp:positionV>
            <wp:extent cx="4874612" cy="5029200"/>
            <wp:effectExtent l="0" t="0" r="0" b="0"/>
            <wp:wrapNone/>
            <wp:docPr id="68" name="Picture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7461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60302" w14:textId="775E0B5C" w:rsidR="00AB0FD2" w:rsidRPr="00546FBC" w:rsidRDefault="00AB0FD2">
      <w:pPr>
        <w:spacing w:after="160" w:line="259" w:lineRule="auto"/>
        <w:jc w:val="left"/>
        <w:rPr>
          <w:rFonts w:cs="Times New Roman"/>
          <w:noProof/>
          <w:color w:val="FF0000"/>
          <w:szCs w:val="24"/>
          <w:lang w:eastAsia="en-PH"/>
        </w:rPr>
      </w:pPr>
    </w:p>
    <w:p w14:paraId="269103E6" w14:textId="77777777" w:rsidR="00AB0FD2" w:rsidRPr="00546FBC" w:rsidRDefault="00AB0FD2" w:rsidP="00AB0FD2">
      <w:pPr>
        <w:spacing w:after="160" w:line="259" w:lineRule="auto"/>
        <w:rPr>
          <w:rFonts w:cs="Times New Roman"/>
          <w:bCs/>
          <w:szCs w:val="24"/>
          <w:lang w:eastAsia="en-PH"/>
        </w:rPr>
      </w:pPr>
    </w:p>
    <w:p w14:paraId="13ACF027" w14:textId="77777777" w:rsidR="00AB0FD2" w:rsidRPr="00546FBC" w:rsidRDefault="00AB0FD2" w:rsidP="00AB0FD2">
      <w:pPr>
        <w:spacing w:after="160" w:line="259" w:lineRule="auto"/>
        <w:rPr>
          <w:rFonts w:cs="Times New Roman"/>
          <w:bCs/>
          <w:szCs w:val="24"/>
          <w:lang w:eastAsia="en-PH"/>
        </w:rPr>
      </w:pPr>
    </w:p>
    <w:p w14:paraId="63EC3E8C" w14:textId="77777777" w:rsidR="00AB0FD2" w:rsidRPr="00546FBC" w:rsidRDefault="00AB0FD2" w:rsidP="00AB0FD2">
      <w:pPr>
        <w:spacing w:after="160" w:line="259" w:lineRule="auto"/>
        <w:rPr>
          <w:rFonts w:cs="Times New Roman"/>
          <w:bCs/>
          <w:szCs w:val="24"/>
          <w:lang w:eastAsia="en-PH"/>
        </w:rPr>
      </w:pPr>
    </w:p>
    <w:p w14:paraId="2014A9B2" w14:textId="77777777" w:rsidR="00AB0FD2" w:rsidRPr="00546FBC" w:rsidRDefault="00AB0FD2" w:rsidP="00AB0FD2">
      <w:pPr>
        <w:spacing w:after="160" w:line="259" w:lineRule="auto"/>
        <w:rPr>
          <w:rFonts w:cs="Times New Roman"/>
          <w:bCs/>
          <w:szCs w:val="24"/>
          <w:lang w:eastAsia="en-PH"/>
        </w:rPr>
      </w:pPr>
    </w:p>
    <w:p w14:paraId="5C1E9F66" w14:textId="77777777" w:rsidR="00AB0FD2" w:rsidRPr="00546FBC" w:rsidRDefault="00AB0FD2" w:rsidP="00AB0FD2">
      <w:pPr>
        <w:spacing w:after="160" w:line="259" w:lineRule="auto"/>
        <w:rPr>
          <w:rFonts w:cs="Times New Roman"/>
          <w:bCs/>
          <w:szCs w:val="24"/>
          <w:lang w:eastAsia="en-PH"/>
        </w:rPr>
      </w:pPr>
    </w:p>
    <w:p w14:paraId="3498F491" w14:textId="77777777" w:rsidR="00AB0FD2" w:rsidRPr="00546FBC" w:rsidRDefault="00AB0FD2" w:rsidP="00AB0FD2">
      <w:pPr>
        <w:spacing w:after="160" w:line="259" w:lineRule="auto"/>
        <w:rPr>
          <w:rFonts w:cs="Times New Roman"/>
          <w:bCs/>
          <w:szCs w:val="24"/>
          <w:lang w:eastAsia="en-PH"/>
        </w:rPr>
      </w:pPr>
    </w:p>
    <w:p w14:paraId="5CD87224" w14:textId="77777777" w:rsidR="00AB0FD2" w:rsidRPr="00546FBC" w:rsidRDefault="00AB0FD2" w:rsidP="00AB0FD2">
      <w:pPr>
        <w:spacing w:after="160" w:line="259" w:lineRule="auto"/>
        <w:rPr>
          <w:rFonts w:cs="Times New Roman"/>
          <w:bCs/>
          <w:szCs w:val="24"/>
          <w:lang w:eastAsia="en-PH"/>
        </w:rPr>
      </w:pPr>
    </w:p>
    <w:p w14:paraId="688CF51B" w14:textId="77777777" w:rsidR="00AB0FD2" w:rsidRPr="00546FBC" w:rsidRDefault="00AB0FD2" w:rsidP="00AB0FD2">
      <w:pPr>
        <w:spacing w:after="160" w:line="259" w:lineRule="auto"/>
        <w:rPr>
          <w:rFonts w:cs="Times New Roman"/>
          <w:bCs/>
          <w:szCs w:val="24"/>
          <w:lang w:eastAsia="en-PH"/>
        </w:rPr>
      </w:pPr>
    </w:p>
    <w:p w14:paraId="695D8BBA" w14:textId="77777777" w:rsidR="00AB0FD2" w:rsidRPr="00546FBC" w:rsidRDefault="00AB0FD2" w:rsidP="00AB0FD2">
      <w:pPr>
        <w:spacing w:after="160" w:line="259" w:lineRule="auto"/>
        <w:rPr>
          <w:rFonts w:cs="Times New Roman"/>
          <w:bCs/>
          <w:szCs w:val="24"/>
          <w:lang w:eastAsia="en-PH"/>
        </w:rPr>
      </w:pPr>
    </w:p>
    <w:p w14:paraId="06D315C4" w14:textId="77777777" w:rsidR="00AB0FD2" w:rsidRPr="00546FBC" w:rsidRDefault="00AB0FD2" w:rsidP="00AB0FD2">
      <w:pPr>
        <w:spacing w:after="160" w:line="259" w:lineRule="auto"/>
        <w:rPr>
          <w:rFonts w:cs="Times New Roman"/>
          <w:bCs/>
          <w:szCs w:val="24"/>
          <w:lang w:eastAsia="en-PH"/>
        </w:rPr>
      </w:pPr>
    </w:p>
    <w:p w14:paraId="1720F753" w14:textId="77777777" w:rsidR="00AB0FD2" w:rsidRPr="00546FBC" w:rsidRDefault="00AB0FD2" w:rsidP="00AB0FD2">
      <w:pPr>
        <w:spacing w:after="160" w:line="259" w:lineRule="auto"/>
        <w:rPr>
          <w:rFonts w:cs="Times New Roman"/>
          <w:bCs/>
          <w:szCs w:val="24"/>
          <w:lang w:eastAsia="en-PH"/>
        </w:rPr>
      </w:pPr>
    </w:p>
    <w:p w14:paraId="76315E1B" w14:textId="77777777" w:rsidR="00AB0FD2" w:rsidRPr="00546FBC" w:rsidRDefault="00AB0FD2" w:rsidP="00AB0FD2">
      <w:pPr>
        <w:spacing w:after="160" w:line="259" w:lineRule="auto"/>
        <w:rPr>
          <w:rFonts w:cs="Times New Roman"/>
          <w:bCs/>
          <w:szCs w:val="24"/>
          <w:lang w:eastAsia="en-PH"/>
        </w:rPr>
      </w:pPr>
    </w:p>
    <w:p w14:paraId="58C7F37E" w14:textId="77777777" w:rsidR="00AB0FD2" w:rsidRPr="00546FBC" w:rsidRDefault="00AB0FD2" w:rsidP="00AB0FD2">
      <w:pPr>
        <w:spacing w:after="160" w:line="259" w:lineRule="auto"/>
        <w:rPr>
          <w:rFonts w:cs="Times New Roman"/>
          <w:bCs/>
          <w:szCs w:val="24"/>
          <w:lang w:eastAsia="en-PH"/>
        </w:rPr>
      </w:pPr>
    </w:p>
    <w:p w14:paraId="4C08B040" w14:textId="77777777" w:rsidR="00AB0FD2" w:rsidRPr="00546FBC" w:rsidRDefault="00AB0FD2" w:rsidP="00AB0FD2">
      <w:pPr>
        <w:spacing w:after="160" w:line="259" w:lineRule="auto"/>
        <w:rPr>
          <w:rFonts w:cs="Times New Roman"/>
          <w:bCs/>
          <w:szCs w:val="24"/>
          <w:lang w:eastAsia="en-PH"/>
        </w:rPr>
      </w:pPr>
    </w:p>
    <w:p w14:paraId="3371E485" w14:textId="77777777" w:rsidR="00AB0FD2" w:rsidRPr="00546FBC" w:rsidRDefault="00AB0FD2" w:rsidP="00AB0FD2">
      <w:pPr>
        <w:spacing w:after="160" w:line="259" w:lineRule="auto"/>
        <w:rPr>
          <w:rFonts w:cs="Times New Roman"/>
          <w:bCs/>
          <w:szCs w:val="24"/>
          <w:lang w:eastAsia="en-PH"/>
        </w:rPr>
      </w:pPr>
    </w:p>
    <w:p w14:paraId="68C7A393" w14:textId="77777777" w:rsidR="00AB0FD2" w:rsidRPr="00546FBC" w:rsidRDefault="00AB0FD2" w:rsidP="00AB0FD2">
      <w:pPr>
        <w:spacing w:after="160" w:line="259" w:lineRule="auto"/>
        <w:rPr>
          <w:rFonts w:cs="Times New Roman"/>
          <w:bCs/>
          <w:szCs w:val="24"/>
          <w:lang w:eastAsia="en-PH"/>
        </w:rPr>
      </w:pPr>
    </w:p>
    <w:p w14:paraId="0109FBA7" w14:textId="0C38224C" w:rsidR="00AB0FD2" w:rsidRPr="00546FBC" w:rsidRDefault="00AB0FD2" w:rsidP="00AB0FD2">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39</w:t>
      </w:r>
      <w:r w:rsidRPr="00546FBC">
        <w:rPr>
          <w:rFonts w:cs="Times New Roman"/>
          <w:bCs/>
          <w:szCs w:val="24"/>
          <w:lang w:eastAsia="en-PH"/>
        </w:rPr>
        <w:t xml:space="preserve">: Activity Diagram of </w:t>
      </w:r>
      <w:r w:rsidR="00B31070" w:rsidRPr="00546FBC">
        <w:rPr>
          <w:rFonts w:cs="Times New Roman"/>
          <w:bCs/>
          <w:szCs w:val="24"/>
          <w:lang w:eastAsia="en-PH"/>
        </w:rPr>
        <w:t>Search and View</w:t>
      </w:r>
      <w:r w:rsidRPr="00546FBC">
        <w:rPr>
          <w:rFonts w:cs="Times New Roman"/>
          <w:bCs/>
          <w:szCs w:val="24"/>
          <w:lang w:eastAsia="en-PH"/>
        </w:rPr>
        <w:t xml:space="preserve"> Cage of Cage Management Module Use Case</w:t>
      </w:r>
    </w:p>
    <w:p w14:paraId="6DE6CBFE" w14:textId="4A2CCDFA" w:rsidR="00AB0FD2" w:rsidRPr="00546FBC" w:rsidRDefault="00AB0FD2">
      <w:pPr>
        <w:spacing w:after="160" w:line="259" w:lineRule="auto"/>
        <w:jc w:val="left"/>
        <w:rPr>
          <w:rFonts w:cs="Times New Roman"/>
          <w:noProof/>
          <w:color w:val="FF0000"/>
          <w:szCs w:val="24"/>
          <w:lang w:eastAsia="en-PH"/>
        </w:rPr>
      </w:pPr>
    </w:p>
    <w:p w14:paraId="33E6CFA8" w14:textId="38B91FB9" w:rsidR="00AB0FD2" w:rsidRPr="00546FBC" w:rsidRDefault="00AB0FD2">
      <w:pPr>
        <w:spacing w:after="160" w:line="259" w:lineRule="auto"/>
        <w:jc w:val="left"/>
        <w:rPr>
          <w:rFonts w:cs="Times New Roman"/>
          <w:noProof/>
          <w:color w:val="FF0000"/>
          <w:szCs w:val="24"/>
          <w:lang w:eastAsia="en-PH"/>
        </w:rPr>
      </w:pPr>
    </w:p>
    <w:p w14:paraId="3102BED2" w14:textId="515F441F" w:rsidR="00AB0FD2" w:rsidRPr="00546FBC" w:rsidRDefault="00AB0FD2">
      <w:pPr>
        <w:spacing w:after="160" w:line="259" w:lineRule="auto"/>
        <w:jc w:val="left"/>
        <w:rPr>
          <w:rFonts w:cs="Times New Roman"/>
          <w:noProof/>
          <w:color w:val="FF0000"/>
          <w:szCs w:val="24"/>
          <w:lang w:eastAsia="en-PH"/>
        </w:rPr>
      </w:pPr>
    </w:p>
    <w:p w14:paraId="4EC53E31" w14:textId="7FEFAAF9" w:rsidR="00AB0FD2" w:rsidRPr="00546FBC" w:rsidRDefault="00AB0FD2">
      <w:pPr>
        <w:spacing w:after="160" w:line="259" w:lineRule="auto"/>
        <w:jc w:val="left"/>
        <w:rPr>
          <w:rFonts w:cs="Times New Roman"/>
          <w:noProof/>
          <w:color w:val="FF0000"/>
          <w:szCs w:val="24"/>
          <w:lang w:eastAsia="en-PH"/>
        </w:rPr>
      </w:pPr>
    </w:p>
    <w:p w14:paraId="287F161C" w14:textId="39A7A601" w:rsidR="00AB0FD2" w:rsidRPr="00546FBC" w:rsidRDefault="00AB0FD2">
      <w:pPr>
        <w:spacing w:after="160" w:line="259" w:lineRule="auto"/>
        <w:jc w:val="left"/>
        <w:rPr>
          <w:rFonts w:cs="Times New Roman"/>
          <w:noProof/>
          <w:color w:val="FF0000"/>
          <w:szCs w:val="24"/>
          <w:lang w:eastAsia="en-PH"/>
        </w:rPr>
      </w:pPr>
    </w:p>
    <w:p w14:paraId="6F9838D8" w14:textId="3DC9B76C" w:rsidR="00B912F8" w:rsidRPr="00546FBC" w:rsidRDefault="00B912F8">
      <w:pPr>
        <w:spacing w:after="160" w:line="259" w:lineRule="auto"/>
        <w:jc w:val="left"/>
        <w:rPr>
          <w:rFonts w:cs="Times New Roman"/>
          <w:noProof/>
          <w:color w:val="FF0000"/>
          <w:szCs w:val="24"/>
          <w:lang w:eastAsia="en-PH"/>
        </w:rPr>
      </w:pPr>
    </w:p>
    <w:p w14:paraId="7E8E74EF" w14:textId="3A28F8B3" w:rsidR="00B912F8" w:rsidRPr="00546FBC" w:rsidRDefault="00B912F8">
      <w:pPr>
        <w:spacing w:after="160" w:line="259" w:lineRule="auto"/>
        <w:jc w:val="left"/>
        <w:rPr>
          <w:rFonts w:cs="Times New Roman"/>
          <w:noProof/>
          <w:color w:val="FF0000"/>
          <w:szCs w:val="24"/>
          <w:lang w:eastAsia="en-PH"/>
        </w:rPr>
      </w:pPr>
    </w:p>
    <w:p w14:paraId="50D9B8E1" w14:textId="4B965F03" w:rsidR="00B912F8" w:rsidRPr="00546FBC" w:rsidRDefault="00B912F8">
      <w:pPr>
        <w:spacing w:after="160" w:line="259" w:lineRule="auto"/>
        <w:jc w:val="left"/>
        <w:rPr>
          <w:rFonts w:cs="Times New Roman"/>
          <w:noProof/>
          <w:color w:val="FF0000"/>
          <w:szCs w:val="24"/>
          <w:lang w:eastAsia="en-PH"/>
        </w:rPr>
      </w:pPr>
    </w:p>
    <w:p w14:paraId="62C7D6AC" w14:textId="2783637F" w:rsidR="00B912F8" w:rsidRPr="00546FBC" w:rsidRDefault="00B912F8">
      <w:pPr>
        <w:spacing w:after="160" w:line="259" w:lineRule="auto"/>
        <w:jc w:val="left"/>
        <w:rPr>
          <w:rFonts w:cs="Times New Roman"/>
          <w:noProof/>
          <w:color w:val="FF0000"/>
          <w:szCs w:val="24"/>
          <w:lang w:eastAsia="en-PH"/>
        </w:rPr>
      </w:pPr>
    </w:p>
    <w:p w14:paraId="0215310F" w14:textId="57BCF1FD" w:rsidR="00B912F8" w:rsidRPr="00546FBC" w:rsidRDefault="00B912F8" w:rsidP="00B912F8">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4448" behindDoc="1" locked="0" layoutInCell="1" allowOverlap="1" wp14:anchorId="2E017AF3" wp14:editId="677F2BA1">
            <wp:simplePos x="0" y="0"/>
            <wp:positionH relativeFrom="column">
              <wp:posOffset>342900</wp:posOffset>
            </wp:positionH>
            <wp:positionV relativeFrom="paragraph">
              <wp:posOffset>118110</wp:posOffset>
            </wp:positionV>
            <wp:extent cx="4914900" cy="5211273"/>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14900" cy="52112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D41A0" w14:textId="104F10D2" w:rsidR="00B912F8" w:rsidRPr="00546FBC" w:rsidRDefault="00B912F8" w:rsidP="00B912F8">
      <w:pPr>
        <w:spacing w:after="160" w:line="259" w:lineRule="auto"/>
        <w:rPr>
          <w:rFonts w:cs="Times New Roman"/>
          <w:bCs/>
          <w:szCs w:val="24"/>
          <w:lang w:eastAsia="en-PH"/>
        </w:rPr>
      </w:pPr>
    </w:p>
    <w:p w14:paraId="0C6A81D6" w14:textId="46201470" w:rsidR="00B912F8" w:rsidRPr="00546FBC" w:rsidRDefault="00B912F8" w:rsidP="00B912F8">
      <w:pPr>
        <w:spacing w:after="160" w:line="259" w:lineRule="auto"/>
        <w:rPr>
          <w:rFonts w:cs="Times New Roman"/>
          <w:bCs/>
          <w:szCs w:val="24"/>
          <w:lang w:eastAsia="en-PH"/>
        </w:rPr>
      </w:pPr>
    </w:p>
    <w:p w14:paraId="3D883E19" w14:textId="30BA17EF" w:rsidR="00B912F8" w:rsidRPr="00546FBC" w:rsidRDefault="00B912F8" w:rsidP="00B912F8">
      <w:pPr>
        <w:spacing w:after="160" w:line="259" w:lineRule="auto"/>
        <w:rPr>
          <w:rFonts w:cs="Times New Roman"/>
          <w:bCs/>
          <w:szCs w:val="24"/>
          <w:lang w:eastAsia="en-PH"/>
        </w:rPr>
      </w:pPr>
    </w:p>
    <w:p w14:paraId="0EFECFFA" w14:textId="5FA145FE" w:rsidR="00B912F8" w:rsidRPr="00546FBC" w:rsidRDefault="00B912F8" w:rsidP="00B912F8">
      <w:pPr>
        <w:spacing w:after="160" w:line="259" w:lineRule="auto"/>
        <w:rPr>
          <w:rFonts w:cs="Times New Roman"/>
          <w:bCs/>
          <w:szCs w:val="24"/>
          <w:lang w:eastAsia="en-PH"/>
        </w:rPr>
      </w:pPr>
    </w:p>
    <w:p w14:paraId="472E5EBA" w14:textId="77777777" w:rsidR="00B912F8" w:rsidRPr="00546FBC" w:rsidRDefault="00B912F8" w:rsidP="00B912F8">
      <w:pPr>
        <w:spacing w:after="160" w:line="259" w:lineRule="auto"/>
        <w:rPr>
          <w:rFonts w:cs="Times New Roman"/>
          <w:bCs/>
          <w:szCs w:val="24"/>
          <w:lang w:eastAsia="en-PH"/>
        </w:rPr>
      </w:pPr>
    </w:p>
    <w:p w14:paraId="43E3DF8F" w14:textId="77777777" w:rsidR="00B912F8" w:rsidRPr="00546FBC" w:rsidRDefault="00B912F8" w:rsidP="00B912F8">
      <w:pPr>
        <w:spacing w:after="160" w:line="259" w:lineRule="auto"/>
        <w:rPr>
          <w:rFonts w:cs="Times New Roman"/>
          <w:bCs/>
          <w:szCs w:val="24"/>
          <w:lang w:eastAsia="en-PH"/>
        </w:rPr>
      </w:pPr>
    </w:p>
    <w:p w14:paraId="790EE988" w14:textId="4CD911C9" w:rsidR="00B912F8" w:rsidRPr="00546FBC" w:rsidRDefault="00B912F8" w:rsidP="00B912F8">
      <w:pPr>
        <w:spacing w:after="160" w:line="259" w:lineRule="auto"/>
        <w:rPr>
          <w:rFonts w:cs="Times New Roman"/>
          <w:bCs/>
          <w:szCs w:val="24"/>
          <w:lang w:eastAsia="en-PH"/>
        </w:rPr>
      </w:pPr>
    </w:p>
    <w:p w14:paraId="50F419F4" w14:textId="77777777" w:rsidR="00B912F8" w:rsidRPr="00546FBC" w:rsidRDefault="00B912F8" w:rsidP="00B912F8">
      <w:pPr>
        <w:spacing w:after="160" w:line="259" w:lineRule="auto"/>
        <w:rPr>
          <w:rFonts w:cs="Times New Roman"/>
          <w:bCs/>
          <w:szCs w:val="24"/>
          <w:lang w:eastAsia="en-PH"/>
        </w:rPr>
      </w:pPr>
    </w:p>
    <w:p w14:paraId="3DC350AD" w14:textId="77777777" w:rsidR="00B912F8" w:rsidRPr="00546FBC" w:rsidRDefault="00B912F8" w:rsidP="00B912F8">
      <w:pPr>
        <w:spacing w:after="160" w:line="259" w:lineRule="auto"/>
        <w:rPr>
          <w:rFonts w:cs="Times New Roman"/>
          <w:bCs/>
          <w:szCs w:val="24"/>
          <w:lang w:eastAsia="en-PH"/>
        </w:rPr>
      </w:pPr>
    </w:p>
    <w:p w14:paraId="1A588C1F" w14:textId="77777777" w:rsidR="00B912F8" w:rsidRPr="00546FBC" w:rsidRDefault="00B912F8" w:rsidP="00B912F8">
      <w:pPr>
        <w:spacing w:after="160" w:line="259" w:lineRule="auto"/>
        <w:rPr>
          <w:rFonts w:cs="Times New Roman"/>
          <w:bCs/>
          <w:szCs w:val="24"/>
          <w:lang w:eastAsia="en-PH"/>
        </w:rPr>
      </w:pPr>
    </w:p>
    <w:p w14:paraId="06E96284" w14:textId="00F9E496" w:rsidR="00B912F8" w:rsidRPr="00546FBC" w:rsidRDefault="00B912F8" w:rsidP="00B912F8">
      <w:pPr>
        <w:spacing w:after="160" w:line="259" w:lineRule="auto"/>
        <w:rPr>
          <w:rFonts w:cs="Times New Roman"/>
          <w:bCs/>
          <w:szCs w:val="24"/>
          <w:lang w:eastAsia="en-PH"/>
        </w:rPr>
      </w:pPr>
    </w:p>
    <w:p w14:paraId="21A7046B" w14:textId="77777777" w:rsidR="00B912F8" w:rsidRPr="00546FBC" w:rsidRDefault="00B912F8" w:rsidP="00B912F8">
      <w:pPr>
        <w:spacing w:after="160" w:line="259" w:lineRule="auto"/>
        <w:rPr>
          <w:rFonts w:cs="Times New Roman"/>
          <w:bCs/>
          <w:szCs w:val="24"/>
          <w:lang w:eastAsia="en-PH"/>
        </w:rPr>
      </w:pPr>
    </w:p>
    <w:p w14:paraId="716B56C4" w14:textId="77777777" w:rsidR="00B912F8" w:rsidRPr="00546FBC" w:rsidRDefault="00B912F8" w:rsidP="00B912F8">
      <w:pPr>
        <w:spacing w:after="160" w:line="259" w:lineRule="auto"/>
        <w:rPr>
          <w:rFonts w:cs="Times New Roman"/>
          <w:bCs/>
          <w:szCs w:val="24"/>
          <w:lang w:eastAsia="en-PH"/>
        </w:rPr>
      </w:pPr>
    </w:p>
    <w:p w14:paraId="35D0399A" w14:textId="77777777" w:rsidR="00B912F8" w:rsidRPr="00546FBC" w:rsidRDefault="00B912F8" w:rsidP="00B912F8">
      <w:pPr>
        <w:spacing w:after="160" w:line="259" w:lineRule="auto"/>
        <w:rPr>
          <w:rFonts w:cs="Times New Roman"/>
          <w:bCs/>
          <w:szCs w:val="24"/>
          <w:lang w:eastAsia="en-PH"/>
        </w:rPr>
      </w:pPr>
    </w:p>
    <w:p w14:paraId="4A8B1223" w14:textId="77777777" w:rsidR="00B912F8" w:rsidRPr="00546FBC" w:rsidRDefault="00B912F8" w:rsidP="00B912F8">
      <w:pPr>
        <w:spacing w:after="160" w:line="259" w:lineRule="auto"/>
        <w:rPr>
          <w:rFonts w:cs="Times New Roman"/>
          <w:bCs/>
          <w:szCs w:val="24"/>
          <w:lang w:eastAsia="en-PH"/>
        </w:rPr>
      </w:pPr>
    </w:p>
    <w:p w14:paraId="7ADB5FD8" w14:textId="77777777" w:rsidR="00B912F8" w:rsidRPr="00546FBC" w:rsidRDefault="00B912F8" w:rsidP="00B912F8">
      <w:pPr>
        <w:spacing w:after="160" w:line="259" w:lineRule="auto"/>
        <w:rPr>
          <w:rFonts w:cs="Times New Roman"/>
          <w:bCs/>
          <w:szCs w:val="24"/>
          <w:lang w:eastAsia="en-PH"/>
        </w:rPr>
      </w:pPr>
    </w:p>
    <w:p w14:paraId="035530E4" w14:textId="77777777" w:rsidR="00B912F8" w:rsidRPr="00546FBC" w:rsidRDefault="00B912F8" w:rsidP="00B912F8">
      <w:pPr>
        <w:spacing w:after="160" w:line="259" w:lineRule="auto"/>
        <w:rPr>
          <w:rFonts w:cs="Times New Roman"/>
          <w:bCs/>
          <w:szCs w:val="24"/>
          <w:lang w:eastAsia="en-PH"/>
        </w:rPr>
      </w:pPr>
    </w:p>
    <w:p w14:paraId="7B883D39" w14:textId="77777777" w:rsidR="00B912F8" w:rsidRPr="00546FBC" w:rsidRDefault="00B912F8" w:rsidP="00B912F8">
      <w:pPr>
        <w:spacing w:after="160" w:line="259" w:lineRule="auto"/>
        <w:rPr>
          <w:rFonts w:cs="Times New Roman"/>
          <w:bCs/>
          <w:szCs w:val="24"/>
          <w:lang w:eastAsia="en-PH"/>
        </w:rPr>
      </w:pPr>
    </w:p>
    <w:p w14:paraId="0EEC970A" w14:textId="5D071132" w:rsidR="00B912F8" w:rsidRPr="00546FBC" w:rsidRDefault="00B912F8" w:rsidP="00B912F8">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40</w:t>
      </w:r>
      <w:r w:rsidRPr="00546FBC">
        <w:rPr>
          <w:rFonts w:cs="Times New Roman"/>
          <w:bCs/>
          <w:szCs w:val="24"/>
          <w:lang w:eastAsia="en-PH"/>
        </w:rPr>
        <w:t xml:space="preserve">: Activity Diagram of Search and </w:t>
      </w:r>
      <w:r w:rsidR="00ED689F" w:rsidRPr="00546FBC">
        <w:rPr>
          <w:rFonts w:cs="Times New Roman"/>
          <w:bCs/>
          <w:szCs w:val="24"/>
          <w:lang w:eastAsia="en-PH"/>
        </w:rPr>
        <w:t>Update</w:t>
      </w:r>
      <w:r w:rsidRPr="00546FBC">
        <w:rPr>
          <w:rFonts w:cs="Times New Roman"/>
          <w:bCs/>
          <w:szCs w:val="24"/>
          <w:lang w:eastAsia="en-PH"/>
        </w:rPr>
        <w:t xml:space="preserve"> Cage of Cage Management Module Use Case</w:t>
      </w:r>
    </w:p>
    <w:p w14:paraId="768CBEE6" w14:textId="10846D80" w:rsidR="00B912F8" w:rsidRPr="00546FBC" w:rsidRDefault="00B912F8">
      <w:pPr>
        <w:spacing w:after="160" w:line="259" w:lineRule="auto"/>
        <w:jc w:val="left"/>
        <w:rPr>
          <w:rFonts w:cs="Times New Roman"/>
          <w:noProof/>
          <w:color w:val="FF0000"/>
          <w:szCs w:val="24"/>
          <w:lang w:eastAsia="en-PH"/>
        </w:rPr>
      </w:pPr>
    </w:p>
    <w:p w14:paraId="4369895D" w14:textId="42C781A9" w:rsidR="00B912F8" w:rsidRPr="00546FBC" w:rsidRDefault="00B912F8">
      <w:pPr>
        <w:spacing w:after="160" w:line="259" w:lineRule="auto"/>
        <w:jc w:val="left"/>
        <w:rPr>
          <w:rFonts w:cs="Times New Roman"/>
          <w:noProof/>
          <w:color w:val="FF0000"/>
          <w:szCs w:val="24"/>
          <w:lang w:eastAsia="en-PH"/>
        </w:rPr>
      </w:pPr>
    </w:p>
    <w:p w14:paraId="7AC6182B" w14:textId="1C9A196B" w:rsidR="00B912F8" w:rsidRPr="00546FBC" w:rsidRDefault="00B912F8">
      <w:pPr>
        <w:spacing w:after="160" w:line="259" w:lineRule="auto"/>
        <w:jc w:val="left"/>
        <w:rPr>
          <w:rFonts w:cs="Times New Roman"/>
          <w:noProof/>
          <w:color w:val="FF0000"/>
          <w:szCs w:val="24"/>
          <w:lang w:eastAsia="en-PH"/>
        </w:rPr>
      </w:pPr>
    </w:p>
    <w:p w14:paraId="5ECDD1A5" w14:textId="18F0947D" w:rsidR="00B912F8" w:rsidRPr="00546FBC" w:rsidRDefault="00B912F8">
      <w:pPr>
        <w:spacing w:after="160" w:line="259" w:lineRule="auto"/>
        <w:jc w:val="left"/>
        <w:rPr>
          <w:rFonts w:cs="Times New Roman"/>
          <w:noProof/>
          <w:color w:val="FF0000"/>
          <w:szCs w:val="24"/>
          <w:lang w:eastAsia="en-PH"/>
        </w:rPr>
      </w:pPr>
    </w:p>
    <w:p w14:paraId="607D4850" w14:textId="414C1B26" w:rsidR="00B912F8" w:rsidRPr="00546FBC" w:rsidRDefault="00B912F8">
      <w:pPr>
        <w:spacing w:after="160" w:line="259" w:lineRule="auto"/>
        <w:jc w:val="left"/>
        <w:rPr>
          <w:rFonts w:cs="Times New Roman"/>
          <w:noProof/>
          <w:color w:val="FF0000"/>
          <w:szCs w:val="24"/>
          <w:lang w:eastAsia="en-PH"/>
        </w:rPr>
      </w:pPr>
    </w:p>
    <w:p w14:paraId="1FBA64D6" w14:textId="4CBB2C06" w:rsidR="00B912F8" w:rsidRPr="00546FBC" w:rsidRDefault="00B912F8">
      <w:pPr>
        <w:spacing w:after="160" w:line="259" w:lineRule="auto"/>
        <w:jc w:val="left"/>
        <w:rPr>
          <w:rFonts w:cs="Times New Roman"/>
          <w:noProof/>
          <w:color w:val="FF0000"/>
          <w:szCs w:val="24"/>
          <w:lang w:eastAsia="en-PH"/>
        </w:rPr>
      </w:pPr>
    </w:p>
    <w:p w14:paraId="4394CA8E" w14:textId="3E2B8466" w:rsidR="00B912F8" w:rsidRPr="00546FBC" w:rsidRDefault="00B912F8">
      <w:pPr>
        <w:spacing w:after="160" w:line="259" w:lineRule="auto"/>
        <w:jc w:val="left"/>
        <w:rPr>
          <w:rFonts w:cs="Times New Roman"/>
          <w:noProof/>
          <w:color w:val="FF0000"/>
          <w:szCs w:val="24"/>
          <w:lang w:eastAsia="en-PH"/>
        </w:rPr>
      </w:pPr>
    </w:p>
    <w:p w14:paraId="26831C97" w14:textId="77777777" w:rsidR="00B912F8" w:rsidRPr="00546FBC" w:rsidRDefault="00B912F8">
      <w:pPr>
        <w:spacing w:after="160" w:line="259" w:lineRule="auto"/>
        <w:jc w:val="left"/>
        <w:rPr>
          <w:rFonts w:cs="Times New Roman"/>
          <w:noProof/>
          <w:color w:val="FF0000"/>
          <w:szCs w:val="24"/>
          <w:lang w:eastAsia="en-PH"/>
        </w:rPr>
      </w:pPr>
    </w:p>
    <w:p w14:paraId="239D21C0" w14:textId="65B3E1B3" w:rsidR="00737BC9" w:rsidRPr="00546FBC" w:rsidRDefault="00737BC9" w:rsidP="00737BC9">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5472" behindDoc="1" locked="0" layoutInCell="1" allowOverlap="1" wp14:anchorId="06F9F60A" wp14:editId="14B9BCFF">
            <wp:simplePos x="0" y="0"/>
            <wp:positionH relativeFrom="column">
              <wp:posOffset>524510</wp:posOffset>
            </wp:positionH>
            <wp:positionV relativeFrom="paragraph">
              <wp:posOffset>-2003</wp:posOffset>
            </wp:positionV>
            <wp:extent cx="4360334" cy="463184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60334" cy="463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D61E4" w14:textId="77777777" w:rsidR="00737BC9" w:rsidRPr="00546FBC" w:rsidRDefault="00737BC9" w:rsidP="00737BC9">
      <w:pPr>
        <w:spacing w:after="160" w:line="259" w:lineRule="auto"/>
        <w:rPr>
          <w:rFonts w:cs="Times New Roman"/>
          <w:bCs/>
          <w:szCs w:val="24"/>
          <w:lang w:eastAsia="en-PH"/>
        </w:rPr>
      </w:pPr>
    </w:p>
    <w:p w14:paraId="15EF1D48" w14:textId="77777777" w:rsidR="00737BC9" w:rsidRPr="00546FBC" w:rsidRDefault="00737BC9" w:rsidP="00737BC9">
      <w:pPr>
        <w:spacing w:after="160" w:line="259" w:lineRule="auto"/>
        <w:rPr>
          <w:rFonts w:cs="Times New Roman"/>
          <w:bCs/>
          <w:szCs w:val="24"/>
          <w:lang w:eastAsia="en-PH"/>
        </w:rPr>
      </w:pPr>
    </w:p>
    <w:p w14:paraId="537F053B" w14:textId="77777777" w:rsidR="00737BC9" w:rsidRPr="00546FBC" w:rsidRDefault="00737BC9" w:rsidP="00737BC9">
      <w:pPr>
        <w:spacing w:after="160" w:line="259" w:lineRule="auto"/>
        <w:rPr>
          <w:rFonts w:cs="Times New Roman"/>
          <w:bCs/>
          <w:szCs w:val="24"/>
          <w:lang w:eastAsia="en-PH"/>
        </w:rPr>
      </w:pPr>
    </w:p>
    <w:p w14:paraId="3A2C0ECB" w14:textId="7657C899" w:rsidR="00737BC9" w:rsidRPr="00546FBC" w:rsidRDefault="00737BC9" w:rsidP="00737BC9">
      <w:pPr>
        <w:spacing w:after="160" w:line="259" w:lineRule="auto"/>
        <w:rPr>
          <w:rFonts w:cs="Times New Roman"/>
          <w:bCs/>
          <w:szCs w:val="24"/>
          <w:lang w:eastAsia="en-PH"/>
        </w:rPr>
      </w:pPr>
    </w:p>
    <w:p w14:paraId="7CF2ED38" w14:textId="0E837A67" w:rsidR="00737BC9" w:rsidRPr="00546FBC" w:rsidRDefault="00737BC9" w:rsidP="00737BC9">
      <w:pPr>
        <w:spacing w:after="160" w:line="259" w:lineRule="auto"/>
        <w:rPr>
          <w:rFonts w:cs="Times New Roman"/>
          <w:bCs/>
          <w:szCs w:val="24"/>
          <w:lang w:eastAsia="en-PH"/>
        </w:rPr>
      </w:pPr>
    </w:p>
    <w:p w14:paraId="64FB7B09" w14:textId="1EABFC43" w:rsidR="00737BC9" w:rsidRPr="00546FBC" w:rsidRDefault="00737BC9" w:rsidP="00737BC9">
      <w:pPr>
        <w:spacing w:after="160" w:line="259" w:lineRule="auto"/>
        <w:rPr>
          <w:rFonts w:cs="Times New Roman"/>
          <w:bCs/>
          <w:szCs w:val="24"/>
          <w:lang w:eastAsia="en-PH"/>
        </w:rPr>
      </w:pPr>
    </w:p>
    <w:p w14:paraId="46F950B5" w14:textId="18622503" w:rsidR="00737BC9" w:rsidRPr="00546FBC" w:rsidRDefault="00737BC9" w:rsidP="00737BC9">
      <w:pPr>
        <w:spacing w:after="160" w:line="259" w:lineRule="auto"/>
        <w:rPr>
          <w:rFonts w:cs="Times New Roman"/>
          <w:bCs/>
          <w:szCs w:val="24"/>
          <w:lang w:eastAsia="en-PH"/>
        </w:rPr>
      </w:pPr>
    </w:p>
    <w:p w14:paraId="644BDCE9" w14:textId="4D66C756" w:rsidR="00737BC9" w:rsidRPr="00546FBC" w:rsidRDefault="00737BC9" w:rsidP="00737BC9">
      <w:pPr>
        <w:spacing w:after="160" w:line="259" w:lineRule="auto"/>
        <w:rPr>
          <w:rFonts w:cs="Times New Roman"/>
          <w:bCs/>
          <w:szCs w:val="24"/>
          <w:lang w:eastAsia="en-PH"/>
        </w:rPr>
      </w:pPr>
    </w:p>
    <w:p w14:paraId="7AFA0F45" w14:textId="7AD97B4B" w:rsidR="00737BC9" w:rsidRPr="00546FBC" w:rsidRDefault="00737BC9" w:rsidP="00737BC9">
      <w:pPr>
        <w:spacing w:after="160" w:line="259" w:lineRule="auto"/>
        <w:rPr>
          <w:rFonts w:cs="Times New Roman"/>
          <w:bCs/>
          <w:szCs w:val="24"/>
          <w:lang w:eastAsia="en-PH"/>
        </w:rPr>
      </w:pPr>
    </w:p>
    <w:p w14:paraId="472F1C04" w14:textId="75529F37" w:rsidR="00737BC9" w:rsidRPr="00546FBC" w:rsidRDefault="00737BC9" w:rsidP="00737BC9">
      <w:pPr>
        <w:spacing w:after="160" w:line="259" w:lineRule="auto"/>
        <w:rPr>
          <w:rFonts w:cs="Times New Roman"/>
          <w:bCs/>
          <w:szCs w:val="24"/>
          <w:lang w:eastAsia="en-PH"/>
        </w:rPr>
      </w:pPr>
    </w:p>
    <w:p w14:paraId="7DB2F20B" w14:textId="5DEE5608" w:rsidR="00737BC9" w:rsidRPr="00546FBC" w:rsidRDefault="00737BC9" w:rsidP="00737BC9">
      <w:pPr>
        <w:spacing w:after="160" w:line="259" w:lineRule="auto"/>
        <w:rPr>
          <w:rFonts w:cs="Times New Roman"/>
          <w:bCs/>
          <w:szCs w:val="24"/>
          <w:lang w:eastAsia="en-PH"/>
        </w:rPr>
      </w:pPr>
    </w:p>
    <w:p w14:paraId="78C47FCE" w14:textId="66CE541C" w:rsidR="00737BC9" w:rsidRPr="00546FBC" w:rsidRDefault="00737BC9" w:rsidP="00737BC9">
      <w:pPr>
        <w:spacing w:after="160" w:line="259" w:lineRule="auto"/>
        <w:rPr>
          <w:rFonts w:cs="Times New Roman"/>
          <w:bCs/>
          <w:szCs w:val="24"/>
          <w:lang w:eastAsia="en-PH"/>
        </w:rPr>
      </w:pPr>
    </w:p>
    <w:p w14:paraId="20FAF8A1" w14:textId="2F83FB00" w:rsidR="00737BC9" w:rsidRPr="00546FBC" w:rsidRDefault="00737BC9" w:rsidP="00737BC9">
      <w:pPr>
        <w:spacing w:after="160" w:line="259" w:lineRule="auto"/>
        <w:rPr>
          <w:rFonts w:cs="Times New Roman"/>
          <w:bCs/>
          <w:szCs w:val="24"/>
          <w:lang w:eastAsia="en-PH"/>
        </w:rPr>
      </w:pPr>
    </w:p>
    <w:p w14:paraId="2556D0EA" w14:textId="73A6C564" w:rsidR="00737BC9" w:rsidRPr="00546FBC" w:rsidRDefault="00737BC9" w:rsidP="00737BC9">
      <w:pPr>
        <w:spacing w:after="160" w:line="259" w:lineRule="auto"/>
        <w:rPr>
          <w:rFonts w:cs="Times New Roman"/>
          <w:bCs/>
          <w:szCs w:val="24"/>
          <w:lang w:eastAsia="en-PH"/>
        </w:rPr>
      </w:pPr>
    </w:p>
    <w:p w14:paraId="4240213C" w14:textId="5565C7FE" w:rsidR="00B417F2" w:rsidRPr="00546FBC" w:rsidRDefault="00B417F2" w:rsidP="00D76610">
      <w:pPr>
        <w:spacing w:after="160" w:line="259" w:lineRule="auto"/>
        <w:jc w:val="both"/>
        <w:rPr>
          <w:rFonts w:cs="Times New Roman"/>
          <w:bCs/>
          <w:szCs w:val="24"/>
          <w:lang w:eastAsia="en-PH"/>
        </w:rPr>
      </w:pPr>
    </w:p>
    <w:p w14:paraId="3CB63AE2" w14:textId="77777777" w:rsidR="00681E73" w:rsidRPr="00546FBC" w:rsidRDefault="00681E73" w:rsidP="00D76610">
      <w:pPr>
        <w:spacing w:after="160" w:line="259" w:lineRule="auto"/>
        <w:jc w:val="both"/>
        <w:rPr>
          <w:rFonts w:cs="Times New Roman"/>
          <w:bCs/>
          <w:szCs w:val="24"/>
          <w:lang w:eastAsia="en-PH"/>
        </w:rPr>
      </w:pPr>
    </w:p>
    <w:p w14:paraId="1576939F" w14:textId="4476FEB8" w:rsidR="00AB0FD2" w:rsidRPr="00546FBC" w:rsidRDefault="00737BC9" w:rsidP="00681E73">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41</w:t>
      </w:r>
      <w:r w:rsidRPr="00546FBC">
        <w:rPr>
          <w:rFonts w:cs="Times New Roman"/>
          <w:bCs/>
          <w:szCs w:val="24"/>
          <w:lang w:eastAsia="en-PH"/>
        </w:rPr>
        <w:t>: Activity Diagram of Search and Remove Cage of Cage Management Module Use Case</w:t>
      </w:r>
    </w:p>
    <w:p w14:paraId="00160CC9" w14:textId="3887C53E" w:rsidR="00681E73" w:rsidRPr="00546FBC" w:rsidRDefault="00681E73" w:rsidP="00681E73">
      <w:pPr>
        <w:spacing w:after="160" w:line="259" w:lineRule="auto"/>
        <w:rPr>
          <w:rFonts w:cs="Times New Roman"/>
          <w:bCs/>
          <w:szCs w:val="24"/>
          <w:lang w:eastAsia="en-PH"/>
        </w:rPr>
      </w:pPr>
    </w:p>
    <w:p w14:paraId="4BA6B1EA" w14:textId="55044868" w:rsidR="00681E73" w:rsidRPr="00546FBC" w:rsidRDefault="00681E73" w:rsidP="00681E73">
      <w:pPr>
        <w:spacing w:after="160" w:line="259" w:lineRule="auto"/>
        <w:rPr>
          <w:rFonts w:cs="Times New Roman"/>
          <w:bCs/>
          <w:szCs w:val="24"/>
          <w:lang w:eastAsia="en-PH"/>
        </w:rPr>
      </w:pPr>
    </w:p>
    <w:p w14:paraId="205A94ED" w14:textId="4E100517" w:rsidR="00681E73" w:rsidRPr="00546FBC" w:rsidRDefault="00681E73" w:rsidP="00681E73">
      <w:pPr>
        <w:spacing w:after="160" w:line="259" w:lineRule="auto"/>
        <w:rPr>
          <w:rFonts w:cs="Times New Roman"/>
          <w:bCs/>
          <w:szCs w:val="24"/>
          <w:lang w:eastAsia="en-PH"/>
        </w:rPr>
      </w:pPr>
    </w:p>
    <w:p w14:paraId="57A017A6" w14:textId="33B82268" w:rsidR="00681E73" w:rsidRPr="00546FBC" w:rsidRDefault="00681E73" w:rsidP="00681E73">
      <w:pPr>
        <w:spacing w:after="160" w:line="259" w:lineRule="auto"/>
        <w:rPr>
          <w:rFonts w:cs="Times New Roman"/>
          <w:bCs/>
          <w:szCs w:val="24"/>
          <w:lang w:eastAsia="en-PH"/>
        </w:rPr>
      </w:pPr>
    </w:p>
    <w:p w14:paraId="3A0CC739" w14:textId="1743AE93" w:rsidR="00681E73" w:rsidRPr="00546FBC" w:rsidRDefault="00681E73" w:rsidP="00681E73">
      <w:pPr>
        <w:spacing w:after="160" w:line="259" w:lineRule="auto"/>
        <w:rPr>
          <w:rFonts w:cs="Times New Roman"/>
          <w:bCs/>
          <w:szCs w:val="24"/>
          <w:lang w:eastAsia="en-PH"/>
        </w:rPr>
      </w:pPr>
    </w:p>
    <w:p w14:paraId="1A8D0137" w14:textId="2E745D38" w:rsidR="00681E73" w:rsidRPr="00546FBC" w:rsidRDefault="00681E73" w:rsidP="00681E73">
      <w:pPr>
        <w:spacing w:after="160" w:line="259" w:lineRule="auto"/>
        <w:rPr>
          <w:rFonts w:cs="Times New Roman"/>
          <w:bCs/>
          <w:szCs w:val="24"/>
          <w:lang w:eastAsia="en-PH"/>
        </w:rPr>
      </w:pPr>
    </w:p>
    <w:p w14:paraId="4128F6B3" w14:textId="5B8D0432" w:rsidR="00681E73" w:rsidRPr="00546FBC" w:rsidRDefault="00681E73" w:rsidP="00681E73">
      <w:pPr>
        <w:spacing w:after="160" w:line="259" w:lineRule="auto"/>
        <w:rPr>
          <w:rFonts w:cs="Times New Roman"/>
          <w:bCs/>
          <w:szCs w:val="24"/>
          <w:lang w:eastAsia="en-PH"/>
        </w:rPr>
      </w:pPr>
    </w:p>
    <w:p w14:paraId="4BE6E3D4" w14:textId="73BF2AE8" w:rsidR="00681E73" w:rsidRPr="00546FBC" w:rsidRDefault="00681E73" w:rsidP="00681E73">
      <w:pPr>
        <w:spacing w:after="160" w:line="259" w:lineRule="auto"/>
        <w:rPr>
          <w:rFonts w:cs="Times New Roman"/>
          <w:bCs/>
          <w:szCs w:val="24"/>
          <w:lang w:eastAsia="en-PH"/>
        </w:rPr>
      </w:pPr>
    </w:p>
    <w:p w14:paraId="07DDFFE5" w14:textId="6AAEA02C" w:rsidR="00681E73" w:rsidRPr="00546FBC" w:rsidRDefault="00681E73" w:rsidP="00681E73">
      <w:pPr>
        <w:spacing w:after="160" w:line="259" w:lineRule="auto"/>
        <w:rPr>
          <w:rFonts w:cs="Times New Roman"/>
          <w:bCs/>
          <w:szCs w:val="24"/>
          <w:lang w:eastAsia="en-PH"/>
        </w:rPr>
      </w:pPr>
    </w:p>
    <w:p w14:paraId="4843A9BA" w14:textId="77777777" w:rsidR="00681E73" w:rsidRPr="00546FBC" w:rsidRDefault="00681E73" w:rsidP="00681E73">
      <w:pPr>
        <w:spacing w:after="160" w:line="259" w:lineRule="auto"/>
        <w:rPr>
          <w:rFonts w:cs="Times New Roman"/>
          <w:bCs/>
          <w:szCs w:val="24"/>
          <w:lang w:eastAsia="en-PH"/>
        </w:rPr>
      </w:pPr>
    </w:p>
    <w:p w14:paraId="05A420F8" w14:textId="09480427"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Pig Management Module</w:t>
      </w:r>
    </w:p>
    <w:tbl>
      <w:tblPr>
        <w:tblStyle w:val="TableGrid"/>
        <w:tblW w:w="7938" w:type="dxa"/>
        <w:tblInd w:w="704" w:type="dxa"/>
        <w:tblLook w:val="04A0" w:firstRow="1" w:lastRow="0" w:firstColumn="1" w:lastColumn="0" w:noHBand="0" w:noVBand="1"/>
      </w:tblPr>
      <w:tblGrid>
        <w:gridCol w:w="2322"/>
        <w:gridCol w:w="2948"/>
        <w:gridCol w:w="2668"/>
      </w:tblGrid>
      <w:tr w:rsidR="008A084B" w:rsidRPr="00546FBC" w14:paraId="6C94BE1F" w14:textId="77777777" w:rsidTr="001E5884">
        <w:trPr>
          <w:trHeight w:val="362"/>
        </w:trPr>
        <w:tc>
          <w:tcPr>
            <w:tcW w:w="2322" w:type="dxa"/>
          </w:tcPr>
          <w:p w14:paraId="4337BF3C" w14:textId="77777777" w:rsidR="008A084B" w:rsidRPr="00546FBC" w:rsidRDefault="008A084B" w:rsidP="001E5884">
            <w:pPr>
              <w:spacing w:line="360" w:lineRule="auto"/>
              <w:rPr>
                <w:szCs w:val="24"/>
              </w:rPr>
            </w:pPr>
            <w:r w:rsidRPr="00546FBC">
              <w:rPr>
                <w:szCs w:val="24"/>
              </w:rPr>
              <w:t>Use Case</w:t>
            </w:r>
          </w:p>
        </w:tc>
        <w:tc>
          <w:tcPr>
            <w:tcW w:w="2948" w:type="dxa"/>
          </w:tcPr>
          <w:p w14:paraId="4CB0414E" w14:textId="77777777" w:rsidR="008A084B" w:rsidRPr="00546FBC" w:rsidRDefault="008A084B" w:rsidP="001E5884">
            <w:pPr>
              <w:spacing w:line="360" w:lineRule="auto"/>
              <w:rPr>
                <w:szCs w:val="24"/>
              </w:rPr>
            </w:pPr>
            <w:r w:rsidRPr="00546FBC">
              <w:rPr>
                <w:szCs w:val="24"/>
              </w:rPr>
              <w:t>Description</w:t>
            </w:r>
          </w:p>
        </w:tc>
        <w:tc>
          <w:tcPr>
            <w:tcW w:w="2668" w:type="dxa"/>
          </w:tcPr>
          <w:p w14:paraId="20C62561" w14:textId="77777777" w:rsidR="008A084B" w:rsidRPr="00546FBC" w:rsidRDefault="008A084B" w:rsidP="001E5884">
            <w:pPr>
              <w:spacing w:line="360" w:lineRule="auto"/>
              <w:rPr>
                <w:szCs w:val="24"/>
              </w:rPr>
            </w:pPr>
            <w:r w:rsidRPr="00546FBC">
              <w:t>User/Actor (Roles)</w:t>
            </w:r>
          </w:p>
        </w:tc>
      </w:tr>
      <w:tr w:rsidR="008A084B" w:rsidRPr="00546FBC" w14:paraId="6BD969CC" w14:textId="77777777" w:rsidTr="001E5884">
        <w:trPr>
          <w:trHeight w:val="739"/>
        </w:trPr>
        <w:tc>
          <w:tcPr>
            <w:tcW w:w="2322" w:type="dxa"/>
          </w:tcPr>
          <w:p w14:paraId="214E9AD5" w14:textId="50F0DEF8" w:rsidR="008A084B" w:rsidRPr="00546FBC" w:rsidRDefault="008A084B" w:rsidP="001E5884">
            <w:pPr>
              <w:spacing w:line="360" w:lineRule="auto"/>
              <w:jc w:val="both"/>
              <w:rPr>
                <w:b w:val="0"/>
                <w:bCs/>
                <w:szCs w:val="24"/>
              </w:rPr>
            </w:pPr>
            <w:r w:rsidRPr="00546FBC">
              <w:rPr>
                <w:b w:val="0"/>
                <w:bCs/>
                <w:szCs w:val="24"/>
              </w:rPr>
              <w:t xml:space="preserve">Create Pig </w:t>
            </w:r>
          </w:p>
        </w:tc>
        <w:tc>
          <w:tcPr>
            <w:tcW w:w="2948" w:type="dxa"/>
          </w:tcPr>
          <w:p w14:paraId="5F96A2B0" w14:textId="6316539D" w:rsidR="008A084B" w:rsidRPr="00546FBC" w:rsidRDefault="008A084B" w:rsidP="001E5884">
            <w:pPr>
              <w:spacing w:line="360" w:lineRule="auto"/>
              <w:jc w:val="both"/>
              <w:rPr>
                <w:b w:val="0"/>
                <w:bCs/>
                <w:szCs w:val="24"/>
              </w:rPr>
            </w:pPr>
            <w:r w:rsidRPr="00546FBC">
              <w:rPr>
                <w:b w:val="0"/>
                <w:bCs/>
                <w:szCs w:val="24"/>
              </w:rPr>
              <w:t xml:space="preserve">The user/actor enters the </w:t>
            </w:r>
            <w:r w:rsidR="001254A2" w:rsidRPr="00546FBC">
              <w:rPr>
                <w:b w:val="0"/>
                <w:bCs/>
                <w:szCs w:val="24"/>
              </w:rPr>
              <w:t>pig</w:t>
            </w:r>
            <w:r w:rsidRPr="00546FBC">
              <w:rPr>
                <w:b w:val="0"/>
                <w:bCs/>
                <w:szCs w:val="24"/>
              </w:rPr>
              <w:t xml:space="preserve"> details to register.</w:t>
            </w:r>
          </w:p>
        </w:tc>
        <w:tc>
          <w:tcPr>
            <w:tcW w:w="2668" w:type="dxa"/>
          </w:tcPr>
          <w:p w14:paraId="30EC1474" w14:textId="77777777" w:rsidR="008A084B" w:rsidRPr="00546FBC" w:rsidRDefault="008A084B" w:rsidP="001E5884">
            <w:pPr>
              <w:spacing w:line="360" w:lineRule="auto"/>
              <w:jc w:val="both"/>
              <w:rPr>
                <w:b w:val="0"/>
                <w:bCs/>
                <w:szCs w:val="24"/>
              </w:rPr>
            </w:pPr>
            <w:r w:rsidRPr="00546FBC">
              <w:rPr>
                <w:b w:val="0"/>
                <w:szCs w:val="24"/>
              </w:rPr>
              <w:t>Worker</w:t>
            </w:r>
          </w:p>
        </w:tc>
      </w:tr>
      <w:tr w:rsidR="008A084B" w:rsidRPr="00546FBC" w14:paraId="66D79652" w14:textId="77777777" w:rsidTr="001E5884">
        <w:trPr>
          <w:trHeight w:val="1101"/>
        </w:trPr>
        <w:tc>
          <w:tcPr>
            <w:tcW w:w="2322" w:type="dxa"/>
          </w:tcPr>
          <w:p w14:paraId="0EBCB824" w14:textId="71B33B74" w:rsidR="008A084B" w:rsidRPr="00546FBC" w:rsidRDefault="008A084B" w:rsidP="001E5884">
            <w:pPr>
              <w:spacing w:line="360" w:lineRule="auto"/>
              <w:jc w:val="both"/>
              <w:rPr>
                <w:b w:val="0"/>
                <w:bCs/>
                <w:szCs w:val="24"/>
              </w:rPr>
            </w:pPr>
            <w:r w:rsidRPr="00546FBC">
              <w:rPr>
                <w:b w:val="0"/>
                <w:bCs/>
                <w:szCs w:val="24"/>
              </w:rPr>
              <w:t xml:space="preserve">Search and View </w:t>
            </w:r>
            <w:r w:rsidR="00B45B84" w:rsidRPr="00546FBC">
              <w:rPr>
                <w:b w:val="0"/>
                <w:bCs/>
                <w:szCs w:val="24"/>
              </w:rPr>
              <w:t>Pig</w:t>
            </w:r>
          </w:p>
        </w:tc>
        <w:tc>
          <w:tcPr>
            <w:tcW w:w="2948" w:type="dxa"/>
          </w:tcPr>
          <w:p w14:paraId="78F0E875" w14:textId="626DA1D4" w:rsidR="008A084B" w:rsidRPr="00546FBC" w:rsidRDefault="008A084B" w:rsidP="001E5884">
            <w:pPr>
              <w:spacing w:line="360" w:lineRule="auto"/>
              <w:jc w:val="both"/>
              <w:rPr>
                <w:b w:val="0"/>
                <w:bCs/>
                <w:szCs w:val="24"/>
              </w:rPr>
            </w:pPr>
            <w:r w:rsidRPr="00546FBC">
              <w:rPr>
                <w:b w:val="0"/>
                <w:bCs/>
                <w:szCs w:val="24"/>
              </w:rPr>
              <w:t xml:space="preserve">The user/actor searches for specific </w:t>
            </w:r>
            <w:r w:rsidR="001254A2" w:rsidRPr="00546FBC">
              <w:rPr>
                <w:b w:val="0"/>
                <w:bCs/>
                <w:szCs w:val="24"/>
              </w:rPr>
              <w:t xml:space="preserve">pig </w:t>
            </w:r>
            <w:r w:rsidRPr="00546FBC">
              <w:rPr>
                <w:b w:val="0"/>
                <w:bCs/>
                <w:szCs w:val="24"/>
              </w:rPr>
              <w:t>details and select</w:t>
            </w:r>
            <w:r w:rsidR="008F29FC" w:rsidRPr="00546FBC">
              <w:rPr>
                <w:b w:val="0"/>
                <w:bCs/>
                <w:szCs w:val="24"/>
              </w:rPr>
              <w:t>s</w:t>
            </w:r>
            <w:r w:rsidRPr="00546FBC">
              <w:rPr>
                <w:b w:val="0"/>
                <w:bCs/>
                <w:szCs w:val="24"/>
              </w:rPr>
              <w:t xml:space="preserve"> </w:t>
            </w:r>
            <w:r w:rsidR="008F29FC" w:rsidRPr="00546FBC">
              <w:rPr>
                <w:b w:val="0"/>
                <w:bCs/>
                <w:szCs w:val="24"/>
              </w:rPr>
              <w:t xml:space="preserve">a </w:t>
            </w:r>
            <w:r w:rsidR="001254A2" w:rsidRPr="00546FBC">
              <w:rPr>
                <w:b w:val="0"/>
                <w:bCs/>
                <w:szCs w:val="24"/>
              </w:rPr>
              <w:t xml:space="preserve">pig </w:t>
            </w:r>
            <w:r w:rsidRPr="00546FBC">
              <w:rPr>
                <w:b w:val="0"/>
                <w:bCs/>
                <w:szCs w:val="24"/>
              </w:rPr>
              <w:t>to view details.</w:t>
            </w:r>
          </w:p>
        </w:tc>
        <w:tc>
          <w:tcPr>
            <w:tcW w:w="2668" w:type="dxa"/>
          </w:tcPr>
          <w:p w14:paraId="4D12D739" w14:textId="77777777" w:rsidR="008A084B" w:rsidRPr="00546FBC" w:rsidRDefault="008A084B" w:rsidP="001E5884">
            <w:pPr>
              <w:spacing w:line="360" w:lineRule="auto"/>
              <w:jc w:val="both"/>
              <w:rPr>
                <w:b w:val="0"/>
                <w:bCs/>
                <w:szCs w:val="24"/>
              </w:rPr>
            </w:pPr>
            <w:r w:rsidRPr="00546FBC">
              <w:rPr>
                <w:b w:val="0"/>
                <w:szCs w:val="24"/>
              </w:rPr>
              <w:t>Worker</w:t>
            </w:r>
          </w:p>
        </w:tc>
      </w:tr>
      <w:tr w:rsidR="008A084B" w:rsidRPr="00546FBC" w14:paraId="0117640B" w14:textId="77777777" w:rsidTr="001E5884">
        <w:trPr>
          <w:trHeight w:val="739"/>
        </w:trPr>
        <w:tc>
          <w:tcPr>
            <w:tcW w:w="2322" w:type="dxa"/>
          </w:tcPr>
          <w:p w14:paraId="77AEC837" w14:textId="15064DFF" w:rsidR="008A084B" w:rsidRPr="00546FBC" w:rsidRDefault="008A084B" w:rsidP="001E5884">
            <w:pPr>
              <w:spacing w:line="360" w:lineRule="auto"/>
              <w:jc w:val="both"/>
              <w:rPr>
                <w:b w:val="0"/>
                <w:bCs/>
                <w:szCs w:val="24"/>
              </w:rPr>
            </w:pPr>
            <w:r w:rsidRPr="00546FBC">
              <w:rPr>
                <w:b w:val="0"/>
                <w:bCs/>
                <w:szCs w:val="24"/>
              </w:rPr>
              <w:t xml:space="preserve">Search and Update </w:t>
            </w:r>
            <w:r w:rsidR="00B45B84" w:rsidRPr="00546FBC">
              <w:rPr>
                <w:b w:val="0"/>
                <w:bCs/>
                <w:szCs w:val="24"/>
              </w:rPr>
              <w:t>Pig</w:t>
            </w:r>
          </w:p>
        </w:tc>
        <w:tc>
          <w:tcPr>
            <w:tcW w:w="2948" w:type="dxa"/>
          </w:tcPr>
          <w:p w14:paraId="0743CC90" w14:textId="3A9E3540" w:rsidR="008A084B" w:rsidRPr="00546FBC" w:rsidRDefault="008A084B" w:rsidP="001E5884">
            <w:pPr>
              <w:spacing w:line="360" w:lineRule="auto"/>
              <w:jc w:val="both"/>
              <w:rPr>
                <w:b w:val="0"/>
                <w:bCs/>
                <w:szCs w:val="24"/>
              </w:rPr>
            </w:pPr>
            <w:r w:rsidRPr="00546FBC">
              <w:rPr>
                <w:b w:val="0"/>
                <w:bCs/>
                <w:szCs w:val="24"/>
              </w:rPr>
              <w:t xml:space="preserve">The user/actor searches for specific </w:t>
            </w:r>
            <w:r w:rsidR="001254A2" w:rsidRPr="00546FBC">
              <w:rPr>
                <w:b w:val="0"/>
                <w:bCs/>
                <w:szCs w:val="24"/>
              </w:rPr>
              <w:t xml:space="preserve">pig </w:t>
            </w:r>
            <w:r w:rsidRPr="00546FBC">
              <w:rPr>
                <w:b w:val="0"/>
                <w:bCs/>
                <w:szCs w:val="24"/>
              </w:rPr>
              <w:t xml:space="preserve">details </w:t>
            </w:r>
            <w:r w:rsidR="008F29FC" w:rsidRPr="00546FBC">
              <w:rPr>
                <w:b w:val="0"/>
                <w:bCs/>
                <w:szCs w:val="24"/>
              </w:rPr>
              <w:t xml:space="preserve">and </w:t>
            </w:r>
            <w:r w:rsidRPr="00546FBC">
              <w:rPr>
                <w:b w:val="0"/>
                <w:bCs/>
                <w:szCs w:val="24"/>
              </w:rPr>
              <w:t xml:space="preserve">then enters the </w:t>
            </w:r>
            <w:r w:rsidR="001254A2" w:rsidRPr="00546FBC">
              <w:rPr>
                <w:b w:val="0"/>
                <w:bCs/>
                <w:szCs w:val="24"/>
              </w:rPr>
              <w:t xml:space="preserve">pig </w:t>
            </w:r>
            <w:r w:rsidRPr="00546FBC">
              <w:rPr>
                <w:b w:val="0"/>
                <w:bCs/>
                <w:szCs w:val="24"/>
              </w:rPr>
              <w:t xml:space="preserve">details to update. </w:t>
            </w:r>
          </w:p>
        </w:tc>
        <w:tc>
          <w:tcPr>
            <w:tcW w:w="2668" w:type="dxa"/>
          </w:tcPr>
          <w:p w14:paraId="4F0B570D" w14:textId="77777777" w:rsidR="008A084B" w:rsidRPr="00546FBC" w:rsidRDefault="008A084B" w:rsidP="001E5884">
            <w:pPr>
              <w:spacing w:line="360" w:lineRule="auto"/>
              <w:contextualSpacing/>
              <w:jc w:val="both"/>
              <w:rPr>
                <w:b w:val="0"/>
                <w:bCs/>
                <w:szCs w:val="24"/>
              </w:rPr>
            </w:pPr>
            <w:r w:rsidRPr="00546FBC">
              <w:rPr>
                <w:b w:val="0"/>
                <w:szCs w:val="24"/>
              </w:rPr>
              <w:t>Worker</w:t>
            </w:r>
          </w:p>
        </w:tc>
      </w:tr>
      <w:tr w:rsidR="008A084B" w:rsidRPr="00546FBC" w14:paraId="734DED00" w14:textId="77777777" w:rsidTr="001E5884">
        <w:trPr>
          <w:trHeight w:val="1101"/>
        </w:trPr>
        <w:tc>
          <w:tcPr>
            <w:tcW w:w="2322" w:type="dxa"/>
          </w:tcPr>
          <w:p w14:paraId="7965B70F" w14:textId="29AFA356" w:rsidR="008A084B" w:rsidRPr="00546FBC" w:rsidRDefault="008A084B" w:rsidP="001E5884">
            <w:pPr>
              <w:spacing w:line="360" w:lineRule="auto"/>
              <w:jc w:val="both"/>
              <w:rPr>
                <w:b w:val="0"/>
                <w:bCs/>
                <w:szCs w:val="24"/>
              </w:rPr>
            </w:pPr>
            <w:r w:rsidRPr="00546FBC">
              <w:rPr>
                <w:b w:val="0"/>
                <w:bCs/>
                <w:szCs w:val="24"/>
              </w:rPr>
              <w:t xml:space="preserve">Search and Remove </w:t>
            </w:r>
            <w:r w:rsidR="00B45B84" w:rsidRPr="00546FBC">
              <w:rPr>
                <w:b w:val="0"/>
                <w:bCs/>
                <w:szCs w:val="24"/>
              </w:rPr>
              <w:t>Pig</w:t>
            </w:r>
          </w:p>
        </w:tc>
        <w:tc>
          <w:tcPr>
            <w:tcW w:w="2948" w:type="dxa"/>
          </w:tcPr>
          <w:p w14:paraId="4E2CBC13" w14:textId="1E0C4EB3" w:rsidR="008A084B" w:rsidRPr="00546FBC" w:rsidRDefault="008A084B" w:rsidP="001E5884">
            <w:pPr>
              <w:spacing w:line="360" w:lineRule="auto"/>
              <w:jc w:val="both"/>
              <w:rPr>
                <w:b w:val="0"/>
                <w:bCs/>
                <w:szCs w:val="24"/>
              </w:rPr>
            </w:pPr>
            <w:r w:rsidRPr="00546FBC">
              <w:rPr>
                <w:b w:val="0"/>
                <w:bCs/>
                <w:szCs w:val="24"/>
              </w:rPr>
              <w:t xml:space="preserve">The user/actor searches </w:t>
            </w:r>
            <w:r w:rsidR="001254A2" w:rsidRPr="00546FBC">
              <w:rPr>
                <w:b w:val="0"/>
                <w:bCs/>
                <w:szCs w:val="24"/>
              </w:rPr>
              <w:t xml:space="preserve">pig </w:t>
            </w:r>
            <w:r w:rsidRPr="00546FBC">
              <w:rPr>
                <w:b w:val="0"/>
                <w:bCs/>
                <w:szCs w:val="24"/>
              </w:rPr>
              <w:t>details to remove.</w:t>
            </w:r>
          </w:p>
        </w:tc>
        <w:tc>
          <w:tcPr>
            <w:tcW w:w="2668" w:type="dxa"/>
          </w:tcPr>
          <w:p w14:paraId="2538136C" w14:textId="77777777" w:rsidR="008A084B" w:rsidRPr="00546FBC" w:rsidRDefault="008A084B" w:rsidP="001E5884">
            <w:pPr>
              <w:spacing w:line="360" w:lineRule="auto"/>
              <w:jc w:val="both"/>
              <w:rPr>
                <w:b w:val="0"/>
                <w:bCs/>
                <w:szCs w:val="24"/>
              </w:rPr>
            </w:pPr>
            <w:r w:rsidRPr="00546FBC">
              <w:rPr>
                <w:b w:val="0"/>
                <w:szCs w:val="24"/>
              </w:rPr>
              <w:t>Worker</w:t>
            </w:r>
          </w:p>
        </w:tc>
      </w:tr>
    </w:tbl>
    <w:p w14:paraId="5A045A09" w14:textId="77777777" w:rsidR="00C24D39" w:rsidRPr="00546FBC" w:rsidRDefault="00C24D39" w:rsidP="00C24D39">
      <w:pPr>
        <w:rPr>
          <w:rFonts w:cs="Times New Roman"/>
          <w:szCs w:val="24"/>
          <w:lang w:eastAsia="en-PH"/>
        </w:rPr>
      </w:pPr>
    </w:p>
    <w:p w14:paraId="73FEDFA3" w14:textId="52A99411"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11</w:t>
      </w:r>
      <w:r w:rsidRPr="00546FBC">
        <w:rPr>
          <w:rFonts w:cs="Times New Roman"/>
          <w:bCs/>
          <w:szCs w:val="24"/>
          <w:lang w:eastAsia="en-PH"/>
        </w:rPr>
        <w:t xml:space="preserve">: Event Decomposition of the Piggery Management System </w:t>
      </w:r>
      <w:r w:rsidR="00681E73" w:rsidRPr="00546FBC">
        <w:rPr>
          <w:rFonts w:cs="Times New Roman"/>
          <w:bCs/>
          <w:szCs w:val="24"/>
          <w:lang w:eastAsia="en-PH"/>
        </w:rPr>
        <w:t>Pig Management</w:t>
      </w:r>
      <w:r w:rsidRPr="00546FBC">
        <w:rPr>
          <w:rFonts w:cs="Times New Roman"/>
          <w:bCs/>
          <w:szCs w:val="24"/>
          <w:lang w:eastAsia="en-PH"/>
        </w:rPr>
        <w:t xml:space="preserve"> Module</w:t>
      </w:r>
    </w:p>
    <w:p w14:paraId="23679E94" w14:textId="593B60DE" w:rsidR="00C24D39" w:rsidRPr="00546FBC" w:rsidRDefault="00C24D39" w:rsidP="00C24D39">
      <w:pPr>
        <w:tabs>
          <w:tab w:val="left" w:pos="3860"/>
          <w:tab w:val="center" w:pos="4320"/>
        </w:tabs>
        <w:rPr>
          <w:rFonts w:cs="Times New Roman"/>
          <w:bCs/>
          <w:szCs w:val="24"/>
          <w:lang w:eastAsia="en-PH"/>
        </w:rPr>
      </w:pPr>
    </w:p>
    <w:p w14:paraId="55FFFAF7" w14:textId="6C0B3528" w:rsidR="00C24D39" w:rsidRPr="00546FBC" w:rsidRDefault="00C24D39" w:rsidP="00C24D39">
      <w:pPr>
        <w:tabs>
          <w:tab w:val="left" w:pos="3860"/>
          <w:tab w:val="center" w:pos="4320"/>
        </w:tabs>
        <w:rPr>
          <w:rFonts w:cs="Times New Roman"/>
          <w:szCs w:val="24"/>
          <w:lang w:eastAsia="en-PH"/>
        </w:rPr>
      </w:pPr>
      <w:r w:rsidRPr="00546FBC">
        <w:rPr>
          <w:rFonts w:cs="Times New Roman"/>
          <w:noProof/>
          <w:szCs w:val="24"/>
          <w:lang w:eastAsia="en-PH"/>
        </w:rPr>
        <w:drawing>
          <wp:inline distT="0" distB="0" distL="0" distR="0" wp14:anchorId="05032284" wp14:editId="61E59B4E">
            <wp:extent cx="4457700" cy="28634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1">
                      <a:extLst>
                        <a:ext uri="{28A0092B-C50C-407E-A947-70E740481C1C}">
                          <a14:useLocalDpi xmlns:a14="http://schemas.microsoft.com/office/drawing/2010/main" val="0"/>
                        </a:ext>
                      </a:extLst>
                    </a:blip>
                    <a:stretch>
                      <a:fillRect/>
                    </a:stretch>
                  </pic:blipFill>
                  <pic:spPr>
                    <a:xfrm>
                      <a:off x="0" y="0"/>
                      <a:ext cx="4461242" cy="2865728"/>
                    </a:xfrm>
                    <a:prstGeom prst="rect">
                      <a:avLst/>
                    </a:prstGeom>
                  </pic:spPr>
                </pic:pic>
              </a:graphicData>
            </a:graphic>
          </wp:inline>
        </w:drawing>
      </w:r>
    </w:p>
    <w:p w14:paraId="13D65E4A" w14:textId="77777777" w:rsidR="00C24D39" w:rsidRPr="00546FBC" w:rsidRDefault="00C24D39" w:rsidP="00C24D39">
      <w:pPr>
        <w:tabs>
          <w:tab w:val="left" w:pos="3100"/>
          <w:tab w:val="center" w:pos="4320"/>
        </w:tabs>
        <w:jc w:val="both"/>
        <w:rPr>
          <w:rFonts w:cs="Times New Roman"/>
          <w:noProof/>
          <w:color w:val="FF0000"/>
          <w:szCs w:val="24"/>
          <w:lang w:eastAsia="en-PH"/>
        </w:rPr>
      </w:pPr>
    </w:p>
    <w:p w14:paraId="03CA7290" w14:textId="11B4C8FA" w:rsidR="00C24D39" w:rsidRPr="00546FBC" w:rsidRDefault="00C24D39" w:rsidP="00C24D39">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42</w:t>
      </w:r>
      <w:r w:rsidRPr="00546FBC">
        <w:rPr>
          <w:rFonts w:cs="Times New Roman"/>
          <w:bCs/>
          <w:szCs w:val="24"/>
          <w:lang w:eastAsia="en-PH"/>
        </w:rPr>
        <w:t xml:space="preserve">: Use Case Diagram involving the Worker of Piggery Management System </w:t>
      </w:r>
      <w:r w:rsidR="006021C7" w:rsidRPr="00546FBC">
        <w:rPr>
          <w:rFonts w:cs="Times New Roman"/>
          <w:bCs/>
          <w:szCs w:val="24"/>
          <w:lang w:eastAsia="en-PH"/>
        </w:rPr>
        <w:t xml:space="preserve">of </w:t>
      </w:r>
      <w:r w:rsidR="00336B5C" w:rsidRPr="00546FBC">
        <w:rPr>
          <w:rFonts w:cs="Times New Roman"/>
          <w:bCs/>
          <w:szCs w:val="24"/>
          <w:lang w:eastAsia="en-PH"/>
        </w:rPr>
        <w:t>Pig Management</w:t>
      </w:r>
      <w:r w:rsidRPr="00546FBC">
        <w:rPr>
          <w:rFonts w:cs="Times New Roman"/>
          <w:bCs/>
          <w:szCs w:val="24"/>
          <w:lang w:eastAsia="en-PH"/>
        </w:rPr>
        <w:t xml:space="preserve"> Module</w:t>
      </w:r>
    </w:p>
    <w:p w14:paraId="2A0340BF" w14:textId="59D7B720" w:rsidR="00C24D39" w:rsidRPr="00546FBC" w:rsidRDefault="00C24D39" w:rsidP="00C24D39">
      <w:pPr>
        <w:rPr>
          <w:rFonts w:cs="Times New Roman"/>
          <w:bCs/>
          <w:szCs w:val="24"/>
          <w:lang w:eastAsia="en-PH"/>
        </w:rPr>
      </w:pPr>
    </w:p>
    <w:p w14:paraId="2AF5E1A8" w14:textId="51DD483E" w:rsidR="00C24D39" w:rsidRPr="00546FBC" w:rsidRDefault="00C24D39" w:rsidP="00C24D39">
      <w:pPr>
        <w:spacing w:after="160" w:line="259" w:lineRule="auto"/>
        <w:jc w:val="left"/>
        <w:rPr>
          <w:rFonts w:cs="Times New Roman"/>
          <w:noProof/>
          <w:color w:val="FF0000"/>
          <w:szCs w:val="24"/>
          <w:lang w:eastAsia="en-PH"/>
        </w:rPr>
      </w:pPr>
    </w:p>
    <w:p w14:paraId="49A7D02B" w14:textId="517193A9" w:rsidR="00501600" w:rsidRPr="00546FBC" w:rsidRDefault="00501600" w:rsidP="00C24D39">
      <w:pPr>
        <w:spacing w:after="160" w:line="259" w:lineRule="auto"/>
        <w:jc w:val="left"/>
        <w:rPr>
          <w:rFonts w:cs="Times New Roman"/>
          <w:noProof/>
          <w:color w:val="FF0000"/>
          <w:szCs w:val="24"/>
          <w:lang w:eastAsia="en-PH"/>
        </w:rPr>
      </w:pPr>
      <w:r w:rsidRPr="00546FBC">
        <w:rPr>
          <w:b w:val="0"/>
          <w:noProof/>
          <w:color w:val="FF0000"/>
        </w:rPr>
        <w:lastRenderedPageBreak/>
        <w:drawing>
          <wp:anchor distT="0" distB="0" distL="114300" distR="114300" simplePos="0" relativeHeight="251946496" behindDoc="1" locked="0" layoutInCell="1" allowOverlap="1" wp14:anchorId="454DE994" wp14:editId="34943FA1">
            <wp:simplePos x="0" y="0"/>
            <wp:positionH relativeFrom="column">
              <wp:posOffset>342900</wp:posOffset>
            </wp:positionH>
            <wp:positionV relativeFrom="paragraph">
              <wp:posOffset>0</wp:posOffset>
            </wp:positionV>
            <wp:extent cx="4871879" cy="50292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71879"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8A1B4" w14:textId="03F03CD4" w:rsidR="00501600" w:rsidRPr="00546FBC" w:rsidRDefault="00501600" w:rsidP="00C24D39">
      <w:pPr>
        <w:spacing w:after="160" w:line="259" w:lineRule="auto"/>
        <w:jc w:val="left"/>
        <w:rPr>
          <w:rFonts w:cs="Times New Roman"/>
          <w:noProof/>
          <w:color w:val="FF0000"/>
          <w:szCs w:val="24"/>
          <w:lang w:eastAsia="en-PH"/>
        </w:rPr>
      </w:pPr>
    </w:p>
    <w:p w14:paraId="325A3A9A" w14:textId="4A86F884" w:rsidR="00501600" w:rsidRPr="00546FBC" w:rsidRDefault="00501600" w:rsidP="00C24D39">
      <w:pPr>
        <w:spacing w:after="160" w:line="259" w:lineRule="auto"/>
        <w:jc w:val="left"/>
        <w:rPr>
          <w:rFonts w:cs="Times New Roman"/>
          <w:noProof/>
          <w:color w:val="FF0000"/>
          <w:szCs w:val="24"/>
          <w:lang w:eastAsia="en-PH"/>
        </w:rPr>
      </w:pPr>
    </w:p>
    <w:p w14:paraId="36F8C03D" w14:textId="7FF3A74B" w:rsidR="00501600" w:rsidRPr="00546FBC" w:rsidRDefault="00501600" w:rsidP="00C24D39">
      <w:pPr>
        <w:spacing w:after="160" w:line="259" w:lineRule="auto"/>
        <w:jc w:val="left"/>
        <w:rPr>
          <w:rFonts w:cs="Times New Roman"/>
          <w:noProof/>
          <w:color w:val="FF0000"/>
          <w:szCs w:val="24"/>
          <w:lang w:eastAsia="en-PH"/>
        </w:rPr>
      </w:pPr>
    </w:p>
    <w:p w14:paraId="4165DEDC" w14:textId="7C236613" w:rsidR="00501600" w:rsidRPr="00546FBC" w:rsidRDefault="00501600" w:rsidP="00C24D39">
      <w:pPr>
        <w:spacing w:after="160" w:line="259" w:lineRule="auto"/>
        <w:jc w:val="left"/>
        <w:rPr>
          <w:rFonts w:cs="Times New Roman"/>
          <w:noProof/>
          <w:color w:val="FF0000"/>
          <w:szCs w:val="24"/>
          <w:lang w:eastAsia="en-PH"/>
        </w:rPr>
      </w:pPr>
    </w:p>
    <w:p w14:paraId="750FE408" w14:textId="7DABEDEE" w:rsidR="00501600" w:rsidRPr="00546FBC" w:rsidRDefault="00501600" w:rsidP="00C24D39">
      <w:pPr>
        <w:spacing w:after="160" w:line="259" w:lineRule="auto"/>
        <w:jc w:val="left"/>
        <w:rPr>
          <w:rFonts w:cs="Times New Roman"/>
          <w:noProof/>
          <w:color w:val="FF0000"/>
          <w:szCs w:val="24"/>
          <w:lang w:eastAsia="en-PH"/>
        </w:rPr>
      </w:pPr>
    </w:p>
    <w:p w14:paraId="47D3BA5F" w14:textId="20A1B28B" w:rsidR="00501600" w:rsidRPr="00546FBC" w:rsidRDefault="00501600" w:rsidP="00C24D39">
      <w:pPr>
        <w:spacing w:after="160" w:line="259" w:lineRule="auto"/>
        <w:jc w:val="left"/>
        <w:rPr>
          <w:rFonts w:cs="Times New Roman"/>
          <w:noProof/>
          <w:color w:val="FF0000"/>
          <w:szCs w:val="24"/>
          <w:lang w:eastAsia="en-PH"/>
        </w:rPr>
      </w:pPr>
    </w:p>
    <w:p w14:paraId="764B44C7" w14:textId="409A6EAB" w:rsidR="00501600" w:rsidRPr="00546FBC" w:rsidRDefault="00501600" w:rsidP="00C24D39">
      <w:pPr>
        <w:spacing w:after="160" w:line="259" w:lineRule="auto"/>
        <w:jc w:val="left"/>
        <w:rPr>
          <w:rFonts w:cs="Times New Roman"/>
          <w:noProof/>
          <w:color w:val="FF0000"/>
          <w:szCs w:val="24"/>
          <w:lang w:eastAsia="en-PH"/>
        </w:rPr>
      </w:pPr>
    </w:p>
    <w:p w14:paraId="7F947101" w14:textId="7CC0403A" w:rsidR="00501600" w:rsidRPr="00546FBC" w:rsidRDefault="00501600" w:rsidP="00C24D39">
      <w:pPr>
        <w:spacing w:after="160" w:line="259" w:lineRule="auto"/>
        <w:jc w:val="left"/>
        <w:rPr>
          <w:rFonts w:cs="Times New Roman"/>
          <w:noProof/>
          <w:color w:val="FF0000"/>
          <w:szCs w:val="24"/>
          <w:lang w:eastAsia="en-PH"/>
        </w:rPr>
      </w:pPr>
    </w:p>
    <w:p w14:paraId="766CDD7D" w14:textId="4979FE51" w:rsidR="00501600" w:rsidRPr="00546FBC" w:rsidRDefault="00501600" w:rsidP="00C24D39">
      <w:pPr>
        <w:spacing w:after="160" w:line="259" w:lineRule="auto"/>
        <w:jc w:val="left"/>
        <w:rPr>
          <w:rFonts w:cs="Times New Roman"/>
          <w:noProof/>
          <w:color w:val="FF0000"/>
          <w:szCs w:val="24"/>
          <w:lang w:eastAsia="en-PH"/>
        </w:rPr>
      </w:pPr>
    </w:p>
    <w:p w14:paraId="681E57A5" w14:textId="6F153632" w:rsidR="00501600" w:rsidRPr="00546FBC" w:rsidRDefault="00501600" w:rsidP="00C24D39">
      <w:pPr>
        <w:spacing w:after="160" w:line="259" w:lineRule="auto"/>
        <w:jc w:val="left"/>
        <w:rPr>
          <w:rFonts w:cs="Times New Roman"/>
          <w:noProof/>
          <w:color w:val="FF0000"/>
          <w:szCs w:val="24"/>
          <w:lang w:eastAsia="en-PH"/>
        </w:rPr>
      </w:pPr>
    </w:p>
    <w:p w14:paraId="1BCD1387" w14:textId="2572E328" w:rsidR="00501600" w:rsidRPr="00546FBC" w:rsidRDefault="00501600" w:rsidP="00C24D39">
      <w:pPr>
        <w:spacing w:after="160" w:line="259" w:lineRule="auto"/>
        <w:jc w:val="left"/>
        <w:rPr>
          <w:rFonts w:cs="Times New Roman"/>
          <w:noProof/>
          <w:color w:val="FF0000"/>
          <w:szCs w:val="24"/>
          <w:lang w:eastAsia="en-PH"/>
        </w:rPr>
      </w:pPr>
    </w:p>
    <w:p w14:paraId="43814973" w14:textId="51EBAB66" w:rsidR="00501600" w:rsidRPr="00546FBC" w:rsidRDefault="00501600" w:rsidP="00C24D39">
      <w:pPr>
        <w:spacing w:after="160" w:line="259" w:lineRule="auto"/>
        <w:jc w:val="left"/>
        <w:rPr>
          <w:rFonts w:cs="Times New Roman"/>
          <w:noProof/>
          <w:color w:val="FF0000"/>
          <w:szCs w:val="24"/>
          <w:lang w:eastAsia="en-PH"/>
        </w:rPr>
      </w:pPr>
    </w:p>
    <w:p w14:paraId="591B541A" w14:textId="31A49AF0" w:rsidR="00501600" w:rsidRPr="00546FBC" w:rsidRDefault="00501600" w:rsidP="00C24D39">
      <w:pPr>
        <w:spacing w:after="160" w:line="259" w:lineRule="auto"/>
        <w:jc w:val="left"/>
        <w:rPr>
          <w:rFonts w:cs="Times New Roman"/>
          <w:noProof/>
          <w:color w:val="FF0000"/>
          <w:szCs w:val="24"/>
          <w:lang w:eastAsia="en-PH"/>
        </w:rPr>
      </w:pPr>
    </w:p>
    <w:p w14:paraId="12D8C6ED" w14:textId="77777777" w:rsidR="00501600" w:rsidRPr="00546FBC" w:rsidRDefault="00501600" w:rsidP="00C24D39">
      <w:pPr>
        <w:spacing w:after="160" w:line="259" w:lineRule="auto"/>
        <w:jc w:val="left"/>
        <w:rPr>
          <w:rFonts w:cs="Times New Roman"/>
          <w:noProof/>
          <w:color w:val="FF0000"/>
          <w:szCs w:val="24"/>
          <w:lang w:eastAsia="en-PH"/>
        </w:rPr>
      </w:pPr>
    </w:p>
    <w:p w14:paraId="3B92DE1B" w14:textId="74FDA595" w:rsidR="00501600" w:rsidRPr="00546FBC" w:rsidRDefault="00501600" w:rsidP="00C24D39">
      <w:pPr>
        <w:spacing w:after="160" w:line="259" w:lineRule="auto"/>
        <w:jc w:val="left"/>
        <w:rPr>
          <w:rFonts w:cs="Times New Roman"/>
          <w:noProof/>
          <w:color w:val="FF0000"/>
          <w:szCs w:val="24"/>
          <w:lang w:eastAsia="en-PH"/>
        </w:rPr>
      </w:pPr>
    </w:p>
    <w:p w14:paraId="48E4AC52" w14:textId="07B3A447" w:rsidR="00501600" w:rsidRPr="00546FBC" w:rsidRDefault="00501600" w:rsidP="00C24D39">
      <w:pPr>
        <w:spacing w:after="160" w:line="259" w:lineRule="auto"/>
        <w:jc w:val="left"/>
        <w:rPr>
          <w:rFonts w:cs="Times New Roman"/>
          <w:noProof/>
          <w:color w:val="FF0000"/>
          <w:szCs w:val="24"/>
          <w:lang w:eastAsia="en-PH"/>
        </w:rPr>
      </w:pPr>
    </w:p>
    <w:p w14:paraId="71435A99" w14:textId="77777777" w:rsidR="00501600" w:rsidRPr="00546FBC" w:rsidRDefault="00501600" w:rsidP="00501600">
      <w:pPr>
        <w:spacing w:after="160" w:line="259" w:lineRule="auto"/>
        <w:rPr>
          <w:rFonts w:cs="Times New Roman"/>
          <w:bCs/>
          <w:szCs w:val="24"/>
          <w:lang w:eastAsia="en-PH"/>
        </w:rPr>
      </w:pPr>
    </w:p>
    <w:p w14:paraId="41A3F2F4" w14:textId="10CBEE08" w:rsidR="00501600" w:rsidRPr="00546FBC" w:rsidRDefault="00501600" w:rsidP="00501600">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43</w:t>
      </w:r>
      <w:r w:rsidRPr="00546FBC">
        <w:rPr>
          <w:rFonts w:cs="Times New Roman"/>
          <w:bCs/>
          <w:szCs w:val="24"/>
          <w:lang w:eastAsia="en-PH"/>
        </w:rPr>
        <w:t>: Activity Diagram of Create Pig of Pig Management Module Use Case</w:t>
      </w:r>
    </w:p>
    <w:p w14:paraId="11B1ED25" w14:textId="131C3376" w:rsidR="00501600" w:rsidRPr="00546FBC" w:rsidRDefault="00501600" w:rsidP="00C24D39">
      <w:pPr>
        <w:spacing w:after="160" w:line="259" w:lineRule="auto"/>
        <w:jc w:val="left"/>
        <w:rPr>
          <w:rFonts w:cs="Times New Roman"/>
          <w:noProof/>
          <w:color w:val="FF0000"/>
          <w:szCs w:val="24"/>
          <w:lang w:eastAsia="en-PH"/>
        </w:rPr>
      </w:pPr>
    </w:p>
    <w:p w14:paraId="3BEEF15C" w14:textId="58AE38CD" w:rsidR="00501600" w:rsidRPr="00546FBC" w:rsidRDefault="00501600" w:rsidP="00C24D39">
      <w:pPr>
        <w:spacing w:after="160" w:line="259" w:lineRule="auto"/>
        <w:jc w:val="left"/>
        <w:rPr>
          <w:rFonts w:cs="Times New Roman"/>
          <w:noProof/>
          <w:color w:val="FF0000"/>
          <w:szCs w:val="24"/>
          <w:lang w:eastAsia="en-PH"/>
        </w:rPr>
      </w:pPr>
    </w:p>
    <w:p w14:paraId="2EC5FD45" w14:textId="7C921003" w:rsidR="00501600" w:rsidRPr="00546FBC" w:rsidRDefault="00501600" w:rsidP="00C24D39">
      <w:pPr>
        <w:spacing w:after="160" w:line="259" w:lineRule="auto"/>
        <w:jc w:val="left"/>
        <w:rPr>
          <w:rFonts w:cs="Times New Roman"/>
          <w:noProof/>
          <w:color w:val="FF0000"/>
          <w:szCs w:val="24"/>
          <w:lang w:eastAsia="en-PH"/>
        </w:rPr>
      </w:pPr>
    </w:p>
    <w:p w14:paraId="0A7D3C07" w14:textId="0174929E" w:rsidR="00501600" w:rsidRPr="00546FBC" w:rsidRDefault="00501600" w:rsidP="00C24D39">
      <w:pPr>
        <w:spacing w:after="160" w:line="259" w:lineRule="auto"/>
        <w:jc w:val="left"/>
        <w:rPr>
          <w:rFonts w:cs="Times New Roman"/>
          <w:noProof/>
          <w:color w:val="FF0000"/>
          <w:szCs w:val="24"/>
          <w:lang w:eastAsia="en-PH"/>
        </w:rPr>
      </w:pPr>
    </w:p>
    <w:p w14:paraId="7029621B" w14:textId="7EA5942D" w:rsidR="00501600" w:rsidRPr="00546FBC" w:rsidRDefault="00501600" w:rsidP="00C24D39">
      <w:pPr>
        <w:spacing w:after="160" w:line="259" w:lineRule="auto"/>
        <w:jc w:val="left"/>
        <w:rPr>
          <w:rFonts w:cs="Times New Roman"/>
          <w:noProof/>
          <w:color w:val="FF0000"/>
          <w:szCs w:val="24"/>
          <w:lang w:eastAsia="en-PH"/>
        </w:rPr>
      </w:pPr>
    </w:p>
    <w:p w14:paraId="31327D28" w14:textId="78F83647" w:rsidR="00501600" w:rsidRPr="00546FBC" w:rsidRDefault="00501600" w:rsidP="00C24D39">
      <w:pPr>
        <w:spacing w:after="160" w:line="259" w:lineRule="auto"/>
        <w:jc w:val="left"/>
        <w:rPr>
          <w:rFonts w:cs="Times New Roman"/>
          <w:noProof/>
          <w:color w:val="FF0000"/>
          <w:szCs w:val="24"/>
          <w:lang w:eastAsia="en-PH"/>
        </w:rPr>
      </w:pPr>
    </w:p>
    <w:p w14:paraId="65473E52" w14:textId="792ECBCB" w:rsidR="00501600" w:rsidRPr="00546FBC" w:rsidRDefault="00501600" w:rsidP="00C24D39">
      <w:pPr>
        <w:spacing w:after="160" w:line="259" w:lineRule="auto"/>
        <w:jc w:val="left"/>
        <w:rPr>
          <w:rFonts w:cs="Times New Roman"/>
          <w:noProof/>
          <w:color w:val="FF0000"/>
          <w:szCs w:val="24"/>
          <w:lang w:eastAsia="en-PH"/>
        </w:rPr>
      </w:pPr>
    </w:p>
    <w:p w14:paraId="134D1C31" w14:textId="103F3794" w:rsidR="00501600" w:rsidRPr="00546FBC" w:rsidRDefault="00501600" w:rsidP="00C24D39">
      <w:pPr>
        <w:spacing w:after="160" w:line="259" w:lineRule="auto"/>
        <w:jc w:val="left"/>
        <w:rPr>
          <w:rFonts w:cs="Times New Roman"/>
          <w:noProof/>
          <w:color w:val="FF0000"/>
          <w:szCs w:val="24"/>
          <w:lang w:eastAsia="en-PH"/>
        </w:rPr>
      </w:pPr>
    </w:p>
    <w:p w14:paraId="6443EFF2" w14:textId="1D59062F" w:rsidR="00501600" w:rsidRPr="00546FBC" w:rsidRDefault="00501600" w:rsidP="00C24D39">
      <w:pPr>
        <w:spacing w:after="160" w:line="259" w:lineRule="auto"/>
        <w:jc w:val="left"/>
        <w:rPr>
          <w:rFonts w:cs="Times New Roman"/>
          <w:noProof/>
          <w:color w:val="FF0000"/>
          <w:szCs w:val="24"/>
          <w:lang w:eastAsia="en-PH"/>
        </w:rPr>
      </w:pPr>
    </w:p>
    <w:p w14:paraId="7C328206" w14:textId="5F3901F3" w:rsidR="00501600" w:rsidRPr="00546FBC" w:rsidRDefault="00501600" w:rsidP="00501600">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8544" behindDoc="1" locked="0" layoutInCell="1" allowOverlap="1" wp14:anchorId="0DE36CD9" wp14:editId="2FB7FAC2">
            <wp:simplePos x="0" y="0"/>
            <wp:positionH relativeFrom="column">
              <wp:posOffset>342900</wp:posOffset>
            </wp:positionH>
            <wp:positionV relativeFrom="paragraph">
              <wp:posOffset>0</wp:posOffset>
            </wp:positionV>
            <wp:extent cx="4800600" cy="4952841"/>
            <wp:effectExtent l="0" t="0" r="0" b="0"/>
            <wp:wrapNone/>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00600" cy="4952841"/>
                    </a:xfrm>
                    <a:prstGeom prst="rect">
                      <a:avLst/>
                    </a:prstGeom>
                    <a:noFill/>
                    <a:ln>
                      <a:noFill/>
                    </a:ln>
                  </pic:spPr>
                </pic:pic>
              </a:graphicData>
            </a:graphic>
          </wp:anchor>
        </w:drawing>
      </w:r>
    </w:p>
    <w:p w14:paraId="5751F2E8" w14:textId="77777777" w:rsidR="002D0FB6" w:rsidRPr="00546FBC" w:rsidRDefault="002D0FB6" w:rsidP="002D0FB6">
      <w:pPr>
        <w:spacing w:after="160" w:line="259" w:lineRule="auto"/>
        <w:rPr>
          <w:rFonts w:cs="Times New Roman"/>
          <w:bCs/>
          <w:szCs w:val="24"/>
          <w:lang w:eastAsia="en-PH"/>
        </w:rPr>
      </w:pPr>
    </w:p>
    <w:p w14:paraId="292C2670" w14:textId="77777777" w:rsidR="002D0FB6" w:rsidRPr="00546FBC" w:rsidRDefault="002D0FB6" w:rsidP="002D0FB6">
      <w:pPr>
        <w:spacing w:after="160" w:line="259" w:lineRule="auto"/>
        <w:rPr>
          <w:rFonts w:cs="Times New Roman"/>
          <w:bCs/>
          <w:szCs w:val="24"/>
          <w:lang w:eastAsia="en-PH"/>
        </w:rPr>
      </w:pPr>
    </w:p>
    <w:p w14:paraId="1C2AF073" w14:textId="77777777" w:rsidR="002D0FB6" w:rsidRPr="00546FBC" w:rsidRDefault="002D0FB6" w:rsidP="002D0FB6">
      <w:pPr>
        <w:spacing w:after="160" w:line="259" w:lineRule="auto"/>
        <w:rPr>
          <w:rFonts w:cs="Times New Roman"/>
          <w:bCs/>
          <w:szCs w:val="24"/>
          <w:lang w:eastAsia="en-PH"/>
        </w:rPr>
      </w:pPr>
    </w:p>
    <w:p w14:paraId="47179521" w14:textId="77777777" w:rsidR="002D0FB6" w:rsidRPr="00546FBC" w:rsidRDefault="002D0FB6" w:rsidP="002D0FB6">
      <w:pPr>
        <w:spacing w:after="160" w:line="259" w:lineRule="auto"/>
        <w:rPr>
          <w:rFonts w:cs="Times New Roman"/>
          <w:bCs/>
          <w:szCs w:val="24"/>
          <w:lang w:eastAsia="en-PH"/>
        </w:rPr>
      </w:pPr>
    </w:p>
    <w:p w14:paraId="7C4FBB68" w14:textId="77777777" w:rsidR="002D0FB6" w:rsidRPr="00546FBC" w:rsidRDefault="002D0FB6" w:rsidP="002D0FB6">
      <w:pPr>
        <w:spacing w:after="160" w:line="259" w:lineRule="auto"/>
        <w:rPr>
          <w:rFonts w:cs="Times New Roman"/>
          <w:bCs/>
          <w:szCs w:val="24"/>
          <w:lang w:eastAsia="en-PH"/>
        </w:rPr>
      </w:pPr>
    </w:p>
    <w:p w14:paraId="2D61A00E" w14:textId="77777777" w:rsidR="002D0FB6" w:rsidRPr="00546FBC" w:rsidRDefault="002D0FB6" w:rsidP="002D0FB6">
      <w:pPr>
        <w:spacing w:after="160" w:line="259" w:lineRule="auto"/>
        <w:rPr>
          <w:rFonts w:cs="Times New Roman"/>
          <w:bCs/>
          <w:szCs w:val="24"/>
          <w:lang w:eastAsia="en-PH"/>
        </w:rPr>
      </w:pPr>
    </w:p>
    <w:p w14:paraId="3CC0FABA" w14:textId="77777777" w:rsidR="002D0FB6" w:rsidRPr="00546FBC" w:rsidRDefault="002D0FB6" w:rsidP="002D0FB6">
      <w:pPr>
        <w:spacing w:after="160" w:line="259" w:lineRule="auto"/>
        <w:rPr>
          <w:rFonts w:cs="Times New Roman"/>
          <w:bCs/>
          <w:szCs w:val="24"/>
          <w:lang w:eastAsia="en-PH"/>
        </w:rPr>
      </w:pPr>
    </w:p>
    <w:p w14:paraId="354BFA23" w14:textId="77777777" w:rsidR="002D0FB6" w:rsidRPr="00546FBC" w:rsidRDefault="002D0FB6" w:rsidP="002D0FB6">
      <w:pPr>
        <w:spacing w:after="160" w:line="259" w:lineRule="auto"/>
        <w:rPr>
          <w:rFonts w:cs="Times New Roman"/>
          <w:bCs/>
          <w:szCs w:val="24"/>
          <w:lang w:eastAsia="en-PH"/>
        </w:rPr>
      </w:pPr>
    </w:p>
    <w:p w14:paraId="16CBB7C5" w14:textId="77777777" w:rsidR="002D0FB6" w:rsidRPr="00546FBC" w:rsidRDefault="002D0FB6" w:rsidP="002D0FB6">
      <w:pPr>
        <w:spacing w:after="160" w:line="259" w:lineRule="auto"/>
        <w:rPr>
          <w:rFonts w:cs="Times New Roman"/>
          <w:bCs/>
          <w:szCs w:val="24"/>
          <w:lang w:eastAsia="en-PH"/>
        </w:rPr>
      </w:pPr>
    </w:p>
    <w:p w14:paraId="136A35DA" w14:textId="77777777" w:rsidR="002D0FB6" w:rsidRPr="00546FBC" w:rsidRDefault="002D0FB6" w:rsidP="002D0FB6">
      <w:pPr>
        <w:spacing w:after="160" w:line="259" w:lineRule="auto"/>
        <w:rPr>
          <w:rFonts w:cs="Times New Roman"/>
          <w:bCs/>
          <w:szCs w:val="24"/>
          <w:lang w:eastAsia="en-PH"/>
        </w:rPr>
      </w:pPr>
    </w:p>
    <w:p w14:paraId="69FD70F0" w14:textId="77777777" w:rsidR="002D0FB6" w:rsidRPr="00546FBC" w:rsidRDefault="002D0FB6" w:rsidP="002D0FB6">
      <w:pPr>
        <w:spacing w:after="160" w:line="259" w:lineRule="auto"/>
        <w:rPr>
          <w:rFonts w:cs="Times New Roman"/>
          <w:bCs/>
          <w:szCs w:val="24"/>
          <w:lang w:eastAsia="en-PH"/>
        </w:rPr>
      </w:pPr>
    </w:p>
    <w:p w14:paraId="216259DA" w14:textId="77777777" w:rsidR="002D0FB6" w:rsidRPr="00546FBC" w:rsidRDefault="002D0FB6" w:rsidP="002D0FB6">
      <w:pPr>
        <w:spacing w:after="160" w:line="259" w:lineRule="auto"/>
        <w:rPr>
          <w:rFonts w:cs="Times New Roman"/>
          <w:bCs/>
          <w:szCs w:val="24"/>
          <w:lang w:eastAsia="en-PH"/>
        </w:rPr>
      </w:pPr>
    </w:p>
    <w:p w14:paraId="71150D0C" w14:textId="77777777" w:rsidR="002D0FB6" w:rsidRPr="00546FBC" w:rsidRDefault="002D0FB6" w:rsidP="002D0FB6">
      <w:pPr>
        <w:spacing w:after="160" w:line="259" w:lineRule="auto"/>
        <w:rPr>
          <w:rFonts w:cs="Times New Roman"/>
          <w:bCs/>
          <w:szCs w:val="24"/>
          <w:lang w:eastAsia="en-PH"/>
        </w:rPr>
      </w:pPr>
    </w:p>
    <w:p w14:paraId="289FFA6C" w14:textId="77777777" w:rsidR="002D0FB6" w:rsidRPr="00546FBC" w:rsidRDefault="002D0FB6" w:rsidP="002D0FB6">
      <w:pPr>
        <w:spacing w:after="160" w:line="259" w:lineRule="auto"/>
        <w:rPr>
          <w:rFonts w:cs="Times New Roman"/>
          <w:bCs/>
          <w:szCs w:val="24"/>
          <w:lang w:eastAsia="en-PH"/>
        </w:rPr>
      </w:pPr>
    </w:p>
    <w:p w14:paraId="4AE89C08" w14:textId="77777777" w:rsidR="002D0FB6" w:rsidRPr="00546FBC" w:rsidRDefault="002D0FB6" w:rsidP="002D0FB6">
      <w:pPr>
        <w:spacing w:after="160" w:line="259" w:lineRule="auto"/>
        <w:rPr>
          <w:rFonts w:cs="Times New Roman"/>
          <w:bCs/>
          <w:szCs w:val="24"/>
          <w:lang w:eastAsia="en-PH"/>
        </w:rPr>
      </w:pPr>
    </w:p>
    <w:p w14:paraId="7505671E" w14:textId="77777777" w:rsidR="002D0FB6" w:rsidRPr="00546FBC" w:rsidRDefault="002D0FB6" w:rsidP="002D0FB6">
      <w:pPr>
        <w:spacing w:after="160" w:line="259" w:lineRule="auto"/>
        <w:rPr>
          <w:rFonts w:cs="Times New Roman"/>
          <w:bCs/>
          <w:szCs w:val="24"/>
          <w:lang w:eastAsia="en-PH"/>
        </w:rPr>
      </w:pPr>
    </w:p>
    <w:p w14:paraId="3CF9C25F" w14:textId="77777777" w:rsidR="002D0FB6" w:rsidRPr="00546FBC" w:rsidRDefault="002D0FB6" w:rsidP="002D0FB6">
      <w:pPr>
        <w:spacing w:after="160" w:line="259" w:lineRule="auto"/>
        <w:rPr>
          <w:rFonts w:cs="Times New Roman"/>
          <w:bCs/>
          <w:szCs w:val="24"/>
          <w:lang w:eastAsia="en-PH"/>
        </w:rPr>
      </w:pPr>
    </w:p>
    <w:p w14:paraId="7B4F08CB" w14:textId="6817C030" w:rsidR="00501600" w:rsidRPr="00546FBC" w:rsidRDefault="00501600" w:rsidP="002D0FB6">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44</w:t>
      </w:r>
      <w:r w:rsidRPr="00546FBC">
        <w:rPr>
          <w:rFonts w:cs="Times New Roman"/>
          <w:bCs/>
          <w:szCs w:val="24"/>
          <w:lang w:eastAsia="en-PH"/>
        </w:rPr>
        <w:t>: Activity Diagram of Search and View Pig of Pig Management Module Use Case</w:t>
      </w:r>
    </w:p>
    <w:p w14:paraId="745333C4" w14:textId="0A008F1A" w:rsidR="002D0FB6" w:rsidRPr="00546FBC" w:rsidRDefault="002D0FB6" w:rsidP="002D0FB6">
      <w:pPr>
        <w:spacing w:after="160" w:line="259" w:lineRule="auto"/>
        <w:rPr>
          <w:rFonts w:cs="Times New Roman"/>
          <w:bCs/>
          <w:szCs w:val="24"/>
          <w:lang w:eastAsia="en-PH"/>
        </w:rPr>
      </w:pPr>
    </w:p>
    <w:p w14:paraId="527E9177" w14:textId="5C9F64D6" w:rsidR="002D0FB6" w:rsidRPr="00546FBC" w:rsidRDefault="002D0FB6" w:rsidP="002D0FB6">
      <w:pPr>
        <w:spacing w:after="160" w:line="259" w:lineRule="auto"/>
        <w:rPr>
          <w:rFonts w:cs="Times New Roman"/>
          <w:bCs/>
          <w:szCs w:val="24"/>
          <w:lang w:eastAsia="en-PH"/>
        </w:rPr>
      </w:pPr>
    </w:p>
    <w:p w14:paraId="69EC4114" w14:textId="27898637" w:rsidR="002D0FB6" w:rsidRPr="00546FBC" w:rsidRDefault="002D0FB6" w:rsidP="002D0FB6">
      <w:pPr>
        <w:spacing w:after="160" w:line="259" w:lineRule="auto"/>
        <w:rPr>
          <w:rFonts w:cs="Times New Roman"/>
          <w:bCs/>
          <w:szCs w:val="24"/>
          <w:lang w:eastAsia="en-PH"/>
        </w:rPr>
      </w:pPr>
    </w:p>
    <w:p w14:paraId="61EEBFAC" w14:textId="1F3C2591" w:rsidR="002D0FB6" w:rsidRPr="00546FBC" w:rsidRDefault="002D0FB6" w:rsidP="002D0FB6">
      <w:pPr>
        <w:spacing w:after="160" w:line="259" w:lineRule="auto"/>
        <w:rPr>
          <w:rFonts w:cs="Times New Roman"/>
          <w:bCs/>
          <w:szCs w:val="24"/>
          <w:lang w:eastAsia="en-PH"/>
        </w:rPr>
      </w:pPr>
    </w:p>
    <w:p w14:paraId="6179FDB8" w14:textId="20077814" w:rsidR="002D0FB6" w:rsidRPr="00546FBC" w:rsidRDefault="002D0FB6" w:rsidP="002D0FB6">
      <w:pPr>
        <w:spacing w:after="160" w:line="259" w:lineRule="auto"/>
        <w:rPr>
          <w:rFonts w:cs="Times New Roman"/>
          <w:bCs/>
          <w:szCs w:val="24"/>
          <w:lang w:eastAsia="en-PH"/>
        </w:rPr>
      </w:pPr>
    </w:p>
    <w:p w14:paraId="599650E2" w14:textId="76A9E216" w:rsidR="002D0FB6" w:rsidRPr="00546FBC" w:rsidRDefault="002D0FB6" w:rsidP="002D0FB6">
      <w:pPr>
        <w:spacing w:after="160" w:line="259" w:lineRule="auto"/>
        <w:rPr>
          <w:rFonts w:cs="Times New Roman"/>
          <w:bCs/>
          <w:szCs w:val="24"/>
          <w:lang w:eastAsia="en-PH"/>
        </w:rPr>
      </w:pPr>
    </w:p>
    <w:p w14:paraId="6E536D16" w14:textId="118CD204" w:rsidR="002D0FB6" w:rsidRPr="00546FBC" w:rsidRDefault="002D0FB6" w:rsidP="002D0FB6">
      <w:pPr>
        <w:spacing w:after="160" w:line="259" w:lineRule="auto"/>
        <w:rPr>
          <w:rFonts w:cs="Times New Roman"/>
          <w:bCs/>
          <w:szCs w:val="24"/>
          <w:lang w:eastAsia="en-PH"/>
        </w:rPr>
      </w:pPr>
    </w:p>
    <w:p w14:paraId="6261A204" w14:textId="569166FE" w:rsidR="002D0FB6" w:rsidRPr="00546FBC" w:rsidRDefault="002D0FB6" w:rsidP="002D0FB6">
      <w:pPr>
        <w:spacing w:after="160" w:line="259" w:lineRule="auto"/>
        <w:rPr>
          <w:rFonts w:cs="Times New Roman"/>
          <w:bCs/>
          <w:szCs w:val="24"/>
          <w:lang w:eastAsia="en-PH"/>
        </w:rPr>
      </w:pPr>
    </w:p>
    <w:p w14:paraId="20B76C50" w14:textId="77777777" w:rsidR="00B417F2" w:rsidRPr="00546FBC" w:rsidRDefault="00B417F2" w:rsidP="002D0FB6">
      <w:pPr>
        <w:spacing w:after="160" w:line="259" w:lineRule="auto"/>
        <w:jc w:val="both"/>
        <w:rPr>
          <w:rFonts w:cs="Times New Roman"/>
          <w:bCs/>
          <w:szCs w:val="24"/>
          <w:lang w:eastAsia="en-PH"/>
        </w:rPr>
      </w:pPr>
    </w:p>
    <w:p w14:paraId="2791287B" w14:textId="4083F0BD" w:rsidR="002D0FB6" w:rsidRPr="00546FBC" w:rsidRDefault="002D0FB6" w:rsidP="002D0FB6">
      <w:pPr>
        <w:spacing w:after="160" w:line="259" w:lineRule="auto"/>
        <w:jc w:val="both"/>
        <w:rPr>
          <w:rFonts w:cs="Times New Roman"/>
          <w:bCs/>
          <w:szCs w:val="24"/>
          <w:lang w:eastAsia="en-PH"/>
        </w:rPr>
      </w:pPr>
      <w:r w:rsidRPr="00546FBC">
        <w:rPr>
          <w:b w:val="0"/>
          <w:bCs/>
          <w:noProof/>
        </w:rPr>
        <w:lastRenderedPageBreak/>
        <w:drawing>
          <wp:anchor distT="0" distB="0" distL="114300" distR="114300" simplePos="0" relativeHeight="251947520" behindDoc="1" locked="0" layoutInCell="1" allowOverlap="1" wp14:anchorId="0CA9B379" wp14:editId="3659D7C9">
            <wp:simplePos x="0" y="0"/>
            <wp:positionH relativeFrom="column">
              <wp:posOffset>548640</wp:posOffset>
            </wp:positionH>
            <wp:positionV relativeFrom="paragraph">
              <wp:posOffset>289560</wp:posOffset>
            </wp:positionV>
            <wp:extent cx="4478400" cy="473964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78400" cy="4739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0280A5" w14:textId="72FC096A" w:rsidR="002D0FB6" w:rsidRPr="00546FBC" w:rsidRDefault="002D0FB6" w:rsidP="002D0FB6">
      <w:pPr>
        <w:spacing w:after="160" w:line="259" w:lineRule="auto"/>
        <w:rPr>
          <w:rFonts w:cs="Times New Roman"/>
          <w:bCs/>
          <w:szCs w:val="24"/>
          <w:lang w:eastAsia="en-PH"/>
        </w:rPr>
      </w:pPr>
    </w:p>
    <w:p w14:paraId="5B038BE9" w14:textId="77777777" w:rsidR="002D0FB6" w:rsidRPr="00546FBC" w:rsidRDefault="002D0FB6" w:rsidP="002D0FB6">
      <w:pPr>
        <w:spacing w:after="160" w:line="259" w:lineRule="auto"/>
        <w:rPr>
          <w:rFonts w:cs="Times New Roman"/>
          <w:bCs/>
          <w:szCs w:val="24"/>
          <w:lang w:eastAsia="en-PH"/>
        </w:rPr>
      </w:pPr>
    </w:p>
    <w:p w14:paraId="5EB5F2A7" w14:textId="77777777" w:rsidR="002D0FB6" w:rsidRPr="00546FBC" w:rsidRDefault="002D0FB6" w:rsidP="002D0FB6">
      <w:pPr>
        <w:spacing w:after="160" w:line="259" w:lineRule="auto"/>
        <w:rPr>
          <w:rFonts w:cs="Times New Roman"/>
          <w:bCs/>
          <w:szCs w:val="24"/>
          <w:lang w:eastAsia="en-PH"/>
        </w:rPr>
      </w:pPr>
    </w:p>
    <w:p w14:paraId="56E6C08B" w14:textId="77777777" w:rsidR="002D0FB6" w:rsidRPr="00546FBC" w:rsidRDefault="002D0FB6" w:rsidP="002D0FB6">
      <w:pPr>
        <w:spacing w:after="160" w:line="259" w:lineRule="auto"/>
        <w:rPr>
          <w:rFonts w:cs="Times New Roman"/>
          <w:bCs/>
          <w:szCs w:val="24"/>
          <w:lang w:eastAsia="en-PH"/>
        </w:rPr>
      </w:pPr>
    </w:p>
    <w:p w14:paraId="4D7586A5" w14:textId="34135732" w:rsidR="002D0FB6" w:rsidRPr="00546FBC" w:rsidRDefault="002D0FB6" w:rsidP="002D0FB6">
      <w:pPr>
        <w:spacing w:after="160" w:line="259" w:lineRule="auto"/>
        <w:rPr>
          <w:rFonts w:cs="Times New Roman"/>
          <w:bCs/>
          <w:szCs w:val="24"/>
          <w:lang w:eastAsia="en-PH"/>
        </w:rPr>
      </w:pPr>
    </w:p>
    <w:p w14:paraId="6504E823" w14:textId="084A71CB" w:rsidR="002D0FB6" w:rsidRPr="00546FBC" w:rsidRDefault="002D0FB6" w:rsidP="002D0FB6">
      <w:pPr>
        <w:spacing w:after="160" w:line="259" w:lineRule="auto"/>
        <w:rPr>
          <w:rFonts w:cs="Times New Roman"/>
          <w:bCs/>
          <w:szCs w:val="24"/>
          <w:lang w:eastAsia="en-PH"/>
        </w:rPr>
      </w:pPr>
    </w:p>
    <w:p w14:paraId="2AFC1B84" w14:textId="24B85538" w:rsidR="002D0FB6" w:rsidRPr="00546FBC" w:rsidRDefault="002D0FB6" w:rsidP="002D0FB6">
      <w:pPr>
        <w:spacing w:after="160" w:line="259" w:lineRule="auto"/>
        <w:rPr>
          <w:rFonts w:cs="Times New Roman"/>
          <w:bCs/>
          <w:szCs w:val="24"/>
          <w:lang w:eastAsia="en-PH"/>
        </w:rPr>
      </w:pPr>
    </w:p>
    <w:p w14:paraId="4EAA1D02" w14:textId="6F27C37E" w:rsidR="002D0FB6" w:rsidRPr="00546FBC" w:rsidRDefault="002D0FB6" w:rsidP="002D0FB6">
      <w:pPr>
        <w:spacing w:after="160" w:line="259" w:lineRule="auto"/>
        <w:rPr>
          <w:rFonts w:cs="Times New Roman"/>
          <w:bCs/>
          <w:szCs w:val="24"/>
          <w:lang w:eastAsia="en-PH"/>
        </w:rPr>
      </w:pPr>
    </w:p>
    <w:p w14:paraId="6383BCF2" w14:textId="4FF479A3" w:rsidR="002D0FB6" w:rsidRPr="00546FBC" w:rsidRDefault="002D0FB6" w:rsidP="002D0FB6">
      <w:pPr>
        <w:spacing w:after="160" w:line="259" w:lineRule="auto"/>
        <w:rPr>
          <w:rFonts w:cs="Times New Roman"/>
          <w:bCs/>
          <w:szCs w:val="24"/>
          <w:lang w:eastAsia="en-PH"/>
        </w:rPr>
      </w:pPr>
    </w:p>
    <w:p w14:paraId="70EB475E" w14:textId="0D1DC33C" w:rsidR="002D0FB6" w:rsidRPr="00546FBC" w:rsidRDefault="002D0FB6" w:rsidP="002D0FB6">
      <w:pPr>
        <w:spacing w:after="160" w:line="259" w:lineRule="auto"/>
        <w:rPr>
          <w:rFonts w:cs="Times New Roman"/>
          <w:bCs/>
          <w:szCs w:val="24"/>
          <w:lang w:eastAsia="en-PH"/>
        </w:rPr>
      </w:pPr>
    </w:p>
    <w:p w14:paraId="49D77F6E" w14:textId="6B40865C" w:rsidR="002D0FB6" w:rsidRPr="00546FBC" w:rsidRDefault="002D0FB6" w:rsidP="002D0FB6">
      <w:pPr>
        <w:spacing w:after="160" w:line="259" w:lineRule="auto"/>
        <w:rPr>
          <w:rFonts w:cs="Times New Roman"/>
          <w:bCs/>
          <w:szCs w:val="24"/>
          <w:lang w:eastAsia="en-PH"/>
        </w:rPr>
      </w:pPr>
    </w:p>
    <w:p w14:paraId="256F6ABD" w14:textId="3E5E9D1E" w:rsidR="002D0FB6" w:rsidRPr="00546FBC" w:rsidRDefault="002D0FB6" w:rsidP="002D0FB6">
      <w:pPr>
        <w:spacing w:after="160" w:line="259" w:lineRule="auto"/>
        <w:rPr>
          <w:rFonts w:cs="Times New Roman"/>
          <w:bCs/>
          <w:szCs w:val="24"/>
          <w:lang w:eastAsia="en-PH"/>
        </w:rPr>
      </w:pPr>
    </w:p>
    <w:p w14:paraId="4EBE542D" w14:textId="76B018BD" w:rsidR="002D0FB6" w:rsidRPr="00546FBC" w:rsidRDefault="002D0FB6" w:rsidP="002D0FB6">
      <w:pPr>
        <w:spacing w:after="160" w:line="259" w:lineRule="auto"/>
        <w:rPr>
          <w:rFonts w:cs="Times New Roman"/>
          <w:bCs/>
          <w:szCs w:val="24"/>
          <w:lang w:eastAsia="en-PH"/>
        </w:rPr>
      </w:pPr>
    </w:p>
    <w:p w14:paraId="5CB1F50F" w14:textId="32131798" w:rsidR="002D0FB6" w:rsidRPr="00546FBC" w:rsidRDefault="002D0FB6" w:rsidP="002D0FB6">
      <w:pPr>
        <w:spacing w:after="160" w:line="259" w:lineRule="auto"/>
        <w:rPr>
          <w:rFonts w:cs="Times New Roman"/>
          <w:bCs/>
          <w:szCs w:val="24"/>
          <w:lang w:eastAsia="en-PH"/>
        </w:rPr>
      </w:pPr>
    </w:p>
    <w:p w14:paraId="695947BE" w14:textId="77777777" w:rsidR="002D0FB6" w:rsidRPr="00546FBC" w:rsidRDefault="002D0FB6" w:rsidP="002D0FB6">
      <w:pPr>
        <w:spacing w:after="160" w:line="259" w:lineRule="auto"/>
        <w:rPr>
          <w:rFonts w:cs="Times New Roman"/>
          <w:bCs/>
          <w:szCs w:val="24"/>
          <w:lang w:eastAsia="en-PH"/>
        </w:rPr>
      </w:pPr>
    </w:p>
    <w:p w14:paraId="1D66C9D8" w14:textId="77777777" w:rsidR="002D0FB6" w:rsidRPr="00546FBC" w:rsidRDefault="002D0FB6" w:rsidP="002D0FB6">
      <w:pPr>
        <w:spacing w:after="160" w:line="259" w:lineRule="auto"/>
        <w:rPr>
          <w:rFonts w:cs="Times New Roman"/>
          <w:bCs/>
          <w:szCs w:val="24"/>
          <w:lang w:eastAsia="en-PH"/>
        </w:rPr>
      </w:pPr>
    </w:p>
    <w:p w14:paraId="1D0932BD" w14:textId="77777777" w:rsidR="002D0FB6" w:rsidRPr="00546FBC" w:rsidRDefault="002D0FB6" w:rsidP="002D0FB6">
      <w:pPr>
        <w:spacing w:after="160" w:line="259" w:lineRule="auto"/>
        <w:rPr>
          <w:rFonts w:cs="Times New Roman"/>
          <w:bCs/>
          <w:szCs w:val="24"/>
          <w:lang w:eastAsia="en-PH"/>
        </w:rPr>
      </w:pPr>
    </w:p>
    <w:p w14:paraId="697364D2" w14:textId="253946FA" w:rsidR="002D0FB6" w:rsidRPr="00546FBC" w:rsidRDefault="002D0FB6" w:rsidP="002D0FB6">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45</w:t>
      </w:r>
      <w:r w:rsidRPr="00546FBC">
        <w:rPr>
          <w:rFonts w:cs="Times New Roman"/>
          <w:bCs/>
          <w:szCs w:val="24"/>
          <w:lang w:eastAsia="en-PH"/>
        </w:rPr>
        <w:t>: Activity Diagram of Search and Update Pig of Pig Management Module Use Case</w:t>
      </w:r>
    </w:p>
    <w:p w14:paraId="2F76CB9D" w14:textId="7B6E2591" w:rsidR="002D0FB6" w:rsidRPr="00546FBC" w:rsidRDefault="002D0FB6" w:rsidP="002D0FB6">
      <w:pPr>
        <w:spacing w:after="160" w:line="259" w:lineRule="auto"/>
        <w:rPr>
          <w:rFonts w:cs="Times New Roman"/>
          <w:bCs/>
          <w:szCs w:val="24"/>
          <w:lang w:eastAsia="en-PH"/>
        </w:rPr>
      </w:pPr>
    </w:p>
    <w:p w14:paraId="4BA41C38" w14:textId="71DB6396" w:rsidR="002D0FB6" w:rsidRPr="00546FBC" w:rsidRDefault="002D0FB6" w:rsidP="002D0FB6">
      <w:pPr>
        <w:spacing w:after="160" w:line="259" w:lineRule="auto"/>
        <w:rPr>
          <w:rFonts w:cs="Times New Roman"/>
          <w:bCs/>
          <w:szCs w:val="24"/>
          <w:lang w:eastAsia="en-PH"/>
        </w:rPr>
      </w:pPr>
    </w:p>
    <w:p w14:paraId="08886A21" w14:textId="745C388B" w:rsidR="002D0FB6" w:rsidRPr="00546FBC" w:rsidRDefault="002D0FB6" w:rsidP="002D0FB6">
      <w:pPr>
        <w:spacing w:after="160" w:line="259" w:lineRule="auto"/>
        <w:rPr>
          <w:rFonts w:cs="Times New Roman"/>
          <w:bCs/>
          <w:szCs w:val="24"/>
          <w:lang w:eastAsia="en-PH"/>
        </w:rPr>
      </w:pPr>
    </w:p>
    <w:p w14:paraId="10F2346B" w14:textId="36D1B388" w:rsidR="002D0FB6" w:rsidRPr="00546FBC" w:rsidRDefault="002D0FB6" w:rsidP="002D0FB6">
      <w:pPr>
        <w:spacing w:after="160" w:line="259" w:lineRule="auto"/>
        <w:rPr>
          <w:rFonts w:cs="Times New Roman"/>
          <w:bCs/>
          <w:szCs w:val="24"/>
          <w:lang w:eastAsia="en-PH"/>
        </w:rPr>
      </w:pPr>
    </w:p>
    <w:p w14:paraId="25E126E6" w14:textId="499E0BC3" w:rsidR="002D0FB6" w:rsidRPr="00546FBC" w:rsidRDefault="002D0FB6" w:rsidP="002D0FB6">
      <w:pPr>
        <w:spacing w:after="160" w:line="259" w:lineRule="auto"/>
        <w:rPr>
          <w:rFonts w:cs="Times New Roman"/>
          <w:bCs/>
          <w:szCs w:val="24"/>
          <w:lang w:eastAsia="en-PH"/>
        </w:rPr>
      </w:pPr>
    </w:p>
    <w:p w14:paraId="4F36193F" w14:textId="6C1D291A" w:rsidR="002D0FB6" w:rsidRPr="00546FBC" w:rsidRDefault="002D0FB6" w:rsidP="002D0FB6">
      <w:pPr>
        <w:spacing w:after="160" w:line="259" w:lineRule="auto"/>
        <w:rPr>
          <w:rFonts w:cs="Times New Roman"/>
          <w:bCs/>
          <w:szCs w:val="24"/>
          <w:lang w:eastAsia="en-PH"/>
        </w:rPr>
      </w:pPr>
    </w:p>
    <w:p w14:paraId="35BEC1E2" w14:textId="1825C44A" w:rsidR="001C467D" w:rsidRPr="00546FBC" w:rsidRDefault="001C467D" w:rsidP="002D0FB6">
      <w:pPr>
        <w:spacing w:after="160" w:line="259" w:lineRule="auto"/>
        <w:rPr>
          <w:rFonts w:cs="Times New Roman"/>
          <w:bCs/>
          <w:szCs w:val="24"/>
          <w:lang w:eastAsia="en-PH"/>
        </w:rPr>
      </w:pPr>
    </w:p>
    <w:p w14:paraId="7BE80446" w14:textId="0EF8F6E1" w:rsidR="0020123B" w:rsidRPr="00546FBC" w:rsidRDefault="0020123B" w:rsidP="002D0FB6">
      <w:pPr>
        <w:spacing w:after="160" w:line="259" w:lineRule="auto"/>
        <w:rPr>
          <w:rFonts w:cs="Times New Roman"/>
          <w:bCs/>
          <w:szCs w:val="24"/>
          <w:lang w:eastAsia="en-PH"/>
        </w:rPr>
      </w:pPr>
    </w:p>
    <w:p w14:paraId="0023DC8D" w14:textId="7AD0B348" w:rsidR="0020123B" w:rsidRPr="00546FBC" w:rsidRDefault="0020123B" w:rsidP="002D0FB6">
      <w:pPr>
        <w:spacing w:after="160" w:line="259" w:lineRule="auto"/>
        <w:rPr>
          <w:rFonts w:cs="Times New Roman"/>
          <w:bCs/>
          <w:szCs w:val="24"/>
          <w:lang w:eastAsia="en-PH"/>
        </w:rPr>
      </w:pPr>
    </w:p>
    <w:p w14:paraId="337ADBDA" w14:textId="53CB25C9" w:rsidR="0020123B" w:rsidRPr="00546FBC" w:rsidRDefault="0020123B" w:rsidP="002D0FB6">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9568" behindDoc="1" locked="0" layoutInCell="1" allowOverlap="1" wp14:anchorId="572CE232" wp14:editId="401BBBEB">
            <wp:simplePos x="0" y="0"/>
            <wp:positionH relativeFrom="column">
              <wp:posOffset>342900</wp:posOffset>
            </wp:positionH>
            <wp:positionV relativeFrom="paragraph">
              <wp:posOffset>114300</wp:posOffset>
            </wp:positionV>
            <wp:extent cx="4743182" cy="5029200"/>
            <wp:effectExtent l="0" t="0" r="0" b="0"/>
            <wp:wrapNone/>
            <wp:docPr id="74" name="Picture 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489D7" w14:textId="6C6DDD6D" w:rsidR="0020123B" w:rsidRPr="00546FBC" w:rsidRDefault="0020123B" w:rsidP="002D0FB6">
      <w:pPr>
        <w:spacing w:after="160" w:line="259" w:lineRule="auto"/>
        <w:rPr>
          <w:rFonts w:cs="Times New Roman"/>
          <w:bCs/>
          <w:szCs w:val="24"/>
          <w:lang w:eastAsia="en-PH"/>
        </w:rPr>
      </w:pPr>
    </w:p>
    <w:p w14:paraId="27D37D9A" w14:textId="7A1D5ECF" w:rsidR="0020123B" w:rsidRPr="00546FBC" w:rsidRDefault="0020123B" w:rsidP="002D0FB6">
      <w:pPr>
        <w:spacing w:after="160" w:line="259" w:lineRule="auto"/>
        <w:rPr>
          <w:rFonts w:cs="Times New Roman"/>
          <w:bCs/>
          <w:szCs w:val="24"/>
          <w:lang w:eastAsia="en-PH"/>
        </w:rPr>
      </w:pPr>
    </w:p>
    <w:p w14:paraId="3911FE1D" w14:textId="77777777" w:rsidR="0020123B" w:rsidRPr="00546FBC" w:rsidRDefault="0020123B" w:rsidP="0020123B">
      <w:pPr>
        <w:spacing w:after="160" w:line="259" w:lineRule="auto"/>
        <w:rPr>
          <w:rFonts w:cs="Times New Roman"/>
          <w:bCs/>
          <w:szCs w:val="24"/>
          <w:lang w:eastAsia="en-PH"/>
        </w:rPr>
      </w:pPr>
    </w:p>
    <w:p w14:paraId="16BA9491" w14:textId="77777777" w:rsidR="0020123B" w:rsidRPr="00546FBC" w:rsidRDefault="0020123B" w:rsidP="0020123B">
      <w:pPr>
        <w:spacing w:after="160" w:line="259" w:lineRule="auto"/>
        <w:rPr>
          <w:rFonts w:cs="Times New Roman"/>
          <w:bCs/>
          <w:szCs w:val="24"/>
          <w:lang w:eastAsia="en-PH"/>
        </w:rPr>
      </w:pPr>
    </w:p>
    <w:p w14:paraId="1A653FE9" w14:textId="77777777" w:rsidR="0020123B" w:rsidRPr="00546FBC" w:rsidRDefault="0020123B" w:rsidP="0020123B">
      <w:pPr>
        <w:spacing w:after="160" w:line="259" w:lineRule="auto"/>
        <w:rPr>
          <w:rFonts w:cs="Times New Roman"/>
          <w:bCs/>
          <w:szCs w:val="24"/>
          <w:lang w:eastAsia="en-PH"/>
        </w:rPr>
      </w:pPr>
    </w:p>
    <w:p w14:paraId="0754AE1E" w14:textId="77777777" w:rsidR="0020123B" w:rsidRPr="00546FBC" w:rsidRDefault="0020123B" w:rsidP="0020123B">
      <w:pPr>
        <w:spacing w:after="160" w:line="259" w:lineRule="auto"/>
        <w:rPr>
          <w:rFonts w:cs="Times New Roman"/>
          <w:bCs/>
          <w:szCs w:val="24"/>
          <w:lang w:eastAsia="en-PH"/>
        </w:rPr>
      </w:pPr>
    </w:p>
    <w:p w14:paraId="169C1255" w14:textId="77777777" w:rsidR="0020123B" w:rsidRPr="00546FBC" w:rsidRDefault="0020123B" w:rsidP="0020123B">
      <w:pPr>
        <w:spacing w:after="160" w:line="259" w:lineRule="auto"/>
        <w:rPr>
          <w:rFonts w:cs="Times New Roman"/>
          <w:bCs/>
          <w:szCs w:val="24"/>
          <w:lang w:eastAsia="en-PH"/>
        </w:rPr>
      </w:pPr>
    </w:p>
    <w:p w14:paraId="24AF057F" w14:textId="77777777" w:rsidR="0020123B" w:rsidRPr="00546FBC" w:rsidRDefault="0020123B" w:rsidP="0020123B">
      <w:pPr>
        <w:spacing w:after="160" w:line="259" w:lineRule="auto"/>
        <w:rPr>
          <w:rFonts w:cs="Times New Roman"/>
          <w:bCs/>
          <w:szCs w:val="24"/>
          <w:lang w:eastAsia="en-PH"/>
        </w:rPr>
      </w:pPr>
    </w:p>
    <w:p w14:paraId="6CBC9B5B" w14:textId="77777777" w:rsidR="0020123B" w:rsidRPr="00546FBC" w:rsidRDefault="0020123B" w:rsidP="0020123B">
      <w:pPr>
        <w:spacing w:after="160" w:line="259" w:lineRule="auto"/>
        <w:rPr>
          <w:rFonts w:cs="Times New Roman"/>
          <w:bCs/>
          <w:szCs w:val="24"/>
          <w:lang w:eastAsia="en-PH"/>
        </w:rPr>
      </w:pPr>
    </w:p>
    <w:p w14:paraId="2B190A7C" w14:textId="77777777" w:rsidR="0020123B" w:rsidRPr="00546FBC" w:rsidRDefault="0020123B" w:rsidP="0020123B">
      <w:pPr>
        <w:spacing w:after="160" w:line="259" w:lineRule="auto"/>
        <w:rPr>
          <w:rFonts w:cs="Times New Roman"/>
          <w:bCs/>
          <w:szCs w:val="24"/>
          <w:lang w:eastAsia="en-PH"/>
        </w:rPr>
      </w:pPr>
    </w:p>
    <w:p w14:paraId="67F311E7" w14:textId="77777777" w:rsidR="0020123B" w:rsidRPr="00546FBC" w:rsidRDefault="0020123B" w:rsidP="0020123B">
      <w:pPr>
        <w:spacing w:after="160" w:line="259" w:lineRule="auto"/>
        <w:rPr>
          <w:rFonts w:cs="Times New Roman"/>
          <w:bCs/>
          <w:szCs w:val="24"/>
          <w:lang w:eastAsia="en-PH"/>
        </w:rPr>
      </w:pPr>
    </w:p>
    <w:p w14:paraId="4BDE4574" w14:textId="77777777" w:rsidR="0020123B" w:rsidRPr="00546FBC" w:rsidRDefault="0020123B" w:rsidP="0020123B">
      <w:pPr>
        <w:spacing w:after="160" w:line="259" w:lineRule="auto"/>
        <w:rPr>
          <w:rFonts w:cs="Times New Roman"/>
          <w:bCs/>
          <w:szCs w:val="24"/>
          <w:lang w:eastAsia="en-PH"/>
        </w:rPr>
      </w:pPr>
    </w:p>
    <w:p w14:paraId="16B8929E" w14:textId="77777777" w:rsidR="0020123B" w:rsidRPr="00546FBC" w:rsidRDefault="0020123B" w:rsidP="0020123B">
      <w:pPr>
        <w:spacing w:after="160" w:line="259" w:lineRule="auto"/>
        <w:rPr>
          <w:rFonts w:cs="Times New Roman"/>
          <w:bCs/>
          <w:szCs w:val="24"/>
          <w:lang w:eastAsia="en-PH"/>
        </w:rPr>
      </w:pPr>
    </w:p>
    <w:p w14:paraId="68D80856" w14:textId="77777777" w:rsidR="0020123B" w:rsidRPr="00546FBC" w:rsidRDefault="0020123B" w:rsidP="0020123B">
      <w:pPr>
        <w:spacing w:after="160" w:line="259" w:lineRule="auto"/>
        <w:rPr>
          <w:rFonts w:cs="Times New Roman"/>
          <w:bCs/>
          <w:szCs w:val="24"/>
          <w:lang w:eastAsia="en-PH"/>
        </w:rPr>
      </w:pPr>
    </w:p>
    <w:p w14:paraId="0DCCDEFE" w14:textId="77777777" w:rsidR="0020123B" w:rsidRPr="00546FBC" w:rsidRDefault="0020123B" w:rsidP="0020123B">
      <w:pPr>
        <w:spacing w:after="160" w:line="259" w:lineRule="auto"/>
        <w:rPr>
          <w:rFonts w:cs="Times New Roman"/>
          <w:bCs/>
          <w:szCs w:val="24"/>
          <w:lang w:eastAsia="en-PH"/>
        </w:rPr>
      </w:pPr>
    </w:p>
    <w:p w14:paraId="3EC26B9C" w14:textId="77777777" w:rsidR="0020123B" w:rsidRPr="00546FBC" w:rsidRDefault="0020123B" w:rsidP="0020123B">
      <w:pPr>
        <w:spacing w:after="160" w:line="259" w:lineRule="auto"/>
        <w:rPr>
          <w:rFonts w:cs="Times New Roman"/>
          <w:bCs/>
          <w:szCs w:val="24"/>
          <w:lang w:eastAsia="en-PH"/>
        </w:rPr>
      </w:pPr>
    </w:p>
    <w:p w14:paraId="0DC391B5" w14:textId="77777777" w:rsidR="0020123B" w:rsidRPr="00546FBC" w:rsidRDefault="0020123B" w:rsidP="0020123B">
      <w:pPr>
        <w:spacing w:after="160" w:line="259" w:lineRule="auto"/>
        <w:jc w:val="both"/>
        <w:rPr>
          <w:rFonts w:cs="Times New Roman"/>
          <w:bCs/>
          <w:szCs w:val="24"/>
          <w:lang w:eastAsia="en-PH"/>
        </w:rPr>
      </w:pPr>
    </w:p>
    <w:p w14:paraId="4BD0457C" w14:textId="7CA6E7F9" w:rsidR="0020123B" w:rsidRPr="00546FBC" w:rsidRDefault="0020123B" w:rsidP="0020123B">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46</w:t>
      </w:r>
      <w:r w:rsidRPr="00546FBC">
        <w:rPr>
          <w:rFonts w:cs="Times New Roman"/>
          <w:bCs/>
          <w:szCs w:val="24"/>
          <w:lang w:eastAsia="en-PH"/>
        </w:rPr>
        <w:t>: Activity Diagram of Search and Remove Pig of Pig Management Module Use Case</w:t>
      </w:r>
    </w:p>
    <w:p w14:paraId="7629C0CB" w14:textId="3AD62D26" w:rsidR="0020123B" w:rsidRPr="00546FBC" w:rsidRDefault="0020123B" w:rsidP="002D0FB6">
      <w:pPr>
        <w:spacing w:after="160" w:line="259" w:lineRule="auto"/>
        <w:rPr>
          <w:rFonts w:cs="Times New Roman"/>
          <w:bCs/>
          <w:szCs w:val="24"/>
          <w:lang w:eastAsia="en-PH"/>
        </w:rPr>
      </w:pPr>
    </w:p>
    <w:p w14:paraId="458ED8F4" w14:textId="1425F3CB" w:rsidR="0020123B" w:rsidRPr="00546FBC" w:rsidRDefault="0020123B" w:rsidP="002D0FB6">
      <w:pPr>
        <w:spacing w:after="160" w:line="259" w:lineRule="auto"/>
        <w:rPr>
          <w:rFonts w:cs="Times New Roman"/>
          <w:bCs/>
          <w:szCs w:val="24"/>
          <w:lang w:eastAsia="en-PH"/>
        </w:rPr>
      </w:pPr>
    </w:p>
    <w:p w14:paraId="0F065C7C" w14:textId="02EA4C04" w:rsidR="0020123B" w:rsidRPr="00546FBC" w:rsidRDefault="0020123B" w:rsidP="002D0FB6">
      <w:pPr>
        <w:spacing w:after="160" w:line="259" w:lineRule="auto"/>
        <w:rPr>
          <w:rFonts w:cs="Times New Roman"/>
          <w:bCs/>
          <w:szCs w:val="24"/>
          <w:lang w:eastAsia="en-PH"/>
        </w:rPr>
      </w:pPr>
    </w:p>
    <w:p w14:paraId="7172DBC7" w14:textId="5E664AD5" w:rsidR="006A0CC5" w:rsidRPr="00546FBC" w:rsidRDefault="006A0CC5" w:rsidP="002D0FB6">
      <w:pPr>
        <w:spacing w:after="160" w:line="259" w:lineRule="auto"/>
        <w:rPr>
          <w:rFonts w:cs="Times New Roman"/>
          <w:bCs/>
          <w:szCs w:val="24"/>
          <w:lang w:eastAsia="en-PH"/>
        </w:rPr>
      </w:pPr>
    </w:p>
    <w:p w14:paraId="1551A4F9" w14:textId="7832A4E4" w:rsidR="006A0CC5" w:rsidRPr="00546FBC" w:rsidRDefault="006A0CC5" w:rsidP="002D0FB6">
      <w:pPr>
        <w:spacing w:after="160" w:line="259" w:lineRule="auto"/>
        <w:rPr>
          <w:rFonts w:cs="Times New Roman"/>
          <w:bCs/>
          <w:szCs w:val="24"/>
          <w:lang w:eastAsia="en-PH"/>
        </w:rPr>
      </w:pPr>
    </w:p>
    <w:p w14:paraId="49ECC71F" w14:textId="1B9FD9B0" w:rsidR="006A0CC5" w:rsidRPr="00546FBC" w:rsidRDefault="006A0CC5" w:rsidP="002D0FB6">
      <w:pPr>
        <w:spacing w:after="160" w:line="259" w:lineRule="auto"/>
        <w:rPr>
          <w:rFonts w:cs="Times New Roman"/>
          <w:bCs/>
          <w:szCs w:val="24"/>
          <w:lang w:eastAsia="en-PH"/>
        </w:rPr>
      </w:pPr>
    </w:p>
    <w:p w14:paraId="5E6EFE37" w14:textId="631B768B" w:rsidR="006A0CC5" w:rsidRPr="00546FBC" w:rsidRDefault="006A0CC5" w:rsidP="002D0FB6">
      <w:pPr>
        <w:spacing w:after="160" w:line="259" w:lineRule="auto"/>
        <w:rPr>
          <w:rFonts w:cs="Times New Roman"/>
          <w:bCs/>
          <w:szCs w:val="24"/>
          <w:lang w:eastAsia="en-PH"/>
        </w:rPr>
      </w:pPr>
    </w:p>
    <w:p w14:paraId="2F9FA849" w14:textId="1B07C0AE" w:rsidR="006A0CC5" w:rsidRPr="00546FBC" w:rsidRDefault="006A0CC5" w:rsidP="002D0FB6">
      <w:pPr>
        <w:spacing w:after="160" w:line="259" w:lineRule="auto"/>
        <w:rPr>
          <w:rFonts w:cs="Times New Roman"/>
          <w:bCs/>
          <w:szCs w:val="24"/>
          <w:lang w:eastAsia="en-PH"/>
        </w:rPr>
      </w:pPr>
    </w:p>
    <w:p w14:paraId="37F7A9E3" w14:textId="77777777" w:rsidR="006A0CC5" w:rsidRPr="00546FBC" w:rsidRDefault="006A0CC5" w:rsidP="006A0CC5">
      <w:pPr>
        <w:spacing w:after="160" w:line="259" w:lineRule="auto"/>
        <w:jc w:val="left"/>
        <w:rPr>
          <w:rFonts w:cs="Times New Roman"/>
          <w:bCs/>
          <w:szCs w:val="24"/>
          <w:lang w:eastAsia="en-PH"/>
        </w:rPr>
      </w:pPr>
    </w:p>
    <w:p w14:paraId="6EE5A34F" w14:textId="5D4194D5"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Batch Management Module</w:t>
      </w:r>
    </w:p>
    <w:tbl>
      <w:tblPr>
        <w:tblStyle w:val="TableGrid"/>
        <w:tblW w:w="7751" w:type="dxa"/>
        <w:tblInd w:w="704" w:type="dxa"/>
        <w:tblLook w:val="04A0" w:firstRow="1" w:lastRow="0" w:firstColumn="1" w:lastColumn="0" w:noHBand="0" w:noVBand="1"/>
      </w:tblPr>
      <w:tblGrid>
        <w:gridCol w:w="2322"/>
        <w:gridCol w:w="2948"/>
        <w:gridCol w:w="2481"/>
      </w:tblGrid>
      <w:tr w:rsidR="009324D0" w:rsidRPr="00546FBC" w14:paraId="22458797" w14:textId="77777777" w:rsidTr="00B417F2">
        <w:trPr>
          <w:trHeight w:val="362"/>
        </w:trPr>
        <w:tc>
          <w:tcPr>
            <w:tcW w:w="2322" w:type="dxa"/>
          </w:tcPr>
          <w:p w14:paraId="5A5E1552" w14:textId="77777777" w:rsidR="009324D0" w:rsidRPr="00546FBC" w:rsidRDefault="009324D0" w:rsidP="001E5884">
            <w:pPr>
              <w:spacing w:line="360" w:lineRule="auto"/>
              <w:rPr>
                <w:szCs w:val="24"/>
              </w:rPr>
            </w:pPr>
            <w:r w:rsidRPr="00546FBC">
              <w:rPr>
                <w:szCs w:val="24"/>
              </w:rPr>
              <w:t>Use Case</w:t>
            </w:r>
          </w:p>
        </w:tc>
        <w:tc>
          <w:tcPr>
            <w:tcW w:w="2948" w:type="dxa"/>
          </w:tcPr>
          <w:p w14:paraId="6664D170" w14:textId="77777777" w:rsidR="009324D0" w:rsidRPr="00546FBC" w:rsidRDefault="009324D0" w:rsidP="001E5884">
            <w:pPr>
              <w:spacing w:line="360" w:lineRule="auto"/>
              <w:rPr>
                <w:szCs w:val="24"/>
              </w:rPr>
            </w:pPr>
            <w:r w:rsidRPr="00546FBC">
              <w:rPr>
                <w:szCs w:val="24"/>
              </w:rPr>
              <w:t>Description</w:t>
            </w:r>
          </w:p>
        </w:tc>
        <w:tc>
          <w:tcPr>
            <w:tcW w:w="2481" w:type="dxa"/>
          </w:tcPr>
          <w:p w14:paraId="44C3B00C" w14:textId="77777777" w:rsidR="009324D0" w:rsidRPr="00546FBC" w:rsidRDefault="009324D0" w:rsidP="001E5884">
            <w:pPr>
              <w:spacing w:line="360" w:lineRule="auto"/>
              <w:rPr>
                <w:szCs w:val="24"/>
              </w:rPr>
            </w:pPr>
            <w:r w:rsidRPr="00546FBC">
              <w:t>User/Actor (Roles)</w:t>
            </w:r>
          </w:p>
        </w:tc>
      </w:tr>
      <w:tr w:rsidR="009324D0" w:rsidRPr="00546FBC" w14:paraId="35EE6662" w14:textId="77777777" w:rsidTr="00B417F2">
        <w:trPr>
          <w:trHeight w:val="739"/>
        </w:trPr>
        <w:tc>
          <w:tcPr>
            <w:tcW w:w="2322" w:type="dxa"/>
          </w:tcPr>
          <w:p w14:paraId="606F6D6B" w14:textId="34808D0A" w:rsidR="009324D0" w:rsidRPr="00546FBC" w:rsidRDefault="009324D0" w:rsidP="001E5884">
            <w:pPr>
              <w:spacing w:line="360" w:lineRule="auto"/>
              <w:jc w:val="both"/>
              <w:rPr>
                <w:b w:val="0"/>
                <w:bCs/>
                <w:szCs w:val="24"/>
              </w:rPr>
            </w:pPr>
            <w:r w:rsidRPr="00546FBC">
              <w:rPr>
                <w:b w:val="0"/>
                <w:bCs/>
                <w:szCs w:val="24"/>
              </w:rPr>
              <w:t xml:space="preserve">Create Batch </w:t>
            </w:r>
          </w:p>
        </w:tc>
        <w:tc>
          <w:tcPr>
            <w:tcW w:w="2948" w:type="dxa"/>
          </w:tcPr>
          <w:p w14:paraId="2DC5793D" w14:textId="43859977" w:rsidR="009324D0" w:rsidRPr="00546FBC" w:rsidRDefault="009324D0" w:rsidP="001E5884">
            <w:pPr>
              <w:spacing w:line="360" w:lineRule="auto"/>
              <w:jc w:val="both"/>
              <w:rPr>
                <w:b w:val="0"/>
                <w:bCs/>
                <w:szCs w:val="24"/>
              </w:rPr>
            </w:pPr>
            <w:r w:rsidRPr="00546FBC">
              <w:rPr>
                <w:b w:val="0"/>
                <w:bCs/>
                <w:szCs w:val="24"/>
              </w:rPr>
              <w:t>The user/actor enters the batch details to register.</w:t>
            </w:r>
          </w:p>
        </w:tc>
        <w:tc>
          <w:tcPr>
            <w:tcW w:w="2481" w:type="dxa"/>
          </w:tcPr>
          <w:p w14:paraId="0BC8EB0F" w14:textId="77777777" w:rsidR="009324D0" w:rsidRPr="00546FBC" w:rsidRDefault="009324D0" w:rsidP="001E5884">
            <w:pPr>
              <w:spacing w:line="360" w:lineRule="auto"/>
              <w:jc w:val="both"/>
              <w:rPr>
                <w:b w:val="0"/>
                <w:bCs/>
                <w:szCs w:val="24"/>
              </w:rPr>
            </w:pPr>
            <w:r w:rsidRPr="00546FBC">
              <w:rPr>
                <w:b w:val="0"/>
                <w:szCs w:val="24"/>
              </w:rPr>
              <w:t>Worker</w:t>
            </w:r>
          </w:p>
        </w:tc>
      </w:tr>
      <w:tr w:rsidR="009324D0" w:rsidRPr="00546FBC" w14:paraId="08813800" w14:textId="77777777" w:rsidTr="00B417F2">
        <w:trPr>
          <w:trHeight w:val="1101"/>
        </w:trPr>
        <w:tc>
          <w:tcPr>
            <w:tcW w:w="2322" w:type="dxa"/>
          </w:tcPr>
          <w:p w14:paraId="15DA7F77" w14:textId="7FD99168" w:rsidR="009324D0" w:rsidRPr="00546FBC" w:rsidRDefault="009324D0" w:rsidP="001E5884">
            <w:pPr>
              <w:spacing w:line="360" w:lineRule="auto"/>
              <w:jc w:val="both"/>
              <w:rPr>
                <w:b w:val="0"/>
                <w:bCs/>
                <w:szCs w:val="24"/>
              </w:rPr>
            </w:pPr>
            <w:r w:rsidRPr="00546FBC">
              <w:rPr>
                <w:b w:val="0"/>
                <w:bCs/>
                <w:szCs w:val="24"/>
              </w:rPr>
              <w:t>Search and View Batch</w:t>
            </w:r>
          </w:p>
        </w:tc>
        <w:tc>
          <w:tcPr>
            <w:tcW w:w="2948" w:type="dxa"/>
          </w:tcPr>
          <w:p w14:paraId="7A58C51B" w14:textId="4707BD72" w:rsidR="009324D0" w:rsidRPr="00546FBC" w:rsidRDefault="009324D0" w:rsidP="001E5884">
            <w:pPr>
              <w:spacing w:line="360" w:lineRule="auto"/>
              <w:jc w:val="both"/>
              <w:rPr>
                <w:b w:val="0"/>
                <w:bCs/>
                <w:szCs w:val="24"/>
              </w:rPr>
            </w:pPr>
            <w:r w:rsidRPr="00546FBC">
              <w:rPr>
                <w:b w:val="0"/>
                <w:bCs/>
                <w:szCs w:val="24"/>
              </w:rPr>
              <w:t>The user/actor searches for specific batch details and select batch to view details.</w:t>
            </w:r>
          </w:p>
        </w:tc>
        <w:tc>
          <w:tcPr>
            <w:tcW w:w="2481" w:type="dxa"/>
          </w:tcPr>
          <w:p w14:paraId="3A8E8496" w14:textId="77777777" w:rsidR="009324D0" w:rsidRPr="00546FBC" w:rsidRDefault="009324D0" w:rsidP="001E5884">
            <w:pPr>
              <w:spacing w:line="360" w:lineRule="auto"/>
              <w:jc w:val="both"/>
              <w:rPr>
                <w:b w:val="0"/>
                <w:bCs/>
                <w:szCs w:val="24"/>
              </w:rPr>
            </w:pPr>
            <w:r w:rsidRPr="00546FBC">
              <w:rPr>
                <w:b w:val="0"/>
                <w:szCs w:val="24"/>
              </w:rPr>
              <w:t>Worker</w:t>
            </w:r>
          </w:p>
        </w:tc>
      </w:tr>
      <w:tr w:rsidR="009324D0" w:rsidRPr="00546FBC" w14:paraId="1E2328A7" w14:textId="77777777" w:rsidTr="00B417F2">
        <w:trPr>
          <w:trHeight w:val="739"/>
        </w:trPr>
        <w:tc>
          <w:tcPr>
            <w:tcW w:w="2322" w:type="dxa"/>
          </w:tcPr>
          <w:p w14:paraId="604E12BE" w14:textId="64A3A315" w:rsidR="009324D0" w:rsidRPr="00546FBC" w:rsidRDefault="009324D0" w:rsidP="001E5884">
            <w:pPr>
              <w:spacing w:line="360" w:lineRule="auto"/>
              <w:jc w:val="both"/>
              <w:rPr>
                <w:b w:val="0"/>
                <w:bCs/>
                <w:szCs w:val="24"/>
              </w:rPr>
            </w:pPr>
            <w:r w:rsidRPr="00546FBC">
              <w:rPr>
                <w:b w:val="0"/>
                <w:bCs/>
                <w:szCs w:val="24"/>
              </w:rPr>
              <w:t>Search and Update Batch</w:t>
            </w:r>
          </w:p>
        </w:tc>
        <w:tc>
          <w:tcPr>
            <w:tcW w:w="2948" w:type="dxa"/>
          </w:tcPr>
          <w:p w14:paraId="2E31EC73" w14:textId="5C2CD2BD" w:rsidR="009324D0" w:rsidRPr="00546FBC" w:rsidRDefault="009324D0" w:rsidP="001E5884">
            <w:pPr>
              <w:spacing w:line="360" w:lineRule="auto"/>
              <w:jc w:val="both"/>
              <w:rPr>
                <w:b w:val="0"/>
                <w:bCs/>
                <w:szCs w:val="24"/>
              </w:rPr>
            </w:pPr>
            <w:r w:rsidRPr="00546FBC">
              <w:rPr>
                <w:b w:val="0"/>
                <w:bCs/>
                <w:szCs w:val="24"/>
              </w:rPr>
              <w:t xml:space="preserve">The user/actor searches for specific batch details </w:t>
            </w:r>
            <w:r w:rsidR="008F29FC" w:rsidRPr="00546FBC">
              <w:rPr>
                <w:b w:val="0"/>
                <w:bCs/>
                <w:szCs w:val="24"/>
              </w:rPr>
              <w:t xml:space="preserve">and </w:t>
            </w:r>
            <w:r w:rsidRPr="00546FBC">
              <w:rPr>
                <w:b w:val="0"/>
                <w:bCs/>
                <w:szCs w:val="24"/>
              </w:rPr>
              <w:t xml:space="preserve">then enters the batch details to update. </w:t>
            </w:r>
          </w:p>
        </w:tc>
        <w:tc>
          <w:tcPr>
            <w:tcW w:w="2481" w:type="dxa"/>
          </w:tcPr>
          <w:p w14:paraId="4C48C10F" w14:textId="77777777" w:rsidR="009324D0" w:rsidRPr="00546FBC" w:rsidRDefault="009324D0" w:rsidP="001E5884">
            <w:pPr>
              <w:spacing w:line="360" w:lineRule="auto"/>
              <w:contextualSpacing/>
              <w:jc w:val="both"/>
              <w:rPr>
                <w:b w:val="0"/>
                <w:bCs/>
                <w:szCs w:val="24"/>
              </w:rPr>
            </w:pPr>
            <w:r w:rsidRPr="00546FBC">
              <w:rPr>
                <w:b w:val="0"/>
                <w:szCs w:val="24"/>
              </w:rPr>
              <w:t>Worker</w:t>
            </w:r>
          </w:p>
        </w:tc>
      </w:tr>
      <w:tr w:rsidR="009324D0" w:rsidRPr="00546FBC" w14:paraId="0DD249F5" w14:textId="77777777" w:rsidTr="00B417F2">
        <w:trPr>
          <w:trHeight w:val="1101"/>
        </w:trPr>
        <w:tc>
          <w:tcPr>
            <w:tcW w:w="2322" w:type="dxa"/>
          </w:tcPr>
          <w:p w14:paraId="45DB5E18" w14:textId="41720191" w:rsidR="009324D0" w:rsidRPr="00546FBC" w:rsidRDefault="009324D0" w:rsidP="001E5884">
            <w:pPr>
              <w:spacing w:line="360" w:lineRule="auto"/>
              <w:jc w:val="both"/>
              <w:rPr>
                <w:b w:val="0"/>
                <w:bCs/>
                <w:szCs w:val="24"/>
              </w:rPr>
            </w:pPr>
            <w:r w:rsidRPr="00546FBC">
              <w:rPr>
                <w:b w:val="0"/>
                <w:bCs/>
                <w:szCs w:val="24"/>
              </w:rPr>
              <w:t>Search and Remove Batch</w:t>
            </w:r>
          </w:p>
        </w:tc>
        <w:tc>
          <w:tcPr>
            <w:tcW w:w="2948" w:type="dxa"/>
          </w:tcPr>
          <w:p w14:paraId="0BB586E1" w14:textId="155E9A06" w:rsidR="009324D0" w:rsidRPr="00546FBC" w:rsidRDefault="009324D0" w:rsidP="001E5884">
            <w:pPr>
              <w:spacing w:line="360" w:lineRule="auto"/>
              <w:jc w:val="both"/>
              <w:rPr>
                <w:b w:val="0"/>
                <w:bCs/>
                <w:szCs w:val="24"/>
              </w:rPr>
            </w:pPr>
            <w:r w:rsidRPr="00546FBC">
              <w:rPr>
                <w:b w:val="0"/>
                <w:bCs/>
                <w:szCs w:val="24"/>
              </w:rPr>
              <w:t>The user/actor searches batch details to remove.</w:t>
            </w:r>
          </w:p>
        </w:tc>
        <w:tc>
          <w:tcPr>
            <w:tcW w:w="2481" w:type="dxa"/>
          </w:tcPr>
          <w:p w14:paraId="4E041624" w14:textId="77777777" w:rsidR="009324D0" w:rsidRPr="00546FBC" w:rsidRDefault="009324D0" w:rsidP="001E5884">
            <w:pPr>
              <w:spacing w:line="360" w:lineRule="auto"/>
              <w:jc w:val="both"/>
              <w:rPr>
                <w:b w:val="0"/>
                <w:bCs/>
                <w:szCs w:val="24"/>
              </w:rPr>
            </w:pPr>
            <w:r w:rsidRPr="00546FBC">
              <w:rPr>
                <w:b w:val="0"/>
                <w:szCs w:val="24"/>
              </w:rPr>
              <w:t>Worker</w:t>
            </w:r>
          </w:p>
        </w:tc>
      </w:tr>
    </w:tbl>
    <w:p w14:paraId="266209BF" w14:textId="77777777" w:rsidR="00C24D39" w:rsidRPr="00546FBC" w:rsidRDefault="00C24D39" w:rsidP="00C24D39">
      <w:pPr>
        <w:rPr>
          <w:rFonts w:cs="Times New Roman"/>
          <w:szCs w:val="24"/>
          <w:lang w:eastAsia="en-PH"/>
        </w:rPr>
      </w:pPr>
    </w:p>
    <w:p w14:paraId="1A1CA953" w14:textId="26D3565F"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12</w:t>
      </w:r>
      <w:r w:rsidRPr="00546FBC">
        <w:rPr>
          <w:rFonts w:cs="Times New Roman"/>
          <w:bCs/>
          <w:szCs w:val="24"/>
          <w:lang w:eastAsia="en-PH"/>
        </w:rPr>
        <w:t xml:space="preserve">: Event Decomposition of </w:t>
      </w:r>
      <w:r w:rsidR="00844E48" w:rsidRPr="00546FBC">
        <w:rPr>
          <w:rFonts w:cs="Times New Roman"/>
          <w:bCs/>
          <w:szCs w:val="24"/>
          <w:lang w:eastAsia="en-PH"/>
        </w:rPr>
        <w:t>Batch Management Module</w:t>
      </w:r>
    </w:p>
    <w:p w14:paraId="27E8DDD9" w14:textId="2B939803" w:rsidR="00C24D39" w:rsidRPr="00546FBC" w:rsidRDefault="00C24D39" w:rsidP="00C24D39">
      <w:pPr>
        <w:tabs>
          <w:tab w:val="left" w:pos="3860"/>
          <w:tab w:val="center" w:pos="4320"/>
        </w:tabs>
        <w:rPr>
          <w:rFonts w:cs="Times New Roman"/>
          <w:bCs/>
          <w:szCs w:val="24"/>
          <w:lang w:eastAsia="en-PH"/>
        </w:rPr>
      </w:pPr>
    </w:p>
    <w:p w14:paraId="583B7E2F" w14:textId="2697A2FF"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2254CA09" wp14:editId="6439B3EF">
            <wp:extent cx="4700954" cy="3016445"/>
            <wp:effectExtent l="0" t="0" r="4445"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705711" cy="3019497"/>
                    </a:xfrm>
                    <a:prstGeom prst="rect">
                      <a:avLst/>
                    </a:prstGeom>
                  </pic:spPr>
                </pic:pic>
              </a:graphicData>
            </a:graphic>
          </wp:inline>
        </w:drawing>
      </w:r>
    </w:p>
    <w:p w14:paraId="02F77104" w14:textId="77777777" w:rsidR="00C24D39" w:rsidRPr="00546FBC" w:rsidRDefault="00C24D39" w:rsidP="00532A63">
      <w:pPr>
        <w:jc w:val="both"/>
        <w:rPr>
          <w:rFonts w:cs="Times New Roman"/>
          <w:szCs w:val="24"/>
          <w:lang w:eastAsia="en-PH"/>
        </w:rPr>
      </w:pPr>
    </w:p>
    <w:p w14:paraId="6648F7FF" w14:textId="643FBB96" w:rsidR="006A0CC5" w:rsidRPr="00546FBC" w:rsidRDefault="00C24D39" w:rsidP="0054657F">
      <w:pPr>
        <w:rPr>
          <w:rFonts w:cs="Times New Roman"/>
          <w:bCs/>
          <w:szCs w:val="24"/>
          <w:lang w:eastAsia="en-PH"/>
        </w:rPr>
      </w:pPr>
      <w:r w:rsidRPr="00546FBC">
        <w:rPr>
          <w:rFonts w:cs="Times New Roman"/>
          <w:bCs/>
          <w:szCs w:val="24"/>
          <w:lang w:eastAsia="en-PH"/>
        </w:rPr>
        <w:t>Figure 4</w:t>
      </w:r>
      <w:r w:rsidR="00A914AD">
        <w:rPr>
          <w:rFonts w:cs="Times New Roman"/>
          <w:bCs/>
          <w:szCs w:val="24"/>
          <w:lang w:eastAsia="en-PH"/>
        </w:rPr>
        <w:t>7</w:t>
      </w:r>
      <w:r w:rsidRPr="00546FBC">
        <w:rPr>
          <w:rFonts w:cs="Times New Roman"/>
          <w:bCs/>
          <w:szCs w:val="24"/>
          <w:lang w:eastAsia="en-PH"/>
        </w:rPr>
        <w:t xml:space="preserve">: </w:t>
      </w:r>
      <w:r w:rsidR="00425229" w:rsidRPr="00546FBC">
        <w:rPr>
          <w:rFonts w:cs="Times New Roman"/>
          <w:bCs/>
          <w:szCs w:val="24"/>
          <w:lang w:eastAsia="en-PH"/>
        </w:rPr>
        <w:t xml:space="preserve">Use Case Diagram involving the Worker of Piggery Management System </w:t>
      </w:r>
      <w:r w:rsidR="006021C7" w:rsidRPr="00546FBC">
        <w:rPr>
          <w:rFonts w:cs="Times New Roman"/>
          <w:bCs/>
          <w:szCs w:val="24"/>
          <w:lang w:eastAsia="en-PH"/>
        </w:rPr>
        <w:t xml:space="preserve">of </w:t>
      </w:r>
      <w:r w:rsidR="00425229" w:rsidRPr="00546FBC">
        <w:rPr>
          <w:rFonts w:cs="Times New Roman"/>
          <w:bCs/>
          <w:szCs w:val="24"/>
          <w:lang w:eastAsia="en-PH"/>
        </w:rPr>
        <w:t>Batch Management Module</w:t>
      </w:r>
    </w:p>
    <w:p w14:paraId="7A8DAF28" w14:textId="3F540FB0" w:rsidR="006A0CC5" w:rsidRPr="00546FBC" w:rsidRDefault="006A0CC5" w:rsidP="0054657F">
      <w:pPr>
        <w:jc w:val="both"/>
        <w:rPr>
          <w:rFonts w:cs="Times New Roman"/>
          <w:bCs/>
          <w:szCs w:val="24"/>
          <w:lang w:eastAsia="en-PH"/>
        </w:rPr>
      </w:pPr>
    </w:p>
    <w:p w14:paraId="16EAAE21" w14:textId="77777777" w:rsidR="00425229" w:rsidRPr="00546FBC" w:rsidRDefault="00425229" w:rsidP="0054657F">
      <w:pPr>
        <w:jc w:val="both"/>
        <w:rPr>
          <w:rFonts w:cs="Times New Roman"/>
          <w:bCs/>
          <w:szCs w:val="24"/>
          <w:lang w:eastAsia="en-PH"/>
        </w:rPr>
      </w:pPr>
    </w:p>
    <w:p w14:paraId="3C470AC8" w14:textId="336F51E2" w:rsidR="00C24D39" w:rsidRPr="00546FBC" w:rsidRDefault="006A0CC5" w:rsidP="00C24D39">
      <w:pPr>
        <w:rPr>
          <w:rFonts w:cs="Times New Roman"/>
          <w:bCs/>
          <w:szCs w:val="24"/>
          <w:lang w:eastAsia="en-PH"/>
        </w:rPr>
      </w:pPr>
      <w:r w:rsidRPr="00546FBC">
        <w:rPr>
          <w:b w:val="0"/>
          <w:bCs/>
          <w:noProof/>
        </w:rPr>
        <w:lastRenderedPageBreak/>
        <w:drawing>
          <wp:anchor distT="0" distB="0" distL="114300" distR="114300" simplePos="0" relativeHeight="251951616" behindDoc="1" locked="0" layoutInCell="1" allowOverlap="1" wp14:anchorId="656ED428" wp14:editId="0304FF3D">
            <wp:simplePos x="0" y="0"/>
            <wp:positionH relativeFrom="column">
              <wp:posOffset>422030</wp:posOffset>
            </wp:positionH>
            <wp:positionV relativeFrom="paragraph">
              <wp:posOffset>7034</wp:posOffset>
            </wp:positionV>
            <wp:extent cx="4540122" cy="4686300"/>
            <wp:effectExtent l="0" t="0" r="0" b="0"/>
            <wp:wrapNone/>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40122"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56BBB" w14:textId="1C22A603" w:rsidR="00C24D39" w:rsidRPr="00546FBC" w:rsidRDefault="00C24D39" w:rsidP="00C24D39">
      <w:pPr>
        <w:rPr>
          <w:rFonts w:cs="Times New Roman"/>
          <w:bCs/>
          <w:szCs w:val="24"/>
          <w:lang w:eastAsia="en-PH"/>
        </w:rPr>
      </w:pPr>
    </w:p>
    <w:p w14:paraId="3770D8DD" w14:textId="7904050B" w:rsidR="006A0CC5" w:rsidRPr="00546FBC" w:rsidRDefault="006A0CC5" w:rsidP="00C24D39">
      <w:pPr>
        <w:rPr>
          <w:rFonts w:cs="Times New Roman"/>
          <w:bCs/>
          <w:szCs w:val="24"/>
          <w:lang w:eastAsia="en-PH"/>
        </w:rPr>
      </w:pPr>
    </w:p>
    <w:p w14:paraId="4B8F79D7" w14:textId="5A4216AE" w:rsidR="006A0CC5" w:rsidRPr="00546FBC" w:rsidRDefault="006A0CC5" w:rsidP="00C24D39">
      <w:pPr>
        <w:rPr>
          <w:rFonts w:cs="Times New Roman"/>
          <w:bCs/>
          <w:szCs w:val="24"/>
          <w:lang w:eastAsia="en-PH"/>
        </w:rPr>
      </w:pPr>
    </w:p>
    <w:p w14:paraId="346CE86E" w14:textId="2C228A86" w:rsidR="006A0CC5" w:rsidRPr="00546FBC" w:rsidRDefault="006A0CC5" w:rsidP="00C24D39">
      <w:pPr>
        <w:rPr>
          <w:rFonts w:cs="Times New Roman"/>
          <w:bCs/>
          <w:szCs w:val="24"/>
          <w:lang w:eastAsia="en-PH"/>
        </w:rPr>
      </w:pPr>
    </w:p>
    <w:p w14:paraId="74F438E8" w14:textId="583803C2" w:rsidR="006A0CC5" w:rsidRPr="00546FBC" w:rsidRDefault="006A0CC5" w:rsidP="00C24D39">
      <w:pPr>
        <w:rPr>
          <w:rFonts w:cs="Times New Roman"/>
          <w:bCs/>
          <w:szCs w:val="24"/>
          <w:lang w:eastAsia="en-PH"/>
        </w:rPr>
      </w:pPr>
    </w:p>
    <w:p w14:paraId="77F4FD78" w14:textId="66F4C785" w:rsidR="006A0CC5" w:rsidRPr="00546FBC" w:rsidRDefault="006A0CC5" w:rsidP="00C24D39">
      <w:pPr>
        <w:rPr>
          <w:rFonts w:cs="Times New Roman"/>
          <w:bCs/>
          <w:szCs w:val="24"/>
          <w:lang w:eastAsia="en-PH"/>
        </w:rPr>
      </w:pPr>
    </w:p>
    <w:p w14:paraId="5DA1B100" w14:textId="1F10245E" w:rsidR="006A0CC5" w:rsidRPr="00546FBC" w:rsidRDefault="006A0CC5" w:rsidP="00C24D39">
      <w:pPr>
        <w:rPr>
          <w:rFonts w:cs="Times New Roman"/>
          <w:bCs/>
          <w:szCs w:val="24"/>
          <w:lang w:eastAsia="en-PH"/>
        </w:rPr>
      </w:pPr>
    </w:p>
    <w:p w14:paraId="494FFC0B" w14:textId="1C85204B" w:rsidR="006A0CC5" w:rsidRPr="00546FBC" w:rsidRDefault="006A0CC5" w:rsidP="00C24D39">
      <w:pPr>
        <w:rPr>
          <w:rFonts w:cs="Times New Roman"/>
          <w:bCs/>
          <w:szCs w:val="24"/>
          <w:lang w:eastAsia="en-PH"/>
        </w:rPr>
      </w:pPr>
    </w:p>
    <w:p w14:paraId="3A349F1C" w14:textId="0FC8C20D" w:rsidR="006A0CC5" w:rsidRPr="00546FBC" w:rsidRDefault="006A0CC5" w:rsidP="00C24D39">
      <w:pPr>
        <w:rPr>
          <w:rFonts w:cs="Times New Roman"/>
          <w:bCs/>
          <w:szCs w:val="24"/>
          <w:lang w:eastAsia="en-PH"/>
        </w:rPr>
      </w:pPr>
    </w:p>
    <w:p w14:paraId="23C92E23" w14:textId="77FBBE24" w:rsidR="006A0CC5" w:rsidRPr="00546FBC" w:rsidRDefault="006A0CC5" w:rsidP="00C24D39">
      <w:pPr>
        <w:rPr>
          <w:rFonts w:cs="Times New Roman"/>
          <w:bCs/>
          <w:szCs w:val="24"/>
          <w:lang w:eastAsia="en-PH"/>
        </w:rPr>
      </w:pPr>
    </w:p>
    <w:p w14:paraId="0FBA6B95" w14:textId="7DBDFA62" w:rsidR="006A0CC5" w:rsidRPr="00546FBC" w:rsidRDefault="006A0CC5" w:rsidP="00C24D39">
      <w:pPr>
        <w:rPr>
          <w:rFonts w:cs="Times New Roman"/>
          <w:bCs/>
          <w:szCs w:val="24"/>
          <w:lang w:eastAsia="en-PH"/>
        </w:rPr>
      </w:pPr>
    </w:p>
    <w:p w14:paraId="7C3B77D6" w14:textId="10713EDC" w:rsidR="006A0CC5" w:rsidRPr="00546FBC" w:rsidRDefault="006A0CC5" w:rsidP="00C24D39">
      <w:pPr>
        <w:rPr>
          <w:rFonts w:cs="Times New Roman"/>
          <w:bCs/>
          <w:szCs w:val="24"/>
          <w:lang w:eastAsia="en-PH"/>
        </w:rPr>
      </w:pPr>
    </w:p>
    <w:p w14:paraId="638549F9" w14:textId="0B73BD50" w:rsidR="006A0CC5" w:rsidRPr="00546FBC" w:rsidRDefault="006A0CC5" w:rsidP="00C24D39">
      <w:pPr>
        <w:rPr>
          <w:rFonts w:cs="Times New Roman"/>
          <w:bCs/>
          <w:szCs w:val="24"/>
          <w:lang w:eastAsia="en-PH"/>
        </w:rPr>
      </w:pPr>
    </w:p>
    <w:p w14:paraId="72325018" w14:textId="0F37A51A" w:rsidR="006A0CC5" w:rsidRPr="00546FBC" w:rsidRDefault="006A0CC5" w:rsidP="00C24D39">
      <w:pPr>
        <w:rPr>
          <w:rFonts w:cs="Times New Roman"/>
          <w:bCs/>
          <w:szCs w:val="24"/>
          <w:lang w:eastAsia="en-PH"/>
        </w:rPr>
      </w:pPr>
    </w:p>
    <w:p w14:paraId="64C59E00" w14:textId="0C4B51C0" w:rsidR="006A0CC5" w:rsidRPr="00546FBC" w:rsidRDefault="006A0CC5" w:rsidP="00C24D39">
      <w:pPr>
        <w:rPr>
          <w:rFonts w:cs="Times New Roman"/>
          <w:bCs/>
          <w:szCs w:val="24"/>
          <w:lang w:eastAsia="en-PH"/>
        </w:rPr>
      </w:pPr>
    </w:p>
    <w:p w14:paraId="408BEDDE" w14:textId="5331438D" w:rsidR="006A0CC5" w:rsidRPr="00546FBC" w:rsidRDefault="006A0CC5" w:rsidP="00C24D39">
      <w:pPr>
        <w:rPr>
          <w:rFonts w:cs="Times New Roman"/>
          <w:bCs/>
          <w:szCs w:val="24"/>
          <w:lang w:eastAsia="en-PH"/>
        </w:rPr>
      </w:pPr>
    </w:p>
    <w:p w14:paraId="23F95343" w14:textId="2EFBFF6B" w:rsidR="006A0CC5" w:rsidRPr="00546FBC" w:rsidRDefault="006A0CC5" w:rsidP="00C24D39">
      <w:pPr>
        <w:rPr>
          <w:rFonts w:cs="Times New Roman"/>
          <w:bCs/>
          <w:szCs w:val="24"/>
          <w:lang w:eastAsia="en-PH"/>
        </w:rPr>
      </w:pPr>
    </w:p>
    <w:p w14:paraId="148269B1" w14:textId="6A1D5928" w:rsidR="006A0CC5" w:rsidRPr="00546FBC" w:rsidRDefault="006A0CC5" w:rsidP="00C24D39">
      <w:pPr>
        <w:rPr>
          <w:rFonts w:cs="Times New Roman"/>
          <w:bCs/>
          <w:szCs w:val="24"/>
          <w:lang w:eastAsia="en-PH"/>
        </w:rPr>
      </w:pPr>
    </w:p>
    <w:p w14:paraId="02F233AB" w14:textId="20B4DC53" w:rsidR="006A0CC5" w:rsidRPr="00546FBC" w:rsidRDefault="006A0CC5" w:rsidP="00C24D39">
      <w:pPr>
        <w:rPr>
          <w:rFonts w:cs="Times New Roman"/>
          <w:bCs/>
          <w:szCs w:val="24"/>
          <w:lang w:eastAsia="en-PH"/>
        </w:rPr>
      </w:pPr>
    </w:p>
    <w:p w14:paraId="55750E48" w14:textId="61351D18" w:rsidR="006A0CC5" w:rsidRPr="00546FBC" w:rsidRDefault="006A0CC5" w:rsidP="00C24D39">
      <w:pPr>
        <w:rPr>
          <w:rFonts w:cs="Times New Roman"/>
          <w:bCs/>
          <w:szCs w:val="24"/>
          <w:lang w:eastAsia="en-PH"/>
        </w:rPr>
      </w:pPr>
    </w:p>
    <w:p w14:paraId="6BE5B58C" w14:textId="6672AA87" w:rsidR="006A0CC5" w:rsidRPr="00546FBC" w:rsidRDefault="006A0CC5" w:rsidP="00C24D39">
      <w:pPr>
        <w:rPr>
          <w:rFonts w:cs="Times New Roman"/>
          <w:bCs/>
          <w:szCs w:val="24"/>
          <w:lang w:eastAsia="en-PH"/>
        </w:rPr>
      </w:pPr>
    </w:p>
    <w:p w14:paraId="5804E1D2" w14:textId="77777777" w:rsidR="006A0CC5" w:rsidRPr="00546FBC" w:rsidRDefault="006A0CC5" w:rsidP="00C24D39">
      <w:pPr>
        <w:rPr>
          <w:rFonts w:cs="Times New Roman"/>
          <w:bCs/>
          <w:szCs w:val="24"/>
          <w:lang w:eastAsia="en-PH"/>
        </w:rPr>
      </w:pPr>
    </w:p>
    <w:p w14:paraId="0FB2ACF1" w14:textId="031C96CA" w:rsidR="00C24D39" w:rsidRPr="00546FBC" w:rsidRDefault="00C24D39" w:rsidP="00C24D39">
      <w:pPr>
        <w:tabs>
          <w:tab w:val="left" w:pos="3100"/>
          <w:tab w:val="center" w:pos="4320"/>
        </w:tabs>
        <w:rPr>
          <w:rFonts w:cs="Times New Roman"/>
          <w:noProof/>
          <w:color w:val="FF0000"/>
          <w:szCs w:val="24"/>
          <w:lang w:eastAsia="en-PH"/>
        </w:rPr>
      </w:pPr>
    </w:p>
    <w:p w14:paraId="4E48125B" w14:textId="5AFCE879" w:rsidR="00C24D39" w:rsidRPr="00546FBC" w:rsidRDefault="00C24D39" w:rsidP="00C24D39">
      <w:pPr>
        <w:rPr>
          <w:rFonts w:cs="Times New Roman"/>
          <w:szCs w:val="24"/>
          <w:lang w:eastAsia="en-PH"/>
        </w:rPr>
      </w:pPr>
    </w:p>
    <w:p w14:paraId="7E3B7E86" w14:textId="77777777" w:rsidR="00C24D39" w:rsidRPr="00546FBC" w:rsidRDefault="00C24D39" w:rsidP="00C24D39">
      <w:pPr>
        <w:rPr>
          <w:rFonts w:cs="Times New Roman"/>
          <w:szCs w:val="24"/>
          <w:lang w:eastAsia="en-PH"/>
        </w:rPr>
      </w:pPr>
    </w:p>
    <w:p w14:paraId="66DBE4D2" w14:textId="77777777" w:rsidR="00C24D39" w:rsidRPr="00546FBC" w:rsidRDefault="00C24D39" w:rsidP="00C24D39">
      <w:pPr>
        <w:rPr>
          <w:rFonts w:cs="Times New Roman"/>
          <w:szCs w:val="24"/>
          <w:lang w:eastAsia="en-PH"/>
        </w:rPr>
      </w:pPr>
    </w:p>
    <w:p w14:paraId="44E42B11" w14:textId="77777777" w:rsidR="00C24D39" w:rsidRPr="00546FBC" w:rsidRDefault="00C24D39" w:rsidP="00C24D39">
      <w:pPr>
        <w:rPr>
          <w:rFonts w:cs="Times New Roman"/>
          <w:szCs w:val="24"/>
          <w:lang w:eastAsia="en-PH"/>
        </w:rPr>
      </w:pPr>
    </w:p>
    <w:p w14:paraId="2B5C0F0D" w14:textId="5B6CAF1E" w:rsidR="006A0CC5" w:rsidRPr="00546FBC" w:rsidRDefault="006A0CC5" w:rsidP="006A0CC5">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48</w:t>
      </w:r>
      <w:r w:rsidRPr="00546FBC">
        <w:rPr>
          <w:rFonts w:cs="Times New Roman"/>
          <w:bCs/>
          <w:szCs w:val="24"/>
          <w:lang w:eastAsia="en-PH"/>
        </w:rPr>
        <w:t>: Activity Diagram of Create Batch of Batch Management Module Use Case</w:t>
      </w:r>
    </w:p>
    <w:p w14:paraId="55DCBC96" w14:textId="77777777" w:rsidR="00C24D39" w:rsidRPr="00546FBC" w:rsidRDefault="00C24D39" w:rsidP="00C24D39">
      <w:pPr>
        <w:rPr>
          <w:rFonts w:cs="Times New Roman"/>
          <w:szCs w:val="24"/>
          <w:lang w:eastAsia="en-PH"/>
        </w:rPr>
      </w:pPr>
    </w:p>
    <w:p w14:paraId="64247F8E" w14:textId="77777777" w:rsidR="00C24D39" w:rsidRPr="00546FBC" w:rsidRDefault="00C24D39" w:rsidP="00C24D39">
      <w:pPr>
        <w:rPr>
          <w:rFonts w:cs="Times New Roman"/>
          <w:szCs w:val="24"/>
          <w:lang w:eastAsia="en-PH"/>
        </w:rPr>
      </w:pPr>
    </w:p>
    <w:p w14:paraId="5F62E6C3" w14:textId="46D45D2E" w:rsidR="00C24D39" w:rsidRPr="00546FBC" w:rsidRDefault="00C24D39" w:rsidP="00C24D39">
      <w:pPr>
        <w:rPr>
          <w:rFonts w:cs="Times New Roman"/>
          <w:szCs w:val="24"/>
          <w:lang w:eastAsia="en-PH"/>
        </w:rPr>
      </w:pPr>
    </w:p>
    <w:p w14:paraId="5C079915" w14:textId="2A889FA2" w:rsidR="002363FA" w:rsidRPr="00546FBC" w:rsidRDefault="002363FA" w:rsidP="00C24D39">
      <w:pPr>
        <w:rPr>
          <w:rFonts w:cs="Times New Roman"/>
          <w:szCs w:val="24"/>
          <w:lang w:eastAsia="en-PH"/>
        </w:rPr>
      </w:pPr>
    </w:p>
    <w:p w14:paraId="5660DDFF" w14:textId="5D3158CD" w:rsidR="002363FA" w:rsidRPr="00546FBC" w:rsidRDefault="002363FA" w:rsidP="00C24D39">
      <w:pPr>
        <w:rPr>
          <w:rFonts w:cs="Times New Roman"/>
          <w:szCs w:val="24"/>
          <w:lang w:eastAsia="en-PH"/>
        </w:rPr>
      </w:pPr>
    </w:p>
    <w:p w14:paraId="49289028" w14:textId="342F26A6" w:rsidR="002363FA" w:rsidRPr="00546FBC" w:rsidRDefault="002363FA" w:rsidP="00C24D39">
      <w:pPr>
        <w:rPr>
          <w:rFonts w:cs="Times New Roman"/>
          <w:szCs w:val="24"/>
          <w:lang w:eastAsia="en-PH"/>
        </w:rPr>
      </w:pPr>
    </w:p>
    <w:p w14:paraId="0FEA7929" w14:textId="3136DEFB" w:rsidR="002363FA" w:rsidRPr="00546FBC" w:rsidRDefault="002363FA" w:rsidP="00C24D39">
      <w:pPr>
        <w:rPr>
          <w:rFonts w:cs="Times New Roman"/>
          <w:szCs w:val="24"/>
          <w:lang w:eastAsia="en-PH"/>
        </w:rPr>
      </w:pPr>
    </w:p>
    <w:p w14:paraId="211508CB" w14:textId="3EFF23C5" w:rsidR="002363FA" w:rsidRPr="00546FBC" w:rsidRDefault="002363FA" w:rsidP="00C24D39">
      <w:pPr>
        <w:rPr>
          <w:rFonts w:cs="Times New Roman"/>
          <w:szCs w:val="24"/>
          <w:lang w:eastAsia="en-PH"/>
        </w:rPr>
      </w:pPr>
    </w:p>
    <w:p w14:paraId="5D0C161B" w14:textId="33B8E5F9" w:rsidR="002363FA" w:rsidRPr="00546FBC" w:rsidRDefault="002363FA" w:rsidP="00C24D39">
      <w:pPr>
        <w:rPr>
          <w:rFonts w:cs="Times New Roman"/>
          <w:szCs w:val="24"/>
          <w:lang w:eastAsia="en-PH"/>
        </w:rPr>
      </w:pPr>
    </w:p>
    <w:p w14:paraId="575B44F7" w14:textId="6371AAD2" w:rsidR="002363FA" w:rsidRPr="00546FBC" w:rsidRDefault="002363FA" w:rsidP="00C24D39">
      <w:pPr>
        <w:rPr>
          <w:rFonts w:cs="Times New Roman"/>
          <w:szCs w:val="24"/>
          <w:lang w:eastAsia="en-PH"/>
        </w:rPr>
      </w:pPr>
    </w:p>
    <w:p w14:paraId="1AB31421" w14:textId="631807A9" w:rsidR="002363FA" w:rsidRPr="00546FBC" w:rsidRDefault="002363FA" w:rsidP="00C24D39">
      <w:pPr>
        <w:rPr>
          <w:rFonts w:cs="Times New Roman"/>
          <w:szCs w:val="24"/>
          <w:lang w:eastAsia="en-PH"/>
        </w:rPr>
      </w:pPr>
    </w:p>
    <w:p w14:paraId="2BEAB7C9" w14:textId="6699683E" w:rsidR="002363FA" w:rsidRPr="00546FBC" w:rsidRDefault="002363FA" w:rsidP="00C24D39">
      <w:pPr>
        <w:rPr>
          <w:rFonts w:cs="Times New Roman"/>
          <w:szCs w:val="24"/>
          <w:lang w:eastAsia="en-PH"/>
        </w:rPr>
      </w:pPr>
    </w:p>
    <w:p w14:paraId="264104A4" w14:textId="275BD38F" w:rsidR="002363FA" w:rsidRPr="00546FBC" w:rsidRDefault="002363FA" w:rsidP="00C24D39">
      <w:pPr>
        <w:rPr>
          <w:rFonts w:cs="Times New Roman"/>
          <w:szCs w:val="24"/>
          <w:lang w:eastAsia="en-PH"/>
        </w:rPr>
      </w:pPr>
    </w:p>
    <w:p w14:paraId="08CFCF79" w14:textId="2757031D" w:rsidR="002363FA" w:rsidRPr="00546FBC" w:rsidRDefault="002363FA" w:rsidP="00C24D39">
      <w:pPr>
        <w:rPr>
          <w:rFonts w:cs="Times New Roman"/>
          <w:szCs w:val="24"/>
          <w:lang w:eastAsia="en-PH"/>
        </w:rPr>
      </w:pPr>
    </w:p>
    <w:p w14:paraId="501F452D" w14:textId="5AADC0CA" w:rsidR="002363FA" w:rsidRPr="00546FBC" w:rsidRDefault="002363FA" w:rsidP="00C24D39">
      <w:pPr>
        <w:rPr>
          <w:rFonts w:cs="Times New Roman"/>
          <w:szCs w:val="24"/>
          <w:lang w:eastAsia="en-PH"/>
        </w:rPr>
      </w:pPr>
    </w:p>
    <w:p w14:paraId="56C9DF5F" w14:textId="198B1F1F" w:rsidR="002363FA" w:rsidRPr="00546FBC" w:rsidRDefault="002363FA" w:rsidP="00C24D39">
      <w:pPr>
        <w:rPr>
          <w:rFonts w:cs="Times New Roman"/>
          <w:szCs w:val="24"/>
          <w:lang w:eastAsia="en-PH"/>
        </w:rPr>
      </w:pPr>
    </w:p>
    <w:p w14:paraId="0935B96A" w14:textId="6D16C01E" w:rsidR="002363FA" w:rsidRPr="00546FBC" w:rsidRDefault="002363FA" w:rsidP="00C24D39">
      <w:pPr>
        <w:rPr>
          <w:rFonts w:cs="Times New Roman"/>
          <w:szCs w:val="24"/>
          <w:lang w:eastAsia="en-PH"/>
        </w:rPr>
      </w:pPr>
    </w:p>
    <w:p w14:paraId="1CD529F9" w14:textId="4FAE9943" w:rsidR="002363FA" w:rsidRPr="00546FBC" w:rsidRDefault="002363FA" w:rsidP="00C24D39">
      <w:pPr>
        <w:rPr>
          <w:rFonts w:cs="Times New Roman"/>
          <w:szCs w:val="24"/>
          <w:lang w:eastAsia="en-PH"/>
        </w:rPr>
      </w:pPr>
      <w:r w:rsidRPr="00546FBC">
        <w:rPr>
          <w:b w:val="0"/>
          <w:noProof/>
        </w:rPr>
        <w:drawing>
          <wp:anchor distT="0" distB="0" distL="114300" distR="114300" simplePos="0" relativeHeight="251952640" behindDoc="1" locked="0" layoutInCell="1" allowOverlap="1" wp14:anchorId="17B4CE7E" wp14:editId="71C08AF8">
            <wp:simplePos x="0" y="0"/>
            <wp:positionH relativeFrom="column">
              <wp:posOffset>457200</wp:posOffset>
            </wp:positionH>
            <wp:positionV relativeFrom="paragraph">
              <wp:posOffset>536</wp:posOffset>
            </wp:positionV>
            <wp:extent cx="4550931" cy="4686300"/>
            <wp:effectExtent l="0" t="0" r="0" b="0"/>
            <wp:wrapNone/>
            <wp:docPr id="77" name="Picture 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0931"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184FF" w14:textId="5C0C2049" w:rsidR="002363FA" w:rsidRPr="00546FBC" w:rsidRDefault="002363FA" w:rsidP="00C24D39">
      <w:pPr>
        <w:rPr>
          <w:rFonts w:cs="Times New Roman"/>
          <w:szCs w:val="24"/>
          <w:lang w:eastAsia="en-PH"/>
        </w:rPr>
      </w:pPr>
    </w:p>
    <w:p w14:paraId="0D2F5B13" w14:textId="4EC5885F" w:rsidR="002363FA" w:rsidRPr="00546FBC" w:rsidRDefault="002363FA" w:rsidP="00C24D39">
      <w:pPr>
        <w:rPr>
          <w:rFonts w:cs="Times New Roman"/>
          <w:szCs w:val="24"/>
          <w:lang w:eastAsia="en-PH"/>
        </w:rPr>
      </w:pPr>
    </w:p>
    <w:p w14:paraId="73F7E922" w14:textId="63DE9718" w:rsidR="002363FA" w:rsidRPr="00546FBC" w:rsidRDefault="002363FA" w:rsidP="00C24D39">
      <w:pPr>
        <w:rPr>
          <w:rFonts w:cs="Times New Roman"/>
          <w:szCs w:val="24"/>
          <w:lang w:eastAsia="en-PH"/>
        </w:rPr>
      </w:pPr>
    </w:p>
    <w:p w14:paraId="0829EDCA" w14:textId="4B941BF9" w:rsidR="002363FA" w:rsidRPr="00546FBC" w:rsidRDefault="002363FA" w:rsidP="00C24D39">
      <w:pPr>
        <w:rPr>
          <w:rFonts w:cs="Times New Roman"/>
          <w:szCs w:val="24"/>
          <w:lang w:eastAsia="en-PH"/>
        </w:rPr>
      </w:pPr>
    </w:p>
    <w:p w14:paraId="0C020523" w14:textId="2D8B2F9E" w:rsidR="002363FA" w:rsidRPr="00546FBC" w:rsidRDefault="002363FA" w:rsidP="00C24D39">
      <w:pPr>
        <w:rPr>
          <w:rFonts w:cs="Times New Roman"/>
          <w:szCs w:val="24"/>
          <w:lang w:eastAsia="en-PH"/>
        </w:rPr>
      </w:pPr>
    </w:p>
    <w:p w14:paraId="59152BE5" w14:textId="77777777" w:rsidR="002363FA" w:rsidRPr="00546FBC" w:rsidRDefault="002363FA" w:rsidP="00C24D39">
      <w:pPr>
        <w:spacing w:after="160" w:line="259" w:lineRule="auto"/>
        <w:ind w:firstLine="720"/>
        <w:jc w:val="left"/>
        <w:rPr>
          <w:rFonts w:cs="Times New Roman"/>
          <w:bCs/>
          <w:szCs w:val="24"/>
          <w:lang w:eastAsia="en-PH"/>
        </w:rPr>
      </w:pPr>
    </w:p>
    <w:p w14:paraId="2523CD3B" w14:textId="77777777" w:rsidR="002363FA" w:rsidRPr="00546FBC" w:rsidRDefault="002363FA" w:rsidP="00C24D39">
      <w:pPr>
        <w:spacing w:after="160" w:line="259" w:lineRule="auto"/>
        <w:ind w:firstLine="720"/>
        <w:jc w:val="left"/>
        <w:rPr>
          <w:rFonts w:cs="Times New Roman"/>
          <w:bCs/>
          <w:szCs w:val="24"/>
          <w:lang w:eastAsia="en-PH"/>
        </w:rPr>
      </w:pPr>
    </w:p>
    <w:p w14:paraId="3451D580" w14:textId="77777777" w:rsidR="002363FA" w:rsidRPr="00546FBC" w:rsidRDefault="002363FA" w:rsidP="00C24D39">
      <w:pPr>
        <w:spacing w:after="160" w:line="259" w:lineRule="auto"/>
        <w:ind w:firstLine="720"/>
        <w:jc w:val="left"/>
        <w:rPr>
          <w:rFonts w:cs="Times New Roman"/>
          <w:bCs/>
          <w:szCs w:val="24"/>
          <w:lang w:eastAsia="en-PH"/>
        </w:rPr>
      </w:pPr>
    </w:p>
    <w:p w14:paraId="1E5D1813" w14:textId="77777777" w:rsidR="002363FA" w:rsidRPr="00546FBC" w:rsidRDefault="002363FA" w:rsidP="00C24D39">
      <w:pPr>
        <w:spacing w:after="160" w:line="259" w:lineRule="auto"/>
        <w:ind w:firstLine="720"/>
        <w:jc w:val="left"/>
        <w:rPr>
          <w:rFonts w:cs="Times New Roman"/>
          <w:bCs/>
          <w:szCs w:val="24"/>
          <w:lang w:eastAsia="en-PH"/>
        </w:rPr>
      </w:pPr>
    </w:p>
    <w:p w14:paraId="3CAE9CFE" w14:textId="77777777" w:rsidR="002363FA" w:rsidRPr="00546FBC" w:rsidRDefault="002363FA" w:rsidP="00C24D39">
      <w:pPr>
        <w:spacing w:after="160" w:line="259" w:lineRule="auto"/>
        <w:ind w:firstLine="720"/>
        <w:jc w:val="left"/>
        <w:rPr>
          <w:rFonts w:cs="Times New Roman"/>
          <w:bCs/>
          <w:szCs w:val="24"/>
          <w:lang w:eastAsia="en-PH"/>
        </w:rPr>
      </w:pPr>
    </w:p>
    <w:p w14:paraId="7AD347C2" w14:textId="77777777" w:rsidR="002363FA" w:rsidRPr="00546FBC" w:rsidRDefault="002363FA" w:rsidP="00C24D39">
      <w:pPr>
        <w:spacing w:after="160" w:line="259" w:lineRule="auto"/>
        <w:ind w:firstLine="720"/>
        <w:jc w:val="left"/>
        <w:rPr>
          <w:rFonts w:cs="Times New Roman"/>
          <w:bCs/>
          <w:szCs w:val="24"/>
          <w:lang w:eastAsia="en-PH"/>
        </w:rPr>
      </w:pPr>
    </w:p>
    <w:p w14:paraId="1D8E60C5" w14:textId="77777777" w:rsidR="002363FA" w:rsidRPr="00546FBC" w:rsidRDefault="002363FA" w:rsidP="00C24D39">
      <w:pPr>
        <w:spacing w:after="160" w:line="259" w:lineRule="auto"/>
        <w:ind w:firstLine="720"/>
        <w:jc w:val="left"/>
        <w:rPr>
          <w:rFonts w:cs="Times New Roman"/>
          <w:bCs/>
          <w:szCs w:val="24"/>
          <w:lang w:eastAsia="en-PH"/>
        </w:rPr>
      </w:pPr>
    </w:p>
    <w:p w14:paraId="30BDDE93" w14:textId="77777777" w:rsidR="002363FA" w:rsidRPr="00546FBC" w:rsidRDefault="002363FA" w:rsidP="00C24D39">
      <w:pPr>
        <w:spacing w:after="160" w:line="259" w:lineRule="auto"/>
        <w:ind w:firstLine="720"/>
        <w:jc w:val="left"/>
        <w:rPr>
          <w:rFonts w:cs="Times New Roman"/>
          <w:bCs/>
          <w:szCs w:val="24"/>
          <w:lang w:eastAsia="en-PH"/>
        </w:rPr>
      </w:pPr>
    </w:p>
    <w:p w14:paraId="33FF56CA" w14:textId="77777777" w:rsidR="002363FA" w:rsidRPr="00546FBC" w:rsidRDefault="002363FA" w:rsidP="00C24D39">
      <w:pPr>
        <w:spacing w:after="160" w:line="259" w:lineRule="auto"/>
        <w:ind w:firstLine="720"/>
        <w:jc w:val="left"/>
        <w:rPr>
          <w:rFonts w:cs="Times New Roman"/>
          <w:bCs/>
          <w:szCs w:val="24"/>
          <w:lang w:eastAsia="en-PH"/>
        </w:rPr>
      </w:pPr>
    </w:p>
    <w:p w14:paraId="5D94C4EF" w14:textId="6F8DB0F5" w:rsidR="002363FA" w:rsidRPr="00546FBC" w:rsidRDefault="002363FA" w:rsidP="00C24D39">
      <w:pPr>
        <w:spacing w:after="160" w:line="259" w:lineRule="auto"/>
        <w:ind w:firstLine="720"/>
        <w:jc w:val="left"/>
        <w:rPr>
          <w:rFonts w:cs="Times New Roman"/>
          <w:bCs/>
          <w:szCs w:val="24"/>
          <w:lang w:eastAsia="en-PH"/>
        </w:rPr>
      </w:pPr>
    </w:p>
    <w:p w14:paraId="29CAA3E9" w14:textId="20D46FF0" w:rsidR="002363FA" w:rsidRPr="00546FBC" w:rsidRDefault="002363FA" w:rsidP="00C24D39">
      <w:pPr>
        <w:spacing w:after="160" w:line="259" w:lineRule="auto"/>
        <w:ind w:firstLine="720"/>
        <w:jc w:val="left"/>
        <w:rPr>
          <w:rFonts w:cs="Times New Roman"/>
          <w:bCs/>
          <w:szCs w:val="24"/>
          <w:lang w:eastAsia="en-PH"/>
        </w:rPr>
      </w:pPr>
    </w:p>
    <w:p w14:paraId="10D7048F" w14:textId="23D6A889" w:rsidR="002363FA" w:rsidRPr="00546FBC" w:rsidRDefault="002363FA" w:rsidP="00C24D39">
      <w:pPr>
        <w:spacing w:after="160" w:line="259" w:lineRule="auto"/>
        <w:ind w:firstLine="720"/>
        <w:jc w:val="left"/>
        <w:rPr>
          <w:rFonts w:cs="Times New Roman"/>
          <w:bCs/>
          <w:szCs w:val="24"/>
          <w:lang w:eastAsia="en-PH"/>
        </w:rPr>
      </w:pPr>
    </w:p>
    <w:p w14:paraId="7D0C474A" w14:textId="5B17D293" w:rsidR="002363FA" w:rsidRPr="00546FBC" w:rsidRDefault="002363FA" w:rsidP="00C24D39">
      <w:pPr>
        <w:spacing w:after="160" w:line="259" w:lineRule="auto"/>
        <w:ind w:firstLine="720"/>
        <w:jc w:val="left"/>
        <w:rPr>
          <w:rFonts w:cs="Times New Roman"/>
          <w:bCs/>
          <w:szCs w:val="24"/>
          <w:lang w:eastAsia="en-PH"/>
        </w:rPr>
      </w:pPr>
    </w:p>
    <w:p w14:paraId="4BCE429A" w14:textId="4D747068" w:rsidR="002363FA" w:rsidRPr="00546FBC" w:rsidRDefault="002363FA" w:rsidP="002363F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49</w:t>
      </w:r>
      <w:r w:rsidRPr="00546FBC">
        <w:rPr>
          <w:rFonts w:cs="Times New Roman"/>
          <w:bCs/>
          <w:szCs w:val="24"/>
          <w:lang w:eastAsia="en-PH"/>
        </w:rPr>
        <w:t>: Activity Diagram of Search and View Batch of Batch Management Module Use Case</w:t>
      </w:r>
    </w:p>
    <w:p w14:paraId="3BF6326F" w14:textId="6EF9AEC7" w:rsidR="002363FA" w:rsidRPr="00546FBC" w:rsidRDefault="002363FA" w:rsidP="00C24D39">
      <w:pPr>
        <w:spacing w:after="160" w:line="259" w:lineRule="auto"/>
        <w:ind w:firstLine="720"/>
        <w:jc w:val="left"/>
        <w:rPr>
          <w:rFonts w:cs="Times New Roman"/>
          <w:bCs/>
          <w:szCs w:val="24"/>
          <w:lang w:eastAsia="en-PH"/>
        </w:rPr>
      </w:pPr>
    </w:p>
    <w:p w14:paraId="7BB2FC0E" w14:textId="1C7C975B" w:rsidR="002363FA" w:rsidRPr="00546FBC" w:rsidRDefault="002363FA" w:rsidP="00C24D39">
      <w:pPr>
        <w:spacing w:after="160" w:line="259" w:lineRule="auto"/>
        <w:ind w:firstLine="720"/>
        <w:jc w:val="left"/>
        <w:rPr>
          <w:rFonts w:cs="Times New Roman"/>
          <w:bCs/>
          <w:szCs w:val="24"/>
          <w:lang w:eastAsia="en-PH"/>
        </w:rPr>
      </w:pPr>
    </w:p>
    <w:p w14:paraId="72C731AE" w14:textId="5EC9E62E" w:rsidR="002363FA" w:rsidRPr="00546FBC" w:rsidRDefault="002363FA" w:rsidP="00C24D39">
      <w:pPr>
        <w:spacing w:after="160" w:line="259" w:lineRule="auto"/>
        <w:ind w:firstLine="720"/>
        <w:jc w:val="left"/>
        <w:rPr>
          <w:rFonts w:cs="Times New Roman"/>
          <w:bCs/>
          <w:szCs w:val="24"/>
          <w:lang w:eastAsia="en-PH"/>
        </w:rPr>
      </w:pPr>
    </w:p>
    <w:p w14:paraId="02906A3A" w14:textId="7947DBAE" w:rsidR="002363FA" w:rsidRPr="00546FBC" w:rsidRDefault="002363FA" w:rsidP="00C24D39">
      <w:pPr>
        <w:spacing w:after="160" w:line="259" w:lineRule="auto"/>
        <w:ind w:firstLine="720"/>
        <w:jc w:val="left"/>
        <w:rPr>
          <w:rFonts w:cs="Times New Roman"/>
          <w:bCs/>
          <w:szCs w:val="24"/>
          <w:lang w:eastAsia="en-PH"/>
        </w:rPr>
      </w:pPr>
    </w:p>
    <w:p w14:paraId="54C38D49" w14:textId="6D1009A6" w:rsidR="002363FA" w:rsidRPr="00546FBC" w:rsidRDefault="002363FA" w:rsidP="00C24D39">
      <w:pPr>
        <w:spacing w:after="160" w:line="259" w:lineRule="auto"/>
        <w:ind w:firstLine="720"/>
        <w:jc w:val="left"/>
        <w:rPr>
          <w:rFonts w:cs="Times New Roman"/>
          <w:bCs/>
          <w:szCs w:val="24"/>
          <w:lang w:eastAsia="en-PH"/>
        </w:rPr>
      </w:pPr>
    </w:p>
    <w:p w14:paraId="1B4F273C" w14:textId="46A0DB13" w:rsidR="002363FA" w:rsidRPr="00546FBC" w:rsidRDefault="002363FA" w:rsidP="00C24D39">
      <w:pPr>
        <w:spacing w:after="160" w:line="259" w:lineRule="auto"/>
        <w:ind w:firstLine="720"/>
        <w:jc w:val="left"/>
        <w:rPr>
          <w:rFonts w:cs="Times New Roman"/>
          <w:bCs/>
          <w:szCs w:val="24"/>
          <w:lang w:eastAsia="en-PH"/>
        </w:rPr>
      </w:pPr>
    </w:p>
    <w:p w14:paraId="24013D2C" w14:textId="5E948F95" w:rsidR="002363FA" w:rsidRPr="00546FBC" w:rsidRDefault="002363FA" w:rsidP="00C24D39">
      <w:pPr>
        <w:spacing w:after="160" w:line="259" w:lineRule="auto"/>
        <w:ind w:firstLine="720"/>
        <w:jc w:val="left"/>
        <w:rPr>
          <w:rFonts w:cs="Times New Roman"/>
          <w:bCs/>
          <w:szCs w:val="24"/>
          <w:lang w:eastAsia="en-PH"/>
        </w:rPr>
      </w:pPr>
    </w:p>
    <w:p w14:paraId="045535BA" w14:textId="53FAD7F1" w:rsidR="002363FA" w:rsidRPr="00546FBC" w:rsidRDefault="002363FA" w:rsidP="00C24D39">
      <w:pPr>
        <w:spacing w:after="160" w:line="259" w:lineRule="auto"/>
        <w:ind w:firstLine="720"/>
        <w:jc w:val="left"/>
        <w:rPr>
          <w:rFonts w:cs="Times New Roman"/>
          <w:bCs/>
          <w:szCs w:val="24"/>
          <w:lang w:eastAsia="en-PH"/>
        </w:rPr>
      </w:pPr>
    </w:p>
    <w:p w14:paraId="593B1B4E" w14:textId="040B3DAA" w:rsidR="002363FA" w:rsidRPr="00546FBC" w:rsidRDefault="002363FA" w:rsidP="00C24D39">
      <w:pPr>
        <w:spacing w:after="160" w:line="259" w:lineRule="auto"/>
        <w:ind w:firstLine="720"/>
        <w:jc w:val="left"/>
        <w:rPr>
          <w:rFonts w:cs="Times New Roman"/>
          <w:bCs/>
          <w:szCs w:val="24"/>
          <w:lang w:eastAsia="en-PH"/>
        </w:rPr>
      </w:pPr>
    </w:p>
    <w:p w14:paraId="3E495EA0" w14:textId="1FBFFEFD" w:rsidR="002363FA" w:rsidRPr="00546FBC" w:rsidRDefault="002363FA" w:rsidP="00C24D39">
      <w:pPr>
        <w:spacing w:after="160" w:line="259" w:lineRule="auto"/>
        <w:ind w:firstLine="720"/>
        <w:jc w:val="left"/>
        <w:rPr>
          <w:rFonts w:cs="Times New Roman"/>
          <w:bCs/>
          <w:szCs w:val="24"/>
          <w:lang w:eastAsia="en-PH"/>
        </w:rPr>
      </w:pPr>
    </w:p>
    <w:p w14:paraId="23A5E1BD" w14:textId="7216B264" w:rsidR="002363FA" w:rsidRPr="00546FBC" w:rsidRDefault="002363FA" w:rsidP="00C24D39">
      <w:pPr>
        <w:spacing w:after="160" w:line="259" w:lineRule="auto"/>
        <w:ind w:firstLine="720"/>
        <w:jc w:val="left"/>
        <w:rPr>
          <w:rFonts w:cs="Times New Roman"/>
          <w:bCs/>
          <w:szCs w:val="24"/>
          <w:lang w:eastAsia="en-PH"/>
        </w:rPr>
      </w:pPr>
      <w:r w:rsidRPr="00546FBC">
        <w:rPr>
          <w:b w:val="0"/>
          <w:bCs/>
          <w:noProof/>
        </w:rPr>
        <w:drawing>
          <wp:anchor distT="0" distB="0" distL="114300" distR="114300" simplePos="0" relativeHeight="251953664" behindDoc="1" locked="0" layoutInCell="1" allowOverlap="1" wp14:anchorId="2800B1AD" wp14:editId="02A034B3">
            <wp:simplePos x="0" y="0"/>
            <wp:positionH relativeFrom="column">
              <wp:posOffset>342900</wp:posOffset>
            </wp:positionH>
            <wp:positionV relativeFrom="paragraph">
              <wp:posOffset>-15240</wp:posOffset>
            </wp:positionV>
            <wp:extent cx="4914900" cy="5211273"/>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14900" cy="52112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C41302" w14:textId="7ECED799" w:rsidR="002363FA" w:rsidRPr="00546FBC" w:rsidRDefault="002363FA" w:rsidP="00C24D39">
      <w:pPr>
        <w:spacing w:after="160" w:line="259" w:lineRule="auto"/>
        <w:ind w:firstLine="720"/>
        <w:jc w:val="left"/>
        <w:rPr>
          <w:rFonts w:cs="Times New Roman"/>
          <w:bCs/>
          <w:szCs w:val="24"/>
          <w:lang w:eastAsia="en-PH"/>
        </w:rPr>
      </w:pPr>
    </w:p>
    <w:p w14:paraId="4D4D4567" w14:textId="286C6BB8" w:rsidR="002363FA" w:rsidRPr="00546FBC" w:rsidRDefault="002363FA" w:rsidP="00C24D39">
      <w:pPr>
        <w:spacing w:after="160" w:line="259" w:lineRule="auto"/>
        <w:ind w:firstLine="720"/>
        <w:jc w:val="left"/>
        <w:rPr>
          <w:rFonts w:cs="Times New Roman"/>
          <w:bCs/>
          <w:szCs w:val="24"/>
          <w:lang w:eastAsia="en-PH"/>
        </w:rPr>
      </w:pPr>
    </w:p>
    <w:p w14:paraId="626D2984" w14:textId="6EF96EA5" w:rsidR="002363FA" w:rsidRPr="00546FBC" w:rsidRDefault="002363FA" w:rsidP="00C24D39">
      <w:pPr>
        <w:spacing w:after="160" w:line="259" w:lineRule="auto"/>
        <w:ind w:firstLine="720"/>
        <w:jc w:val="left"/>
        <w:rPr>
          <w:rFonts w:cs="Times New Roman"/>
          <w:bCs/>
          <w:szCs w:val="24"/>
          <w:lang w:eastAsia="en-PH"/>
        </w:rPr>
      </w:pPr>
    </w:p>
    <w:p w14:paraId="71210A60" w14:textId="1B97FFAF" w:rsidR="002363FA" w:rsidRPr="00546FBC" w:rsidRDefault="002363FA" w:rsidP="00C24D39">
      <w:pPr>
        <w:spacing w:after="160" w:line="259" w:lineRule="auto"/>
        <w:ind w:firstLine="720"/>
        <w:jc w:val="left"/>
        <w:rPr>
          <w:rFonts w:cs="Times New Roman"/>
          <w:bCs/>
          <w:szCs w:val="24"/>
          <w:lang w:eastAsia="en-PH"/>
        </w:rPr>
      </w:pPr>
    </w:p>
    <w:p w14:paraId="3138AB53" w14:textId="66116551" w:rsidR="002363FA" w:rsidRPr="00546FBC" w:rsidRDefault="002363FA" w:rsidP="00C24D39">
      <w:pPr>
        <w:spacing w:after="160" w:line="259" w:lineRule="auto"/>
        <w:ind w:firstLine="720"/>
        <w:jc w:val="left"/>
        <w:rPr>
          <w:rFonts w:cs="Times New Roman"/>
          <w:bCs/>
          <w:szCs w:val="24"/>
          <w:lang w:eastAsia="en-PH"/>
        </w:rPr>
      </w:pPr>
    </w:p>
    <w:p w14:paraId="4468D048" w14:textId="77777777" w:rsidR="002363FA" w:rsidRPr="00546FBC" w:rsidRDefault="002363FA" w:rsidP="00C24D39">
      <w:pPr>
        <w:spacing w:after="160" w:line="259" w:lineRule="auto"/>
        <w:ind w:firstLine="720"/>
        <w:jc w:val="left"/>
        <w:rPr>
          <w:rFonts w:cs="Times New Roman"/>
          <w:bCs/>
          <w:szCs w:val="24"/>
          <w:lang w:eastAsia="en-PH"/>
        </w:rPr>
      </w:pPr>
    </w:p>
    <w:p w14:paraId="380D9BEA" w14:textId="77777777" w:rsidR="002363FA" w:rsidRPr="00546FBC" w:rsidRDefault="002363FA" w:rsidP="00C24D39">
      <w:pPr>
        <w:spacing w:after="160" w:line="259" w:lineRule="auto"/>
        <w:ind w:firstLine="720"/>
        <w:jc w:val="left"/>
        <w:rPr>
          <w:rFonts w:cs="Times New Roman"/>
          <w:bCs/>
          <w:szCs w:val="24"/>
          <w:lang w:eastAsia="en-PH"/>
        </w:rPr>
      </w:pPr>
    </w:p>
    <w:p w14:paraId="4B9A2990" w14:textId="77777777" w:rsidR="002363FA" w:rsidRPr="00546FBC" w:rsidRDefault="002363FA" w:rsidP="00C24D39">
      <w:pPr>
        <w:spacing w:after="160" w:line="259" w:lineRule="auto"/>
        <w:ind w:firstLine="720"/>
        <w:jc w:val="left"/>
        <w:rPr>
          <w:rFonts w:cs="Times New Roman"/>
          <w:bCs/>
          <w:szCs w:val="24"/>
          <w:lang w:eastAsia="en-PH"/>
        </w:rPr>
      </w:pPr>
    </w:p>
    <w:p w14:paraId="586577C0" w14:textId="77777777" w:rsidR="002363FA" w:rsidRPr="00546FBC" w:rsidRDefault="002363FA" w:rsidP="00C24D39">
      <w:pPr>
        <w:spacing w:after="160" w:line="259" w:lineRule="auto"/>
        <w:ind w:firstLine="720"/>
        <w:jc w:val="left"/>
        <w:rPr>
          <w:rFonts w:cs="Times New Roman"/>
          <w:bCs/>
          <w:szCs w:val="24"/>
          <w:lang w:eastAsia="en-PH"/>
        </w:rPr>
      </w:pPr>
    </w:p>
    <w:p w14:paraId="413C1AB3" w14:textId="77777777" w:rsidR="002363FA" w:rsidRPr="00546FBC" w:rsidRDefault="002363FA" w:rsidP="00C24D39">
      <w:pPr>
        <w:spacing w:after="160" w:line="259" w:lineRule="auto"/>
        <w:ind w:firstLine="720"/>
        <w:jc w:val="left"/>
        <w:rPr>
          <w:rFonts w:cs="Times New Roman"/>
          <w:bCs/>
          <w:szCs w:val="24"/>
          <w:lang w:eastAsia="en-PH"/>
        </w:rPr>
      </w:pPr>
    </w:p>
    <w:p w14:paraId="587F47F5" w14:textId="77777777" w:rsidR="002363FA" w:rsidRPr="00546FBC" w:rsidRDefault="002363FA" w:rsidP="00C24D39">
      <w:pPr>
        <w:spacing w:after="160" w:line="259" w:lineRule="auto"/>
        <w:ind w:firstLine="720"/>
        <w:jc w:val="left"/>
        <w:rPr>
          <w:rFonts w:cs="Times New Roman"/>
          <w:bCs/>
          <w:szCs w:val="24"/>
          <w:lang w:eastAsia="en-PH"/>
        </w:rPr>
      </w:pPr>
    </w:p>
    <w:p w14:paraId="47AE13B0" w14:textId="77777777" w:rsidR="002363FA" w:rsidRPr="00546FBC" w:rsidRDefault="002363FA" w:rsidP="00C24D39">
      <w:pPr>
        <w:spacing w:after="160" w:line="259" w:lineRule="auto"/>
        <w:ind w:firstLine="720"/>
        <w:jc w:val="left"/>
        <w:rPr>
          <w:rFonts w:cs="Times New Roman"/>
          <w:bCs/>
          <w:szCs w:val="24"/>
          <w:lang w:eastAsia="en-PH"/>
        </w:rPr>
      </w:pPr>
    </w:p>
    <w:p w14:paraId="42F90AF3" w14:textId="77777777" w:rsidR="002363FA" w:rsidRPr="00546FBC" w:rsidRDefault="002363FA" w:rsidP="00C24D39">
      <w:pPr>
        <w:spacing w:after="160" w:line="259" w:lineRule="auto"/>
        <w:ind w:firstLine="720"/>
        <w:jc w:val="left"/>
        <w:rPr>
          <w:rFonts w:cs="Times New Roman"/>
          <w:bCs/>
          <w:szCs w:val="24"/>
          <w:lang w:eastAsia="en-PH"/>
        </w:rPr>
      </w:pPr>
    </w:p>
    <w:p w14:paraId="32C36C8A" w14:textId="77777777" w:rsidR="002363FA" w:rsidRPr="00546FBC" w:rsidRDefault="002363FA" w:rsidP="00C24D39">
      <w:pPr>
        <w:spacing w:after="160" w:line="259" w:lineRule="auto"/>
        <w:ind w:firstLine="720"/>
        <w:jc w:val="left"/>
        <w:rPr>
          <w:rFonts w:cs="Times New Roman"/>
          <w:bCs/>
          <w:szCs w:val="24"/>
          <w:lang w:eastAsia="en-PH"/>
        </w:rPr>
      </w:pPr>
    </w:p>
    <w:p w14:paraId="243A544A" w14:textId="77777777" w:rsidR="002363FA" w:rsidRPr="00546FBC" w:rsidRDefault="002363FA" w:rsidP="00C24D39">
      <w:pPr>
        <w:spacing w:after="160" w:line="259" w:lineRule="auto"/>
        <w:ind w:firstLine="720"/>
        <w:jc w:val="left"/>
        <w:rPr>
          <w:rFonts w:cs="Times New Roman"/>
          <w:bCs/>
          <w:szCs w:val="24"/>
          <w:lang w:eastAsia="en-PH"/>
        </w:rPr>
      </w:pPr>
    </w:p>
    <w:p w14:paraId="2BAFCCE2" w14:textId="77777777" w:rsidR="002363FA" w:rsidRPr="00546FBC" w:rsidRDefault="002363FA" w:rsidP="00C24D39">
      <w:pPr>
        <w:spacing w:after="160" w:line="259" w:lineRule="auto"/>
        <w:ind w:firstLine="720"/>
        <w:jc w:val="left"/>
        <w:rPr>
          <w:rFonts w:cs="Times New Roman"/>
          <w:bCs/>
          <w:szCs w:val="24"/>
          <w:lang w:eastAsia="en-PH"/>
        </w:rPr>
      </w:pPr>
    </w:p>
    <w:p w14:paraId="34781BEA" w14:textId="77777777" w:rsidR="002363FA" w:rsidRPr="00546FBC" w:rsidRDefault="002363FA" w:rsidP="00C24D39">
      <w:pPr>
        <w:spacing w:after="160" w:line="259" w:lineRule="auto"/>
        <w:ind w:firstLine="720"/>
        <w:jc w:val="left"/>
        <w:rPr>
          <w:rFonts w:cs="Times New Roman"/>
          <w:bCs/>
          <w:szCs w:val="24"/>
          <w:lang w:eastAsia="en-PH"/>
        </w:rPr>
      </w:pPr>
    </w:p>
    <w:p w14:paraId="65AAFE91" w14:textId="154E8CF6" w:rsidR="002363FA" w:rsidRPr="00546FBC" w:rsidRDefault="002363FA" w:rsidP="002363F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50</w:t>
      </w:r>
      <w:r w:rsidRPr="00546FBC">
        <w:rPr>
          <w:rFonts w:cs="Times New Roman"/>
          <w:bCs/>
          <w:szCs w:val="24"/>
          <w:lang w:eastAsia="en-PH"/>
        </w:rPr>
        <w:t>: Activity Diagram of Search and Update Batch of Batch Management Module Use Case</w:t>
      </w:r>
    </w:p>
    <w:p w14:paraId="19E9DE63" w14:textId="77777777" w:rsidR="002363FA" w:rsidRPr="00546FBC" w:rsidRDefault="002363FA" w:rsidP="00C24D39">
      <w:pPr>
        <w:spacing w:after="160" w:line="259" w:lineRule="auto"/>
        <w:ind w:firstLine="720"/>
        <w:jc w:val="left"/>
        <w:rPr>
          <w:rFonts w:cs="Times New Roman"/>
          <w:bCs/>
          <w:szCs w:val="24"/>
          <w:lang w:eastAsia="en-PH"/>
        </w:rPr>
      </w:pPr>
    </w:p>
    <w:p w14:paraId="31D6A73C" w14:textId="77777777" w:rsidR="002363FA" w:rsidRPr="00546FBC" w:rsidRDefault="002363FA" w:rsidP="00C24D39">
      <w:pPr>
        <w:spacing w:after="160" w:line="259" w:lineRule="auto"/>
        <w:ind w:firstLine="720"/>
        <w:jc w:val="left"/>
        <w:rPr>
          <w:rFonts w:cs="Times New Roman"/>
          <w:bCs/>
          <w:szCs w:val="24"/>
          <w:lang w:eastAsia="en-PH"/>
        </w:rPr>
      </w:pPr>
    </w:p>
    <w:p w14:paraId="6406368F" w14:textId="5DB24773" w:rsidR="002363FA" w:rsidRPr="00546FBC" w:rsidRDefault="002363FA" w:rsidP="00C24D39">
      <w:pPr>
        <w:spacing w:after="160" w:line="259" w:lineRule="auto"/>
        <w:ind w:firstLine="720"/>
        <w:jc w:val="left"/>
        <w:rPr>
          <w:rFonts w:cs="Times New Roman"/>
          <w:bCs/>
          <w:szCs w:val="24"/>
          <w:lang w:eastAsia="en-PH"/>
        </w:rPr>
      </w:pPr>
    </w:p>
    <w:p w14:paraId="1B6BFE84" w14:textId="190FCB79" w:rsidR="00FF4947" w:rsidRPr="00546FBC" w:rsidRDefault="00FF4947" w:rsidP="00C24D39">
      <w:pPr>
        <w:spacing w:after="160" w:line="259" w:lineRule="auto"/>
        <w:ind w:firstLine="720"/>
        <w:jc w:val="left"/>
        <w:rPr>
          <w:rFonts w:cs="Times New Roman"/>
          <w:bCs/>
          <w:szCs w:val="24"/>
          <w:lang w:eastAsia="en-PH"/>
        </w:rPr>
      </w:pPr>
    </w:p>
    <w:p w14:paraId="0DFD994E" w14:textId="54EF0F97" w:rsidR="00FF4947" w:rsidRPr="00546FBC" w:rsidRDefault="00FF4947" w:rsidP="00C24D39">
      <w:pPr>
        <w:spacing w:after="160" w:line="259" w:lineRule="auto"/>
        <w:ind w:firstLine="720"/>
        <w:jc w:val="left"/>
        <w:rPr>
          <w:rFonts w:cs="Times New Roman"/>
          <w:bCs/>
          <w:szCs w:val="24"/>
          <w:lang w:eastAsia="en-PH"/>
        </w:rPr>
      </w:pPr>
    </w:p>
    <w:p w14:paraId="7235EDEB" w14:textId="19F536F3" w:rsidR="00FF4947" w:rsidRPr="00546FBC" w:rsidRDefault="00FF4947" w:rsidP="00C24D39">
      <w:pPr>
        <w:spacing w:after="160" w:line="259" w:lineRule="auto"/>
        <w:ind w:firstLine="720"/>
        <w:jc w:val="left"/>
        <w:rPr>
          <w:rFonts w:cs="Times New Roman"/>
          <w:bCs/>
          <w:szCs w:val="24"/>
          <w:lang w:eastAsia="en-PH"/>
        </w:rPr>
      </w:pPr>
    </w:p>
    <w:p w14:paraId="6F49D560" w14:textId="7E8BC08D" w:rsidR="00FF4947" w:rsidRPr="00546FBC" w:rsidRDefault="00FF4947" w:rsidP="00C24D39">
      <w:pPr>
        <w:spacing w:after="160" w:line="259" w:lineRule="auto"/>
        <w:ind w:firstLine="720"/>
        <w:jc w:val="left"/>
        <w:rPr>
          <w:rFonts w:cs="Times New Roman"/>
          <w:bCs/>
          <w:szCs w:val="24"/>
          <w:lang w:eastAsia="en-PH"/>
        </w:rPr>
      </w:pPr>
    </w:p>
    <w:p w14:paraId="5266EB04" w14:textId="5152D3CA" w:rsidR="00FF4947" w:rsidRPr="00546FBC" w:rsidRDefault="00FF4947" w:rsidP="00C24D39">
      <w:pPr>
        <w:spacing w:after="160" w:line="259" w:lineRule="auto"/>
        <w:ind w:firstLine="720"/>
        <w:jc w:val="left"/>
        <w:rPr>
          <w:rFonts w:cs="Times New Roman"/>
          <w:bCs/>
          <w:szCs w:val="24"/>
          <w:lang w:eastAsia="en-PH"/>
        </w:rPr>
      </w:pPr>
    </w:p>
    <w:p w14:paraId="7193D654" w14:textId="4F924E93" w:rsidR="00FF4947" w:rsidRPr="00546FBC" w:rsidRDefault="00FF4947" w:rsidP="00C24D39">
      <w:pPr>
        <w:spacing w:after="160" w:line="259" w:lineRule="auto"/>
        <w:ind w:firstLine="720"/>
        <w:jc w:val="left"/>
        <w:rPr>
          <w:rFonts w:cs="Times New Roman"/>
          <w:bCs/>
          <w:szCs w:val="24"/>
          <w:lang w:eastAsia="en-PH"/>
        </w:rPr>
      </w:pPr>
    </w:p>
    <w:p w14:paraId="3ADD3332" w14:textId="43982292" w:rsidR="00FF4947" w:rsidRPr="00546FBC" w:rsidRDefault="00FF4947" w:rsidP="00C24D39">
      <w:pPr>
        <w:spacing w:after="160" w:line="259" w:lineRule="auto"/>
        <w:ind w:firstLine="720"/>
        <w:jc w:val="left"/>
        <w:rPr>
          <w:rFonts w:cs="Times New Roman"/>
          <w:bCs/>
          <w:szCs w:val="24"/>
          <w:lang w:eastAsia="en-PH"/>
        </w:rPr>
      </w:pPr>
      <w:r w:rsidRPr="00546FBC">
        <w:rPr>
          <w:b w:val="0"/>
          <w:bCs/>
          <w:noProof/>
        </w:rPr>
        <w:drawing>
          <wp:anchor distT="0" distB="0" distL="114300" distR="114300" simplePos="0" relativeHeight="251954688" behindDoc="1" locked="0" layoutInCell="1" allowOverlap="1" wp14:anchorId="7170B476" wp14:editId="57127118">
            <wp:simplePos x="0" y="0"/>
            <wp:positionH relativeFrom="column">
              <wp:posOffset>457300</wp:posOffset>
            </wp:positionH>
            <wp:positionV relativeFrom="paragraph">
              <wp:posOffset>0</wp:posOffset>
            </wp:positionV>
            <wp:extent cx="4572000" cy="4847696"/>
            <wp:effectExtent l="0" t="0" r="0" b="0"/>
            <wp:wrapNone/>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2000" cy="4847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B55C76" w14:textId="4431BFCE" w:rsidR="00FF4947" w:rsidRPr="00546FBC" w:rsidRDefault="00FF4947" w:rsidP="00C24D39">
      <w:pPr>
        <w:spacing w:after="160" w:line="259" w:lineRule="auto"/>
        <w:ind w:firstLine="720"/>
        <w:jc w:val="left"/>
        <w:rPr>
          <w:rFonts w:cs="Times New Roman"/>
          <w:bCs/>
          <w:szCs w:val="24"/>
          <w:lang w:eastAsia="en-PH"/>
        </w:rPr>
      </w:pPr>
    </w:p>
    <w:p w14:paraId="20FAEC64" w14:textId="554B8474" w:rsidR="00FF4947" w:rsidRPr="00546FBC" w:rsidRDefault="00FF4947" w:rsidP="00C24D39">
      <w:pPr>
        <w:spacing w:after="160" w:line="259" w:lineRule="auto"/>
        <w:ind w:firstLine="720"/>
        <w:jc w:val="left"/>
        <w:rPr>
          <w:rFonts w:cs="Times New Roman"/>
          <w:bCs/>
          <w:szCs w:val="24"/>
          <w:lang w:eastAsia="en-PH"/>
        </w:rPr>
      </w:pPr>
    </w:p>
    <w:p w14:paraId="4D2544F6" w14:textId="624C3BC5" w:rsidR="00FF4947" w:rsidRPr="00546FBC" w:rsidRDefault="00FF4947" w:rsidP="00C24D39">
      <w:pPr>
        <w:spacing w:after="160" w:line="259" w:lineRule="auto"/>
        <w:ind w:firstLine="720"/>
        <w:jc w:val="left"/>
        <w:rPr>
          <w:rFonts w:cs="Times New Roman"/>
          <w:bCs/>
          <w:szCs w:val="24"/>
          <w:lang w:eastAsia="en-PH"/>
        </w:rPr>
      </w:pPr>
    </w:p>
    <w:p w14:paraId="219DD407" w14:textId="4254C247" w:rsidR="00FF4947" w:rsidRPr="00546FBC" w:rsidRDefault="00FF4947" w:rsidP="00C24D39">
      <w:pPr>
        <w:spacing w:after="160" w:line="259" w:lineRule="auto"/>
        <w:ind w:firstLine="720"/>
        <w:jc w:val="left"/>
        <w:rPr>
          <w:rFonts w:cs="Times New Roman"/>
          <w:bCs/>
          <w:szCs w:val="24"/>
          <w:lang w:eastAsia="en-PH"/>
        </w:rPr>
      </w:pPr>
    </w:p>
    <w:p w14:paraId="48AE0545" w14:textId="570CFBFC" w:rsidR="00FF4947" w:rsidRPr="00546FBC" w:rsidRDefault="00FF4947" w:rsidP="00C24D39">
      <w:pPr>
        <w:spacing w:after="160" w:line="259" w:lineRule="auto"/>
        <w:ind w:firstLine="720"/>
        <w:jc w:val="left"/>
        <w:rPr>
          <w:rFonts w:cs="Times New Roman"/>
          <w:bCs/>
          <w:szCs w:val="24"/>
          <w:lang w:eastAsia="en-PH"/>
        </w:rPr>
      </w:pPr>
    </w:p>
    <w:p w14:paraId="282BDD2C" w14:textId="35D0A6AB" w:rsidR="00FF4947" w:rsidRPr="00546FBC" w:rsidRDefault="00FF4947" w:rsidP="00C24D39">
      <w:pPr>
        <w:spacing w:after="160" w:line="259" w:lineRule="auto"/>
        <w:ind w:firstLine="720"/>
        <w:jc w:val="left"/>
        <w:rPr>
          <w:rFonts w:cs="Times New Roman"/>
          <w:bCs/>
          <w:szCs w:val="24"/>
          <w:lang w:eastAsia="en-PH"/>
        </w:rPr>
      </w:pPr>
    </w:p>
    <w:p w14:paraId="2096C51D" w14:textId="5314BEF4" w:rsidR="00FF4947" w:rsidRPr="00546FBC" w:rsidRDefault="00FF4947" w:rsidP="00C24D39">
      <w:pPr>
        <w:spacing w:after="160" w:line="259" w:lineRule="auto"/>
        <w:ind w:firstLine="720"/>
        <w:jc w:val="left"/>
        <w:rPr>
          <w:rFonts w:cs="Times New Roman"/>
          <w:bCs/>
          <w:szCs w:val="24"/>
          <w:lang w:eastAsia="en-PH"/>
        </w:rPr>
      </w:pPr>
    </w:p>
    <w:p w14:paraId="5DEE732D" w14:textId="1FC56BB4" w:rsidR="00FF4947" w:rsidRPr="00546FBC" w:rsidRDefault="00FF4947" w:rsidP="00C24D39">
      <w:pPr>
        <w:spacing w:after="160" w:line="259" w:lineRule="auto"/>
        <w:ind w:firstLine="720"/>
        <w:jc w:val="left"/>
        <w:rPr>
          <w:rFonts w:cs="Times New Roman"/>
          <w:bCs/>
          <w:szCs w:val="24"/>
          <w:lang w:eastAsia="en-PH"/>
        </w:rPr>
      </w:pPr>
    </w:p>
    <w:p w14:paraId="73C19082" w14:textId="63D1CD4D" w:rsidR="00FF4947" w:rsidRPr="00546FBC" w:rsidRDefault="00FF4947" w:rsidP="00C24D39">
      <w:pPr>
        <w:spacing w:after="160" w:line="259" w:lineRule="auto"/>
        <w:ind w:firstLine="720"/>
        <w:jc w:val="left"/>
        <w:rPr>
          <w:rFonts w:cs="Times New Roman"/>
          <w:bCs/>
          <w:szCs w:val="24"/>
          <w:lang w:eastAsia="en-PH"/>
        </w:rPr>
      </w:pPr>
    </w:p>
    <w:p w14:paraId="02BDE967" w14:textId="4AAFD382" w:rsidR="00FF4947" w:rsidRPr="00546FBC" w:rsidRDefault="00FF4947" w:rsidP="00C24D39">
      <w:pPr>
        <w:spacing w:after="160" w:line="259" w:lineRule="auto"/>
        <w:ind w:firstLine="720"/>
        <w:jc w:val="left"/>
        <w:rPr>
          <w:rFonts w:cs="Times New Roman"/>
          <w:bCs/>
          <w:szCs w:val="24"/>
          <w:lang w:eastAsia="en-PH"/>
        </w:rPr>
      </w:pPr>
    </w:p>
    <w:p w14:paraId="5651F9D2" w14:textId="21E9C4BC" w:rsidR="00FF4947" w:rsidRPr="00546FBC" w:rsidRDefault="00FF4947" w:rsidP="00C24D39">
      <w:pPr>
        <w:spacing w:after="160" w:line="259" w:lineRule="auto"/>
        <w:ind w:firstLine="720"/>
        <w:jc w:val="left"/>
        <w:rPr>
          <w:rFonts w:cs="Times New Roman"/>
          <w:bCs/>
          <w:szCs w:val="24"/>
          <w:lang w:eastAsia="en-PH"/>
        </w:rPr>
      </w:pPr>
    </w:p>
    <w:p w14:paraId="202D12CD" w14:textId="7C370648" w:rsidR="00FF4947" w:rsidRPr="00546FBC" w:rsidRDefault="00FF4947" w:rsidP="00C24D39">
      <w:pPr>
        <w:spacing w:after="160" w:line="259" w:lineRule="auto"/>
        <w:ind w:firstLine="720"/>
        <w:jc w:val="left"/>
        <w:rPr>
          <w:rFonts w:cs="Times New Roman"/>
          <w:bCs/>
          <w:szCs w:val="24"/>
          <w:lang w:eastAsia="en-PH"/>
        </w:rPr>
      </w:pPr>
    </w:p>
    <w:p w14:paraId="65F8E0C1" w14:textId="17D33BD6" w:rsidR="00FF4947" w:rsidRPr="00546FBC" w:rsidRDefault="00FF4947" w:rsidP="00C24D39">
      <w:pPr>
        <w:spacing w:after="160" w:line="259" w:lineRule="auto"/>
        <w:ind w:firstLine="720"/>
        <w:jc w:val="left"/>
        <w:rPr>
          <w:rFonts w:cs="Times New Roman"/>
          <w:bCs/>
          <w:szCs w:val="24"/>
          <w:lang w:eastAsia="en-PH"/>
        </w:rPr>
      </w:pPr>
    </w:p>
    <w:p w14:paraId="1DAB2D8D" w14:textId="61206581" w:rsidR="00FF4947" w:rsidRPr="00546FBC" w:rsidRDefault="00FF4947" w:rsidP="00C24D39">
      <w:pPr>
        <w:spacing w:after="160" w:line="259" w:lineRule="auto"/>
        <w:ind w:firstLine="720"/>
        <w:jc w:val="left"/>
        <w:rPr>
          <w:rFonts w:cs="Times New Roman"/>
          <w:bCs/>
          <w:szCs w:val="24"/>
          <w:lang w:eastAsia="en-PH"/>
        </w:rPr>
      </w:pPr>
    </w:p>
    <w:p w14:paraId="32E2F881" w14:textId="77777777" w:rsidR="00FF4947" w:rsidRPr="00546FBC" w:rsidRDefault="00FF4947" w:rsidP="00C24D39">
      <w:pPr>
        <w:spacing w:after="160" w:line="259" w:lineRule="auto"/>
        <w:ind w:firstLine="720"/>
        <w:jc w:val="left"/>
        <w:rPr>
          <w:rFonts w:cs="Times New Roman"/>
          <w:bCs/>
          <w:szCs w:val="24"/>
          <w:lang w:eastAsia="en-PH"/>
        </w:rPr>
      </w:pPr>
    </w:p>
    <w:p w14:paraId="50319893" w14:textId="19B72A2E" w:rsidR="00FF4947" w:rsidRPr="00546FBC" w:rsidRDefault="00FF4947" w:rsidP="00C24D39">
      <w:pPr>
        <w:spacing w:after="160" w:line="259" w:lineRule="auto"/>
        <w:ind w:firstLine="720"/>
        <w:jc w:val="left"/>
        <w:rPr>
          <w:rFonts w:cs="Times New Roman"/>
          <w:bCs/>
          <w:szCs w:val="24"/>
          <w:lang w:eastAsia="en-PH"/>
        </w:rPr>
      </w:pPr>
    </w:p>
    <w:p w14:paraId="3EC68671" w14:textId="5227BB99" w:rsidR="00FF4947" w:rsidRPr="00546FBC" w:rsidRDefault="00FF4947" w:rsidP="00FF4947">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51</w:t>
      </w:r>
      <w:r w:rsidRPr="00546FBC">
        <w:rPr>
          <w:rFonts w:cs="Times New Roman"/>
          <w:bCs/>
          <w:szCs w:val="24"/>
          <w:lang w:eastAsia="en-PH"/>
        </w:rPr>
        <w:t>: Activity Diagram of Search and Remove Batch of Batch Management Module Use Case</w:t>
      </w:r>
    </w:p>
    <w:p w14:paraId="22D9D3F8" w14:textId="19A59FD9" w:rsidR="00FF4947" w:rsidRPr="00546FBC" w:rsidRDefault="00FF4947" w:rsidP="00C24D39">
      <w:pPr>
        <w:spacing w:after="160" w:line="259" w:lineRule="auto"/>
        <w:ind w:firstLine="720"/>
        <w:jc w:val="left"/>
        <w:rPr>
          <w:rFonts w:cs="Times New Roman"/>
          <w:bCs/>
          <w:szCs w:val="24"/>
          <w:lang w:eastAsia="en-PH"/>
        </w:rPr>
      </w:pPr>
    </w:p>
    <w:p w14:paraId="01F1F7A4" w14:textId="3AB5FDB5" w:rsidR="00FF4947" w:rsidRPr="00546FBC" w:rsidRDefault="00FF4947" w:rsidP="00C24D39">
      <w:pPr>
        <w:spacing w:after="160" w:line="259" w:lineRule="auto"/>
        <w:ind w:firstLine="720"/>
        <w:jc w:val="left"/>
        <w:rPr>
          <w:rFonts w:cs="Times New Roman"/>
          <w:bCs/>
          <w:szCs w:val="24"/>
          <w:lang w:eastAsia="en-PH"/>
        </w:rPr>
      </w:pPr>
    </w:p>
    <w:p w14:paraId="72D2EC42" w14:textId="20BE9936" w:rsidR="00FF4947" w:rsidRPr="00546FBC" w:rsidRDefault="00FF4947" w:rsidP="00C24D39">
      <w:pPr>
        <w:spacing w:after="160" w:line="259" w:lineRule="auto"/>
        <w:ind w:firstLine="720"/>
        <w:jc w:val="left"/>
        <w:rPr>
          <w:rFonts w:cs="Times New Roman"/>
          <w:bCs/>
          <w:szCs w:val="24"/>
          <w:lang w:eastAsia="en-PH"/>
        </w:rPr>
      </w:pPr>
    </w:p>
    <w:p w14:paraId="4B08828F" w14:textId="20858EE7" w:rsidR="00FF4947" w:rsidRPr="00546FBC" w:rsidRDefault="00FF4947" w:rsidP="00C24D39">
      <w:pPr>
        <w:spacing w:after="160" w:line="259" w:lineRule="auto"/>
        <w:ind w:firstLine="720"/>
        <w:jc w:val="left"/>
        <w:rPr>
          <w:rFonts w:cs="Times New Roman"/>
          <w:bCs/>
          <w:szCs w:val="24"/>
          <w:lang w:eastAsia="en-PH"/>
        </w:rPr>
      </w:pPr>
    </w:p>
    <w:p w14:paraId="3EC7FD6C" w14:textId="1951F958" w:rsidR="00FF4947" w:rsidRPr="00546FBC" w:rsidRDefault="00FF4947" w:rsidP="00C24D39">
      <w:pPr>
        <w:spacing w:after="160" w:line="259" w:lineRule="auto"/>
        <w:ind w:firstLine="720"/>
        <w:jc w:val="left"/>
        <w:rPr>
          <w:rFonts w:cs="Times New Roman"/>
          <w:bCs/>
          <w:szCs w:val="24"/>
          <w:lang w:eastAsia="en-PH"/>
        </w:rPr>
      </w:pPr>
    </w:p>
    <w:p w14:paraId="78D76807" w14:textId="7ABEC42F" w:rsidR="00FF4947" w:rsidRPr="00546FBC" w:rsidRDefault="00FF4947" w:rsidP="00C24D39">
      <w:pPr>
        <w:spacing w:after="160" w:line="259" w:lineRule="auto"/>
        <w:ind w:firstLine="720"/>
        <w:jc w:val="left"/>
        <w:rPr>
          <w:rFonts w:cs="Times New Roman"/>
          <w:bCs/>
          <w:szCs w:val="24"/>
          <w:lang w:eastAsia="en-PH"/>
        </w:rPr>
      </w:pPr>
    </w:p>
    <w:p w14:paraId="037931CB" w14:textId="0B870F63" w:rsidR="00FF4947" w:rsidRPr="00546FBC" w:rsidRDefault="00FF4947" w:rsidP="00C24D39">
      <w:pPr>
        <w:spacing w:after="160" w:line="259" w:lineRule="auto"/>
        <w:ind w:firstLine="720"/>
        <w:jc w:val="left"/>
        <w:rPr>
          <w:rFonts w:cs="Times New Roman"/>
          <w:bCs/>
          <w:szCs w:val="24"/>
          <w:lang w:eastAsia="en-PH"/>
        </w:rPr>
      </w:pPr>
    </w:p>
    <w:p w14:paraId="57660B0D" w14:textId="00C2D382" w:rsidR="00FE0727" w:rsidRPr="00546FBC" w:rsidRDefault="00FE0727" w:rsidP="00C24D39">
      <w:pPr>
        <w:spacing w:after="160" w:line="259" w:lineRule="auto"/>
        <w:ind w:firstLine="720"/>
        <w:jc w:val="left"/>
        <w:rPr>
          <w:rFonts w:cs="Times New Roman"/>
          <w:bCs/>
          <w:szCs w:val="24"/>
          <w:lang w:eastAsia="en-PH"/>
        </w:rPr>
      </w:pPr>
    </w:p>
    <w:p w14:paraId="7637C46E" w14:textId="77777777" w:rsidR="002363FA" w:rsidRPr="00546FBC" w:rsidRDefault="002363FA" w:rsidP="00FE0727">
      <w:pPr>
        <w:spacing w:after="160" w:line="259" w:lineRule="auto"/>
        <w:jc w:val="left"/>
        <w:rPr>
          <w:rFonts w:cs="Times New Roman"/>
          <w:bCs/>
          <w:szCs w:val="24"/>
          <w:lang w:eastAsia="en-PH"/>
        </w:rPr>
      </w:pPr>
    </w:p>
    <w:p w14:paraId="53D6361C" w14:textId="5D67E7E2"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Breed Management Module</w:t>
      </w:r>
    </w:p>
    <w:tbl>
      <w:tblPr>
        <w:tblStyle w:val="TableGrid"/>
        <w:tblW w:w="7938" w:type="dxa"/>
        <w:tblInd w:w="704" w:type="dxa"/>
        <w:tblLook w:val="04A0" w:firstRow="1" w:lastRow="0" w:firstColumn="1" w:lastColumn="0" w:noHBand="0" w:noVBand="1"/>
      </w:tblPr>
      <w:tblGrid>
        <w:gridCol w:w="2322"/>
        <w:gridCol w:w="2948"/>
        <w:gridCol w:w="2668"/>
      </w:tblGrid>
      <w:tr w:rsidR="001B1EA3" w:rsidRPr="00546FBC" w14:paraId="2835191F" w14:textId="77777777" w:rsidTr="001E5884">
        <w:trPr>
          <w:trHeight w:val="362"/>
        </w:trPr>
        <w:tc>
          <w:tcPr>
            <w:tcW w:w="2322" w:type="dxa"/>
          </w:tcPr>
          <w:p w14:paraId="0B82A0D6" w14:textId="77777777" w:rsidR="001B1EA3" w:rsidRPr="00546FBC" w:rsidRDefault="001B1EA3" w:rsidP="001E5884">
            <w:pPr>
              <w:spacing w:line="360" w:lineRule="auto"/>
              <w:rPr>
                <w:szCs w:val="24"/>
              </w:rPr>
            </w:pPr>
            <w:r w:rsidRPr="00546FBC">
              <w:rPr>
                <w:szCs w:val="24"/>
              </w:rPr>
              <w:t>Use Case</w:t>
            </w:r>
          </w:p>
        </w:tc>
        <w:tc>
          <w:tcPr>
            <w:tcW w:w="2948" w:type="dxa"/>
          </w:tcPr>
          <w:p w14:paraId="2D60FA46" w14:textId="77777777" w:rsidR="001B1EA3" w:rsidRPr="00546FBC" w:rsidRDefault="001B1EA3" w:rsidP="001E5884">
            <w:pPr>
              <w:spacing w:line="360" w:lineRule="auto"/>
              <w:rPr>
                <w:szCs w:val="24"/>
              </w:rPr>
            </w:pPr>
            <w:r w:rsidRPr="00546FBC">
              <w:rPr>
                <w:szCs w:val="24"/>
              </w:rPr>
              <w:t>Description</w:t>
            </w:r>
          </w:p>
        </w:tc>
        <w:tc>
          <w:tcPr>
            <w:tcW w:w="2668" w:type="dxa"/>
          </w:tcPr>
          <w:p w14:paraId="7C6E22AC" w14:textId="77777777" w:rsidR="001B1EA3" w:rsidRPr="00546FBC" w:rsidRDefault="001B1EA3" w:rsidP="001E5884">
            <w:pPr>
              <w:spacing w:line="360" w:lineRule="auto"/>
              <w:rPr>
                <w:szCs w:val="24"/>
              </w:rPr>
            </w:pPr>
            <w:r w:rsidRPr="00546FBC">
              <w:t>User/Actor (Roles)</w:t>
            </w:r>
          </w:p>
        </w:tc>
      </w:tr>
      <w:tr w:rsidR="001B1EA3" w:rsidRPr="00546FBC" w14:paraId="2AFE7699" w14:textId="77777777" w:rsidTr="001E5884">
        <w:trPr>
          <w:trHeight w:val="739"/>
        </w:trPr>
        <w:tc>
          <w:tcPr>
            <w:tcW w:w="2322" w:type="dxa"/>
          </w:tcPr>
          <w:p w14:paraId="18117ED3" w14:textId="65130843" w:rsidR="001B1EA3" w:rsidRPr="00546FBC" w:rsidRDefault="001B1EA3" w:rsidP="001E5884">
            <w:pPr>
              <w:spacing w:line="360" w:lineRule="auto"/>
              <w:jc w:val="both"/>
              <w:rPr>
                <w:b w:val="0"/>
                <w:bCs/>
                <w:szCs w:val="24"/>
              </w:rPr>
            </w:pPr>
            <w:r w:rsidRPr="00546FBC">
              <w:rPr>
                <w:b w:val="0"/>
                <w:bCs/>
                <w:szCs w:val="24"/>
              </w:rPr>
              <w:t xml:space="preserve">Create Breed </w:t>
            </w:r>
          </w:p>
        </w:tc>
        <w:tc>
          <w:tcPr>
            <w:tcW w:w="2948" w:type="dxa"/>
          </w:tcPr>
          <w:p w14:paraId="723B1FD8" w14:textId="16ADC6F8" w:rsidR="001B1EA3" w:rsidRPr="00546FBC" w:rsidRDefault="001B1EA3" w:rsidP="001E5884">
            <w:pPr>
              <w:spacing w:line="360" w:lineRule="auto"/>
              <w:jc w:val="both"/>
              <w:rPr>
                <w:b w:val="0"/>
                <w:bCs/>
                <w:szCs w:val="24"/>
              </w:rPr>
            </w:pPr>
            <w:r w:rsidRPr="00546FBC">
              <w:rPr>
                <w:b w:val="0"/>
                <w:bCs/>
                <w:szCs w:val="24"/>
              </w:rPr>
              <w:t>The user/actor enters the breed details to register.</w:t>
            </w:r>
          </w:p>
        </w:tc>
        <w:tc>
          <w:tcPr>
            <w:tcW w:w="2668" w:type="dxa"/>
          </w:tcPr>
          <w:p w14:paraId="61418E56" w14:textId="77777777" w:rsidR="001B1EA3" w:rsidRPr="00546FBC" w:rsidRDefault="001B1EA3" w:rsidP="001E5884">
            <w:pPr>
              <w:spacing w:line="360" w:lineRule="auto"/>
              <w:jc w:val="both"/>
              <w:rPr>
                <w:b w:val="0"/>
                <w:bCs/>
                <w:szCs w:val="24"/>
              </w:rPr>
            </w:pPr>
            <w:r w:rsidRPr="00546FBC">
              <w:rPr>
                <w:b w:val="0"/>
                <w:szCs w:val="24"/>
              </w:rPr>
              <w:t>Worker</w:t>
            </w:r>
          </w:p>
        </w:tc>
      </w:tr>
      <w:tr w:rsidR="001B1EA3" w:rsidRPr="00546FBC" w14:paraId="38553AB1" w14:textId="77777777" w:rsidTr="001E5884">
        <w:trPr>
          <w:trHeight w:val="1101"/>
        </w:trPr>
        <w:tc>
          <w:tcPr>
            <w:tcW w:w="2322" w:type="dxa"/>
          </w:tcPr>
          <w:p w14:paraId="7F18A0FF" w14:textId="1CD06340" w:rsidR="001B1EA3" w:rsidRPr="00546FBC" w:rsidRDefault="001B1EA3" w:rsidP="001E5884">
            <w:pPr>
              <w:spacing w:line="360" w:lineRule="auto"/>
              <w:jc w:val="both"/>
              <w:rPr>
                <w:b w:val="0"/>
                <w:bCs/>
                <w:szCs w:val="24"/>
              </w:rPr>
            </w:pPr>
            <w:r w:rsidRPr="00546FBC">
              <w:rPr>
                <w:b w:val="0"/>
                <w:bCs/>
                <w:szCs w:val="24"/>
              </w:rPr>
              <w:t>Search and View Breed</w:t>
            </w:r>
          </w:p>
        </w:tc>
        <w:tc>
          <w:tcPr>
            <w:tcW w:w="2948" w:type="dxa"/>
          </w:tcPr>
          <w:p w14:paraId="6EE55989" w14:textId="34C74848" w:rsidR="001B1EA3" w:rsidRPr="00546FBC" w:rsidRDefault="001B1EA3" w:rsidP="001E5884">
            <w:pPr>
              <w:spacing w:line="360" w:lineRule="auto"/>
              <w:jc w:val="both"/>
              <w:rPr>
                <w:b w:val="0"/>
                <w:bCs/>
                <w:szCs w:val="24"/>
              </w:rPr>
            </w:pPr>
            <w:r w:rsidRPr="00546FBC">
              <w:rPr>
                <w:b w:val="0"/>
                <w:bCs/>
                <w:szCs w:val="24"/>
              </w:rPr>
              <w:t>The user/actor searches for specific breed details and select</w:t>
            </w:r>
            <w:r w:rsidR="008F29FC" w:rsidRPr="00546FBC">
              <w:rPr>
                <w:b w:val="0"/>
                <w:bCs/>
                <w:szCs w:val="24"/>
              </w:rPr>
              <w:t>s</w:t>
            </w:r>
            <w:r w:rsidRPr="00546FBC">
              <w:rPr>
                <w:b w:val="0"/>
                <w:bCs/>
                <w:szCs w:val="24"/>
              </w:rPr>
              <w:t xml:space="preserve"> </w:t>
            </w:r>
            <w:r w:rsidR="008F29FC" w:rsidRPr="00546FBC">
              <w:rPr>
                <w:b w:val="0"/>
                <w:bCs/>
                <w:szCs w:val="24"/>
              </w:rPr>
              <w:t xml:space="preserve">a </w:t>
            </w:r>
            <w:r w:rsidRPr="00546FBC">
              <w:rPr>
                <w:b w:val="0"/>
                <w:bCs/>
                <w:szCs w:val="24"/>
              </w:rPr>
              <w:t>breed to view details.</w:t>
            </w:r>
          </w:p>
        </w:tc>
        <w:tc>
          <w:tcPr>
            <w:tcW w:w="2668" w:type="dxa"/>
          </w:tcPr>
          <w:p w14:paraId="6FA8C332" w14:textId="77777777" w:rsidR="001B1EA3" w:rsidRPr="00546FBC" w:rsidRDefault="001B1EA3" w:rsidP="001E5884">
            <w:pPr>
              <w:spacing w:line="360" w:lineRule="auto"/>
              <w:jc w:val="both"/>
              <w:rPr>
                <w:b w:val="0"/>
                <w:bCs/>
                <w:szCs w:val="24"/>
              </w:rPr>
            </w:pPr>
            <w:r w:rsidRPr="00546FBC">
              <w:rPr>
                <w:b w:val="0"/>
                <w:szCs w:val="24"/>
              </w:rPr>
              <w:t>Worker</w:t>
            </w:r>
          </w:p>
        </w:tc>
      </w:tr>
      <w:tr w:rsidR="001B1EA3" w:rsidRPr="00546FBC" w14:paraId="69B8A347" w14:textId="77777777" w:rsidTr="001E5884">
        <w:trPr>
          <w:trHeight w:val="739"/>
        </w:trPr>
        <w:tc>
          <w:tcPr>
            <w:tcW w:w="2322" w:type="dxa"/>
          </w:tcPr>
          <w:p w14:paraId="38B976F0" w14:textId="178AA764" w:rsidR="001B1EA3" w:rsidRPr="00546FBC" w:rsidRDefault="001B1EA3" w:rsidP="001E5884">
            <w:pPr>
              <w:spacing w:line="360" w:lineRule="auto"/>
              <w:jc w:val="both"/>
              <w:rPr>
                <w:b w:val="0"/>
                <w:bCs/>
                <w:szCs w:val="24"/>
              </w:rPr>
            </w:pPr>
            <w:r w:rsidRPr="00546FBC">
              <w:rPr>
                <w:b w:val="0"/>
                <w:bCs/>
                <w:szCs w:val="24"/>
              </w:rPr>
              <w:t>Search and Update Breed</w:t>
            </w:r>
          </w:p>
        </w:tc>
        <w:tc>
          <w:tcPr>
            <w:tcW w:w="2948" w:type="dxa"/>
          </w:tcPr>
          <w:p w14:paraId="3E149879" w14:textId="5D54D64F" w:rsidR="001B1EA3" w:rsidRPr="00546FBC" w:rsidRDefault="001B1EA3" w:rsidP="001E5884">
            <w:pPr>
              <w:spacing w:line="360" w:lineRule="auto"/>
              <w:jc w:val="both"/>
              <w:rPr>
                <w:b w:val="0"/>
                <w:bCs/>
                <w:szCs w:val="24"/>
              </w:rPr>
            </w:pPr>
            <w:r w:rsidRPr="00546FBC">
              <w:rPr>
                <w:b w:val="0"/>
                <w:bCs/>
                <w:szCs w:val="24"/>
              </w:rPr>
              <w:t xml:space="preserve">The user/actor searches for specific breed details </w:t>
            </w:r>
            <w:r w:rsidR="008F29FC" w:rsidRPr="00546FBC">
              <w:rPr>
                <w:b w:val="0"/>
                <w:bCs/>
                <w:szCs w:val="24"/>
              </w:rPr>
              <w:t xml:space="preserve">and </w:t>
            </w:r>
            <w:r w:rsidRPr="00546FBC">
              <w:rPr>
                <w:b w:val="0"/>
                <w:bCs/>
                <w:szCs w:val="24"/>
              </w:rPr>
              <w:t xml:space="preserve">then enters the breed details to update. </w:t>
            </w:r>
          </w:p>
        </w:tc>
        <w:tc>
          <w:tcPr>
            <w:tcW w:w="2668" w:type="dxa"/>
          </w:tcPr>
          <w:p w14:paraId="372A3825" w14:textId="77777777" w:rsidR="001B1EA3" w:rsidRPr="00546FBC" w:rsidRDefault="001B1EA3" w:rsidP="001E5884">
            <w:pPr>
              <w:spacing w:line="360" w:lineRule="auto"/>
              <w:contextualSpacing/>
              <w:jc w:val="both"/>
              <w:rPr>
                <w:b w:val="0"/>
                <w:bCs/>
                <w:szCs w:val="24"/>
              </w:rPr>
            </w:pPr>
            <w:r w:rsidRPr="00546FBC">
              <w:rPr>
                <w:b w:val="0"/>
                <w:szCs w:val="24"/>
              </w:rPr>
              <w:t>Worker</w:t>
            </w:r>
          </w:p>
        </w:tc>
      </w:tr>
      <w:tr w:rsidR="001B1EA3" w:rsidRPr="00546FBC" w14:paraId="5550A12E" w14:textId="77777777" w:rsidTr="001E5884">
        <w:trPr>
          <w:trHeight w:val="1101"/>
        </w:trPr>
        <w:tc>
          <w:tcPr>
            <w:tcW w:w="2322" w:type="dxa"/>
          </w:tcPr>
          <w:p w14:paraId="6B5CD1B4" w14:textId="040E7A7C" w:rsidR="001B1EA3" w:rsidRPr="00546FBC" w:rsidRDefault="001B1EA3" w:rsidP="001E5884">
            <w:pPr>
              <w:spacing w:line="360" w:lineRule="auto"/>
              <w:jc w:val="both"/>
              <w:rPr>
                <w:b w:val="0"/>
                <w:bCs/>
                <w:szCs w:val="24"/>
              </w:rPr>
            </w:pPr>
            <w:r w:rsidRPr="00546FBC">
              <w:rPr>
                <w:b w:val="0"/>
                <w:bCs/>
                <w:szCs w:val="24"/>
              </w:rPr>
              <w:t>Search and Remove Breed</w:t>
            </w:r>
          </w:p>
        </w:tc>
        <w:tc>
          <w:tcPr>
            <w:tcW w:w="2948" w:type="dxa"/>
          </w:tcPr>
          <w:p w14:paraId="62E5CA58" w14:textId="7DC88A76" w:rsidR="001B1EA3" w:rsidRPr="00546FBC" w:rsidRDefault="001B1EA3" w:rsidP="001E5884">
            <w:pPr>
              <w:spacing w:line="360" w:lineRule="auto"/>
              <w:jc w:val="both"/>
              <w:rPr>
                <w:b w:val="0"/>
                <w:bCs/>
                <w:szCs w:val="24"/>
              </w:rPr>
            </w:pPr>
            <w:r w:rsidRPr="00546FBC">
              <w:rPr>
                <w:b w:val="0"/>
                <w:bCs/>
                <w:szCs w:val="24"/>
              </w:rPr>
              <w:t>The user/actor searches breed details to remove.</w:t>
            </w:r>
          </w:p>
        </w:tc>
        <w:tc>
          <w:tcPr>
            <w:tcW w:w="2668" w:type="dxa"/>
          </w:tcPr>
          <w:p w14:paraId="249077CC" w14:textId="77777777" w:rsidR="001B1EA3" w:rsidRPr="00546FBC" w:rsidRDefault="001B1EA3" w:rsidP="001E5884">
            <w:pPr>
              <w:spacing w:line="360" w:lineRule="auto"/>
              <w:jc w:val="both"/>
              <w:rPr>
                <w:b w:val="0"/>
                <w:bCs/>
                <w:szCs w:val="24"/>
              </w:rPr>
            </w:pPr>
            <w:r w:rsidRPr="00546FBC">
              <w:rPr>
                <w:b w:val="0"/>
                <w:szCs w:val="24"/>
              </w:rPr>
              <w:t>Worker</w:t>
            </w:r>
          </w:p>
        </w:tc>
      </w:tr>
    </w:tbl>
    <w:p w14:paraId="6D621864" w14:textId="77777777" w:rsidR="00C24D39" w:rsidRPr="00546FBC" w:rsidRDefault="00C24D39" w:rsidP="00C24D39">
      <w:pPr>
        <w:rPr>
          <w:rFonts w:cs="Times New Roman"/>
          <w:szCs w:val="24"/>
          <w:lang w:eastAsia="en-PH"/>
        </w:rPr>
      </w:pPr>
    </w:p>
    <w:p w14:paraId="674EAE76" w14:textId="142B10AB"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13</w:t>
      </w:r>
      <w:r w:rsidRPr="00546FBC">
        <w:rPr>
          <w:rFonts w:cs="Times New Roman"/>
          <w:bCs/>
          <w:szCs w:val="24"/>
          <w:lang w:eastAsia="en-PH"/>
        </w:rPr>
        <w:t xml:space="preserve">: Event Decomposition of </w:t>
      </w:r>
      <w:r w:rsidR="00FA3295" w:rsidRPr="00546FBC">
        <w:rPr>
          <w:rFonts w:cs="Times New Roman"/>
          <w:bCs/>
          <w:szCs w:val="24"/>
          <w:lang w:eastAsia="en-PH"/>
        </w:rPr>
        <w:t>Breed Management</w:t>
      </w:r>
      <w:r w:rsidRPr="00546FBC">
        <w:rPr>
          <w:rFonts w:cs="Times New Roman"/>
          <w:bCs/>
          <w:szCs w:val="24"/>
          <w:lang w:eastAsia="en-PH"/>
        </w:rPr>
        <w:t xml:space="preserve"> Module</w:t>
      </w:r>
    </w:p>
    <w:p w14:paraId="5087C1B4" w14:textId="109592A6" w:rsidR="00C24D39" w:rsidRPr="00546FBC" w:rsidRDefault="00C24D39" w:rsidP="00C24D39">
      <w:pPr>
        <w:tabs>
          <w:tab w:val="left" w:pos="3860"/>
          <w:tab w:val="center" w:pos="4320"/>
        </w:tabs>
        <w:rPr>
          <w:rFonts w:cs="Times New Roman"/>
          <w:bCs/>
          <w:szCs w:val="24"/>
          <w:lang w:eastAsia="en-PH"/>
        </w:rPr>
      </w:pPr>
    </w:p>
    <w:p w14:paraId="5527A62C" w14:textId="50726AA9"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5072A74A" wp14:editId="15BA42AC">
            <wp:extent cx="4744915" cy="2999620"/>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788328" cy="3027065"/>
                    </a:xfrm>
                    <a:prstGeom prst="rect">
                      <a:avLst/>
                    </a:prstGeom>
                  </pic:spPr>
                </pic:pic>
              </a:graphicData>
            </a:graphic>
          </wp:inline>
        </w:drawing>
      </w:r>
    </w:p>
    <w:p w14:paraId="3CB7EC0E" w14:textId="77777777" w:rsidR="00C24D39" w:rsidRPr="00546FBC" w:rsidRDefault="00C24D39" w:rsidP="00C24D39">
      <w:pPr>
        <w:rPr>
          <w:rFonts w:cs="Times New Roman"/>
          <w:szCs w:val="24"/>
          <w:lang w:eastAsia="en-PH"/>
        </w:rPr>
      </w:pPr>
    </w:p>
    <w:p w14:paraId="4DE16D3D" w14:textId="6C81E1CE" w:rsidR="00FE0727" w:rsidRPr="00546FBC" w:rsidRDefault="00C24D39" w:rsidP="00C24D39">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52</w:t>
      </w:r>
      <w:r w:rsidR="00C87042" w:rsidRPr="00546FBC">
        <w:rPr>
          <w:rFonts w:cs="Times New Roman"/>
          <w:bCs/>
          <w:szCs w:val="24"/>
          <w:lang w:eastAsia="en-PH"/>
        </w:rPr>
        <w:t>:</w:t>
      </w:r>
      <w:r w:rsidR="00FA3295" w:rsidRPr="00546FBC">
        <w:rPr>
          <w:rFonts w:cs="Times New Roman"/>
          <w:bCs/>
          <w:szCs w:val="24"/>
          <w:lang w:eastAsia="en-PH"/>
        </w:rPr>
        <w:t xml:space="preserve"> Use Case Diagram involving the Worker of Piggery Management System </w:t>
      </w:r>
      <w:r w:rsidR="006021C7" w:rsidRPr="00546FBC">
        <w:rPr>
          <w:rFonts w:cs="Times New Roman"/>
          <w:bCs/>
          <w:szCs w:val="24"/>
          <w:lang w:eastAsia="en-PH"/>
        </w:rPr>
        <w:t xml:space="preserve">of </w:t>
      </w:r>
      <w:r w:rsidR="00B43A1A" w:rsidRPr="00546FBC">
        <w:rPr>
          <w:rFonts w:cs="Times New Roman"/>
          <w:bCs/>
          <w:szCs w:val="24"/>
          <w:lang w:eastAsia="en-PH"/>
        </w:rPr>
        <w:t>Breed</w:t>
      </w:r>
      <w:r w:rsidR="00FA3295" w:rsidRPr="00546FBC">
        <w:rPr>
          <w:rFonts w:cs="Times New Roman"/>
          <w:bCs/>
          <w:szCs w:val="24"/>
          <w:lang w:eastAsia="en-PH"/>
        </w:rPr>
        <w:t xml:space="preserve"> Management Module</w:t>
      </w:r>
    </w:p>
    <w:p w14:paraId="242E0463" w14:textId="77777777" w:rsidR="00FA3295" w:rsidRPr="00546FBC" w:rsidRDefault="00FA3295" w:rsidP="00C24D39">
      <w:pPr>
        <w:rPr>
          <w:rFonts w:cs="Times New Roman"/>
          <w:bCs/>
          <w:szCs w:val="24"/>
          <w:lang w:eastAsia="en-PH"/>
        </w:rPr>
      </w:pPr>
    </w:p>
    <w:p w14:paraId="1C60CABC" w14:textId="2902B726" w:rsidR="00FE0727" w:rsidRPr="00546FBC" w:rsidRDefault="00FE0727" w:rsidP="00C24D39">
      <w:pPr>
        <w:rPr>
          <w:rFonts w:cs="Times New Roman"/>
          <w:bCs/>
          <w:szCs w:val="24"/>
          <w:lang w:eastAsia="en-PH"/>
        </w:rPr>
      </w:pPr>
      <w:r w:rsidRPr="00546FBC">
        <w:rPr>
          <w:b w:val="0"/>
          <w:bCs/>
          <w:noProof/>
        </w:rPr>
        <w:lastRenderedPageBreak/>
        <w:drawing>
          <wp:anchor distT="0" distB="0" distL="114300" distR="114300" simplePos="0" relativeHeight="251955712" behindDoc="1" locked="0" layoutInCell="1" allowOverlap="1" wp14:anchorId="7501440E" wp14:editId="79899D27">
            <wp:simplePos x="0" y="0"/>
            <wp:positionH relativeFrom="column">
              <wp:posOffset>342977</wp:posOffset>
            </wp:positionH>
            <wp:positionV relativeFrom="paragraph">
              <wp:posOffset>0</wp:posOffset>
            </wp:positionV>
            <wp:extent cx="4800600" cy="4955619"/>
            <wp:effectExtent l="0" t="0" r="0" b="0"/>
            <wp:wrapNone/>
            <wp:docPr id="80" name="Picture 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00600" cy="4955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8E1A3" w14:textId="75BB2EE3" w:rsidR="00FE0727" w:rsidRPr="00546FBC" w:rsidRDefault="00FE0727" w:rsidP="00C24D39">
      <w:pPr>
        <w:rPr>
          <w:rFonts w:cs="Times New Roman"/>
          <w:bCs/>
          <w:szCs w:val="24"/>
          <w:lang w:eastAsia="en-PH"/>
        </w:rPr>
      </w:pPr>
    </w:p>
    <w:p w14:paraId="5DD1ABC0" w14:textId="4FB6C961" w:rsidR="00FE0727" w:rsidRPr="00546FBC" w:rsidRDefault="00FE0727" w:rsidP="00C24D39">
      <w:pPr>
        <w:rPr>
          <w:rFonts w:cs="Times New Roman"/>
          <w:bCs/>
          <w:szCs w:val="24"/>
          <w:lang w:eastAsia="en-PH"/>
        </w:rPr>
      </w:pPr>
    </w:p>
    <w:p w14:paraId="325865E8" w14:textId="044A3CB1" w:rsidR="00FE0727" w:rsidRPr="00546FBC" w:rsidRDefault="00FE0727" w:rsidP="00C24D39">
      <w:pPr>
        <w:rPr>
          <w:rFonts w:cs="Times New Roman"/>
          <w:bCs/>
          <w:szCs w:val="24"/>
          <w:lang w:eastAsia="en-PH"/>
        </w:rPr>
      </w:pPr>
    </w:p>
    <w:p w14:paraId="2F0709C0" w14:textId="3C0DCE1C" w:rsidR="00FE0727" w:rsidRPr="00546FBC" w:rsidRDefault="00FE0727" w:rsidP="00C24D39">
      <w:pPr>
        <w:rPr>
          <w:rFonts w:cs="Times New Roman"/>
          <w:bCs/>
          <w:szCs w:val="24"/>
          <w:lang w:eastAsia="en-PH"/>
        </w:rPr>
      </w:pPr>
    </w:p>
    <w:p w14:paraId="78A8ED52" w14:textId="03A56B3D" w:rsidR="00FE0727" w:rsidRPr="00546FBC" w:rsidRDefault="00FE0727" w:rsidP="00C24D39">
      <w:pPr>
        <w:rPr>
          <w:rFonts w:cs="Times New Roman"/>
          <w:bCs/>
          <w:szCs w:val="24"/>
          <w:lang w:eastAsia="en-PH"/>
        </w:rPr>
      </w:pPr>
    </w:p>
    <w:p w14:paraId="7C0FADCB" w14:textId="008B2C27" w:rsidR="00FE0727" w:rsidRPr="00546FBC" w:rsidRDefault="00FE0727" w:rsidP="00C24D39">
      <w:pPr>
        <w:rPr>
          <w:rFonts w:cs="Times New Roman"/>
          <w:bCs/>
          <w:szCs w:val="24"/>
          <w:lang w:eastAsia="en-PH"/>
        </w:rPr>
      </w:pPr>
    </w:p>
    <w:p w14:paraId="76297AC1" w14:textId="30572CDC" w:rsidR="00FE0727" w:rsidRPr="00546FBC" w:rsidRDefault="00FE0727" w:rsidP="00C24D39">
      <w:pPr>
        <w:rPr>
          <w:rFonts w:cs="Times New Roman"/>
          <w:bCs/>
          <w:szCs w:val="24"/>
          <w:lang w:eastAsia="en-PH"/>
        </w:rPr>
      </w:pPr>
    </w:p>
    <w:p w14:paraId="1B60C4C6" w14:textId="6A699307" w:rsidR="00FE0727" w:rsidRPr="00546FBC" w:rsidRDefault="00FE0727" w:rsidP="00C24D39">
      <w:pPr>
        <w:rPr>
          <w:rFonts w:cs="Times New Roman"/>
          <w:bCs/>
          <w:szCs w:val="24"/>
          <w:lang w:eastAsia="en-PH"/>
        </w:rPr>
      </w:pPr>
    </w:p>
    <w:p w14:paraId="6F3A6F19" w14:textId="2FC50014" w:rsidR="00FE0727" w:rsidRPr="00546FBC" w:rsidRDefault="00FE0727" w:rsidP="00C24D39">
      <w:pPr>
        <w:rPr>
          <w:rFonts w:cs="Times New Roman"/>
          <w:bCs/>
          <w:szCs w:val="24"/>
          <w:lang w:eastAsia="en-PH"/>
        </w:rPr>
      </w:pPr>
    </w:p>
    <w:p w14:paraId="33A0CB9E" w14:textId="3AB049C2" w:rsidR="00FE0727" w:rsidRPr="00546FBC" w:rsidRDefault="00FE0727" w:rsidP="00C24D39">
      <w:pPr>
        <w:rPr>
          <w:rFonts w:cs="Times New Roman"/>
          <w:bCs/>
          <w:szCs w:val="24"/>
          <w:lang w:eastAsia="en-PH"/>
        </w:rPr>
      </w:pPr>
    </w:p>
    <w:p w14:paraId="180A7DC2" w14:textId="65872CA1" w:rsidR="00FE0727" w:rsidRPr="00546FBC" w:rsidRDefault="00FE0727" w:rsidP="00C24D39">
      <w:pPr>
        <w:rPr>
          <w:rFonts w:cs="Times New Roman"/>
          <w:bCs/>
          <w:szCs w:val="24"/>
          <w:lang w:eastAsia="en-PH"/>
        </w:rPr>
      </w:pPr>
    </w:p>
    <w:p w14:paraId="0DC7FC53" w14:textId="4C27BBD7" w:rsidR="00FE0727" w:rsidRPr="00546FBC" w:rsidRDefault="00FE0727" w:rsidP="00C24D39">
      <w:pPr>
        <w:rPr>
          <w:rFonts w:cs="Times New Roman"/>
          <w:bCs/>
          <w:szCs w:val="24"/>
          <w:lang w:eastAsia="en-PH"/>
        </w:rPr>
      </w:pPr>
    </w:p>
    <w:p w14:paraId="2B5E1015" w14:textId="529BBB76" w:rsidR="00FE0727" w:rsidRPr="00546FBC" w:rsidRDefault="00FE0727" w:rsidP="00C24D39">
      <w:pPr>
        <w:rPr>
          <w:rFonts w:cs="Times New Roman"/>
          <w:bCs/>
          <w:szCs w:val="24"/>
          <w:lang w:eastAsia="en-PH"/>
        </w:rPr>
      </w:pPr>
    </w:p>
    <w:p w14:paraId="3B7382CC" w14:textId="596D9949" w:rsidR="00FE0727" w:rsidRPr="00546FBC" w:rsidRDefault="00FE0727" w:rsidP="00C24D39">
      <w:pPr>
        <w:rPr>
          <w:rFonts w:cs="Times New Roman"/>
          <w:bCs/>
          <w:szCs w:val="24"/>
          <w:lang w:eastAsia="en-PH"/>
        </w:rPr>
      </w:pPr>
    </w:p>
    <w:p w14:paraId="5C9E62CE" w14:textId="43415825" w:rsidR="00FE0727" w:rsidRPr="00546FBC" w:rsidRDefault="00FE0727" w:rsidP="00C24D39">
      <w:pPr>
        <w:rPr>
          <w:rFonts w:cs="Times New Roman"/>
          <w:bCs/>
          <w:szCs w:val="24"/>
          <w:lang w:eastAsia="en-PH"/>
        </w:rPr>
      </w:pPr>
    </w:p>
    <w:p w14:paraId="3CDF5F14" w14:textId="604F61B9" w:rsidR="00FE0727" w:rsidRPr="00546FBC" w:rsidRDefault="00FE0727" w:rsidP="00C24D39">
      <w:pPr>
        <w:rPr>
          <w:rFonts w:cs="Times New Roman"/>
          <w:bCs/>
          <w:szCs w:val="24"/>
          <w:lang w:eastAsia="en-PH"/>
        </w:rPr>
      </w:pPr>
    </w:p>
    <w:p w14:paraId="6064DFC8" w14:textId="18E9D2E0" w:rsidR="00FE0727" w:rsidRPr="00546FBC" w:rsidRDefault="00FE0727" w:rsidP="00C24D39">
      <w:pPr>
        <w:rPr>
          <w:rFonts w:cs="Times New Roman"/>
          <w:bCs/>
          <w:szCs w:val="24"/>
          <w:lang w:eastAsia="en-PH"/>
        </w:rPr>
      </w:pPr>
    </w:p>
    <w:p w14:paraId="5D4B9F55" w14:textId="392C766B" w:rsidR="00FE0727" w:rsidRPr="00546FBC" w:rsidRDefault="00FE0727" w:rsidP="00C24D39">
      <w:pPr>
        <w:rPr>
          <w:rFonts w:cs="Times New Roman"/>
          <w:bCs/>
          <w:szCs w:val="24"/>
          <w:lang w:eastAsia="en-PH"/>
        </w:rPr>
      </w:pPr>
    </w:p>
    <w:p w14:paraId="79C7A7FB" w14:textId="7B844277" w:rsidR="00FE0727" w:rsidRPr="00546FBC" w:rsidRDefault="00FE0727" w:rsidP="00C24D39">
      <w:pPr>
        <w:rPr>
          <w:rFonts w:cs="Times New Roman"/>
          <w:bCs/>
          <w:szCs w:val="24"/>
          <w:lang w:eastAsia="en-PH"/>
        </w:rPr>
      </w:pPr>
    </w:p>
    <w:p w14:paraId="1BF6B9DB" w14:textId="6344CC51" w:rsidR="00FE0727" w:rsidRPr="00546FBC" w:rsidRDefault="00FE0727" w:rsidP="00C24D39">
      <w:pPr>
        <w:rPr>
          <w:rFonts w:cs="Times New Roman"/>
          <w:bCs/>
          <w:szCs w:val="24"/>
          <w:lang w:eastAsia="en-PH"/>
        </w:rPr>
      </w:pPr>
    </w:p>
    <w:p w14:paraId="615F1D62" w14:textId="10AE1781" w:rsidR="00FE0727" w:rsidRPr="00546FBC" w:rsidRDefault="00FE0727" w:rsidP="00C24D39">
      <w:pPr>
        <w:rPr>
          <w:rFonts w:cs="Times New Roman"/>
          <w:bCs/>
          <w:szCs w:val="24"/>
          <w:lang w:eastAsia="en-PH"/>
        </w:rPr>
      </w:pPr>
    </w:p>
    <w:p w14:paraId="01C87720" w14:textId="4C95CD6E" w:rsidR="00FE0727" w:rsidRPr="00546FBC" w:rsidRDefault="00FE0727" w:rsidP="00C24D39">
      <w:pPr>
        <w:rPr>
          <w:rFonts w:cs="Times New Roman"/>
          <w:bCs/>
          <w:szCs w:val="24"/>
          <w:lang w:eastAsia="en-PH"/>
        </w:rPr>
      </w:pPr>
    </w:p>
    <w:p w14:paraId="29F6DBB0" w14:textId="7E56C9E6" w:rsidR="00FE0727" w:rsidRPr="00546FBC" w:rsidRDefault="00FE0727" w:rsidP="00C24D39">
      <w:pPr>
        <w:rPr>
          <w:rFonts w:cs="Times New Roman"/>
          <w:bCs/>
          <w:szCs w:val="24"/>
          <w:lang w:eastAsia="en-PH"/>
        </w:rPr>
      </w:pPr>
    </w:p>
    <w:p w14:paraId="628C6A06" w14:textId="3FCC508E" w:rsidR="00FE0727" w:rsidRPr="00546FBC" w:rsidRDefault="00FE0727" w:rsidP="00C24D39">
      <w:pPr>
        <w:rPr>
          <w:rFonts w:cs="Times New Roman"/>
          <w:bCs/>
          <w:szCs w:val="24"/>
          <w:lang w:eastAsia="en-PH"/>
        </w:rPr>
      </w:pPr>
    </w:p>
    <w:p w14:paraId="1C3B3267" w14:textId="26095297" w:rsidR="00FE0727" w:rsidRPr="00546FBC" w:rsidRDefault="00FE0727" w:rsidP="00C24D39">
      <w:pPr>
        <w:rPr>
          <w:rFonts w:cs="Times New Roman"/>
          <w:bCs/>
          <w:szCs w:val="24"/>
          <w:lang w:eastAsia="en-PH"/>
        </w:rPr>
      </w:pPr>
    </w:p>
    <w:p w14:paraId="4EB23509" w14:textId="25A96D5E" w:rsidR="00FE0727" w:rsidRPr="00546FBC" w:rsidRDefault="00FE0727" w:rsidP="00C24D39">
      <w:pPr>
        <w:rPr>
          <w:rFonts w:cs="Times New Roman"/>
          <w:bCs/>
          <w:szCs w:val="24"/>
          <w:lang w:eastAsia="en-PH"/>
        </w:rPr>
      </w:pPr>
    </w:p>
    <w:p w14:paraId="6FD5737B" w14:textId="77777777" w:rsidR="00FE0727" w:rsidRPr="00546FBC" w:rsidRDefault="00FE0727" w:rsidP="00C24D39">
      <w:pPr>
        <w:rPr>
          <w:rFonts w:cs="Times New Roman"/>
          <w:bCs/>
          <w:szCs w:val="24"/>
          <w:lang w:eastAsia="en-PH"/>
        </w:rPr>
      </w:pPr>
    </w:p>
    <w:p w14:paraId="4AED79E5" w14:textId="136A2787" w:rsidR="00FE0727" w:rsidRPr="00546FBC" w:rsidRDefault="00FE0727" w:rsidP="00C24D39">
      <w:pPr>
        <w:rPr>
          <w:rFonts w:cs="Times New Roman"/>
          <w:bCs/>
          <w:szCs w:val="24"/>
          <w:lang w:eastAsia="en-PH"/>
        </w:rPr>
      </w:pPr>
    </w:p>
    <w:p w14:paraId="0F46F83A" w14:textId="643969E7" w:rsidR="00FE0727" w:rsidRPr="00546FBC" w:rsidRDefault="00FE0727" w:rsidP="00FE0727">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53</w:t>
      </w:r>
      <w:r w:rsidRPr="00546FBC">
        <w:rPr>
          <w:rFonts w:cs="Times New Roman"/>
          <w:bCs/>
          <w:szCs w:val="24"/>
          <w:lang w:eastAsia="en-PH"/>
        </w:rPr>
        <w:t>: Activity Diagram of Create Breed of Breed Management Module Use Case</w:t>
      </w:r>
    </w:p>
    <w:p w14:paraId="6A7B17A5" w14:textId="77777777" w:rsidR="00FE0727" w:rsidRPr="00546FBC" w:rsidRDefault="00FE0727" w:rsidP="00C24D39">
      <w:pPr>
        <w:rPr>
          <w:rFonts w:cs="Times New Roman"/>
          <w:bCs/>
          <w:szCs w:val="24"/>
          <w:lang w:eastAsia="en-PH"/>
        </w:rPr>
      </w:pPr>
    </w:p>
    <w:p w14:paraId="74EE3C83" w14:textId="3A190208" w:rsidR="00C24D39" w:rsidRPr="00546FBC" w:rsidRDefault="00C24D39" w:rsidP="00C24D39">
      <w:pPr>
        <w:rPr>
          <w:rFonts w:cs="Times New Roman"/>
          <w:szCs w:val="24"/>
          <w:lang w:eastAsia="en-PH"/>
        </w:rPr>
      </w:pPr>
    </w:p>
    <w:p w14:paraId="6C6FB86E" w14:textId="150357C3" w:rsidR="00C24D39" w:rsidRPr="00546FBC" w:rsidRDefault="00C24D39" w:rsidP="00C24D39">
      <w:pPr>
        <w:rPr>
          <w:rFonts w:cs="Times New Roman"/>
          <w:szCs w:val="24"/>
          <w:lang w:eastAsia="en-PH"/>
        </w:rPr>
      </w:pPr>
    </w:p>
    <w:p w14:paraId="3C4A9ACC" w14:textId="15215E7A" w:rsidR="00C24D39" w:rsidRPr="00546FBC" w:rsidRDefault="00C24D39" w:rsidP="00C24D39">
      <w:pPr>
        <w:rPr>
          <w:rFonts w:cs="Times New Roman"/>
          <w:szCs w:val="24"/>
          <w:lang w:eastAsia="en-PH"/>
        </w:rPr>
      </w:pPr>
    </w:p>
    <w:p w14:paraId="3C32240B" w14:textId="6A9D9CE6" w:rsidR="00C24D39" w:rsidRPr="00546FBC" w:rsidRDefault="00C24D39" w:rsidP="00C24D39">
      <w:pPr>
        <w:rPr>
          <w:rFonts w:cs="Times New Roman"/>
          <w:szCs w:val="24"/>
          <w:lang w:eastAsia="en-PH"/>
        </w:rPr>
      </w:pPr>
    </w:p>
    <w:p w14:paraId="3B991AC4" w14:textId="38AF2DFB" w:rsidR="00C24D39" w:rsidRPr="00546FBC" w:rsidRDefault="00C24D39" w:rsidP="00C24D39">
      <w:pPr>
        <w:rPr>
          <w:rFonts w:cs="Times New Roman"/>
          <w:szCs w:val="24"/>
          <w:lang w:eastAsia="en-PH"/>
        </w:rPr>
      </w:pPr>
    </w:p>
    <w:p w14:paraId="3383D5DE" w14:textId="63B07DC3" w:rsidR="00344E43" w:rsidRPr="00546FBC" w:rsidRDefault="00344E43" w:rsidP="00C24D39">
      <w:pPr>
        <w:rPr>
          <w:rFonts w:cs="Times New Roman"/>
          <w:szCs w:val="24"/>
          <w:lang w:eastAsia="en-PH"/>
        </w:rPr>
      </w:pPr>
    </w:p>
    <w:p w14:paraId="04D5930F" w14:textId="10776B89" w:rsidR="00344E43" w:rsidRPr="00546FBC" w:rsidRDefault="00344E43" w:rsidP="00C24D39">
      <w:pPr>
        <w:rPr>
          <w:rFonts w:cs="Times New Roman"/>
          <w:szCs w:val="24"/>
          <w:lang w:eastAsia="en-PH"/>
        </w:rPr>
      </w:pPr>
    </w:p>
    <w:p w14:paraId="50652C61" w14:textId="54645543" w:rsidR="00344E43" w:rsidRPr="00546FBC" w:rsidRDefault="00344E43" w:rsidP="00C24D39">
      <w:pPr>
        <w:rPr>
          <w:rFonts w:cs="Times New Roman"/>
          <w:szCs w:val="24"/>
          <w:lang w:eastAsia="en-PH"/>
        </w:rPr>
      </w:pPr>
    </w:p>
    <w:p w14:paraId="2827C4E2" w14:textId="18B8C7E7" w:rsidR="00344E43" w:rsidRPr="00546FBC" w:rsidRDefault="00344E43" w:rsidP="00C24D39">
      <w:pPr>
        <w:rPr>
          <w:rFonts w:cs="Times New Roman"/>
          <w:szCs w:val="24"/>
          <w:lang w:eastAsia="en-PH"/>
        </w:rPr>
      </w:pPr>
    </w:p>
    <w:p w14:paraId="03D9AC6F" w14:textId="50B8C4B0" w:rsidR="00344E43" w:rsidRPr="00546FBC" w:rsidRDefault="00344E43" w:rsidP="00C24D39">
      <w:pPr>
        <w:rPr>
          <w:rFonts w:cs="Times New Roman"/>
          <w:szCs w:val="24"/>
          <w:lang w:eastAsia="en-PH"/>
        </w:rPr>
      </w:pPr>
    </w:p>
    <w:p w14:paraId="5B5E6DC6" w14:textId="50A63CF7" w:rsidR="00344E43" w:rsidRPr="00546FBC" w:rsidRDefault="00344E43" w:rsidP="00C24D39">
      <w:pPr>
        <w:rPr>
          <w:rFonts w:cs="Times New Roman"/>
          <w:szCs w:val="24"/>
          <w:lang w:eastAsia="en-PH"/>
        </w:rPr>
      </w:pPr>
    </w:p>
    <w:p w14:paraId="147DA91F" w14:textId="33CDD87D" w:rsidR="00344E43" w:rsidRPr="00546FBC" w:rsidRDefault="00344E43" w:rsidP="00C24D39">
      <w:pPr>
        <w:rPr>
          <w:rFonts w:cs="Times New Roman"/>
          <w:szCs w:val="24"/>
          <w:lang w:eastAsia="en-PH"/>
        </w:rPr>
      </w:pPr>
    </w:p>
    <w:p w14:paraId="7AF6FF29" w14:textId="70A7BA3C" w:rsidR="00344E43" w:rsidRPr="00546FBC" w:rsidRDefault="00344E43" w:rsidP="00C24D39">
      <w:pPr>
        <w:rPr>
          <w:rFonts w:cs="Times New Roman"/>
          <w:szCs w:val="24"/>
          <w:lang w:eastAsia="en-PH"/>
        </w:rPr>
      </w:pPr>
    </w:p>
    <w:p w14:paraId="6DA070D4" w14:textId="3F15578C" w:rsidR="00344E43" w:rsidRPr="00546FBC" w:rsidRDefault="00344E43" w:rsidP="00C24D39">
      <w:pPr>
        <w:rPr>
          <w:rFonts w:cs="Times New Roman"/>
          <w:szCs w:val="24"/>
          <w:lang w:eastAsia="en-PH"/>
        </w:rPr>
      </w:pPr>
    </w:p>
    <w:p w14:paraId="30CC6A4E" w14:textId="2D170103" w:rsidR="00344E43" w:rsidRPr="00546FBC" w:rsidRDefault="00344E43" w:rsidP="00C24D39">
      <w:pPr>
        <w:rPr>
          <w:rFonts w:cs="Times New Roman"/>
          <w:szCs w:val="24"/>
          <w:lang w:eastAsia="en-PH"/>
        </w:rPr>
      </w:pPr>
    </w:p>
    <w:p w14:paraId="668E9F49" w14:textId="2A94B176" w:rsidR="00344E43" w:rsidRPr="00546FBC" w:rsidRDefault="00AC7FB0" w:rsidP="00C24D39">
      <w:pPr>
        <w:rPr>
          <w:rFonts w:cs="Times New Roman"/>
          <w:szCs w:val="24"/>
          <w:lang w:eastAsia="en-PH"/>
        </w:rPr>
      </w:pPr>
      <w:r w:rsidRPr="00546FBC">
        <w:rPr>
          <w:b w:val="0"/>
          <w:noProof/>
        </w:rPr>
        <w:drawing>
          <wp:anchor distT="0" distB="0" distL="114300" distR="114300" simplePos="0" relativeHeight="251956736" behindDoc="1" locked="0" layoutInCell="1" allowOverlap="1" wp14:anchorId="6A5A48BD" wp14:editId="2F5EE68B">
            <wp:simplePos x="0" y="0"/>
            <wp:positionH relativeFrom="column">
              <wp:posOffset>339584</wp:posOffset>
            </wp:positionH>
            <wp:positionV relativeFrom="paragraph">
              <wp:posOffset>0</wp:posOffset>
            </wp:positionV>
            <wp:extent cx="4883925" cy="5029200"/>
            <wp:effectExtent l="0" t="0" r="0" b="0"/>
            <wp:wrapNone/>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84581" cy="50298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7890E" w14:textId="77777777" w:rsidR="00AC7FB0" w:rsidRPr="00546FBC" w:rsidRDefault="00AC7FB0" w:rsidP="00AC7FB0">
      <w:pPr>
        <w:spacing w:after="160" w:line="259" w:lineRule="auto"/>
        <w:rPr>
          <w:rFonts w:cs="Times New Roman"/>
          <w:bCs/>
          <w:szCs w:val="24"/>
          <w:lang w:eastAsia="en-PH"/>
        </w:rPr>
      </w:pPr>
    </w:p>
    <w:p w14:paraId="2443D0B7" w14:textId="77777777" w:rsidR="00AC7FB0" w:rsidRPr="00546FBC" w:rsidRDefault="00AC7FB0" w:rsidP="00AC7FB0">
      <w:pPr>
        <w:spacing w:after="160" w:line="259" w:lineRule="auto"/>
        <w:rPr>
          <w:rFonts w:cs="Times New Roman"/>
          <w:bCs/>
          <w:szCs w:val="24"/>
          <w:lang w:eastAsia="en-PH"/>
        </w:rPr>
      </w:pPr>
    </w:p>
    <w:p w14:paraId="2A2C9926" w14:textId="77777777" w:rsidR="00AC7FB0" w:rsidRPr="00546FBC" w:rsidRDefault="00AC7FB0" w:rsidP="00AC7FB0">
      <w:pPr>
        <w:spacing w:after="160" w:line="259" w:lineRule="auto"/>
        <w:rPr>
          <w:rFonts w:cs="Times New Roman"/>
          <w:bCs/>
          <w:szCs w:val="24"/>
          <w:lang w:eastAsia="en-PH"/>
        </w:rPr>
      </w:pPr>
    </w:p>
    <w:p w14:paraId="5E80B986" w14:textId="77777777" w:rsidR="00AC7FB0" w:rsidRPr="00546FBC" w:rsidRDefault="00AC7FB0" w:rsidP="00AC7FB0">
      <w:pPr>
        <w:spacing w:after="160" w:line="259" w:lineRule="auto"/>
        <w:rPr>
          <w:rFonts w:cs="Times New Roman"/>
          <w:bCs/>
          <w:szCs w:val="24"/>
          <w:lang w:eastAsia="en-PH"/>
        </w:rPr>
      </w:pPr>
    </w:p>
    <w:p w14:paraId="1CC68ED8" w14:textId="77777777" w:rsidR="00AC7FB0" w:rsidRPr="00546FBC" w:rsidRDefault="00AC7FB0" w:rsidP="00AC7FB0">
      <w:pPr>
        <w:spacing w:after="160" w:line="259" w:lineRule="auto"/>
        <w:rPr>
          <w:rFonts w:cs="Times New Roman"/>
          <w:bCs/>
          <w:szCs w:val="24"/>
          <w:lang w:eastAsia="en-PH"/>
        </w:rPr>
      </w:pPr>
    </w:p>
    <w:p w14:paraId="4D1691F9" w14:textId="77777777" w:rsidR="00AC7FB0" w:rsidRPr="00546FBC" w:rsidRDefault="00AC7FB0" w:rsidP="00AC7FB0">
      <w:pPr>
        <w:spacing w:after="160" w:line="259" w:lineRule="auto"/>
        <w:rPr>
          <w:rFonts w:cs="Times New Roman"/>
          <w:bCs/>
          <w:szCs w:val="24"/>
          <w:lang w:eastAsia="en-PH"/>
        </w:rPr>
      </w:pPr>
    </w:p>
    <w:p w14:paraId="4C74FA3D" w14:textId="77777777" w:rsidR="00AC7FB0" w:rsidRPr="00546FBC" w:rsidRDefault="00AC7FB0" w:rsidP="00AC7FB0">
      <w:pPr>
        <w:spacing w:after="160" w:line="259" w:lineRule="auto"/>
        <w:rPr>
          <w:rFonts w:cs="Times New Roman"/>
          <w:bCs/>
          <w:szCs w:val="24"/>
          <w:lang w:eastAsia="en-PH"/>
        </w:rPr>
      </w:pPr>
    </w:p>
    <w:p w14:paraId="21A99058" w14:textId="77777777" w:rsidR="00AC7FB0" w:rsidRPr="00546FBC" w:rsidRDefault="00AC7FB0" w:rsidP="00AC7FB0">
      <w:pPr>
        <w:spacing w:after="160" w:line="259" w:lineRule="auto"/>
        <w:rPr>
          <w:rFonts w:cs="Times New Roman"/>
          <w:bCs/>
          <w:szCs w:val="24"/>
          <w:lang w:eastAsia="en-PH"/>
        </w:rPr>
      </w:pPr>
    </w:p>
    <w:p w14:paraId="5C1346C5" w14:textId="77777777" w:rsidR="00AC7FB0" w:rsidRPr="00546FBC" w:rsidRDefault="00AC7FB0" w:rsidP="00AC7FB0">
      <w:pPr>
        <w:spacing w:after="160" w:line="259" w:lineRule="auto"/>
        <w:rPr>
          <w:rFonts w:cs="Times New Roman"/>
          <w:bCs/>
          <w:szCs w:val="24"/>
          <w:lang w:eastAsia="en-PH"/>
        </w:rPr>
      </w:pPr>
    </w:p>
    <w:p w14:paraId="055395F0" w14:textId="77777777" w:rsidR="00AC7FB0" w:rsidRPr="00546FBC" w:rsidRDefault="00AC7FB0" w:rsidP="00AC7FB0">
      <w:pPr>
        <w:spacing w:after="160" w:line="259" w:lineRule="auto"/>
        <w:rPr>
          <w:rFonts w:cs="Times New Roman"/>
          <w:bCs/>
          <w:szCs w:val="24"/>
          <w:lang w:eastAsia="en-PH"/>
        </w:rPr>
      </w:pPr>
    </w:p>
    <w:p w14:paraId="40EB0A60" w14:textId="77777777" w:rsidR="00AC7FB0" w:rsidRPr="00546FBC" w:rsidRDefault="00AC7FB0" w:rsidP="00AC7FB0">
      <w:pPr>
        <w:spacing w:after="160" w:line="259" w:lineRule="auto"/>
        <w:rPr>
          <w:rFonts w:cs="Times New Roman"/>
          <w:bCs/>
          <w:szCs w:val="24"/>
          <w:lang w:eastAsia="en-PH"/>
        </w:rPr>
      </w:pPr>
    </w:p>
    <w:p w14:paraId="712483B5" w14:textId="77777777" w:rsidR="00AC7FB0" w:rsidRPr="00546FBC" w:rsidRDefault="00AC7FB0" w:rsidP="00AC7FB0">
      <w:pPr>
        <w:spacing w:after="160" w:line="259" w:lineRule="auto"/>
        <w:rPr>
          <w:rFonts w:cs="Times New Roman"/>
          <w:bCs/>
          <w:szCs w:val="24"/>
          <w:lang w:eastAsia="en-PH"/>
        </w:rPr>
      </w:pPr>
    </w:p>
    <w:p w14:paraId="70261BC6" w14:textId="77777777" w:rsidR="00AC7FB0" w:rsidRPr="00546FBC" w:rsidRDefault="00AC7FB0" w:rsidP="00AC7FB0">
      <w:pPr>
        <w:spacing w:after="160" w:line="259" w:lineRule="auto"/>
        <w:rPr>
          <w:rFonts w:cs="Times New Roman"/>
          <w:bCs/>
          <w:szCs w:val="24"/>
          <w:lang w:eastAsia="en-PH"/>
        </w:rPr>
      </w:pPr>
    </w:p>
    <w:p w14:paraId="1F6E2D25" w14:textId="77777777" w:rsidR="00AC7FB0" w:rsidRPr="00546FBC" w:rsidRDefault="00AC7FB0" w:rsidP="00AC7FB0">
      <w:pPr>
        <w:spacing w:after="160" w:line="259" w:lineRule="auto"/>
        <w:rPr>
          <w:rFonts w:cs="Times New Roman"/>
          <w:bCs/>
          <w:szCs w:val="24"/>
          <w:lang w:eastAsia="en-PH"/>
        </w:rPr>
      </w:pPr>
    </w:p>
    <w:p w14:paraId="3F59FD0D" w14:textId="77777777" w:rsidR="00AC7FB0" w:rsidRPr="00546FBC" w:rsidRDefault="00AC7FB0" w:rsidP="00AC7FB0">
      <w:pPr>
        <w:spacing w:after="160" w:line="259" w:lineRule="auto"/>
        <w:rPr>
          <w:rFonts w:cs="Times New Roman"/>
          <w:bCs/>
          <w:szCs w:val="24"/>
          <w:lang w:eastAsia="en-PH"/>
        </w:rPr>
      </w:pPr>
    </w:p>
    <w:p w14:paraId="12498657" w14:textId="77777777" w:rsidR="00AC7FB0" w:rsidRPr="00546FBC" w:rsidRDefault="00AC7FB0" w:rsidP="00AC7FB0">
      <w:pPr>
        <w:spacing w:after="160" w:line="259" w:lineRule="auto"/>
        <w:rPr>
          <w:rFonts w:cs="Times New Roman"/>
          <w:bCs/>
          <w:szCs w:val="24"/>
          <w:lang w:eastAsia="en-PH"/>
        </w:rPr>
      </w:pPr>
    </w:p>
    <w:p w14:paraId="1180A03C" w14:textId="77777777" w:rsidR="00AC7FB0" w:rsidRPr="00546FBC" w:rsidRDefault="00AC7FB0" w:rsidP="00AC7FB0">
      <w:pPr>
        <w:spacing w:after="160" w:line="259" w:lineRule="auto"/>
        <w:rPr>
          <w:rFonts w:cs="Times New Roman"/>
          <w:bCs/>
          <w:szCs w:val="24"/>
          <w:lang w:eastAsia="en-PH"/>
        </w:rPr>
      </w:pPr>
    </w:p>
    <w:p w14:paraId="50997C94" w14:textId="2F50D683" w:rsidR="00AC7FB0" w:rsidRPr="00546FBC" w:rsidRDefault="00AC7FB0" w:rsidP="00AC7FB0">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54</w:t>
      </w:r>
      <w:r w:rsidRPr="00546FBC">
        <w:rPr>
          <w:rFonts w:cs="Times New Roman"/>
          <w:bCs/>
          <w:szCs w:val="24"/>
          <w:lang w:eastAsia="en-PH"/>
        </w:rPr>
        <w:t xml:space="preserve">: Activity Diagram of </w:t>
      </w:r>
      <w:r w:rsidR="004853F4" w:rsidRPr="00546FBC">
        <w:rPr>
          <w:rFonts w:cs="Times New Roman"/>
          <w:bCs/>
          <w:szCs w:val="24"/>
          <w:lang w:eastAsia="en-PH"/>
        </w:rPr>
        <w:t xml:space="preserve">Search and View </w:t>
      </w:r>
      <w:r w:rsidRPr="00546FBC">
        <w:rPr>
          <w:rFonts w:cs="Times New Roman"/>
          <w:bCs/>
          <w:szCs w:val="24"/>
          <w:lang w:eastAsia="en-PH"/>
        </w:rPr>
        <w:t>Breed of Breed Management Module Use Case</w:t>
      </w:r>
    </w:p>
    <w:p w14:paraId="72CFF244" w14:textId="2E8E0075" w:rsidR="00344E43" w:rsidRPr="00546FBC" w:rsidRDefault="00344E43" w:rsidP="00C24D39">
      <w:pPr>
        <w:rPr>
          <w:rFonts w:cs="Times New Roman"/>
          <w:szCs w:val="24"/>
          <w:lang w:eastAsia="en-PH"/>
        </w:rPr>
      </w:pPr>
    </w:p>
    <w:p w14:paraId="18B455C2" w14:textId="594AB15E" w:rsidR="00344E43" w:rsidRPr="00546FBC" w:rsidRDefault="00344E43" w:rsidP="00C24D39">
      <w:pPr>
        <w:rPr>
          <w:rFonts w:cs="Times New Roman"/>
          <w:szCs w:val="24"/>
          <w:lang w:eastAsia="en-PH"/>
        </w:rPr>
      </w:pPr>
    </w:p>
    <w:p w14:paraId="21833E57" w14:textId="42FB4541" w:rsidR="00344E43" w:rsidRPr="00546FBC" w:rsidRDefault="00344E43" w:rsidP="00C24D39">
      <w:pPr>
        <w:rPr>
          <w:rFonts w:cs="Times New Roman"/>
          <w:szCs w:val="24"/>
          <w:lang w:eastAsia="en-PH"/>
        </w:rPr>
      </w:pPr>
    </w:p>
    <w:p w14:paraId="3C9CAA8D" w14:textId="6147B831" w:rsidR="00344E43" w:rsidRPr="00546FBC" w:rsidRDefault="00344E43" w:rsidP="00C24D39">
      <w:pPr>
        <w:rPr>
          <w:rFonts w:cs="Times New Roman"/>
          <w:szCs w:val="24"/>
          <w:lang w:eastAsia="en-PH"/>
        </w:rPr>
      </w:pPr>
    </w:p>
    <w:p w14:paraId="177208E5" w14:textId="0CCBEB8C" w:rsidR="00344E43" w:rsidRPr="00546FBC" w:rsidRDefault="00344E43" w:rsidP="00C24D39">
      <w:pPr>
        <w:rPr>
          <w:rFonts w:cs="Times New Roman"/>
          <w:szCs w:val="24"/>
          <w:lang w:eastAsia="en-PH"/>
        </w:rPr>
      </w:pPr>
    </w:p>
    <w:p w14:paraId="06180FBD" w14:textId="77777777" w:rsidR="00344E43" w:rsidRPr="00546FBC" w:rsidRDefault="00344E43" w:rsidP="00C24D39">
      <w:pPr>
        <w:rPr>
          <w:rFonts w:cs="Times New Roman"/>
          <w:szCs w:val="24"/>
          <w:lang w:eastAsia="en-PH"/>
        </w:rPr>
      </w:pPr>
    </w:p>
    <w:p w14:paraId="77343750" w14:textId="343438D4" w:rsidR="00C24D39" w:rsidRPr="00546FBC" w:rsidRDefault="00C24D39" w:rsidP="00C24D39">
      <w:pPr>
        <w:rPr>
          <w:rFonts w:cs="Times New Roman"/>
          <w:szCs w:val="24"/>
          <w:lang w:eastAsia="en-PH"/>
        </w:rPr>
      </w:pPr>
    </w:p>
    <w:p w14:paraId="5274DF54" w14:textId="68A869D6" w:rsidR="00AF6A74" w:rsidRPr="00546FBC" w:rsidRDefault="00AF6A74" w:rsidP="00C24D39">
      <w:pPr>
        <w:rPr>
          <w:rFonts w:cs="Times New Roman"/>
          <w:szCs w:val="24"/>
          <w:lang w:eastAsia="en-PH"/>
        </w:rPr>
      </w:pPr>
    </w:p>
    <w:p w14:paraId="1FF12C28" w14:textId="0237C637" w:rsidR="00AF6A74" w:rsidRPr="00546FBC" w:rsidRDefault="00AF6A74" w:rsidP="00C24D39">
      <w:pPr>
        <w:rPr>
          <w:rFonts w:cs="Times New Roman"/>
          <w:szCs w:val="24"/>
          <w:lang w:eastAsia="en-PH"/>
        </w:rPr>
      </w:pPr>
    </w:p>
    <w:p w14:paraId="30BBCAA1" w14:textId="2F594122" w:rsidR="00AF6A74" w:rsidRPr="00546FBC" w:rsidRDefault="00AF6A74" w:rsidP="00C24D39">
      <w:pPr>
        <w:rPr>
          <w:rFonts w:cs="Times New Roman"/>
          <w:szCs w:val="24"/>
          <w:lang w:eastAsia="en-PH"/>
        </w:rPr>
      </w:pPr>
    </w:p>
    <w:p w14:paraId="0E247A24" w14:textId="286E60D1" w:rsidR="00AF6A74" w:rsidRPr="00546FBC" w:rsidRDefault="00AF6A74" w:rsidP="00C24D39">
      <w:pPr>
        <w:rPr>
          <w:rFonts w:cs="Times New Roman"/>
          <w:szCs w:val="24"/>
          <w:lang w:eastAsia="en-PH"/>
        </w:rPr>
      </w:pPr>
    </w:p>
    <w:p w14:paraId="2D84EC12" w14:textId="586B3C08" w:rsidR="00AF6A74" w:rsidRPr="00546FBC" w:rsidRDefault="00AF6A74" w:rsidP="00C24D39">
      <w:pPr>
        <w:rPr>
          <w:rFonts w:cs="Times New Roman"/>
          <w:szCs w:val="24"/>
          <w:lang w:eastAsia="en-PH"/>
        </w:rPr>
      </w:pPr>
    </w:p>
    <w:p w14:paraId="24EAED0E" w14:textId="6394E602" w:rsidR="00AF6A74" w:rsidRPr="00546FBC" w:rsidRDefault="00AF6A74" w:rsidP="00C24D39">
      <w:pPr>
        <w:rPr>
          <w:rFonts w:cs="Times New Roman"/>
          <w:szCs w:val="24"/>
          <w:lang w:eastAsia="en-PH"/>
        </w:rPr>
      </w:pPr>
    </w:p>
    <w:p w14:paraId="6248D635" w14:textId="1F4E9648" w:rsidR="00AF6A74" w:rsidRPr="00546FBC" w:rsidRDefault="00AF6A74" w:rsidP="00C24D39">
      <w:pPr>
        <w:rPr>
          <w:rFonts w:cs="Times New Roman"/>
          <w:szCs w:val="24"/>
          <w:lang w:eastAsia="en-PH"/>
        </w:rPr>
      </w:pPr>
    </w:p>
    <w:p w14:paraId="24E818A2" w14:textId="7705B579" w:rsidR="00AF6A74" w:rsidRPr="00546FBC" w:rsidRDefault="00AF6A74" w:rsidP="00C24D39">
      <w:pPr>
        <w:rPr>
          <w:rFonts w:cs="Times New Roman"/>
          <w:szCs w:val="24"/>
          <w:lang w:eastAsia="en-PH"/>
        </w:rPr>
      </w:pPr>
    </w:p>
    <w:p w14:paraId="4CB3CC8C" w14:textId="4AA2A37C" w:rsidR="00AF6A74" w:rsidRPr="00546FBC" w:rsidRDefault="00AF6A74" w:rsidP="00AF6A74">
      <w:pPr>
        <w:spacing w:after="160" w:line="259" w:lineRule="auto"/>
        <w:rPr>
          <w:rFonts w:cs="Times New Roman"/>
          <w:bCs/>
          <w:szCs w:val="24"/>
          <w:lang w:eastAsia="en-PH"/>
        </w:rPr>
      </w:pPr>
      <w:r w:rsidRPr="00546FBC">
        <w:rPr>
          <w:b w:val="0"/>
          <w:bCs/>
          <w:noProof/>
        </w:rPr>
        <w:drawing>
          <wp:anchor distT="0" distB="0" distL="114300" distR="114300" simplePos="0" relativeHeight="251957760" behindDoc="1" locked="0" layoutInCell="1" allowOverlap="1" wp14:anchorId="2E6D0D9B" wp14:editId="66BF2242">
            <wp:simplePos x="0" y="0"/>
            <wp:positionH relativeFrom="column">
              <wp:posOffset>457200</wp:posOffset>
            </wp:positionH>
            <wp:positionV relativeFrom="paragraph">
              <wp:posOffset>0</wp:posOffset>
            </wp:positionV>
            <wp:extent cx="4743182" cy="50292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683E3" w14:textId="77777777" w:rsidR="00AF6A74" w:rsidRPr="00546FBC" w:rsidRDefault="00AF6A74" w:rsidP="00AF6A74">
      <w:pPr>
        <w:spacing w:after="160" w:line="259" w:lineRule="auto"/>
        <w:rPr>
          <w:rFonts w:cs="Times New Roman"/>
          <w:bCs/>
          <w:szCs w:val="24"/>
          <w:lang w:eastAsia="en-PH"/>
        </w:rPr>
      </w:pPr>
    </w:p>
    <w:p w14:paraId="22298175" w14:textId="77777777" w:rsidR="00AF6A74" w:rsidRPr="00546FBC" w:rsidRDefault="00AF6A74" w:rsidP="00AF6A74">
      <w:pPr>
        <w:spacing w:after="160" w:line="259" w:lineRule="auto"/>
        <w:rPr>
          <w:rFonts w:cs="Times New Roman"/>
          <w:bCs/>
          <w:szCs w:val="24"/>
          <w:lang w:eastAsia="en-PH"/>
        </w:rPr>
      </w:pPr>
    </w:p>
    <w:p w14:paraId="2BC8388F" w14:textId="77777777" w:rsidR="00AF6A74" w:rsidRPr="00546FBC" w:rsidRDefault="00AF6A74" w:rsidP="00AF6A74">
      <w:pPr>
        <w:spacing w:after="160" w:line="259" w:lineRule="auto"/>
        <w:rPr>
          <w:rFonts w:cs="Times New Roman"/>
          <w:bCs/>
          <w:szCs w:val="24"/>
          <w:lang w:eastAsia="en-PH"/>
        </w:rPr>
      </w:pPr>
    </w:p>
    <w:p w14:paraId="0402F919" w14:textId="77777777" w:rsidR="00AF6A74" w:rsidRPr="00546FBC" w:rsidRDefault="00AF6A74" w:rsidP="00AF6A74">
      <w:pPr>
        <w:spacing w:after="160" w:line="259" w:lineRule="auto"/>
        <w:rPr>
          <w:rFonts w:cs="Times New Roman"/>
          <w:bCs/>
          <w:szCs w:val="24"/>
          <w:lang w:eastAsia="en-PH"/>
        </w:rPr>
      </w:pPr>
    </w:p>
    <w:p w14:paraId="7EDEF9E1" w14:textId="77777777" w:rsidR="00AF6A74" w:rsidRPr="00546FBC" w:rsidRDefault="00AF6A74" w:rsidP="00AF6A74">
      <w:pPr>
        <w:spacing w:after="160" w:line="259" w:lineRule="auto"/>
        <w:rPr>
          <w:rFonts w:cs="Times New Roman"/>
          <w:bCs/>
          <w:szCs w:val="24"/>
          <w:lang w:eastAsia="en-PH"/>
        </w:rPr>
      </w:pPr>
    </w:p>
    <w:p w14:paraId="679ECD53" w14:textId="77777777" w:rsidR="00AF6A74" w:rsidRPr="00546FBC" w:rsidRDefault="00AF6A74" w:rsidP="00AF6A74">
      <w:pPr>
        <w:spacing w:after="160" w:line="259" w:lineRule="auto"/>
        <w:rPr>
          <w:rFonts w:cs="Times New Roman"/>
          <w:bCs/>
          <w:szCs w:val="24"/>
          <w:lang w:eastAsia="en-PH"/>
        </w:rPr>
      </w:pPr>
    </w:p>
    <w:p w14:paraId="408B1895" w14:textId="77777777" w:rsidR="00AF6A74" w:rsidRPr="00546FBC" w:rsidRDefault="00AF6A74" w:rsidP="00AF6A74">
      <w:pPr>
        <w:spacing w:after="160" w:line="259" w:lineRule="auto"/>
        <w:rPr>
          <w:rFonts w:cs="Times New Roman"/>
          <w:bCs/>
          <w:szCs w:val="24"/>
          <w:lang w:eastAsia="en-PH"/>
        </w:rPr>
      </w:pPr>
    </w:p>
    <w:p w14:paraId="76B49FD4" w14:textId="77777777" w:rsidR="00AF6A74" w:rsidRPr="00546FBC" w:rsidRDefault="00AF6A74" w:rsidP="00AF6A74">
      <w:pPr>
        <w:spacing w:after="160" w:line="259" w:lineRule="auto"/>
        <w:rPr>
          <w:rFonts w:cs="Times New Roman"/>
          <w:bCs/>
          <w:szCs w:val="24"/>
          <w:lang w:eastAsia="en-PH"/>
        </w:rPr>
      </w:pPr>
    </w:p>
    <w:p w14:paraId="4F34CDCB" w14:textId="77777777" w:rsidR="00AF6A74" w:rsidRPr="00546FBC" w:rsidRDefault="00AF6A74" w:rsidP="00AF6A74">
      <w:pPr>
        <w:spacing w:after="160" w:line="259" w:lineRule="auto"/>
        <w:rPr>
          <w:rFonts w:cs="Times New Roman"/>
          <w:bCs/>
          <w:szCs w:val="24"/>
          <w:lang w:eastAsia="en-PH"/>
        </w:rPr>
      </w:pPr>
    </w:p>
    <w:p w14:paraId="088D8823" w14:textId="77777777" w:rsidR="00AF6A74" w:rsidRPr="00546FBC" w:rsidRDefault="00AF6A74" w:rsidP="00AF6A74">
      <w:pPr>
        <w:spacing w:after="160" w:line="259" w:lineRule="auto"/>
        <w:rPr>
          <w:rFonts w:cs="Times New Roman"/>
          <w:bCs/>
          <w:szCs w:val="24"/>
          <w:lang w:eastAsia="en-PH"/>
        </w:rPr>
      </w:pPr>
    </w:p>
    <w:p w14:paraId="477CF66E" w14:textId="77777777" w:rsidR="00AF6A74" w:rsidRPr="00546FBC" w:rsidRDefault="00AF6A74" w:rsidP="00AF6A74">
      <w:pPr>
        <w:spacing w:after="160" w:line="259" w:lineRule="auto"/>
        <w:rPr>
          <w:rFonts w:cs="Times New Roman"/>
          <w:bCs/>
          <w:szCs w:val="24"/>
          <w:lang w:eastAsia="en-PH"/>
        </w:rPr>
      </w:pPr>
    </w:p>
    <w:p w14:paraId="3B047E77" w14:textId="77777777" w:rsidR="00AF6A74" w:rsidRPr="00546FBC" w:rsidRDefault="00AF6A74" w:rsidP="00AF6A74">
      <w:pPr>
        <w:spacing w:after="160" w:line="259" w:lineRule="auto"/>
        <w:rPr>
          <w:rFonts w:cs="Times New Roman"/>
          <w:bCs/>
          <w:szCs w:val="24"/>
          <w:lang w:eastAsia="en-PH"/>
        </w:rPr>
      </w:pPr>
    </w:p>
    <w:p w14:paraId="2D09A1B8" w14:textId="77777777" w:rsidR="00AF6A74" w:rsidRPr="00546FBC" w:rsidRDefault="00AF6A74" w:rsidP="00AF6A74">
      <w:pPr>
        <w:spacing w:after="160" w:line="259" w:lineRule="auto"/>
        <w:rPr>
          <w:rFonts w:cs="Times New Roman"/>
          <w:bCs/>
          <w:szCs w:val="24"/>
          <w:lang w:eastAsia="en-PH"/>
        </w:rPr>
      </w:pPr>
    </w:p>
    <w:p w14:paraId="10CC0A6E" w14:textId="77777777" w:rsidR="00AF6A74" w:rsidRPr="00546FBC" w:rsidRDefault="00AF6A74" w:rsidP="00AF6A74">
      <w:pPr>
        <w:spacing w:after="160" w:line="259" w:lineRule="auto"/>
        <w:rPr>
          <w:rFonts w:cs="Times New Roman"/>
          <w:bCs/>
          <w:szCs w:val="24"/>
          <w:lang w:eastAsia="en-PH"/>
        </w:rPr>
      </w:pPr>
    </w:p>
    <w:p w14:paraId="142A9D25" w14:textId="77777777" w:rsidR="00AF6A74" w:rsidRPr="00546FBC" w:rsidRDefault="00AF6A74" w:rsidP="00AF6A74">
      <w:pPr>
        <w:spacing w:after="160" w:line="259" w:lineRule="auto"/>
        <w:rPr>
          <w:rFonts w:cs="Times New Roman"/>
          <w:bCs/>
          <w:szCs w:val="24"/>
          <w:lang w:eastAsia="en-PH"/>
        </w:rPr>
      </w:pPr>
    </w:p>
    <w:p w14:paraId="174872AE" w14:textId="77777777" w:rsidR="00AF6A74" w:rsidRPr="00546FBC" w:rsidRDefault="00AF6A74" w:rsidP="00AF6A74">
      <w:pPr>
        <w:spacing w:after="160" w:line="259" w:lineRule="auto"/>
        <w:rPr>
          <w:rFonts w:cs="Times New Roman"/>
          <w:bCs/>
          <w:szCs w:val="24"/>
          <w:lang w:eastAsia="en-PH"/>
        </w:rPr>
      </w:pPr>
    </w:p>
    <w:p w14:paraId="0D3F0F82" w14:textId="77777777" w:rsidR="00AF6A74" w:rsidRPr="00546FBC" w:rsidRDefault="00AF6A74" w:rsidP="00AF6A74">
      <w:pPr>
        <w:spacing w:after="160" w:line="259" w:lineRule="auto"/>
        <w:rPr>
          <w:rFonts w:cs="Times New Roman"/>
          <w:bCs/>
          <w:szCs w:val="24"/>
          <w:lang w:eastAsia="en-PH"/>
        </w:rPr>
      </w:pPr>
    </w:p>
    <w:p w14:paraId="1992849D" w14:textId="44A447A5" w:rsidR="00AF6A74" w:rsidRPr="00546FBC" w:rsidRDefault="00AF6A74" w:rsidP="00AF6A74">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55</w:t>
      </w:r>
      <w:r w:rsidRPr="00546FBC">
        <w:rPr>
          <w:rFonts w:cs="Times New Roman"/>
          <w:bCs/>
          <w:szCs w:val="24"/>
          <w:lang w:eastAsia="en-PH"/>
        </w:rPr>
        <w:t xml:space="preserve">: Activity Diagram of Search and </w:t>
      </w:r>
      <w:r w:rsidR="00CA3B5F" w:rsidRPr="00546FBC">
        <w:rPr>
          <w:rFonts w:cs="Times New Roman"/>
          <w:bCs/>
          <w:szCs w:val="24"/>
          <w:lang w:eastAsia="en-PH"/>
        </w:rPr>
        <w:t>Update</w:t>
      </w:r>
      <w:r w:rsidRPr="00546FBC">
        <w:rPr>
          <w:rFonts w:cs="Times New Roman"/>
          <w:bCs/>
          <w:szCs w:val="24"/>
          <w:lang w:eastAsia="en-PH"/>
        </w:rPr>
        <w:t xml:space="preserve"> Breed of Breed Management Module Use Case</w:t>
      </w:r>
    </w:p>
    <w:p w14:paraId="310FCCC2" w14:textId="462EF43C" w:rsidR="00AF6A74" w:rsidRPr="00546FBC" w:rsidRDefault="00AF6A74" w:rsidP="00C24D39">
      <w:pPr>
        <w:rPr>
          <w:rFonts w:cs="Times New Roman"/>
          <w:szCs w:val="24"/>
          <w:lang w:eastAsia="en-PH"/>
        </w:rPr>
      </w:pPr>
    </w:p>
    <w:p w14:paraId="125C7FC3" w14:textId="019E06C7" w:rsidR="00AF6A74" w:rsidRPr="00546FBC" w:rsidRDefault="00AF6A74" w:rsidP="00C24D39">
      <w:pPr>
        <w:rPr>
          <w:rFonts w:cs="Times New Roman"/>
          <w:szCs w:val="24"/>
          <w:lang w:eastAsia="en-PH"/>
        </w:rPr>
      </w:pPr>
    </w:p>
    <w:p w14:paraId="2676B6D8" w14:textId="0712C620" w:rsidR="00AF6A74" w:rsidRPr="00546FBC" w:rsidRDefault="00AF6A74" w:rsidP="00C24D39">
      <w:pPr>
        <w:rPr>
          <w:rFonts w:cs="Times New Roman"/>
          <w:szCs w:val="24"/>
          <w:lang w:eastAsia="en-PH"/>
        </w:rPr>
      </w:pPr>
    </w:p>
    <w:p w14:paraId="764777E3" w14:textId="2ECF3D7F" w:rsidR="00137C0B" w:rsidRPr="00546FBC" w:rsidRDefault="00137C0B" w:rsidP="00C24D39">
      <w:pPr>
        <w:rPr>
          <w:rFonts w:cs="Times New Roman"/>
          <w:szCs w:val="24"/>
          <w:lang w:eastAsia="en-PH"/>
        </w:rPr>
      </w:pPr>
    </w:p>
    <w:p w14:paraId="5F76F8B1" w14:textId="722F8A0C" w:rsidR="00137C0B" w:rsidRPr="00546FBC" w:rsidRDefault="00137C0B" w:rsidP="00C24D39">
      <w:pPr>
        <w:rPr>
          <w:rFonts w:cs="Times New Roman"/>
          <w:szCs w:val="24"/>
          <w:lang w:eastAsia="en-PH"/>
        </w:rPr>
      </w:pPr>
    </w:p>
    <w:p w14:paraId="24CFCFD8" w14:textId="53655115" w:rsidR="00137C0B" w:rsidRPr="00546FBC" w:rsidRDefault="00137C0B" w:rsidP="00C24D39">
      <w:pPr>
        <w:rPr>
          <w:rFonts w:cs="Times New Roman"/>
          <w:szCs w:val="24"/>
          <w:lang w:eastAsia="en-PH"/>
        </w:rPr>
      </w:pPr>
    </w:p>
    <w:p w14:paraId="70E474A2" w14:textId="075B5B2C" w:rsidR="00137C0B" w:rsidRPr="00546FBC" w:rsidRDefault="00137C0B" w:rsidP="00C24D39">
      <w:pPr>
        <w:rPr>
          <w:rFonts w:cs="Times New Roman"/>
          <w:szCs w:val="24"/>
          <w:lang w:eastAsia="en-PH"/>
        </w:rPr>
      </w:pPr>
    </w:p>
    <w:p w14:paraId="56C56540" w14:textId="6DCA1FEA" w:rsidR="00137C0B" w:rsidRPr="00546FBC" w:rsidRDefault="00137C0B" w:rsidP="00C24D39">
      <w:pPr>
        <w:rPr>
          <w:rFonts w:cs="Times New Roman"/>
          <w:szCs w:val="24"/>
          <w:lang w:eastAsia="en-PH"/>
        </w:rPr>
      </w:pPr>
    </w:p>
    <w:p w14:paraId="7E3741C6" w14:textId="28E34D2E" w:rsidR="00137C0B" w:rsidRPr="00546FBC" w:rsidRDefault="00137C0B" w:rsidP="00C24D39">
      <w:pPr>
        <w:rPr>
          <w:rFonts w:cs="Times New Roman"/>
          <w:szCs w:val="24"/>
          <w:lang w:eastAsia="en-PH"/>
        </w:rPr>
      </w:pPr>
    </w:p>
    <w:p w14:paraId="3314A81E" w14:textId="3A824889" w:rsidR="00137C0B" w:rsidRPr="00546FBC" w:rsidRDefault="00137C0B" w:rsidP="00C24D39">
      <w:pPr>
        <w:rPr>
          <w:rFonts w:cs="Times New Roman"/>
          <w:szCs w:val="24"/>
          <w:lang w:eastAsia="en-PH"/>
        </w:rPr>
      </w:pPr>
    </w:p>
    <w:p w14:paraId="33258E1B" w14:textId="42C96F96" w:rsidR="00137C0B" w:rsidRPr="00546FBC" w:rsidRDefault="00137C0B" w:rsidP="00C24D39">
      <w:pPr>
        <w:rPr>
          <w:rFonts w:cs="Times New Roman"/>
          <w:szCs w:val="24"/>
          <w:lang w:eastAsia="en-PH"/>
        </w:rPr>
      </w:pPr>
    </w:p>
    <w:p w14:paraId="44CA95CC" w14:textId="2AE197D1" w:rsidR="00137C0B" w:rsidRPr="00546FBC" w:rsidRDefault="00137C0B" w:rsidP="00C24D39">
      <w:pPr>
        <w:rPr>
          <w:rFonts w:cs="Times New Roman"/>
          <w:szCs w:val="24"/>
          <w:lang w:eastAsia="en-PH"/>
        </w:rPr>
      </w:pPr>
    </w:p>
    <w:p w14:paraId="2B89E533" w14:textId="642A98D0" w:rsidR="00137C0B" w:rsidRPr="00546FBC" w:rsidRDefault="00137C0B" w:rsidP="00C24D39">
      <w:pPr>
        <w:rPr>
          <w:rFonts w:cs="Times New Roman"/>
          <w:szCs w:val="24"/>
          <w:lang w:eastAsia="en-PH"/>
        </w:rPr>
      </w:pPr>
    </w:p>
    <w:p w14:paraId="513541BF" w14:textId="03282298" w:rsidR="00137C0B" w:rsidRPr="00546FBC" w:rsidRDefault="00137C0B" w:rsidP="00C24D39">
      <w:pPr>
        <w:rPr>
          <w:rFonts w:cs="Times New Roman"/>
          <w:szCs w:val="24"/>
          <w:lang w:eastAsia="en-PH"/>
        </w:rPr>
      </w:pPr>
    </w:p>
    <w:p w14:paraId="35C3CB68" w14:textId="296BFCDD" w:rsidR="00137C0B" w:rsidRPr="00546FBC" w:rsidRDefault="00137C0B" w:rsidP="00C24D39">
      <w:pPr>
        <w:rPr>
          <w:rFonts w:cs="Times New Roman"/>
          <w:szCs w:val="24"/>
          <w:lang w:eastAsia="en-PH"/>
        </w:rPr>
      </w:pPr>
      <w:r w:rsidRPr="00546FBC">
        <w:rPr>
          <w:b w:val="0"/>
          <w:noProof/>
        </w:rPr>
        <w:drawing>
          <wp:anchor distT="0" distB="0" distL="114300" distR="114300" simplePos="0" relativeHeight="251958784" behindDoc="1" locked="0" layoutInCell="1" allowOverlap="1" wp14:anchorId="3B4DE327" wp14:editId="4D922DEB">
            <wp:simplePos x="0" y="0"/>
            <wp:positionH relativeFrom="column">
              <wp:posOffset>342900</wp:posOffset>
            </wp:positionH>
            <wp:positionV relativeFrom="paragraph">
              <wp:posOffset>389</wp:posOffset>
            </wp:positionV>
            <wp:extent cx="4743182" cy="5029200"/>
            <wp:effectExtent l="0" t="0" r="0" b="0"/>
            <wp:wrapNone/>
            <wp:docPr id="85" name="Picture 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022491" w14:textId="619EF00D" w:rsidR="00AF6A74" w:rsidRPr="00546FBC" w:rsidRDefault="00AF6A74" w:rsidP="00C24D39">
      <w:pPr>
        <w:rPr>
          <w:rFonts w:cs="Times New Roman"/>
          <w:szCs w:val="24"/>
          <w:lang w:eastAsia="en-PH"/>
        </w:rPr>
      </w:pPr>
    </w:p>
    <w:p w14:paraId="4BAC51EA" w14:textId="7651A379" w:rsidR="00AF6A74" w:rsidRPr="00546FBC" w:rsidRDefault="00AF6A74" w:rsidP="00C24D39">
      <w:pPr>
        <w:rPr>
          <w:rFonts w:cs="Times New Roman"/>
          <w:szCs w:val="24"/>
          <w:lang w:eastAsia="en-PH"/>
        </w:rPr>
      </w:pPr>
    </w:p>
    <w:p w14:paraId="27BAC4E8" w14:textId="4320AFA7" w:rsidR="00AF6A74" w:rsidRPr="00546FBC" w:rsidRDefault="00AF6A74" w:rsidP="00C24D39">
      <w:pPr>
        <w:rPr>
          <w:rFonts w:cs="Times New Roman"/>
          <w:szCs w:val="24"/>
          <w:lang w:eastAsia="en-PH"/>
        </w:rPr>
      </w:pPr>
    </w:p>
    <w:p w14:paraId="57FF7C6C" w14:textId="7F552481" w:rsidR="00AF6A74" w:rsidRPr="00546FBC" w:rsidRDefault="00AF6A74" w:rsidP="00C24D39">
      <w:pPr>
        <w:rPr>
          <w:rFonts w:cs="Times New Roman"/>
          <w:szCs w:val="24"/>
          <w:lang w:eastAsia="en-PH"/>
        </w:rPr>
      </w:pPr>
    </w:p>
    <w:p w14:paraId="006670F0" w14:textId="75075544" w:rsidR="00AF6A74" w:rsidRPr="00546FBC" w:rsidRDefault="00AF6A74" w:rsidP="00C24D39">
      <w:pPr>
        <w:rPr>
          <w:rFonts w:cs="Times New Roman"/>
          <w:szCs w:val="24"/>
          <w:lang w:eastAsia="en-PH"/>
        </w:rPr>
      </w:pPr>
    </w:p>
    <w:p w14:paraId="355F06BE" w14:textId="77777777" w:rsidR="00AF6A74" w:rsidRPr="00546FBC" w:rsidRDefault="00AF6A74" w:rsidP="00C24D39">
      <w:pPr>
        <w:rPr>
          <w:rFonts w:cs="Times New Roman"/>
          <w:szCs w:val="24"/>
          <w:lang w:eastAsia="en-PH"/>
        </w:rPr>
      </w:pPr>
    </w:p>
    <w:p w14:paraId="31DD8604" w14:textId="2ED07178" w:rsidR="00AF6A74" w:rsidRPr="00546FBC" w:rsidRDefault="00AF6A74" w:rsidP="00C24D39">
      <w:pPr>
        <w:rPr>
          <w:rFonts w:cs="Times New Roman"/>
          <w:szCs w:val="24"/>
          <w:lang w:eastAsia="en-PH"/>
        </w:rPr>
      </w:pPr>
    </w:p>
    <w:p w14:paraId="0D9DD181" w14:textId="57B992CC" w:rsidR="00137C0B" w:rsidRPr="00546FBC" w:rsidRDefault="00137C0B" w:rsidP="00C24D39">
      <w:pPr>
        <w:rPr>
          <w:rFonts w:cs="Times New Roman"/>
          <w:szCs w:val="24"/>
          <w:lang w:eastAsia="en-PH"/>
        </w:rPr>
      </w:pPr>
    </w:p>
    <w:p w14:paraId="054172CE" w14:textId="3ADE0262" w:rsidR="00137C0B" w:rsidRPr="00546FBC" w:rsidRDefault="00137C0B" w:rsidP="00C24D39">
      <w:pPr>
        <w:rPr>
          <w:rFonts w:cs="Times New Roman"/>
          <w:szCs w:val="24"/>
          <w:lang w:eastAsia="en-PH"/>
        </w:rPr>
      </w:pPr>
    </w:p>
    <w:p w14:paraId="720E3042" w14:textId="255E38D5" w:rsidR="00137C0B" w:rsidRPr="00546FBC" w:rsidRDefault="00137C0B" w:rsidP="00C24D39">
      <w:pPr>
        <w:rPr>
          <w:rFonts w:cs="Times New Roman"/>
          <w:szCs w:val="24"/>
          <w:lang w:eastAsia="en-PH"/>
        </w:rPr>
      </w:pPr>
    </w:p>
    <w:p w14:paraId="2AB709BD" w14:textId="4AFD60A4" w:rsidR="00137C0B" w:rsidRPr="00546FBC" w:rsidRDefault="00137C0B" w:rsidP="00C24D39">
      <w:pPr>
        <w:rPr>
          <w:rFonts w:cs="Times New Roman"/>
          <w:szCs w:val="24"/>
          <w:lang w:eastAsia="en-PH"/>
        </w:rPr>
      </w:pPr>
    </w:p>
    <w:p w14:paraId="75714A44" w14:textId="163B18FA" w:rsidR="00137C0B" w:rsidRPr="00546FBC" w:rsidRDefault="00137C0B" w:rsidP="00C24D39">
      <w:pPr>
        <w:rPr>
          <w:rFonts w:cs="Times New Roman"/>
          <w:szCs w:val="24"/>
          <w:lang w:eastAsia="en-PH"/>
        </w:rPr>
      </w:pPr>
    </w:p>
    <w:p w14:paraId="7439F57A" w14:textId="6E8B2E2C" w:rsidR="00137C0B" w:rsidRPr="00546FBC" w:rsidRDefault="00137C0B" w:rsidP="00C24D39">
      <w:pPr>
        <w:rPr>
          <w:rFonts w:cs="Times New Roman"/>
          <w:szCs w:val="24"/>
          <w:lang w:eastAsia="en-PH"/>
        </w:rPr>
      </w:pPr>
    </w:p>
    <w:p w14:paraId="6C773AB4" w14:textId="3513FACF" w:rsidR="00137C0B" w:rsidRPr="00546FBC" w:rsidRDefault="00137C0B" w:rsidP="00C24D39">
      <w:pPr>
        <w:rPr>
          <w:rFonts w:cs="Times New Roman"/>
          <w:szCs w:val="24"/>
          <w:lang w:eastAsia="en-PH"/>
        </w:rPr>
      </w:pPr>
    </w:p>
    <w:p w14:paraId="5A89B4EF" w14:textId="6FEF1794" w:rsidR="00137C0B" w:rsidRPr="00546FBC" w:rsidRDefault="00137C0B" w:rsidP="00C24D39">
      <w:pPr>
        <w:rPr>
          <w:rFonts w:cs="Times New Roman"/>
          <w:szCs w:val="24"/>
          <w:lang w:eastAsia="en-PH"/>
        </w:rPr>
      </w:pPr>
    </w:p>
    <w:p w14:paraId="4268720A" w14:textId="3BEBCB6A" w:rsidR="00137C0B" w:rsidRPr="00546FBC" w:rsidRDefault="00137C0B" w:rsidP="00C24D39">
      <w:pPr>
        <w:rPr>
          <w:rFonts w:cs="Times New Roman"/>
          <w:szCs w:val="24"/>
          <w:lang w:eastAsia="en-PH"/>
        </w:rPr>
      </w:pPr>
    </w:p>
    <w:p w14:paraId="5FE77CEB" w14:textId="4EB0344A" w:rsidR="00137C0B" w:rsidRPr="00546FBC" w:rsidRDefault="00137C0B" w:rsidP="00C24D39">
      <w:pPr>
        <w:rPr>
          <w:rFonts w:cs="Times New Roman"/>
          <w:szCs w:val="24"/>
          <w:lang w:eastAsia="en-PH"/>
        </w:rPr>
      </w:pPr>
    </w:p>
    <w:p w14:paraId="58D2CA75" w14:textId="29ADC099" w:rsidR="00137C0B" w:rsidRPr="00546FBC" w:rsidRDefault="00137C0B" w:rsidP="00C24D39">
      <w:pPr>
        <w:rPr>
          <w:rFonts w:cs="Times New Roman"/>
          <w:szCs w:val="24"/>
          <w:lang w:eastAsia="en-PH"/>
        </w:rPr>
      </w:pPr>
    </w:p>
    <w:p w14:paraId="09C27C1C" w14:textId="051FFF70" w:rsidR="00137C0B" w:rsidRPr="00546FBC" w:rsidRDefault="00137C0B" w:rsidP="00C24D39">
      <w:pPr>
        <w:rPr>
          <w:rFonts w:cs="Times New Roman"/>
          <w:szCs w:val="24"/>
          <w:lang w:eastAsia="en-PH"/>
        </w:rPr>
      </w:pPr>
    </w:p>
    <w:p w14:paraId="3797272E" w14:textId="3CC6F218" w:rsidR="00137C0B" w:rsidRPr="00546FBC" w:rsidRDefault="00137C0B" w:rsidP="00C24D39">
      <w:pPr>
        <w:rPr>
          <w:rFonts w:cs="Times New Roman"/>
          <w:szCs w:val="24"/>
          <w:lang w:eastAsia="en-PH"/>
        </w:rPr>
      </w:pPr>
    </w:p>
    <w:p w14:paraId="37424927" w14:textId="04FD2D1F" w:rsidR="00137C0B" w:rsidRPr="00546FBC" w:rsidRDefault="00137C0B" w:rsidP="00C24D39">
      <w:pPr>
        <w:rPr>
          <w:rFonts w:cs="Times New Roman"/>
          <w:szCs w:val="24"/>
          <w:lang w:eastAsia="en-PH"/>
        </w:rPr>
      </w:pPr>
    </w:p>
    <w:p w14:paraId="7FB8AA77" w14:textId="6A709DE0" w:rsidR="00137C0B" w:rsidRPr="00546FBC" w:rsidRDefault="00137C0B" w:rsidP="00C24D39">
      <w:pPr>
        <w:rPr>
          <w:rFonts w:cs="Times New Roman"/>
          <w:szCs w:val="24"/>
          <w:lang w:eastAsia="en-PH"/>
        </w:rPr>
      </w:pPr>
    </w:p>
    <w:p w14:paraId="7D6583F2" w14:textId="3A83D87F" w:rsidR="00137C0B" w:rsidRPr="00546FBC" w:rsidRDefault="00137C0B" w:rsidP="00C24D39">
      <w:pPr>
        <w:rPr>
          <w:rFonts w:cs="Times New Roman"/>
          <w:szCs w:val="24"/>
          <w:lang w:eastAsia="en-PH"/>
        </w:rPr>
      </w:pPr>
    </w:p>
    <w:p w14:paraId="6F154418" w14:textId="1DE24342" w:rsidR="00137C0B" w:rsidRPr="00546FBC" w:rsidRDefault="00137C0B" w:rsidP="00C24D39">
      <w:pPr>
        <w:rPr>
          <w:rFonts w:cs="Times New Roman"/>
          <w:szCs w:val="24"/>
          <w:lang w:eastAsia="en-PH"/>
        </w:rPr>
      </w:pPr>
    </w:p>
    <w:p w14:paraId="0C3AFC3E" w14:textId="4DEB9204" w:rsidR="00137C0B" w:rsidRPr="00546FBC" w:rsidRDefault="00137C0B" w:rsidP="00C24D39">
      <w:pPr>
        <w:rPr>
          <w:rFonts w:cs="Times New Roman"/>
          <w:szCs w:val="24"/>
          <w:lang w:eastAsia="en-PH"/>
        </w:rPr>
      </w:pPr>
    </w:p>
    <w:p w14:paraId="614D85D5" w14:textId="7614292C" w:rsidR="00137C0B" w:rsidRPr="00546FBC" w:rsidRDefault="00137C0B" w:rsidP="00C24D39">
      <w:pPr>
        <w:rPr>
          <w:rFonts w:cs="Times New Roman"/>
          <w:szCs w:val="24"/>
          <w:lang w:eastAsia="en-PH"/>
        </w:rPr>
      </w:pPr>
    </w:p>
    <w:p w14:paraId="7E7C734B" w14:textId="608361D9" w:rsidR="00137C0B" w:rsidRPr="00546FBC" w:rsidRDefault="00137C0B" w:rsidP="00C24D39">
      <w:pPr>
        <w:rPr>
          <w:rFonts w:cs="Times New Roman"/>
          <w:szCs w:val="24"/>
          <w:lang w:eastAsia="en-PH"/>
        </w:rPr>
      </w:pPr>
    </w:p>
    <w:p w14:paraId="2B4D9946" w14:textId="5AFDEB4B" w:rsidR="00137C0B" w:rsidRPr="00546FBC" w:rsidRDefault="00137C0B" w:rsidP="00C24D39">
      <w:pPr>
        <w:rPr>
          <w:rFonts w:cs="Times New Roman"/>
          <w:szCs w:val="24"/>
          <w:lang w:eastAsia="en-PH"/>
        </w:rPr>
      </w:pPr>
    </w:p>
    <w:p w14:paraId="5A38866B" w14:textId="45899F79" w:rsidR="00137C0B" w:rsidRPr="00546FBC" w:rsidRDefault="00137C0B" w:rsidP="00C24D39">
      <w:pPr>
        <w:rPr>
          <w:rFonts w:cs="Times New Roman"/>
          <w:szCs w:val="24"/>
          <w:lang w:eastAsia="en-PH"/>
        </w:rPr>
      </w:pPr>
    </w:p>
    <w:p w14:paraId="60A7063B" w14:textId="50416DF6" w:rsidR="00137C0B" w:rsidRPr="00546FBC" w:rsidRDefault="00137C0B" w:rsidP="00137C0B">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56</w:t>
      </w:r>
      <w:r w:rsidRPr="00546FBC">
        <w:rPr>
          <w:rFonts w:cs="Times New Roman"/>
          <w:bCs/>
          <w:szCs w:val="24"/>
          <w:lang w:eastAsia="en-PH"/>
        </w:rPr>
        <w:t xml:space="preserve">: Activity Diagram of Search and </w:t>
      </w:r>
      <w:r w:rsidR="00CA3B5F" w:rsidRPr="00546FBC">
        <w:rPr>
          <w:rFonts w:cs="Times New Roman"/>
          <w:bCs/>
          <w:szCs w:val="24"/>
          <w:lang w:eastAsia="en-PH"/>
        </w:rPr>
        <w:t>Remove</w:t>
      </w:r>
      <w:r w:rsidRPr="00546FBC">
        <w:rPr>
          <w:rFonts w:cs="Times New Roman"/>
          <w:bCs/>
          <w:szCs w:val="24"/>
          <w:lang w:eastAsia="en-PH"/>
        </w:rPr>
        <w:t xml:space="preserve"> Breed of Breed Management Module Use Case</w:t>
      </w:r>
    </w:p>
    <w:p w14:paraId="4BB7AE50" w14:textId="77777777" w:rsidR="00137C0B" w:rsidRPr="00546FBC" w:rsidRDefault="00137C0B" w:rsidP="00C24D39">
      <w:pPr>
        <w:rPr>
          <w:rFonts w:cs="Times New Roman"/>
          <w:szCs w:val="24"/>
          <w:lang w:eastAsia="en-PH"/>
        </w:rPr>
      </w:pPr>
    </w:p>
    <w:p w14:paraId="08838DF1" w14:textId="1D9BA5B7" w:rsidR="00137C0B" w:rsidRPr="00546FBC" w:rsidRDefault="00137C0B" w:rsidP="00C24D39">
      <w:pPr>
        <w:rPr>
          <w:rFonts w:cs="Times New Roman"/>
          <w:szCs w:val="24"/>
          <w:lang w:eastAsia="en-PH"/>
        </w:rPr>
      </w:pPr>
    </w:p>
    <w:p w14:paraId="77313285" w14:textId="356C1EBD" w:rsidR="00E571CC" w:rsidRPr="00546FBC" w:rsidRDefault="00E571CC" w:rsidP="00C24D39">
      <w:pPr>
        <w:rPr>
          <w:rFonts w:cs="Times New Roman"/>
          <w:szCs w:val="24"/>
          <w:lang w:eastAsia="en-PH"/>
        </w:rPr>
      </w:pPr>
    </w:p>
    <w:p w14:paraId="0FE40D68" w14:textId="3AE312F7" w:rsidR="00E571CC" w:rsidRPr="00546FBC" w:rsidRDefault="00E571CC" w:rsidP="00C24D39">
      <w:pPr>
        <w:rPr>
          <w:rFonts w:cs="Times New Roman"/>
          <w:szCs w:val="24"/>
          <w:lang w:eastAsia="en-PH"/>
        </w:rPr>
      </w:pPr>
    </w:p>
    <w:p w14:paraId="345B72CF" w14:textId="33504A50" w:rsidR="00E571CC" w:rsidRPr="00546FBC" w:rsidRDefault="00E571CC" w:rsidP="00C24D39">
      <w:pPr>
        <w:rPr>
          <w:rFonts w:cs="Times New Roman"/>
          <w:szCs w:val="24"/>
          <w:lang w:eastAsia="en-PH"/>
        </w:rPr>
      </w:pPr>
    </w:p>
    <w:p w14:paraId="2A3FB41C" w14:textId="68ED4FDD" w:rsidR="00E571CC" w:rsidRPr="00546FBC" w:rsidRDefault="00E571CC" w:rsidP="00C24D39">
      <w:pPr>
        <w:rPr>
          <w:rFonts w:cs="Times New Roman"/>
          <w:szCs w:val="24"/>
          <w:lang w:eastAsia="en-PH"/>
        </w:rPr>
      </w:pPr>
    </w:p>
    <w:p w14:paraId="731DCC3D" w14:textId="59314322" w:rsidR="00E571CC" w:rsidRPr="00546FBC" w:rsidRDefault="00E571CC" w:rsidP="00C24D39">
      <w:pPr>
        <w:rPr>
          <w:rFonts w:cs="Times New Roman"/>
          <w:szCs w:val="24"/>
          <w:lang w:eastAsia="en-PH"/>
        </w:rPr>
      </w:pPr>
    </w:p>
    <w:p w14:paraId="51E95CAC" w14:textId="00950CDA" w:rsidR="00E571CC" w:rsidRPr="00546FBC" w:rsidRDefault="00E571CC" w:rsidP="00C24D39">
      <w:pPr>
        <w:rPr>
          <w:rFonts w:cs="Times New Roman"/>
          <w:szCs w:val="24"/>
          <w:lang w:eastAsia="en-PH"/>
        </w:rPr>
      </w:pPr>
    </w:p>
    <w:p w14:paraId="711ABCEB" w14:textId="29CE6647" w:rsidR="00E571CC" w:rsidRPr="00546FBC" w:rsidRDefault="00E571CC" w:rsidP="00C24D39">
      <w:pPr>
        <w:rPr>
          <w:rFonts w:cs="Times New Roman"/>
          <w:szCs w:val="24"/>
          <w:lang w:eastAsia="en-PH"/>
        </w:rPr>
      </w:pPr>
    </w:p>
    <w:p w14:paraId="6E368E2D" w14:textId="3DF95320" w:rsidR="00E571CC" w:rsidRPr="00546FBC" w:rsidRDefault="00E571CC" w:rsidP="00C24D39">
      <w:pPr>
        <w:rPr>
          <w:rFonts w:cs="Times New Roman"/>
          <w:szCs w:val="24"/>
          <w:lang w:eastAsia="en-PH"/>
        </w:rPr>
      </w:pPr>
    </w:p>
    <w:p w14:paraId="20F6D95B" w14:textId="38FD2CA9" w:rsidR="00E571CC" w:rsidRPr="00546FBC" w:rsidRDefault="00E571CC" w:rsidP="00C24D39">
      <w:pPr>
        <w:rPr>
          <w:rFonts w:cs="Times New Roman"/>
          <w:szCs w:val="24"/>
          <w:lang w:eastAsia="en-PH"/>
        </w:rPr>
      </w:pPr>
    </w:p>
    <w:p w14:paraId="3C85D051" w14:textId="77777777" w:rsidR="00E571CC" w:rsidRPr="00546FBC" w:rsidRDefault="00E571CC" w:rsidP="00C24D39">
      <w:pPr>
        <w:rPr>
          <w:rFonts w:cs="Times New Roman"/>
          <w:szCs w:val="24"/>
          <w:lang w:eastAsia="en-PH"/>
        </w:rPr>
      </w:pPr>
    </w:p>
    <w:p w14:paraId="3EF88046" w14:textId="77777777" w:rsidR="00137C0B" w:rsidRPr="00546FBC" w:rsidRDefault="00137C0B" w:rsidP="00C24D39">
      <w:pPr>
        <w:rPr>
          <w:rFonts w:cs="Times New Roman"/>
          <w:szCs w:val="24"/>
          <w:lang w:eastAsia="en-PH"/>
        </w:rPr>
      </w:pPr>
    </w:p>
    <w:p w14:paraId="6F7353F7" w14:textId="3669246A" w:rsidR="00C24D39" w:rsidRPr="00546FBC" w:rsidRDefault="00C24D39" w:rsidP="00C24D39">
      <w:pPr>
        <w:rPr>
          <w:rFonts w:cs="Times New Roman"/>
          <w:szCs w:val="24"/>
          <w:lang w:eastAsia="en-PH"/>
        </w:rPr>
      </w:pPr>
    </w:p>
    <w:p w14:paraId="7D8D6DC5" w14:textId="45D2A8B4"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Inventory Management Module</w:t>
      </w:r>
    </w:p>
    <w:tbl>
      <w:tblPr>
        <w:tblStyle w:val="TableGrid"/>
        <w:tblW w:w="7938" w:type="dxa"/>
        <w:tblInd w:w="704" w:type="dxa"/>
        <w:tblLook w:val="04A0" w:firstRow="1" w:lastRow="0" w:firstColumn="1" w:lastColumn="0" w:noHBand="0" w:noVBand="1"/>
      </w:tblPr>
      <w:tblGrid>
        <w:gridCol w:w="2322"/>
        <w:gridCol w:w="2948"/>
        <w:gridCol w:w="2668"/>
      </w:tblGrid>
      <w:tr w:rsidR="000D5275" w:rsidRPr="00546FBC" w14:paraId="00EA87BB" w14:textId="77777777" w:rsidTr="001E5884">
        <w:trPr>
          <w:trHeight w:val="362"/>
        </w:trPr>
        <w:tc>
          <w:tcPr>
            <w:tcW w:w="2322" w:type="dxa"/>
          </w:tcPr>
          <w:p w14:paraId="15429C49" w14:textId="77777777" w:rsidR="000D5275" w:rsidRPr="00546FBC" w:rsidRDefault="000D5275" w:rsidP="001E5884">
            <w:pPr>
              <w:spacing w:line="360" w:lineRule="auto"/>
              <w:rPr>
                <w:szCs w:val="24"/>
              </w:rPr>
            </w:pPr>
            <w:r w:rsidRPr="00546FBC">
              <w:rPr>
                <w:szCs w:val="24"/>
              </w:rPr>
              <w:t>Use Case</w:t>
            </w:r>
          </w:p>
        </w:tc>
        <w:tc>
          <w:tcPr>
            <w:tcW w:w="2948" w:type="dxa"/>
          </w:tcPr>
          <w:p w14:paraId="37726AF8" w14:textId="77777777" w:rsidR="000D5275" w:rsidRPr="00546FBC" w:rsidRDefault="000D5275" w:rsidP="001E5884">
            <w:pPr>
              <w:spacing w:line="360" w:lineRule="auto"/>
              <w:rPr>
                <w:szCs w:val="24"/>
              </w:rPr>
            </w:pPr>
            <w:r w:rsidRPr="00546FBC">
              <w:rPr>
                <w:szCs w:val="24"/>
              </w:rPr>
              <w:t>Description</w:t>
            </w:r>
          </w:p>
        </w:tc>
        <w:tc>
          <w:tcPr>
            <w:tcW w:w="2668" w:type="dxa"/>
          </w:tcPr>
          <w:p w14:paraId="3B7E8CC0" w14:textId="77777777" w:rsidR="000D5275" w:rsidRPr="00546FBC" w:rsidRDefault="000D5275" w:rsidP="001E5884">
            <w:pPr>
              <w:spacing w:line="360" w:lineRule="auto"/>
              <w:rPr>
                <w:szCs w:val="24"/>
              </w:rPr>
            </w:pPr>
            <w:r w:rsidRPr="00546FBC">
              <w:t>User/Actor (Roles)</w:t>
            </w:r>
          </w:p>
        </w:tc>
      </w:tr>
      <w:tr w:rsidR="000D5275" w:rsidRPr="00546FBC" w14:paraId="515D0BF7" w14:textId="77777777" w:rsidTr="001E5884">
        <w:trPr>
          <w:trHeight w:val="739"/>
        </w:trPr>
        <w:tc>
          <w:tcPr>
            <w:tcW w:w="2322" w:type="dxa"/>
          </w:tcPr>
          <w:p w14:paraId="4065CC94" w14:textId="267CCF38" w:rsidR="000D5275" w:rsidRPr="00546FBC" w:rsidRDefault="000D5275" w:rsidP="001E5884">
            <w:pPr>
              <w:spacing w:line="360" w:lineRule="auto"/>
              <w:jc w:val="both"/>
              <w:rPr>
                <w:b w:val="0"/>
                <w:bCs/>
                <w:szCs w:val="24"/>
              </w:rPr>
            </w:pPr>
            <w:r w:rsidRPr="00546FBC">
              <w:rPr>
                <w:b w:val="0"/>
                <w:bCs/>
                <w:szCs w:val="24"/>
              </w:rPr>
              <w:t xml:space="preserve">Create </w:t>
            </w:r>
            <w:r w:rsidR="00234AB7" w:rsidRPr="00546FBC">
              <w:rPr>
                <w:b w:val="0"/>
                <w:bCs/>
                <w:szCs w:val="24"/>
              </w:rPr>
              <w:t>Inventory</w:t>
            </w:r>
            <w:r w:rsidRPr="00546FBC">
              <w:rPr>
                <w:b w:val="0"/>
                <w:bCs/>
                <w:szCs w:val="24"/>
              </w:rPr>
              <w:t xml:space="preserve"> </w:t>
            </w:r>
          </w:p>
        </w:tc>
        <w:tc>
          <w:tcPr>
            <w:tcW w:w="2948" w:type="dxa"/>
          </w:tcPr>
          <w:p w14:paraId="1C6613B9" w14:textId="61957122" w:rsidR="000D5275" w:rsidRPr="00546FBC" w:rsidRDefault="000D5275" w:rsidP="001E5884">
            <w:pPr>
              <w:spacing w:line="360" w:lineRule="auto"/>
              <w:jc w:val="both"/>
              <w:rPr>
                <w:b w:val="0"/>
                <w:bCs/>
                <w:szCs w:val="24"/>
              </w:rPr>
            </w:pPr>
            <w:r w:rsidRPr="00546FBC">
              <w:rPr>
                <w:b w:val="0"/>
                <w:bCs/>
                <w:szCs w:val="24"/>
              </w:rPr>
              <w:t xml:space="preserve">The user/actor enters the </w:t>
            </w:r>
            <w:r w:rsidR="00234AB7" w:rsidRPr="00546FBC">
              <w:rPr>
                <w:b w:val="0"/>
                <w:bCs/>
                <w:szCs w:val="24"/>
              </w:rPr>
              <w:t>inventory</w:t>
            </w:r>
            <w:r w:rsidRPr="00546FBC">
              <w:rPr>
                <w:b w:val="0"/>
                <w:bCs/>
                <w:szCs w:val="24"/>
              </w:rPr>
              <w:t xml:space="preserve"> details to register.</w:t>
            </w:r>
          </w:p>
        </w:tc>
        <w:tc>
          <w:tcPr>
            <w:tcW w:w="2668" w:type="dxa"/>
          </w:tcPr>
          <w:p w14:paraId="130F69DD" w14:textId="77777777" w:rsidR="000D5275" w:rsidRPr="00546FBC" w:rsidRDefault="000D5275" w:rsidP="001E5884">
            <w:pPr>
              <w:spacing w:line="360" w:lineRule="auto"/>
              <w:jc w:val="both"/>
              <w:rPr>
                <w:b w:val="0"/>
                <w:bCs/>
                <w:szCs w:val="24"/>
              </w:rPr>
            </w:pPr>
            <w:r w:rsidRPr="00546FBC">
              <w:rPr>
                <w:b w:val="0"/>
                <w:szCs w:val="24"/>
              </w:rPr>
              <w:t>Worker</w:t>
            </w:r>
          </w:p>
        </w:tc>
      </w:tr>
      <w:tr w:rsidR="000D5275" w:rsidRPr="00546FBC" w14:paraId="4A304E53" w14:textId="77777777" w:rsidTr="001E5884">
        <w:trPr>
          <w:trHeight w:val="1101"/>
        </w:trPr>
        <w:tc>
          <w:tcPr>
            <w:tcW w:w="2322" w:type="dxa"/>
          </w:tcPr>
          <w:p w14:paraId="79A0E3E9" w14:textId="7658CB3E" w:rsidR="000D5275" w:rsidRPr="00546FBC" w:rsidRDefault="000D5275" w:rsidP="001E5884">
            <w:pPr>
              <w:spacing w:line="360" w:lineRule="auto"/>
              <w:jc w:val="both"/>
              <w:rPr>
                <w:b w:val="0"/>
                <w:bCs/>
                <w:szCs w:val="24"/>
              </w:rPr>
            </w:pPr>
            <w:r w:rsidRPr="00546FBC">
              <w:rPr>
                <w:b w:val="0"/>
                <w:bCs/>
                <w:szCs w:val="24"/>
              </w:rPr>
              <w:t xml:space="preserve">Search and View </w:t>
            </w:r>
            <w:r w:rsidR="00234AB7" w:rsidRPr="00546FBC">
              <w:rPr>
                <w:b w:val="0"/>
                <w:bCs/>
                <w:szCs w:val="24"/>
              </w:rPr>
              <w:t>Inventory</w:t>
            </w:r>
          </w:p>
        </w:tc>
        <w:tc>
          <w:tcPr>
            <w:tcW w:w="2948" w:type="dxa"/>
          </w:tcPr>
          <w:p w14:paraId="2C54520A" w14:textId="2645B118" w:rsidR="000D5275" w:rsidRPr="00546FBC" w:rsidRDefault="000D5275" w:rsidP="001E5884">
            <w:pPr>
              <w:spacing w:line="360" w:lineRule="auto"/>
              <w:jc w:val="both"/>
              <w:rPr>
                <w:b w:val="0"/>
                <w:bCs/>
                <w:szCs w:val="24"/>
              </w:rPr>
            </w:pPr>
            <w:r w:rsidRPr="00546FBC">
              <w:rPr>
                <w:b w:val="0"/>
                <w:bCs/>
                <w:szCs w:val="24"/>
              </w:rPr>
              <w:t xml:space="preserve">The user/actor searches for specific </w:t>
            </w:r>
            <w:r w:rsidR="00234AB7" w:rsidRPr="00546FBC">
              <w:rPr>
                <w:b w:val="0"/>
                <w:bCs/>
                <w:szCs w:val="24"/>
              </w:rPr>
              <w:t xml:space="preserve">inventory </w:t>
            </w:r>
            <w:r w:rsidRPr="00546FBC">
              <w:rPr>
                <w:b w:val="0"/>
                <w:bCs/>
                <w:szCs w:val="24"/>
              </w:rPr>
              <w:t xml:space="preserve">details and select </w:t>
            </w:r>
            <w:r w:rsidR="00234AB7" w:rsidRPr="00546FBC">
              <w:rPr>
                <w:b w:val="0"/>
                <w:bCs/>
                <w:szCs w:val="24"/>
              </w:rPr>
              <w:t xml:space="preserve">inventory </w:t>
            </w:r>
            <w:r w:rsidRPr="00546FBC">
              <w:rPr>
                <w:b w:val="0"/>
                <w:bCs/>
                <w:szCs w:val="24"/>
              </w:rPr>
              <w:t>to view details.</w:t>
            </w:r>
          </w:p>
        </w:tc>
        <w:tc>
          <w:tcPr>
            <w:tcW w:w="2668" w:type="dxa"/>
          </w:tcPr>
          <w:p w14:paraId="39DC0ECB" w14:textId="77777777" w:rsidR="000D5275" w:rsidRPr="00546FBC" w:rsidRDefault="000D5275" w:rsidP="001E5884">
            <w:pPr>
              <w:spacing w:line="360" w:lineRule="auto"/>
              <w:jc w:val="both"/>
              <w:rPr>
                <w:b w:val="0"/>
                <w:bCs/>
                <w:szCs w:val="24"/>
              </w:rPr>
            </w:pPr>
            <w:r w:rsidRPr="00546FBC">
              <w:rPr>
                <w:b w:val="0"/>
                <w:szCs w:val="24"/>
              </w:rPr>
              <w:t>Worker</w:t>
            </w:r>
          </w:p>
        </w:tc>
      </w:tr>
      <w:tr w:rsidR="000D5275" w:rsidRPr="00546FBC" w14:paraId="5F3385D8" w14:textId="77777777" w:rsidTr="001E5884">
        <w:trPr>
          <w:trHeight w:val="739"/>
        </w:trPr>
        <w:tc>
          <w:tcPr>
            <w:tcW w:w="2322" w:type="dxa"/>
          </w:tcPr>
          <w:p w14:paraId="3A39920E" w14:textId="4F6B910D" w:rsidR="000D5275" w:rsidRPr="00546FBC" w:rsidRDefault="000D5275" w:rsidP="001E5884">
            <w:pPr>
              <w:spacing w:line="360" w:lineRule="auto"/>
              <w:jc w:val="both"/>
              <w:rPr>
                <w:b w:val="0"/>
                <w:bCs/>
                <w:szCs w:val="24"/>
              </w:rPr>
            </w:pPr>
            <w:r w:rsidRPr="00546FBC">
              <w:rPr>
                <w:b w:val="0"/>
                <w:bCs/>
                <w:szCs w:val="24"/>
              </w:rPr>
              <w:t xml:space="preserve">Search and Update </w:t>
            </w:r>
            <w:r w:rsidR="00234AB7" w:rsidRPr="00546FBC">
              <w:rPr>
                <w:b w:val="0"/>
                <w:bCs/>
                <w:szCs w:val="24"/>
              </w:rPr>
              <w:t>Inventory</w:t>
            </w:r>
          </w:p>
        </w:tc>
        <w:tc>
          <w:tcPr>
            <w:tcW w:w="2948" w:type="dxa"/>
          </w:tcPr>
          <w:p w14:paraId="4DA4FD00" w14:textId="6D833353" w:rsidR="000D5275" w:rsidRPr="00546FBC" w:rsidRDefault="000D5275" w:rsidP="001E5884">
            <w:pPr>
              <w:spacing w:line="360" w:lineRule="auto"/>
              <w:jc w:val="both"/>
              <w:rPr>
                <w:b w:val="0"/>
                <w:bCs/>
                <w:szCs w:val="24"/>
              </w:rPr>
            </w:pPr>
            <w:r w:rsidRPr="00546FBC">
              <w:rPr>
                <w:b w:val="0"/>
                <w:bCs/>
                <w:szCs w:val="24"/>
              </w:rPr>
              <w:t xml:space="preserve">The user/actor searches for specific </w:t>
            </w:r>
            <w:r w:rsidR="00B8634E" w:rsidRPr="00546FBC">
              <w:rPr>
                <w:b w:val="0"/>
                <w:bCs/>
                <w:szCs w:val="24"/>
              </w:rPr>
              <w:t xml:space="preserve">inventory </w:t>
            </w:r>
            <w:r w:rsidRPr="00546FBC">
              <w:rPr>
                <w:b w:val="0"/>
                <w:bCs/>
                <w:szCs w:val="24"/>
              </w:rPr>
              <w:t xml:space="preserve">details </w:t>
            </w:r>
            <w:r w:rsidR="008F29FC" w:rsidRPr="00546FBC">
              <w:rPr>
                <w:b w:val="0"/>
                <w:bCs/>
                <w:szCs w:val="24"/>
              </w:rPr>
              <w:t xml:space="preserve">and </w:t>
            </w:r>
            <w:r w:rsidRPr="00546FBC">
              <w:rPr>
                <w:b w:val="0"/>
                <w:bCs/>
                <w:szCs w:val="24"/>
              </w:rPr>
              <w:t xml:space="preserve">then enters the </w:t>
            </w:r>
            <w:r w:rsidR="00B8634E" w:rsidRPr="00546FBC">
              <w:rPr>
                <w:b w:val="0"/>
                <w:bCs/>
                <w:szCs w:val="24"/>
              </w:rPr>
              <w:t xml:space="preserve">inventory </w:t>
            </w:r>
            <w:r w:rsidRPr="00546FBC">
              <w:rPr>
                <w:b w:val="0"/>
                <w:bCs/>
                <w:szCs w:val="24"/>
              </w:rPr>
              <w:t xml:space="preserve">details to update. </w:t>
            </w:r>
          </w:p>
        </w:tc>
        <w:tc>
          <w:tcPr>
            <w:tcW w:w="2668" w:type="dxa"/>
          </w:tcPr>
          <w:p w14:paraId="4D8AC1A4" w14:textId="77777777" w:rsidR="000D5275" w:rsidRPr="00546FBC" w:rsidRDefault="000D5275" w:rsidP="001E5884">
            <w:pPr>
              <w:spacing w:line="360" w:lineRule="auto"/>
              <w:contextualSpacing/>
              <w:jc w:val="both"/>
              <w:rPr>
                <w:b w:val="0"/>
                <w:bCs/>
                <w:szCs w:val="24"/>
              </w:rPr>
            </w:pPr>
            <w:r w:rsidRPr="00546FBC">
              <w:rPr>
                <w:b w:val="0"/>
                <w:szCs w:val="24"/>
              </w:rPr>
              <w:t>Worker</w:t>
            </w:r>
          </w:p>
        </w:tc>
      </w:tr>
      <w:tr w:rsidR="000D5275" w:rsidRPr="00546FBC" w14:paraId="0CA60B8C" w14:textId="77777777" w:rsidTr="001E5884">
        <w:trPr>
          <w:trHeight w:val="1101"/>
        </w:trPr>
        <w:tc>
          <w:tcPr>
            <w:tcW w:w="2322" w:type="dxa"/>
          </w:tcPr>
          <w:p w14:paraId="56A2A46E" w14:textId="16E4B422" w:rsidR="000D5275" w:rsidRPr="00546FBC" w:rsidRDefault="000D5275" w:rsidP="001E5884">
            <w:pPr>
              <w:spacing w:line="360" w:lineRule="auto"/>
              <w:jc w:val="both"/>
              <w:rPr>
                <w:b w:val="0"/>
                <w:bCs/>
                <w:szCs w:val="24"/>
              </w:rPr>
            </w:pPr>
            <w:r w:rsidRPr="00546FBC">
              <w:rPr>
                <w:b w:val="0"/>
                <w:bCs/>
                <w:szCs w:val="24"/>
              </w:rPr>
              <w:t xml:space="preserve">Search and Remove </w:t>
            </w:r>
            <w:r w:rsidR="00234AB7" w:rsidRPr="00546FBC">
              <w:rPr>
                <w:b w:val="0"/>
                <w:bCs/>
                <w:szCs w:val="24"/>
              </w:rPr>
              <w:t>Inventory</w:t>
            </w:r>
          </w:p>
        </w:tc>
        <w:tc>
          <w:tcPr>
            <w:tcW w:w="2948" w:type="dxa"/>
          </w:tcPr>
          <w:p w14:paraId="388AFE8E" w14:textId="4904DFBD" w:rsidR="000D5275" w:rsidRPr="00546FBC" w:rsidRDefault="000D5275" w:rsidP="001E5884">
            <w:pPr>
              <w:spacing w:line="360" w:lineRule="auto"/>
              <w:jc w:val="both"/>
              <w:rPr>
                <w:b w:val="0"/>
                <w:bCs/>
                <w:szCs w:val="24"/>
              </w:rPr>
            </w:pPr>
            <w:r w:rsidRPr="00546FBC">
              <w:rPr>
                <w:b w:val="0"/>
                <w:bCs/>
                <w:szCs w:val="24"/>
              </w:rPr>
              <w:t xml:space="preserve">The user/actor searches </w:t>
            </w:r>
            <w:r w:rsidR="00B8634E" w:rsidRPr="00546FBC">
              <w:rPr>
                <w:b w:val="0"/>
                <w:bCs/>
                <w:szCs w:val="24"/>
              </w:rPr>
              <w:t xml:space="preserve">inventory </w:t>
            </w:r>
            <w:r w:rsidRPr="00546FBC">
              <w:rPr>
                <w:b w:val="0"/>
                <w:bCs/>
                <w:szCs w:val="24"/>
              </w:rPr>
              <w:t>details to remove.</w:t>
            </w:r>
          </w:p>
        </w:tc>
        <w:tc>
          <w:tcPr>
            <w:tcW w:w="2668" w:type="dxa"/>
          </w:tcPr>
          <w:p w14:paraId="47546B52" w14:textId="77777777" w:rsidR="000D5275" w:rsidRPr="00546FBC" w:rsidRDefault="000D5275" w:rsidP="001E5884">
            <w:pPr>
              <w:spacing w:line="360" w:lineRule="auto"/>
              <w:jc w:val="both"/>
              <w:rPr>
                <w:b w:val="0"/>
                <w:bCs/>
                <w:szCs w:val="24"/>
              </w:rPr>
            </w:pPr>
            <w:r w:rsidRPr="00546FBC">
              <w:rPr>
                <w:b w:val="0"/>
                <w:szCs w:val="24"/>
              </w:rPr>
              <w:t>Worker</w:t>
            </w:r>
          </w:p>
        </w:tc>
      </w:tr>
    </w:tbl>
    <w:p w14:paraId="66A0C721" w14:textId="77777777" w:rsidR="00C24D39" w:rsidRPr="00546FBC" w:rsidRDefault="00C24D39" w:rsidP="00C24D39">
      <w:pPr>
        <w:rPr>
          <w:rFonts w:cs="Times New Roman"/>
          <w:szCs w:val="24"/>
          <w:lang w:eastAsia="en-PH"/>
        </w:rPr>
      </w:pPr>
    </w:p>
    <w:p w14:paraId="7AA6CFBF" w14:textId="44CBAA7B" w:rsidR="00C24D39" w:rsidRPr="00546FBC" w:rsidRDefault="00C24D39" w:rsidP="009E780C">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14</w:t>
      </w:r>
      <w:r w:rsidRPr="00546FBC">
        <w:rPr>
          <w:rFonts w:cs="Times New Roman"/>
          <w:bCs/>
          <w:szCs w:val="24"/>
          <w:lang w:eastAsia="en-PH"/>
        </w:rPr>
        <w:t xml:space="preserve">: Event Decomposition of </w:t>
      </w:r>
      <w:r w:rsidR="00214AA5" w:rsidRPr="00546FBC">
        <w:rPr>
          <w:rFonts w:cs="Times New Roman"/>
          <w:bCs/>
          <w:szCs w:val="24"/>
          <w:lang w:eastAsia="en-PH"/>
        </w:rPr>
        <w:t>Inventory Management</w:t>
      </w:r>
      <w:r w:rsidRPr="00546FBC">
        <w:rPr>
          <w:rFonts w:cs="Times New Roman"/>
          <w:bCs/>
          <w:szCs w:val="24"/>
          <w:lang w:eastAsia="en-PH"/>
        </w:rPr>
        <w:t xml:space="preserve"> Module</w:t>
      </w:r>
    </w:p>
    <w:p w14:paraId="072B3085" w14:textId="13726AEB" w:rsidR="00C24D39" w:rsidRPr="00546FBC" w:rsidRDefault="00C24D39" w:rsidP="00C24D39">
      <w:pPr>
        <w:rPr>
          <w:rFonts w:cs="Times New Roman"/>
          <w:szCs w:val="24"/>
          <w:lang w:eastAsia="en-PH"/>
        </w:rPr>
      </w:pPr>
      <w:r w:rsidRPr="00546FBC">
        <w:rPr>
          <w:rFonts w:cs="Times New Roman"/>
          <w:noProof/>
          <w:szCs w:val="24"/>
          <w:lang w:eastAsia="en-PH"/>
        </w:rPr>
        <w:drawing>
          <wp:anchor distT="0" distB="0" distL="114300" distR="114300" simplePos="0" relativeHeight="251991552" behindDoc="1" locked="0" layoutInCell="1" allowOverlap="1" wp14:anchorId="277C6E0C" wp14:editId="355D9F88">
            <wp:simplePos x="0" y="0"/>
            <wp:positionH relativeFrom="column">
              <wp:posOffset>457366</wp:posOffset>
            </wp:positionH>
            <wp:positionV relativeFrom="paragraph">
              <wp:posOffset>106680</wp:posOffset>
            </wp:positionV>
            <wp:extent cx="4572000" cy="2920471"/>
            <wp:effectExtent l="0" t="0" r="0" b="0"/>
            <wp:wrapNone/>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572000" cy="2920471"/>
                    </a:xfrm>
                    <a:prstGeom prst="rect">
                      <a:avLst/>
                    </a:prstGeom>
                  </pic:spPr>
                </pic:pic>
              </a:graphicData>
            </a:graphic>
          </wp:anchor>
        </w:drawing>
      </w:r>
    </w:p>
    <w:p w14:paraId="40EC1199" w14:textId="77777777" w:rsidR="00C24D39" w:rsidRPr="00546FBC" w:rsidRDefault="00C24D39" w:rsidP="00C24D39">
      <w:pPr>
        <w:rPr>
          <w:rFonts w:cs="Times New Roman"/>
          <w:szCs w:val="24"/>
          <w:lang w:eastAsia="en-PH"/>
        </w:rPr>
      </w:pPr>
    </w:p>
    <w:p w14:paraId="2BC7F092" w14:textId="77777777" w:rsidR="00C24D39" w:rsidRPr="00546FBC" w:rsidRDefault="00C24D39" w:rsidP="00C24D39">
      <w:pPr>
        <w:rPr>
          <w:rFonts w:cs="Times New Roman"/>
          <w:szCs w:val="24"/>
          <w:lang w:eastAsia="en-PH"/>
        </w:rPr>
      </w:pPr>
    </w:p>
    <w:p w14:paraId="1054024A" w14:textId="77777777" w:rsidR="009E780C" w:rsidRPr="00546FBC" w:rsidRDefault="009E780C" w:rsidP="00C24D39">
      <w:pPr>
        <w:rPr>
          <w:rFonts w:cs="Times New Roman"/>
          <w:bCs/>
          <w:szCs w:val="24"/>
          <w:lang w:eastAsia="en-PH"/>
        </w:rPr>
      </w:pPr>
    </w:p>
    <w:p w14:paraId="50782B9A" w14:textId="77777777" w:rsidR="009E780C" w:rsidRPr="00546FBC" w:rsidRDefault="009E780C" w:rsidP="00C24D39">
      <w:pPr>
        <w:rPr>
          <w:rFonts w:cs="Times New Roman"/>
          <w:bCs/>
          <w:szCs w:val="24"/>
          <w:lang w:eastAsia="en-PH"/>
        </w:rPr>
      </w:pPr>
    </w:p>
    <w:p w14:paraId="48003DE0" w14:textId="77777777" w:rsidR="009E780C" w:rsidRPr="00546FBC" w:rsidRDefault="009E780C" w:rsidP="00C24D39">
      <w:pPr>
        <w:rPr>
          <w:rFonts w:cs="Times New Roman"/>
          <w:bCs/>
          <w:szCs w:val="24"/>
          <w:lang w:eastAsia="en-PH"/>
        </w:rPr>
      </w:pPr>
    </w:p>
    <w:p w14:paraId="16941916" w14:textId="77777777" w:rsidR="009E780C" w:rsidRPr="00546FBC" w:rsidRDefault="009E780C" w:rsidP="00C24D39">
      <w:pPr>
        <w:rPr>
          <w:rFonts w:cs="Times New Roman"/>
          <w:bCs/>
          <w:szCs w:val="24"/>
          <w:lang w:eastAsia="en-PH"/>
        </w:rPr>
      </w:pPr>
    </w:p>
    <w:p w14:paraId="0A64F029" w14:textId="77777777" w:rsidR="009E780C" w:rsidRPr="00546FBC" w:rsidRDefault="009E780C" w:rsidP="00C24D39">
      <w:pPr>
        <w:rPr>
          <w:rFonts w:cs="Times New Roman"/>
          <w:bCs/>
          <w:szCs w:val="24"/>
          <w:lang w:eastAsia="en-PH"/>
        </w:rPr>
      </w:pPr>
    </w:p>
    <w:p w14:paraId="7E4295D9" w14:textId="77777777" w:rsidR="009E780C" w:rsidRPr="00546FBC" w:rsidRDefault="009E780C" w:rsidP="00C24D39">
      <w:pPr>
        <w:rPr>
          <w:rFonts w:cs="Times New Roman"/>
          <w:bCs/>
          <w:szCs w:val="24"/>
          <w:lang w:eastAsia="en-PH"/>
        </w:rPr>
      </w:pPr>
    </w:p>
    <w:p w14:paraId="3260F039" w14:textId="77777777" w:rsidR="009E780C" w:rsidRPr="00546FBC" w:rsidRDefault="009E780C" w:rsidP="00C24D39">
      <w:pPr>
        <w:rPr>
          <w:rFonts w:cs="Times New Roman"/>
          <w:bCs/>
          <w:szCs w:val="24"/>
          <w:lang w:eastAsia="en-PH"/>
        </w:rPr>
      </w:pPr>
    </w:p>
    <w:p w14:paraId="4D453974" w14:textId="77777777" w:rsidR="009E780C" w:rsidRPr="00546FBC" w:rsidRDefault="009E780C" w:rsidP="00C24D39">
      <w:pPr>
        <w:rPr>
          <w:rFonts w:cs="Times New Roman"/>
          <w:bCs/>
          <w:szCs w:val="24"/>
          <w:lang w:eastAsia="en-PH"/>
        </w:rPr>
      </w:pPr>
    </w:p>
    <w:p w14:paraId="41ABE458" w14:textId="77777777" w:rsidR="009E780C" w:rsidRPr="00546FBC" w:rsidRDefault="009E780C" w:rsidP="00C24D39">
      <w:pPr>
        <w:rPr>
          <w:rFonts w:cs="Times New Roman"/>
          <w:bCs/>
          <w:szCs w:val="24"/>
          <w:lang w:eastAsia="en-PH"/>
        </w:rPr>
      </w:pPr>
    </w:p>
    <w:p w14:paraId="641321F0" w14:textId="77777777" w:rsidR="009E780C" w:rsidRPr="00546FBC" w:rsidRDefault="009E780C" w:rsidP="00C24D39">
      <w:pPr>
        <w:rPr>
          <w:rFonts w:cs="Times New Roman"/>
          <w:bCs/>
          <w:szCs w:val="24"/>
          <w:lang w:eastAsia="en-PH"/>
        </w:rPr>
      </w:pPr>
    </w:p>
    <w:p w14:paraId="10480525" w14:textId="77777777" w:rsidR="009E780C" w:rsidRPr="00546FBC" w:rsidRDefault="009E780C" w:rsidP="00C24D39">
      <w:pPr>
        <w:rPr>
          <w:rFonts w:cs="Times New Roman"/>
          <w:bCs/>
          <w:szCs w:val="24"/>
          <w:lang w:eastAsia="en-PH"/>
        </w:rPr>
      </w:pPr>
    </w:p>
    <w:p w14:paraId="549AC38B" w14:textId="77777777" w:rsidR="009E780C" w:rsidRPr="00546FBC" w:rsidRDefault="009E780C" w:rsidP="00C24D39">
      <w:pPr>
        <w:rPr>
          <w:rFonts w:cs="Times New Roman"/>
          <w:bCs/>
          <w:szCs w:val="24"/>
          <w:lang w:eastAsia="en-PH"/>
        </w:rPr>
      </w:pPr>
    </w:p>
    <w:p w14:paraId="23E5F76E" w14:textId="77777777" w:rsidR="009E780C" w:rsidRPr="00546FBC" w:rsidRDefault="009E780C" w:rsidP="00C24D39">
      <w:pPr>
        <w:rPr>
          <w:rFonts w:cs="Times New Roman"/>
          <w:bCs/>
          <w:szCs w:val="24"/>
          <w:lang w:eastAsia="en-PH"/>
        </w:rPr>
      </w:pPr>
    </w:p>
    <w:p w14:paraId="0F1C1CFE" w14:textId="77777777" w:rsidR="009E780C" w:rsidRPr="00546FBC" w:rsidRDefault="009E780C" w:rsidP="00C24D39">
      <w:pPr>
        <w:rPr>
          <w:rFonts w:cs="Times New Roman"/>
          <w:bCs/>
          <w:szCs w:val="24"/>
          <w:lang w:eastAsia="en-PH"/>
        </w:rPr>
      </w:pPr>
    </w:p>
    <w:p w14:paraId="094FD326" w14:textId="77777777" w:rsidR="009E780C" w:rsidRPr="00546FBC" w:rsidRDefault="009E780C" w:rsidP="00C24D39">
      <w:pPr>
        <w:rPr>
          <w:rFonts w:cs="Times New Roman"/>
          <w:bCs/>
          <w:szCs w:val="24"/>
          <w:lang w:eastAsia="en-PH"/>
        </w:rPr>
      </w:pPr>
    </w:p>
    <w:p w14:paraId="49B7354D" w14:textId="407AD045" w:rsidR="00214AA5" w:rsidRPr="00546FBC" w:rsidRDefault="00214AA5" w:rsidP="00214AA5">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57</w:t>
      </w:r>
      <w:r w:rsidRPr="00546FBC">
        <w:rPr>
          <w:rFonts w:cs="Times New Roman"/>
          <w:bCs/>
          <w:szCs w:val="24"/>
          <w:lang w:eastAsia="en-PH"/>
        </w:rPr>
        <w:t xml:space="preserve">: Use Case Diagram involving the Worker of Piggery Management System </w:t>
      </w:r>
      <w:r w:rsidR="000900CD" w:rsidRPr="00546FBC">
        <w:rPr>
          <w:rFonts w:cs="Times New Roman"/>
          <w:bCs/>
          <w:szCs w:val="24"/>
          <w:lang w:eastAsia="en-PH"/>
        </w:rPr>
        <w:t xml:space="preserve">of </w:t>
      </w:r>
      <w:r w:rsidRPr="00546FBC">
        <w:rPr>
          <w:rFonts w:cs="Times New Roman"/>
          <w:bCs/>
          <w:szCs w:val="24"/>
          <w:lang w:eastAsia="en-PH"/>
        </w:rPr>
        <w:t>Inventory Management Module</w:t>
      </w:r>
    </w:p>
    <w:p w14:paraId="3FFB6E00" w14:textId="2BB7DB74" w:rsidR="00214AA5" w:rsidRPr="00546FBC" w:rsidRDefault="00214AA5" w:rsidP="00214AA5">
      <w:pPr>
        <w:rPr>
          <w:rFonts w:cs="Times New Roman"/>
          <w:bCs/>
          <w:szCs w:val="24"/>
          <w:lang w:eastAsia="en-PH"/>
        </w:rPr>
      </w:pPr>
    </w:p>
    <w:p w14:paraId="476AC8BB" w14:textId="77777777" w:rsidR="00214AA5" w:rsidRPr="00546FBC" w:rsidRDefault="00214AA5" w:rsidP="00214AA5">
      <w:pPr>
        <w:rPr>
          <w:rFonts w:cs="Times New Roman"/>
          <w:bCs/>
          <w:szCs w:val="24"/>
          <w:lang w:eastAsia="en-PH"/>
        </w:rPr>
      </w:pPr>
    </w:p>
    <w:p w14:paraId="201B929E" w14:textId="508AB52B" w:rsidR="00C24D39" w:rsidRPr="00546FBC" w:rsidRDefault="00E571CC" w:rsidP="00C24D39">
      <w:pPr>
        <w:rPr>
          <w:rFonts w:cs="Times New Roman"/>
          <w:szCs w:val="24"/>
          <w:lang w:eastAsia="en-PH"/>
        </w:rPr>
      </w:pPr>
      <w:r w:rsidRPr="00546FBC">
        <w:rPr>
          <w:b w:val="0"/>
          <w:noProof/>
        </w:rPr>
        <w:drawing>
          <wp:anchor distT="0" distB="0" distL="114300" distR="114300" simplePos="0" relativeHeight="251959808" behindDoc="1" locked="0" layoutInCell="1" allowOverlap="1" wp14:anchorId="0504DE24" wp14:editId="7BF87871">
            <wp:simplePos x="0" y="0"/>
            <wp:positionH relativeFrom="column">
              <wp:posOffset>457200</wp:posOffset>
            </wp:positionH>
            <wp:positionV relativeFrom="paragraph">
              <wp:posOffset>0</wp:posOffset>
            </wp:positionV>
            <wp:extent cx="4686300" cy="4837628"/>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6300" cy="483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590861" w14:textId="20073BB8" w:rsidR="00E571CC" w:rsidRPr="00546FBC" w:rsidRDefault="00E571CC" w:rsidP="00C24D39">
      <w:pPr>
        <w:rPr>
          <w:rFonts w:cs="Times New Roman"/>
          <w:szCs w:val="24"/>
          <w:lang w:eastAsia="en-PH"/>
        </w:rPr>
      </w:pPr>
    </w:p>
    <w:p w14:paraId="2BB29066" w14:textId="4BB00E93" w:rsidR="00E571CC" w:rsidRPr="00546FBC" w:rsidRDefault="00E571CC" w:rsidP="00C24D39">
      <w:pPr>
        <w:rPr>
          <w:rFonts w:cs="Times New Roman"/>
          <w:szCs w:val="24"/>
          <w:lang w:eastAsia="en-PH"/>
        </w:rPr>
      </w:pPr>
    </w:p>
    <w:p w14:paraId="34AEB019" w14:textId="2CA67C7C" w:rsidR="00E571CC" w:rsidRPr="00546FBC" w:rsidRDefault="00E571CC" w:rsidP="00C24D39">
      <w:pPr>
        <w:rPr>
          <w:rFonts w:cs="Times New Roman"/>
          <w:szCs w:val="24"/>
          <w:lang w:eastAsia="en-PH"/>
        </w:rPr>
      </w:pPr>
    </w:p>
    <w:p w14:paraId="0A026CE1" w14:textId="1A17A053" w:rsidR="00E571CC" w:rsidRPr="00546FBC" w:rsidRDefault="00E571CC" w:rsidP="00C24D39">
      <w:pPr>
        <w:rPr>
          <w:rFonts w:cs="Times New Roman"/>
          <w:szCs w:val="24"/>
          <w:lang w:eastAsia="en-PH"/>
        </w:rPr>
      </w:pPr>
    </w:p>
    <w:p w14:paraId="176E468E" w14:textId="7C95641D" w:rsidR="00E571CC" w:rsidRPr="00546FBC" w:rsidRDefault="00E571CC" w:rsidP="00C24D39">
      <w:pPr>
        <w:rPr>
          <w:rFonts w:cs="Times New Roman"/>
          <w:szCs w:val="24"/>
          <w:lang w:eastAsia="en-PH"/>
        </w:rPr>
      </w:pPr>
    </w:p>
    <w:p w14:paraId="0A2EA506" w14:textId="3A7D8DA7" w:rsidR="00E571CC" w:rsidRPr="00546FBC" w:rsidRDefault="00E571CC" w:rsidP="00C24D39">
      <w:pPr>
        <w:rPr>
          <w:rFonts w:cs="Times New Roman"/>
          <w:szCs w:val="24"/>
          <w:lang w:eastAsia="en-PH"/>
        </w:rPr>
      </w:pPr>
    </w:p>
    <w:p w14:paraId="7DB01B87" w14:textId="681CFE68" w:rsidR="00E571CC" w:rsidRPr="00546FBC" w:rsidRDefault="00E571CC" w:rsidP="00C24D39">
      <w:pPr>
        <w:rPr>
          <w:rFonts w:cs="Times New Roman"/>
          <w:szCs w:val="24"/>
          <w:lang w:eastAsia="en-PH"/>
        </w:rPr>
      </w:pPr>
    </w:p>
    <w:p w14:paraId="3B58B911" w14:textId="55C0A07C" w:rsidR="00E571CC" w:rsidRPr="00546FBC" w:rsidRDefault="00E571CC" w:rsidP="00C24D39">
      <w:pPr>
        <w:rPr>
          <w:rFonts w:cs="Times New Roman"/>
          <w:szCs w:val="24"/>
          <w:lang w:eastAsia="en-PH"/>
        </w:rPr>
      </w:pPr>
    </w:p>
    <w:p w14:paraId="59D990AF" w14:textId="0A906909" w:rsidR="00E571CC" w:rsidRPr="00546FBC" w:rsidRDefault="00E571CC" w:rsidP="00C24D39">
      <w:pPr>
        <w:rPr>
          <w:rFonts w:cs="Times New Roman"/>
          <w:szCs w:val="24"/>
          <w:lang w:eastAsia="en-PH"/>
        </w:rPr>
      </w:pPr>
    </w:p>
    <w:p w14:paraId="611A417B" w14:textId="474EE2E6" w:rsidR="00E571CC" w:rsidRPr="00546FBC" w:rsidRDefault="00E571CC" w:rsidP="00C24D39">
      <w:pPr>
        <w:rPr>
          <w:rFonts w:cs="Times New Roman"/>
          <w:szCs w:val="24"/>
          <w:lang w:eastAsia="en-PH"/>
        </w:rPr>
      </w:pPr>
    </w:p>
    <w:p w14:paraId="38637BE1" w14:textId="5B9436E9" w:rsidR="00E571CC" w:rsidRPr="00546FBC" w:rsidRDefault="00E571CC" w:rsidP="00C24D39">
      <w:pPr>
        <w:rPr>
          <w:rFonts w:cs="Times New Roman"/>
          <w:szCs w:val="24"/>
          <w:lang w:eastAsia="en-PH"/>
        </w:rPr>
      </w:pPr>
    </w:p>
    <w:p w14:paraId="600B701E" w14:textId="31D9292F" w:rsidR="00E571CC" w:rsidRPr="00546FBC" w:rsidRDefault="00E571CC" w:rsidP="00C24D39">
      <w:pPr>
        <w:rPr>
          <w:rFonts w:cs="Times New Roman"/>
          <w:szCs w:val="24"/>
          <w:lang w:eastAsia="en-PH"/>
        </w:rPr>
      </w:pPr>
    </w:p>
    <w:p w14:paraId="730DB455" w14:textId="6FCC0CEC" w:rsidR="00E571CC" w:rsidRPr="00546FBC" w:rsidRDefault="00E571CC" w:rsidP="00C24D39">
      <w:pPr>
        <w:rPr>
          <w:rFonts w:cs="Times New Roman"/>
          <w:szCs w:val="24"/>
          <w:lang w:eastAsia="en-PH"/>
        </w:rPr>
      </w:pPr>
    </w:p>
    <w:p w14:paraId="0218B73E" w14:textId="093A8298" w:rsidR="00E571CC" w:rsidRPr="00546FBC" w:rsidRDefault="00E571CC" w:rsidP="00C24D39">
      <w:pPr>
        <w:rPr>
          <w:rFonts w:cs="Times New Roman"/>
          <w:szCs w:val="24"/>
          <w:lang w:eastAsia="en-PH"/>
        </w:rPr>
      </w:pPr>
    </w:p>
    <w:p w14:paraId="24B0B61F" w14:textId="2A4796E0" w:rsidR="00E571CC" w:rsidRPr="00546FBC" w:rsidRDefault="00E571CC" w:rsidP="00C24D39">
      <w:pPr>
        <w:rPr>
          <w:rFonts w:cs="Times New Roman"/>
          <w:szCs w:val="24"/>
          <w:lang w:eastAsia="en-PH"/>
        </w:rPr>
      </w:pPr>
    </w:p>
    <w:p w14:paraId="1773CEE1" w14:textId="50D4521C" w:rsidR="00E571CC" w:rsidRPr="00546FBC" w:rsidRDefault="00E571CC" w:rsidP="00C24D39">
      <w:pPr>
        <w:rPr>
          <w:rFonts w:cs="Times New Roman"/>
          <w:szCs w:val="24"/>
          <w:lang w:eastAsia="en-PH"/>
        </w:rPr>
      </w:pPr>
    </w:p>
    <w:p w14:paraId="7C5EDF7C" w14:textId="5EB0A25D" w:rsidR="00E571CC" w:rsidRPr="00546FBC" w:rsidRDefault="00E571CC" w:rsidP="00C24D39">
      <w:pPr>
        <w:rPr>
          <w:rFonts w:cs="Times New Roman"/>
          <w:szCs w:val="24"/>
          <w:lang w:eastAsia="en-PH"/>
        </w:rPr>
      </w:pPr>
    </w:p>
    <w:p w14:paraId="3951AF9D" w14:textId="0DCAEE1C" w:rsidR="00E571CC" w:rsidRPr="00546FBC" w:rsidRDefault="00E571CC" w:rsidP="00C24D39">
      <w:pPr>
        <w:rPr>
          <w:rFonts w:cs="Times New Roman"/>
          <w:szCs w:val="24"/>
          <w:lang w:eastAsia="en-PH"/>
        </w:rPr>
      </w:pPr>
    </w:p>
    <w:p w14:paraId="3D1D5401" w14:textId="292C8E2B" w:rsidR="00E571CC" w:rsidRPr="00546FBC" w:rsidRDefault="00E571CC" w:rsidP="00C24D39">
      <w:pPr>
        <w:rPr>
          <w:rFonts w:cs="Times New Roman"/>
          <w:szCs w:val="24"/>
          <w:lang w:eastAsia="en-PH"/>
        </w:rPr>
      </w:pPr>
    </w:p>
    <w:p w14:paraId="2D56DF5D" w14:textId="78C3C128" w:rsidR="00E571CC" w:rsidRPr="00546FBC" w:rsidRDefault="00E571CC" w:rsidP="00C24D39">
      <w:pPr>
        <w:rPr>
          <w:rFonts w:cs="Times New Roman"/>
          <w:szCs w:val="24"/>
          <w:lang w:eastAsia="en-PH"/>
        </w:rPr>
      </w:pPr>
    </w:p>
    <w:p w14:paraId="08D61B96" w14:textId="77777777" w:rsidR="00E571CC" w:rsidRPr="00546FBC" w:rsidRDefault="00E571CC" w:rsidP="00C24D39">
      <w:pPr>
        <w:rPr>
          <w:rFonts w:cs="Times New Roman"/>
          <w:szCs w:val="24"/>
          <w:lang w:eastAsia="en-PH"/>
        </w:rPr>
      </w:pPr>
    </w:p>
    <w:p w14:paraId="5C7C6064" w14:textId="77777777" w:rsidR="00C24D39" w:rsidRPr="00546FBC" w:rsidRDefault="00C24D39" w:rsidP="00C24D39">
      <w:pPr>
        <w:rPr>
          <w:rFonts w:cs="Times New Roman"/>
          <w:szCs w:val="24"/>
          <w:lang w:eastAsia="en-PH"/>
        </w:rPr>
      </w:pPr>
    </w:p>
    <w:p w14:paraId="272D9947" w14:textId="0A8835E0" w:rsidR="00C24D39" w:rsidRPr="00546FBC" w:rsidRDefault="00C24D39" w:rsidP="00C24D39">
      <w:pPr>
        <w:rPr>
          <w:rFonts w:cs="Times New Roman"/>
          <w:szCs w:val="24"/>
          <w:lang w:eastAsia="en-PH"/>
        </w:rPr>
      </w:pPr>
    </w:p>
    <w:p w14:paraId="268785C7" w14:textId="640F4E62" w:rsidR="00E571CC" w:rsidRPr="00546FBC" w:rsidRDefault="00E571CC" w:rsidP="00C24D39">
      <w:pPr>
        <w:rPr>
          <w:rFonts w:cs="Times New Roman"/>
          <w:szCs w:val="24"/>
          <w:lang w:eastAsia="en-PH"/>
        </w:rPr>
      </w:pPr>
    </w:p>
    <w:p w14:paraId="3A3EDFD1" w14:textId="191D2314" w:rsidR="00E571CC" w:rsidRPr="00546FBC" w:rsidRDefault="00E571CC" w:rsidP="00C24D39">
      <w:pPr>
        <w:rPr>
          <w:rFonts w:cs="Times New Roman"/>
          <w:szCs w:val="24"/>
          <w:lang w:eastAsia="en-PH"/>
        </w:rPr>
      </w:pPr>
    </w:p>
    <w:p w14:paraId="0DD77B0E" w14:textId="1E9871D3" w:rsidR="00E571CC" w:rsidRPr="00546FBC" w:rsidRDefault="00E571CC" w:rsidP="00C24D39">
      <w:pPr>
        <w:rPr>
          <w:rFonts w:cs="Times New Roman"/>
          <w:szCs w:val="24"/>
          <w:lang w:eastAsia="en-PH"/>
        </w:rPr>
      </w:pPr>
    </w:p>
    <w:p w14:paraId="595365CC" w14:textId="6F751B26" w:rsidR="00E571CC" w:rsidRPr="00546FBC" w:rsidRDefault="00E571CC" w:rsidP="00C24D39">
      <w:pPr>
        <w:rPr>
          <w:rFonts w:cs="Times New Roman"/>
          <w:szCs w:val="24"/>
          <w:lang w:eastAsia="en-PH"/>
        </w:rPr>
      </w:pPr>
    </w:p>
    <w:p w14:paraId="033479B1" w14:textId="389A219E" w:rsidR="00E571CC" w:rsidRPr="00546FBC" w:rsidRDefault="00E571CC" w:rsidP="00E571CC">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58</w:t>
      </w:r>
      <w:r w:rsidRPr="00546FBC">
        <w:rPr>
          <w:rFonts w:cs="Times New Roman"/>
          <w:bCs/>
          <w:szCs w:val="24"/>
          <w:lang w:eastAsia="en-PH"/>
        </w:rPr>
        <w:t>: Activity Diagram of Create Inventory of Inventory Management Module Use Case</w:t>
      </w:r>
    </w:p>
    <w:p w14:paraId="7A9F6B0D" w14:textId="54173E4F" w:rsidR="00E571CC" w:rsidRPr="00546FBC" w:rsidRDefault="00E571CC" w:rsidP="00C24D39">
      <w:pPr>
        <w:rPr>
          <w:rFonts w:cs="Times New Roman"/>
          <w:szCs w:val="24"/>
          <w:lang w:eastAsia="en-PH"/>
        </w:rPr>
      </w:pPr>
    </w:p>
    <w:p w14:paraId="1ABE303F" w14:textId="0D4DA8AC" w:rsidR="00283AF9" w:rsidRPr="00546FBC" w:rsidRDefault="00283AF9" w:rsidP="00C24D39">
      <w:pPr>
        <w:rPr>
          <w:rFonts w:cs="Times New Roman"/>
          <w:szCs w:val="24"/>
          <w:lang w:eastAsia="en-PH"/>
        </w:rPr>
      </w:pPr>
    </w:p>
    <w:p w14:paraId="774C8268" w14:textId="4D33CB43" w:rsidR="00283AF9" w:rsidRPr="00546FBC" w:rsidRDefault="00283AF9" w:rsidP="00C24D39">
      <w:pPr>
        <w:rPr>
          <w:rFonts w:cs="Times New Roman"/>
          <w:szCs w:val="24"/>
          <w:lang w:eastAsia="en-PH"/>
        </w:rPr>
      </w:pPr>
    </w:p>
    <w:p w14:paraId="5709B05D" w14:textId="29BFD6A0" w:rsidR="00283AF9" w:rsidRPr="00546FBC" w:rsidRDefault="00283AF9" w:rsidP="00C24D39">
      <w:pPr>
        <w:rPr>
          <w:rFonts w:cs="Times New Roman"/>
          <w:szCs w:val="24"/>
          <w:lang w:eastAsia="en-PH"/>
        </w:rPr>
      </w:pPr>
    </w:p>
    <w:p w14:paraId="3F996EC0" w14:textId="7C3A7F2F" w:rsidR="00283AF9" w:rsidRPr="00546FBC" w:rsidRDefault="00283AF9" w:rsidP="00C24D39">
      <w:pPr>
        <w:rPr>
          <w:rFonts w:cs="Times New Roman"/>
          <w:szCs w:val="24"/>
          <w:lang w:eastAsia="en-PH"/>
        </w:rPr>
      </w:pPr>
    </w:p>
    <w:p w14:paraId="6B2E1A32" w14:textId="62AFCE33" w:rsidR="00283AF9" w:rsidRPr="00546FBC" w:rsidRDefault="00283AF9" w:rsidP="00C24D39">
      <w:pPr>
        <w:rPr>
          <w:rFonts w:cs="Times New Roman"/>
          <w:szCs w:val="24"/>
          <w:lang w:eastAsia="en-PH"/>
        </w:rPr>
      </w:pPr>
    </w:p>
    <w:p w14:paraId="0D8652DF" w14:textId="7525EE67" w:rsidR="00283AF9" w:rsidRPr="00546FBC" w:rsidRDefault="00283AF9" w:rsidP="00C24D39">
      <w:pPr>
        <w:rPr>
          <w:rFonts w:cs="Times New Roman"/>
          <w:szCs w:val="24"/>
          <w:lang w:eastAsia="en-PH"/>
        </w:rPr>
      </w:pPr>
    </w:p>
    <w:p w14:paraId="4B37EADD" w14:textId="3B3A0D75" w:rsidR="00283AF9" w:rsidRPr="00546FBC" w:rsidRDefault="00283AF9" w:rsidP="00C24D39">
      <w:pPr>
        <w:rPr>
          <w:rFonts w:cs="Times New Roman"/>
          <w:szCs w:val="24"/>
          <w:lang w:eastAsia="en-PH"/>
        </w:rPr>
      </w:pPr>
    </w:p>
    <w:p w14:paraId="3D230DEE" w14:textId="04DA47CB" w:rsidR="00283AF9" w:rsidRPr="00546FBC" w:rsidRDefault="00283AF9" w:rsidP="00C24D39">
      <w:pPr>
        <w:rPr>
          <w:rFonts w:cs="Times New Roman"/>
          <w:szCs w:val="24"/>
          <w:lang w:eastAsia="en-PH"/>
        </w:rPr>
      </w:pPr>
    </w:p>
    <w:p w14:paraId="4500F28A" w14:textId="50657006" w:rsidR="00283AF9" w:rsidRPr="00546FBC" w:rsidRDefault="00283AF9" w:rsidP="00C24D39">
      <w:pPr>
        <w:rPr>
          <w:rFonts w:cs="Times New Roman"/>
          <w:szCs w:val="24"/>
          <w:lang w:eastAsia="en-PH"/>
        </w:rPr>
      </w:pPr>
    </w:p>
    <w:p w14:paraId="5E87727D" w14:textId="0D401D39" w:rsidR="00283AF9" w:rsidRPr="00546FBC" w:rsidRDefault="00283AF9" w:rsidP="00C24D39">
      <w:pPr>
        <w:rPr>
          <w:rFonts w:cs="Times New Roman"/>
          <w:szCs w:val="24"/>
          <w:lang w:eastAsia="en-PH"/>
        </w:rPr>
      </w:pPr>
    </w:p>
    <w:p w14:paraId="6FADD830" w14:textId="7B4BAA63" w:rsidR="00283AF9" w:rsidRPr="00546FBC" w:rsidRDefault="00283AF9" w:rsidP="00C24D39">
      <w:pPr>
        <w:rPr>
          <w:rFonts w:cs="Times New Roman"/>
          <w:szCs w:val="24"/>
          <w:lang w:eastAsia="en-PH"/>
        </w:rPr>
      </w:pPr>
    </w:p>
    <w:p w14:paraId="20D48909" w14:textId="1499D57F" w:rsidR="00283AF9" w:rsidRPr="00546FBC" w:rsidRDefault="00283AF9" w:rsidP="00C24D39">
      <w:pPr>
        <w:rPr>
          <w:rFonts w:cs="Times New Roman"/>
          <w:szCs w:val="24"/>
          <w:lang w:eastAsia="en-PH"/>
        </w:rPr>
      </w:pPr>
    </w:p>
    <w:p w14:paraId="6CA01797" w14:textId="54B5ED5F" w:rsidR="00283AF9" w:rsidRPr="00546FBC" w:rsidRDefault="00283AF9" w:rsidP="00C24D39">
      <w:pPr>
        <w:rPr>
          <w:rFonts w:cs="Times New Roman"/>
          <w:szCs w:val="24"/>
          <w:lang w:eastAsia="en-PH"/>
        </w:rPr>
      </w:pPr>
    </w:p>
    <w:p w14:paraId="6260368B" w14:textId="201954F4" w:rsidR="00283AF9" w:rsidRPr="00546FBC" w:rsidRDefault="00283AF9" w:rsidP="00C24D39">
      <w:pPr>
        <w:rPr>
          <w:rFonts w:cs="Times New Roman"/>
          <w:szCs w:val="24"/>
          <w:lang w:eastAsia="en-PH"/>
        </w:rPr>
      </w:pPr>
    </w:p>
    <w:p w14:paraId="06DCE20C" w14:textId="62D88BD2" w:rsidR="00283AF9" w:rsidRPr="00546FBC" w:rsidRDefault="00283AF9" w:rsidP="00C24D39">
      <w:pPr>
        <w:rPr>
          <w:rFonts w:cs="Times New Roman"/>
          <w:szCs w:val="24"/>
          <w:lang w:eastAsia="en-PH"/>
        </w:rPr>
      </w:pPr>
    </w:p>
    <w:p w14:paraId="2878F09A" w14:textId="29340744" w:rsidR="00283AF9" w:rsidRPr="00546FBC" w:rsidRDefault="00F734D3" w:rsidP="00C24D39">
      <w:pPr>
        <w:rPr>
          <w:rFonts w:cs="Times New Roman"/>
          <w:szCs w:val="24"/>
          <w:lang w:eastAsia="en-PH"/>
        </w:rPr>
      </w:pPr>
      <w:r w:rsidRPr="00546FBC">
        <w:rPr>
          <w:b w:val="0"/>
          <w:noProof/>
        </w:rPr>
        <w:drawing>
          <wp:anchor distT="0" distB="0" distL="114300" distR="114300" simplePos="0" relativeHeight="251960832" behindDoc="1" locked="0" layoutInCell="1" allowOverlap="1" wp14:anchorId="006C047E" wp14:editId="063192B9">
            <wp:simplePos x="0" y="0"/>
            <wp:positionH relativeFrom="column">
              <wp:posOffset>502285</wp:posOffset>
            </wp:positionH>
            <wp:positionV relativeFrom="paragraph">
              <wp:posOffset>3810</wp:posOffset>
            </wp:positionV>
            <wp:extent cx="4661929" cy="4800600"/>
            <wp:effectExtent l="0" t="0" r="0" b="0"/>
            <wp:wrapNone/>
            <wp:docPr id="87" name="Picture 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61929" cy="480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F1A18" w14:textId="64199F37" w:rsidR="00F734D3" w:rsidRPr="00546FBC" w:rsidRDefault="00F734D3" w:rsidP="00283AF9">
      <w:pPr>
        <w:spacing w:after="160" w:line="259" w:lineRule="auto"/>
        <w:rPr>
          <w:rFonts w:cs="Times New Roman"/>
          <w:bCs/>
          <w:szCs w:val="24"/>
          <w:lang w:eastAsia="en-PH"/>
        </w:rPr>
      </w:pPr>
    </w:p>
    <w:p w14:paraId="1CB1A6D2" w14:textId="6E191FAB" w:rsidR="00F734D3" w:rsidRPr="00546FBC" w:rsidRDefault="00F734D3" w:rsidP="00283AF9">
      <w:pPr>
        <w:spacing w:after="160" w:line="259" w:lineRule="auto"/>
        <w:rPr>
          <w:rFonts w:cs="Times New Roman"/>
          <w:bCs/>
          <w:szCs w:val="24"/>
          <w:lang w:eastAsia="en-PH"/>
        </w:rPr>
      </w:pPr>
    </w:p>
    <w:p w14:paraId="13A96E78" w14:textId="4BA23765" w:rsidR="00F734D3" w:rsidRPr="00546FBC" w:rsidRDefault="00F734D3" w:rsidP="00283AF9">
      <w:pPr>
        <w:spacing w:after="160" w:line="259" w:lineRule="auto"/>
        <w:rPr>
          <w:rFonts w:cs="Times New Roman"/>
          <w:bCs/>
          <w:szCs w:val="24"/>
          <w:lang w:eastAsia="en-PH"/>
        </w:rPr>
      </w:pPr>
    </w:p>
    <w:p w14:paraId="1E8E7122" w14:textId="22FCDC53" w:rsidR="00F734D3" w:rsidRPr="00546FBC" w:rsidRDefault="00F734D3" w:rsidP="00283AF9">
      <w:pPr>
        <w:spacing w:after="160" w:line="259" w:lineRule="auto"/>
        <w:rPr>
          <w:rFonts w:cs="Times New Roman"/>
          <w:bCs/>
          <w:szCs w:val="24"/>
          <w:lang w:eastAsia="en-PH"/>
        </w:rPr>
      </w:pPr>
    </w:p>
    <w:p w14:paraId="0B22ED87" w14:textId="01713714" w:rsidR="00F734D3" w:rsidRPr="00546FBC" w:rsidRDefault="00F734D3" w:rsidP="00283AF9">
      <w:pPr>
        <w:spacing w:after="160" w:line="259" w:lineRule="auto"/>
        <w:rPr>
          <w:rFonts w:cs="Times New Roman"/>
          <w:bCs/>
          <w:szCs w:val="24"/>
          <w:lang w:eastAsia="en-PH"/>
        </w:rPr>
      </w:pPr>
    </w:p>
    <w:p w14:paraId="33EFE991" w14:textId="297D43CC" w:rsidR="00F734D3" w:rsidRPr="00546FBC" w:rsidRDefault="00F734D3" w:rsidP="00283AF9">
      <w:pPr>
        <w:spacing w:after="160" w:line="259" w:lineRule="auto"/>
        <w:rPr>
          <w:rFonts w:cs="Times New Roman"/>
          <w:bCs/>
          <w:szCs w:val="24"/>
          <w:lang w:eastAsia="en-PH"/>
        </w:rPr>
      </w:pPr>
    </w:p>
    <w:p w14:paraId="54EEBB6D" w14:textId="27F3D3F9" w:rsidR="00F734D3" w:rsidRPr="00546FBC" w:rsidRDefault="00F734D3" w:rsidP="00283AF9">
      <w:pPr>
        <w:spacing w:after="160" w:line="259" w:lineRule="auto"/>
        <w:rPr>
          <w:rFonts w:cs="Times New Roman"/>
          <w:bCs/>
          <w:szCs w:val="24"/>
          <w:lang w:eastAsia="en-PH"/>
        </w:rPr>
      </w:pPr>
    </w:p>
    <w:p w14:paraId="41C6771B" w14:textId="0F05301B" w:rsidR="00F734D3" w:rsidRPr="00546FBC" w:rsidRDefault="00F734D3" w:rsidP="00283AF9">
      <w:pPr>
        <w:spacing w:after="160" w:line="259" w:lineRule="auto"/>
        <w:rPr>
          <w:rFonts w:cs="Times New Roman"/>
          <w:bCs/>
          <w:szCs w:val="24"/>
          <w:lang w:eastAsia="en-PH"/>
        </w:rPr>
      </w:pPr>
    </w:p>
    <w:p w14:paraId="645A4478" w14:textId="281B819C" w:rsidR="00F734D3" w:rsidRPr="00546FBC" w:rsidRDefault="00F734D3" w:rsidP="00283AF9">
      <w:pPr>
        <w:spacing w:after="160" w:line="259" w:lineRule="auto"/>
        <w:rPr>
          <w:rFonts w:cs="Times New Roman"/>
          <w:bCs/>
          <w:szCs w:val="24"/>
          <w:lang w:eastAsia="en-PH"/>
        </w:rPr>
      </w:pPr>
    </w:p>
    <w:p w14:paraId="3607A1B8" w14:textId="436F9EE5" w:rsidR="00F734D3" w:rsidRPr="00546FBC" w:rsidRDefault="00F734D3" w:rsidP="00283AF9">
      <w:pPr>
        <w:spacing w:after="160" w:line="259" w:lineRule="auto"/>
        <w:rPr>
          <w:rFonts w:cs="Times New Roman"/>
          <w:bCs/>
          <w:szCs w:val="24"/>
          <w:lang w:eastAsia="en-PH"/>
        </w:rPr>
      </w:pPr>
    </w:p>
    <w:p w14:paraId="23BEC702" w14:textId="6DE58101" w:rsidR="00F734D3" w:rsidRPr="00546FBC" w:rsidRDefault="00F734D3" w:rsidP="00283AF9">
      <w:pPr>
        <w:spacing w:after="160" w:line="259" w:lineRule="auto"/>
        <w:rPr>
          <w:rFonts w:cs="Times New Roman"/>
          <w:bCs/>
          <w:szCs w:val="24"/>
          <w:lang w:eastAsia="en-PH"/>
        </w:rPr>
      </w:pPr>
    </w:p>
    <w:p w14:paraId="44A76055" w14:textId="705546BC" w:rsidR="00F734D3" w:rsidRPr="00546FBC" w:rsidRDefault="00F734D3" w:rsidP="00283AF9">
      <w:pPr>
        <w:spacing w:after="160" w:line="259" w:lineRule="auto"/>
        <w:rPr>
          <w:rFonts w:cs="Times New Roman"/>
          <w:bCs/>
          <w:szCs w:val="24"/>
          <w:lang w:eastAsia="en-PH"/>
        </w:rPr>
      </w:pPr>
    </w:p>
    <w:p w14:paraId="57CBD07B" w14:textId="15BA396B" w:rsidR="00F734D3" w:rsidRPr="00546FBC" w:rsidRDefault="00F734D3" w:rsidP="00283AF9">
      <w:pPr>
        <w:spacing w:after="160" w:line="259" w:lineRule="auto"/>
        <w:rPr>
          <w:rFonts w:cs="Times New Roman"/>
          <w:bCs/>
          <w:szCs w:val="24"/>
          <w:lang w:eastAsia="en-PH"/>
        </w:rPr>
      </w:pPr>
    </w:p>
    <w:p w14:paraId="3528774C" w14:textId="5F6DDA90" w:rsidR="00F734D3" w:rsidRPr="00546FBC" w:rsidRDefault="00F734D3" w:rsidP="00283AF9">
      <w:pPr>
        <w:spacing w:after="160" w:line="259" w:lineRule="auto"/>
        <w:rPr>
          <w:rFonts w:cs="Times New Roman"/>
          <w:bCs/>
          <w:szCs w:val="24"/>
          <w:lang w:eastAsia="en-PH"/>
        </w:rPr>
      </w:pPr>
    </w:p>
    <w:p w14:paraId="6EFFC373" w14:textId="5C148D70" w:rsidR="00F734D3" w:rsidRPr="00546FBC" w:rsidRDefault="00F734D3" w:rsidP="00283AF9">
      <w:pPr>
        <w:spacing w:after="160" w:line="259" w:lineRule="auto"/>
        <w:rPr>
          <w:rFonts w:cs="Times New Roman"/>
          <w:bCs/>
          <w:szCs w:val="24"/>
          <w:lang w:eastAsia="en-PH"/>
        </w:rPr>
      </w:pPr>
    </w:p>
    <w:p w14:paraId="06D084AD" w14:textId="4C0792EB" w:rsidR="00F734D3" w:rsidRPr="00546FBC" w:rsidRDefault="00F734D3" w:rsidP="00F734D3">
      <w:pPr>
        <w:spacing w:after="160" w:line="259" w:lineRule="auto"/>
        <w:jc w:val="both"/>
        <w:rPr>
          <w:rFonts w:cs="Times New Roman"/>
          <w:bCs/>
          <w:szCs w:val="24"/>
          <w:lang w:eastAsia="en-PH"/>
        </w:rPr>
      </w:pPr>
    </w:p>
    <w:p w14:paraId="599C2BB1" w14:textId="77777777" w:rsidR="00F734D3" w:rsidRPr="00546FBC" w:rsidRDefault="00F734D3" w:rsidP="00F734D3">
      <w:pPr>
        <w:spacing w:after="160" w:line="259" w:lineRule="auto"/>
        <w:jc w:val="both"/>
        <w:rPr>
          <w:rFonts w:cs="Times New Roman"/>
          <w:bCs/>
          <w:szCs w:val="24"/>
          <w:lang w:eastAsia="en-PH"/>
        </w:rPr>
      </w:pPr>
    </w:p>
    <w:p w14:paraId="523601F3" w14:textId="13CA4103" w:rsidR="00283AF9" w:rsidRPr="00546FBC" w:rsidRDefault="00283AF9" w:rsidP="00283AF9">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59</w:t>
      </w:r>
      <w:r w:rsidRPr="00546FBC">
        <w:rPr>
          <w:rFonts w:cs="Times New Roman"/>
          <w:bCs/>
          <w:szCs w:val="24"/>
          <w:lang w:eastAsia="en-PH"/>
        </w:rPr>
        <w:t xml:space="preserve">: Activity Diagram of </w:t>
      </w:r>
      <w:r w:rsidR="00F734D3" w:rsidRPr="00546FBC">
        <w:rPr>
          <w:rFonts w:cs="Times New Roman"/>
          <w:bCs/>
          <w:szCs w:val="24"/>
          <w:lang w:eastAsia="en-PH"/>
        </w:rPr>
        <w:t>Search and View</w:t>
      </w:r>
      <w:r w:rsidRPr="00546FBC">
        <w:rPr>
          <w:rFonts w:cs="Times New Roman"/>
          <w:bCs/>
          <w:szCs w:val="24"/>
          <w:lang w:eastAsia="en-PH"/>
        </w:rPr>
        <w:t xml:space="preserve"> Inventory of Inventory Management Module Use Case</w:t>
      </w:r>
    </w:p>
    <w:p w14:paraId="673AD6DC" w14:textId="48AC80B7" w:rsidR="00283AF9" w:rsidRPr="00546FBC" w:rsidRDefault="00283AF9" w:rsidP="00C24D39">
      <w:pPr>
        <w:rPr>
          <w:rFonts w:cs="Times New Roman"/>
          <w:szCs w:val="24"/>
          <w:lang w:eastAsia="en-PH"/>
        </w:rPr>
      </w:pPr>
    </w:p>
    <w:p w14:paraId="739CA89D" w14:textId="4AED71E9" w:rsidR="00283AF9" w:rsidRPr="00546FBC" w:rsidRDefault="00283AF9" w:rsidP="00C24D39">
      <w:pPr>
        <w:rPr>
          <w:rFonts w:cs="Times New Roman"/>
          <w:szCs w:val="24"/>
          <w:lang w:eastAsia="en-PH"/>
        </w:rPr>
      </w:pPr>
    </w:p>
    <w:p w14:paraId="29BA857E" w14:textId="45F3A55A" w:rsidR="00283AF9" w:rsidRPr="00546FBC" w:rsidRDefault="00283AF9" w:rsidP="00C24D39">
      <w:pPr>
        <w:rPr>
          <w:rFonts w:cs="Times New Roman"/>
          <w:szCs w:val="24"/>
          <w:lang w:eastAsia="en-PH"/>
        </w:rPr>
      </w:pPr>
    </w:p>
    <w:p w14:paraId="5AE8F90C" w14:textId="7FFA97BC" w:rsidR="00283AF9" w:rsidRPr="00546FBC" w:rsidRDefault="00283AF9" w:rsidP="00C24D39">
      <w:pPr>
        <w:rPr>
          <w:rFonts w:cs="Times New Roman"/>
          <w:szCs w:val="24"/>
          <w:lang w:eastAsia="en-PH"/>
        </w:rPr>
      </w:pPr>
    </w:p>
    <w:p w14:paraId="44CDF98F" w14:textId="2CEBC914" w:rsidR="00283AF9" w:rsidRPr="00546FBC" w:rsidRDefault="00283AF9" w:rsidP="00C24D39">
      <w:pPr>
        <w:rPr>
          <w:rFonts w:cs="Times New Roman"/>
          <w:szCs w:val="24"/>
          <w:lang w:eastAsia="en-PH"/>
        </w:rPr>
      </w:pPr>
    </w:p>
    <w:p w14:paraId="6C8DCDD8" w14:textId="171EBF8C" w:rsidR="00283AF9" w:rsidRPr="00546FBC" w:rsidRDefault="00283AF9" w:rsidP="00C24D39">
      <w:pPr>
        <w:rPr>
          <w:rFonts w:cs="Times New Roman"/>
          <w:szCs w:val="24"/>
          <w:lang w:eastAsia="en-PH"/>
        </w:rPr>
      </w:pPr>
    </w:p>
    <w:p w14:paraId="11A71CE1" w14:textId="530B8DFF" w:rsidR="00283AF9" w:rsidRPr="00546FBC" w:rsidRDefault="00283AF9" w:rsidP="00C24D39">
      <w:pPr>
        <w:rPr>
          <w:rFonts w:cs="Times New Roman"/>
          <w:szCs w:val="24"/>
          <w:lang w:eastAsia="en-PH"/>
        </w:rPr>
      </w:pPr>
    </w:p>
    <w:p w14:paraId="7D535A8E" w14:textId="01C60183" w:rsidR="00283AF9" w:rsidRPr="00546FBC" w:rsidRDefault="00283AF9" w:rsidP="00C24D39">
      <w:pPr>
        <w:rPr>
          <w:rFonts w:cs="Times New Roman"/>
          <w:szCs w:val="24"/>
          <w:lang w:eastAsia="en-PH"/>
        </w:rPr>
      </w:pPr>
    </w:p>
    <w:p w14:paraId="24349EE3" w14:textId="11C028F6" w:rsidR="00283AF9" w:rsidRPr="00546FBC" w:rsidRDefault="00283AF9" w:rsidP="00C24D39">
      <w:pPr>
        <w:rPr>
          <w:rFonts w:cs="Times New Roman"/>
          <w:szCs w:val="24"/>
          <w:lang w:eastAsia="en-PH"/>
        </w:rPr>
      </w:pPr>
    </w:p>
    <w:p w14:paraId="13F01C38" w14:textId="7D774251" w:rsidR="00283AF9" w:rsidRPr="00546FBC" w:rsidRDefault="00283AF9" w:rsidP="00C24D39">
      <w:pPr>
        <w:rPr>
          <w:rFonts w:cs="Times New Roman"/>
          <w:szCs w:val="24"/>
          <w:lang w:eastAsia="en-PH"/>
        </w:rPr>
      </w:pPr>
    </w:p>
    <w:p w14:paraId="6338238C" w14:textId="7BB89117" w:rsidR="00283AF9" w:rsidRPr="00546FBC" w:rsidRDefault="00283AF9" w:rsidP="00C24D39">
      <w:pPr>
        <w:rPr>
          <w:rFonts w:cs="Times New Roman"/>
          <w:szCs w:val="24"/>
          <w:lang w:eastAsia="en-PH"/>
        </w:rPr>
      </w:pPr>
    </w:p>
    <w:p w14:paraId="72A31A63" w14:textId="76382BB1" w:rsidR="00283AF9" w:rsidRPr="00546FBC" w:rsidRDefault="00283AF9" w:rsidP="00C24D39">
      <w:pPr>
        <w:rPr>
          <w:rFonts w:cs="Times New Roman"/>
          <w:szCs w:val="24"/>
          <w:lang w:eastAsia="en-PH"/>
        </w:rPr>
      </w:pPr>
    </w:p>
    <w:p w14:paraId="63F11C83" w14:textId="33DFA721" w:rsidR="00283AF9" w:rsidRPr="00546FBC" w:rsidRDefault="00283AF9" w:rsidP="00C24D39">
      <w:pPr>
        <w:rPr>
          <w:rFonts w:cs="Times New Roman"/>
          <w:szCs w:val="24"/>
          <w:lang w:eastAsia="en-PH"/>
        </w:rPr>
      </w:pPr>
    </w:p>
    <w:p w14:paraId="261B7927" w14:textId="070390AF" w:rsidR="00283AF9" w:rsidRPr="00546FBC" w:rsidRDefault="00283AF9" w:rsidP="00C24D39">
      <w:pPr>
        <w:rPr>
          <w:rFonts w:cs="Times New Roman"/>
          <w:szCs w:val="24"/>
          <w:lang w:eastAsia="en-PH"/>
        </w:rPr>
      </w:pPr>
    </w:p>
    <w:p w14:paraId="2ED22FF0" w14:textId="5085E407" w:rsidR="00283AF9" w:rsidRPr="00546FBC" w:rsidRDefault="00283AF9" w:rsidP="00C24D39">
      <w:pPr>
        <w:rPr>
          <w:rFonts w:cs="Times New Roman"/>
          <w:szCs w:val="24"/>
          <w:lang w:eastAsia="en-PH"/>
        </w:rPr>
      </w:pPr>
    </w:p>
    <w:p w14:paraId="3B89B237" w14:textId="60AF98FB" w:rsidR="00283AF9" w:rsidRPr="00546FBC" w:rsidRDefault="005A166A" w:rsidP="00C24D39">
      <w:pPr>
        <w:rPr>
          <w:rFonts w:cs="Times New Roman"/>
          <w:szCs w:val="24"/>
          <w:lang w:eastAsia="en-PH"/>
        </w:rPr>
      </w:pPr>
      <w:r w:rsidRPr="00546FBC">
        <w:rPr>
          <w:b w:val="0"/>
          <w:noProof/>
        </w:rPr>
        <w:drawing>
          <wp:anchor distT="0" distB="0" distL="114300" distR="114300" simplePos="0" relativeHeight="251961856" behindDoc="1" locked="0" layoutInCell="1" allowOverlap="1" wp14:anchorId="5B150C34" wp14:editId="36D66680">
            <wp:simplePos x="0" y="0"/>
            <wp:positionH relativeFrom="column">
              <wp:posOffset>342900</wp:posOffset>
            </wp:positionH>
            <wp:positionV relativeFrom="paragraph">
              <wp:posOffset>0</wp:posOffset>
            </wp:positionV>
            <wp:extent cx="4800600" cy="5090081"/>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00600" cy="50900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27BD" w14:textId="23A3DF05" w:rsidR="00283AF9" w:rsidRPr="00546FBC" w:rsidRDefault="00283AF9" w:rsidP="00C24D39">
      <w:pPr>
        <w:rPr>
          <w:rFonts w:cs="Times New Roman"/>
          <w:szCs w:val="24"/>
          <w:lang w:eastAsia="en-PH"/>
        </w:rPr>
      </w:pPr>
    </w:p>
    <w:p w14:paraId="0087337D" w14:textId="5DCEFCED" w:rsidR="00283AF9" w:rsidRPr="00546FBC" w:rsidRDefault="00283AF9" w:rsidP="00C24D39">
      <w:pPr>
        <w:rPr>
          <w:rFonts w:cs="Times New Roman"/>
          <w:szCs w:val="24"/>
          <w:lang w:eastAsia="en-PH"/>
        </w:rPr>
      </w:pPr>
    </w:p>
    <w:p w14:paraId="68CA0AFB" w14:textId="2A14204B" w:rsidR="00283AF9" w:rsidRPr="00546FBC" w:rsidRDefault="00283AF9" w:rsidP="00C24D39">
      <w:pPr>
        <w:rPr>
          <w:rFonts w:cs="Times New Roman"/>
          <w:szCs w:val="24"/>
          <w:lang w:eastAsia="en-PH"/>
        </w:rPr>
      </w:pPr>
    </w:p>
    <w:p w14:paraId="6127A04E" w14:textId="483DBFFB" w:rsidR="00283AF9" w:rsidRPr="00546FBC" w:rsidRDefault="00283AF9" w:rsidP="00C24D39">
      <w:pPr>
        <w:rPr>
          <w:rFonts w:cs="Times New Roman"/>
          <w:szCs w:val="24"/>
          <w:lang w:eastAsia="en-PH"/>
        </w:rPr>
      </w:pPr>
    </w:p>
    <w:p w14:paraId="03FACC64" w14:textId="477FC164" w:rsidR="00283AF9" w:rsidRPr="00546FBC" w:rsidRDefault="00283AF9" w:rsidP="00C24D39">
      <w:pPr>
        <w:rPr>
          <w:rFonts w:cs="Times New Roman"/>
          <w:szCs w:val="24"/>
          <w:lang w:eastAsia="en-PH"/>
        </w:rPr>
      </w:pPr>
    </w:p>
    <w:p w14:paraId="0B2AE17D" w14:textId="071928D1" w:rsidR="00283AF9" w:rsidRPr="00546FBC" w:rsidRDefault="00283AF9" w:rsidP="00C24D39">
      <w:pPr>
        <w:rPr>
          <w:rFonts w:cs="Times New Roman"/>
          <w:szCs w:val="24"/>
          <w:lang w:eastAsia="en-PH"/>
        </w:rPr>
      </w:pPr>
    </w:p>
    <w:p w14:paraId="6B3F9A70" w14:textId="0214A397" w:rsidR="00283AF9" w:rsidRPr="00546FBC" w:rsidRDefault="00283AF9" w:rsidP="00C24D39">
      <w:pPr>
        <w:rPr>
          <w:rFonts w:cs="Times New Roman"/>
          <w:szCs w:val="24"/>
          <w:lang w:eastAsia="en-PH"/>
        </w:rPr>
      </w:pPr>
    </w:p>
    <w:p w14:paraId="6CD496B8" w14:textId="32A6F9E6" w:rsidR="00283AF9" w:rsidRPr="00546FBC" w:rsidRDefault="00283AF9" w:rsidP="00C24D39">
      <w:pPr>
        <w:rPr>
          <w:rFonts w:cs="Times New Roman"/>
          <w:szCs w:val="24"/>
          <w:lang w:eastAsia="en-PH"/>
        </w:rPr>
      </w:pPr>
    </w:p>
    <w:p w14:paraId="4ACDAA12" w14:textId="4F02533F" w:rsidR="00283AF9" w:rsidRPr="00546FBC" w:rsidRDefault="00283AF9" w:rsidP="00C24D39">
      <w:pPr>
        <w:rPr>
          <w:rFonts w:cs="Times New Roman"/>
          <w:szCs w:val="24"/>
          <w:lang w:eastAsia="en-PH"/>
        </w:rPr>
      </w:pPr>
    </w:p>
    <w:p w14:paraId="27408881" w14:textId="71C196ED" w:rsidR="00283AF9" w:rsidRPr="00546FBC" w:rsidRDefault="00283AF9" w:rsidP="00C24D39">
      <w:pPr>
        <w:rPr>
          <w:rFonts w:cs="Times New Roman"/>
          <w:szCs w:val="24"/>
          <w:lang w:eastAsia="en-PH"/>
        </w:rPr>
      </w:pPr>
    </w:p>
    <w:p w14:paraId="2AC7E8AD" w14:textId="77777777" w:rsidR="00283AF9" w:rsidRPr="00546FBC" w:rsidRDefault="00283AF9" w:rsidP="00C24D39">
      <w:pPr>
        <w:rPr>
          <w:rFonts w:cs="Times New Roman"/>
          <w:szCs w:val="24"/>
          <w:lang w:eastAsia="en-PH"/>
        </w:rPr>
      </w:pPr>
    </w:p>
    <w:p w14:paraId="733BDF4B" w14:textId="5AF238E1" w:rsidR="00E571CC" w:rsidRPr="00546FBC" w:rsidRDefault="00E571CC" w:rsidP="00C24D39">
      <w:pPr>
        <w:rPr>
          <w:rFonts w:cs="Times New Roman"/>
          <w:szCs w:val="24"/>
          <w:lang w:eastAsia="en-PH"/>
        </w:rPr>
      </w:pPr>
    </w:p>
    <w:p w14:paraId="197CFAAA" w14:textId="6AA906F3" w:rsidR="00E571CC" w:rsidRPr="00546FBC" w:rsidRDefault="00E571CC" w:rsidP="00C24D39">
      <w:pPr>
        <w:rPr>
          <w:rFonts w:cs="Times New Roman"/>
          <w:szCs w:val="24"/>
          <w:lang w:eastAsia="en-PH"/>
        </w:rPr>
      </w:pPr>
    </w:p>
    <w:p w14:paraId="717C8525" w14:textId="4B8CD10A" w:rsidR="00E571CC" w:rsidRPr="00546FBC" w:rsidRDefault="00E571CC" w:rsidP="00C24D39">
      <w:pPr>
        <w:rPr>
          <w:rFonts w:cs="Times New Roman"/>
          <w:szCs w:val="24"/>
          <w:lang w:eastAsia="en-PH"/>
        </w:rPr>
      </w:pPr>
    </w:p>
    <w:p w14:paraId="743C5022" w14:textId="6ED776F9" w:rsidR="005A166A" w:rsidRPr="00546FBC" w:rsidRDefault="005A166A" w:rsidP="00C24D39">
      <w:pPr>
        <w:rPr>
          <w:rFonts w:cs="Times New Roman"/>
          <w:szCs w:val="24"/>
          <w:lang w:eastAsia="en-PH"/>
        </w:rPr>
      </w:pPr>
    </w:p>
    <w:p w14:paraId="5AFC1628" w14:textId="13EAE55C" w:rsidR="005A166A" w:rsidRPr="00546FBC" w:rsidRDefault="005A166A" w:rsidP="00C24D39">
      <w:pPr>
        <w:rPr>
          <w:rFonts w:cs="Times New Roman"/>
          <w:szCs w:val="24"/>
          <w:lang w:eastAsia="en-PH"/>
        </w:rPr>
      </w:pPr>
    </w:p>
    <w:p w14:paraId="356DB252" w14:textId="4C5EBA99" w:rsidR="005A166A" w:rsidRPr="00546FBC" w:rsidRDefault="005A166A" w:rsidP="00C24D39">
      <w:pPr>
        <w:rPr>
          <w:rFonts w:cs="Times New Roman"/>
          <w:szCs w:val="24"/>
          <w:lang w:eastAsia="en-PH"/>
        </w:rPr>
      </w:pPr>
    </w:p>
    <w:p w14:paraId="69294C02" w14:textId="7055CD0E" w:rsidR="005A166A" w:rsidRPr="00546FBC" w:rsidRDefault="005A166A" w:rsidP="00C24D39">
      <w:pPr>
        <w:rPr>
          <w:rFonts w:cs="Times New Roman"/>
          <w:szCs w:val="24"/>
          <w:lang w:eastAsia="en-PH"/>
        </w:rPr>
      </w:pPr>
    </w:p>
    <w:p w14:paraId="26A8743E" w14:textId="27804691" w:rsidR="005A166A" w:rsidRPr="00546FBC" w:rsidRDefault="005A166A" w:rsidP="00C24D39">
      <w:pPr>
        <w:rPr>
          <w:rFonts w:cs="Times New Roman"/>
          <w:szCs w:val="24"/>
          <w:lang w:eastAsia="en-PH"/>
        </w:rPr>
      </w:pPr>
    </w:p>
    <w:p w14:paraId="7F1FEC8F" w14:textId="06C31985" w:rsidR="005A166A" w:rsidRPr="00546FBC" w:rsidRDefault="005A166A" w:rsidP="00C24D39">
      <w:pPr>
        <w:rPr>
          <w:rFonts w:cs="Times New Roman"/>
          <w:szCs w:val="24"/>
          <w:lang w:eastAsia="en-PH"/>
        </w:rPr>
      </w:pPr>
    </w:p>
    <w:p w14:paraId="05B6C8A1" w14:textId="503B7CA3" w:rsidR="005A166A" w:rsidRPr="00546FBC" w:rsidRDefault="005A166A" w:rsidP="00C24D39">
      <w:pPr>
        <w:rPr>
          <w:rFonts w:cs="Times New Roman"/>
          <w:szCs w:val="24"/>
          <w:lang w:eastAsia="en-PH"/>
        </w:rPr>
      </w:pPr>
    </w:p>
    <w:p w14:paraId="1529633E" w14:textId="6FD0F5D2" w:rsidR="005A166A" w:rsidRPr="00546FBC" w:rsidRDefault="005A166A" w:rsidP="00C24D39">
      <w:pPr>
        <w:rPr>
          <w:rFonts w:cs="Times New Roman"/>
          <w:szCs w:val="24"/>
          <w:lang w:eastAsia="en-PH"/>
        </w:rPr>
      </w:pPr>
    </w:p>
    <w:p w14:paraId="3E737140" w14:textId="6DCC76BE" w:rsidR="005A166A" w:rsidRPr="00546FBC" w:rsidRDefault="005A166A" w:rsidP="00C24D39">
      <w:pPr>
        <w:rPr>
          <w:rFonts w:cs="Times New Roman"/>
          <w:szCs w:val="24"/>
          <w:lang w:eastAsia="en-PH"/>
        </w:rPr>
      </w:pPr>
    </w:p>
    <w:p w14:paraId="57F456B3" w14:textId="53AEFEA6" w:rsidR="005A166A" w:rsidRPr="00546FBC" w:rsidRDefault="005A166A" w:rsidP="00C24D39">
      <w:pPr>
        <w:rPr>
          <w:rFonts w:cs="Times New Roman"/>
          <w:szCs w:val="24"/>
          <w:lang w:eastAsia="en-PH"/>
        </w:rPr>
      </w:pPr>
    </w:p>
    <w:p w14:paraId="7B6BF62D" w14:textId="6EC69AEF" w:rsidR="005A166A" w:rsidRPr="00546FBC" w:rsidRDefault="005A166A" w:rsidP="00C24D39">
      <w:pPr>
        <w:rPr>
          <w:rFonts w:cs="Times New Roman"/>
          <w:szCs w:val="24"/>
          <w:lang w:eastAsia="en-PH"/>
        </w:rPr>
      </w:pPr>
    </w:p>
    <w:p w14:paraId="5432BD42" w14:textId="39935F53" w:rsidR="005A166A" w:rsidRPr="00546FBC" w:rsidRDefault="005A166A" w:rsidP="00C24D39">
      <w:pPr>
        <w:rPr>
          <w:rFonts w:cs="Times New Roman"/>
          <w:szCs w:val="24"/>
          <w:lang w:eastAsia="en-PH"/>
        </w:rPr>
      </w:pPr>
    </w:p>
    <w:p w14:paraId="65BCBE87" w14:textId="77777777" w:rsidR="005A166A" w:rsidRPr="00546FBC" w:rsidRDefault="005A166A" w:rsidP="00C24D39">
      <w:pPr>
        <w:rPr>
          <w:rFonts w:cs="Times New Roman"/>
          <w:szCs w:val="24"/>
          <w:lang w:eastAsia="en-PH"/>
        </w:rPr>
      </w:pPr>
    </w:p>
    <w:p w14:paraId="03C1F78C" w14:textId="4342594D" w:rsidR="005A166A" w:rsidRPr="00546FBC" w:rsidRDefault="005A166A" w:rsidP="00C24D39">
      <w:pPr>
        <w:rPr>
          <w:rFonts w:cs="Times New Roman"/>
          <w:szCs w:val="24"/>
          <w:lang w:eastAsia="en-PH"/>
        </w:rPr>
      </w:pPr>
    </w:p>
    <w:p w14:paraId="6368B597" w14:textId="77777777" w:rsidR="005A166A" w:rsidRPr="00546FBC" w:rsidRDefault="005A166A" w:rsidP="00C24D39">
      <w:pPr>
        <w:rPr>
          <w:rFonts w:cs="Times New Roman"/>
          <w:szCs w:val="24"/>
          <w:lang w:eastAsia="en-PH"/>
        </w:rPr>
      </w:pPr>
    </w:p>
    <w:p w14:paraId="33D5356E" w14:textId="4EBE75D9" w:rsidR="005A166A" w:rsidRPr="00546FBC" w:rsidRDefault="005A166A" w:rsidP="005A166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60</w:t>
      </w:r>
      <w:r w:rsidRPr="00546FBC">
        <w:rPr>
          <w:rFonts w:cs="Times New Roman"/>
          <w:bCs/>
          <w:szCs w:val="24"/>
          <w:lang w:eastAsia="en-PH"/>
        </w:rPr>
        <w:t>: Activity Diagram of Search and Update Inventory of Inventory Management Module Use Case</w:t>
      </w:r>
    </w:p>
    <w:p w14:paraId="713BD335" w14:textId="1F228F3E" w:rsidR="005A166A" w:rsidRPr="00546FBC" w:rsidRDefault="005A166A" w:rsidP="005A166A">
      <w:pPr>
        <w:spacing w:after="160" w:line="259" w:lineRule="auto"/>
        <w:rPr>
          <w:rFonts w:cs="Times New Roman"/>
          <w:bCs/>
          <w:szCs w:val="24"/>
          <w:lang w:eastAsia="en-PH"/>
        </w:rPr>
      </w:pPr>
    </w:p>
    <w:p w14:paraId="0BDE0216" w14:textId="5F02C12F" w:rsidR="005A166A" w:rsidRPr="00546FBC" w:rsidRDefault="005A166A" w:rsidP="005A166A">
      <w:pPr>
        <w:spacing w:after="160" w:line="259" w:lineRule="auto"/>
        <w:rPr>
          <w:rFonts w:cs="Times New Roman"/>
          <w:bCs/>
          <w:szCs w:val="24"/>
          <w:lang w:eastAsia="en-PH"/>
        </w:rPr>
      </w:pPr>
    </w:p>
    <w:p w14:paraId="07BA14F3" w14:textId="08C25ED6" w:rsidR="005A166A" w:rsidRPr="00546FBC" w:rsidRDefault="005A166A" w:rsidP="005A166A">
      <w:pPr>
        <w:spacing w:after="160" w:line="259" w:lineRule="auto"/>
        <w:rPr>
          <w:rFonts w:cs="Times New Roman"/>
          <w:bCs/>
          <w:szCs w:val="24"/>
          <w:lang w:eastAsia="en-PH"/>
        </w:rPr>
      </w:pPr>
    </w:p>
    <w:p w14:paraId="23BCDFD5" w14:textId="1FE3A8AD" w:rsidR="005A166A" w:rsidRPr="00546FBC" w:rsidRDefault="005A166A" w:rsidP="005A166A">
      <w:pPr>
        <w:spacing w:after="160" w:line="259" w:lineRule="auto"/>
        <w:rPr>
          <w:rFonts w:cs="Times New Roman"/>
          <w:bCs/>
          <w:szCs w:val="24"/>
          <w:lang w:eastAsia="en-PH"/>
        </w:rPr>
      </w:pPr>
    </w:p>
    <w:p w14:paraId="7BCAB475" w14:textId="2A79F4E0" w:rsidR="005A166A" w:rsidRPr="00546FBC" w:rsidRDefault="005A166A" w:rsidP="005A166A">
      <w:pPr>
        <w:spacing w:after="160" w:line="259" w:lineRule="auto"/>
        <w:rPr>
          <w:rFonts w:cs="Times New Roman"/>
          <w:bCs/>
          <w:szCs w:val="24"/>
          <w:lang w:eastAsia="en-PH"/>
        </w:rPr>
      </w:pPr>
    </w:p>
    <w:p w14:paraId="23B3FF55" w14:textId="4B571E12" w:rsidR="005A166A" w:rsidRPr="00546FBC" w:rsidRDefault="005A166A" w:rsidP="005A166A">
      <w:pPr>
        <w:spacing w:after="160" w:line="259" w:lineRule="auto"/>
        <w:rPr>
          <w:rFonts w:cs="Times New Roman"/>
          <w:bCs/>
          <w:szCs w:val="24"/>
          <w:lang w:eastAsia="en-PH"/>
        </w:rPr>
      </w:pPr>
    </w:p>
    <w:p w14:paraId="6829693C" w14:textId="17B714B1" w:rsidR="005A166A" w:rsidRPr="00546FBC" w:rsidRDefault="005A166A" w:rsidP="005A166A">
      <w:pPr>
        <w:spacing w:after="160" w:line="259" w:lineRule="auto"/>
        <w:rPr>
          <w:rFonts w:cs="Times New Roman"/>
          <w:bCs/>
          <w:szCs w:val="24"/>
          <w:lang w:eastAsia="en-PH"/>
        </w:rPr>
      </w:pPr>
    </w:p>
    <w:p w14:paraId="65A1815F" w14:textId="7FED06C1" w:rsidR="005A166A" w:rsidRPr="00546FBC" w:rsidRDefault="005A166A" w:rsidP="005A166A">
      <w:pPr>
        <w:spacing w:after="160" w:line="259" w:lineRule="auto"/>
        <w:rPr>
          <w:rFonts w:cs="Times New Roman"/>
          <w:bCs/>
          <w:szCs w:val="24"/>
          <w:lang w:eastAsia="en-PH"/>
        </w:rPr>
      </w:pPr>
    </w:p>
    <w:p w14:paraId="432913DF" w14:textId="4E5650FA" w:rsidR="005A166A" w:rsidRPr="00546FBC" w:rsidRDefault="00FD2E0F" w:rsidP="005A166A">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62880" behindDoc="1" locked="0" layoutInCell="1" allowOverlap="1" wp14:anchorId="33B1A030" wp14:editId="5A27052E">
            <wp:simplePos x="0" y="0"/>
            <wp:positionH relativeFrom="column">
              <wp:posOffset>458470</wp:posOffset>
            </wp:positionH>
            <wp:positionV relativeFrom="paragraph">
              <wp:posOffset>0</wp:posOffset>
            </wp:positionV>
            <wp:extent cx="4624003" cy="4902835"/>
            <wp:effectExtent l="0" t="0" r="0" b="0"/>
            <wp:wrapNone/>
            <wp:docPr id="89" name="Picture 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24003" cy="4902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5250C0" w14:textId="3D74F6AF" w:rsidR="005A166A" w:rsidRPr="00546FBC" w:rsidRDefault="005A166A" w:rsidP="005A166A">
      <w:pPr>
        <w:spacing w:after="160" w:line="259" w:lineRule="auto"/>
        <w:rPr>
          <w:rFonts w:cs="Times New Roman"/>
          <w:bCs/>
          <w:szCs w:val="24"/>
          <w:lang w:eastAsia="en-PH"/>
        </w:rPr>
      </w:pPr>
    </w:p>
    <w:p w14:paraId="75095CA7" w14:textId="606D62D5" w:rsidR="00E571CC" w:rsidRPr="00546FBC" w:rsidRDefault="00E571CC" w:rsidP="00C24D39">
      <w:pPr>
        <w:rPr>
          <w:rFonts w:cs="Times New Roman"/>
          <w:szCs w:val="24"/>
          <w:lang w:eastAsia="en-PH"/>
        </w:rPr>
      </w:pPr>
    </w:p>
    <w:p w14:paraId="5F756150" w14:textId="450E21C0" w:rsidR="00FD2E0F" w:rsidRPr="00546FBC" w:rsidRDefault="00FD2E0F" w:rsidP="00C24D39">
      <w:pPr>
        <w:rPr>
          <w:rFonts w:cs="Times New Roman"/>
          <w:szCs w:val="24"/>
          <w:lang w:eastAsia="en-PH"/>
        </w:rPr>
      </w:pPr>
    </w:p>
    <w:p w14:paraId="4A318D3A" w14:textId="6A03D909" w:rsidR="00FD2E0F" w:rsidRPr="00546FBC" w:rsidRDefault="00FD2E0F" w:rsidP="00C24D39">
      <w:pPr>
        <w:rPr>
          <w:rFonts w:cs="Times New Roman"/>
          <w:szCs w:val="24"/>
          <w:lang w:eastAsia="en-PH"/>
        </w:rPr>
      </w:pPr>
    </w:p>
    <w:p w14:paraId="30AA2ED9" w14:textId="0BD408FC" w:rsidR="00FD2E0F" w:rsidRPr="00546FBC" w:rsidRDefault="00FD2E0F" w:rsidP="00C24D39">
      <w:pPr>
        <w:rPr>
          <w:rFonts w:cs="Times New Roman"/>
          <w:szCs w:val="24"/>
          <w:lang w:eastAsia="en-PH"/>
        </w:rPr>
      </w:pPr>
    </w:p>
    <w:p w14:paraId="60697054" w14:textId="48073CFA" w:rsidR="00FD2E0F" w:rsidRPr="00546FBC" w:rsidRDefault="00FD2E0F" w:rsidP="00C24D39">
      <w:pPr>
        <w:rPr>
          <w:rFonts w:cs="Times New Roman"/>
          <w:szCs w:val="24"/>
          <w:lang w:eastAsia="en-PH"/>
        </w:rPr>
      </w:pPr>
    </w:p>
    <w:p w14:paraId="58BB2354" w14:textId="1E47258F" w:rsidR="00FD2E0F" w:rsidRPr="00546FBC" w:rsidRDefault="00FD2E0F" w:rsidP="00C24D39">
      <w:pPr>
        <w:rPr>
          <w:rFonts w:cs="Times New Roman"/>
          <w:szCs w:val="24"/>
          <w:lang w:eastAsia="en-PH"/>
        </w:rPr>
      </w:pPr>
    </w:p>
    <w:p w14:paraId="2A78A2D6" w14:textId="710BB4F2" w:rsidR="00FD2E0F" w:rsidRPr="00546FBC" w:rsidRDefault="00FD2E0F" w:rsidP="00C24D39">
      <w:pPr>
        <w:rPr>
          <w:rFonts w:cs="Times New Roman"/>
          <w:szCs w:val="24"/>
          <w:lang w:eastAsia="en-PH"/>
        </w:rPr>
      </w:pPr>
    </w:p>
    <w:p w14:paraId="69299382" w14:textId="7B0CDC22" w:rsidR="00FD2E0F" w:rsidRPr="00546FBC" w:rsidRDefault="00FD2E0F" w:rsidP="00C24D39">
      <w:pPr>
        <w:rPr>
          <w:rFonts w:cs="Times New Roman"/>
          <w:szCs w:val="24"/>
          <w:lang w:eastAsia="en-PH"/>
        </w:rPr>
      </w:pPr>
    </w:p>
    <w:p w14:paraId="3765F27F" w14:textId="5D14CC93" w:rsidR="00FD2E0F" w:rsidRPr="00546FBC" w:rsidRDefault="00FD2E0F" w:rsidP="00C24D39">
      <w:pPr>
        <w:rPr>
          <w:rFonts w:cs="Times New Roman"/>
          <w:szCs w:val="24"/>
          <w:lang w:eastAsia="en-PH"/>
        </w:rPr>
      </w:pPr>
    </w:p>
    <w:p w14:paraId="01F90676" w14:textId="4979954A" w:rsidR="00FD2E0F" w:rsidRPr="00546FBC" w:rsidRDefault="00FD2E0F" w:rsidP="00C24D39">
      <w:pPr>
        <w:rPr>
          <w:rFonts w:cs="Times New Roman"/>
          <w:szCs w:val="24"/>
          <w:lang w:eastAsia="en-PH"/>
        </w:rPr>
      </w:pPr>
    </w:p>
    <w:p w14:paraId="5861091B" w14:textId="1DA73DC2" w:rsidR="00FD2E0F" w:rsidRPr="00546FBC" w:rsidRDefault="00FD2E0F" w:rsidP="00C24D39">
      <w:pPr>
        <w:rPr>
          <w:rFonts w:cs="Times New Roman"/>
          <w:szCs w:val="24"/>
          <w:lang w:eastAsia="en-PH"/>
        </w:rPr>
      </w:pPr>
    </w:p>
    <w:p w14:paraId="33F8F300" w14:textId="708F1154" w:rsidR="00FD2E0F" w:rsidRPr="00546FBC" w:rsidRDefault="00FD2E0F" w:rsidP="00C24D39">
      <w:pPr>
        <w:rPr>
          <w:rFonts w:cs="Times New Roman"/>
          <w:szCs w:val="24"/>
          <w:lang w:eastAsia="en-PH"/>
        </w:rPr>
      </w:pPr>
    </w:p>
    <w:p w14:paraId="3B98A48C" w14:textId="69ED7163" w:rsidR="00FD2E0F" w:rsidRPr="00546FBC" w:rsidRDefault="00FD2E0F" w:rsidP="00C24D39">
      <w:pPr>
        <w:rPr>
          <w:rFonts w:cs="Times New Roman"/>
          <w:szCs w:val="24"/>
          <w:lang w:eastAsia="en-PH"/>
        </w:rPr>
      </w:pPr>
    </w:p>
    <w:p w14:paraId="5523DDB2" w14:textId="5BFCE3BB" w:rsidR="00FD2E0F" w:rsidRPr="00546FBC" w:rsidRDefault="00FD2E0F" w:rsidP="00C24D39">
      <w:pPr>
        <w:rPr>
          <w:rFonts w:cs="Times New Roman"/>
          <w:szCs w:val="24"/>
          <w:lang w:eastAsia="en-PH"/>
        </w:rPr>
      </w:pPr>
    </w:p>
    <w:p w14:paraId="0FB9769F" w14:textId="590864A3" w:rsidR="00FD2E0F" w:rsidRPr="00546FBC" w:rsidRDefault="00FD2E0F" w:rsidP="00C24D39">
      <w:pPr>
        <w:rPr>
          <w:rFonts w:cs="Times New Roman"/>
          <w:szCs w:val="24"/>
          <w:lang w:eastAsia="en-PH"/>
        </w:rPr>
      </w:pPr>
    </w:p>
    <w:p w14:paraId="3209A7DE" w14:textId="3779C3A5" w:rsidR="00FD2E0F" w:rsidRPr="00546FBC" w:rsidRDefault="00FD2E0F" w:rsidP="00C24D39">
      <w:pPr>
        <w:rPr>
          <w:rFonts w:cs="Times New Roman"/>
          <w:szCs w:val="24"/>
          <w:lang w:eastAsia="en-PH"/>
        </w:rPr>
      </w:pPr>
    </w:p>
    <w:p w14:paraId="55535C2B" w14:textId="7A03C58B" w:rsidR="00FD2E0F" w:rsidRPr="00546FBC" w:rsidRDefault="00FD2E0F" w:rsidP="00C24D39">
      <w:pPr>
        <w:rPr>
          <w:rFonts w:cs="Times New Roman"/>
          <w:szCs w:val="24"/>
          <w:lang w:eastAsia="en-PH"/>
        </w:rPr>
      </w:pPr>
    </w:p>
    <w:p w14:paraId="7DBE6339" w14:textId="0BF17A1F" w:rsidR="00FD2E0F" w:rsidRPr="00546FBC" w:rsidRDefault="00FD2E0F" w:rsidP="00C24D39">
      <w:pPr>
        <w:rPr>
          <w:rFonts w:cs="Times New Roman"/>
          <w:szCs w:val="24"/>
          <w:lang w:eastAsia="en-PH"/>
        </w:rPr>
      </w:pPr>
    </w:p>
    <w:p w14:paraId="49E6A6D7" w14:textId="309B6D0F" w:rsidR="00FD2E0F" w:rsidRPr="00546FBC" w:rsidRDefault="00FD2E0F" w:rsidP="00C24D39">
      <w:pPr>
        <w:rPr>
          <w:rFonts w:cs="Times New Roman"/>
          <w:szCs w:val="24"/>
          <w:lang w:eastAsia="en-PH"/>
        </w:rPr>
      </w:pPr>
    </w:p>
    <w:p w14:paraId="55B3A1F4" w14:textId="6758EEBF" w:rsidR="00FD2E0F" w:rsidRPr="00546FBC" w:rsidRDefault="00FD2E0F" w:rsidP="00C24D39">
      <w:pPr>
        <w:rPr>
          <w:rFonts w:cs="Times New Roman"/>
          <w:szCs w:val="24"/>
          <w:lang w:eastAsia="en-PH"/>
        </w:rPr>
      </w:pPr>
    </w:p>
    <w:p w14:paraId="59CBFECF" w14:textId="01FB3AD9" w:rsidR="00FD2E0F" w:rsidRPr="00546FBC" w:rsidRDefault="00FD2E0F" w:rsidP="00C24D39">
      <w:pPr>
        <w:rPr>
          <w:rFonts w:cs="Times New Roman"/>
          <w:szCs w:val="24"/>
          <w:lang w:eastAsia="en-PH"/>
        </w:rPr>
      </w:pPr>
    </w:p>
    <w:p w14:paraId="1E0D3CAC" w14:textId="7CDD61E8" w:rsidR="00FD2E0F" w:rsidRPr="00546FBC" w:rsidRDefault="00FD2E0F" w:rsidP="00C24D39">
      <w:pPr>
        <w:rPr>
          <w:rFonts w:cs="Times New Roman"/>
          <w:szCs w:val="24"/>
          <w:lang w:eastAsia="en-PH"/>
        </w:rPr>
      </w:pPr>
    </w:p>
    <w:p w14:paraId="540206CD" w14:textId="6CCBDAAF" w:rsidR="00FD2E0F" w:rsidRPr="00546FBC" w:rsidRDefault="00FD2E0F" w:rsidP="00C24D39">
      <w:pPr>
        <w:rPr>
          <w:rFonts w:cs="Times New Roman"/>
          <w:szCs w:val="24"/>
          <w:lang w:eastAsia="en-PH"/>
        </w:rPr>
      </w:pPr>
    </w:p>
    <w:p w14:paraId="63916136" w14:textId="5B4B3559" w:rsidR="00FD2E0F" w:rsidRPr="00546FBC" w:rsidRDefault="00FD2E0F" w:rsidP="00C24D39">
      <w:pPr>
        <w:rPr>
          <w:rFonts w:cs="Times New Roman"/>
          <w:szCs w:val="24"/>
          <w:lang w:eastAsia="en-PH"/>
        </w:rPr>
      </w:pPr>
    </w:p>
    <w:p w14:paraId="6F4A8446" w14:textId="18C175AE" w:rsidR="00FD2E0F" w:rsidRPr="00546FBC" w:rsidRDefault="00FD2E0F" w:rsidP="00C24D39">
      <w:pPr>
        <w:rPr>
          <w:rFonts w:cs="Times New Roman"/>
          <w:szCs w:val="24"/>
          <w:lang w:eastAsia="en-PH"/>
        </w:rPr>
      </w:pPr>
    </w:p>
    <w:p w14:paraId="50CC5E9D" w14:textId="4B569509" w:rsidR="00FD2E0F" w:rsidRPr="00546FBC" w:rsidRDefault="00FD2E0F" w:rsidP="00C24D39">
      <w:pPr>
        <w:rPr>
          <w:rFonts w:cs="Times New Roman"/>
          <w:szCs w:val="24"/>
          <w:lang w:eastAsia="en-PH"/>
        </w:rPr>
      </w:pPr>
    </w:p>
    <w:p w14:paraId="05A5BF64" w14:textId="6AE43597" w:rsidR="00FD2E0F" w:rsidRPr="00546FBC" w:rsidRDefault="00FD2E0F" w:rsidP="00FD2E0F">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61</w:t>
      </w:r>
      <w:r w:rsidRPr="00546FBC">
        <w:rPr>
          <w:rFonts w:cs="Times New Roman"/>
          <w:bCs/>
          <w:szCs w:val="24"/>
          <w:lang w:eastAsia="en-PH"/>
        </w:rPr>
        <w:t>: Activity Diagram of Search and Remove Inventory of Inventory Management Module Use Case</w:t>
      </w:r>
    </w:p>
    <w:p w14:paraId="53A0589A" w14:textId="49740015" w:rsidR="00FD2E0F" w:rsidRPr="00546FBC" w:rsidRDefault="00FD2E0F" w:rsidP="00C24D39">
      <w:pPr>
        <w:rPr>
          <w:rFonts w:cs="Times New Roman"/>
          <w:szCs w:val="24"/>
          <w:lang w:eastAsia="en-PH"/>
        </w:rPr>
      </w:pPr>
    </w:p>
    <w:p w14:paraId="0234144D" w14:textId="22FB8C51" w:rsidR="00FD2E0F" w:rsidRPr="00546FBC" w:rsidRDefault="00FD2E0F" w:rsidP="00C24D39">
      <w:pPr>
        <w:rPr>
          <w:rFonts w:cs="Times New Roman"/>
          <w:szCs w:val="24"/>
          <w:lang w:eastAsia="en-PH"/>
        </w:rPr>
      </w:pPr>
    </w:p>
    <w:p w14:paraId="2742B7B3" w14:textId="01F696B4" w:rsidR="00FD2E0F" w:rsidRPr="00546FBC" w:rsidRDefault="00FD2E0F" w:rsidP="00C24D39">
      <w:pPr>
        <w:rPr>
          <w:rFonts w:cs="Times New Roman"/>
          <w:szCs w:val="24"/>
          <w:lang w:eastAsia="en-PH"/>
        </w:rPr>
      </w:pPr>
    </w:p>
    <w:p w14:paraId="6C001D87" w14:textId="5B79AF57" w:rsidR="00A11CC9" w:rsidRPr="00546FBC" w:rsidRDefault="00A11CC9" w:rsidP="00C24D39">
      <w:pPr>
        <w:rPr>
          <w:rFonts w:cs="Times New Roman"/>
          <w:szCs w:val="24"/>
          <w:lang w:eastAsia="en-PH"/>
        </w:rPr>
      </w:pPr>
    </w:p>
    <w:p w14:paraId="664891B7" w14:textId="090B1604" w:rsidR="00A11CC9" w:rsidRPr="00546FBC" w:rsidRDefault="00A11CC9" w:rsidP="00C24D39">
      <w:pPr>
        <w:rPr>
          <w:rFonts w:cs="Times New Roman"/>
          <w:szCs w:val="24"/>
          <w:lang w:eastAsia="en-PH"/>
        </w:rPr>
      </w:pPr>
    </w:p>
    <w:p w14:paraId="09584696" w14:textId="1A98A5A3" w:rsidR="00A11CC9" w:rsidRPr="00546FBC" w:rsidRDefault="00A11CC9" w:rsidP="00C24D39">
      <w:pPr>
        <w:rPr>
          <w:rFonts w:cs="Times New Roman"/>
          <w:szCs w:val="24"/>
          <w:lang w:eastAsia="en-PH"/>
        </w:rPr>
      </w:pPr>
    </w:p>
    <w:p w14:paraId="6D171A15" w14:textId="2A50767D" w:rsidR="00A11CC9" w:rsidRPr="00546FBC" w:rsidRDefault="00A11CC9" w:rsidP="00C24D39">
      <w:pPr>
        <w:rPr>
          <w:rFonts w:cs="Times New Roman"/>
          <w:szCs w:val="24"/>
          <w:lang w:eastAsia="en-PH"/>
        </w:rPr>
      </w:pPr>
    </w:p>
    <w:p w14:paraId="6BDE71C0" w14:textId="4FBEB282" w:rsidR="00A11CC9" w:rsidRPr="00546FBC" w:rsidRDefault="00A11CC9" w:rsidP="00C24D39">
      <w:pPr>
        <w:rPr>
          <w:rFonts w:cs="Times New Roman"/>
          <w:szCs w:val="24"/>
          <w:lang w:eastAsia="en-PH"/>
        </w:rPr>
      </w:pPr>
    </w:p>
    <w:p w14:paraId="61D30475" w14:textId="775EF788" w:rsidR="00A11CC9" w:rsidRPr="00546FBC" w:rsidRDefault="00A11CC9" w:rsidP="00C24D39">
      <w:pPr>
        <w:rPr>
          <w:rFonts w:cs="Times New Roman"/>
          <w:szCs w:val="24"/>
          <w:lang w:eastAsia="en-PH"/>
        </w:rPr>
      </w:pPr>
    </w:p>
    <w:p w14:paraId="114B265A" w14:textId="0B0B0D9C" w:rsidR="00A11CC9" w:rsidRPr="00546FBC" w:rsidRDefault="00A11CC9" w:rsidP="00C24D39">
      <w:pPr>
        <w:rPr>
          <w:rFonts w:cs="Times New Roman"/>
          <w:szCs w:val="24"/>
          <w:lang w:eastAsia="en-PH"/>
        </w:rPr>
      </w:pPr>
    </w:p>
    <w:p w14:paraId="4215D504" w14:textId="5A99CEE5" w:rsidR="00A11CC9" w:rsidRPr="00546FBC" w:rsidRDefault="00A11CC9" w:rsidP="00C24D39">
      <w:pPr>
        <w:rPr>
          <w:rFonts w:cs="Times New Roman"/>
          <w:szCs w:val="24"/>
          <w:lang w:eastAsia="en-PH"/>
        </w:rPr>
      </w:pPr>
    </w:p>
    <w:p w14:paraId="59A31C3A" w14:textId="617ED2A2" w:rsidR="00A11CC9" w:rsidRPr="00546FBC" w:rsidRDefault="00A11CC9" w:rsidP="00C24D39">
      <w:pPr>
        <w:rPr>
          <w:rFonts w:cs="Times New Roman"/>
          <w:szCs w:val="24"/>
          <w:lang w:eastAsia="en-PH"/>
        </w:rPr>
      </w:pPr>
    </w:p>
    <w:p w14:paraId="59636A77" w14:textId="77777777" w:rsidR="00A11CC9" w:rsidRPr="00546FBC" w:rsidRDefault="00A11CC9" w:rsidP="00C24D39">
      <w:pPr>
        <w:rPr>
          <w:rFonts w:cs="Times New Roman"/>
          <w:szCs w:val="24"/>
          <w:lang w:eastAsia="en-PH"/>
        </w:rPr>
      </w:pPr>
    </w:p>
    <w:p w14:paraId="79AD808B" w14:textId="77777777" w:rsidR="00FD2E0F" w:rsidRPr="00546FBC" w:rsidRDefault="00FD2E0F" w:rsidP="00C24D39">
      <w:pPr>
        <w:rPr>
          <w:rFonts w:cs="Times New Roman"/>
          <w:szCs w:val="24"/>
          <w:lang w:eastAsia="en-PH"/>
        </w:rPr>
      </w:pPr>
    </w:p>
    <w:p w14:paraId="02C6907B" w14:textId="368DBCE6" w:rsidR="00892D99" w:rsidRPr="00546FBC" w:rsidRDefault="00892D99" w:rsidP="00892D99">
      <w:pPr>
        <w:spacing w:after="160" w:line="259" w:lineRule="auto"/>
        <w:ind w:firstLine="720"/>
        <w:jc w:val="left"/>
        <w:rPr>
          <w:rFonts w:cs="Times New Roman"/>
          <w:noProof/>
          <w:color w:val="FF0000"/>
          <w:szCs w:val="24"/>
          <w:lang w:eastAsia="en-PH"/>
        </w:rPr>
      </w:pPr>
      <w:r>
        <w:rPr>
          <w:rFonts w:cs="Times New Roman"/>
          <w:bCs/>
          <w:szCs w:val="24"/>
          <w:lang w:eastAsia="en-PH"/>
        </w:rPr>
        <w:lastRenderedPageBreak/>
        <w:t>Stock Card Management</w:t>
      </w:r>
      <w:r w:rsidRPr="00546FBC">
        <w:rPr>
          <w:rFonts w:cs="Times New Roman"/>
          <w:bCs/>
          <w:szCs w:val="24"/>
          <w:lang w:eastAsia="en-PH"/>
        </w:rPr>
        <w:t xml:space="preserve"> Module</w:t>
      </w:r>
    </w:p>
    <w:tbl>
      <w:tblPr>
        <w:tblStyle w:val="TableGrid"/>
        <w:tblW w:w="7938" w:type="dxa"/>
        <w:tblInd w:w="704" w:type="dxa"/>
        <w:tblLook w:val="04A0" w:firstRow="1" w:lastRow="0" w:firstColumn="1" w:lastColumn="0" w:noHBand="0" w:noVBand="1"/>
      </w:tblPr>
      <w:tblGrid>
        <w:gridCol w:w="2322"/>
        <w:gridCol w:w="2948"/>
        <w:gridCol w:w="2668"/>
      </w:tblGrid>
      <w:tr w:rsidR="00892D99" w:rsidRPr="00546FBC" w14:paraId="206F392C" w14:textId="77777777" w:rsidTr="008E2866">
        <w:trPr>
          <w:trHeight w:val="362"/>
        </w:trPr>
        <w:tc>
          <w:tcPr>
            <w:tcW w:w="2322" w:type="dxa"/>
          </w:tcPr>
          <w:p w14:paraId="16A17EE6" w14:textId="77777777" w:rsidR="00892D99" w:rsidRPr="00546FBC" w:rsidRDefault="00892D99" w:rsidP="008E2866">
            <w:pPr>
              <w:spacing w:line="360" w:lineRule="auto"/>
              <w:rPr>
                <w:szCs w:val="24"/>
              </w:rPr>
            </w:pPr>
            <w:r w:rsidRPr="00546FBC">
              <w:rPr>
                <w:szCs w:val="24"/>
              </w:rPr>
              <w:t>Use Case</w:t>
            </w:r>
          </w:p>
        </w:tc>
        <w:tc>
          <w:tcPr>
            <w:tcW w:w="2948" w:type="dxa"/>
          </w:tcPr>
          <w:p w14:paraId="4C8E0A95" w14:textId="77777777" w:rsidR="00892D99" w:rsidRPr="00546FBC" w:rsidRDefault="00892D99" w:rsidP="008E2866">
            <w:pPr>
              <w:spacing w:line="360" w:lineRule="auto"/>
              <w:rPr>
                <w:szCs w:val="24"/>
              </w:rPr>
            </w:pPr>
            <w:r w:rsidRPr="00546FBC">
              <w:rPr>
                <w:szCs w:val="24"/>
              </w:rPr>
              <w:t>Description</w:t>
            </w:r>
          </w:p>
        </w:tc>
        <w:tc>
          <w:tcPr>
            <w:tcW w:w="2668" w:type="dxa"/>
          </w:tcPr>
          <w:p w14:paraId="0038DC7C" w14:textId="77777777" w:rsidR="00892D99" w:rsidRPr="00546FBC" w:rsidRDefault="00892D99" w:rsidP="008E2866">
            <w:pPr>
              <w:spacing w:line="360" w:lineRule="auto"/>
              <w:rPr>
                <w:szCs w:val="24"/>
              </w:rPr>
            </w:pPr>
            <w:r w:rsidRPr="00546FBC">
              <w:t>User/Actor (Roles)</w:t>
            </w:r>
          </w:p>
        </w:tc>
      </w:tr>
      <w:tr w:rsidR="00892D99" w:rsidRPr="00546FBC" w14:paraId="0CC3ADFC" w14:textId="77777777" w:rsidTr="008E2866">
        <w:trPr>
          <w:trHeight w:val="739"/>
        </w:trPr>
        <w:tc>
          <w:tcPr>
            <w:tcW w:w="2322" w:type="dxa"/>
          </w:tcPr>
          <w:p w14:paraId="65F10255" w14:textId="77777777" w:rsidR="00892D99" w:rsidRPr="00546FBC" w:rsidRDefault="00892D99" w:rsidP="008E2866">
            <w:pPr>
              <w:spacing w:line="360" w:lineRule="auto"/>
              <w:jc w:val="both"/>
              <w:rPr>
                <w:b w:val="0"/>
                <w:bCs/>
                <w:szCs w:val="24"/>
              </w:rPr>
            </w:pPr>
            <w:r w:rsidRPr="00546FBC">
              <w:rPr>
                <w:b w:val="0"/>
                <w:bCs/>
                <w:szCs w:val="24"/>
              </w:rPr>
              <w:t xml:space="preserve">Create </w:t>
            </w:r>
            <w:r>
              <w:rPr>
                <w:b w:val="0"/>
                <w:bCs/>
                <w:szCs w:val="24"/>
              </w:rPr>
              <w:t>Stock Card</w:t>
            </w:r>
            <w:r w:rsidRPr="00546FBC">
              <w:rPr>
                <w:b w:val="0"/>
                <w:bCs/>
                <w:szCs w:val="24"/>
              </w:rPr>
              <w:t xml:space="preserve"> </w:t>
            </w:r>
          </w:p>
        </w:tc>
        <w:tc>
          <w:tcPr>
            <w:tcW w:w="2948" w:type="dxa"/>
          </w:tcPr>
          <w:p w14:paraId="69F36BB1" w14:textId="77777777" w:rsidR="00892D99" w:rsidRPr="00546FBC" w:rsidRDefault="00892D99" w:rsidP="008E2866">
            <w:pPr>
              <w:spacing w:line="360" w:lineRule="auto"/>
              <w:jc w:val="both"/>
              <w:rPr>
                <w:b w:val="0"/>
                <w:bCs/>
                <w:szCs w:val="24"/>
              </w:rPr>
            </w:pPr>
            <w:r w:rsidRPr="00546FBC">
              <w:rPr>
                <w:b w:val="0"/>
                <w:bCs/>
                <w:szCs w:val="24"/>
              </w:rPr>
              <w:t xml:space="preserve">The user/actor enters the </w:t>
            </w:r>
            <w:r>
              <w:rPr>
                <w:b w:val="0"/>
                <w:bCs/>
                <w:szCs w:val="24"/>
              </w:rPr>
              <w:t>list of the items in stock card</w:t>
            </w:r>
            <w:r w:rsidRPr="00546FBC">
              <w:rPr>
                <w:b w:val="0"/>
                <w:bCs/>
                <w:szCs w:val="24"/>
              </w:rPr>
              <w:t>.</w:t>
            </w:r>
          </w:p>
        </w:tc>
        <w:tc>
          <w:tcPr>
            <w:tcW w:w="2668" w:type="dxa"/>
          </w:tcPr>
          <w:p w14:paraId="3A7745F5" w14:textId="77777777" w:rsidR="00892D99" w:rsidRPr="00546FBC" w:rsidRDefault="00892D99" w:rsidP="008E2866">
            <w:pPr>
              <w:spacing w:line="360" w:lineRule="auto"/>
              <w:jc w:val="both"/>
              <w:rPr>
                <w:b w:val="0"/>
                <w:bCs/>
                <w:szCs w:val="24"/>
              </w:rPr>
            </w:pPr>
            <w:r w:rsidRPr="00546FBC">
              <w:rPr>
                <w:b w:val="0"/>
                <w:szCs w:val="24"/>
              </w:rPr>
              <w:t>Worker</w:t>
            </w:r>
          </w:p>
        </w:tc>
      </w:tr>
      <w:tr w:rsidR="00892D99" w:rsidRPr="00546FBC" w14:paraId="5AF1A1D1" w14:textId="77777777" w:rsidTr="008E2866">
        <w:trPr>
          <w:trHeight w:val="1101"/>
        </w:trPr>
        <w:tc>
          <w:tcPr>
            <w:tcW w:w="2322" w:type="dxa"/>
          </w:tcPr>
          <w:p w14:paraId="49F65831" w14:textId="77777777" w:rsidR="00892D99" w:rsidRPr="00546FBC" w:rsidRDefault="00892D99" w:rsidP="008E2866">
            <w:pPr>
              <w:spacing w:line="360" w:lineRule="auto"/>
              <w:jc w:val="both"/>
              <w:rPr>
                <w:b w:val="0"/>
                <w:bCs/>
                <w:szCs w:val="24"/>
              </w:rPr>
            </w:pPr>
            <w:r w:rsidRPr="00546FBC">
              <w:rPr>
                <w:b w:val="0"/>
                <w:bCs/>
                <w:szCs w:val="24"/>
              </w:rPr>
              <w:t xml:space="preserve">Search and View </w:t>
            </w:r>
            <w:r>
              <w:rPr>
                <w:b w:val="0"/>
                <w:bCs/>
                <w:szCs w:val="24"/>
              </w:rPr>
              <w:t xml:space="preserve">Stock Card </w:t>
            </w:r>
          </w:p>
        </w:tc>
        <w:tc>
          <w:tcPr>
            <w:tcW w:w="2948" w:type="dxa"/>
          </w:tcPr>
          <w:p w14:paraId="0AA219C2" w14:textId="77777777" w:rsidR="00892D99" w:rsidRPr="00546FBC" w:rsidRDefault="00892D99" w:rsidP="008E2866">
            <w:pPr>
              <w:spacing w:line="360" w:lineRule="auto"/>
              <w:jc w:val="both"/>
              <w:rPr>
                <w:b w:val="0"/>
                <w:bCs/>
                <w:szCs w:val="24"/>
              </w:rPr>
            </w:pPr>
            <w:r w:rsidRPr="00546FBC">
              <w:rPr>
                <w:b w:val="0"/>
                <w:bCs/>
                <w:szCs w:val="24"/>
              </w:rPr>
              <w:t xml:space="preserve">The user/actor searches for specific </w:t>
            </w:r>
            <w:r>
              <w:rPr>
                <w:b w:val="0"/>
                <w:bCs/>
                <w:szCs w:val="24"/>
              </w:rPr>
              <w:t>item</w:t>
            </w:r>
            <w:r w:rsidRPr="00546FBC">
              <w:rPr>
                <w:b w:val="0"/>
                <w:bCs/>
                <w:szCs w:val="24"/>
              </w:rPr>
              <w:t xml:space="preserve"> details and select purchase request to view details.</w:t>
            </w:r>
          </w:p>
        </w:tc>
        <w:tc>
          <w:tcPr>
            <w:tcW w:w="2668" w:type="dxa"/>
          </w:tcPr>
          <w:p w14:paraId="07C2E5AC" w14:textId="77777777" w:rsidR="00892D99" w:rsidRPr="00546FBC" w:rsidRDefault="00892D99" w:rsidP="008E2866">
            <w:pPr>
              <w:spacing w:line="360" w:lineRule="auto"/>
              <w:jc w:val="both"/>
              <w:rPr>
                <w:b w:val="0"/>
                <w:bCs/>
                <w:szCs w:val="24"/>
              </w:rPr>
            </w:pPr>
            <w:r w:rsidRPr="00546FBC">
              <w:rPr>
                <w:b w:val="0"/>
                <w:szCs w:val="24"/>
              </w:rPr>
              <w:t>Worker</w:t>
            </w:r>
          </w:p>
        </w:tc>
      </w:tr>
      <w:tr w:rsidR="00892D99" w:rsidRPr="00546FBC" w14:paraId="5C834F98" w14:textId="77777777" w:rsidTr="008E2866">
        <w:trPr>
          <w:trHeight w:val="739"/>
        </w:trPr>
        <w:tc>
          <w:tcPr>
            <w:tcW w:w="2322" w:type="dxa"/>
          </w:tcPr>
          <w:p w14:paraId="02D9C0D2" w14:textId="77777777" w:rsidR="00892D99" w:rsidRPr="00546FBC" w:rsidRDefault="00892D99" w:rsidP="008E2866">
            <w:pPr>
              <w:spacing w:line="360" w:lineRule="auto"/>
              <w:jc w:val="both"/>
              <w:rPr>
                <w:b w:val="0"/>
                <w:bCs/>
                <w:szCs w:val="24"/>
              </w:rPr>
            </w:pPr>
            <w:r w:rsidRPr="00546FBC">
              <w:rPr>
                <w:b w:val="0"/>
                <w:bCs/>
                <w:szCs w:val="24"/>
              </w:rPr>
              <w:t xml:space="preserve">Search and Update </w:t>
            </w:r>
            <w:r>
              <w:rPr>
                <w:b w:val="0"/>
                <w:bCs/>
                <w:szCs w:val="24"/>
              </w:rPr>
              <w:t>Stock Card</w:t>
            </w:r>
          </w:p>
        </w:tc>
        <w:tc>
          <w:tcPr>
            <w:tcW w:w="2948" w:type="dxa"/>
          </w:tcPr>
          <w:p w14:paraId="76C6EF5C" w14:textId="3E9A4115" w:rsidR="00892D99" w:rsidRPr="00546FBC" w:rsidRDefault="00892D99" w:rsidP="008E2866">
            <w:pPr>
              <w:spacing w:line="360" w:lineRule="auto"/>
              <w:jc w:val="both"/>
              <w:rPr>
                <w:b w:val="0"/>
                <w:bCs/>
                <w:szCs w:val="24"/>
              </w:rPr>
            </w:pPr>
            <w:r w:rsidRPr="00546FBC">
              <w:rPr>
                <w:b w:val="0"/>
                <w:bCs/>
                <w:szCs w:val="24"/>
              </w:rPr>
              <w:t xml:space="preserve">The user/actor searches for specific </w:t>
            </w:r>
            <w:r>
              <w:rPr>
                <w:b w:val="0"/>
                <w:bCs/>
                <w:szCs w:val="24"/>
              </w:rPr>
              <w:t>item</w:t>
            </w:r>
            <w:r w:rsidRPr="00546FBC">
              <w:rPr>
                <w:b w:val="0"/>
                <w:bCs/>
                <w:szCs w:val="24"/>
              </w:rPr>
              <w:t xml:space="preserve"> details and then enters the purchase request details to update. </w:t>
            </w:r>
          </w:p>
        </w:tc>
        <w:tc>
          <w:tcPr>
            <w:tcW w:w="2668" w:type="dxa"/>
          </w:tcPr>
          <w:p w14:paraId="48D989AB" w14:textId="77777777" w:rsidR="00892D99" w:rsidRPr="00546FBC" w:rsidRDefault="00892D99" w:rsidP="008E2866">
            <w:pPr>
              <w:spacing w:line="360" w:lineRule="auto"/>
              <w:contextualSpacing/>
              <w:jc w:val="both"/>
              <w:rPr>
                <w:b w:val="0"/>
                <w:bCs/>
                <w:szCs w:val="24"/>
              </w:rPr>
            </w:pPr>
            <w:r w:rsidRPr="00546FBC">
              <w:rPr>
                <w:b w:val="0"/>
                <w:szCs w:val="24"/>
              </w:rPr>
              <w:t>Worker</w:t>
            </w:r>
          </w:p>
        </w:tc>
      </w:tr>
      <w:tr w:rsidR="00892D99" w:rsidRPr="00546FBC" w14:paraId="1F0A7374" w14:textId="77777777" w:rsidTr="008E2866">
        <w:trPr>
          <w:trHeight w:val="1101"/>
        </w:trPr>
        <w:tc>
          <w:tcPr>
            <w:tcW w:w="2322" w:type="dxa"/>
          </w:tcPr>
          <w:p w14:paraId="34915854" w14:textId="77777777" w:rsidR="00892D99" w:rsidRPr="00546FBC" w:rsidRDefault="00892D99" w:rsidP="008E2866">
            <w:pPr>
              <w:spacing w:line="360" w:lineRule="auto"/>
              <w:jc w:val="both"/>
              <w:rPr>
                <w:b w:val="0"/>
                <w:bCs/>
                <w:szCs w:val="24"/>
              </w:rPr>
            </w:pPr>
            <w:r w:rsidRPr="00546FBC">
              <w:rPr>
                <w:b w:val="0"/>
                <w:bCs/>
                <w:szCs w:val="24"/>
              </w:rPr>
              <w:t xml:space="preserve">Search and Remove </w:t>
            </w:r>
            <w:r>
              <w:rPr>
                <w:b w:val="0"/>
                <w:bCs/>
                <w:szCs w:val="24"/>
              </w:rPr>
              <w:t xml:space="preserve">Stock Card </w:t>
            </w:r>
          </w:p>
        </w:tc>
        <w:tc>
          <w:tcPr>
            <w:tcW w:w="2948" w:type="dxa"/>
          </w:tcPr>
          <w:p w14:paraId="46F66DC0" w14:textId="2131017F" w:rsidR="00892D99" w:rsidRPr="00546FBC" w:rsidRDefault="00892D99" w:rsidP="008E2866">
            <w:pPr>
              <w:spacing w:line="360" w:lineRule="auto"/>
              <w:jc w:val="both"/>
              <w:rPr>
                <w:b w:val="0"/>
                <w:bCs/>
                <w:szCs w:val="24"/>
              </w:rPr>
            </w:pPr>
            <w:r w:rsidRPr="00546FBC">
              <w:rPr>
                <w:b w:val="0"/>
                <w:bCs/>
                <w:szCs w:val="24"/>
              </w:rPr>
              <w:t xml:space="preserve">The user/actor searches </w:t>
            </w:r>
            <w:r>
              <w:rPr>
                <w:b w:val="0"/>
                <w:bCs/>
                <w:szCs w:val="24"/>
              </w:rPr>
              <w:t>for item</w:t>
            </w:r>
            <w:r w:rsidRPr="00546FBC">
              <w:rPr>
                <w:b w:val="0"/>
                <w:bCs/>
                <w:szCs w:val="24"/>
              </w:rPr>
              <w:t xml:space="preserve"> details to remove.</w:t>
            </w:r>
          </w:p>
        </w:tc>
        <w:tc>
          <w:tcPr>
            <w:tcW w:w="2668" w:type="dxa"/>
          </w:tcPr>
          <w:p w14:paraId="76DD336A" w14:textId="77777777" w:rsidR="00892D99" w:rsidRPr="00546FBC" w:rsidRDefault="00892D99" w:rsidP="008E2866">
            <w:pPr>
              <w:spacing w:line="360" w:lineRule="auto"/>
              <w:jc w:val="both"/>
              <w:rPr>
                <w:b w:val="0"/>
                <w:bCs/>
                <w:szCs w:val="24"/>
              </w:rPr>
            </w:pPr>
            <w:r w:rsidRPr="00546FBC">
              <w:rPr>
                <w:b w:val="0"/>
                <w:szCs w:val="24"/>
              </w:rPr>
              <w:t>Worker</w:t>
            </w:r>
          </w:p>
        </w:tc>
      </w:tr>
      <w:tr w:rsidR="00892D99" w:rsidRPr="00546FBC" w14:paraId="2B168475" w14:textId="77777777" w:rsidTr="008E2866">
        <w:trPr>
          <w:trHeight w:val="1101"/>
        </w:trPr>
        <w:tc>
          <w:tcPr>
            <w:tcW w:w="2322" w:type="dxa"/>
          </w:tcPr>
          <w:p w14:paraId="6EFBEC0D" w14:textId="77777777" w:rsidR="00892D99" w:rsidRPr="00546FBC" w:rsidRDefault="00892D99" w:rsidP="008E2866">
            <w:pPr>
              <w:spacing w:line="360" w:lineRule="auto"/>
              <w:jc w:val="both"/>
              <w:rPr>
                <w:b w:val="0"/>
                <w:bCs/>
                <w:szCs w:val="24"/>
              </w:rPr>
            </w:pPr>
            <w:r>
              <w:rPr>
                <w:b w:val="0"/>
                <w:bCs/>
                <w:szCs w:val="24"/>
              </w:rPr>
              <w:t>Stock Card</w:t>
            </w:r>
            <w:r w:rsidRPr="00546FBC">
              <w:rPr>
                <w:b w:val="0"/>
                <w:bCs/>
                <w:szCs w:val="24"/>
              </w:rPr>
              <w:t xml:space="preserve"> </w:t>
            </w:r>
          </w:p>
        </w:tc>
        <w:tc>
          <w:tcPr>
            <w:tcW w:w="2948" w:type="dxa"/>
          </w:tcPr>
          <w:p w14:paraId="519B906E" w14:textId="0D194AEB" w:rsidR="00892D99" w:rsidRPr="00546FBC" w:rsidRDefault="00892D99" w:rsidP="008E2866">
            <w:pPr>
              <w:spacing w:line="360" w:lineRule="auto"/>
              <w:jc w:val="both"/>
              <w:rPr>
                <w:b w:val="0"/>
                <w:bCs/>
                <w:szCs w:val="24"/>
              </w:rPr>
            </w:pPr>
            <w:r w:rsidRPr="00546FBC">
              <w:rPr>
                <w:b w:val="0"/>
                <w:bCs/>
                <w:szCs w:val="24"/>
              </w:rPr>
              <w:t xml:space="preserve">The user/actor enters the </w:t>
            </w:r>
            <w:r>
              <w:rPr>
                <w:b w:val="0"/>
                <w:bCs/>
                <w:szCs w:val="24"/>
              </w:rPr>
              <w:t>item details</w:t>
            </w:r>
            <w:r w:rsidRPr="00546FBC">
              <w:rPr>
                <w:b w:val="0"/>
                <w:bCs/>
                <w:szCs w:val="24"/>
              </w:rPr>
              <w:t xml:space="preserve"> to register and updates inventory.</w:t>
            </w:r>
          </w:p>
        </w:tc>
        <w:tc>
          <w:tcPr>
            <w:tcW w:w="2668" w:type="dxa"/>
          </w:tcPr>
          <w:p w14:paraId="5800A067" w14:textId="77777777" w:rsidR="00892D99" w:rsidRPr="00546FBC" w:rsidRDefault="00892D99" w:rsidP="008E2866">
            <w:pPr>
              <w:spacing w:line="360" w:lineRule="auto"/>
              <w:jc w:val="both"/>
              <w:rPr>
                <w:b w:val="0"/>
                <w:szCs w:val="24"/>
              </w:rPr>
            </w:pPr>
            <w:r w:rsidRPr="00546FBC">
              <w:rPr>
                <w:b w:val="0"/>
                <w:szCs w:val="24"/>
              </w:rPr>
              <w:t>Worker</w:t>
            </w:r>
          </w:p>
        </w:tc>
      </w:tr>
    </w:tbl>
    <w:p w14:paraId="19E44BB5" w14:textId="7D303FED" w:rsidR="00892D99" w:rsidRPr="00546FBC" w:rsidRDefault="00892D99" w:rsidP="00892D99">
      <w:pPr>
        <w:rPr>
          <w:rFonts w:cs="Times New Roman"/>
          <w:szCs w:val="24"/>
          <w:lang w:eastAsia="en-PH"/>
        </w:rPr>
      </w:pPr>
    </w:p>
    <w:p w14:paraId="7F6FEC24" w14:textId="72225ED5" w:rsidR="000F39DF" w:rsidRDefault="00892D99" w:rsidP="00892D99">
      <w:pPr>
        <w:tabs>
          <w:tab w:val="left" w:pos="3860"/>
          <w:tab w:val="center" w:pos="4320"/>
        </w:tabs>
        <w:rPr>
          <w:rFonts w:cs="Times New Roman"/>
          <w:bCs/>
          <w:szCs w:val="24"/>
          <w:lang w:eastAsia="en-PH"/>
        </w:rPr>
        <w:sectPr w:rsidR="000F39DF" w:rsidSect="001F5EA3">
          <w:pgSz w:w="12240" w:h="15840" w:code="1"/>
          <w:pgMar w:top="1440" w:right="1440" w:bottom="1440" w:left="2160" w:header="720" w:footer="288" w:gutter="0"/>
          <w:cols w:space="720"/>
          <w:docGrid w:linePitch="360"/>
        </w:sectPr>
      </w:pPr>
      <w:r w:rsidRPr="00546FBC">
        <w:rPr>
          <w:rFonts w:cs="Times New Roman"/>
          <w:bCs/>
          <w:szCs w:val="24"/>
          <w:lang w:eastAsia="en-PH"/>
        </w:rPr>
        <w:t xml:space="preserve">Table </w:t>
      </w:r>
      <w:r>
        <w:rPr>
          <w:rFonts w:cs="Times New Roman"/>
          <w:bCs/>
          <w:szCs w:val="24"/>
          <w:lang w:eastAsia="en-PH"/>
        </w:rPr>
        <w:t>15</w:t>
      </w:r>
      <w:r w:rsidRPr="00546FBC">
        <w:rPr>
          <w:rFonts w:cs="Times New Roman"/>
          <w:bCs/>
          <w:szCs w:val="24"/>
          <w:lang w:eastAsia="en-PH"/>
        </w:rPr>
        <w:t xml:space="preserve">: Event Decomposition of </w:t>
      </w:r>
      <w:r>
        <w:rPr>
          <w:rFonts w:cs="Times New Roman"/>
          <w:bCs/>
          <w:szCs w:val="24"/>
          <w:lang w:eastAsia="en-PH"/>
        </w:rPr>
        <w:t>Stock Card Management</w:t>
      </w:r>
      <w:r w:rsidRPr="00546FBC">
        <w:rPr>
          <w:rFonts w:cs="Times New Roman"/>
          <w:bCs/>
          <w:szCs w:val="24"/>
          <w:lang w:eastAsia="en-PH"/>
        </w:rPr>
        <w:t xml:space="preserve"> Modul</w:t>
      </w:r>
      <w:r w:rsidR="000F39DF">
        <w:rPr>
          <w:rFonts w:cs="Times New Roman"/>
          <w:bCs/>
          <w:szCs w:val="24"/>
          <w:lang w:eastAsia="en-PH"/>
        </w:rPr>
        <w:t>e</w:t>
      </w:r>
    </w:p>
    <w:p w14:paraId="66391201" w14:textId="77777777" w:rsidR="00892D99" w:rsidRPr="00546FBC" w:rsidRDefault="00892D99" w:rsidP="000F39DF">
      <w:pPr>
        <w:tabs>
          <w:tab w:val="left" w:pos="3860"/>
          <w:tab w:val="center" w:pos="4320"/>
        </w:tabs>
        <w:jc w:val="both"/>
        <w:rPr>
          <w:rFonts w:cs="Times New Roman"/>
          <w:bCs/>
          <w:szCs w:val="24"/>
          <w:lang w:eastAsia="en-PH"/>
        </w:rPr>
      </w:pPr>
    </w:p>
    <w:p w14:paraId="35D299D5" w14:textId="3F116E7E" w:rsidR="005472C2" w:rsidRDefault="000F39DF" w:rsidP="00092E86">
      <w:pPr>
        <w:tabs>
          <w:tab w:val="left" w:pos="3860"/>
          <w:tab w:val="center" w:pos="4320"/>
        </w:tabs>
        <w:jc w:val="both"/>
        <w:rPr>
          <w:rFonts w:cs="Times New Roman"/>
          <w:bCs/>
          <w:szCs w:val="24"/>
          <w:lang w:eastAsia="en-PH"/>
        </w:rPr>
      </w:pPr>
      <w:r>
        <w:rPr>
          <w:noProof/>
        </w:rPr>
        <w:drawing>
          <wp:anchor distT="0" distB="0" distL="114300" distR="114300" simplePos="0" relativeHeight="252123648" behindDoc="0" locked="0" layoutInCell="1" allowOverlap="1" wp14:anchorId="20569F0C" wp14:editId="6E6804B0">
            <wp:simplePos x="0" y="0"/>
            <wp:positionH relativeFrom="column">
              <wp:posOffset>283779</wp:posOffset>
            </wp:positionH>
            <wp:positionV relativeFrom="paragraph">
              <wp:posOffset>122127</wp:posOffset>
            </wp:positionV>
            <wp:extent cx="4981903" cy="3143250"/>
            <wp:effectExtent l="0" t="0" r="9525" b="0"/>
            <wp:wrapNone/>
            <wp:docPr id="1063" name="Picture 10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981903" cy="3143250"/>
                    </a:xfrm>
                    <a:prstGeom prst="rect">
                      <a:avLst/>
                    </a:prstGeom>
                  </pic:spPr>
                </pic:pic>
              </a:graphicData>
            </a:graphic>
            <wp14:sizeRelH relativeFrom="page">
              <wp14:pctWidth>0</wp14:pctWidth>
            </wp14:sizeRelH>
            <wp14:sizeRelV relativeFrom="page">
              <wp14:pctHeight>0</wp14:pctHeight>
            </wp14:sizeRelV>
          </wp:anchor>
        </w:drawing>
      </w:r>
    </w:p>
    <w:p w14:paraId="2E6BC6D7" w14:textId="5667F997" w:rsidR="00892D99" w:rsidRDefault="00892D99" w:rsidP="00092E86">
      <w:pPr>
        <w:tabs>
          <w:tab w:val="left" w:pos="3860"/>
          <w:tab w:val="center" w:pos="4320"/>
        </w:tabs>
        <w:jc w:val="both"/>
        <w:rPr>
          <w:rFonts w:cs="Times New Roman"/>
          <w:bCs/>
          <w:szCs w:val="24"/>
          <w:lang w:eastAsia="en-PH"/>
        </w:rPr>
      </w:pPr>
    </w:p>
    <w:p w14:paraId="658A1F1F" w14:textId="7ED8E876" w:rsidR="00892D99" w:rsidRDefault="00892D99" w:rsidP="00092E86">
      <w:pPr>
        <w:tabs>
          <w:tab w:val="left" w:pos="3860"/>
          <w:tab w:val="center" w:pos="4320"/>
        </w:tabs>
        <w:jc w:val="both"/>
        <w:rPr>
          <w:rFonts w:cs="Times New Roman"/>
          <w:bCs/>
          <w:szCs w:val="24"/>
          <w:lang w:eastAsia="en-PH"/>
        </w:rPr>
      </w:pPr>
    </w:p>
    <w:p w14:paraId="625AEEE7" w14:textId="558BED75" w:rsidR="00892D99" w:rsidRDefault="00892D99" w:rsidP="00092E86">
      <w:pPr>
        <w:tabs>
          <w:tab w:val="left" w:pos="3860"/>
          <w:tab w:val="center" w:pos="4320"/>
        </w:tabs>
        <w:jc w:val="both"/>
        <w:rPr>
          <w:rFonts w:cs="Times New Roman"/>
          <w:bCs/>
          <w:szCs w:val="24"/>
          <w:lang w:eastAsia="en-PH"/>
        </w:rPr>
      </w:pPr>
    </w:p>
    <w:p w14:paraId="74217DAA" w14:textId="10F4DAAC" w:rsidR="00892D99" w:rsidRPr="00546FBC" w:rsidRDefault="00892D99" w:rsidP="00092E86">
      <w:pPr>
        <w:tabs>
          <w:tab w:val="left" w:pos="3860"/>
          <w:tab w:val="center" w:pos="4320"/>
        </w:tabs>
        <w:jc w:val="both"/>
        <w:rPr>
          <w:rFonts w:cs="Times New Roman"/>
          <w:bCs/>
          <w:szCs w:val="24"/>
          <w:lang w:eastAsia="en-PH"/>
        </w:rPr>
      </w:pPr>
    </w:p>
    <w:p w14:paraId="00091482" w14:textId="7764709A" w:rsidR="005472C2" w:rsidRPr="00546FBC" w:rsidRDefault="005472C2" w:rsidP="00092E86">
      <w:pPr>
        <w:tabs>
          <w:tab w:val="left" w:pos="3860"/>
          <w:tab w:val="center" w:pos="4320"/>
        </w:tabs>
        <w:jc w:val="both"/>
        <w:rPr>
          <w:rFonts w:cs="Times New Roman"/>
          <w:bCs/>
          <w:szCs w:val="24"/>
          <w:lang w:eastAsia="en-PH"/>
        </w:rPr>
      </w:pPr>
    </w:p>
    <w:p w14:paraId="6340B8AF" w14:textId="44F9F90D" w:rsidR="005472C2" w:rsidRPr="00546FBC" w:rsidRDefault="005472C2" w:rsidP="00092E86">
      <w:pPr>
        <w:tabs>
          <w:tab w:val="left" w:pos="3860"/>
          <w:tab w:val="center" w:pos="4320"/>
        </w:tabs>
        <w:jc w:val="both"/>
        <w:rPr>
          <w:rFonts w:cs="Times New Roman"/>
          <w:bCs/>
          <w:szCs w:val="24"/>
          <w:lang w:eastAsia="en-PH"/>
        </w:rPr>
      </w:pPr>
    </w:p>
    <w:p w14:paraId="44D43BA4" w14:textId="1D00ED34" w:rsidR="005472C2" w:rsidRPr="00546FBC" w:rsidRDefault="005472C2" w:rsidP="00092E86">
      <w:pPr>
        <w:tabs>
          <w:tab w:val="left" w:pos="3860"/>
          <w:tab w:val="center" w:pos="4320"/>
        </w:tabs>
        <w:jc w:val="both"/>
        <w:rPr>
          <w:rFonts w:cs="Times New Roman"/>
          <w:bCs/>
          <w:szCs w:val="24"/>
          <w:lang w:eastAsia="en-PH"/>
        </w:rPr>
      </w:pPr>
    </w:p>
    <w:p w14:paraId="4798A993" w14:textId="46AE4365" w:rsidR="005472C2" w:rsidRPr="00546FBC" w:rsidRDefault="005472C2" w:rsidP="00092E86">
      <w:pPr>
        <w:tabs>
          <w:tab w:val="left" w:pos="3860"/>
          <w:tab w:val="center" w:pos="4320"/>
        </w:tabs>
        <w:jc w:val="both"/>
        <w:rPr>
          <w:rFonts w:cs="Times New Roman"/>
          <w:bCs/>
          <w:szCs w:val="24"/>
          <w:lang w:eastAsia="en-PH"/>
        </w:rPr>
      </w:pPr>
    </w:p>
    <w:p w14:paraId="265C4F1D" w14:textId="3E53C1B5" w:rsidR="005472C2" w:rsidRPr="00546FBC" w:rsidRDefault="005472C2" w:rsidP="00092E86">
      <w:pPr>
        <w:tabs>
          <w:tab w:val="left" w:pos="3860"/>
          <w:tab w:val="center" w:pos="4320"/>
        </w:tabs>
        <w:jc w:val="both"/>
        <w:rPr>
          <w:rFonts w:cs="Times New Roman"/>
          <w:bCs/>
          <w:szCs w:val="24"/>
          <w:lang w:eastAsia="en-PH"/>
        </w:rPr>
      </w:pPr>
    </w:p>
    <w:p w14:paraId="2E3B231B" w14:textId="2DBEA14B" w:rsidR="005472C2" w:rsidRPr="00546FBC" w:rsidRDefault="005472C2" w:rsidP="00092E86">
      <w:pPr>
        <w:tabs>
          <w:tab w:val="left" w:pos="3860"/>
          <w:tab w:val="center" w:pos="4320"/>
        </w:tabs>
        <w:jc w:val="both"/>
        <w:rPr>
          <w:rFonts w:cs="Times New Roman"/>
          <w:bCs/>
          <w:szCs w:val="24"/>
          <w:lang w:eastAsia="en-PH"/>
        </w:rPr>
      </w:pPr>
    </w:p>
    <w:p w14:paraId="053E95F6" w14:textId="4D0BBE6E" w:rsidR="005472C2" w:rsidRPr="00546FBC" w:rsidRDefault="005472C2" w:rsidP="00092E86">
      <w:pPr>
        <w:tabs>
          <w:tab w:val="left" w:pos="3860"/>
          <w:tab w:val="center" w:pos="4320"/>
        </w:tabs>
        <w:jc w:val="both"/>
        <w:rPr>
          <w:rFonts w:cs="Times New Roman"/>
          <w:bCs/>
          <w:szCs w:val="24"/>
          <w:lang w:eastAsia="en-PH"/>
        </w:rPr>
      </w:pPr>
    </w:p>
    <w:p w14:paraId="5695676A" w14:textId="3CAD2519" w:rsidR="005472C2" w:rsidRPr="00546FBC" w:rsidRDefault="005472C2" w:rsidP="00092E86">
      <w:pPr>
        <w:tabs>
          <w:tab w:val="left" w:pos="3860"/>
          <w:tab w:val="center" w:pos="4320"/>
        </w:tabs>
        <w:jc w:val="both"/>
        <w:rPr>
          <w:rFonts w:cs="Times New Roman"/>
          <w:bCs/>
          <w:szCs w:val="24"/>
          <w:lang w:eastAsia="en-PH"/>
        </w:rPr>
      </w:pPr>
    </w:p>
    <w:p w14:paraId="597516E2" w14:textId="7BFBBE08" w:rsidR="005472C2" w:rsidRPr="00546FBC" w:rsidRDefault="005472C2" w:rsidP="00092E86">
      <w:pPr>
        <w:tabs>
          <w:tab w:val="left" w:pos="3860"/>
          <w:tab w:val="center" w:pos="4320"/>
        </w:tabs>
        <w:jc w:val="both"/>
        <w:rPr>
          <w:rFonts w:cs="Times New Roman"/>
          <w:bCs/>
          <w:szCs w:val="24"/>
          <w:lang w:eastAsia="en-PH"/>
        </w:rPr>
      </w:pPr>
    </w:p>
    <w:p w14:paraId="03B62242" w14:textId="7D4D006F" w:rsidR="005472C2" w:rsidRPr="00546FBC" w:rsidRDefault="005472C2" w:rsidP="00092E86">
      <w:pPr>
        <w:tabs>
          <w:tab w:val="left" w:pos="3860"/>
          <w:tab w:val="center" w:pos="4320"/>
        </w:tabs>
        <w:jc w:val="both"/>
        <w:rPr>
          <w:rFonts w:cs="Times New Roman"/>
          <w:bCs/>
          <w:szCs w:val="24"/>
          <w:lang w:eastAsia="en-PH"/>
        </w:rPr>
      </w:pPr>
    </w:p>
    <w:p w14:paraId="0E16A6F3" w14:textId="160F7F3D" w:rsidR="005472C2" w:rsidRPr="00546FBC" w:rsidRDefault="005472C2" w:rsidP="00092E86">
      <w:pPr>
        <w:tabs>
          <w:tab w:val="left" w:pos="3860"/>
          <w:tab w:val="center" w:pos="4320"/>
        </w:tabs>
        <w:jc w:val="both"/>
        <w:rPr>
          <w:rFonts w:cs="Times New Roman"/>
          <w:bCs/>
          <w:szCs w:val="24"/>
          <w:lang w:eastAsia="en-PH"/>
        </w:rPr>
      </w:pPr>
    </w:p>
    <w:p w14:paraId="6B90FB28" w14:textId="34002FFC" w:rsidR="005472C2" w:rsidRPr="00546FBC" w:rsidRDefault="005472C2" w:rsidP="00092E86">
      <w:pPr>
        <w:tabs>
          <w:tab w:val="left" w:pos="3860"/>
          <w:tab w:val="center" w:pos="4320"/>
        </w:tabs>
        <w:jc w:val="both"/>
        <w:rPr>
          <w:rFonts w:cs="Times New Roman"/>
          <w:bCs/>
          <w:szCs w:val="24"/>
          <w:lang w:eastAsia="en-PH"/>
        </w:rPr>
      </w:pPr>
    </w:p>
    <w:p w14:paraId="1EB05DF8" w14:textId="77777777" w:rsidR="00702400" w:rsidRPr="00546FBC" w:rsidRDefault="00702400" w:rsidP="00092E86">
      <w:pPr>
        <w:tabs>
          <w:tab w:val="left" w:pos="3860"/>
          <w:tab w:val="center" w:pos="4320"/>
        </w:tabs>
        <w:jc w:val="both"/>
        <w:rPr>
          <w:rFonts w:cs="Times New Roman"/>
          <w:bCs/>
          <w:szCs w:val="24"/>
          <w:lang w:eastAsia="en-PH"/>
        </w:rPr>
      </w:pPr>
    </w:p>
    <w:p w14:paraId="0F2E8060" w14:textId="77777777" w:rsidR="000F39DF" w:rsidRDefault="000F39DF" w:rsidP="000F39DF">
      <w:pPr>
        <w:rPr>
          <w:rFonts w:cs="Times New Roman"/>
          <w:bCs/>
          <w:szCs w:val="24"/>
          <w:lang w:eastAsia="en-PH"/>
        </w:rPr>
      </w:pPr>
    </w:p>
    <w:p w14:paraId="3F145CD1" w14:textId="300DA151" w:rsidR="000F39DF" w:rsidRPr="00546FBC" w:rsidRDefault="000F39DF" w:rsidP="000F39DF">
      <w:pPr>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62</w:t>
      </w:r>
      <w:r w:rsidRPr="00546FBC">
        <w:rPr>
          <w:rFonts w:cs="Times New Roman"/>
          <w:bCs/>
          <w:szCs w:val="24"/>
          <w:lang w:eastAsia="en-PH"/>
        </w:rPr>
        <w:t xml:space="preserve">: Use Case Diagram involving the Worker of Piggery Management System of </w:t>
      </w:r>
      <w:r>
        <w:rPr>
          <w:rFonts w:cs="Times New Roman"/>
          <w:bCs/>
          <w:szCs w:val="24"/>
          <w:lang w:eastAsia="en-PH"/>
        </w:rPr>
        <w:t>Stock Card</w:t>
      </w:r>
      <w:r w:rsidRPr="00546FBC">
        <w:rPr>
          <w:rFonts w:cs="Times New Roman"/>
          <w:bCs/>
          <w:szCs w:val="24"/>
          <w:lang w:eastAsia="en-PH"/>
        </w:rPr>
        <w:t xml:space="preserve"> Management Module</w:t>
      </w:r>
    </w:p>
    <w:p w14:paraId="40401AEA" w14:textId="5672928E" w:rsidR="000F39DF" w:rsidRDefault="00AC0C11" w:rsidP="00C24D39">
      <w:pPr>
        <w:spacing w:after="160" w:line="259" w:lineRule="auto"/>
        <w:ind w:firstLine="720"/>
        <w:jc w:val="left"/>
        <w:rPr>
          <w:rFonts w:cs="Times New Roman"/>
          <w:bCs/>
          <w:szCs w:val="24"/>
          <w:lang w:eastAsia="en-PH"/>
        </w:rPr>
      </w:pPr>
      <w:r>
        <w:rPr>
          <w:noProof/>
        </w:rPr>
        <w:drawing>
          <wp:anchor distT="0" distB="0" distL="114300" distR="114300" simplePos="0" relativeHeight="252124672" behindDoc="0" locked="0" layoutInCell="1" allowOverlap="1" wp14:anchorId="7E8718E6" wp14:editId="0A398F54">
            <wp:simplePos x="0" y="0"/>
            <wp:positionH relativeFrom="column">
              <wp:posOffset>582842</wp:posOffset>
            </wp:positionH>
            <wp:positionV relativeFrom="paragraph">
              <wp:posOffset>274955</wp:posOffset>
            </wp:positionV>
            <wp:extent cx="4177665" cy="3381196"/>
            <wp:effectExtent l="0" t="0" r="0" b="0"/>
            <wp:wrapNone/>
            <wp:docPr id="1064" name="Picture 10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177665" cy="3381196"/>
                    </a:xfrm>
                    <a:prstGeom prst="rect">
                      <a:avLst/>
                    </a:prstGeom>
                  </pic:spPr>
                </pic:pic>
              </a:graphicData>
            </a:graphic>
            <wp14:sizeRelH relativeFrom="page">
              <wp14:pctWidth>0</wp14:pctWidth>
            </wp14:sizeRelH>
            <wp14:sizeRelV relativeFrom="page">
              <wp14:pctHeight>0</wp14:pctHeight>
            </wp14:sizeRelV>
          </wp:anchor>
        </w:drawing>
      </w:r>
    </w:p>
    <w:p w14:paraId="413A00A3" w14:textId="588CCF73" w:rsidR="000F39DF" w:rsidRDefault="000F39DF" w:rsidP="00C24D39">
      <w:pPr>
        <w:spacing w:after="160" w:line="259" w:lineRule="auto"/>
        <w:ind w:firstLine="720"/>
        <w:jc w:val="left"/>
        <w:rPr>
          <w:rFonts w:cs="Times New Roman"/>
          <w:bCs/>
          <w:szCs w:val="24"/>
          <w:lang w:eastAsia="en-PH"/>
        </w:rPr>
      </w:pPr>
    </w:p>
    <w:p w14:paraId="08CA7478" w14:textId="063265A8" w:rsidR="000F39DF" w:rsidRDefault="000F39DF" w:rsidP="00C24D39">
      <w:pPr>
        <w:spacing w:after="160" w:line="259" w:lineRule="auto"/>
        <w:ind w:firstLine="720"/>
        <w:jc w:val="left"/>
        <w:rPr>
          <w:rFonts w:cs="Times New Roman"/>
          <w:bCs/>
          <w:szCs w:val="24"/>
          <w:lang w:eastAsia="en-PH"/>
        </w:rPr>
      </w:pPr>
    </w:p>
    <w:p w14:paraId="111E61D4" w14:textId="559BBBA2" w:rsidR="000F39DF" w:rsidRDefault="000F39DF" w:rsidP="00C24D39">
      <w:pPr>
        <w:spacing w:after="160" w:line="259" w:lineRule="auto"/>
        <w:ind w:firstLine="720"/>
        <w:jc w:val="left"/>
        <w:rPr>
          <w:rFonts w:cs="Times New Roman"/>
          <w:bCs/>
          <w:szCs w:val="24"/>
          <w:lang w:eastAsia="en-PH"/>
        </w:rPr>
      </w:pPr>
    </w:p>
    <w:p w14:paraId="527A29D7" w14:textId="33A3FDD7" w:rsidR="000F39DF" w:rsidRDefault="000F39DF" w:rsidP="00C24D39">
      <w:pPr>
        <w:spacing w:after="160" w:line="259" w:lineRule="auto"/>
        <w:ind w:firstLine="720"/>
        <w:jc w:val="left"/>
        <w:rPr>
          <w:rFonts w:cs="Times New Roman"/>
          <w:bCs/>
          <w:szCs w:val="24"/>
          <w:lang w:eastAsia="en-PH"/>
        </w:rPr>
      </w:pPr>
    </w:p>
    <w:p w14:paraId="354DE7B0" w14:textId="08BE28D4" w:rsidR="000F39DF" w:rsidRDefault="000F39DF" w:rsidP="00C24D39">
      <w:pPr>
        <w:spacing w:after="160" w:line="259" w:lineRule="auto"/>
        <w:ind w:firstLine="720"/>
        <w:jc w:val="left"/>
        <w:rPr>
          <w:rFonts w:cs="Times New Roman"/>
          <w:bCs/>
          <w:szCs w:val="24"/>
          <w:lang w:eastAsia="en-PH"/>
        </w:rPr>
      </w:pPr>
    </w:p>
    <w:p w14:paraId="0230F0FC" w14:textId="2A99AE38" w:rsidR="000F39DF" w:rsidRDefault="000F39DF" w:rsidP="00C24D39">
      <w:pPr>
        <w:spacing w:after="160" w:line="259" w:lineRule="auto"/>
        <w:ind w:firstLine="720"/>
        <w:jc w:val="left"/>
        <w:rPr>
          <w:rFonts w:cs="Times New Roman"/>
          <w:bCs/>
          <w:szCs w:val="24"/>
          <w:lang w:eastAsia="en-PH"/>
        </w:rPr>
      </w:pPr>
    </w:p>
    <w:p w14:paraId="64BD5670" w14:textId="4EA9EB17" w:rsidR="000F39DF" w:rsidRDefault="000F39DF" w:rsidP="00C24D39">
      <w:pPr>
        <w:spacing w:after="160" w:line="259" w:lineRule="auto"/>
        <w:ind w:firstLine="720"/>
        <w:jc w:val="left"/>
        <w:rPr>
          <w:rFonts w:cs="Times New Roman"/>
          <w:bCs/>
          <w:szCs w:val="24"/>
          <w:lang w:eastAsia="en-PH"/>
        </w:rPr>
      </w:pPr>
    </w:p>
    <w:p w14:paraId="67ACBA7A" w14:textId="687AD474" w:rsidR="000F39DF" w:rsidRDefault="000F39DF" w:rsidP="00C24D39">
      <w:pPr>
        <w:spacing w:after="160" w:line="259" w:lineRule="auto"/>
        <w:ind w:firstLine="720"/>
        <w:jc w:val="left"/>
        <w:rPr>
          <w:rFonts w:cs="Times New Roman"/>
          <w:bCs/>
          <w:szCs w:val="24"/>
          <w:lang w:eastAsia="en-PH"/>
        </w:rPr>
      </w:pPr>
    </w:p>
    <w:p w14:paraId="4B3542D4" w14:textId="55518CF1" w:rsidR="000F39DF" w:rsidRDefault="000F39DF" w:rsidP="00C24D39">
      <w:pPr>
        <w:spacing w:after="160" w:line="259" w:lineRule="auto"/>
        <w:ind w:firstLine="720"/>
        <w:jc w:val="left"/>
        <w:rPr>
          <w:rFonts w:cs="Times New Roman"/>
          <w:bCs/>
          <w:szCs w:val="24"/>
          <w:lang w:eastAsia="en-PH"/>
        </w:rPr>
      </w:pPr>
    </w:p>
    <w:p w14:paraId="3498CFCB" w14:textId="65687B35" w:rsidR="000F39DF" w:rsidRDefault="000F39DF" w:rsidP="00C24D39">
      <w:pPr>
        <w:spacing w:after="160" w:line="259" w:lineRule="auto"/>
        <w:ind w:firstLine="720"/>
        <w:jc w:val="left"/>
        <w:rPr>
          <w:rFonts w:cs="Times New Roman"/>
          <w:bCs/>
          <w:szCs w:val="24"/>
          <w:lang w:eastAsia="en-PH"/>
        </w:rPr>
      </w:pPr>
    </w:p>
    <w:p w14:paraId="744B7FA2" w14:textId="0F6C72D3" w:rsidR="000F39DF" w:rsidRDefault="000F39DF" w:rsidP="00C24D39">
      <w:pPr>
        <w:spacing w:after="160" w:line="259" w:lineRule="auto"/>
        <w:ind w:firstLine="720"/>
        <w:jc w:val="left"/>
        <w:rPr>
          <w:rFonts w:cs="Times New Roman"/>
          <w:bCs/>
          <w:szCs w:val="24"/>
          <w:lang w:eastAsia="en-PH"/>
        </w:rPr>
      </w:pPr>
    </w:p>
    <w:p w14:paraId="4E7DBDA0" w14:textId="48E08D13" w:rsidR="000F39DF" w:rsidRDefault="000F39DF" w:rsidP="00C24D39">
      <w:pPr>
        <w:spacing w:after="160" w:line="259" w:lineRule="auto"/>
        <w:ind w:firstLine="720"/>
        <w:jc w:val="left"/>
        <w:rPr>
          <w:rFonts w:cs="Times New Roman"/>
          <w:bCs/>
          <w:szCs w:val="24"/>
          <w:lang w:eastAsia="en-PH"/>
        </w:rPr>
      </w:pPr>
    </w:p>
    <w:p w14:paraId="6990E598" w14:textId="37B7E4C3" w:rsidR="000F39DF" w:rsidRDefault="00AC0C11" w:rsidP="00AC0C11">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63</w:t>
      </w:r>
      <w:r w:rsidRPr="00546FBC">
        <w:rPr>
          <w:rFonts w:cs="Times New Roman"/>
          <w:bCs/>
          <w:szCs w:val="24"/>
          <w:lang w:eastAsia="en-PH"/>
        </w:rPr>
        <w:t xml:space="preserve">: Activity Diagram of Create </w:t>
      </w:r>
      <w:r>
        <w:rPr>
          <w:rFonts w:cs="Times New Roman"/>
          <w:bCs/>
          <w:szCs w:val="24"/>
          <w:lang w:eastAsia="en-PH"/>
        </w:rPr>
        <w:t>Stock Card Details of Stock Card Management</w:t>
      </w:r>
      <w:r w:rsidRPr="00546FBC">
        <w:rPr>
          <w:rFonts w:cs="Times New Roman"/>
          <w:bCs/>
          <w:szCs w:val="24"/>
          <w:lang w:eastAsia="en-PH"/>
        </w:rPr>
        <w:t xml:space="preserve"> Module Use Case</w:t>
      </w:r>
    </w:p>
    <w:p w14:paraId="24CFE269" w14:textId="3590FA7C" w:rsidR="00AC0C11" w:rsidRDefault="00563478" w:rsidP="00AC0C11">
      <w:pPr>
        <w:spacing w:after="160" w:line="259" w:lineRule="auto"/>
        <w:rPr>
          <w:rFonts w:cs="Times New Roman"/>
          <w:bCs/>
          <w:szCs w:val="24"/>
          <w:lang w:eastAsia="en-PH"/>
        </w:rPr>
      </w:pPr>
      <w:r>
        <w:rPr>
          <w:noProof/>
        </w:rPr>
        <w:lastRenderedPageBreak/>
        <w:drawing>
          <wp:inline distT="0" distB="0" distL="0" distR="0" wp14:anchorId="55F96806" wp14:editId="415E2D47">
            <wp:extent cx="3937766" cy="3399137"/>
            <wp:effectExtent l="0" t="0" r="5715" b="0"/>
            <wp:docPr id="1065" name="Picture 10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Diagram&#10;&#10;Description automatically generated"/>
                    <pic:cNvPicPr/>
                  </pic:nvPicPr>
                  <pic:blipFill>
                    <a:blip r:embed="rId113"/>
                    <a:stretch>
                      <a:fillRect/>
                    </a:stretch>
                  </pic:blipFill>
                  <pic:spPr>
                    <a:xfrm>
                      <a:off x="0" y="0"/>
                      <a:ext cx="3945265" cy="3405610"/>
                    </a:xfrm>
                    <a:prstGeom prst="rect">
                      <a:avLst/>
                    </a:prstGeom>
                  </pic:spPr>
                </pic:pic>
              </a:graphicData>
            </a:graphic>
          </wp:inline>
        </w:drawing>
      </w:r>
    </w:p>
    <w:p w14:paraId="4B6F4088" w14:textId="755C0F56" w:rsidR="00563478" w:rsidRDefault="00563478" w:rsidP="0056347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64</w:t>
      </w:r>
      <w:r w:rsidRPr="00546FBC">
        <w:rPr>
          <w:rFonts w:cs="Times New Roman"/>
          <w:bCs/>
          <w:szCs w:val="24"/>
          <w:lang w:eastAsia="en-PH"/>
        </w:rPr>
        <w:t xml:space="preserve">: Activity Diagram of Search and View </w:t>
      </w:r>
      <w:r>
        <w:rPr>
          <w:rFonts w:cs="Times New Roman"/>
          <w:bCs/>
          <w:szCs w:val="24"/>
          <w:lang w:eastAsia="en-PH"/>
        </w:rPr>
        <w:t>Stock Card</w:t>
      </w:r>
      <w:r w:rsidRPr="00546FBC">
        <w:rPr>
          <w:rFonts w:cs="Times New Roman"/>
          <w:bCs/>
          <w:szCs w:val="24"/>
          <w:lang w:eastAsia="en-PH"/>
        </w:rPr>
        <w:t xml:space="preserve"> of </w:t>
      </w:r>
      <w:r>
        <w:rPr>
          <w:rFonts w:cs="Times New Roman"/>
          <w:bCs/>
          <w:szCs w:val="24"/>
          <w:lang w:eastAsia="en-PH"/>
        </w:rPr>
        <w:t>Stock Card Management</w:t>
      </w:r>
      <w:r w:rsidRPr="00546FBC">
        <w:rPr>
          <w:rFonts w:cs="Times New Roman"/>
          <w:bCs/>
          <w:szCs w:val="24"/>
          <w:lang w:eastAsia="en-PH"/>
        </w:rPr>
        <w:t xml:space="preserve"> Module Use Case</w:t>
      </w:r>
    </w:p>
    <w:p w14:paraId="67C53A58" w14:textId="49D72498" w:rsidR="00563478" w:rsidRPr="00546FBC" w:rsidRDefault="00563478" w:rsidP="00563478">
      <w:pPr>
        <w:spacing w:after="160" w:line="259" w:lineRule="auto"/>
        <w:rPr>
          <w:rFonts w:cs="Times New Roman"/>
          <w:bCs/>
          <w:szCs w:val="24"/>
          <w:lang w:eastAsia="en-PH"/>
        </w:rPr>
      </w:pPr>
      <w:r>
        <w:rPr>
          <w:noProof/>
        </w:rPr>
        <w:drawing>
          <wp:inline distT="0" distB="0" distL="0" distR="0" wp14:anchorId="5DA3C24D" wp14:editId="60C6715B">
            <wp:extent cx="4110500" cy="3547241"/>
            <wp:effectExtent l="0" t="0" r="4445" b="0"/>
            <wp:docPr id="1066" name="Picture 10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Diagram&#10;&#10;Description automatically generated"/>
                    <pic:cNvPicPr/>
                  </pic:nvPicPr>
                  <pic:blipFill>
                    <a:blip r:embed="rId114"/>
                    <a:stretch>
                      <a:fillRect/>
                    </a:stretch>
                  </pic:blipFill>
                  <pic:spPr>
                    <a:xfrm>
                      <a:off x="0" y="0"/>
                      <a:ext cx="4115896" cy="3551897"/>
                    </a:xfrm>
                    <a:prstGeom prst="rect">
                      <a:avLst/>
                    </a:prstGeom>
                  </pic:spPr>
                </pic:pic>
              </a:graphicData>
            </a:graphic>
          </wp:inline>
        </w:drawing>
      </w:r>
    </w:p>
    <w:p w14:paraId="195C0921" w14:textId="0874DECC" w:rsidR="00563478" w:rsidRDefault="00563478" w:rsidP="0056347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65</w:t>
      </w:r>
      <w:r w:rsidRPr="00546FBC">
        <w:rPr>
          <w:rFonts w:cs="Times New Roman"/>
          <w:bCs/>
          <w:szCs w:val="24"/>
          <w:lang w:eastAsia="en-PH"/>
        </w:rPr>
        <w:t xml:space="preserve">: Activity Diagram of Search and Update </w:t>
      </w:r>
      <w:r>
        <w:rPr>
          <w:rFonts w:cs="Times New Roman"/>
          <w:bCs/>
          <w:szCs w:val="24"/>
          <w:lang w:eastAsia="en-PH"/>
        </w:rPr>
        <w:t>Stock Card</w:t>
      </w:r>
      <w:r w:rsidRPr="00546FBC">
        <w:rPr>
          <w:rFonts w:cs="Times New Roman"/>
          <w:bCs/>
          <w:szCs w:val="24"/>
          <w:lang w:eastAsia="en-PH"/>
        </w:rPr>
        <w:t xml:space="preserve"> of </w:t>
      </w:r>
      <w:r>
        <w:rPr>
          <w:rFonts w:cs="Times New Roman"/>
          <w:bCs/>
          <w:szCs w:val="24"/>
          <w:lang w:eastAsia="en-PH"/>
        </w:rPr>
        <w:t>Stock Card Management</w:t>
      </w:r>
      <w:r w:rsidRPr="00546FBC">
        <w:rPr>
          <w:rFonts w:cs="Times New Roman"/>
          <w:bCs/>
          <w:szCs w:val="24"/>
          <w:lang w:eastAsia="en-PH"/>
        </w:rPr>
        <w:t xml:space="preserve"> Module Use Case</w:t>
      </w:r>
    </w:p>
    <w:p w14:paraId="0693E4D8" w14:textId="7DE6B6DE" w:rsidR="00563478" w:rsidRPr="00546FBC" w:rsidRDefault="00563478" w:rsidP="00563478">
      <w:pPr>
        <w:spacing w:after="160" w:line="259" w:lineRule="auto"/>
        <w:rPr>
          <w:rFonts w:cs="Times New Roman"/>
          <w:bCs/>
          <w:szCs w:val="24"/>
          <w:lang w:eastAsia="en-PH"/>
        </w:rPr>
      </w:pPr>
      <w:r>
        <w:rPr>
          <w:noProof/>
        </w:rPr>
        <w:lastRenderedPageBreak/>
        <w:drawing>
          <wp:inline distT="0" distB="0" distL="0" distR="0" wp14:anchorId="170260C1" wp14:editId="7D59BDD4">
            <wp:extent cx="3915410" cy="3468414"/>
            <wp:effectExtent l="0" t="0" r="8890" b="0"/>
            <wp:docPr id="1067" name="Picture 10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Diagram&#10;&#10;Description automatically generated"/>
                    <pic:cNvPicPr/>
                  </pic:nvPicPr>
                  <pic:blipFill>
                    <a:blip r:embed="rId115"/>
                    <a:stretch>
                      <a:fillRect/>
                    </a:stretch>
                  </pic:blipFill>
                  <pic:spPr>
                    <a:xfrm>
                      <a:off x="0" y="0"/>
                      <a:ext cx="3920855" cy="3473237"/>
                    </a:xfrm>
                    <a:prstGeom prst="rect">
                      <a:avLst/>
                    </a:prstGeom>
                  </pic:spPr>
                </pic:pic>
              </a:graphicData>
            </a:graphic>
          </wp:inline>
        </w:drawing>
      </w:r>
    </w:p>
    <w:p w14:paraId="04E2F65B" w14:textId="21F9FF74" w:rsidR="00563478" w:rsidRDefault="00563478" w:rsidP="0056347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66</w:t>
      </w:r>
      <w:r w:rsidRPr="00546FBC">
        <w:rPr>
          <w:rFonts w:cs="Times New Roman"/>
          <w:bCs/>
          <w:szCs w:val="24"/>
          <w:lang w:eastAsia="en-PH"/>
        </w:rPr>
        <w:t xml:space="preserve">: Activity Diagram of Search and Remove </w:t>
      </w:r>
      <w:r>
        <w:rPr>
          <w:rFonts w:cs="Times New Roman"/>
          <w:bCs/>
          <w:szCs w:val="24"/>
          <w:lang w:eastAsia="en-PH"/>
        </w:rPr>
        <w:t>Stock Card</w:t>
      </w:r>
      <w:r w:rsidRPr="00546FBC">
        <w:rPr>
          <w:rFonts w:cs="Times New Roman"/>
          <w:bCs/>
          <w:szCs w:val="24"/>
          <w:lang w:eastAsia="en-PH"/>
        </w:rPr>
        <w:t xml:space="preserve"> of </w:t>
      </w:r>
      <w:r>
        <w:rPr>
          <w:rFonts w:cs="Times New Roman"/>
          <w:bCs/>
          <w:szCs w:val="24"/>
          <w:lang w:eastAsia="en-PH"/>
        </w:rPr>
        <w:t>Stock Card Management</w:t>
      </w:r>
      <w:r w:rsidRPr="00546FBC">
        <w:rPr>
          <w:rFonts w:cs="Times New Roman"/>
          <w:bCs/>
          <w:szCs w:val="24"/>
          <w:lang w:eastAsia="en-PH"/>
        </w:rPr>
        <w:t xml:space="preserve"> Module Use Case</w:t>
      </w:r>
    </w:p>
    <w:p w14:paraId="0EC9D2EB" w14:textId="6FAD49AD" w:rsidR="00563478" w:rsidRDefault="00563478" w:rsidP="00563478">
      <w:pPr>
        <w:spacing w:after="160" w:line="259" w:lineRule="auto"/>
        <w:rPr>
          <w:rFonts w:cs="Times New Roman"/>
          <w:bCs/>
          <w:szCs w:val="24"/>
          <w:lang w:eastAsia="en-PH"/>
        </w:rPr>
      </w:pPr>
    </w:p>
    <w:p w14:paraId="65F0568D" w14:textId="69E2A4B1" w:rsidR="00563478" w:rsidRPr="00546FBC" w:rsidRDefault="00563478" w:rsidP="00563478">
      <w:pPr>
        <w:spacing w:after="160" w:line="259" w:lineRule="auto"/>
        <w:rPr>
          <w:rFonts w:cs="Times New Roman"/>
          <w:bCs/>
          <w:szCs w:val="24"/>
          <w:lang w:eastAsia="en-PH"/>
        </w:rPr>
      </w:pPr>
      <w:r>
        <w:rPr>
          <w:noProof/>
        </w:rPr>
        <w:drawing>
          <wp:inline distT="0" distB="0" distL="0" distR="0" wp14:anchorId="36D506CC" wp14:editId="0C5E7293">
            <wp:extent cx="3758565" cy="3074276"/>
            <wp:effectExtent l="0" t="0" r="0" b="0"/>
            <wp:docPr id="1068" name="Picture 10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Diagram&#10;&#10;Description automatically generated"/>
                    <pic:cNvPicPr/>
                  </pic:nvPicPr>
                  <pic:blipFill>
                    <a:blip r:embed="rId116"/>
                    <a:stretch>
                      <a:fillRect/>
                    </a:stretch>
                  </pic:blipFill>
                  <pic:spPr>
                    <a:xfrm>
                      <a:off x="0" y="0"/>
                      <a:ext cx="3768644" cy="3082520"/>
                    </a:xfrm>
                    <a:prstGeom prst="rect">
                      <a:avLst/>
                    </a:prstGeom>
                  </pic:spPr>
                </pic:pic>
              </a:graphicData>
            </a:graphic>
          </wp:inline>
        </w:drawing>
      </w:r>
    </w:p>
    <w:p w14:paraId="7CDD0004" w14:textId="289CA761" w:rsidR="000F39DF" w:rsidRDefault="00563478" w:rsidP="00E410C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67</w:t>
      </w:r>
      <w:r w:rsidRPr="00546FBC">
        <w:rPr>
          <w:rFonts w:cs="Times New Roman"/>
          <w:bCs/>
          <w:szCs w:val="24"/>
          <w:lang w:eastAsia="en-PH"/>
        </w:rPr>
        <w:t>: Activity Diagram of Restock Inventory of Purchase Request Module Use Case</w:t>
      </w:r>
    </w:p>
    <w:p w14:paraId="1CCDFF65" w14:textId="77777777" w:rsidR="00E410C8" w:rsidRDefault="00E410C8" w:rsidP="00E410C8">
      <w:pPr>
        <w:spacing w:after="160" w:line="259" w:lineRule="auto"/>
        <w:rPr>
          <w:rFonts w:cs="Times New Roman"/>
          <w:bCs/>
          <w:szCs w:val="24"/>
          <w:lang w:eastAsia="en-PH"/>
        </w:rPr>
      </w:pPr>
    </w:p>
    <w:p w14:paraId="338A721E" w14:textId="693747CD"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Operation Management Module</w:t>
      </w:r>
    </w:p>
    <w:tbl>
      <w:tblPr>
        <w:tblStyle w:val="TableGrid"/>
        <w:tblW w:w="7938" w:type="dxa"/>
        <w:tblInd w:w="704" w:type="dxa"/>
        <w:tblLook w:val="04A0" w:firstRow="1" w:lastRow="0" w:firstColumn="1" w:lastColumn="0" w:noHBand="0" w:noVBand="1"/>
      </w:tblPr>
      <w:tblGrid>
        <w:gridCol w:w="2322"/>
        <w:gridCol w:w="2948"/>
        <w:gridCol w:w="2668"/>
      </w:tblGrid>
      <w:tr w:rsidR="00296F9A" w:rsidRPr="00546FBC" w14:paraId="2B04C9E4" w14:textId="77777777" w:rsidTr="001E5884">
        <w:trPr>
          <w:trHeight w:val="362"/>
        </w:trPr>
        <w:tc>
          <w:tcPr>
            <w:tcW w:w="2322" w:type="dxa"/>
          </w:tcPr>
          <w:p w14:paraId="4080A9E6" w14:textId="77777777" w:rsidR="00296F9A" w:rsidRPr="00546FBC" w:rsidRDefault="00296F9A" w:rsidP="001E5884">
            <w:pPr>
              <w:spacing w:line="360" w:lineRule="auto"/>
              <w:rPr>
                <w:szCs w:val="24"/>
              </w:rPr>
            </w:pPr>
            <w:r w:rsidRPr="00546FBC">
              <w:rPr>
                <w:szCs w:val="24"/>
              </w:rPr>
              <w:t>Use Case</w:t>
            </w:r>
          </w:p>
        </w:tc>
        <w:tc>
          <w:tcPr>
            <w:tcW w:w="2948" w:type="dxa"/>
          </w:tcPr>
          <w:p w14:paraId="2302AF0E" w14:textId="77777777" w:rsidR="00296F9A" w:rsidRPr="00546FBC" w:rsidRDefault="00296F9A" w:rsidP="001E5884">
            <w:pPr>
              <w:spacing w:line="360" w:lineRule="auto"/>
              <w:rPr>
                <w:szCs w:val="24"/>
              </w:rPr>
            </w:pPr>
            <w:r w:rsidRPr="00546FBC">
              <w:rPr>
                <w:szCs w:val="24"/>
              </w:rPr>
              <w:t>Description</w:t>
            </w:r>
          </w:p>
        </w:tc>
        <w:tc>
          <w:tcPr>
            <w:tcW w:w="2668" w:type="dxa"/>
          </w:tcPr>
          <w:p w14:paraId="39025F0A" w14:textId="77777777" w:rsidR="00296F9A" w:rsidRPr="00546FBC" w:rsidRDefault="00296F9A" w:rsidP="001E5884">
            <w:pPr>
              <w:spacing w:line="360" w:lineRule="auto"/>
              <w:rPr>
                <w:szCs w:val="24"/>
              </w:rPr>
            </w:pPr>
            <w:r w:rsidRPr="00546FBC">
              <w:t>User/Actor (Roles)</w:t>
            </w:r>
          </w:p>
        </w:tc>
      </w:tr>
      <w:tr w:rsidR="00296F9A" w:rsidRPr="00546FBC" w14:paraId="6BD338D7" w14:textId="77777777" w:rsidTr="001E5884">
        <w:trPr>
          <w:trHeight w:val="739"/>
        </w:trPr>
        <w:tc>
          <w:tcPr>
            <w:tcW w:w="2322" w:type="dxa"/>
          </w:tcPr>
          <w:p w14:paraId="71C1FFB3" w14:textId="10D1A1A1" w:rsidR="00296F9A" w:rsidRPr="00546FBC" w:rsidRDefault="00296F9A" w:rsidP="001E5884">
            <w:pPr>
              <w:spacing w:line="360" w:lineRule="auto"/>
              <w:jc w:val="both"/>
              <w:rPr>
                <w:b w:val="0"/>
                <w:bCs/>
                <w:szCs w:val="24"/>
              </w:rPr>
            </w:pPr>
            <w:r w:rsidRPr="00546FBC">
              <w:rPr>
                <w:b w:val="0"/>
                <w:bCs/>
                <w:szCs w:val="24"/>
              </w:rPr>
              <w:t xml:space="preserve">Create Operation </w:t>
            </w:r>
          </w:p>
        </w:tc>
        <w:tc>
          <w:tcPr>
            <w:tcW w:w="2948" w:type="dxa"/>
          </w:tcPr>
          <w:p w14:paraId="3A7B67FE" w14:textId="10945D5C" w:rsidR="00296F9A" w:rsidRPr="00546FBC" w:rsidRDefault="00296F9A" w:rsidP="001E5884">
            <w:pPr>
              <w:spacing w:line="360" w:lineRule="auto"/>
              <w:jc w:val="both"/>
              <w:rPr>
                <w:b w:val="0"/>
                <w:bCs/>
                <w:szCs w:val="24"/>
              </w:rPr>
            </w:pPr>
            <w:r w:rsidRPr="00546FBC">
              <w:rPr>
                <w:b w:val="0"/>
                <w:bCs/>
                <w:szCs w:val="24"/>
              </w:rPr>
              <w:t>The user/actor enters the operation details to register.</w:t>
            </w:r>
          </w:p>
        </w:tc>
        <w:tc>
          <w:tcPr>
            <w:tcW w:w="2668" w:type="dxa"/>
          </w:tcPr>
          <w:p w14:paraId="2B515FC1" w14:textId="0C28DF03" w:rsidR="00296F9A" w:rsidRPr="00546FBC" w:rsidRDefault="0084624D" w:rsidP="001E5884">
            <w:pPr>
              <w:spacing w:line="360" w:lineRule="auto"/>
              <w:jc w:val="both"/>
              <w:rPr>
                <w:b w:val="0"/>
                <w:bCs/>
                <w:szCs w:val="24"/>
              </w:rPr>
            </w:pPr>
            <w:r w:rsidRPr="00546FBC">
              <w:rPr>
                <w:b w:val="0"/>
                <w:szCs w:val="24"/>
              </w:rPr>
              <w:t>Veterinarian and Worker</w:t>
            </w:r>
          </w:p>
        </w:tc>
      </w:tr>
      <w:tr w:rsidR="00296F9A" w:rsidRPr="00546FBC" w14:paraId="7FDE9374" w14:textId="77777777" w:rsidTr="001E5884">
        <w:trPr>
          <w:trHeight w:val="1101"/>
        </w:trPr>
        <w:tc>
          <w:tcPr>
            <w:tcW w:w="2322" w:type="dxa"/>
          </w:tcPr>
          <w:p w14:paraId="2138861F" w14:textId="5C39CEBB" w:rsidR="00296F9A" w:rsidRPr="00546FBC" w:rsidRDefault="00296F9A" w:rsidP="001E5884">
            <w:pPr>
              <w:spacing w:line="360" w:lineRule="auto"/>
              <w:jc w:val="both"/>
              <w:rPr>
                <w:b w:val="0"/>
                <w:bCs/>
                <w:szCs w:val="24"/>
              </w:rPr>
            </w:pPr>
            <w:r w:rsidRPr="00546FBC">
              <w:rPr>
                <w:b w:val="0"/>
                <w:bCs/>
                <w:szCs w:val="24"/>
              </w:rPr>
              <w:t>Search and View Operation</w:t>
            </w:r>
          </w:p>
        </w:tc>
        <w:tc>
          <w:tcPr>
            <w:tcW w:w="2948" w:type="dxa"/>
          </w:tcPr>
          <w:p w14:paraId="107E0A0A" w14:textId="6AC97BAE" w:rsidR="00296F9A" w:rsidRPr="00546FBC" w:rsidRDefault="00296F9A" w:rsidP="001E5884">
            <w:pPr>
              <w:spacing w:line="360" w:lineRule="auto"/>
              <w:jc w:val="both"/>
              <w:rPr>
                <w:b w:val="0"/>
                <w:bCs/>
                <w:szCs w:val="24"/>
              </w:rPr>
            </w:pPr>
            <w:r w:rsidRPr="00546FBC">
              <w:rPr>
                <w:b w:val="0"/>
                <w:bCs/>
                <w:szCs w:val="24"/>
              </w:rPr>
              <w:t>The user/actor searches for specific operation details and select operation to view details.</w:t>
            </w:r>
          </w:p>
        </w:tc>
        <w:tc>
          <w:tcPr>
            <w:tcW w:w="2668" w:type="dxa"/>
          </w:tcPr>
          <w:p w14:paraId="4E53CCA4" w14:textId="77DB2020" w:rsidR="00296F9A" w:rsidRPr="00546FBC" w:rsidRDefault="0084624D" w:rsidP="001E5884">
            <w:pPr>
              <w:spacing w:line="360" w:lineRule="auto"/>
              <w:jc w:val="both"/>
              <w:rPr>
                <w:b w:val="0"/>
                <w:bCs/>
                <w:szCs w:val="24"/>
              </w:rPr>
            </w:pPr>
            <w:r w:rsidRPr="00546FBC">
              <w:rPr>
                <w:b w:val="0"/>
                <w:szCs w:val="24"/>
              </w:rPr>
              <w:t xml:space="preserve">Veterinarian and </w:t>
            </w:r>
            <w:r w:rsidR="00296F9A" w:rsidRPr="00546FBC">
              <w:rPr>
                <w:b w:val="0"/>
                <w:szCs w:val="24"/>
              </w:rPr>
              <w:t>Worker</w:t>
            </w:r>
          </w:p>
        </w:tc>
      </w:tr>
      <w:tr w:rsidR="00296F9A" w:rsidRPr="00546FBC" w14:paraId="715D477F" w14:textId="77777777" w:rsidTr="001E5884">
        <w:trPr>
          <w:trHeight w:val="739"/>
        </w:trPr>
        <w:tc>
          <w:tcPr>
            <w:tcW w:w="2322" w:type="dxa"/>
          </w:tcPr>
          <w:p w14:paraId="18CBCE37" w14:textId="55819CFA" w:rsidR="00296F9A" w:rsidRPr="00546FBC" w:rsidRDefault="00296F9A" w:rsidP="001E5884">
            <w:pPr>
              <w:spacing w:line="360" w:lineRule="auto"/>
              <w:jc w:val="both"/>
              <w:rPr>
                <w:b w:val="0"/>
                <w:bCs/>
                <w:szCs w:val="24"/>
              </w:rPr>
            </w:pPr>
            <w:r w:rsidRPr="00546FBC">
              <w:rPr>
                <w:b w:val="0"/>
                <w:bCs/>
                <w:szCs w:val="24"/>
              </w:rPr>
              <w:t>Search and Update Operation</w:t>
            </w:r>
          </w:p>
        </w:tc>
        <w:tc>
          <w:tcPr>
            <w:tcW w:w="2948" w:type="dxa"/>
          </w:tcPr>
          <w:p w14:paraId="5DB2DE3C" w14:textId="0D210C12" w:rsidR="00296F9A" w:rsidRPr="00546FBC" w:rsidRDefault="00296F9A" w:rsidP="001E5884">
            <w:pPr>
              <w:spacing w:line="360" w:lineRule="auto"/>
              <w:jc w:val="both"/>
              <w:rPr>
                <w:b w:val="0"/>
                <w:bCs/>
                <w:szCs w:val="24"/>
              </w:rPr>
            </w:pPr>
            <w:r w:rsidRPr="00546FBC">
              <w:rPr>
                <w:b w:val="0"/>
                <w:bCs/>
                <w:szCs w:val="24"/>
              </w:rPr>
              <w:t xml:space="preserve">The user/actor searches for specific operation details and then enters the operation details to update. </w:t>
            </w:r>
          </w:p>
        </w:tc>
        <w:tc>
          <w:tcPr>
            <w:tcW w:w="2668" w:type="dxa"/>
          </w:tcPr>
          <w:p w14:paraId="32047DDD" w14:textId="7E723862" w:rsidR="00296F9A" w:rsidRPr="00546FBC" w:rsidRDefault="0084624D" w:rsidP="001E5884">
            <w:pPr>
              <w:spacing w:line="360" w:lineRule="auto"/>
              <w:contextualSpacing/>
              <w:jc w:val="both"/>
              <w:rPr>
                <w:b w:val="0"/>
                <w:bCs/>
                <w:szCs w:val="24"/>
              </w:rPr>
            </w:pPr>
            <w:r w:rsidRPr="00546FBC">
              <w:rPr>
                <w:b w:val="0"/>
                <w:szCs w:val="24"/>
              </w:rPr>
              <w:t>Veterinarian and Worker</w:t>
            </w:r>
          </w:p>
        </w:tc>
      </w:tr>
      <w:tr w:rsidR="00296F9A" w:rsidRPr="00546FBC" w14:paraId="18C4C1A1" w14:textId="77777777" w:rsidTr="001E5884">
        <w:trPr>
          <w:trHeight w:val="1101"/>
        </w:trPr>
        <w:tc>
          <w:tcPr>
            <w:tcW w:w="2322" w:type="dxa"/>
          </w:tcPr>
          <w:p w14:paraId="228CC687" w14:textId="2B92ED30" w:rsidR="00296F9A" w:rsidRPr="00546FBC" w:rsidRDefault="00296F9A" w:rsidP="001E5884">
            <w:pPr>
              <w:spacing w:line="360" w:lineRule="auto"/>
              <w:jc w:val="both"/>
              <w:rPr>
                <w:b w:val="0"/>
                <w:bCs/>
                <w:szCs w:val="24"/>
              </w:rPr>
            </w:pPr>
            <w:r w:rsidRPr="00546FBC">
              <w:rPr>
                <w:b w:val="0"/>
                <w:bCs/>
                <w:szCs w:val="24"/>
              </w:rPr>
              <w:t>Search and Remove Operation</w:t>
            </w:r>
          </w:p>
        </w:tc>
        <w:tc>
          <w:tcPr>
            <w:tcW w:w="2948" w:type="dxa"/>
          </w:tcPr>
          <w:p w14:paraId="0DA8F865" w14:textId="2437FC69" w:rsidR="00296F9A" w:rsidRPr="00546FBC" w:rsidRDefault="00296F9A" w:rsidP="001E5884">
            <w:pPr>
              <w:spacing w:line="360" w:lineRule="auto"/>
              <w:jc w:val="both"/>
              <w:rPr>
                <w:b w:val="0"/>
                <w:bCs/>
                <w:szCs w:val="24"/>
              </w:rPr>
            </w:pPr>
            <w:r w:rsidRPr="00546FBC">
              <w:rPr>
                <w:b w:val="0"/>
                <w:bCs/>
                <w:szCs w:val="24"/>
              </w:rPr>
              <w:t>The user/actor searches operation details to remove.</w:t>
            </w:r>
          </w:p>
        </w:tc>
        <w:tc>
          <w:tcPr>
            <w:tcW w:w="2668" w:type="dxa"/>
          </w:tcPr>
          <w:p w14:paraId="264DFBE2" w14:textId="74B2CAB7" w:rsidR="00296F9A" w:rsidRPr="00546FBC" w:rsidRDefault="0084624D" w:rsidP="001E5884">
            <w:pPr>
              <w:spacing w:line="360" w:lineRule="auto"/>
              <w:jc w:val="both"/>
              <w:rPr>
                <w:b w:val="0"/>
                <w:bCs/>
                <w:szCs w:val="24"/>
              </w:rPr>
            </w:pPr>
            <w:r w:rsidRPr="00546FBC">
              <w:rPr>
                <w:b w:val="0"/>
                <w:szCs w:val="24"/>
              </w:rPr>
              <w:t>Veterinarian and Worker</w:t>
            </w:r>
          </w:p>
        </w:tc>
      </w:tr>
    </w:tbl>
    <w:p w14:paraId="7F265B2D" w14:textId="77777777" w:rsidR="00C24D39" w:rsidRPr="00546FBC" w:rsidRDefault="00C24D39" w:rsidP="00C24D39">
      <w:pPr>
        <w:rPr>
          <w:rFonts w:cs="Times New Roman"/>
          <w:szCs w:val="24"/>
          <w:lang w:eastAsia="en-PH"/>
        </w:rPr>
      </w:pPr>
    </w:p>
    <w:p w14:paraId="7D84B9A7" w14:textId="24272A00"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16</w:t>
      </w:r>
      <w:r w:rsidRPr="00546FBC">
        <w:rPr>
          <w:rFonts w:cs="Times New Roman"/>
          <w:bCs/>
          <w:szCs w:val="24"/>
          <w:lang w:eastAsia="en-PH"/>
        </w:rPr>
        <w:t xml:space="preserve">: Event Decomposition of </w:t>
      </w:r>
      <w:r w:rsidR="00572A9F" w:rsidRPr="00546FBC">
        <w:rPr>
          <w:rFonts w:cs="Times New Roman"/>
          <w:bCs/>
          <w:szCs w:val="24"/>
          <w:lang w:eastAsia="en-PH"/>
        </w:rPr>
        <w:t>Operation Management Module</w:t>
      </w:r>
    </w:p>
    <w:p w14:paraId="515DC33B" w14:textId="3B159F30" w:rsidR="00C24D39" w:rsidRPr="00546FBC" w:rsidRDefault="00C24D39" w:rsidP="00C24D39">
      <w:pPr>
        <w:tabs>
          <w:tab w:val="left" w:pos="3860"/>
          <w:tab w:val="center" w:pos="4320"/>
        </w:tabs>
        <w:rPr>
          <w:rFonts w:cs="Times New Roman"/>
          <w:bCs/>
          <w:szCs w:val="24"/>
          <w:lang w:eastAsia="en-PH"/>
        </w:rPr>
      </w:pPr>
    </w:p>
    <w:p w14:paraId="4788B793" w14:textId="2622D58C"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0E32CD8D" wp14:editId="4772E352">
            <wp:extent cx="5143500" cy="2663598"/>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7">
                      <a:extLst>
                        <a:ext uri="{28A0092B-C50C-407E-A947-70E740481C1C}">
                          <a14:useLocalDpi xmlns:a14="http://schemas.microsoft.com/office/drawing/2010/main" val="0"/>
                        </a:ext>
                      </a:extLst>
                    </a:blip>
                    <a:stretch>
                      <a:fillRect/>
                    </a:stretch>
                  </pic:blipFill>
                  <pic:spPr>
                    <a:xfrm>
                      <a:off x="0" y="0"/>
                      <a:ext cx="5156061" cy="2670103"/>
                    </a:xfrm>
                    <a:prstGeom prst="rect">
                      <a:avLst/>
                    </a:prstGeom>
                  </pic:spPr>
                </pic:pic>
              </a:graphicData>
            </a:graphic>
          </wp:inline>
        </w:drawing>
      </w:r>
    </w:p>
    <w:p w14:paraId="7123CE1F" w14:textId="2A404FE0" w:rsidR="00C24D39" w:rsidRPr="00546FBC" w:rsidRDefault="00C24D39" w:rsidP="00C24D39">
      <w:pPr>
        <w:tabs>
          <w:tab w:val="left" w:pos="3860"/>
          <w:tab w:val="center" w:pos="4320"/>
        </w:tabs>
        <w:rPr>
          <w:rFonts w:cs="Times New Roman"/>
          <w:bCs/>
          <w:szCs w:val="24"/>
          <w:lang w:eastAsia="en-PH"/>
        </w:rPr>
      </w:pPr>
    </w:p>
    <w:p w14:paraId="7F20CF02" w14:textId="77777777" w:rsidR="00C24D39" w:rsidRPr="00546FBC" w:rsidRDefault="00C24D39" w:rsidP="00C24D39">
      <w:pPr>
        <w:rPr>
          <w:rFonts w:cs="Times New Roman"/>
          <w:szCs w:val="24"/>
          <w:lang w:eastAsia="en-PH"/>
        </w:rPr>
      </w:pPr>
    </w:p>
    <w:p w14:paraId="331ED273" w14:textId="65BBB6E3" w:rsidR="00FD2AC7" w:rsidRPr="00546FBC" w:rsidRDefault="00FD2AC7" w:rsidP="00FD2AC7">
      <w:pPr>
        <w:rPr>
          <w:rFonts w:cs="Times New Roman"/>
          <w:bCs/>
          <w:szCs w:val="24"/>
          <w:lang w:eastAsia="en-PH"/>
        </w:rPr>
      </w:pPr>
      <w:r w:rsidRPr="00546FBC">
        <w:rPr>
          <w:rFonts w:cs="Times New Roman"/>
          <w:bCs/>
          <w:szCs w:val="24"/>
          <w:lang w:eastAsia="en-PH"/>
        </w:rPr>
        <w:t>Figure</w:t>
      </w:r>
      <w:r w:rsidR="00A914AD">
        <w:rPr>
          <w:rFonts w:cs="Times New Roman"/>
          <w:bCs/>
          <w:szCs w:val="24"/>
          <w:lang w:eastAsia="en-PH"/>
        </w:rPr>
        <w:t xml:space="preserve"> 68</w:t>
      </w:r>
      <w:r w:rsidRPr="00546FBC">
        <w:rPr>
          <w:rFonts w:cs="Times New Roman"/>
          <w:bCs/>
          <w:szCs w:val="24"/>
          <w:lang w:eastAsia="en-PH"/>
        </w:rPr>
        <w:t xml:space="preserve">: Use Case Diagram involving the </w:t>
      </w:r>
      <w:r w:rsidR="0050581E" w:rsidRPr="00546FBC">
        <w:rPr>
          <w:rFonts w:cs="Times New Roman"/>
          <w:bCs/>
          <w:szCs w:val="24"/>
          <w:lang w:eastAsia="en-PH"/>
        </w:rPr>
        <w:t>Veterinarian</w:t>
      </w:r>
      <w:r w:rsidRPr="00546FBC">
        <w:rPr>
          <w:rFonts w:cs="Times New Roman"/>
          <w:bCs/>
          <w:szCs w:val="24"/>
          <w:lang w:eastAsia="en-PH"/>
        </w:rPr>
        <w:t xml:space="preserve"> and Worker of Piggery Management System of Operation Management Module</w:t>
      </w:r>
    </w:p>
    <w:p w14:paraId="7D730D73" w14:textId="77777777" w:rsidR="00572A9F" w:rsidRPr="00546FBC" w:rsidRDefault="00572A9F" w:rsidP="00572A9F">
      <w:pPr>
        <w:rPr>
          <w:rFonts w:cs="Times New Roman"/>
          <w:bCs/>
          <w:szCs w:val="24"/>
          <w:lang w:eastAsia="en-PH"/>
        </w:rPr>
      </w:pPr>
    </w:p>
    <w:p w14:paraId="2AB569B9" w14:textId="0CA5B6DA" w:rsidR="005B1E88" w:rsidRPr="00546FBC" w:rsidRDefault="005B1E88" w:rsidP="00C24D39">
      <w:pPr>
        <w:rPr>
          <w:rFonts w:cs="Times New Roman"/>
          <w:szCs w:val="24"/>
          <w:lang w:eastAsia="en-PH"/>
        </w:rPr>
      </w:pPr>
    </w:p>
    <w:p w14:paraId="4C648F1A" w14:textId="2ACDCCFC" w:rsidR="005B1E88" w:rsidRPr="00546FBC" w:rsidRDefault="005B1E88" w:rsidP="00C24D39">
      <w:pPr>
        <w:rPr>
          <w:rFonts w:cs="Times New Roman"/>
          <w:szCs w:val="24"/>
          <w:lang w:eastAsia="en-PH"/>
        </w:rPr>
      </w:pPr>
      <w:r w:rsidRPr="00546FBC">
        <w:rPr>
          <w:b w:val="0"/>
          <w:noProof/>
        </w:rPr>
        <w:lastRenderedPageBreak/>
        <w:drawing>
          <wp:anchor distT="0" distB="0" distL="114300" distR="114300" simplePos="0" relativeHeight="251968000" behindDoc="1" locked="0" layoutInCell="1" allowOverlap="1" wp14:anchorId="4168A24F" wp14:editId="24B9E53A">
            <wp:simplePos x="0" y="0"/>
            <wp:positionH relativeFrom="column">
              <wp:posOffset>571500</wp:posOffset>
            </wp:positionH>
            <wp:positionV relativeFrom="paragraph">
              <wp:posOffset>-3175</wp:posOffset>
            </wp:positionV>
            <wp:extent cx="4343400" cy="4476750"/>
            <wp:effectExtent l="0" t="0" r="0" b="0"/>
            <wp:wrapNone/>
            <wp:docPr id="99" name="Picture 9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43400"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2D06" w14:textId="6BB30A6E" w:rsidR="005B1E88" w:rsidRPr="00546FBC" w:rsidRDefault="005B1E88" w:rsidP="00C24D39">
      <w:pPr>
        <w:rPr>
          <w:rFonts w:cs="Times New Roman"/>
          <w:szCs w:val="24"/>
          <w:lang w:eastAsia="en-PH"/>
        </w:rPr>
      </w:pPr>
    </w:p>
    <w:p w14:paraId="0E78903B" w14:textId="4241E733" w:rsidR="005B1E88" w:rsidRPr="00546FBC" w:rsidRDefault="005B1E88" w:rsidP="00C24D39">
      <w:pPr>
        <w:rPr>
          <w:rFonts w:cs="Times New Roman"/>
          <w:szCs w:val="24"/>
          <w:lang w:eastAsia="en-PH"/>
        </w:rPr>
      </w:pPr>
    </w:p>
    <w:p w14:paraId="754F591B" w14:textId="0A0FA728" w:rsidR="005B1E88" w:rsidRPr="00546FBC" w:rsidRDefault="005B1E88" w:rsidP="00C24D39">
      <w:pPr>
        <w:rPr>
          <w:rFonts w:cs="Times New Roman"/>
          <w:szCs w:val="24"/>
          <w:lang w:eastAsia="en-PH"/>
        </w:rPr>
      </w:pPr>
    </w:p>
    <w:p w14:paraId="0B6AEB7C" w14:textId="6115CB2C" w:rsidR="005B1E88" w:rsidRPr="00546FBC" w:rsidRDefault="005B1E88" w:rsidP="00C24D39">
      <w:pPr>
        <w:rPr>
          <w:rFonts w:cs="Times New Roman"/>
          <w:szCs w:val="24"/>
          <w:lang w:eastAsia="en-PH"/>
        </w:rPr>
      </w:pPr>
    </w:p>
    <w:p w14:paraId="543E0FA2" w14:textId="6BEAADBA" w:rsidR="005B1E88" w:rsidRPr="00546FBC" w:rsidRDefault="005B1E88" w:rsidP="00C24D39">
      <w:pPr>
        <w:rPr>
          <w:rFonts w:cs="Times New Roman"/>
          <w:szCs w:val="24"/>
          <w:lang w:eastAsia="en-PH"/>
        </w:rPr>
      </w:pPr>
    </w:p>
    <w:p w14:paraId="2517A212" w14:textId="16B15CCA" w:rsidR="005B1E88" w:rsidRPr="00546FBC" w:rsidRDefault="005B1E88" w:rsidP="00C24D39">
      <w:pPr>
        <w:rPr>
          <w:rFonts w:cs="Times New Roman"/>
          <w:szCs w:val="24"/>
          <w:lang w:eastAsia="en-PH"/>
        </w:rPr>
      </w:pPr>
    </w:p>
    <w:p w14:paraId="2D417977" w14:textId="46B36FE1" w:rsidR="005B1E88" w:rsidRPr="00546FBC" w:rsidRDefault="005B1E88" w:rsidP="00C24D39">
      <w:pPr>
        <w:rPr>
          <w:rFonts w:cs="Times New Roman"/>
          <w:szCs w:val="24"/>
          <w:lang w:eastAsia="en-PH"/>
        </w:rPr>
      </w:pPr>
    </w:p>
    <w:p w14:paraId="276AE98B" w14:textId="343DACB9" w:rsidR="005B1E88" w:rsidRPr="00546FBC" w:rsidRDefault="005B1E88" w:rsidP="00C24D39">
      <w:pPr>
        <w:rPr>
          <w:rFonts w:cs="Times New Roman"/>
          <w:szCs w:val="24"/>
          <w:lang w:eastAsia="en-PH"/>
        </w:rPr>
      </w:pPr>
    </w:p>
    <w:p w14:paraId="3D18127E" w14:textId="676D1E77" w:rsidR="005B1E88" w:rsidRPr="00546FBC" w:rsidRDefault="005B1E88" w:rsidP="00C24D39">
      <w:pPr>
        <w:rPr>
          <w:rFonts w:cs="Times New Roman"/>
          <w:szCs w:val="24"/>
          <w:lang w:eastAsia="en-PH"/>
        </w:rPr>
      </w:pPr>
    </w:p>
    <w:p w14:paraId="6036B8CF" w14:textId="2E5CC786" w:rsidR="005B1E88" w:rsidRPr="00546FBC" w:rsidRDefault="005B1E88" w:rsidP="00C24D39">
      <w:pPr>
        <w:rPr>
          <w:rFonts w:cs="Times New Roman"/>
          <w:szCs w:val="24"/>
          <w:lang w:eastAsia="en-PH"/>
        </w:rPr>
      </w:pPr>
    </w:p>
    <w:p w14:paraId="385F2FDB" w14:textId="36BBA5AC" w:rsidR="005B1E88" w:rsidRPr="00546FBC" w:rsidRDefault="005B1E88" w:rsidP="00C24D39">
      <w:pPr>
        <w:rPr>
          <w:rFonts w:cs="Times New Roman"/>
          <w:szCs w:val="24"/>
          <w:lang w:eastAsia="en-PH"/>
        </w:rPr>
      </w:pPr>
    </w:p>
    <w:p w14:paraId="57CF8B67" w14:textId="5023D90A" w:rsidR="005B1E88" w:rsidRPr="00546FBC" w:rsidRDefault="005B1E88" w:rsidP="00C24D39">
      <w:pPr>
        <w:rPr>
          <w:rFonts w:cs="Times New Roman"/>
          <w:szCs w:val="24"/>
          <w:lang w:eastAsia="en-PH"/>
        </w:rPr>
      </w:pPr>
    </w:p>
    <w:p w14:paraId="0A4A40AF" w14:textId="5DA02A34" w:rsidR="005B1E88" w:rsidRPr="00546FBC" w:rsidRDefault="005B1E88" w:rsidP="00C24D39">
      <w:pPr>
        <w:rPr>
          <w:rFonts w:cs="Times New Roman"/>
          <w:szCs w:val="24"/>
          <w:lang w:eastAsia="en-PH"/>
        </w:rPr>
      </w:pPr>
    </w:p>
    <w:p w14:paraId="647FE24F" w14:textId="1919CD3D" w:rsidR="005B1E88" w:rsidRPr="00546FBC" w:rsidRDefault="005B1E88" w:rsidP="00C24D39">
      <w:pPr>
        <w:rPr>
          <w:rFonts w:cs="Times New Roman"/>
          <w:szCs w:val="24"/>
          <w:lang w:eastAsia="en-PH"/>
        </w:rPr>
      </w:pPr>
    </w:p>
    <w:p w14:paraId="0DE35D27" w14:textId="6679594A" w:rsidR="005B1E88" w:rsidRPr="00546FBC" w:rsidRDefault="005B1E88" w:rsidP="00C24D39">
      <w:pPr>
        <w:rPr>
          <w:rFonts w:cs="Times New Roman"/>
          <w:szCs w:val="24"/>
          <w:lang w:eastAsia="en-PH"/>
        </w:rPr>
      </w:pPr>
    </w:p>
    <w:p w14:paraId="58634798" w14:textId="73BE78A5" w:rsidR="005B1E88" w:rsidRPr="00546FBC" w:rsidRDefault="005B1E88" w:rsidP="00C24D39">
      <w:pPr>
        <w:rPr>
          <w:rFonts w:cs="Times New Roman"/>
          <w:szCs w:val="24"/>
          <w:lang w:eastAsia="en-PH"/>
        </w:rPr>
      </w:pPr>
    </w:p>
    <w:p w14:paraId="6D273764" w14:textId="1484F56F" w:rsidR="005B1E88" w:rsidRPr="00546FBC" w:rsidRDefault="005B1E88" w:rsidP="00C24D39">
      <w:pPr>
        <w:rPr>
          <w:rFonts w:cs="Times New Roman"/>
          <w:szCs w:val="24"/>
          <w:lang w:eastAsia="en-PH"/>
        </w:rPr>
      </w:pPr>
    </w:p>
    <w:p w14:paraId="4BC871C6" w14:textId="63C19996" w:rsidR="005B1E88" w:rsidRPr="00546FBC" w:rsidRDefault="005B1E88" w:rsidP="00C24D39">
      <w:pPr>
        <w:rPr>
          <w:rFonts w:cs="Times New Roman"/>
          <w:szCs w:val="24"/>
          <w:lang w:eastAsia="en-PH"/>
        </w:rPr>
      </w:pPr>
    </w:p>
    <w:p w14:paraId="152DF579" w14:textId="1F2EDE9A" w:rsidR="005B1E88" w:rsidRPr="00546FBC" w:rsidRDefault="005B1E88" w:rsidP="00C24D39">
      <w:pPr>
        <w:rPr>
          <w:rFonts w:cs="Times New Roman"/>
          <w:szCs w:val="24"/>
          <w:lang w:eastAsia="en-PH"/>
        </w:rPr>
      </w:pPr>
    </w:p>
    <w:p w14:paraId="641E83E6" w14:textId="01B6F31D" w:rsidR="005B1E88" w:rsidRPr="00546FBC" w:rsidRDefault="005B1E88" w:rsidP="00C24D39">
      <w:pPr>
        <w:rPr>
          <w:rFonts w:cs="Times New Roman"/>
          <w:szCs w:val="24"/>
          <w:lang w:eastAsia="en-PH"/>
        </w:rPr>
      </w:pPr>
    </w:p>
    <w:p w14:paraId="629949DE" w14:textId="2DB3BB8B" w:rsidR="005B1E88" w:rsidRPr="00546FBC" w:rsidRDefault="005B1E88" w:rsidP="00C24D39">
      <w:pPr>
        <w:rPr>
          <w:rFonts w:cs="Times New Roman"/>
          <w:szCs w:val="24"/>
          <w:lang w:eastAsia="en-PH"/>
        </w:rPr>
      </w:pPr>
    </w:p>
    <w:p w14:paraId="632E9192" w14:textId="0C937239" w:rsidR="005B1E88" w:rsidRPr="00546FBC" w:rsidRDefault="005B1E88" w:rsidP="00C24D39">
      <w:pPr>
        <w:rPr>
          <w:rFonts w:cs="Times New Roman"/>
          <w:szCs w:val="24"/>
          <w:lang w:eastAsia="en-PH"/>
        </w:rPr>
      </w:pPr>
    </w:p>
    <w:p w14:paraId="0F91A291" w14:textId="61164E72" w:rsidR="005B1E88" w:rsidRPr="00546FBC" w:rsidRDefault="005B1E88" w:rsidP="00C24D39">
      <w:pPr>
        <w:rPr>
          <w:rFonts w:cs="Times New Roman"/>
          <w:szCs w:val="24"/>
          <w:lang w:eastAsia="en-PH"/>
        </w:rPr>
      </w:pPr>
    </w:p>
    <w:p w14:paraId="2FCC46FA" w14:textId="4ACBBD4F" w:rsidR="005B1E88" w:rsidRPr="00546FBC" w:rsidRDefault="005B1E88" w:rsidP="00C24D39">
      <w:pPr>
        <w:rPr>
          <w:rFonts w:cs="Times New Roman"/>
          <w:szCs w:val="24"/>
          <w:lang w:eastAsia="en-PH"/>
        </w:rPr>
      </w:pPr>
    </w:p>
    <w:p w14:paraId="052A6D66" w14:textId="77777777" w:rsidR="005B1E88" w:rsidRPr="00546FBC" w:rsidRDefault="005B1E88" w:rsidP="00C24D39">
      <w:pPr>
        <w:rPr>
          <w:rFonts w:cs="Times New Roman"/>
          <w:szCs w:val="24"/>
          <w:lang w:eastAsia="en-PH"/>
        </w:rPr>
      </w:pPr>
    </w:p>
    <w:p w14:paraId="2A9384C8" w14:textId="77777777" w:rsidR="005B1E88" w:rsidRPr="00546FBC" w:rsidRDefault="005B1E88" w:rsidP="00C24D39">
      <w:pPr>
        <w:rPr>
          <w:rFonts w:cs="Times New Roman"/>
          <w:szCs w:val="24"/>
          <w:lang w:eastAsia="en-PH"/>
        </w:rPr>
      </w:pPr>
    </w:p>
    <w:p w14:paraId="5838BCD6" w14:textId="6FDD0FD7" w:rsidR="00A45D7D" w:rsidRPr="00546FBC" w:rsidRDefault="00A45D7D" w:rsidP="00A45D7D">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69</w:t>
      </w:r>
      <w:r w:rsidRPr="00546FBC">
        <w:rPr>
          <w:rFonts w:cs="Times New Roman"/>
          <w:bCs/>
          <w:szCs w:val="24"/>
          <w:lang w:eastAsia="en-PH"/>
        </w:rPr>
        <w:t>: Activity Diagram of Create Operation of Operation Management Module Use Case</w:t>
      </w:r>
    </w:p>
    <w:p w14:paraId="45CC3F61" w14:textId="77777777" w:rsidR="00C24D39" w:rsidRPr="00546FBC" w:rsidRDefault="00C24D39" w:rsidP="00C24D39">
      <w:pPr>
        <w:rPr>
          <w:rFonts w:cs="Times New Roman"/>
          <w:szCs w:val="24"/>
          <w:lang w:eastAsia="en-PH"/>
        </w:rPr>
      </w:pPr>
    </w:p>
    <w:p w14:paraId="1F588AA3" w14:textId="77777777" w:rsidR="00C24D39" w:rsidRPr="00546FBC" w:rsidRDefault="00C24D39" w:rsidP="00C24D39">
      <w:pPr>
        <w:rPr>
          <w:rFonts w:cs="Times New Roman"/>
          <w:szCs w:val="24"/>
          <w:lang w:eastAsia="en-PH"/>
        </w:rPr>
      </w:pPr>
    </w:p>
    <w:p w14:paraId="6B7F69D3" w14:textId="77777777" w:rsidR="00C24D39" w:rsidRPr="00546FBC" w:rsidRDefault="00C24D39" w:rsidP="00C24D39">
      <w:pPr>
        <w:rPr>
          <w:rFonts w:cs="Times New Roman"/>
          <w:szCs w:val="24"/>
          <w:lang w:eastAsia="en-PH"/>
        </w:rPr>
      </w:pPr>
    </w:p>
    <w:p w14:paraId="63EA8DD4" w14:textId="7A00B3CC" w:rsidR="00C24D39" w:rsidRPr="00546FBC" w:rsidRDefault="00C24D39" w:rsidP="00C24D39">
      <w:pPr>
        <w:rPr>
          <w:rFonts w:cs="Times New Roman"/>
          <w:szCs w:val="24"/>
          <w:lang w:eastAsia="en-PH"/>
        </w:rPr>
      </w:pPr>
    </w:p>
    <w:p w14:paraId="07FE80E4" w14:textId="49A34DF8" w:rsidR="000C56D6" w:rsidRPr="00546FBC" w:rsidRDefault="000C56D6" w:rsidP="00C24D39">
      <w:pPr>
        <w:rPr>
          <w:rFonts w:cs="Times New Roman"/>
          <w:szCs w:val="24"/>
          <w:lang w:eastAsia="en-PH"/>
        </w:rPr>
      </w:pPr>
    </w:p>
    <w:p w14:paraId="18F30434" w14:textId="333EEED0" w:rsidR="000C56D6" w:rsidRPr="00546FBC" w:rsidRDefault="000C56D6" w:rsidP="00C24D39">
      <w:pPr>
        <w:rPr>
          <w:rFonts w:cs="Times New Roman"/>
          <w:szCs w:val="24"/>
          <w:lang w:eastAsia="en-PH"/>
        </w:rPr>
      </w:pPr>
    </w:p>
    <w:p w14:paraId="105C81C6" w14:textId="47EB4519" w:rsidR="00822FA4" w:rsidRPr="00546FBC" w:rsidRDefault="00822FA4" w:rsidP="00C24D39">
      <w:pPr>
        <w:rPr>
          <w:rFonts w:cs="Times New Roman"/>
          <w:szCs w:val="24"/>
          <w:lang w:eastAsia="en-PH"/>
        </w:rPr>
      </w:pPr>
    </w:p>
    <w:p w14:paraId="27C6A474" w14:textId="0A9FBDDA" w:rsidR="00822FA4" w:rsidRPr="00546FBC" w:rsidRDefault="00822FA4" w:rsidP="00C24D39">
      <w:pPr>
        <w:rPr>
          <w:rFonts w:cs="Times New Roman"/>
          <w:szCs w:val="24"/>
          <w:lang w:eastAsia="en-PH"/>
        </w:rPr>
      </w:pPr>
    </w:p>
    <w:p w14:paraId="2D430127" w14:textId="7E900E67" w:rsidR="00822FA4" w:rsidRPr="00546FBC" w:rsidRDefault="00822FA4" w:rsidP="00C24D39">
      <w:pPr>
        <w:rPr>
          <w:rFonts w:cs="Times New Roman"/>
          <w:szCs w:val="24"/>
          <w:lang w:eastAsia="en-PH"/>
        </w:rPr>
      </w:pPr>
    </w:p>
    <w:p w14:paraId="7785926E" w14:textId="5A4F8078" w:rsidR="00822FA4" w:rsidRPr="00546FBC" w:rsidRDefault="00822FA4" w:rsidP="00C24D39">
      <w:pPr>
        <w:rPr>
          <w:rFonts w:cs="Times New Roman"/>
          <w:szCs w:val="24"/>
          <w:lang w:eastAsia="en-PH"/>
        </w:rPr>
      </w:pPr>
    </w:p>
    <w:p w14:paraId="370054D6" w14:textId="22C35608" w:rsidR="00822FA4" w:rsidRPr="00546FBC" w:rsidRDefault="00822FA4" w:rsidP="00C24D39">
      <w:pPr>
        <w:rPr>
          <w:rFonts w:cs="Times New Roman"/>
          <w:szCs w:val="24"/>
          <w:lang w:eastAsia="en-PH"/>
        </w:rPr>
      </w:pPr>
    </w:p>
    <w:p w14:paraId="3AC844E7" w14:textId="30081D26" w:rsidR="00822FA4" w:rsidRPr="00546FBC" w:rsidRDefault="00822FA4" w:rsidP="00C24D39">
      <w:pPr>
        <w:rPr>
          <w:rFonts w:cs="Times New Roman"/>
          <w:szCs w:val="24"/>
          <w:lang w:eastAsia="en-PH"/>
        </w:rPr>
      </w:pPr>
    </w:p>
    <w:p w14:paraId="4252FC5E" w14:textId="04A87985" w:rsidR="00822FA4" w:rsidRPr="00546FBC" w:rsidRDefault="00822FA4" w:rsidP="00C24D39">
      <w:pPr>
        <w:rPr>
          <w:rFonts w:cs="Times New Roman"/>
          <w:szCs w:val="24"/>
          <w:lang w:eastAsia="en-PH"/>
        </w:rPr>
      </w:pPr>
    </w:p>
    <w:p w14:paraId="4E4A8ED9" w14:textId="1D570921" w:rsidR="00822FA4" w:rsidRPr="00546FBC" w:rsidRDefault="00822FA4" w:rsidP="00C24D39">
      <w:pPr>
        <w:rPr>
          <w:rFonts w:cs="Times New Roman"/>
          <w:szCs w:val="24"/>
          <w:lang w:eastAsia="en-PH"/>
        </w:rPr>
      </w:pPr>
    </w:p>
    <w:p w14:paraId="2F05F8DA" w14:textId="13289013" w:rsidR="00822FA4" w:rsidRPr="00546FBC" w:rsidRDefault="00822FA4" w:rsidP="00C24D39">
      <w:pPr>
        <w:rPr>
          <w:rFonts w:cs="Times New Roman"/>
          <w:szCs w:val="24"/>
          <w:lang w:eastAsia="en-PH"/>
        </w:rPr>
      </w:pPr>
    </w:p>
    <w:p w14:paraId="162BEA51" w14:textId="2DC8EEDB" w:rsidR="00822FA4" w:rsidRPr="00546FBC" w:rsidRDefault="00822FA4" w:rsidP="00C24D39">
      <w:pPr>
        <w:rPr>
          <w:rFonts w:cs="Times New Roman"/>
          <w:szCs w:val="24"/>
          <w:lang w:eastAsia="en-PH"/>
        </w:rPr>
      </w:pPr>
    </w:p>
    <w:p w14:paraId="108021B3" w14:textId="77777777" w:rsidR="00822FA4" w:rsidRPr="00546FBC" w:rsidRDefault="00822FA4" w:rsidP="00C24D39">
      <w:pPr>
        <w:rPr>
          <w:rFonts w:cs="Times New Roman"/>
          <w:szCs w:val="24"/>
          <w:lang w:eastAsia="en-PH"/>
        </w:rPr>
      </w:pPr>
    </w:p>
    <w:p w14:paraId="25CF53C1" w14:textId="77777777" w:rsidR="004A627C" w:rsidRPr="00546FBC" w:rsidRDefault="004A627C" w:rsidP="00822FA4">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69024" behindDoc="1" locked="0" layoutInCell="1" allowOverlap="1" wp14:anchorId="50FBB4FB" wp14:editId="0A9BADFA">
            <wp:simplePos x="0" y="0"/>
            <wp:positionH relativeFrom="column">
              <wp:posOffset>457200</wp:posOffset>
            </wp:positionH>
            <wp:positionV relativeFrom="paragraph">
              <wp:posOffset>0</wp:posOffset>
            </wp:positionV>
            <wp:extent cx="4572000" cy="4716991"/>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0" cy="47169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94DE7" w14:textId="77777777" w:rsidR="004A627C" w:rsidRPr="00546FBC" w:rsidRDefault="004A627C" w:rsidP="00822FA4">
      <w:pPr>
        <w:spacing w:after="160" w:line="259" w:lineRule="auto"/>
        <w:rPr>
          <w:rFonts w:cs="Times New Roman"/>
          <w:bCs/>
          <w:szCs w:val="24"/>
          <w:lang w:eastAsia="en-PH"/>
        </w:rPr>
      </w:pPr>
    </w:p>
    <w:p w14:paraId="03B531C0" w14:textId="77777777" w:rsidR="004A627C" w:rsidRPr="00546FBC" w:rsidRDefault="004A627C" w:rsidP="00822FA4">
      <w:pPr>
        <w:spacing w:after="160" w:line="259" w:lineRule="auto"/>
        <w:rPr>
          <w:rFonts w:cs="Times New Roman"/>
          <w:bCs/>
          <w:szCs w:val="24"/>
          <w:lang w:eastAsia="en-PH"/>
        </w:rPr>
      </w:pPr>
    </w:p>
    <w:p w14:paraId="60EE5553" w14:textId="77777777" w:rsidR="004A627C" w:rsidRPr="00546FBC" w:rsidRDefault="004A627C" w:rsidP="00822FA4">
      <w:pPr>
        <w:spacing w:after="160" w:line="259" w:lineRule="auto"/>
        <w:rPr>
          <w:rFonts w:cs="Times New Roman"/>
          <w:bCs/>
          <w:szCs w:val="24"/>
          <w:lang w:eastAsia="en-PH"/>
        </w:rPr>
      </w:pPr>
    </w:p>
    <w:p w14:paraId="305655B9" w14:textId="77777777" w:rsidR="004A627C" w:rsidRPr="00546FBC" w:rsidRDefault="004A627C" w:rsidP="00822FA4">
      <w:pPr>
        <w:spacing w:after="160" w:line="259" w:lineRule="auto"/>
        <w:rPr>
          <w:rFonts w:cs="Times New Roman"/>
          <w:bCs/>
          <w:szCs w:val="24"/>
          <w:lang w:eastAsia="en-PH"/>
        </w:rPr>
      </w:pPr>
    </w:p>
    <w:p w14:paraId="1564F8DE" w14:textId="77777777" w:rsidR="004A627C" w:rsidRPr="00546FBC" w:rsidRDefault="004A627C" w:rsidP="00822FA4">
      <w:pPr>
        <w:spacing w:after="160" w:line="259" w:lineRule="auto"/>
        <w:rPr>
          <w:rFonts w:cs="Times New Roman"/>
          <w:bCs/>
          <w:szCs w:val="24"/>
          <w:lang w:eastAsia="en-PH"/>
        </w:rPr>
      </w:pPr>
    </w:p>
    <w:p w14:paraId="300CC99B" w14:textId="77777777" w:rsidR="004A627C" w:rsidRPr="00546FBC" w:rsidRDefault="004A627C" w:rsidP="00822FA4">
      <w:pPr>
        <w:spacing w:after="160" w:line="259" w:lineRule="auto"/>
        <w:rPr>
          <w:rFonts w:cs="Times New Roman"/>
          <w:bCs/>
          <w:szCs w:val="24"/>
          <w:lang w:eastAsia="en-PH"/>
        </w:rPr>
      </w:pPr>
    </w:p>
    <w:p w14:paraId="6FC90430" w14:textId="77777777" w:rsidR="004A627C" w:rsidRPr="00546FBC" w:rsidRDefault="004A627C" w:rsidP="00822FA4">
      <w:pPr>
        <w:spacing w:after="160" w:line="259" w:lineRule="auto"/>
        <w:rPr>
          <w:rFonts w:cs="Times New Roman"/>
          <w:bCs/>
          <w:szCs w:val="24"/>
          <w:lang w:eastAsia="en-PH"/>
        </w:rPr>
      </w:pPr>
    </w:p>
    <w:p w14:paraId="157E84E3" w14:textId="77777777" w:rsidR="004A627C" w:rsidRPr="00546FBC" w:rsidRDefault="004A627C" w:rsidP="00822FA4">
      <w:pPr>
        <w:spacing w:after="160" w:line="259" w:lineRule="auto"/>
        <w:rPr>
          <w:rFonts w:cs="Times New Roman"/>
          <w:bCs/>
          <w:szCs w:val="24"/>
          <w:lang w:eastAsia="en-PH"/>
        </w:rPr>
      </w:pPr>
    </w:p>
    <w:p w14:paraId="2D3438B3" w14:textId="77777777" w:rsidR="004A627C" w:rsidRPr="00546FBC" w:rsidRDefault="004A627C" w:rsidP="00822FA4">
      <w:pPr>
        <w:spacing w:after="160" w:line="259" w:lineRule="auto"/>
        <w:rPr>
          <w:rFonts w:cs="Times New Roman"/>
          <w:bCs/>
          <w:szCs w:val="24"/>
          <w:lang w:eastAsia="en-PH"/>
        </w:rPr>
      </w:pPr>
    </w:p>
    <w:p w14:paraId="2DAE7EE2" w14:textId="77777777" w:rsidR="004A627C" w:rsidRPr="00546FBC" w:rsidRDefault="004A627C" w:rsidP="00822FA4">
      <w:pPr>
        <w:spacing w:after="160" w:line="259" w:lineRule="auto"/>
        <w:rPr>
          <w:rFonts w:cs="Times New Roman"/>
          <w:bCs/>
          <w:szCs w:val="24"/>
          <w:lang w:eastAsia="en-PH"/>
        </w:rPr>
      </w:pPr>
    </w:p>
    <w:p w14:paraId="511A29ED" w14:textId="77777777" w:rsidR="004A627C" w:rsidRPr="00546FBC" w:rsidRDefault="004A627C" w:rsidP="00822FA4">
      <w:pPr>
        <w:spacing w:after="160" w:line="259" w:lineRule="auto"/>
        <w:rPr>
          <w:rFonts w:cs="Times New Roman"/>
          <w:bCs/>
          <w:szCs w:val="24"/>
          <w:lang w:eastAsia="en-PH"/>
        </w:rPr>
      </w:pPr>
    </w:p>
    <w:p w14:paraId="41B85C52" w14:textId="77777777" w:rsidR="004A627C" w:rsidRPr="00546FBC" w:rsidRDefault="004A627C" w:rsidP="00822FA4">
      <w:pPr>
        <w:spacing w:after="160" w:line="259" w:lineRule="auto"/>
        <w:rPr>
          <w:rFonts w:cs="Times New Roman"/>
          <w:bCs/>
          <w:szCs w:val="24"/>
          <w:lang w:eastAsia="en-PH"/>
        </w:rPr>
      </w:pPr>
    </w:p>
    <w:p w14:paraId="080266B7" w14:textId="77777777" w:rsidR="004A627C" w:rsidRPr="00546FBC" w:rsidRDefault="004A627C" w:rsidP="00822FA4">
      <w:pPr>
        <w:spacing w:after="160" w:line="259" w:lineRule="auto"/>
        <w:rPr>
          <w:rFonts w:cs="Times New Roman"/>
          <w:bCs/>
          <w:szCs w:val="24"/>
          <w:lang w:eastAsia="en-PH"/>
        </w:rPr>
      </w:pPr>
    </w:p>
    <w:p w14:paraId="18270F50" w14:textId="77777777" w:rsidR="004A627C" w:rsidRPr="00546FBC" w:rsidRDefault="004A627C" w:rsidP="00822FA4">
      <w:pPr>
        <w:spacing w:after="160" w:line="259" w:lineRule="auto"/>
        <w:rPr>
          <w:rFonts w:cs="Times New Roman"/>
          <w:bCs/>
          <w:szCs w:val="24"/>
          <w:lang w:eastAsia="en-PH"/>
        </w:rPr>
      </w:pPr>
    </w:p>
    <w:p w14:paraId="1F30062E" w14:textId="77777777" w:rsidR="004A627C" w:rsidRPr="00546FBC" w:rsidRDefault="004A627C" w:rsidP="00822FA4">
      <w:pPr>
        <w:spacing w:after="160" w:line="259" w:lineRule="auto"/>
        <w:rPr>
          <w:rFonts w:cs="Times New Roman"/>
          <w:bCs/>
          <w:szCs w:val="24"/>
          <w:lang w:eastAsia="en-PH"/>
        </w:rPr>
      </w:pPr>
    </w:p>
    <w:p w14:paraId="5E1B9238" w14:textId="77777777" w:rsidR="004A627C" w:rsidRPr="00546FBC" w:rsidRDefault="004A627C" w:rsidP="004A627C">
      <w:pPr>
        <w:spacing w:after="160" w:line="259" w:lineRule="auto"/>
        <w:jc w:val="both"/>
        <w:rPr>
          <w:rFonts w:cs="Times New Roman"/>
          <w:bCs/>
          <w:szCs w:val="24"/>
          <w:lang w:eastAsia="en-PH"/>
        </w:rPr>
      </w:pPr>
    </w:p>
    <w:p w14:paraId="1E999736" w14:textId="23ED9630" w:rsidR="00822FA4" w:rsidRPr="00546FBC" w:rsidRDefault="00822FA4" w:rsidP="00822FA4">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70</w:t>
      </w:r>
      <w:r w:rsidRPr="00546FBC">
        <w:rPr>
          <w:rFonts w:cs="Times New Roman"/>
          <w:bCs/>
          <w:szCs w:val="24"/>
          <w:lang w:eastAsia="en-PH"/>
        </w:rPr>
        <w:t>: Activity Diagram of Search and View Operation of Operation Management Module Use Case</w:t>
      </w:r>
    </w:p>
    <w:p w14:paraId="7B58B6EB" w14:textId="6819CC85" w:rsidR="000C56D6" w:rsidRPr="00546FBC" w:rsidRDefault="000C56D6" w:rsidP="00C24D39">
      <w:pPr>
        <w:rPr>
          <w:rFonts w:cs="Times New Roman"/>
          <w:szCs w:val="24"/>
          <w:lang w:eastAsia="en-PH"/>
        </w:rPr>
      </w:pPr>
    </w:p>
    <w:p w14:paraId="40C7FAA2" w14:textId="52E6FD68" w:rsidR="004A627C" w:rsidRPr="00546FBC" w:rsidRDefault="004A627C" w:rsidP="00C24D39">
      <w:pPr>
        <w:rPr>
          <w:rFonts w:cs="Times New Roman"/>
          <w:szCs w:val="24"/>
          <w:lang w:eastAsia="en-PH"/>
        </w:rPr>
      </w:pPr>
    </w:p>
    <w:p w14:paraId="02944F7C" w14:textId="0EB9ED37" w:rsidR="004A627C" w:rsidRPr="00546FBC" w:rsidRDefault="004A627C" w:rsidP="00C24D39">
      <w:pPr>
        <w:rPr>
          <w:rFonts w:cs="Times New Roman"/>
          <w:szCs w:val="24"/>
          <w:lang w:eastAsia="en-PH"/>
        </w:rPr>
      </w:pPr>
    </w:p>
    <w:p w14:paraId="0DCE0E0F" w14:textId="34FE0CF9" w:rsidR="004A627C" w:rsidRPr="00546FBC" w:rsidRDefault="004A627C" w:rsidP="00C24D39">
      <w:pPr>
        <w:rPr>
          <w:rFonts w:cs="Times New Roman"/>
          <w:szCs w:val="24"/>
          <w:lang w:eastAsia="en-PH"/>
        </w:rPr>
      </w:pPr>
    </w:p>
    <w:p w14:paraId="114476CA" w14:textId="0A8DDE0E" w:rsidR="004A627C" w:rsidRPr="00546FBC" w:rsidRDefault="004A627C" w:rsidP="00C24D39">
      <w:pPr>
        <w:rPr>
          <w:rFonts w:cs="Times New Roman"/>
          <w:szCs w:val="24"/>
          <w:lang w:eastAsia="en-PH"/>
        </w:rPr>
      </w:pPr>
    </w:p>
    <w:p w14:paraId="7F8C7B2D" w14:textId="4B5E611D" w:rsidR="004A627C" w:rsidRPr="00546FBC" w:rsidRDefault="004A627C" w:rsidP="00C24D39">
      <w:pPr>
        <w:rPr>
          <w:rFonts w:cs="Times New Roman"/>
          <w:szCs w:val="24"/>
          <w:lang w:eastAsia="en-PH"/>
        </w:rPr>
      </w:pPr>
    </w:p>
    <w:p w14:paraId="7EC0616F" w14:textId="3566DF9A" w:rsidR="004A627C" w:rsidRPr="00546FBC" w:rsidRDefault="004A627C" w:rsidP="00C24D39">
      <w:pPr>
        <w:rPr>
          <w:rFonts w:cs="Times New Roman"/>
          <w:szCs w:val="24"/>
          <w:lang w:eastAsia="en-PH"/>
        </w:rPr>
      </w:pPr>
    </w:p>
    <w:p w14:paraId="469CEF96" w14:textId="0DA022C4" w:rsidR="004A627C" w:rsidRPr="00546FBC" w:rsidRDefault="004A627C" w:rsidP="00C24D39">
      <w:pPr>
        <w:rPr>
          <w:rFonts w:cs="Times New Roman"/>
          <w:szCs w:val="24"/>
          <w:lang w:eastAsia="en-PH"/>
        </w:rPr>
      </w:pPr>
    </w:p>
    <w:p w14:paraId="53626170" w14:textId="0040F449" w:rsidR="004A627C" w:rsidRPr="00546FBC" w:rsidRDefault="004A627C" w:rsidP="00C24D39">
      <w:pPr>
        <w:rPr>
          <w:rFonts w:cs="Times New Roman"/>
          <w:szCs w:val="24"/>
          <w:lang w:eastAsia="en-PH"/>
        </w:rPr>
      </w:pPr>
    </w:p>
    <w:p w14:paraId="56E84BE4" w14:textId="28B44C96" w:rsidR="004A627C" w:rsidRPr="00546FBC" w:rsidRDefault="004A627C" w:rsidP="00C24D39">
      <w:pPr>
        <w:rPr>
          <w:rFonts w:cs="Times New Roman"/>
          <w:szCs w:val="24"/>
          <w:lang w:eastAsia="en-PH"/>
        </w:rPr>
      </w:pPr>
    </w:p>
    <w:p w14:paraId="27EAE7CB" w14:textId="79CB0D4A" w:rsidR="004A627C" w:rsidRPr="00546FBC" w:rsidRDefault="004A627C" w:rsidP="00C24D39">
      <w:pPr>
        <w:rPr>
          <w:rFonts w:cs="Times New Roman"/>
          <w:szCs w:val="24"/>
          <w:lang w:eastAsia="en-PH"/>
        </w:rPr>
      </w:pPr>
    </w:p>
    <w:p w14:paraId="7DC9D913" w14:textId="43999E38" w:rsidR="004A627C" w:rsidRPr="00546FBC" w:rsidRDefault="004A627C" w:rsidP="00C24D39">
      <w:pPr>
        <w:rPr>
          <w:rFonts w:cs="Times New Roman"/>
          <w:szCs w:val="24"/>
          <w:lang w:eastAsia="en-PH"/>
        </w:rPr>
      </w:pPr>
    </w:p>
    <w:p w14:paraId="7757AEF8" w14:textId="79E05E1F" w:rsidR="004A627C" w:rsidRPr="00546FBC" w:rsidRDefault="004A627C" w:rsidP="00C24D39">
      <w:pPr>
        <w:rPr>
          <w:rFonts w:cs="Times New Roman"/>
          <w:szCs w:val="24"/>
          <w:lang w:eastAsia="en-PH"/>
        </w:rPr>
      </w:pPr>
    </w:p>
    <w:p w14:paraId="2F87B92F" w14:textId="04D80589" w:rsidR="004A627C" w:rsidRPr="00546FBC" w:rsidRDefault="004A627C" w:rsidP="00C24D39">
      <w:pPr>
        <w:rPr>
          <w:rFonts w:cs="Times New Roman"/>
          <w:szCs w:val="24"/>
          <w:lang w:eastAsia="en-PH"/>
        </w:rPr>
      </w:pPr>
    </w:p>
    <w:p w14:paraId="6E591ADB" w14:textId="6B682556" w:rsidR="004A627C" w:rsidRPr="00546FBC" w:rsidRDefault="004A627C" w:rsidP="00C24D39">
      <w:pPr>
        <w:rPr>
          <w:rFonts w:cs="Times New Roman"/>
          <w:szCs w:val="24"/>
          <w:lang w:eastAsia="en-PH"/>
        </w:rPr>
      </w:pPr>
    </w:p>
    <w:p w14:paraId="156D5619" w14:textId="1E8CA851" w:rsidR="004A627C" w:rsidRPr="00546FBC" w:rsidRDefault="004A627C" w:rsidP="00C24D39">
      <w:pPr>
        <w:rPr>
          <w:rFonts w:cs="Times New Roman"/>
          <w:szCs w:val="24"/>
          <w:lang w:eastAsia="en-PH"/>
        </w:rPr>
      </w:pPr>
    </w:p>
    <w:p w14:paraId="1521FDDA" w14:textId="4D45B060" w:rsidR="004A627C" w:rsidRPr="00546FBC" w:rsidRDefault="004A627C" w:rsidP="00C24D39">
      <w:pPr>
        <w:rPr>
          <w:rFonts w:cs="Times New Roman"/>
          <w:szCs w:val="24"/>
          <w:lang w:eastAsia="en-PH"/>
        </w:rPr>
      </w:pPr>
      <w:r w:rsidRPr="00546FBC">
        <w:rPr>
          <w:b w:val="0"/>
          <w:noProof/>
        </w:rPr>
        <w:lastRenderedPageBreak/>
        <w:drawing>
          <wp:anchor distT="0" distB="0" distL="114300" distR="114300" simplePos="0" relativeHeight="251970048" behindDoc="1" locked="0" layoutInCell="1" allowOverlap="1" wp14:anchorId="661B941E" wp14:editId="116E0360">
            <wp:simplePos x="0" y="0"/>
            <wp:positionH relativeFrom="column">
              <wp:posOffset>457200</wp:posOffset>
            </wp:positionH>
            <wp:positionV relativeFrom="paragraph">
              <wp:posOffset>114300</wp:posOffset>
            </wp:positionV>
            <wp:extent cx="4572000" cy="4847696"/>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0" cy="4847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EEF017" w14:textId="0E5AD262" w:rsidR="004A627C" w:rsidRPr="00546FBC" w:rsidRDefault="004A627C" w:rsidP="00C24D39">
      <w:pPr>
        <w:rPr>
          <w:rFonts w:cs="Times New Roman"/>
          <w:szCs w:val="24"/>
          <w:lang w:eastAsia="en-PH"/>
        </w:rPr>
      </w:pPr>
    </w:p>
    <w:p w14:paraId="6EFB25F9" w14:textId="37931828" w:rsidR="00C24D39" w:rsidRPr="00546FBC" w:rsidRDefault="00C24D39" w:rsidP="004A627C">
      <w:pPr>
        <w:jc w:val="both"/>
        <w:rPr>
          <w:rFonts w:cs="Times New Roman"/>
          <w:szCs w:val="24"/>
          <w:lang w:eastAsia="en-PH"/>
        </w:rPr>
      </w:pPr>
    </w:p>
    <w:p w14:paraId="631BF2B8" w14:textId="77777777" w:rsidR="004A627C" w:rsidRPr="00546FBC" w:rsidRDefault="004A627C" w:rsidP="00C24D39">
      <w:pPr>
        <w:spacing w:after="160" w:line="259" w:lineRule="auto"/>
        <w:ind w:firstLine="720"/>
        <w:jc w:val="left"/>
        <w:rPr>
          <w:rFonts w:cs="Times New Roman"/>
          <w:bCs/>
          <w:szCs w:val="24"/>
          <w:lang w:eastAsia="en-PH"/>
        </w:rPr>
      </w:pPr>
    </w:p>
    <w:p w14:paraId="7C02EC04" w14:textId="77777777" w:rsidR="004A627C" w:rsidRPr="00546FBC" w:rsidRDefault="004A627C" w:rsidP="00C24D39">
      <w:pPr>
        <w:spacing w:after="160" w:line="259" w:lineRule="auto"/>
        <w:ind w:firstLine="720"/>
        <w:jc w:val="left"/>
        <w:rPr>
          <w:rFonts w:cs="Times New Roman"/>
          <w:bCs/>
          <w:szCs w:val="24"/>
          <w:lang w:eastAsia="en-PH"/>
        </w:rPr>
      </w:pPr>
    </w:p>
    <w:p w14:paraId="0CAA72EC" w14:textId="77777777" w:rsidR="004A627C" w:rsidRPr="00546FBC" w:rsidRDefault="004A627C" w:rsidP="00C24D39">
      <w:pPr>
        <w:spacing w:after="160" w:line="259" w:lineRule="auto"/>
        <w:ind w:firstLine="720"/>
        <w:jc w:val="left"/>
        <w:rPr>
          <w:rFonts w:cs="Times New Roman"/>
          <w:bCs/>
          <w:szCs w:val="24"/>
          <w:lang w:eastAsia="en-PH"/>
        </w:rPr>
      </w:pPr>
    </w:p>
    <w:p w14:paraId="747333C2" w14:textId="77777777" w:rsidR="004A627C" w:rsidRPr="00546FBC" w:rsidRDefault="004A627C" w:rsidP="00C24D39">
      <w:pPr>
        <w:spacing w:after="160" w:line="259" w:lineRule="auto"/>
        <w:ind w:firstLine="720"/>
        <w:jc w:val="left"/>
        <w:rPr>
          <w:rFonts w:cs="Times New Roman"/>
          <w:bCs/>
          <w:szCs w:val="24"/>
          <w:lang w:eastAsia="en-PH"/>
        </w:rPr>
      </w:pPr>
    </w:p>
    <w:p w14:paraId="4185E1D4" w14:textId="77777777" w:rsidR="004A627C" w:rsidRPr="00546FBC" w:rsidRDefault="004A627C" w:rsidP="00C24D39">
      <w:pPr>
        <w:spacing w:after="160" w:line="259" w:lineRule="auto"/>
        <w:ind w:firstLine="720"/>
        <w:jc w:val="left"/>
        <w:rPr>
          <w:rFonts w:cs="Times New Roman"/>
          <w:bCs/>
          <w:szCs w:val="24"/>
          <w:lang w:eastAsia="en-PH"/>
        </w:rPr>
      </w:pPr>
    </w:p>
    <w:p w14:paraId="442B510D" w14:textId="77777777" w:rsidR="004A627C" w:rsidRPr="00546FBC" w:rsidRDefault="004A627C" w:rsidP="00C24D39">
      <w:pPr>
        <w:spacing w:after="160" w:line="259" w:lineRule="auto"/>
        <w:ind w:firstLine="720"/>
        <w:jc w:val="left"/>
        <w:rPr>
          <w:rFonts w:cs="Times New Roman"/>
          <w:bCs/>
          <w:szCs w:val="24"/>
          <w:lang w:eastAsia="en-PH"/>
        </w:rPr>
      </w:pPr>
    </w:p>
    <w:p w14:paraId="0FABB13B" w14:textId="77777777" w:rsidR="004A627C" w:rsidRPr="00546FBC" w:rsidRDefault="004A627C" w:rsidP="00C24D39">
      <w:pPr>
        <w:spacing w:after="160" w:line="259" w:lineRule="auto"/>
        <w:ind w:firstLine="720"/>
        <w:jc w:val="left"/>
        <w:rPr>
          <w:rFonts w:cs="Times New Roman"/>
          <w:bCs/>
          <w:szCs w:val="24"/>
          <w:lang w:eastAsia="en-PH"/>
        </w:rPr>
      </w:pPr>
    </w:p>
    <w:p w14:paraId="45A5F889" w14:textId="77777777" w:rsidR="004A627C" w:rsidRPr="00546FBC" w:rsidRDefault="004A627C" w:rsidP="00C24D39">
      <w:pPr>
        <w:spacing w:after="160" w:line="259" w:lineRule="auto"/>
        <w:ind w:firstLine="720"/>
        <w:jc w:val="left"/>
        <w:rPr>
          <w:rFonts w:cs="Times New Roman"/>
          <w:bCs/>
          <w:szCs w:val="24"/>
          <w:lang w:eastAsia="en-PH"/>
        </w:rPr>
      </w:pPr>
    </w:p>
    <w:p w14:paraId="2C7F0B69" w14:textId="77777777" w:rsidR="004A627C" w:rsidRPr="00546FBC" w:rsidRDefault="004A627C" w:rsidP="00C24D39">
      <w:pPr>
        <w:spacing w:after="160" w:line="259" w:lineRule="auto"/>
        <w:ind w:firstLine="720"/>
        <w:jc w:val="left"/>
        <w:rPr>
          <w:rFonts w:cs="Times New Roman"/>
          <w:bCs/>
          <w:szCs w:val="24"/>
          <w:lang w:eastAsia="en-PH"/>
        </w:rPr>
      </w:pPr>
    </w:p>
    <w:p w14:paraId="21552772" w14:textId="77777777" w:rsidR="004A627C" w:rsidRPr="00546FBC" w:rsidRDefault="004A627C" w:rsidP="00C24D39">
      <w:pPr>
        <w:spacing w:after="160" w:line="259" w:lineRule="auto"/>
        <w:ind w:firstLine="720"/>
        <w:jc w:val="left"/>
        <w:rPr>
          <w:rFonts w:cs="Times New Roman"/>
          <w:bCs/>
          <w:szCs w:val="24"/>
          <w:lang w:eastAsia="en-PH"/>
        </w:rPr>
      </w:pPr>
    </w:p>
    <w:p w14:paraId="07F78E39" w14:textId="77777777" w:rsidR="004A627C" w:rsidRPr="00546FBC" w:rsidRDefault="004A627C" w:rsidP="00C24D39">
      <w:pPr>
        <w:spacing w:after="160" w:line="259" w:lineRule="auto"/>
        <w:ind w:firstLine="720"/>
        <w:jc w:val="left"/>
        <w:rPr>
          <w:rFonts w:cs="Times New Roman"/>
          <w:bCs/>
          <w:szCs w:val="24"/>
          <w:lang w:eastAsia="en-PH"/>
        </w:rPr>
      </w:pPr>
    </w:p>
    <w:p w14:paraId="0EA73299" w14:textId="77777777" w:rsidR="004A627C" w:rsidRPr="00546FBC" w:rsidRDefault="004A627C" w:rsidP="00C24D39">
      <w:pPr>
        <w:spacing w:after="160" w:line="259" w:lineRule="auto"/>
        <w:ind w:firstLine="720"/>
        <w:jc w:val="left"/>
        <w:rPr>
          <w:rFonts w:cs="Times New Roman"/>
          <w:bCs/>
          <w:szCs w:val="24"/>
          <w:lang w:eastAsia="en-PH"/>
        </w:rPr>
      </w:pPr>
    </w:p>
    <w:p w14:paraId="7F02DC88" w14:textId="77777777" w:rsidR="004A627C" w:rsidRPr="00546FBC" w:rsidRDefault="004A627C" w:rsidP="00C24D39">
      <w:pPr>
        <w:spacing w:after="160" w:line="259" w:lineRule="auto"/>
        <w:ind w:firstLine="720"/>
        <w:jc w:val="left"/>
        <w:rPr>
          <w:rFonts w:cs="Times New Roman"/>
          <w:bCs/>
          <w:szCs w:val="24"/>
          <w:lang w:eastAsia="en-PH"/>
        </w:rPr>
      </w:pPr>
    </w:p>
    <w:p w14:paraId="660FD780" w14:textId="77777777" w:rsidR="004A627C" w:rsidRPr="00546FBC" w:rsidRDefault="004A627C" w:rsidP="00C24D39">
      <w:pPr>
        <w:spacing w:after="160" w:line="259" w:lineRule="auto"/>
        <w:ind w:firstLine="720"/>
        <w:jc w:val="left"/>
        <w:rPr>
          <w:rFonts w:cs="Times New Roman"/>
          <w:bCs/>
          <w:szCs w:val="24"/>
          <w:lang w:eastAsia="en-PH"/>
        </w:rPr>
      </w:pPr>
    </w:p>
    <w:p w14:paraId="77B248C3" w14:textId="77777777" w:rsidR="004A627C" w:rsidRPr="00546FBC" w:rsidRDefault="004A627C" w:rsidP="00C24D39">
      <w:pPr>
        <w:spacing w:after="160" w:line="259" w:lineRule="auto"/>
        <w:ind w:firstLine="720"/>
        <w:jc w:val="left"/>
        <w:rPr>
          <w:rFonts w:cs="Times New Roman"/>
          <w:bCs/>
          <w:szCs w:val="24"/>
          <w:lang w:eastAsia="en-PH"/>
        </w:rPr>
      </w:pPr>
    </w:p>
    <w:p w14:paraId="0D26758A" w14:textId="77777777" w:rsidR="004A627C" w:rsidRPr="00546FBC" w:rsidRDefault="004A627C" w:rsidP="00C24D39">
      <w:pPr>
        <w:spacing w:after="160" w:line="259" w:lineRule="auto"/>
        <w:ind w:firstLine="720"/>
        <w:jc w:val="left"/>
        <w:rPr>
          <w:rFonts w:cs="Times New Roman"/>
          <w:bCs/>
          <w:szCs w:val="24"/>
          <w:lang w:eastAsia="en-PH"/>
        </w:rPr>
      </w:pPr>
    </w:p>
    <w:p w14:paraId="705B05E9" w14:textId="6DBD3755" w:rsidR="004A627C" w:rsidRPr="00546FBC" w:rsidRDefault="004A627C" w:rsidP="004A627C">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71</w:t>
      </w:r>
      <w:r w:rsidRPr="00546FBC">
        <w:rPr>
          <w:rFonts w:cs="Times New Roman"/>
          <w:bCs/>
          <w:szCs w:val="24"/>
          <w:lang w:eastAsia="en-PH"/>
        </w:rPr>
        <w:t>: Activity Diagram of Search and Update Operation of Operation Management Module Use Case</w:t>
      </w:r>
    </w:p>
    <w:p w14:paraId="7048494B" w14:textId="77777777" w:rsidR="004A627C" w:rsidRPr="00546FBC" w:rsidRDefault="004A627C" w:rsidP="00C24D39">
      <w:pPr>
        <w:spacing w:after="160" w:line="259" w:lineRule="auto"/>
        <w:ind w:firstLine="720"/>
        <w:jc w:val="left"/>
        <w:rPr>
          <w:rFonts w:cs="Times New Roman"/>
          <w:bCs/>
          <w:szCs w:val="24"/>
          <w:lang w:eastAsia="en-PH"/>
        </w:rPr>
      </w:pPr>
    </w:p>
    <w:p w14:paraId="08EB6F9A" w14:textId="77777777" w:rsidR="004A627C" w:rsidRPr="00546FBC" w:rsidRDefault="004A627C" w:rsidP="00C24D39">
      <w:pPr>
        <w:spacing w:after="160" w:line="259" w:lineRule="auto"/>
        <w:ind w:firstLine="720"/>
        <w:jc w:val="left"/>
        <w:rPr>
          <w:rFonts w:cs="Times New Roman"/>
          <w:bCs/>
          <w:szCs w:val="24"/>
          <w:lang w:eastAsia="en-PH"/>
        </w:rPr>
      </w:pPr>
    </w:p>
    <w:p w14:paraId="680C2312" w14:textId="77777777" w:rsidR="004A627C" w:rsidRPr="00546FBC" w:rsidRDefault="004A627C" w:rsidP="00C24D39">
      <w:pPr>
        <w:spacing w:after="160" w:line="259" w:lineRule="auto"/>
        <w:ind w:firstLine="720"/>
        <w:jc w:val="left"/>
        <w:rPr>
          <w:rFonts w:cs="Times New Roman"/>
          <w:bCs/>
          <w:szCs w:val="24"/>
          <w:lang w:eastAsia="en-PH"/>
        </w:rPr>
      </w:pPr>
    </w:p>
    <w:p w14:paraId="054BF65E" w14:textId="77777777" w:rsidR="004A627C" w:rsidRPr="00546FBC" w:rsidRDefault="004A627C" w:rsidP="00C24D39">
      <w:pPr>
        <w:spacing w:after="160" w:line="259" w:lineRule="auto"/>
        <w:ind w:firstLine="720"/>
        <w:jc w:val="left"/>
        <w:rPr>
          <w:rFonts w:cs="Times New Roman"/>
          <w:bCs/>
          <w:szCs w:val="24"/>
          <w:lang w:eastAsia="en-PH"/>
        </w:rPr>
      </w:pPr>
    </w:p>
    <w:p w14:paraId="35960FAF" w14:textId="77777777" w:rsidR="004A627C" w:rsidRPr="00546FBC" w:rsidRDefault="004A627C" w:rsidP="00C24D39">
      <w:pPr>
        <w:spacing w:after="160" w:line="259" w:lineRule="auto"/>
        <w:ind w:firstLine="720"/>
        <w:jc w:val="left"/>
        <w:rPr>
          <w:rFonts w:cs="Times New Roman"/>
          <w:bCs/>
          <w:szCs w:val="24"/>
          <w:lang w:eastAsia="en-PH"/>
        </w:rPr>
      </w:pPr>
    </w:p>
    <w:p w14:paraId="527B3CE0" w14:textId="77777777" w:rsidR="004A627C" w:rsidRPr="00546FBC" w:rsidRDefault="004A627C" w:rsidP="00C24D39">
      <w:pPr>
        <w:spacing w:after="160" w:line="259" w:lineRule="auto"/>
        <w:ind w:firstLine="720"/>
        <w:jc w:val="left"/>
        <w:rPr>
          <w:rFonts w:cs="Times New Roman"/>
          <w:bCs/>
          <w:szCs w:val="24"/>
          <w:lang w:eastAsia="en-PH"/>
        </w:rPr>
      </w:pPr>
    </w:p>
    <w:p w14:paraId="643D83FB" w14:textId="77777777" w:rsidR="004A627C" w:rsidRPr="00546FBC" w:rsidRDefault="004A627C" w:rsidP="00C24D39">
      <w:pPr>
        <w:spacing w:after="160" w:line="259" w:lineRule="auto"/>
        <w:ind w:firstLine="720"/>
        <w:jc w:val="left"/>
        <w:rPr>
          <w:rFonts w:cs="Times New Roman"/>
          <w:bCs/>
          <w:szCs w:val="24"/>
          <w:lang w:eastAsia="en-PH"/>
        </w:rPr>
      </w:pPr>
    </w:p>
    <w:p w14:paraId="5A0EF44D" w14:textId="77777777" w:rsidR="004A627C" w:rsidRPr="00546FBC" w:rsidRDefault="004A627C" w:rsidP="00C24D39">
      <w:pPr>
        <w:spacing w:after="160" w:line="259" w:lineRule="auto"/>
        <w:ind w:firstLine="720"/>
        <w:jc w:val="left"/>
        <w:rPr>
          <w:rFonts w:cs="Times New Roman"/>
          <w:bCs/>
          <w:szCs w:val="24"/>
          <w:lang w:eastAsia="en-PH"/>
        </w:rPr>
      </w:pPr>
    </w:p>
    <w:p w14:paraId="5EAC9BF2" w14:textId="77777777" w:rsidR="004A627C" w:rsidRPr="00546FBC" w:rsidRDefault="004A627C" w:rsidP="00C24D39">
      <w:pPr>
        <w:spacing w:after="160" w:line="259" w:lineRule="auto"/>
        <w:ind w:firstLine="720"/>
        <w:jc w:val="left"/>
        <w:rPr>
          <w:rFonts w:cs="Times New Roman"/>
          <w:bCs/>
          <w:szCs w:val="24"/>
          <w:lang w:eastAsia="en-PH"/>
        </w:rPr>
      </w:pPr>
    </w:p>
    <w:p w14:paraId="6F130D84" w14:textId="77777777" w:rsidR="004A627C" w:rsidRPr="00546FBC" w:rsidRDefault="004A627C" w:rsidP="004A627C">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71072" behindDoc="1" locked="0" layoutInCell="1" allowOverlap="1" wp14:anchorId="403877C3" wp14:editId="44842C27">
            <wp:simplePos x="0" y="0"/>
            <wp:positionH relativeFrom="column">
              <wp:posOffset>682869</wp:posOffset>
            </wp:positionH>
            <wp:positionV relativeFrom="paragraph">
              <wp:posOffset>0</wp:posOffset>
            </wp:positionV>
            <wp:extent cx="4240117" cy="4495800"/>
            <wp:effectExtent l="0" t="0" r="0" b="0"/>
            <wp:wrapNone/>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40117" cy="449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p>
    <w:p w14:paraId="4AD568E6" w14:textId="77777777" w:rsidR="004A627C" w:rsidRPr="00546FBC" w:rsidRDefault="004A627C" w:rsidP="004A627C">
      <w:pPr>
        <w:spacing w:after="160" w:line="259" w:lineRule="auto"/>
        <w:rPr>
          <w:rFonts w:cs="Times New Roman"/>
          <w:bCs/>
          <w:szCs w:val="24"/>
          <w:lang w:eastAsia="en-PH"/>
        </w:rPr>
      </w:pPr>
    </w:p>
    <w:p w14:paraId="69FF19F9" w14:textId="77777777" w:rsidR="004A627C" w:rsidRPr="00546FBC" w:rsidRDefault="004A627C" w:rsidP="004A627C">
      <w:pPr>
        <w:spacing w:after="160" w:line="259" w:lineRule="auto"/>
        <w:rPr>
          <w:rFonts w:cs="Times New Roman"/>
          <w:bCs/>
          <w:szCs w:val="24"/>
          <w:lang w:eastAsia="en-PH"/>
        </w:rPr>
      </w:pPr>
    </w:p>
    <w:p w14:paraId="257DCA93" w14:textId="77777777" w:rsidR="004A627C" w:rsidRPr="00546FBC" w:rsidRDefault="004A627C" w:rsidP="004A627C">
      <w:pPr>
        <w:spacing w:after="160" w:line="259" w:lineRule="auto"/>
        <w:rPr>
          <w:rFonts w:cs="Times New Roman"/>
          <w:bCs/>
          <w:szCs w:val="24"/>
          <w:lang w:eastAsia="en-PH"/>
        </w:rPr>
      </w:pPr>
    </w:p>
    <w:p w14:paraId="409D69FE" w14:textId="09ABDCAB" w:rsidR="007D1936" w:rsidRPr="00546FBC" w:rsidRDefault="004A627C" w:rsidP="007D1936">
      <w:pPr>
        <w:spacing w:after="160" w:line="259" w:lineRule="auto"/>
        <w:rPr>
          <w:rFonts w:cs="Times New Roman"/>
          <w:bCs/>
          <w:szCs w:val="24"/>
          <w:lang w:eastAsia="en-PH"/>
        </w:rPr>
      </w:pP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t xml:space="preserve">Figure </w:t>
      </w:r>
      <w:r w:rsidR="00A914AD">
        <w:rPr>
          <w:rFonts w:cs="Times New Roman"/>
          <w:bCs/>
          <w:szCs w:val="24"/>
          <w:lang w:eastAsia="en-PH"/>
        </w:rPr>
        <w:t>72</w:t>
      </w:r>
      <w:r w:rsidRPr="00546FBC">
        <w:rPr>
          <w:rFonts w:cs="Times New Roman"/>
          <w:bCs/>
          <w:szCs w:val="24"/>
          <w:lang w:eastAsia="en-PH"/>
        </w:rPr>
        <w:t>: Activity Diagram of Search and Remove Operation of Operation Management Module Use Case</w:t>
      </w:r>
    </w:p>
    <w:p w14:paraId="25EB4181" w14:textId="3F887515" w:rsidR="007D1936" w:rsidRPr="00546FBC" w:rsidRDefault="007D1936" w:rsidP="007D1936">
      <w:pPr>
        <w:spacing w:after="160" w:line="259" w:lineRule="auto"/>
        <w:rPr>
          <w:rFonts w:cs="Times New Roman"/>
          <w:bCs/>
          <w:szCs w:val="24"/>
          <w:lang w:eastAsia="en-PH"/>
        </w:rPr>
      </w:pPr>
    </w:p>
    <w:p w14:paraId="71006D82" w14:textId="38760DFC" w:rsidR="00702400" w:rsidRPr="00546FBC" w:rsidRDefault="00702400" w:rsidP="007D1936">
      <w:pPr>
        <w:spacing w:after="160" w:line="259" w:lineRule="auto"/>
        <w:rPr>
          <w:rFonts w:cs="Times New Roman"/>
          <w:bCs/>
          <w:szCs w:val="24"/>
          <w:lang w:eastAsia="en-PH"/>
        </w:rPr>
      </w:pPr>
    </w:p>
    <w:p w14:paraId="24035CD5" w14:textId="300D1A84" w:rsidR="00702400" w:rsidRPr="00546FBC" w:rsidRDefault="00702400" w:rsidP="007D1936">
      <w:pPr>
        <w:spacing w:after="160" w:line="259" w:lineRule="auto"/>
        <w:rPr>
          <w:rFonts w:cs="Times New Roman"/>
          <w:bCs/>
          <w:szCs w:val="24"/>
          <w:lang w:eastAsia="en-PH"/>
        </w:rPr>
      </w:pPr>
    </w:p>
    <w:p w14:paraId="01BF0A35" w14:textId="18F734F9" w:rsidR="00702400" w:rsidRPr="00546FBC" w:rsidRDefault="00702400" w:rsidP="007D1936">
      <w:pPr>
        <w:spacing w:after="160" w:line="259" w:lineRule="auto"/>
        <w:rPr>
          <w:rFonts w:cs="Times New Roman"/>
          <w:bCs/>
          <w:szCs w:val="24"/>
          <w:lang w:eastAsia="en-PH"/>
        </w:rPr>
      </w:pPr>
    </w:p>
    <w:p w14:paraId="5EB80442" w14:textId="5488339D" w:rsidR="00702400" w:rsidRPr="00546FBC" w:rsidRDefault="00702400" w:rsidP="007D1936">
      <w:pPr>
        <w:spacing w:after="160" w:line="259" w:lineRule="auto"/>
        <w:rPr>
          <w:rFonts w:cs="Times New Roman"/>
          <w:bCs/>
          <w:szCs w:val="24"/>
          <w:lang w:eastAsia="en-PH"/>
        </w:rPr>
      </w:pPr>
    </w:p>
    <w:p w14:paraId="0830ED7F" w14:textId="5813E459" w:rsidR="00702400" w:rsidRPr="00546FBC" w:rsidRDefault="00702400" w:rsidP="007D1936">
      <w:pPr>
        <w:spacing w:after="160" w:line="259" w:lineRule="auto"/>
        <w:rPr>
          <w:rFonts w:cs="Times New Roman"/>
          <w:bCs/>
          <w:szCs w:val="24"/>
          <w:lang w:eastAsia="en-PH"/>
        </w:rPr>
      </w:pPr>
    </w:p>
    <w:p w14:paraId="0E2C018D" w14:textId="4944422F" w:rsidR="00702400" w:rsidRPr="00546FBC" w:rsidRDefault="00702400" w:rsidP="007D1936">
      <w:pPr>
        <w:spacing w:after="160" w:line="259" w:lineRule="auto"/>
        <w:rPr>
          <w:rFonts w:cs="Times New Roman"/>
          <w:bCs/>
          <w:szCs w:val="24"/>
          <w:lang w:eastAsia="en-PH"/>
        </w:rPr>
      </w:pPr>
    </w:p>
    <w:p w14:paraId="5AABD53F" w14:textId="0D20B95E" w:rsidR="00702400" w:rsidRPr="00546FBC" w:rsidRDefault="00702400" w:rsidP="007D1936">
      <w:pPr>
        <w:spacing w:after="160" w:line="259" w:lineRule="auto"/>
        <w:rPr>
          <w:rFonts w:cs="Times New Roman"/>
          <w:bCs/>
          <w:szCs w:val="24"/>
          <w:lang w:eastAsia="en-PH"/>
        </w:rPr>
      </w:pPr>
    </w:p>
    <w:p w14:paraId="3B73F8B5" w14:textId="6B18FC03" w:rsidR="00702400" w:rsidRPr="00546FBC" w:rsidRDefault="00702400" w:rsidP="007D1936">
      <w:pPr>
        <w:spacing w:after="160" w:line="259" w:lineRule="auto"/>
        <w:rPr>
          <w:rFonts w:cs="Times New Roman"/>
          <w:bCs/>
          <w:szCs w:val="24"/>
          <w:lang w:eastAsia="en-PH"/>
        </w:rPr>
      </w:pPr>
    </w:p>
    <w:p w14:paraId="3888EB23" w14:textId="77777777" w:rsidR="00702400" w:rsidRPr="00546FBC" w:rsidRDefault="00702400" w:rsidP="007D1936">
      <w:pPr>
        <w:spacing w:after="160" w:line="259" w:lineRule="auto"/>
        <w:rPr>
          <w:rFonts w:cs="Times New Roman"/>
          <w:bCs/>
          <w:szCs w:val="24"/>
          <w:lang w:eastAsia="en-PH"/>
        </w:rPr>
      </w:pPr>
    </w:p>
    <w:p w14:paraId="2681EB35" w14:textId="1A1E4B91"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Quarantine Management Module</w:t>
      </w:r>
    </w:p>
    <w:tbl>
      <w:tblPr>
        <w:tblStyle w:val="TableGrid"/>
        <w:tblW w:w="7938" w:type="dxa"/>
        <w:tblInd w:w="704" w:type="dxa"/>
        <w:tblLook w:val="04A0" w:firstRow="1" w:lastRow="0" w:firstColumn="1" w:lastColumn="0" w:noHBand="0" w:noVBand="1"/>
      </w:tblPr>
      <w:tblGrid>
        <w:gridCol w:w="2322"/>
        <w:gridCol w:w="2948"/>
        <w:gridCol w:w="2668"/>
      </w:tblGrid>
      <w:tr w:rsidR="00702400" w:rsidRPr="00546FBC" w14:paraId="0690D0CF" w14:textId="77777777" w:rsidTr="001E5884">
        <w:trPr>
          <w:trHeight w:val="362"/>
        </w:trPr>
        <w:tc>
          <w:tcPr>
            <w:tcW w:w="2322" w:type="dxa"/>
          </w:tcPr>
          <w:p w14:paraId="744FBAA9" w14:textId="77777777" w:rsidR="00702400" w:rsidRPr="00546FBC" w:rsidRDefault="00702400" w:rsidP="001E5884">
            <w:pPr>
              <w:spacing w:line="360" w:lineRule="auto"/>
              <w:rPr>
                <w:szCs w:val="24"/>
              </w:rPr>
            </w:pPr>
            <w:r w:rsidRPr="00546FBC">
              <w:rPr>
                <w:szCs w:val="24"/>
              </w:rPr>
              <w:t>Use Case</w:t>
            </w:r>
          </w:p>
        </w:tc>
        <w:tc>
          <w:tcPr>
            <w:tcW w:w="2948" w:type="dxa"/>
          </w:tcPr>
          <w:p w14:paraId="31B8D94F" w14:textId="77777777" w:rsidR="00702400" w:rsidRPr="00546FBC" w:rsidRDefault="00702400" w:rsidP="001E5884">
            <w:pPr>
              <w:spacing w:line="360" w:lineRule="auto"/>
              <w:rPr>
                <w:szCs w:val="24"/>
              </w:rPr>
            </w:pPr>
            <w:r w:rsidRPr="00546FBC">
              <w:rPr>
                <w:szCs w:val="24"/>
              </w:rPr>
              <w:t>Description</w:t>
            </w:r>
          </w:p>
        </w:tc>
        <w:tc>
          <w:tcPr>
            <w:tcW w:w="2668" w:type="dxa"/>
          </w:tcPr>
          <w:p w14:paraId="1B75858A" w14:textId="77777777" w:rsidR="00702400" w:rsidRPr="00546FBC" w:rsidRDefault="00702400" w:rsidP="001E5884">
            <w:pPr>
              <w:spacing w:line="360" w:lineRule="auto"/>
              <w:rPr>
                <w:szCs w:val="24"/>
              </w:rPr>
            </w:pPr>
            <w:r w:rsidRPr="00546FBC">
              <w:t>User/Actor (Roles)</w:t>
            </w:r>
          </w:p>
        </w:tc>
      </w:tr>
      <w:tr w:rsidR="00702400" w:rsidRPr="00546FBC" w14:paraId="6505EDC3" w14:textId="77777777" w:rsidTr="001E5884">
        <w:trPr>
          <w:trHeight w:val="739"/>
        </w:trPr>
        <w:tc>
          <w:tcPr>
            <w:tcW w:w="2322" w:type="dxa"/>
          </w:tcPr>
          <w:p w14:paraId="7CA74839" w14:textId="32E0CB81" w:rsidR="00702400" w:rsidRPr="00546FBC" w:rsidRDefault="00702400" w:rsidP="001E5884">
            <w:pPr>
              <w:spacing w:line="360" w:lineRule="auto"/>
              <w:jc w:val="both"/>
              <w:rPr>
                <w:b w:val="0"/>
                <w:bCs/>
                <w:szCs w:val="24"/>
              </w:rPr>
            </w:pPr>
            <w:r w:rsidRPr="00546FBC">
              <w:rPr>
                <w:b w:val="0"/>
                <w:bCs/>
                <w:szCs w:val="24"/>
              </w:rPr>
              <w:t xml:space="preserve">Create Quarantine </w:t>
            </w:r>
          </w:p>
        </w:tc>
        <w:tc>
          <w:tcPr>
            <w:tcW w:w="2948" w:type="dxa"/>
          </w:tcPr>
          <w:p w14:paraId="388AA74C" w14:textId="551C5755" w:rsidR="00702400" w:rsidRPr="00546FBC" w:rsidRDefault="00702400" w:rsidP="001E5884">
            <w:pPr>
              <w:spacing w:line="360" w:lineRule="auto"/>
              <w:jc w:val="both"/>
              <w:rPr>
                <w:b w:val="0"/>
                <w:bCs/>
                <w:szCs w:val="24"/>
              </w:rPr>
            </w:pPr>
            <w:r w:rsidRPr="00546FBC">
              <w:rPr>
                <w:b w:val="0"/>
                <w:bCs/>
                <w:szCs w:val="24"/>
              </w:rPr>
              <w:t>The user/actor enters the quarantine details to register.</w:t>
            </w:r>
          </w:p>
        </w:tc>
        <w:tc>
          <w:tcPr>
            <w:tcW w:w="2668" w:type="dxa"/>
          </w:tcPr>
          <w:p w14:paraId="3A40DA5D" w14:textId="77777777" w:rsidR="00702400" w:rsidRPr="00546FBC" w:rsidRDefault="00702400" w:rsidP="001E5884">
            <w:pPr>
              <w:spacing w:line="360" w:lineRule="auto"/>
              <w:jc w:val="both"/>
              <w:rPr>
                <w:b w:val="0"/>
                <w:bCs/>
                <w:szCs w:val="24"/>
              </w:rPr>
            </w:pPr>
            <w:r w:rsidRPr="00546FBC">
              <w:rPr>
                <w:b w:val="0"/>
                <w:szCs w:val="24"/>
              </w:rPr>
              <w:t>Worker</w:t>
            </w:r>
          </w:p>
        </w:tc>
      </w:tr>
      <w:tr w:rsidR="00702400" w:rsidRPr="00546FBC" w14:paraId="7C38790E" w14:textId="77777777" w:rsidTr="001E5884">
        <w:trPr>
          <w:trHeight w:val="1101"/>
        </w:trPr>
        <w:tc>
          <w:tcPr>
            <w:tcW w:w="2322" w:type="dxa"/>
          </w:tcPr>
          <w:p w14:paraId="2F7F32B9" w14:textId="317DA5E9" w:rsidR="00702400" w:rsidRPr="00546FBC" w:rsidRDefault="00702400" w:rsidP="001E5884">
            <w:pPr>
              <w:spacing w:line="360" w:lineRule="auto"/>
              <w:jc w:val="both"/>
              <w:rPr>
                <w:b w:val="0"/>
                <w:bCs/>
                <w:szCs w:val="24"/>
              </w:rPr>
            </w:pPr>
            <w:r w:rsidRPr="00546FBC">
              <w:rPr>
                <w:b w:val="0"/>
                <w:bCs/>
                <w:szCs w:val="24"/>
              </w:rPr>
              <w:t>Search and View Quarantine</w:t>
            </w:r>
          </w:p>
        </w:tc>
        <w:tc>
          <w:tcPr>
            <w:tcW w:w="2948" w:type="dxa"/>
          </w:tcPr>
          <w:p w14:paraId="3DC9B7BA" w14:textId="0EBD3768" w:rsidR="00702400" w:rsidRPr="00546FBC" w:rsidRDefault="00702400" w:rsidP="001E5884">
            <w:pPr>
              <w:spacing w:line="360" w:lineRule="auto"/>
              <w:jc w:val="both"/>
              <w:rPr>
                <w:b w:val="0"/>
                <w:bCs/>
                <w:szCs w:val="24"/>
              </w:rPr>
            </w:pPr>
            <w:r w:rsidRPr="00546FBC">
              <w:rPr>
                <w:b w:val="0"/>
                <w:bCs/>
                <w:szCs w:val="24"/>
              </w:rPr>
              <w:t>The user/actor searches for specific quarantine details and selects quarantine to view details.</w:t>
            </w:r>
          </w:p>
        </w:tc>
        <w:tc>
          <w:tcPr>
            <w:tcW w:w="2668" w:type="dxa"/>
          </w:tcPr>
          <w:p w14:paraId="7E9A3036" w14:textId="77777777" w:rsidR="00702400" w:rsidRPr="00546FBC" w:rsidRDefault="00702400" w:rsidP="001E5884">
            <w:pPr>
              <w:spacing w:line="360" w:lineRule="auto"/>
              <w:jc w:val="both"/>
              <w:rPr>
                <w:b w:val="0"/>
                <w:bCs/>
                <w:szCs w:val="24"/>
              </w:rPr>
            </w:pPr>
            <w:r w:rsidRPr="00546FBC">
              <w:rPr>
                <w:b w:val="0"/>
                <w:szCs w:val="24"/>
              </w:rPr>
              <w:t>Worker</w:t>
            </w:r>
          </w:p>
        </w:tc>
      </w:tr>
      <w:tr w:rsidR="00702400" w:rsidRPr="00546FBC" w14:paraId="3779FDBF" w14:textId="77777777" w:rsidTr="001E5884">
        <w:trPr>
          <w:trHeight w:val="739"/>
        </w:trPr>
        <w:tc>
          <w:tcPr>
            <w:tcW w:w="2322" w:type="dxa"/>
          </w:tcPr>
          <w:p w14:paraId="1D890E97" w14:textId="47AAFA07" w:rsidR="00702400" w:rsidRPr="00546FBC" w:rsidRDefault="00702400" w:rsidP="001E5884">
            <w:pPr>
              <w:spacing w:line="360" w:lineRule="auto"/>
              <w:jc w:val="both"/>
              <w:rPr>
                <w:b w:val="0"/>
                <w:bCs/>
                <w:szCs w:val="24"/>
              </w:rPr>
            </w:pPr>
            <w:r w:rsidRPr="00546FBC">
              <w:rPr>
                <w:b w:val="0"/>
                <w:bCs/>
                <w:szCs w:val="24"/>
              </w:rPr>
              <w:t>Search and Update Quarantine</w:t>
            </w:r>
          </w:p>
        </w:tc>
        <w:tc>
          <w:tcPr>
            <w:tcW w:w="2948" w:type="dxa"/>
          </w:tcPr>
          <w:p w14:paraId="2E017E1D" w14:textId="1D9E5B4A" w:rsidR="00702400" w:rsidRPr="00546FBC" w:rsidRDefault="00702400" w:rsidP="001E5884">
            <w:pPr>
              <w:spacing w:line="360" w:lineRule="auto"/>
              <w:jc w:val="both"/>
              <w:rPr>
                <w:b w:val="0"/>
                <w:bCs/>
                <w:szCs w:val="24"/>
              </w:rPr>
            </w:pPr>
            <w:r w:rsidRPr="00546FBC">
              <w:rPr>
                <w:b w:val="0"/>
                <w:bCs/>
                <w:szCs w:val="24"/>
              </w:rPr>
              <w:t xml:space="preserve">The user/actor searches for specific quarantine details and then enters the quarantine details to update. </w:t>
            </w:r>
          </w:p>
        </w:tc>
        <w:tc>
          <w:tcPr>
            <w:tcW w:w="2668" w:type="dxa"/>
          </w:tcPr>
          <w:p w14:paraId="0A4FEE6A" w14:textId="77777777" w:rsidR="00702400" w:rsidRPr="00546FBC" w:rsidRDefault="00702400" w:rsidP="001E5884">
            <w:pPr>
              <w:spacing w:line="360" w:lineRule="auto"/>
              <w:contextualSpacing/>
              <w:jc w:val="both"/>
              <w:rPr>
                <w:b w:val="0"/>
                <w:bCs/>
                <w:szCs w:val="24"/>
              </w:rPr>
            </w:pPr>
            <w:r w:rsidRPr="00546FBC">
              <w:rPr>
                <w:b w:val="0"/>
                <w:szCs w:val="24"/>
              </w:rPr>
              <w:t>Worker</w:t>
            </w:r>
          </w:p>
        </w:tc>
      </w:tr>
      <w:tr w:rsidR="00702400" w:rsidRPr="00546FBC" w14:paraId="37EAA353" w14:textId="77777777" w:rsidTr="001E5884">
        <w:trPr>
          <w:trHeight w:val="1101"/>
        </w:trPr>
        <w:tc>
          <w:tcPr>
            <w:tcW w:w="2322" w:type="dxa"/>
          </w:tcPr>
          <w:p w14:paraId="5E086CCA" w14:textId="03D1C826" w:rsidR="00702400" w:rsidRPr="00546FBC" w:rsidRDefault="00702400" w:rsidP="001E5884">
            <w:pPr>
              <w:spacing w:line="360" w:lineRule="auto"/>
              <w:jc w:val="both"/>
              <w:rPr>
                <w:b w:val="0"/>
                <w:bCs/>
                <w:szCs w:val="24"/>
              </w:rPr>
            </w:pPr>
            <w:r w:rsidRPr="00546FBC">
              <w:rPr>
                <w:b w:val="0"/>
                <w:bCs/>
                <w:szCs w:val="24"/>
              </w:rPr>
              <w:t>Search and Remove Quarantine</w:t>
            </w:r>
          </w:p>
        </w:tc>
        <w:tc>
          <w:tcPr>
            <w:tcW w:w="2948" w:type="dxa"/>
          </w:tcPr>
          <w:p w14:paraId="04426A83" w14:textId="0C75B69F" w:rsidR="00702400" w:rsidRPr="00546FBC" w:rsidRDefault="00702400" w:rsidP="001E5884">
            <w:pPr>
              <w:spacing w:line="360" w:lineRule="auto"/>
              <w:jc w:val="both"/>
              <w:rPr>
                <w:b w:val="0"/>
                <w:bCs/>
                <w:szCs w:val="24"/>
              </w:rPr>
            </w:pPr>
            <w:r w:rsidRPr="00546FBC">
              <w:rPr>
                <w:b w:val="0"/>
                <w:bCs/>
                <w:szCs w:val="24"/>
              </w:rPr>
              <w:t>The user/actor searches quarantine details to remove.</w:t>
            </w:r>
          </w:p>
        </w:tc>
        <w:tc>
          <w:tcPr>
            <w:tcW w:w="2668" w:type="dxa"/>
          </w:tcPr>
          <w:p w14:paraId="02FCD100" w14:textId="77777777" w:rsidR="00702400" w:rsidRPr="00546FBC" w:rsidRDefault="00702400" w:rsidP="001E5884">
            <w:pPr>
              <w:spacing w:line="360" w:lineRule="auto"/>
              <w:jc w:val="both"/>
              <w:rPr>
                <w:b w:val="0"/>
                <w:bCs/>
                <w:szCs w:val="24"/>
              </w:rPr>
            </w:pPr>
            <w:r w:rsidRPr="00546FBC">
              <w:rPr>
                <w:b w:val="0"/>
                <w:szCs w:val="24"/>
              </w:rPr>
              <w:t>Worker</w:t>
            </w:r>
          </w:p>
        </w:tc>
      </w:tr>
    </w:tbl>
    <w:p w14:paraId="6CFD2595" w14:textId="77777777" w:rsidR="00C24D39" w:rsidRPr="00546FBC" w:rsidRDefault="00C24D39" w:rsidP="00C24D39">
      <w:pPr>
        <w:rPr>
          <w:rFonts w:cs="Times New Roman"/>
          <w:szCs w:val="24"/>
          <w:lang w:eastAsia="en-PH"/>
        </w:rPr>
      </w:pPr>
    </w:p>
    <w:p w14:paraId="4697C4A8" w14:textId="41FDA4E6"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17:</w:t>
      </w:r>
      <w:r w:rsidRPr="00546FBC">
        <w:rPr>
          <w:rFonts w:cs="Times New Roman"/>
          <w:bCs/>
          <w:szCs w:val="24"/>
          <w:lang w:eastAsia="en-PH"/>
        </w:rPr>
        <w:t xml:space="preserve"> Event Decomposition of </w:t>
      </w:r>
      <w:r w:rsidR="009116C8" w:rsidRPr="00546FBC">
        <w:rPr>
          <w:rFonts w:cs="Times New Roman"/>
          <w:bCs/>
          <w:szCs w:val="24"/>
          <w:lang w:eastAsia="en-PH"/>
        </w:rPr>
        <w:t>Quarantine Management Module</w:t>
      </w:r>
    </w:p>
    <w:p w14:paraId="188CD315" w14:textId="06913DA2" w:rsidR="00C24D39" w:rsidRPr="00546FBC" w:rsidRDefault="00C24D39" w:rsidP="00E36A0D">
      <w:pPr>
        <w:jc w:val="both"/>
        <w:rPr>
          <w:rFonts w:cs="Times New Roman"/>
          <w:szCs w:val="24"/>
          <w:lang w:eastAsia="en-PH"/>
        </w:rPr>
      </w:pPr>
    </w:p>
    <w:p w14:paraId="0CF61AB7" w14:textId="45246152" w:rsidR="00C24D39" w:rsidRPr="00546FBC" w:rsidRDefault="00C24D39" w:rsidP="00C24D39">
      <w:pPr>
        <w:rPr>
          <w:rFonts w:cs="Times New Roman"/>
          <w:szCs w:val="24"/>
          <w:lang w:eastAsia="en-PH"/>
        </w:rPr>
      </w:pPr>
      <w:r w:rsidRPr="00546FBC">
        <w:rPr>
          <w:rFonts w:cs="Times New Roman"/>
          <w:noProof/>
          <w:szCs w:val="24"/>
          <w:lang w:eastAsia="en-PH"/>
        </w:rPr>
        <w:drawing>
          <wp:inline distT="0" distB="0" distL="0" distR="0" wp14:anchorId="758984EB" wp14:editId="23467646">
            <wp:extent cx="4226169" cy="2681465"/>
            <wp:effectExtent l="0" t="0" r="317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2">
                      <a:extLst>
                        <a:ext uri="{28A0092B-C50C-407E-A947-70E740481C1C}">
                          <a14:useLocalDpi xmlns:a14="http://schemas.microsoft.com/office/drawing/2010/main" val="0"/>
                        </a:ext>
                      </a:extLst>
                    </a:blip>
                    <a:stretch>
                      <a:fillRect/>
                    </a:stretch>
                  </pic:blipFill>
                  <pic:spPr>
                    <a:xfrm>
                      <a:off x="0" y="0"/>
                      <a:ext cx="4248809" cy="2695830"/>
                    </a:xfrm>
                    <a:prstGeom prst="rect">
                      <a:avLst/>
                    </a:prstGeom>
                  </pic:spPr>
                </pic:pic>
              </a:graphicData>
            </a:graphic>
          </wp:inline>
        </w:drawing>
      </w:r>
    </w:p>
    <w:p w14:paraId="1FB64DAC" w14:textId="2FCE92E2" w:rsidR="00C24D39" w:rsidRPr="00546FBC" w:rsidRDefault="00C24D39" w:rsidP="00C24D39">
      <w:pPr>
        <w:rPr>
          <w:rFonts w:cs="Times New Roman"/>
          <w:szCs w:val="24"/>
          <w:lang w:eastAsia="en-PH"/>
        </w:rPr>
      </w:pPr>
    </w:p>
    <w:p w14:paraId="2B3BD8EA" w14:textId="6D62242A" w:rsidR="009116C8" w:rsidRPr="00546FBC" w:rsidRDefault="009116C8" w:rsidP="009116C8">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73</w:t>
      </w:r>
      <w:r w:rsidRPr="00546FBC">
        <w:rPr>
          <w:rFonts w:cs="Times New Roman"/>
          <w:bCs/>
          <w:szCs w:val="24"/>
          <w:lang w:eastAsia="en-PH"/>
        </w:rPr>
        <w:t>: Use Case Diagram involving the Worker of Piggery Management System of Quarantine Management Module</w:t>
      </w:r>
    </w:p>
    <w:p w14:paraId="0929A45B" w14:textId="77777777" w:rsidR="009116C8" w:rsidRPr="00546FBC" w:rsidRDefault="009116C8" w:rsidP="005D1484">
      <w:pPr>
        <w:rPr>
          <w:rFonts w:cs="Times New Roman"/>
          <w:bCs/>
          <w:szCs w:val="24"/>
          <w:lang w:eastAsia="en-PH"/>
        </w:rPr>
      </w:pPr>
    </w:p>
    <w:p w14:paraId="64081C90" w14:textId="08DAB34D" w:rsidR="002E5FC1" w:rsidRPr="00546FBC" w:rsidRDefault="002E5FC1" w:rsidP="00C24D39">
      <w:pPr>
        <w:rPr>
          <w:rFonts w:cs="Times New Roman"/>
          <w:bCs/>
          <w:szCs w:val="24"/>
          <w:lang w:eastAsia="en-PH"/>
        </w:rPr>
      </w:pPr>
      <w:r w:rsidRPr="00546FBC">
        <w:rPr>
          <w:b w:val="0"/>
          <w:bCs/>
          <w:noProof/>
        </w:rPr>
        <w:lastRenderedPageBreak/>
        <w:drawing>
          <wp:anchor distT="0" distB="0" distL="114300" distR="114300" simplePos="0" relativeHeight="251972096" behindDoc="1" locked="0" layoutInCell="1" allowOverlap="1" wp14:anchorId="1DAE1E44" wp14:editId="1D9EA970">
            <wp:simplePos x="0" y="0"/>
            <wp:positionH relativeFrom="column">
              <wp:posOffset>342900</wp:posOffset>
            </wp:positionH>
            <wp:positionV relativeFrom="paragraph">
              <wp:posOffset>0</wp:posOffset>
            </wp:positionV>
            <wp:extent cx="4686300" cy="4846849"/>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86300" cy="48468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BE1016" w14:textId="06370C2C" w:rsidR="002E5FC1" w:rsidRPr="00546FBC" w:rsidRDefault="002E5FC1" w:rsidP="00C24D39">
      <w:pPr>
        <w:rPr>
          <w:rFonts w:cs="Times New Roman"/>
          <w:bCs/>
          <w:szCs w:val="24"/>
          <w:lang w:eastAsia="en-PH"/>
        </w:rPr>
      </w:pPr>
    </w:p>
    <w:p w14:paraId="384EC638" w14:textId="164B982F" w:rsidR="002E5FC1" w:rsidRPr="00546FBC" w:rsidRDefault="002E5FC1" w:rsidP="00C24D39">
      <w:pPr>
        <w:rPr>
          <w:rFonts w:cs="Times New Roman"/>
          <w:bCs/>
          <w:szCs w:val="24"/>
          <w:lang w:eastAsia="en-PH"/>
        </w:rPr>
      </w:pPr>
    </w:p>
    <w:p w14:paraId="2E5217EA" w14:textId="1E6C4121" w:rsidR="002E5FC1" w:rsidRPr="00546FBC" w:rsidRDefault="002E5FC1" w:rsidP="00C24D39">
      <w:pPr>
        <w:rPr>
          <w:rFonts w:cs="Times New Roman"/>
          <w:bCs/>
          <w:szCs w:val="24"/>
          <w:lang w:eastAsia="en-PH"/>
        </w:rPr>
      </w:pPr>
    </w:p>
    <w:p w14:paraId="3A0B4FA7" w14:textId="5EFB8A24" w:rsidR="002E5FC1" w:rsidRPr="00546FBC" w:rsidRDefault="002E5FC1" w:rsidP="00C24D39">
      <w:pPr>
        <w:rPr>
          <w:rFonts w:cs="Times New Roman"/>
          <w:bCs/>
          <w:szCs w:val="24"/>
          <w:lang w:eastAsia="en-PH"/>
        </w:rPr>
      </w:pPr>
    </w:p>
    <w:p w14:paraId="72EF6410" w14:textId="4C3278C8" w:rsidR="002E5FC1" w:rsidRPr="00546FBC" w:rsidRDefault="002E5FC1" w:rsidP="00C24D39">
      <w:pPr>
        <w:rPr>
          <w:rFonts w:cs="Times New Roman"/>
          <w:bCs/>
          <w:szCs w:val="24"/>
          <w:lang w:eastAsia="en-PH"/>
        </w:rPr>
      </w:pPr>
    </w:p>
    <w:p w14:paraId="47506C4B" w14:textId="4A4B6A2F" w:rsidR="002E5FC1" w:rsidRPr="00546FBC" w:rsidRDefault="002E5FC1" w:rsidP="00C24D39">
      <w:pPr>
        <w:rPr>
          <w:rFonts w:cs="Times New Roman"/>
          <w:bCs/>
          <w:szCs w:val="24"/>
          <w:lang w:eastAsia="en-PH"/>
        </w:rPr>
      </w:pPr>
    </w:p>
    <w:p w14:paraId="4A356018" w14:textId="7CB45C72" w:rsidR="002E5FC1" w:rsidRPr="00546FBC" w:rsidRDefault="002E5FC1" w:rsidP="00C24D39">
      <w:pPr>
        <w:rPr>
          <w:rFonts w:cs="Times New Roman"/>
          <w:bCs/>
          <w:szCs w:val="24"/>
          <w:lang w:eastAsia="en-PH"/>
        </w:rPr>
      </w:pPr>
    </w:p>
    <w:p w14:paraId="2E4B788D" w14:textId="205C8BDF" w:rsidR="002E5FC1" w:rsidRPr="00546FBC" w:rsidRDefault="002E5FC1" w:rsidP="00C24D39">
      <w:pPr>
        <w:rPr>
          <w:rFonts w:cs="Times New Roman"/>
          <w:bCs/>
          <w:szCs w:val="24"/>
          <w:lang w:eastAsia="en-PH"/>
        </w:rPr>
      </w:pPr>
    </w:p>
    <w:p w14:paraId="196EAAE7" w14:textId="459F1EEF" w:rsidR="002E5FC1" w:rsidRPr="00546FBC" w:rsidRDefault="002E5FC1" w:rsidP="00C24D39">
      <w:pPr>
        <w:rPr>
          <w:rFonts w:cs="Times New Roman"/>
          <w:bCs/>
          <w:szCs w:val="24"/>
          <w:lang w:eastAsia="en-PH"/>
        </w:rPr>
      </w:pPr>
    </w:p>
    <w:p w14:paraId="04728773" w14:textId="38C30B56" w:rsidR="002E5FC1" w:rsidRPr="00546FBC" w:rsidRDefault="002E5FC1" w:rsidP="00C24D39">
      <w:pPr>
        <w:rPr>
          <w:rFonts w:cs="Times New Roman"/>
          <w:bCs/>
          <w:szCs w:val="24"/>
          <w:lang w:eastAsia="en-PH"/>
        </w:rPr>
      </w:pPr>
    </w:p>
    <w:p w14:paraId="2D96C3CD" w14:textId="0BE255FC" w:rsidR="002E5FC1" w:rsidRPr="00546FBC" w:rsidRDefault="002E5FC1" w:rsidP="00C24D39">
      <w:pPr>
        <w:rPr>
          <w:rFonts w:cs="Times New Roman"/>
          <w:bCs/>
          <w:szCs w:val="24"/>
          <w:lang w:eastAsia="en-PH"/>
        </w:rPr>
      </w:pPr>
    </w:p>
    <w:p w14:paraId="0509551B" w14:textId="521294E5" w:rsidR="002E5FC1" w:rsidRPr="00546FBC" w:rsidRDefault="002E5FC1" w:rsidP="00C24D39">
      <w:pPr>
        <w:rPr>
          <w:rFonts w:cs="Times New Roman"/>
          <w:bCs/>
          <w:szCs w:val="24"/>
          <w:lang w:eastAsia="en-PH"/>
        </w:rPr>
      </w:pPr>
    </w:p>
    <w:p w14:paraId="2DE6F5DA" w14:textId="10726BD0" w:rsidR="002E5FC1" w:rsidRPr="00546FBC" w:rsidRDefault="002E5FC1" w:rsidP="00C24D39">
      <w:pPr>
        <w:rPr>
          <w:rFonts w:cs="Times New Roman"/>
          <w:bCs/>
          <w:szCs w:val="24"/>
          <w:lang w:eastAsia="en-PH"/>
        </w:rPr>
      </w:pPr>
    </w:p>
    <w:p w14:paraId="109EC635" w14:textId="3626A936" w:rsidR="002E5FC1" w:rsidRPr="00546FBC" w:rsidRDefault="002E5FC1" w:rsidP="00C24D39">
      <w:pPr>
        <w:rPr>
          <w:rFonts w:cs="Times New Roman"/>
          <w:bCs/>
          <w:szCs w:val="24"/>
          <w:lang w:eastAsia="en-PH"/>
        </w:rPr>
      </w:pPr>
    </w:p>
    <w:p w14:paraId="04363AD0" w14:textId="2F7AE7E6" w:rsidR="002E5FC1" w:rsidRPr="00546FBC" w:rsidRDefault="002E5FC1" w:rsidP="00C24D39">
      <w:pPr>
        <w:rPr>
          <w:rFonts w:cs="Times New Roman"/>
          <w:bCs/>
          <w:szCs w:val="24"/>
          <w:lang w:eastAsia="en-PH"/>
        </w:rPr>
      </w:pPr>
    </w:p>
    <w:p w14:paraId="191F2E16" w14:textId="5C37B910" w:rsidR="002E5FC1" w:rsidRPr="00546FBC" w:rsidRDefault="002E5FC1" w:rsidP="00C24D39">
      <w:pPr>
        <w:rPr>
          <w:rFonts w:cs="Times New Roman"/>
          <w:bCs/>
          <w:szCs w:val="24"/>
          <w:lang w:eastAsia="en-PH"/>
        </w:rPr>
      </w:pPr>
    </w:p>
    <w:p w14:paraId="60C3880E" w14:textId="48477AD8" w:rsidR="002E5FC1" w:rsidRPr="00546FBC" w:rsidRDefault="002E5FC1" w:rsidP="00C24D39">
      <w:pPr>
        <w:rPr>
          <w:rFonts w:cs="Times New Roman"/>
          <w:bCs/>
          <w:szCs w:val="24"/>
          <w:lang w:eastAsia="en-PH"/>
        </w:rPr>
      </w:pPr>
    </w:p>
    <w:p w14:paraId="794090AC" w14:textId="3CFB1F61" w:rsidR="002E5FC1" w:rsidRPr="00546FBC" w:rsidRDefault="002E5FC1" w:rsidP="00C24D39">
      <w:pPr>
        <w:rPr>
          <w:rFonts w:cs="Times New Roman"/>
          <w:bCs/>
          <w:szCs w:val="24"/>
          <w:lang w:eastAsia="en-PH"/>
        </w:rPr>
      </w:pPr>
    </w:p>
    <w:p w14:paraId="08EFA0B0" w14:textId="6BF4283F" w:rsidR="002E5FC1" w:rsidRPr="00546FBC" w:rsidRDefault="002E5FC1" w:rsidP="00C24D39">
      <w:pPr>
        <w:rPr>
          <w:rFonts w:cs="Times New Roman"/>
          <w:bCs/>
          <w:szCs w:val="24"/>
          <w:lang w:eastAsia="en-PH"/>
        </w:rPr>
      </w:pPr>
    </w:p>
    <w:p w14:paraId="10B8EE74" w14:textId="21A08B78" w:rsidR="002E5FC1" w:rsidRPr="00546FBC" w:rsidRDefault="002E5FC1" w:rsidP="00C24D39">
      <w:pPr>
        <w:rPr>
          <w:rFonts w:cs="Times New Roman"/>
          <w:bCs/>
          <w:szCs w:val="24"/>
          <w:lang w:eastAsia="en-PH"/>
        </w:rPr>
      </w:pPr>
    </w:p>
    <w:p w14:paraId="27133E55" w14:textId="284AFE26" w:rsidR="002E5FC1" w:rsidRPr="00546FBC" w:rsidRDefault="002E5FC1" w:rsidP="00C24D39">
      <w:pPr>
        <w:rPr>
          <w:rFonts w:cs="Times New Roman"/>
          <w:bCs/>
          <w:szCs w:val="24"/>
          <w:lang w:eastAsia="en-PH"/>
        </w:rPr>
      </w:pPr>
    </w:p>
    <w:p w14:paraId="6004C547" w14:textId="32112DF4" w:rsidR="002E5FC1" w:rsidRPr="00546FBC" w:rsidRDefault="002E5FC1" w:rsidP="00C24D39">
      <w:pPr>
        <w:rPr>
          <w:rFonts w:cs="Times New Roman"/>
          <w:bCs/>
          <w:szCs w:val="24"/>
          <w:lang w:eastAsia="en-PH"/>
        </w:rPr>
      </w:pPr>
    </w:p>
    <w:p w14:paraId="581CB877" w14:textId="60DD8A5D" w:rsidR="002E5FC1" w:rsidRPr="00546FBC" w:rsidRDefault="002E5FC1" w:rsidP="00C24D39">
      <w:pPr>
        <w:rPr>
          <w:rFonts w:cs="Times New Roman"/>
          <w:bCs/>
          <w:szCs w:val="24"/>
          <w:lang w:eastAsia="en-PH"/>
        </w:rPr>
      </w:pPr>
    </w:p>
    <w:p w14:paraId="2E120986" w14:textId="05041733" w:rsidR="002E5FC1" w:rsidRPr="00546FBC" w:rsidRDefault="002E5FC1" w:rsidP="00C24D39">
      <w:pPr>
        <w:rPr>
          <w:rFonts w:cs="Times New Roman"/>
          <w:bCs/>
          <w:szCs w:val="24"/>
          <w:lang w:eastAsia="en-PH"/>
        </w:rPr>
      </w:pPr>
    </w:p>
    <w:p w14:paraId="08FAB7E1" w14:textId="156CD6A2" w:rsidR="002E5FC1" w:rsidRPr="00546FBC" w:rsidRDefault="002E5FC1" w:rsidP="00C24D39">
      <w:pPr>
        <w:rPr>
          <w:rFonts w:cs="Times New Roman"/>
          <w:bCs/>
          <w:szCs w:val="24"/>
          <w:lang w:eastAsia="en-PH"/>
        </w:rPr>
      </w:pPr>
    </w:p>
    <w:p w14:paraId="0B72B88E" w14:textId="4B1EDFCD" w:rsidR="002E5FC1" w:rsidRPr="00546FBC" w:rsidRDefault="002E5FC1" w:rsidP="00C24D39">
      <w:pPr>
        <w:rPr>
          <w:rFonts w:cs="Times New Roman"/>
          <w:bCs/>
          <w:szCs w:val="24"/>
          <w:lang w:eastAsia="en-PH"/>
        </w:rPr>
      </w:pPr>
    </w:p>
    <w:p w14:paraId="12F3F2CE" w14:textId="77777777" w:rsidR="002E5FC1" w:rsidRPr="00546FBC" w:rsidRDefault="002E5FC1" w:rsidP="002E5FC1">
      <w:pPr>
        <w:jc w:val="both"/>
        <w:rPr>
          <w:rFonts w:cs="Times New Roman"/>
          <w:bCs/>
          <w:szCs w:val="24"/>
          <w:lang w:eastAsia="en-PH"/>
        </w:rPr>
      </w:pPr>
    </w:p>
    <w:p w14:paraId="3E63205E" w14:textId="77777777" w:rsidR="00C24D39" w:rsidRPr="00546FBC" w:rsidRDefault="00C24D39" w:rsidP="00C24D39">
      <w:pPr>
        <w:rPr>
          <w:rFonts w:cs="Times New Roman"/>
          <w:szCs w:val="24"/>
          <w:lang w:eastAsia="en-PH"/>
        </w:rPr>
      </w:pPr>
    </w:p>
    <w:p w14:paraId="22E5A1F3" w14:textId="3E4C30FC" w:rsidR="00C24D39" w:rsidRPr="00546FBC" w:rsidRDefault="002E5FC1" w:rsidP="00C24D39">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74</w:t>
      </w:r>
      <w:r w:rsidRPr="00546FBC">
        <w:rPr>
          <w:rFonts w:cs="Times New Roman"/>
          <w:bCs/>
          <w:szCs w:val="24"/>
          <w:lang w:eastAsia="en-PH"/>
        </w:rPr>
        <w:t xml:space="preserve">: Activity Diagram of Create Quarantine of </w:t>
      </w:r>
      <w:r w:rsidR="000D2026" w:rsidRPr="00546FBC">
        <w:rPr>
          <w:rFonts w:cs="Times New Roman"/>
          <w:bCs/>
          <w:szCs w:val="24"/>
          <w:lang w:eastAsia="en-PH"/>
        </w:rPr>
        <w:t xml:space="preserve">Quarantine </w:t>
      </w:r>
      <w:r w:rsidRPr="00546FBC">
        <w:rPr>
          <w:rFonts w:cs="Times New Roman"/>
          <w:bCs/>
          <w:szCs w:val="24"/>
          <w:lang w:eastAsia="en-PH"/>
        </w:rPr>
        <w:t>Management Module Use Case</w:t>
      </w:r>
    </w:p>
    <w:p w14:paraId="00005688" w14:textId="1964A148" w:rsidR="00C24D39" w:rsidRPr="00546FBC" w:rsidRDefault="00C24D39" w:rsidP="00C24D39">
      <w:pPr>
        <w:rPr>
          <w:rFonts w:cs="Times New Roman"/>
          <w:szCs w:val="24"/>
          <w:lang w:eastAsia="en-PH"/>
        </w:rPr>
      </w:pPr>
    </w:p>
    <w:p w14:paraId="448C02E0" w14:textId="4A571C4C" w:rsidR="00E952CE" w:rsidRPr="00546FBC" w:rsidRDefault="00E952CE" w:rsidP="00C24D39">
      <w:pPr>
        <w:rPr>
          <w:rFonts w:cs="Times New Roman"/>
          <w:szCs w:val="24"/>
          <w:lang w:eastAsia="en-PH"/>
        </w:rPr>
      </w:pPr>
    </w:p>
    <w:p w14:paraId="0AE5700C" w14:textId="1F082712" w:rsidR="00E952CE" w:rsidRPr="00546FBC" w:rsidRDefault="00E952CE" w:rsidP="00C24D39">
      <w:pPr>
        <w:rPr>
          <w:rFonts w:cs="Times New Roman"/>
          <w:szCs w:val="24"/>
          <w:lang w:eastAsia="en-PH"/>
        </w:rPr>
      </w:pPr>
    </w:p>
    <w:p w14:paraId="16CFA58C" w14:textId="370EB4B1" w:rsidR="00E952CE" w:rsidRPr="00546FBC" w:rsidRDefault="00E952CE" w:rsidP="00C24D39">
      <w:pPr>
        <w:rPr>
          <w:rFonts w:cs="Times New Roman"/>
          <w:szCs w:val="24"/>
          <w:lang w:eastAsia="en-PH"/>
        </w:rPr>
      </w:pPr>
    </w:p>
    <w:p w14:paraId="4A36B30E" w14:textId="2F80083D" w:rsidR="00E952CE" w:rsidRPr="00546FBC" w:rsidRDefault="00E952CE" w:rsidP="00C24D39">
      <w:pPr>
        <w:rPr>
          <w:rFonts w:cs="Times New Roman"/>
          <w:szCs w:val="24"/>
          <w:lang w:eastAsia="en-PH"/>
        </w:rPr>
      </w:pPr>
    </w:p>
    <w:p w14:paraId="5DC8D211" w14:textId="7C2FC212" w:rsidR="00E952CE" w:rsidRPr="00546FBC" w:rsidRDefault="00E952CE" w:rsidP="00C24D39">
      <w:pPr>
        <w:rPr>
          <w:rFonts w:cs="Times New Roman"/>
          <w:szCs w:val="24"/>
          <w:lang w:eastAsia="en-PH"/>
        </w:rPr>
      </w:pPr>
    </w:p>
    <w:p w14:paraId="4F351BF5" w14:textId="437E63BD" w:rsidR="00E952CE" w:rsidRPr="00546FBC" w:rsidRDefault="00E952CE" w:rsidP="00C24D39">
      <w:pPr>
        <w:rPr>
          <w:rFonts w:cs="Times New Roman"/>
          <w:szCs w:val="24"/>
          <w:lang w:eastAsia="en-PH"/>
        </w:rPr>
      </w:pPr>
    </w:p>
    <w:p w14:paraId="62C52C6A" w14:textId="4145C7C8" w:rsidR="00E952CE" w:rsidRPr="00546FBC" w:rsidRDefault="00E952CE" w:rsidP="00C24D39">
      <w:pPr>
        <w:rPr>
          <w:rFonts w:cs="Times New Roman"/>
          <w:szCs w:val="24"/>
          <w:lang w:eastAsia="en-PH"/>
        </w:rPr>
      </w:pPr>
    </w:p>
    <w:p w14:paraId="2D0E255D" w14:textId="12BC353C" w:rsidR="00E952CE" w:rsidRPr="00546FBC" w:rsidRDefault="00E952CE" w:rsidP="00C24D39">
      <w:pPr>
        <w:rPr>
          <w:rFonts w:cs="Times New Roman"/>
          <w:szCs w:val="24"/>
          <w:lang w:eastAsia="en-PH"/>
        </w:rPr>
      </w:pPr>
    </w:p>
    <w:p w14:paraId="5952E71B" w14:textId="5C78EC5F" w:rsidR="00E952CE" w:rsidRPr="00546FBC" w:rsidRDefault="00E952CE" w:rsidP="00C24D39">
      <w:pPr>
        <w:rPr>
          <w:rFonts w:cs="Times New Roman"/>
          <w:szCs w:val="24"/>
          <w:lang w:eastAsia="en-PH"/>
        </w:rPr>
      </w:pPr>
    </w:p>
    <w:p w14:paraId="2610D221" w14:textId="6E59F8C1" w:rsidR="00E952CE" w:rsidRPr="00546FBC" w:rsidRDefault="00E952CE" w:rsidP="00C24D39">
      <w:pPr>
        <w:rPr>
          <w:rFonts w:cs="Times New Roman"/>
          <w:szCs w:val="24"/>
          <w:lang w:eastAsia="en-PH"/>
        </w:rPr>
      </w:pPr>
    </w:p>
    <w:p w14:paraId="0CA8E9DF" w14:textId="4720B6E6" w:rsidR="00E952CE" w:rsidRPr="00546FBC" w:rsidRDefault="00E952CE" w:rsidP="00C24D39">
      <w:pPr>
        <w:rPr>
          <w:rFonts w:cs="Times New Roman"/>
          <w:szCs w:val="24"/>
          <w:lang w:eastAsia="en-PH"/>
        </w:rPr>
      </w:pPr>
    </w:p>
    <w:p w14:paraId="4D1579CF" w14:textId="4BEED563" w:rsidR="00E952CE" w:rsidRPr="00546FBC" w:rsidRDefault="00E952CE" w:rsidP="00C24D39">
      <w:pPr>
        <w:rPr>
          <w:rFonts w:cs="Times New Roman"/>
          <w:szCs w:val="24"/>
          <w:lang w:eastAsia="en-PH"/>
        </w:rPr>
      </w:pPr>
    </w:p>
    <w:p w14:paraId="247D12FB" w14:textId="6D4DDCC1" w:rsidR="00E952CE" w:rsidRPr="00546FBC" w:rsidRDefault="00E952CE" w:rsidP="00C24D39">
      <w:pPr>
        <w:rPr>
          <w:rFonts w:cs="Times New Roman"/>
          <w:szCs w:val="24"/>
          <w:lang w:eastAsia="en-PH"/>
        </w:rPr>
      </w:pPr>
    </w:p>
    <w:p w14:paraId="5F1AD372" w14:textId="232E95A8" w:rsidR="00E952CE" w:rsidRPr="00546FBC" w:rsidRDefault="00E952CE" w:rsidP="00C24D39">
      <w:pPr>
        <w:rPr>
          <w:rFonts w:cs="Times New Roman"/>
          <w:szCs w:val="24"/>
          <w:lang w:eastAsia="en-PH"/>
        </w:rPr>
      </w:pPr>
    </w:p>
    <w:p w14:paraId="4D300E52" w14:textId="0E965741" w:rsidR="00E952CE" w:rsidRPr="00546FBC" w:rsidRDefault="00E952CE" w:rsidP="00C24D39">
      <w:pPr>
        <w:rPr>
          <w:rFonts w:cs="Times New Roman"/>
          <w:szCs w:val="24"/>
          <w:lang w:eastAsia="en-PH"/>
        </w:rPr>
      </w:pPr>
      <w:r w:rsidRPr="00546FBC">
        <w:rPr>
          <w:b w:val="0"/>
          <w:noProof/>
        </w:rPr>
        <w:lastRenderedPageBreak/>
        <w:drawing>
          <wp:anchor distT="0" distB="0" distL="114300" distR="114300" simplePos="0" relativeHeight="251973120" behindDoc="1" locked="0" layoutInCell="1" allowOverlap="1" wp14:anchorId="6BFEADEF" wp14:editId="6AD6FC49">
            <wp:simplePos x="0" y="0"/>
            <wp:positionH relativeFrom="column">
              <wp:posOffset>452967</wp:posOffset>
            </wp:positionH>
            <wp:positionV relativeFrom="paragraph">
              <wp:posOffset>113242</wp:posOffset>
            </wp:positionV>
            <wp:extent cx="4572000" cy="4716992"/>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72000" cy="4716992"/>
                    </a:xfrm>
                    <a:prstGeom prst="rect">
                      <a:avLst/>
                    </a:prstGeom>
                    <a:noFill/>
                    <a:ln>
                      <a:noFill/>
                    </a:ln>
                  </pic:spPr>
                </pic:pic>
              </a:graphicData>
            </a:graphic>
          </wp:anchor>
        </w:drawing>
      </w:r>
    </w:p>
    <w:p w14:paraId="34A97140" w14:textId="1C3F875D" w:rsidR="00E952CE" w:rsidRPr="00546FBC" w:rsidRDefault="00E952CE" w:rsidP="00C24D39">
      <w:pPr>
        <w:rPr>
          <w:rFonts w:cs="Times New Roman"/>
          <w:szCs w:val="24"/>
          <w:lang w:eastAsia="en-PH"/>
        </w:rPr>
      </w:pPr>
    </w:p>
    <w:p w14:paraId="03D0B3EF" w14:textId="490434C0" w:rsidR="00E952CE" w:rsidRPr="00546FBC" w:rsidRDefault="00E952CE" w:rsidP="00C24D39">
      <w:pPr>
        <w:rPr>
          <w:rFonts w:cs="Times New Roman"/>
          <w:szCs w:val="24"/>
          <w:lang w:eastAsia="en-PH"/>
        </w:rPr>
      </w:pPr>
    </w:p>
    <w:p w14:paraId="4E23285A" w14:textId="178714B5" w:rsidR="00E952CE" w:rsidRPr="00546FBC" w:rsidRDefault="00E952CE" w:rsidP="00C24D39">
      <w:pPr>
        <w:rPr>
          <w:rFonts w:cs="Times New Roman"/>
          <w:szCs w:val="24"/>
          <w:lang w:eastAsia="en-PH"/>
        </w:rPr>
      </w:pPr>
    </w:p>
    <w:p w14:paraId="04C0E69D" w14:textId="135634D0" w:rsidR="00E952CE" w:rsidRPr="00546FBC" w:rsidRDefault="00E952CE" w:rsidP="00C24D39">
      <w:pPr>
        <w:rPr>
          <w:rFonts w:cs="Times New Roman"/>
          <w:szCs w:val="24"/>
          <w:lang w:eastAsia="en-PH"/>
        </w:rPr>
      </w:pPr>
    </w:p>
    <w:p w14:paraId="193EC336" w14:textId="0A76E55A" w:rsidR="00E952CE" w:rsidRPr="00546FBC" w:rsidRDefault="00E952CE" w:rsidP="00C24D39">
      <w:pPr>
        <w:rPr>
          <w:rFonts w:cs="Times New Roman"/>
          <w:szCs w:val="24"/>
          <w:lang w:eastAsia="en-PH"/>
        </w:rPr>
      </w:pPr>
    </w:p>
    <w:p w14:paraId="2D09C3E0" w14:textId="6AAC3147" w:rsidR="00E952CE" w:rsidRPr="00546FBC" w:rsidRDefault="00E952CE" w:rsidP="00C24D39">
      <w:pPr>
        <w:rPr>
          <w:rFonts w:cs="Times New Roman"/>
          <w:szCs w:val="24"/>
          <w:lang w:eastAsia="en-PH"/>
        </w:rPr>
      </w:pPr>
    </w:p>
    <w:p w14:paraId="6AEB66E1" w14:textId="341E5219" w:rsidR="00E952CE" w:rsidRPr="00546FBC" w:rsidRDefault="00E952CE" w:rsidP="00C24D39">
      <w:pPr>
        <w:rPr>
          <w:rFonts w:cs="Times New Roman"/>
          <w:szCs w:val="24"/>
          <w:lang w:eastAsia="en-PH"/>
        </w:rPr>
      </w:pPr>
    </w:p>
    <w:p w14:paraId="3D3BB0ED" w14:textId="35FF3D14" w:rsidR="00E952CE" w:rsidRPr="00546FBC" w:rsidRDefault="00E952CE" w:rsidP="00C24D39">
      <w:pPr>
        <w:rPr>
          <w:rFonts w:cs="Times New Roman"/>
          <w:szCs w:val="24"/>
          <w:lang w:eastAsia="en-PH"/>
        </w:rPr>
      </w:pPr>
    </w:p>
    <w:p w14:paraId="1BD6FEF6" w14:textId="1FBC3E8A" w:rsidR="00E952CE" w:rsidRPr="00546FBC" w:rsidRDefault="00E952CE" w:rsidP="00C24D39">
      <w:pPr>
        <w:rPr>
          <w:rFonts w:cs="Times New Roman"/>
          <w:szCs w:val="24"/>
          <w:lang w:eastAsia="en-PH"/>
        </w:rPr>
      </w:pPr>
    </w:p>
    <w:p w14:paraId="6FCAC3AA" w14:textId="50C1359C" w:rsidR="00E952CE" w:rsidRPr="00546FBC" w:rsidRDefault="00E952CE" w:rsidP="00C24D39">
      <w:pPr>
        <w:rPr>
          <w:rFonts w:cs="Times New Roman"/>
          <w:szCs w:val="24"/>
          <w:lang w:eastAsia="en-PH"/>
        </w:rPr>
      </w:pPr>
    </w:p>
    <w:p w14:paraId="1F328E65" w14:textId="7693730D" w:rsidR="00E952CE" w:rsidRPr="00546FBC" w:rsidRDefault="00E952CE" w:rsidP="00C24D39">
      <w:pPr>
        <w:rPr>
          <w:rFonts w:cs="Times New Roman"/>
          <w:szCs w:val="24"/>
          <w:lang w:eastAsia="en-PH"/>
        </w:rPr>
      </w:pPr>
    </w:p>
    <w:p w14:paraId="5CB47A2D" w14:textId="12BFF055" w:rsidR="00E952CE" w:rsidRPr="00546FBC" w:rsidRDefault="00E952CE" w:rsidP="00C24D39">
      <w:pPr>
        <w:rPr>
          <w:rFonts w:cs="Times New Roman"/>
          <w:szCs w:val="24"/>
          <w:lang w:eastAsia="en-PH"/>
        </w:rPr>
      </w:pPr>
    </w:p>
    <w:p w14:paraId="6873BA81" w14:textId="389E0233" w:rsidR="00E952CE" w:rsidRPr="00546FBC" w:rsidRDefault="00E952CE" w:rsidP="00C24D39">
      <w:pPr>
        <w:rPr>
          <w:rFonts w:cs="Times New Roman"/>
          <w:szCs w:val="24"/>
          <w:lang w:eastAsia="en-PH"/>
        </w:rPr>
      </w:pPr>
    </w:p>
    <w:p w14:paraId="20C7311A" w14:textId="12758AA7" w:rsidR="00E952CE" w:rsidRPr="00546FBC" w:rsidRDefault="00E952CE" w:rsidP="00C24D39">
      <w:pPr>
        <w:rPr>
          <w:rFonts w:cs="Times New Roman"/>
          <w:szCs w:val="24"/>
          <w:lang w:eastAsia="en-PH"/>
        </w:rPr>
      </w:pPr>
    </w:p>
    <w:p w14:paraId="4254D21A" w14:textId="4B0D1A71" w:rsidR="00E952CE" w:rsidRPr="00546FBC" w:rsidRDefault="00E952CE" w:rsidP="00C24D39">
      <w:pPr>
        <w:rPr>
          <w:rFonts w:cs="Times New Roman"/>
          <w:szCs w:val="24"/>
          <w:lang w:eastAsia="en-PH"/>
        </w:rPr>
      </w:pPr>
    </w:p>
    <w:p w14:paraId="50BC4993" w14:textId="625F7526" w:rsidR="00E952CE" w:rsidRPr="00546FBC" w:rsidRDefault="00E952CE" w:rsidP="00C24D39">
      <w:pPr>
        <w:rPr>
          <w:rFonts w:cs="Times New Roman"/>
          <w:szCs w:val="24"/>
          <w:lang w:eastAsia="en-PH"/>
        </w:rPr>
      </w:pPr>
    </w:p>
    <w:p w14:paraId="031E3077" w14:textId="3835E9CC" w:rsidR="00E952CE" w:rsidRPr="00546FBC" w:rsidRDefault="00E952CE" w:rsidP="00C24D39">
      <w:pPr>
        <w:rPr>
          <w:rFonts w:cs="Times New Roman"/>
          <w:szCs w:val="24"/>
          <w:lang w:eastAsia="en-PH"/>
        </w:rPr>
      </w:pPr>
    </w:p>
    <w:p w14:paraId="0757032B" w14:textId="30213AC0" w:rsidR="00E952CE" w:rsidRPr="00546FBC" w:rsidRDefault="00E952CE" w:rsidP="00C24D39">
      <w:pPr>
        <w:rPr>
          <w:rFonts w:cs="Times New Roman"/>
          <w:szCs w:val="24"/>
          <w:lang w:eastAsia="en-PH"/>
        </w:rPr>
      </w:pPr>
    </w:p>
    <w:p w14:paraId="05D79F16" w14:textId="3BFEBF79" w:rsidR="00E952CE" w:rsidRPr="00546FBC" w:rsidRDefault="00E952CE" w:rsidP="00C24D39">
      <w:pPr>
        <w:rPr>
          <w:rFonts w:cs="Times New Roman"/>
          <w:szCs w:val="24"/>
          <w:lang w:eastAsia="en-PH"/>
        </w:rPr>
      </w:pPr>
    </w:p>
    <w:p w14:paraId="37044C71" w14:textId="3AF54977" w:rsidR="00E952CE" w:rsidRPr="00546FBC" w:rsidRDefault="00E952CE" w:rsidP="00C24D39">
      <w:pPr>
        <w:rPr>
          <w:rFonts w:cs="Times New Roman"/>
          <w:szCs w:val="24"/>
          <w:lang w:eastAsia="en-PH"/>
        </w:rPr>
      </w:pPr>
    </w:p>
    <w:p w14:paraId="6F103FD5" w14:textId="5D6DB3E8" w:rsidR="00E952CE" w:rsidRPr="00546FBC" w:rsidRDefault="00E952CE" w:rsidP="00C24D39">
      <w:pPr>
        <w:rPr>
          <w:rFonts w:cs="Times New Roman"/>
          <w:szCs w:val="24"/>
          <w:lang w:eastAsia="en-PH"/>
        </w:rPr>
      </w:pPr>
    </w:p>
    <w:p w14:paraId="549BA9EA" w14:textId="72D25FA7" w:rsidR="00E952CE" w:rsidRPr="00546FBC" w:rsidRDefault="00E952CE" w:rsidP="00C24D39">
      <w:pPr>
        <w:rPr>
          <w:rFonts w:cs="Times New Roman"/>
          <w:szCs w:val="24"/>
          <w:lang w:eastAsia="en-PH"/>
        </w:rPr>
      </w:pPr>
    </w:p>
    <w:p w14:paraId="0BAC8E38" w14:textId="75D8BA41" w:rsidR="00E952CE" w:rsidRPr="00546FBC" w:rsidRDefault="00E952CE" w:rsidP="00C24D39">
      <w:pPr>
        <w:rPr>
          <w:rFonts w:cs="Times New Roman"/>
          <w:szCs w:val="24"/>
          <w:lang w:eastAsia="en-PH"/>
        </w:rPr>
      </w:pPr>
    </w:p>
    <w:p w14:paraId="166E4D7F" w14:textId="209FBA9C" w:rsidR="00E952CE" w:rsidRPr="00546FBC" w:rsidRDefault="00E952CE" w:rsidP="00C24D39">
      <w:pPr>
        <w:rPr>
          <w:rFonts w:cs="Times New Roman"/>
          <w:szCs w:val="24"/>
          <w:lang w:eastAsia="en-PH"/>
        </w:rPr>
      </w:pPr>
    </w:p>
    <w:p w14:paraId="2AC6B25D" w14:textId="23B55C66" w:rsidR="00E952CE" w:rsidRPr="00546FBC" w:rsidRDefault="00E952CE" w:rsidP="00C24D39">
      <w:pPr>
        <w:rPr>
          <w:rFonts w:cs="Times New Roman"/>
          <w:szCs w:val="24"/>
          <w:lang w:eastAsia="en-PH"/>
        </w:rPr>
      </w:pPr>
    </w:p>
    <w:p w14:paraId="7FA67AE2" w14:textId="30C53B65" w:rsidR="00E952CE" w:rsidRPr="00546FBC" w:rsidRDefault="00E952CE" w:rsidP="00C24D39">
      <w:pPr>
        <w:rPr>
          <w:rFonts w:cs="Times New Roman"/>
          <w:szCs w:val="24"/>
          <w:lang w:eastAsia="en-PH"/>
        </w:rPr>
      </w:pPr>
    </w:p>
    <w:p w14:paraId="19845EF2" w14:textId="77777777" w:rsidR="00E952CE" w:rsidRPr="00546FBC" w:rsidRDefault="00E952CE" w:rsidP="00C24D39">
      <w:pPr>
        <w:rPr>
          <w:rFonts w:cs="Times New Roman"/>
          <w:szCs w:val="24"/>
          <w:lang w:eastAsia="en-PH"/>
        </w:rPr>
      </w:pPr>
    </w:p>
    <w:p w14:paraId="6A120B9B" w14:textId="51542714" w:rsidR="00E952CE" w:rsidRPr="00546FBC" w:rsidRDefault="00E952CE" w:rsidP="00C24D39">
      <w:pPr>
        <w:rPr>
          <w:rFonts w:cs="Times New Roman"/>
          <w:szCs w:val="24"/>
          <w:lang w:eastAsia="en-PH"/>
        </w:rPr>
      </w:pPr>
    </w:p>
    <w:p w14:paraId="5F7EAAA0" w14:textId="381A9B08" w:rsidR="00E952CE" w:rsidRPr="00546FBC" w:rsidRDefault="00E952CE" w:rsidP="00E952CE">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75</w:t>
      </w:r>
      <w:r w:rsidRPr="00546FBC">
        <w:rPr>
          <w:rFonts w:cs="Times New Roman"/>
          <w:bCs/>
          <w:szCs w:val="24"/>
          <w:lang w:eastAsia="en-PH"/>
        </w:rPr>
        <w:t>: Activity Diagram of Search and View Quarantine of Quarantine Management Module Use Case</w:t>
      </w:r>
    </w:p>
    <w:p w14:paraId="246C0814" w14:textId="77777777" w:rsidR="00E952CE" w:rsidRPr="00546FBC" w:rsidRDefault="00E952CE" w:rsidP="00C24D39">
      <w:pPr>
        <w:rPr>
          <w:rFonts w:cs="Times New Roman"/>
          <w:szCs w:val="24"/>
          <w:lang w:eastAsia="en-PH"/>
        </w:rPr>
      </w:pPr>
    </w:p>
    <w:p w14:paraId="48F7F942" w14:textId="6C222FAB" w:rsidR="00C24D39" w:rsidRPr="00546FBC" w:rsidRDefault="00C24D39" w:rsidP="00C24D39">
      <w:pPr>
        <w:rPr>
          <w:rFonts w:cs="Times New Roman"/>
          <w:szCs w:val="24"/>
          <w:lang w:eastAsia="en-PH"/>
        </w:rPr>
      </w:pPr>
    </w:p>
    <w:p w14:paraId="768B9307" w14:textId="767917FF" w:rsidR="00C24D39" w:rsidRPr="00546FBC" w:rsidRDefault="00C24D39" w:rsidP="00C24D39">
      <w:pPr>
        <w:rPr>
          <w:rFonts w:cs="Times New Roman"/>
          <w:szCs w:val="24"/>
          <w:lang w:eastAsia="en-PH"/>
        </w:rPr>
      </w:pPr>
    </w:p>
    <w:p w14:paraId="1E9A840E" w14:textId="28C8CEA6" w:rsidR="00A2092D" w:rsidRPr="00546FBC" w:rsidRDefault="00A2092D" w:rsidP="00C24D39">
      <w:pPr>
        <w:rPr>
          <w:rFonts w:cs="Times New Roman"/>
          <w:szCs w:val="24"/>
          <w:lang w:eastAsia="en-PH"/>
        </w:rPr>
      </w:pPr>
    </w:p>
    <w:p w14:paraId="3AAC8DAC" w14:textId="08C3D162" w:rsidR="00A2092D" w:rsidRPr="00546FBC" w:rsidRDefault="00A2092D" w:rsidP="00C24D39">
      <w:pPr>
        <w:rPr>
          <w:rFonts w:cs="Times New Roman"/>
          <w:szCs w:val="24"/>
          <w:lang w:eastAsia="en-PH"/>
        </w:rPr>
      </w:pPr>
    </w:p>
    <w:p w14:paraId="5B446488" w14:textId="69D19DA1" w:rsidR="00A2092D" w:rsidRPr="00546FBC" w:rsidRDefault="00A2092D" w:rsidP="00C24D39">
      <w:pPr>
        <w:rPr>
          <w:rFonts w:cs="Times New Roman"/>
          <w:szCs w:val="24"/>
          <w:lang w:eastAsia="en-PH"/>
        </w:rPr>
      </w:pPr>
    </w:p>
    <w:p w14:paraId="29991CBB" w14:textId="71EFF358" w:rsidR="00A2092D" w:rsidRPr="00546FBC" w:rsidRDefault="00A2092D" w:rsidP="00C24D39">
      <w:pPr>
        <w:rPr>
          <w:rFonts w:cs="Times New Roman"/>
          <w:szCs w:val="24"/>
          <w:lang w:eastAsia="en-PH"/>
        </w:rPr>
      </w:pPr>
    </w:p>
    <w:p w14:paraId="1D5766C4" w14:textId="3D0E20FB" w:rsidR="00A2092D" w:rsidRPr="00546FBC" w:rsidRDefault="00A2092D" w:rsidP="00C24D39">
      <w:pPr>
        <w:rPr>
          <w:rFonts w:cs="Times New Roman"/>
          <w:szCs w:val="24"/>
          <w:lang w:eastAsia="en-PH"/>
        </w:rPr>
      </w:pPr>
    </w:p>
    <w:p w14:paraId="6214045D" w14:textId="34F8530E" w:rsidR="00A2092D" w:rsidRPr="00546FBC" w:rsidRDefault="00A2092D" w:rsidP="00C24D39">
      <w:pPr>
        <w:rPr>
          <w:rFonts w:cs="Times New Roman"/>
          <w:szCs w:val="24"/>
          <w:lang w:eastAsia="en-PH"/>
        </w:rPr>
      </w:pPr>
    </w:p>
    <w:p w14:paraId="35970FD0" w14:textId="7F465C3A" w:rsidR="00A2092D" w:rsidRPr="00546FBC" w:rsidRDefault="00A2092D" w:rsidP="00C24D39">
      <w:pPr>
        <w:rPr>
          <w:rFonts w:cs="Times New Roman"/>
          <w:szCs w:val="24"/>
          <w:lang w:eastAsia="en-PH"/>
        </w:rPr>
      </w:pPr>
    </w:p>
    <w:p w14:paraId="494D09B7" w14:textId="2B7A9A02" w:rsidR="00A2092D" w:rsidRPr="00546FBC" w:rsidRDefault="00A2092D" w:rsidP="00C24D39">
      <w:pPr>
        <w:rPr>
          <w:rFonts w:cs="Times New Roman"/>
          <w:szCs w:val="24"/>
          <w:lang w:eastAsia="en-PH"/>
        </w:rPr>
      </w:pPr>
    </w:p>
    <w:p w14:paraId="1973011E" w14:textId="6BFE8CD3" w:rsidR="00A2092D" w:rsidRPr="00546FBC" w:rsidRDefault="00A2092D" w:rsidP="00C24D39">
      <w:pPr>
        <w:rPr>
          <w:rFonts w:cs="Times New Roman"/>
          <w:szCs w:val="24"/>
          <w:lang w:eastAsia="en-PH"/>
        </w:rPr>
      </w:pPr>
    </w:p>
    <w:p w14:paraId="1F6D6BF2" w14:textId="43D2EEF7" w:rsidR="00A2092D" w:rsidRPr="00546FBC" w:rsidRDefault="00A2092D" w:rsidP="00C24D39">
      <w:pPr>
        <w:rPr>
          <w:rFonts w:cs="Times New Roman"/>
          <w:szCs w:val="24"/>
          <w:lang w:eastAsia="en-PH"/>
        </w:rPr>
      </w:pPr>
    </w:p>
    <w:p w14:paraId="0E266196" w14:textId="717A6186" w:rsidR="00A2092D" w:rsidRPr="00546FBC" w:rsidRDefault="00A2092D" w:rsidP="00C24D39">
      <w:pPr>
        <w:rPr>
          <w:rFonts w:cs="Times New Roman"/>
          <w:szCs w:val="24"/>
          <w:lang w:eastAsia="en-PH"/>
        </w:rPr>
      </w:pPr>
    </w:p>
    <w:p w14:paraId="7EFC4E0F" w14:textId="304B835F" w:rsidR="00A2092D" w:rsidRPr="00546FBC" w:rsidRDefault="00A2092D" w:rsidP="00C24D39">
      <w:pPr>
        <w:rPr>
          <w:rFonts w:cs="Times New Roman"/>
          <w:szCs w:val="24"/>
          <w:lang w:eastAsia="en-PH"/>
        </w:rPr>
      </w:pPr>
    </w:p>
    <w:p w14:paraId="5BFB98F8" w14:textId="5075C517" w:rsidR="00A2092D" w:rsidRPr="00546FBC" w:rsidRDefault="00A2092D" w:rsidP="00C24D39">
      <w:pPr>
        <w:rPr>
          <w:rFonts w:cs="Times New Roman"/>
          <w:szCs w:val="24"/>
          <w:lang w:eastAsia="en-PH"/>
        </w:rPr>
      </w:pPr>
      <w:r w:rsidRPr="00546FBC">
        <w:rPr>
          <w:b w:val="0"/>
          <w:noProof/>
        </w:rPr>
        <w:lastRenderedPageBreak/>
        <w:drawing>
          <wp:anchor distT="0" distB="0" distL="114300" distR="114300" simplePos="0" relativeHeight="251974144" behindDoc="1" locked="0" layoutInCell="1" allowOverlap="1" wp14:anchorId="194B4115" wp14:editId="54996B1D">
            <wp:simplePos x="0" y="0"/>
            <wp:positionH relativeFrom="column">
              <wp:posOffset>571874</wp:posOffset>
            </wp:positionH>
            <wp:positionV relativeFrom="paragraph">
              <wp:posOffset>-4233</wp:posOffset>
            </wp:positionV>
            <wp:extent cx="4457700" cy="4731147"/>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57700" cy="47311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3CE1A" w14:textId="77777777" w:rsidR="00A2092D" w:rsidRPr="00546FBC" w:rsidRDefault="00A2092D" w:rsidP="00A2092D">
      <w:pPr>
        <w:rPr>
          <w:rFonts w:cs="Times New Roman"/>
          <w:bCs/>
          <w:szCs w:val="24"/>
          <w:lang w:eastAsia="en-PH"/>
        </w:rPr>
      </w:pPr>
    </w:p>
    <w:p w14:paraId="5CCB26AA" w14:textId="77777777" w:rsidR="00A2092D" w:rsidRPr="00546FBC" w:rsidRDefault="00A2092D" w:rsidP="00A2092D">
      <w:pPr>
        <w:rPr>
          <w:rFonts w:cs="Times New Roman"/>
          <w:bCs/>
          <w:szCs w:val="24"/>
          <w:lang w:eastAsia="en-PH"/>
        </w:rPr>
      </w:pPr>
    </w:p>
    <w:p w14:paraId="5D0CCCEB" w14:textId="77777777" w:rsidR="00A2092D" w:rsidRPr="00546FBC" w:rsidRDefault="00A2092D" w:rsidP="00A2092D">
      <w:pPr>
        <w:rPr>
          <w:rFonts w:cs="Times New Roman"/>
          <w:bCs/>
          <w:szCs w:val="24"/>
          <w:lang w:eastAsia="en-PH"/>
        </w:rPr>
      </w:pPr>
    </w:p>
    <w:p w14:paraId="579615CD" w14:textId="77777777" w:rsidR="00A2092D" w:rsidRPr="00546FBC" w:rsidRDefault="00A2092D" w:rsidP="00A2092D">
      <w:pPr>
        <w:rPr>
          <w:rFonts w:cs="Times New Roman"/>
          <w:bCs/>
          <w:szCs w:val="24"/>
          <w:lang w:eastAsia="en-PH"/>
        </w:rPr>
      </w:pPr>
    </w:p>
    <w:p w14:paraId="2F241368" w14:textId="77777777" w:rsidR="00A2092D" w:rsidRPr="00546FBC" w:rsidRDefault="00A2092D" w:rsidP="00A2092D">
      <w:pPr>
        <w:rPr>
          <w:rFonts w:cs="Times New Roman"/>
          <w:bCs/>
          <w:szCs w:val="24"/>
          <w:lang w:eastAsia="en-PH"/>
        </w:rPr>
      </w:pPr>
    </w:p>
    <w:p w14:paraId="7F9D5FCF" w14:textId="77777777" w:rsidR="00A2092D" w:rsidRPr="00546FBC" w:rsidRDefault="00A2092D" w:rsidP="00A2092D">
      <w:pPr>
        <w:rPr>
          <w:rFonts w:cs="Times New Roman"/>
          <w:bCs/>
          <w:szCs w:val="24"/>
          <w:lang w:eastAsia="en-PH"/>
        </w:rPr>
      </w:pPr>
    </w:p>
    <w:p w14:paraId="456DEA75" w14:textId="77777777" w:rsidR="00A2092D" w:rsidRPr="00546FBC" w:rsidRDefault="00A2092D" w:rsidP="00A2092D">
      <w:pPr>
        <w:rPr>
          <w:rFonts w:cs="Times New Roman"/>
          <w:bCs/>
          <w:szCs w:val="24"/>
          <w:lang w:eastAsia="en-PH"/>
        </w:rPr>
      </w:pPr>
    </w:p>
    <w:p w14:paraId="3825A57A" w14:textId="77777777" w:rsidR="00A2092D" w:rsidRPr="00546FBC" w:rsidRDefault="00A2092D" w:rsidP="00A2092D">
      <w:pPr>
        <w:rPr>
          <w:rFonts w:cs="Times New Roman"/>
          <w:bCs/>
          <w:szCs w:val="24"/>
          <w:lang w:eastAsia="en-PH"/>
        </w:rPr>
      </w:pPr>
    </w:p>
    <w:p w14:paraId="0D471AAB" w14:textId="77777777" w:rsidR="00A2092D" w:rsidRPr="00546FBC" w:rsidRDefault="00A2092D" w:rsidP="00A2092D">
      <w:pPr>
        <w:rPr>
          <w:rFonts w:cs="Times New Roman"/>
          <w:bCs/>
          <w:szCs w:val="24"/>
          <w:lang w:eastAsia="en-PH"/>
        </w:rPr>
      </w:pPr>
    </w:p>
    <w:p w14:paraId="7A5025C6" w14:textId="77777777" w:rsidR="00A2092D" w:rsidRPr="00546FBC" w:rsidRDefault="00A2092D" w:rsidP="00A2092D">
      <w:pPr>
        <w:rPr>
          <w:rFonts w:cs="Times New Roman"/>
          <w:bCs/>
          <w:szCs w:val="24"/>
          <w:lang w:eastAsia="en-PH"/>
        </w:rPr>
      </w:pPr>
    </w:p>
    <w:p w14:paraId="2001DFF6" w14:textId="77777777" w:rsidR="00A2092D" w:rsidRPr="00546FBC" w:rsidRDefault="00A2092D" w:rsidP="00A2092D">
      <w:pPr>
        <w:rPr>
          <w:rFonts w:cs="Times New Roman"/>
          <w:bCs/>
          <w:szCs w:val="24"/>
          <w:lang w:eastAsia="en-PH"/>
        </w:rPr>
      </w:pPr>
    </w:p>
    <w:p w14:paraId="3D3C0509" w14:textId="77777777" w:rsidR="00A2092D" w:rsidRPr="00546FBC" w:rsidRDefault="00A2092D" w:rsidP="00A2092D">
      <w:pPr>
        <w:rPr>
          <w:rFonts w:cs="Times New Roman"/>
          <w:bCs/>
          <w:szCs w:val="24"/>
          <w:lang w:eastAsia="en-PH"/>
        </w:rPr>
      </w:pPr>
    </w:p>
    <w:p w14:paraId="2951D236" w14:textId="77777777" w:rsidR="00A2092D" w:rsidRPr="00546FBC" w:rsidRDefault="00A2092D" w:rsidP="00A2092D">
      <w:pPr>
        <w:rPr>
          <w:rFonts w:cs="Times New Roman"/>
          <w:bCs/>
          <w:szCs w:val="24"/>
          <w:lang w:eastAsia="en-PH"/>
        </w:rPr>
      </w:pPr>
    </w:p>
    <w:p w14:paraId="122A0750" w14:textId="77777777" w:rsidR="00A2092D" w:rsidRPr="00546FBC" w:rsidRDefault="00A2092D" w:rsidP="00A2092D">
      <w:pPr>
        <w:rPr>
          <w:rFonts w:cs="Times New Roman"/>
          <w:bCs/>
          <w:szCs w:val="24"/>
          <w:lang w:eastAsia="en-PH"/>
        </w:rPr>
      </w:pPr>
    </w:p>
    <w:p w14:paraId="207DCDA5" w14:textId="77777777" w:rsidR="00A2092D" w:rsidRPr="00546FBC" w:rsidRDefault="00A2092D" w:rsidP="00A2092D">
      <w:pPr>
        <w:rPr>
          <w:rFonts w:cs="Times New Roman"/>
          <w:bCs/>
          <w:szCs w:val="24"/>
          <w:lang w:eastAsia="en-PH"/>
        </w:rPr>
      </w:pPr>
    </w:p>
    <w:p w14:paraId="5C24E6FD" w14:textId="77777777" w:rsidR="00A2092D" w:rsidRPr="00546FBC" w:rsidRDefault="00A2092D" w:rsidP="00A2092D">
      <w:pPr>
        <w:rPr>
          <w:rFonts w:cs="Times New Roman"/>
          <w:bCs/>
          <w:szCs w:val="24"/>
          <w:lang w:eastAsia="en-PH"/>
        </w:rPr>
      </w:pPr>
    </w:p>
    <w:p w14:paraId="3A581620" w14:textId="77777777" w:rsidR="00A2092D" w:rsidRPr="00546FBC" w:rsidRDefault="00A2092D" w:rsidP="00A2092D">
      <w:pPr>
        <w:rPr>
          <w:rFonts w:cs="Times New Roman"/>
          <w:bCs/>
          <w:szCs w:val="24"/>
          <w:lang w:eastAsia="en-PH"/>
        </w:rPr>
      </w:pPr>
    </w:p>
    <w:p w14:paraId="4DBAFCF1" w14:textId="77777777" w:rsidR="00A2092D" w:rsidRPr="00546FBC" w:rsidRDefault="00A2092D" w:rsidP="00A2092D">
      <w:pPr>
        <w:rPr>
          <w:rFonts w:cs="Times New Roman"/>
          <w:bCs/>
          <w:szCs w:val="24"/>
          <w:lang w:eastAsia="en-PH"/>
        </w:rPr>
      </w:pPr>
    </w:p>
    <w:p w14:paraId="57183442" w14:textId="77777777" w:rsidR="00A2092D" w:rsidRPr="00546FBC" w:rsidRDefault="00A2092D" w:rsidP="00A2092D">
      <w:pPr>
        <w:rPr>
          <w:rFonts w:cs="Times New Roman"/>
          <w:bCs/>
          <w:szCs w:val="24"/>
          <w:lang w:eastAsia="en-PH"/>
        </w:rPr>
      </w:pPr>
    </w:p>
    <w:p w14:paraId="62B2F4A0" w14:textId="77777777" w:rsidR="00A2092D" w:rsidRPr="00546FBC" w:rsidRDefault="00A2092D" w:rsidP="00A2092D">
      <w:pPr>
        <w:rPr>
          <w:rFonts w:cs="Times New Roman"/>
          <w:bCs/>
          <w:szCs w:val="24"/>
          <w:lang w:eastAsia="en-PH"/>
        </w:rPr>
      </w:pPr>
    </w:p>
    <w:p w14:paraId="1A3631A0" w14:textId="77777777" w:rsidR="00A2092D" w:rsidRPr="00546FBC" w:rsidRDefault="00A2092D" w:rsidP="00A2092D">
      <w:pPr>
        <w:rPr>
          <w:rFonts w:cs="Times New Roman"/>
          <w:bCs/>
          <w:szCs w:val="24"/>
          <w:lang w:eastAsia="en-PH"/>
        </w:rPr>
      </w:pPr>
    </w:p>
    <w:p w14:paraId="114B1BB0" w14:textId="77777777" w:rsidR="00A2092D" w:rsidRPr="00546FBC" w:rsidRDefault="00A2092D" w:rsidP="00A2092D">
      <w:pPr>
        <w:rPr>
          <w:rFonts w:cs="Times New Roman"/>
          <w:bCs/>
          <w:szCs w:val="24"/>
          <w:lang w:eastAsia="en-PH"/>
        </w:rPr>
      </w:pPr>
    </w:p>
    <w:p w14:paraId="6FCB9C67" w14:textId="77777777" w:rsidR="00A2092D" w:rsidRPr="00546FBC" w:rsidRDefault="00A2092D" w:rsidP="00A2092D">
      <w:pPr>
        <w:rPr>
          <w:rFonts w:cs="Times New Roman"/>
          <w:bCs/>
          <w:szCs w:val="24"/>
          <w:lang w:eastAsia="en-PH"/>
        </w:rPr>
      </w:pPr>
    </w:p>
    <w:p w14:paraId="28DD0171" w14:textId="77777777" w:rsidR="00A2092D" w:rsidRPr="00546FBC" w:rsidRDefault="00A2092D" w:rsidP="00A2092D">
      <w:pPr>
        <w:rPr>
          <w:rFonts w:cs="Times New Roman"/>
          <w:bCs/>
          <w:szCs w:val="24"/>
          <w:lang w:eastAsia="en-PH"/>
        </w:rPr>
      </w:pPr>
    </w:p>
    <w:p w14:paraId="5E74F330" w14:textId="77777777" w:rsidR="00A2092D" w:rsidRPr="00546FBC" w:rsidRDefault="00A2092D" w:rsidP="00A2092D">
      <w:pPr>
        <w:rPr>
          <w:rFonts w:cs="Times New Roman"/>
          <w:bCs/>
          <w:szCs w:val="24"/>
          <w:lang w:eastAsia="en-PH"/>
        </w:rPr>
      </w:pPr>
    </w:p>
    <w:p w14:paraId="3D575022" w14:textId="77777777" w:rsidR="00A2092D" w:rsidRPr="00546FBC" w:rsidRDefault="00A2092D" w:rsidP="00A2092D">
      <w:pPr>
        <w:rPr>
          <w:rFonts w:cs="Times New Roman"/>
          <w:bCs/>
          <w:szCs w:val="24"/>
          <w:lang w:eastAsia="en-PH"/>
        </w:rPr>
      </w:pPr>
    </w:p>
    <w:p w14:paraId="5883EC7E" w14:textId="77777777" w:rsidR="00A2092D" w:rsidRPr="00546FBC" w:rsidRDefault="00A2092D" w:rsidP="00DE2139">
      <w:pPr>
        <w:jc w:val="both"/>
        <w:rPr>
          <w:rFonts w:cs="Times New Roman"/>
          <w:bCs/>
          <w:szCs w:val="24"/>
          <w:lang w:eastAsia="en-PH"/>
        </w:rPr>
      </w:pPr>
    </w:p>
    <w:p w14:paraId="599EB734" w14:textId="25F183E0" w:rsidR="00A2092D" w:rsidRPr="00546FBC" w:rsidRDefault="00A2092D" w:rsidP="00A2092D">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76</w:t>
      </w:r>
      <w:r w:rsidRPr="00546FBC">
        <w:rPr>
          <w:rFonts w:cs="Times New Roman"/>
          <w:bCs/>
          <w:szCs w:val="24"/>
          <w:lang w:eastAsia="en-PH"/>
        </w:rPr>
        <w:t>: Activity Diagram of Search and Update Quarantine of Quarantine Management Module Use Case</w:t>
      </w:r>
    </w:p>
    <w:p w14:paraId="4AC09847" w14:textId="77777777" w:rsidR="00A2092D" w:rsidRPr="00546FBC" w:rsidRDefault="00A2092D" w:rsidP="00C24D39">
      <w:pPr>
        <w:rPr>
          <w:rFonts w:cs="Times New Roman"/>
          <w:szCs w:val="24"/>
          <w:lang w:eastAsia="en-PH"/>
        </w:rPr>
      </w:pPr>
    </w:p>
    <w:p w14:paraId="4E49593E" w14:textId="6EF16CB2" w:rsidR="00C24D39" w:rsidRPr="00546FBC" w:rsidRDefault="00C24D39" w:rsidP="00C24D39">
      <w:pPr>
        <w:rPr>
          <w:rFonts w:cs="Times New Roman"/>
          <w:szCs w:val="24"/>
          <w:lang w:eastAsia="en-PH"/>
        </w:rPr>
      </w:pPr>
    </w:p>
    <w:p w14:paraId="3EE3EC50" w14:textId="4E13E5EA" w:rsidR="00C24D39" w:rsidRPr="00546FBC" w:rsidRDefault="00C24D39" w:rsidP="00C24D39">
      <w:pPr>
        <w:rPr>
          <w:rFonts w:cs="Times New Roman"/>
          <w:szCs w:val="24"/>
          <w:lang w:eastAsia="en-PH"/>
        </w:rPr>
      </w:pPr>
    </w:p>
    <w:p w14:paraId="6C682031" w14:textId="71A7DE00" w:rsidR="00DE2139" w:rsidRPr="00546FBC" w:rsidRDefault="00DE2139" w:rsidP="00C24D39">
      <w:pPr>
        <w:rPr>
          <w:rFonts w:cs="Times New Roman"/>
          <w:szCs w:val="24"/>
          <w:lang w:eastAsia="en-PH"/>
        </w:rPr>
      </w:pPr>
    </w:p>
    <w:p w14:paraId="4FFC9CE9" w14:textId="291C7AAD" w:rsidR="00DE2139" w:rsidRPr="00546FBC" w:rsidRDefault="00DE2139" w:rsidP="00C24D39">
      <w:pPr>
        <w:rPr>
          <w:rFonts w:cs="Times New Roman"/>
          <w:szCs w:val="24"/>
          <w:lang w:eastAsia="en-PH"/>
        </w:rPr>
      </w:pPr>
    </w:p>
    <w:p w14:paraId="449B0521" w14:textId="0A20AB5E" w:rsidR="00DE2139" w:rsidRPr="00546FBC" w:rsidRDefault="00DE2139" w:rsidP="00C24D39">
      <w:pPr>
        <w:rPr>
          <w:rFonts w:cs="Times New Roman"/>
          <w:szCs w:val="24"/>
          <w:lang w:eastAsia="en-PH"/>
        </w:rPr>
      </w:pPr>
    </w:p>
    <w:p w14:paraId="225AE99A" w14:textId="14C0721E" w:rsidR="00DE2139" w:rsidRPr="00546FBC" w:rsidRDefault="00DE2139" w:rsidP="00C24D39">
      <w:pPr>
        <w:rPr>
          <w:rFonts w:cs="Times New Roman"/>
          <w:szCs w:val="24"/>
          <w:lang w:eastAsia="en-PH"/>
        </w:rPr>
      </w:pPr>
    </w:p>
    <w:p w14:paraId="35E6B314" w14:textId="6E70D95C" w:rsidR="00DE2139" w:rsidRPr="00546FBC" w:rsidRDefault="00DE2139" w:rsidP="00C24D39">
      <w:pPr>
        <w:rPr>
          <w:rFonts w:cs="Times New Roman"/>
          <w:szCs w:val="24"/>
          <w:lang w:eastAsia="en-PH"/>
        </w:rPr>
      </w:pPr>
    </w:p>
    <w:p w14:paraId="7A4F891E" w14:textId="584C36EA" w:rsidR="00DE2139" w:rsidRPr="00546FBC" w:rsidRDefault="00DE2139" w:rsidP="00C24D39">
      <w:pPr>
        <w:rPr>
          <w:rFonts w:cs="Times New Roman"/>
          <w:szCs w:val="24"/>
          <w:lang w:eastAsia="en-PH"/>
        </w:rPr>
      </w:pPr>
    </w:p>
    <w:p w14:paraId="7EE381F3" w14:textId="78FD4A66" w:rsidR="00DE2139" w:rsidRPr="00546FBC" w:rsidRDefault="00DE2139" w:rsidP="00C24D39">
      <w:pPr>
        <w:rPr>
          <w:rFonts w:cs="Times New Roman"/>
          <w:szCs w:val="24"/>
          <w:lang w:eastAsia="en-PH"/>
        </w:rPr>
      </w:pPr>
    </w:p>
    <w:p w14:paraId="281C2677" w14:textId="5AFC5D00" w:rsidR="00DE2139" w:rsidRPr="00546FBC" w:rsidRDefault="00DE2139" w:rsidP="00C24D39">
      <w:pPr>
        <w:rPr>
          <w:rFonts w:cs="Times New Roman"/>
          <w:szCs w:val="24"/>
          <w:lang w:eastAsia="en-PH"/>
        </w:rPr>
      </w:pPr>
    </w:p>
    <w:p w14:paraId="1E88A491" w14:textId="7B1E00CD" w:rsidR="00DE2139" w:rsidRPr="00546FBC" w:rsidRDefault="00DE2139" w:rsidP="00C24D39">
      <w:pPr>
        <w:rPr>
          <w:rFonts w:cs="Times New Roman"/>
          <w:szCs w:val="24"/>
          <w:lang w:eastAsia="en-PH"/>
        </w:rPr>
      </w:pPr>
    </w:p>
    <w:p w14:paraId="4911A62B" w14:textId="45209677" w:rsidR="00DE2139" w:rsidRPr="00546FBC" w:rsidRDefault="00DE2139" w:rsidP="00C24D39">
      <w:pPr>
        <w:rPr>
          <w:rFonts w:cs="Times New Roman"/>
          <w:szCs w:val="24"/>
          <w:lang w:eastAsia="en-PH"/>
        </w:rPr>
      </w:pPr>
    </w:p>
    <w:p w14:paraId="0E391AB7" w14:textId="3FC29CE5" w:rsidR="00DE2139" w:rsidRPr="00546FBC" w:rsidRDefault="00DE2139" w:rsidP="00C24D39">
      <w:pPr>
        <w:rPr>
          <w:rFonts w:cs="Times New Roman"/>
          <w:szCs w:val="24"/>
          <w:lang w:eastAsia="en-PH"/>
        </w:rPr>
      </w:pPr>
    </w:p>
    <w:p w14:paraId="2809E2CC" w14:textId="1E4E6B47" w:rsidR="00DE2139" w:rsidRPr="00546FBC" w:rsidRDefault="00DE2139" w:rsidP="00C24D39">
      <w:pPr>
        <w:rPr>
          <w:rFonts w:cs="Times New Roman"/>
          <w:szCs w:val="24"/>
          <w:lang w:eastAsia="en-PH"/>
        </w:rPr>
      </w:pPr>
    </w:p>
    <w:p w14:paraId="41763AFD" w14:textId="6FC1DE97" w:rsidR="00DE2139" w:rsidRPr="00546FBC" w:rsidRDefault="00DE2139" w:rsidP="00C24D39">
      <w:pPr>
        <w:rPr>
          <w:rFonts w:cs="Times New Roman"/>
          <w:szCs w:val="24"/>
          <w:lang w:eastAsia="en-PH"/>
        </w:rPr>
      </w:pPr>
    </w:p>
    <w:p w14:paraId="7B852928" w14:textId="17FB7877" w:rsidR="00DE2139" w:rsidRPr="00546FBC" w:rsidRDefault="00DE2139" w:rsidP="00C24D39">
      <w:pPr>
        <w:rPr>
          <w:rFonts w:cs="Times New Roman"/>
          <w:szCs w:val="24"/>
          <w:lang w:eastAsia="en-PH"/>
        </w:rPr>
      </w:pPr>
      <w:r w:rsidRPr="00546FBC">
        <w:rPr>
          <w:b w:val="0"/>
          <w:noProof/>
        </w:rPr>
        <w:lastRenderedPageBreak/>
        <w:drawing>
          <wp:anchor distT="0" distB="0" distL="114300" distR="114300" simplePos="0" relativeHeight="251975168" behindDoc="1" locked="0" layoutInCell="1" allowOverlap="1" wp14:anchorId="66361FDA" wp14:editId="1CAF1546">
            <wp:simplePos x="0" y="0"/>
            <wp:positionH relativeFrom="column">
              <wp:posOffset>571500</wp:posOffset>
            </wp:positionH>
            <wp:positionV relativeFrom="paragraph">
              <wp:posOffset>0</wp:posOffset>
            </wp:positionV>
            <wp:extent cx="4457700" cy="4731147"/>
            <wp:effectExtent l="0" t="0" r="0" b="0"/>
            <wp:wrapNone/>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57700" cy="47311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1605A" w14:textId="7E8A3AB7" w:rsidR="00DE2139" w:rsidRPr="00546FBC" w:rsidRDefault="00DE2139" w:rsidP="00C24D39">
      <w:pPr>
        <w:rPr>
          <w:rFonts w:cs="Times New Roman"/>
          <w:szCs w:val="24"/>
          <w:lang w:eastAsia="en-PH"/>
        </w:rPr>
      </w:pPr>
    </w:p>
    <w:p w14:paraId="02B1189C" w14:textId="5F09CA6D" w:rsidR="00DE2139" w:rsidRPr="00546FBC" w:rsidRDefault="00DE2139" w:rsidP="00C24D39">
      <w:pPr>
        <w:rPr>
          <w:rFonts w:cs="Times New Roman"/>
          <w:szCs w:val="24"/>
          <w:lang w:eastAsia="en-PH"/>
        </w:rPr>
      </w:pPr>
    </w:p>
    <w:p w14:paraId="15A78DF4" w14:textId="57FD8668" w:rsidR="00DE2139" w:rsidRPr="00546FBC" w:rsidRDefault="00DE2139" w:rsidP="00C24D39">
      <w:pPr>
        <w:rPr>
          <w:rFonts w:cs="Times New Roman"/>
          <w:szCs w:val="24"/>
          <w:lang w:eastAsia="en-PH"/>
        </w:rPr>
      </w:pPr>
    </w:p>
    <w:p w14:paraId="341A2989" w14:textId="6AB839DE" w:rsidR="00DE2139" w:rsidRPr="00546FBC" w:rsidRDefault="00DE2139" w:rsidP="00C24D39">
      <w:pPr>
        <w:rPr>
          <w:rFonts w:cs="Times New Roman"/>
          <w:szCs w:val="24"/>
          <w:lang w:eastAsia="en-PH"/>
        </w:rPr>
      </w:pPr>
    </w:p>
    <w:p w14:paraId="3890F654" w14:textId="2C46D7F2" w:rsidR="00DE2139" w:rsidRPr="00546FBC" w:rsidRDefault="00DE2139" w:rsidP="00C24D39">
      <w:pPr>
        <w:rPr>
          <w:rFonts w:cs="Times New Roman"/>
          <w:szCs w:val="24"/>
          <w:lang w:eastAsia="en-PH"/>
        </w:rPr>
      </w:pPr>
    </w:p>
    <w:p w14:paraId="34D73A2D" w14:textId="364F548F" w:rsidR="00DE2139" w:rsidRPr="00546FBC" w:rsidRDefault="00DE2139" w:rsidP="00C24D39">
      <w:pPr>
        <w:rPr>
          <w:rFonts w:cs="Times New Roman"/>
          <w:szCs w:val="24"/>
          <w:lang w:eastAsia="en-PH"/>
        </w:rPr>
      </w:pPr>
    </w:p>
    <w:p w14:paraId="1C6BB071" w14:textId="0E40E302" w:rsidR="00DE2139" w:rsidRPr="00546FBC" w:rsidRDefault="00DE2139" w:rsidP="00C24D39">
      <w:pPr>
        <w:rPr>
          <w:rFonts w:cs="Times New Roman"/>
          <w:szCs w:val="24"/>
          <w:lang w:eastAsia="en-PH"/>
        </w:rPr>
      </w:pPr>
    </w:p>
    <w:p w14:paraId="6A517208" w14:textId="5190807C" w:rsidR="00DE2139" w:rsidRPr="00546FBC" w:rsidRDefault="00DE2139" w:rsidP="00C24D39">
      <w:pPr>
        <w:rPr>
          <w:rFonts w:cs="Times New Roman"/>
          <w:szCs w:val="24"/>
          <w:lang w:eastAsia="en-PH"/>
        </w:rPr>
      </w:pPr>
    </w:p>
    <w:p w14:paraId="2F9DFE3F" w14:textId="5B2F91A0" w:rsidR="00DE2139" w:rsidRPr="00546FBC" w:rsidRDefault="00DE2139" w:rsidP="00C24D39">
      <w:pPr>
        <w:rPr>
          <w:rFonts w:cs="Times New Roman"/>
          <w:szCs w:val="24"/>
          <w:lang w:eastAsia="en-PH"/>
        </w:rPr>
      </w:pPr>
    </w:p>
    <w:p w14:paraId="4AF27FB1" w14:textId="5419779A" w:rsidR="00DE2139" w:rsidRPr="00546FBC" w:rsidRDefault="00DE2139" w:rsidP="00C24D39">
      <w:pPr>
        <w:rPr>
          <w:rFonts w:cs="Times New Roman"/>
          <w:szCs w:val="24"/>
          <w:lang w:eastAsia="en-PH"/>
        </w:rPr>
      </w:pPr>
    </w:p>
    <w:p w14:paraId="700E21AA" w14:textId="692E64FA" w:rsidR="00DE2139" w:rsidRPr="00546FBC" w:rsidRDefault="00DE2139" w:rsidP="00C24D39">
      <w:pPr>
        <w:rPr>
          <w:rFonts w:cs="Times New Roman"/>
          <w:szCs w:val="24"/>
          <w:lang w:eastAsia="en-PH"/>
        </w:rPr>
      </w:pPr>
    </w:p>
    <w:p w14:paraId="33E4AC27" w14:textId="66AD2C22" w:rsidR="00DE2139" w:rsidRPr="00546FBC" w:rsidRDefault="00DE2139" w:rsidP="00C24D39">
      <w:pPr>
        <w:rPr>
          <w:rFonts w:cs="Times New Roman"/>
          <w:szCs w:val="24"/>
          <w:lang w:eastAsia="en-PH"/>
        </w:rPr>
      </w:pPr>
    </w:p>
    <w:p w14:paraId="1C82F7A2" w14:textId="6762CF2D" w:rsidR="00DE2139" w:rsidRPr="00546FBC" w:rsidRDefault="00DE2139" w:rsidP="00C24D39">
      <w:pPr>
        <w:rPr>
          <w:rFonts w:cs="Times New Roman"/>
          <w:szCs w:val="24"/>
          <w:lang w:eastAsia="en-PH"/>
        </w:rPr>
      </w:pPr>
    </w:p>
    <w:p w14:paraId="54B2DC92" w14:textId="6CC4A41A" w:rsidR="00DE2139" w:rsidRPr="00546FBC" w:rsidRDefault="00DE2139" w:rsidP="00C24D39">
      <w:pPr>
        <w:rPr>
          <w:rFonts w:cs="Times New Roman"/>
          <w:szCs w:val="24"/>
          <w:lang w:eastAsia="en-PH"/>
        </w:rPr>
      </w:pPr>
    </w:p>
    <w:p w14:paraId="4ED87C32" w14:textId="622162A7" w:rsidR="00DE2139" w:rsidRPr="00546FBC" w:rsidRDefault="00DE2139" w:rsidP="00C24D39">
      <w:pPr>
        <w:rPr>
          <w:rFonts w:cs="Times New Roman"/>
          <w:szCs w:val="24"/>
          <w:lang w:eastAsia="en-PH"/>
        </w:rPr>
      </w:pPr>
    </w:p>
    <w:p w14:paraId="35D28E5D" w14:textId="69AC5CA0" w:rsidR="00DE2139" w:rsidRPr="00546FBC" w:rsidRDefault="00DE2139" w:rsidP="00C24D39">
      <w:pPr>
        <w:rPr>
          <w:rFonts w:cs="Times New Roman"/>
          <w:szCs w:val="24"/>
          <w:lang w:eastAsia="en-PH"/>
        </w:rPr>
      </w:pPr>
    </w:p>
    <w:p w14:paraId="146A53F9" w14:textId="4E2435DF" w:rsidR="00DE2139" w:rsidRPr="00546FBC" w:rsidRDefault="00DE2139" w:rsidP="00C24D39">
      <w:pPr>
        <w:rPr>
          <w:rFonts w:cs="Times New Roman"/>
          <w:szCs w:val="24"/>
          <w:lang w:eastAsia="en-PH"/>
        </w:rPr>
      </w:pPr>
    </w:p>
    <w:p w14:paraId="5E33919D" w14:textId="7B66198F" w:rsidR="00DE2139" w:rsidRPr="00546FBC" w:rsidRDefault="00DE2139" w:rsidP="00C24D39">
      <w:pPr>
        <w:rPr>
          <w:rFonts w:cs="Times New Roman"/>
          <w:szCs w:val="24"/>
          <w:lang w:eastAsia="en-PH"/>
        </w:rPr>
      </w:pPr>
    </w:p>
    <w:p w14:paraId="16EF87E0" w14:textId="7E3C58D7" w:rsidR="00DE2139" w:rsidRPr="00546FBC" w:rsidRDefault="00DE2139" w:rsidP="00C24D39">
      <w:pPr>
        <w:rPr>
          <w:rFonts w:cs="Times New Roman"/>
          <w:szCs w:val="24"/>
          <w:lang w:eastAsia="en-PH"/>
        </w:rPr>
      </w:pPr>
    </w:p>
    <w:p w14:paraId="6C292058" w14:textId="00CAD412" w:rsidR="00DE2139" w:rsidRPr="00546FBC" w:rsidRDefault="00DE2139" w:rsidP="00C24D39">
      <w:pPr>
        <w:rPr>
          <w:rFonts w:cs="Times New Roman"/>
          <w:szCs w:val="24"/>
          <w:lang w:eastAsia="en-PH"/>
        </w:rPr>
      </w:pPr>
    </w:p>
    <w:p w14:paraId="00367303" w14:textId="43E6DD9B" w:rsidR="00DE2139" w:rsidRPr="00546FBC" w:rsidRDefault="00DE2139" w:rsidP="00C24D39">
      <w:pPr>
        <w:rPr>
          <w:rFonts w:cs="Times New Roman"/>
          <w:szCs w:val="24"/>
          <w:lang w:eastAsia="en-PH"/>
        </w:rPr>
      </w:pPr>
    </w:p>
    <w:p w14:paraId="0AD06C66" w14:textId="78DB2E0A" w:rsidR="00DE2139" w:rsidRPr="00546FBC" w:rsidRDefault="00DE2139" w:rsidP="00C24D39">
      <w:pPr>
        <w:rPr>
          <w:rFonts w:cs="Times New Roman"/>
          <w:szCs w:val="24"/>
          <w:lang w:eastAsia="en-PH"/>
        </w:rPr>
      </w:pPr>
    </w:p>
    <w:p w14:paraId="0B821D30" w14:textId="19A66F1D" w:rsidR="00DE2139" w:rsidRPr="00546FBC" w:rsidRDefault="00DE2139" w:rsidP="00C24D39">
      <w:pPr>
        <w:rPr>
          <w:rFonts w:cs="Times New Roman"/>
          <w:szCs w:val="24"/>
          <w:lang w:eastAsia="en-PH"/>
        </w:rPr>
      </w:pPr>
    </w:p>
    <w:p w14:paraId="2101799D" w14:textId="50A339DA" w:rsidR="00DE2139" w:rsidRPr="00546FBC" w:rsidRDefault="00DE2139" w:rsidP="00C24D39">
      <w:pPr>
        <w:rPr>
          <w:rFonts w:cs="Times New Roman"/>
          <w:szCs w:val="24"/>
          <w:lang w:eastAsia="en-PH"/>
        </w:rPr>
      </w:pPr>
    </w:p>
    <w:p w14:paraId="20EF346B" w14:textId="13BAA6A5" w:rsidR="00DE2139" w:rsidRPr="00546FBC" w:rsidRDefault="00DE2139" w:rsidP="00C24D39">
      <w:pPr>
        <w:rPr>
          <w:rFonts w:cs="Times New Roman"/>
          <w:szCs w:val="24"/>
          <w:lang w:eastAsia="en-PH"/>
        </w:rPr>
      </w:pPr>
    </w:p>
    <w:p w14:paraId="7A97BD23" w14:textId="77777777" w:rsidR="00DE2139" w:rsidRPr="00546FBC" w:rsidRDefault="00DE2139" w:rsidP="00C24D39">
      <w:pPr>
        <w:rPr>
          <w:rFonts w:cs="Times New Roman"/>
          <w:szCs w:val="24"/>
          <w:lang w:eastAsia="en-PH"/>
        </w:rPr>
      </w:pPr>
    </w:p>
    <w:p w14:paraId="250060C5" w14:textId="77777777" w:rsidR="00DE2139" w:rsidRPr="00546FBC" w:rsidRDefault="00DE2139" w:rsidP="00DE2139">
      <w:pPr>
        <w:jc w:val="both"/>
        <w:rPr>
          <w:rFonts w:cs="Times New Roman"/>
          <w:bCs/>
          <w:szCs w:val="24"/>
          <w:lang w:eastAsia="en-PH"/>
        </w:rPr>
      </w:pPr>
    </w:p>
    <w:p w14:paraId="1A8D1E11" w14:textId="33D69728" w:rsidR="00DE2139" w:rsidRPr="00546FBC" w:rsidRDefault="00DE2139" w:rsidP="00DE2139">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77</w:t>
      </w:r>
      <w:r w:rsidRPr="00546FBC">
        <w:rPr>
          <w:rFonts w:cs="Times New Roman"/>
          <w:bCs/>
          <w:szCs w:val="24"/>
          <w:lang w:eastAsia="en-PH"/>
        </w:rPr>
        <w:t>: Activity Diagram of Search and Remove Quarantine of Quarantine Management Module Use Case</w:t>
      </w:r>
    </w:p>
    <w:p w14:paraId="5DFE3005" w14:textId="46247F6A" w:rsidR="00C24D39" w:rsidRPr="00546FBC" w:rsidRDefault="00C24D39" w:rsidP="00C24D39">
      <w:pPr>
        <w:rPr>
          <w:rFonts w:cs="Times New Roman"/>
          <w:szCs w:val="24"/>
          <w:lang w:eastAsia="en-PH"/>
        </w:rPr>
      </w:pPr>
    </w:p>
    <w:p w14:paraId="0138DD7A" w14:textId="7D954E3C" w:rsidR="00C76086" w:rsidRPr="00546FBC" w:rsidRDefault="00C76086" w:rsidP="00C24D39">
      <w:pPr>
        <w:rPr>
          <w:rFonts w:cs="Times New Roman"/>
          <w:szCs w:val="24"/>
          <w:lang w:eastAsia="en-PH"/>
        </w:rPr>
      </w:pPr>
    </w:p>
    <w:p w14:paraId="63E7477C" w14:textId="3AAE56CF" w:rsidR="00C76086" w:rsidRPr="00546FBC" w:rsidRDefault="00C76086" w:rsidP="00C24D39">
      <w:pPr>
        <w:rPr>
          <w:rFonts w:cs="Times New Roman"/>
          <w:szCs w:val="24"/>
          <w:lang w:eastAsia="en-PH"/>
        </w:rPr>
      </w:pPr>
    </w:p>
    <w:p w14:paraId="4D451937" w14:textId="6EE540E6" w:rsidR="00C76086" w:rsidRPr="00546FBC" w:rsidRDefault="00C76086" w:rsidP="00C24D39">
      <w:pPr>
        <w:rPr>
          <w:rFonts w:cs="Times New Roman"/>
          <w:szCs w:val="24"/>
          <w:lang w:eastAsia="en-PH"/>
        </w:rPr>
      </w:pPr>
    </w:p>
    <w:p w14:paraId="6BF7A34D" w14:textId="1640A29B" w:rsidR="00C76086" w:rsidRPr="00546FBC" w:rsidRDefault="00C76086" w:rsidP="00C24D39">
      <w:pPr>
        <w:rPr>
          <w:rFonts w:cs="Times New Roman"/>
          <w:szCs w:val="24"/>
          <w:lang w:eastAsia="en-PH"/>
        </w:rPr>
      </w:pPr>
    </w:p>
    <w:p w14:paraId="48AAE1DC" w14:textId="5EA78EAF" w:rsidR="00C76086" w:rsidRPr="00546FBC" w:rsidRDefault="00C76086" w:rsidP="00C24D39">
      <w:pPr>
        <w:rPr>
          <w:rFonts w:cs="Times New Roman"/>
          <w:szCs w:val="24"/>
          <w:lang w:eastAsia="en-PH"/>
        </w:rPr>
      </w:pPr>
    </w:p>
    <w:p w14:paraId="5D19C0A4" w14:textId="40003117" w:rsidR="00C76086" w:rsidRPr="00546FBC" w:rsidRDefault="00C76086" w:rsidP="00C24D39">
      <w:pPr>
        <w:rPr>
          <w:rFonts w:cs="Times New Roman"/>
          <w:szCs w:val="24"/>
          <w:lang w:eastAsia="en-PH"/>
        </w:rPr>
      </w:pPr>
    </w:p>
    <w:p w14:paraId="62680D34" w14:textId="4CCF7987" w:rsidR="00C76086" w:rsidRPr="00546FBC" w:rsidRDefault="00C76086" w:rsidP="00C24D39">
      <w:pPr>
        <w:rPr>
          <w:rFonts w:cs="Times New Roman"/>
          <w:szCs w:val="24"/>
          <w:lang w:eastAsia="en-PH"/>
        </w:rPr>
      </w:pPr>
    </w:p>
    <w:p w14:paraId="4E7610A0" w14:textId="2268A923" w:rsidR="00C76086" w:rsidRPr="00546FBC" w:rsidRDefault="00C76086" w:rsidP="00C24D39">
      <w:pPr>
        <w:rPr>
          <w:rFonts w:cs="Times New Roman"/>
          <w:szCs w:val="24"/>
          <w:lang w:eastAsia="en-PH"/>
        </w:rPr>
      </w:pPr>
    </w:p>
    <w:p w14:paraId="242D637B" w14:textId="7C4E2F43" w:rsidR="00C76086" w:rsidRPr="00546FBC" w:rsidRDefault="00C76086" w:rsidP="00C24D39">
      <w:pPr>
        <w:rPr>
          <w:rFonts w:cs="Times New Roman"/>
          <w:szCs w:val="24"/>
          <w:lang w:eastAsia="en-PH"/>
        </w:rPr>
      </w:pPr>
    </w:p>
    <w:p w14:paraId="5E78056A" w14:textId="3D7498E3" w:rsidR="00C76086" w:rsidRPr="00546FBC" w:rsidRDefault="00C76086" w:rsidP="00C24D39">
      <w:pPr>
        <w:rPr>
          <w:rFonts w:cs="Times New Roman"/>
          <w:szCs w:val="24"/>
          <w:lang w:eastAsia="en-PH"/>
        </w:rPr>
      </w:pPr>
    </w:p>
    <w:p w14:paraId="3D1A0D17" w14:textId="2B74EFEB" w:rsidR="00C76086" w:rsidRPr="00546FBC" w:rsidRDefault="00C76086" w:rsidP="00C24D39">
      <w:pPr>
        <w:rPr>
          <w:rFonts w:cs="Times New Roman"/>
          <w:szCs w:val="24"/>
          <w:lang w:eastAsia="en-PH"/>
        </w:rPr>
      </w:pPr>
    </w:p>
    <w:p w14:paraId="4024C591" w14:textId="5DBC122F" w:rsidR="00C76086" w:rsidRPr="00546FBC" w:rsidRDefault="00C76086" w:rsidP="00C24D39">
      <w:pPr>
        <w:rPr>
          <w:rFonts w:cs="Times New Roman"/>
          <w:szCs w:val="24"/>
          <w:lang w:eastAsia="en-PH"/>
        </w:rPr>
      </w:pPr>
    </w:p>
    <w:p w14:paraId="13126BFE" w14:textId="44C5BDB9" w:rsidR="00C76086" w:rsidRPr="00546FBC" w:rsidRDefault="00C76086" w:rsidP="00C24D39">
      <w:pPr>
        <w:rPr>
          <w:rFonts w:cs="Times New Roman"/>
          <w:szCs w:val="24"/>
          <w:lang w:eastAsia="en-PH"/>
        </w:rPr>
      </w:pPr>
    </w:p>
    <w:p w14:paraId="710C42DD" w14:textId="7E6DFE42" w:rsidR="00C76086" w:rsidRPr="00546FBC" w:rsidRDefault="00C76086" w:rsidP="00C24D39">
      <w:pPr>
        <w:rPr>
          <w:rFonts w:cs="Times New Roman"/>
          <w:szCs w:val="24"/>
          <w:lang w:eastAsia="en-PH"/>
        </w:rPr>
      </w:pPr>
    </w:p>
    <w:p w14:paraId="5CC0326B" w14:textId="77777777" w:rsidR="00C76086" w:rsidRPr="00546FBC" w:rsidRDefault="00C76086" w:rsidP="00C24D39">
      <w:pPr>
        <w:rPr>
          <w:rFonts w:cs="Times New Roman"/>
          <w:szCs w:val="24"/>
          <w:lang w:eastAsia="en-PH"/>
        </w:rPr>
      </w:pPr>
    </w:p>
    <w:p w14:paraId="73EA0F2C" w14:textId="1BBA51F6"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Scheduling Management Module</w:t>
      </w:r>
    </w:p>
    <w:tbl>
      <w:tblPr>
        <w:tblStyle w:val="TableGrid"/>
        <w:tblW w:w="7938" w:type="dxa"/>
        <w:tblInd w:w="704" w:type="dxa"/>
        <w:tblLook w:val="04A0" w:firstRow="1" w:lastRow="0" w:firstColumn="1" w:lastColumn="0" w:noHBand="0" w:noVBand="1"/>
      </w:tblPr>
      <w:tblGrid>
        <w:gridCol w:w="2322"/>
        <w:gridCol w:w="2948"/>
        <w:gridCol w:w="2668"/>
      </w:tblGrid>
      <w:tr w:rsidR="005D1484" w:rsidRPr="00546FBC" w14:paraId="53C7F651" w14:textId="77777777" w:rsidTr="001E5884">
        <w:trPr>
          <w:trHeight w:val="362"/>
        </w:trPr>
        <w:tc>
          <w:tcPr>
            <w:tcW w:w="2322" w:type="dxa"/>
          </w:tcPr>
          <w:p w14:paraId="7A5A0335" w14:textId="77777777" w:rsidR="005D1484" w:rsidRPr="00546FBC" w:rsidRDefault="005D1484" w:rsidP="001E5884">
            <w:pPr>
              <w:spacing w:line="360" w:lineRule="auto"/>
              <w:rPr>
                <w:szCs w:val="24"/>
              </w:rPr>
            </w:pPr>
            <w:r w:rsidRPr="00546FBC">
              <w:rPr>
                <w:szCs w:val="24"/>
              </w:rPr>
              <w:t>Use Case</w:t>
            </w:r>
          </w:p>
        </w:tc>
        <w:tc>
          <w:tcPr>
            <w:tcW w:w="2948" w:type="dxa"/>
          </w:tcPr>
          <w:p w14:paraId="6A39F785" w14:textId="77777777" w:rsidR="005D1484" w:rsidRPr="00546FBC" w:rsidRDefault="005D1484" w:rsidP="001E5884">
            <w:pPr>
              <w:spacing w:line="360" w:lineRule="auto"/>
              <w:rPr>
                <w:szCs w:val="24"/>
              </w:rPr>
            </w:pPr>
            <w:r w:rsidRPr="00546FBC">
              <w:rPr>
                <w:szCs w:val="24"/>
              </w:rPr>
              <w:t>Description</w:t>
            </w:r>
          </w:p>
        </w:tc>
        <w:tc>
          <w:tcPr>
            <w:tcW w:w="2668" w:type="dxa"/>
          </w:tcPr>
          <w:p w14:paraId="4CD99F7A" w14:textId="77777777" w:rsidR="005D1484" w:rsidRPr="00546FBC" w:rsidRDefault="005D1484" w:rsidP="001E5884">
            <w:pPr>
              <w:spacing w:line="360" w:lineRule="auto"/>
              <w:rPr>
                <w:szCs w:val="24"/>
              </w:rPr>
            </w:pPr>
            <w:r w:rsidRPr="00546FBC">
              <w:t>User/Actor (Roles)</w:t>
            </w:r>
          </w:p>
        </w:tc>
      </w:tr>
      <w:tr w:rsidR="005D1484" w:rsidRPr="00546FBC" w14:paraId="23BD74CE" w14:textId="77777777" w:rsidTr="001E5884">
        <w:trPr>
          <w:trHeight w:val="1101"/>
        </w:trPr>
        <w:tc>
          <w:tcPr>
            <w:tcW w:w="2322" w:type="dxa"/>
          </w:tcPr>
          <w:p w14:paraId="280D118A" w14:textId="5E1F556D" w:rsidR="005D1484" w:rsidRPr="00546FBC" w:rsidRDefault="005D1484" w:rsidP="001E5884">
            <w:pPr>
              <w:spacing w:line="360" w:lineRule="auto"/>
              <w:jc w:val="both"/>
              <w:rPr>
                <w:b w:val="0"/>
                <w:bCs/>
                <w:szCs w:val="24"/>
              </w:rPr>
            </w:pPr>
            <w:r w:rsidRPr="00546FBC">
              <w:rPr>
                <w:b w:val="0"/>
                <w:bCs/>
                <w:szCs w:val="24"/>
              </w:rPr>
              <w:t xml:space="preserve">Search and </w:t>
            </w:r>
            <w:r w:rsidR="00876917" w:rsidRPr="00546FBC">
              <w:rPr>
                <w:b w:val="0"/>
                <w:bCs/>
                <w:szCs w:val="24"/>
              </w:rPr>
              <w:t>Confirm</w:t>
            </w:r>
            <w:r w:rsidRPr="00546FBC">
              <w:rPr>
                <w:b w:val="0"/>
                <w:bCs/>
                <w:szCs w:val="24"/>
              </w:rPr>
              <w:t xml:space="preserve"> Schedule</w:t>
            </w:r>
          </w:p>
        </w:tc>
        <w:tc>
          <w:tcPr>
            <w:tcW w:w="2948" w:type="dxa"/>
          </w:tcPr>
          <w:p w14:paraId="18669CB3" w14:textId="2A8B2C9C" w:rsidR="005D1484" w:rsidRPr="00546FBC" w:rsidRDefault="005D1484" w:rsidP="001E5884">
            <w:pPr>
              <w:spacing w:line="360" w:lineRule="auto"/>
              <w:jc w:val="both"/>
              <w:rPr>
                <w:b w:val="0"/>
                <w:bCs/>
                <w:szCs w:val="24"/>
              </w:rPr>
            </w:pPr>
            <w:r w:rsidRPr="00546FBC">
              <w:rPr>
                <w:b w:val="0"/>
                <w:bCs/>
                <w:szCs w:val="24"/>
              </w:rPr>
              <w:t xml:space="preserve">The user/actor searches for specific </w:t>
            </w:r>
            <w:r w:rsidR="00876917" w:rsidRPr="00546FBC">
              <w:rPr>
                <w:b w:val="0"/>
                <w:bCs/>
                <w:szCs w:val="24"/>
              </w:rPr>
              <w:t>schedule</w:t>
            </w:r>
            <w:r w:rsidRPr="00546FBC">
              <w:rPr>
                <w:b w:val="0"/>
                <w:bCs/>
                <w:szCs w:val="24"/>
              </w:rPr>
              <w:t xml:space="preserve"> details and selects </w:t>
            </w:r>
            <w:r w:rsidR="00876917" w:rsidRPr="00546FBC">
              <w:rPr>
                <w:b w:val="0"/>
                <w:bCs/>
                <w:szCs w:val="24"/>
              </w:rPr>
              <w:t xml:space="preserve">a schedule </w:t>
            </w:r>
            <w:r w:rsidRPr="00546FBC">
              <w:rPr>
                <w:b w:val="0"/>
                <w:bCs/>
                <w:szCs w:val="24"/>
              </w:rPr>
              <w:t xml:space="preserve">to </w:t>
            </w:r>
            <w:r w:rsidR="00C76FD0" w:rsidRPr="00546FBC">
              <w:rPr>
                <w:b w:val="0"/>
                <w:bCs/>
                <w:szCs w:val="24"/>
              </w:rPr>
              <w:t>confirm</w:t>
            </w:r>
            <w:r w:rsidRPr="00546FBC">
              <w:rPr>
                <w:b w:val="0"/>
                <w:bCs/>
                <w:szCs w:val="24"/>
              </w:rPr>
              <w:t>.</w:t>
            </w:r>
          </w:p>
        </w:tc>
        <w:tc>
          <w:tcPr>
            <w:tcW w:w="2668" w:type="dxa"/>
          </w:tcPr>
          <w:p w14:paraId="33963008" w14:textId="77777777" w:rsidR="005D1484" w:rsidRPr="00546FBC" w:rsidRDefault="005D1484" w:rsidP="001E5884">
            <w:pPr>
              <w:spacing w:line="360" w:lineRule="auto"/>
              <w:jc w:val="both"/>
              <w:rPr>
                <w:b w:val="0"/>
                <w:bCs/>
                <w:szCs w:val="24"/>
              </w:rPr>
            </w:pPr>
            <w:r w:rsidRPr="00546FBC">
              <w:rPr>
                <w:b w:val="0"/>
                <w:szCs w:val="24"/>
              </w:rPr>
              <w:t>Worker</w:t>
            </w:r>
          </w:p>
        </w:tc>
      </w:tr>
      <w:tr w:rsidR="00876917" w:rsidRPr="00546FBC" w14:paraId="2BFED2AB" w14:textId="77777777" w:rsidTr="001E5884">
        <w:trPr>
          <w:trHeight w:val="739"/>
        </w:trPr>
        <w:tc>
          <w:tcPr>
            <w:tcW w:w="2322" w:type="dxa"/>
          </w:tcPr>
          <w:p w14:paraId="3636CAC5" w14:textId="44B077AD" w:rsidR="00876917" w:rsidRPr="00546FBC" w:rsidRDefault="00876917" w:rsidP="00876917">
            <w:pPr>
              <w:spacing w:line="360" w:lineRule="auto"/>
              <w:jc w:val="both"/>
              <w:rPr>
                <w:b w:val="0"/>
                <w:bCs/>
                <w:szCs w:val="24"/>
              </w:rPr>
            </w:pPr>
            <w:r w:rsidRPr="00546FBC">
              <w:rPr>
                <w:b w:val="0"/>
                <w:bCs/>
                <w:szCs w:val="24"/>
              </w:rPr>
              <w:t>Search and View Schedule</w:t>
            </w:r>
          </w:p>
        </w:tc>
        <w:tc>
          <w:tcPr>
            <w:tcW w:w="2948" w:type="dxa"/>
          </w:tcPr>
          <w:p w14:paraId="6F0DA96D" w14:textId="78308E01" w:rsidR="00876917" w:rsidRPr="00546FBC" w:rsidRDefault="00876917" w:rsidP="00876917">
            <w:pPr>
              <w:spacing w:line="360" w:lineRule="auto"/>
              <w:jc w:val="both"/>
              <w:rPr>
                <w:b w:val="0"/>
                <w:bCs/>
                <w:szCs w:val="24"/>
              </w:rPr>
            </w:pPr>
            <w:r w:rsidRPr="00546FBC">
              <w:rPr>
                <w:b w:val="0"/>
                <w:bCs/>
                <w:szCs w:val="24"/>
              </w:rPr>
              <w:t xml:space="preserve">The user/actor searches for specific </w:t>
            </w:r>
            <w:r w:rsidR="00CF0FC0" w:rsidRPr="00546FBC">
              <w:rPr>
                <w:b w:val="0"/>
                <w:bCs/>
                <w:szCs w:val="24"/>
              </w:rPr>
              <w:t>schedule</w:t>
            </w:r>
            <w:r w:rsidRPr="00546FBC">
              <w:rPr>
                <w:b w:val="0"/>
                <w:bCs/>
                <w:szCs w:val="24"/>
              </w:rPr>
              <w:t xml:space="preserve"> and view details.</w:t>
            </w:r>
          </w:p>
        </w:tc>
        <w:tc>
          <w:tcPr>
            <w:tcW w:w="2668" w:type="dxa"/>
          </w:tcPr>
          <w:p w14:paraId="7A29ADD6" w14:textId="5AD57A4E" w:rsidR="00876917" w:rsidRPr="00546FBC" w:rsidRDefault="00427E00" w:rsidP="00876917">
            <w:pPr>
              <w:spacing w:line="360" w:lineRule="auto"/>
              <w:contextualSpacing/>
              <w:jc w:val="both"/>
              <w:rPr>
                <w:b w:val="0"/>
                <w:bCs/>
                <w:szCs w:val="24"/>
              </w:rPr>
            </w:pPr>
            <w:r w:rsidRPr="00546FBC">
              <w:rPr>
                <w:b w:val="0"/>
                <w:szCs w:val="24"/>
              </w:rPr>
              <w:t xml:space="preserve">Owner, </w:t>
            </w:r>
            <w:r w:rsidR="00876917" w:rsidRPr="00546FBC">
              <w:rPr>
                <w:b w:val="0"/>
                <w:szCs w:val="24"/>
              </w:rPr>
              <w:t>Veterinarian</w:t>
            </w:r>
            <w:r w:rsidRPr="00546FBC">
              <w:rPr>
                <w:b w:val="0"/>
                <w:szCs w:val="24"/>
              </w:rPr>
              <w:t>,</w:t>
            </w:r>
            <w:r w:rsidR="00876917" w:rsidRPr="00546FBC">
              <w:rPr>
                <w:b w:val="0"/>
                <w:szCs w:val="24"/>
              </w:rPr>
              <w:t xml:space="preserve"> and Worker</w:t>
            </w:r>
          </w:p>
        </w:tc>
      </w:tr>
    </w:tbl>
    <w:p w14:paraId="585266A0" w14:textId="77777777" w:rsidR="00C24D39" w:rsidRPr="00546FBC" w:rsidRDefault="00C24D39" w:rsidP="00C24D39">
      <w:pPr>
        <w:rPr>
          <w:rFonts w:cs="Times New Roman"/>
          <w:szCs w:val="24"/>
          <w:lang w:eastAsia="en-PH"/>
        </w:rPr>
      </w:pPr>
    </w:p>
    <w:p w14:paraId="6C37E2F0" w14:textId="5B0D2FF1"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18</w:t>
      </w:r>
      <w:r w:rsidRPr="00546FBC">
        <w:rPr>
          <w:rFonts w:cs="Times New Roman"/>
          <w:bCs/>
          <w:szCs w:val="24"/>
          <w:lang w:eastAsia="en-PH"/>
        </w:rPr>
        <w:t xml:space="preserve">: Event Decomposition of </w:t>
      </w:r>
      <w:r w:rsidR="00427E00" w:rsidRPr="00546FBC">
        <w:rPr>
          <w:rFonts w:cs="Times New Roman"/>
          <w:bCs/>
          <w:szCs w:val="24"/>
          <w:lang w:eastAsia="en-PH"/>
        </w:rPr>
        <w:t>Scheduling Management Module</w:t>
      </w:r>
    </w:p>
    <w:p w14:paraId="1BF81E5F" w14:textId="18B1F2D6" w:rsidR="00C24D39" w:rsidRPr="00546FBC" w:rsidRDefault="00C24D39" w:rsidP="00C24D39">
      <w:pPr>
        <w:tabs>
          <w:tab w:val="left" w:pos="3860"/>
          <w:tab w:val="center" w:pos="4320"/>
        </w:tabs>
        <w:rPr>
          <w:rFonts w:cs="Times New Roman"/>
          <w:bCs/>
          <w:szCs w:val="24"/>
          <w:lang w:eastAsia="en-PH"/>
        </w:rPr>
      </w:pPr>
    </w:p>
    <w:p w14:paraId="7DBDCACA" w14:textId="5EB07BBD"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44A67221" wp14:editId="4B7A2574">
            <wp:extent cx="4724400" cy="29200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27">
                      <a:extLst>
                        <a:ext uri="{28A0092B-C50C-407E-A947-70E740481C1C}">
                          <a14:useLocalDpi xmlns:a14="http://schemas.microsoft.com/office/drawing/2010/main" val="0"/>
                        </a:ext>
                      </a:extLst>
                    </a:blip>
                    <a:stretch>
                      <a:fillRect/>
                    </a:stretch>
                  </pic:blipFill>
                  <pic:spPr>
                    <a:xfrm>
                      <a:off x="0" y="0"/>
                      <a:ext cx="4736835" cy="2927768"/>
                    </a:xfrm>
                    <a:prstGeom prst="rect">
                      <a:avLst/>
                    </a:prstGeom>
                  </pic:spPr>
                </pic:pic>
              </a:graphicData>
            </a:graphic>
          </wp:inline>
        </w:drawing>
      </w:r>
    </w:p>
    <w:p w14:paraId="3387DEE0" w14:textId="7E7E005A" w:rsidR="00C24D39" w:rsidRPr="00546FBC" w:rsidRDefault="00C24D39" w:rsidP="00C24D39">
      <w:pPr>
        <w:tabs>
          <w:tab w:val="left" w:pos="3860"/>
          <w:tab w:val="center" w:pos="4320"/>
        </w:tabs>
        <w:rPr>
          <w:rFonts w:cs="Times New Roman"/>
          <w:bCs/>
          <w:szCs w:val="24"/>
          <w:lang w:eastAsia="en-PH"/>
        </w:rPr>
      </w:pPr>
    </w:p>
    <w:p w14:paraId="28E0B79B" w14:textId="43D03AF8" w:rsidR="00427E00" w:rsidRPr="00546FBC" w:rsidRDefault="00427E00" w:rsidP="00427E00">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78</w:t>
      </w:r>
      <w:r w:rsidRPr="00546FBC">
        <w:rPr>
          <w:rFonts w:cs="Times New Roman"/>
          <w:bCs/>
          <w:szCs w:val="24"/>
          <w:lang w:eastAsia="en-PH"/>
        </w:rPr>
        <w:t xml:space="preserve">: Use Case Diagram involving the Owner, Veterinarian, and Worker of Piggery Management System of </w:t>
      </w:r>
      <w:r w:rsidR="006E50D2" w:rsidRPr="00546FBC">
        <w:rPr>
          <w:rFonts w:cs="Times New Roman"/>
          <w:bCs/>
          <w:szCs w:val="24"/>
          <w:lang w:eastAsia="en-PH"/>
        </w:rPr>
        <w:t>Schedule</w:t>
      </w:r>
      <w:r w:rsidRPr="00546FBC">
        <w:rPr>
          <w:rFonts w:cs="Times New Roman"/>
          <w:bCs/>
          <w:szCs w:val="24"/>
          <w:lang w:eastAsia="en-PH"/>
        </w:rPr>
        <w:t xml:space="preserve"> Management Module</w:t>
      </w:r>
    </w:p>
    <w:p w14:paraId="16933AD0" w14:textId="77777777" w:rsidR="00C24D39" w:rsidRPr="00546FBC" w:rsidRDefault="00C24D39" w:rsidP="00C24D39">
      <w:pPr>
        <w:rPr>
          <w:rFonts w:cs="Times New Roman"/>
          <w:bCs/>
          <w:szCs w:val="24"/>
          <w:lang w:eastAsia="en-PH"/>
        </w:rPr>
      </w:pPr>
    </w:p>
    <w:p w14:paraId="29440977" w14:textId="77777777" w:rsidR="00C24D39" w:rsidRPr="00546FBC" w:rsidRDefault="00C24D39" w:rsidP="00C24D39">
      <w:pPr>
        <w:rPr>
          <w:rFonts w:cs="Times New Roman"/>
          <w:bCs/>
          <w:szCs w:val="24"/>
          <w:lang w:eastAsia="en-PH"/>
        </w:rPr>
      </w:pPr>
    </w:p>
    <w:p w14:paraId="2DD96028" w14:textId="77777777" w:rsidR="00C24D39" w:rsidRPr="00546FBC" w:rsidRDefault="00C24D39" w:rsidP="00C24D39">
      <w:pPr>
        <w:rPr>
          <w:rFonts w:cs="Times New Roman"/>
          <w:szCs w:val="24"/>
          <w:lang w:eastAsia="en-PH"/>
        </w:rPr>
      </w:pPr>
    </w:p>
    <w:p w14:paraId="42E079C0" w14:textId="77777777" w:rsidR="00C24D39" w:rsidRPr="00546FBC" w:rsidRDefault="00C24D39" w:rsidP="00C24D39">
      <w:pPr>
        <w:tabs>
          <w:tab w:val="left" w:pos="3860"/>
          <w:tab w:val="center" w:pos="4320"/>
        </w:tabs>
        <w:rPr>
          <w:rFonts w:cs="Times New Roman"/>
          <w:bCs/>
          <w:szCs w:val="24"/>
          <w:lang w:eastAsia="en-PH"/>
        </w:rPr>
      </w:pPr>
    </w:p>
    <w:p w14:paraId="08CF06A1" w14:textId="77777777" w:rsidR="00C24D39" w:rsidRPr="00546FBC" w:rsidRDefault="00C24D39" w:rsidP="00C24D39">
      <w:pPr>
        <w:jc w:val="both"/>
        <w:rPr>
          <w:rFonts w:cs="Times New Roman"/>
          <w:szCs w:val="24"/>
          <w:lang w:eastAsia="en-PH"/>
        </w:rPr>
      </w:pPr>
    </w:p>
    <w:p w14:paraId="2C2BA367" w14:textId="77777777" w:rsidR="00C24D39" w:rsidRPr="00546FBC" w:rsidRDefault="00C24D39" w:rsidP="00C24D39">
      <w:pPr>
        <w:jc w:val="both"/>
        <w:rPr>
          <w:rFonts w:cs="Times New Roman"/>
          <w:szCs w:val="24"/>
          <w:lang w:eastAsia="en-PH"/>
        </w:rPr>
      </w:pPr>
    </w:p>
    <w:p w14:paraId="271594F2" w14:textId="77777777" w:rsidR="00C24D39" w:rsidRPr="00546FBC" w:rsidRDefault="00C24D39" w:rsidP="00C24D39">
      <w:pPr>
        <w:jc w:val="both"/>
        <w:rPr>
          <w:rFonts w:cs="Times New Roman"/>
          <w:szCs w:val="24"/>
          <w:lang w:eastAsia="en-PH"/>
        </w:rPr>
      </w:pPr>
    </w:p>
    <w:p w14:paraId="569DC8CB" w14:textId="0D2D2555" w:rsidR="004E68B8" w:rsidRPr="00546FBC" w:rsidRDefault="004E68B8" w:rsidP="00F403E4">
      <w:pPr>
        <w:jc w:val="both"/>
        <w:rPr>
          <w:rFonts w:cs="Times New Roman"/>
          <w:szCs w:val="24"/>
          <w:lang w:eastAsia="en-PH"/>
        </w:rPr>
      </w:pPr>
    </w:p>
    <w:p w14:paraId="17FDEF5E" w14:textId="63CD4F2A" w:rsidR="0031226E" w:rsidRPr="00546FBC" w:rsidRDefault="0031226E" w:rsidP="00F403E4">
      <w:pPr>
        <w:jc w:val="both"/>
        <w:rPr>
          <w:rFonts w:cs="Times New Roman"/>
          <w:szCs w:val="24"/>
          <w:lang w:eastAsia="en-PH"/>
        </w:rPr>
      </w:pPr>
    </w:p>
    <w:p w14:paraId="5662D912" w14:textId="77777777" w:rsidR="00880E68" w:rsidRPr="00546FBC" w:rsidRDefault="00880E68" w:rsidP="00F403E4">
      <w:pPr>
        <w:jc w:val="both"/>
        <w:rPr>
          <w:rFonts w:cs="Times New Roman"/>
          <w:szCs w:val="24"/>
          <w:lang w:eastAsia="en-PH"/>
        </w:rPr>
      </w:pPr>
    </w:p>
    <w:p w14:paraId="1D13801F" w14:textId="4B3AE461" w:rsidR="004E68B8" w:rsidRPr="00546FBC" w:rsidRDefault="008116C4" w:rsidP="009E7575">
      <w:pPr>
        <w:rPr>
          <w:rFonts w:cs="Times New Roman"/>
          <w:szCs w:val="24"/>
          <w:lang w:eastAsia="en-PH"/>
        </w:rPr>
      </w:pPr>
      <w:r w:rsidRPr="00546FBC">
        <w:rPr>
          <w:b w:val="0"/>
          <w:noProof/>
        </w:rPr>
        <w:lastRenderedPageBreak/>
        <w:drawing>
          <wp:anchor distT="0" distB="0" distL="114300" distR="114300" simplePos="0" relativeHeight="251978240" behindDoc="1" locked="0" layoutInCell="1" allowOverlap="1" wp14:anchorId="313B3651" wp14:editId="03CFDAD3">
            <wp:simplePos x="0" y="0"/>
            <wp:positionH relativeFrom="column">
              <wp:posOffset>524510</wp:posOffset>
            </wp:positionH>
            <wp:positionV relativeFrom="paragraph">
              <wp:posOffset>0</wp:posOffset>
            </wp:positionV>
            <wp:extent cx="4542251" cy="4686300"/>
            <wp:effectExtent l="0" t="0" r="0" b="0"/>
            <wp:wrapNone/>
            <wp:docPr id="111" name="Picture 1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42251"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F0274F" w14:textId="79A50843" w:rsidR="004E68B8" w:rsidRPr="00546FBC" w:rsidRDefault="004E68B8" w:rsidP="009E7575">
      <w:pPr>
        <w:rPr>
          <w:rFonts w:cs="Times New Roman"/>
          <w:szCs w:val="24"/>
          <w:lang w:eastAsia="en-PH"/>
        </w:rPr>
      </w:pPr>
    </w:p>
    <w:p w14:paraId="4842926D" w14:textId="77777777" w:rsidR="004E68B8" w:rsidRPr="00546FBC" w:rsidRDefault="004E68B8" w:rsidP="009E7575">
      <w:pPr>
        <w:rPr>
          <w:rFonts w:cs="Times New Roman"/>
          <w:szCs w:val="24"/>
          <w:lang w:eastAsia="en-PH"/>
        </w:rPr>
      </w:pPr>
    </w:p>
    <w:p w14:paraId="19BA8F9F" w14:textId="77777777" w:rsidR="004E68B8" w:rsidRPr="00546FBC" w:rsidRDefault="004E68B8" w:rsidP="009E7575">
      <w:pPr>
        <w:rPr>
          <w:rFonts w:cs="Times New Roman"/>
          <w:szCs w:val="24"/>
          <w:lang w:eastAsia="en-PH"/>
        </w:rPr>
      </w:pPr>
    </w:p>
    <w:p w14:paraId="049D3A63" w14:textId="77777777" w:rsidR="004E68B8" w:rsidRPr="00546FBC" w:rsidRDefault="004E68B8" w:rsidP="009E7575">
      <w:pPr>
        <w:rPr>
          <w:rFonts w:cs="Times New Roman"/>
          <w:szCs w:val="24"/>
          <w:lang w:eastAsia="en-PH"/>
        </w:rPr>
      </w:pPr>
    </w:p>
    <w:p w14:paraId="02AADBE2" w14:textId="77777777" w:rsidR="004E68B8" w:rsidRPr="00546FBC" w:rsidRDefault="004E68B8" w:rsidP="009E7575">
      <w:pPr>
        <w:rPr>
          <w:rFonts w:cs="Times New Roman"/>
          <w:szCs w:val="24"/>
          <w:lang w:eastAsia="en-PH"/>
        </w:rPr>
      </w:pPr>
    </w:p>
    <w:p w14:paraId="05E719C1" w14:textId="77777777" w:rsidR="004E68B8" w:rsidRPr="00546FBC" w:rsidRDefault="004E68B8" w:rsidP="009E7575">
      <w:pPr>
        <w:rPr>
          <w:rFonts w:cs="Times New Roman"/>
          <w:szCs w:val="24"/>
          <w:lang w:eastAsia="en-PH"/>
        </w:rPr>
      </w:pPr>
    </w:p>
    <w:p w14:paraId="0CFA9F95" w14:textId="77777777" w:rsidR="004E68B8" w:rsidRPr="00546FBC" w:rsidRDefault="004E68B8" w:rsidP="009E7575">
      <w:pPr>
        <w:rPr>
          <w:rFonts w:cs="Times New Roman"/>
          <w:szCs w:val="24"/>
          <w:lang w:eastAsia="en-PH"/>
        </w:rPr>
      </w:pPr>
    </w:p>
    <w:p w14:paraId="05FCCC5C" w14:textId="77777777" w:rsidR="004E68B8" w:rsidRPr="00546FBC" w:rsidRDefault="004E68B8" w:rsidP="009E7575">
      <w:pPr>
        <w:rPr>
          <w:rFonts w:cs="Times New Roman"/>
          <w:szCs w:val="24"/>
          <w:lang w:eastAsia="en-PH"/>
        </w:rPr>
      </w:pPr>
    </w:p>
    <w:p w14:paraId="6CA4BD58" w14:textId="77777777" w:rsidR="004E68B8" w:rsidRPr="00546FBC" w:rsidRDefault="004E68B8" w:rsidP="009E7575">
      <w:pPr>
        <w:rPr>
          <w:rFonts w:cs="Times New Roman"/>
          <w:szCs w:val="24"/>
          <w:lang w:eastAsia="en-PH"/>
        </w:rPr>
      </w:pPr>
    </w:p>
    <w:p w14:paraId="453F4E40" w14:textId="77777777" w:rsidR="004E68B8" w:rsidRPr="00546FBC" w:rsidRDefault="004E68B8" w:rsidP="009E7575">
      <w:pPr>
        <w:rPr>
          <w:rFonts w:cs="Times New Roman"/>
          <w:szCs w:val="24"/>
          <w:lang w:eastAsia="en-PH"/>
        </w:rPr>
      </w:pPr>
    </w:p>
    <w:p w14:paraId="14A0AB05" w14:textId="77777777" w:rsidR="004E68B8" w:rsidRPr="00546FBC" w:rsidRDefault="004E68B8" w:rsidP="009E7575">
      <w:pPr>
        <w:rPr>
          <w:rFonts w:cs="Times New Roman"/>
          <w:szCs w:val="24"/>
          <w:lang w:eastAsia="en-PH"/>
        </w:rPr>
      </w:pPr>
    </w:p>
    <w:p w14:paraId="573ACD56" w14:textId="77777777" w:rsidR="004E68B8" w:rsidRPr="00546FBC" w:rsidRDefault="004E68B8" w:rsidP="009E7575">
      <w:pPr>
        <w:rPr>
          <w:rFonts w:cs="Times New Roman"/>
          <w:szCs w:val="24"/>
          <w:lang w:eastAsia="en-PH"/>
        </w:rPr>
      </w:pPr>
    </w:p>
    <w:p w14:paraId="5F4A9F70" w14:textId="77777777" w:rsidR="004E68B8" w:rsidRPr="00546FBC" w:rsidRDefault="004E68B8" w:rsidP="004E68B8">
      <w:pPr>
        <w:rPr>
          <w:rFonts w:cs="Times New Roman"/>
          <w:bCs/>
          <w:szCs w:val="24"/>
          <w:lang w:eastAsia="en-PH"/>
        </w:rPr>
      </w:pPr>
      <w:r w:rsidRPr="00546FBC">
        <w:rPr>
          <w:rFonts w:cs="Times New Roman"/>
          <w:bCs/>
          <w:szCs w:val="24"/>
          <w:lang w:eastAsia="en-PH"/>
        </w:rPr>
        <w:br/>
      </w:r>
    </w:p>
    <w:p w14:paraId="6962CA3E" w14:textId="77777777" w:rsidR="004E68B8" w:rsidRPr="00546FBC" w:rsidRDefault="004E68B8" w:rsidP="004E68B8">
      <w:pPr>
        <w:rPr>
          <w:rFonts w:cs="Times New Roman"/>
          <w:bCs/>
          <w:szCs w:val="24"/>
          <w:lang w:eastAsia="en-PH"/>
        </w:rPr>
      </w:pPr>
    </w:p>
    <w:p w14:paraId="20895FF1" w14:textId="77777777" w:rsidR="004E68B8" w:rsidRPr="00546FBC" w:rsidRDefault="004E68B8" w:rsidP="004E68B8">
      <w:pPr>
        <w:rPr>
          <w:rFonts w:cs="Times New Roman"/>
          <w:bCs/>
          <w:szCs w:val="24"/>
          <w:lang w:eastAsia="en-PH"/>
        </w:rPr>
      </w:pPr>
    </w:p>
    <w:p w14:paraId="135E1BC0" w14:textId="77777777" w:rsidR="004E68B8" w:rsidRPr="00546FBC" w:rsidRDefault="004E68B8" w:rsidP="004E68B8">
      <w:pPr>
        <w:rPr>
          <w:rFonts w:cs="Times New Roman"/>
          <w:bCs/>
          <w:szCs w:val="24"/>
          <w:lang w:eastAsia="en-PH"/>
        </w:rPr>
      </w:pPr>
    </w:p>
    <w:p w14:paraId="787B01DF" w14:textId="77777777" w:rsidR="004E68B8" w:rsidRPr="00546FBC" w:rsidRDefault="004E68B8" w:rsidP="004E68B8">
      <w:pPr>
        <w:rPr>
          <w:rFonts w:cs="Times New Roman"/>
          <w:bCs/>
          <w:szCs w:val="24"/>
          <w:lang w:eastAsia="en-PH"/>
        </w:rPr>
      </w:pPr>
    </w:p>
    <w:p w14:paraId="0663F4E3" w14:textId="77777777" w:rsidR="004E68B8" w:rsidRPr="00546FBC" w:rsidRDefault="004E68B8" w:rsidP="004E68B8">
      <w:pPr>
        <w:rPr>
          <w:rFonts w:cs="Times New Roman"/>
          <w:bCs/>
          <w:szCs w:val="24"/>
          <w:lang w:eastAsia="en-PH"/>
        </w:rPr>
      </w:pPr>
    </w:p>
    <w:p w14:paraId="44D56B07" w14:textId="77777777" w:rsidR="004E68B8" w:rsidRPr="00546FBC" w:rsidRDefault="004E68B8" w:rsidP="004E68B8">
      <w:pPr>
        <w:rPr>
          <w:rFonts w:cs="Times New Roman"/>
          <w:bCs/>
          <w:szCs w:val="24"/>
          <w:lang w:eastAsia="en-PH"/>
        </w:rPr>
      </w:pPr>
    </w:p>
    <w:p w14:paraId="6DB14B3B" w14:textId="77777777" w:rsidR="004E68B8" w:rsidRPr="00546FBC" w:rsidRDefault="004E68B8" w:rsidP="004E68B8">
      <w:pPr>
        <w:rPr>
          <w:rFonts w:cs="Times New Roman"/>
          <w:bCs/>
          <w:szCs w:val="24"/>
          <w:lang w:eastAsia="en-PH"/>
        </w:rPr>
      </w:pPr>
    </w:p>
    <w:p w14:paraId="27F62F62" w14:textId="77777777" w:rsidR="004E68B8" w:rsidRPr="00546FBC" w:rsidRDefault="004E68B8" w:rsidP="004E68B8">
      <w:pPr>
        <w:rPr>
          <w:rFonts w:cs="Times New Roman"/>
          <w:bCs/>
          <w:szCs w:val="24"/>
          <w:lang w:eastAsia="en-PH"/>
        </w:rPr>
      </w:pPr>
    </w:p>
    <w:p w14:paraId="38B537CA" w14:textId="77777777" w:rsidR="004E68B8" w:rsidRPr="00546FBC" w:rsidRDefault="004E68B8" w:rsidP="004E68B8">
      <w:pPr>
        <w:rPr>
          <w:rFonts w:cs="Times New Roman"/>
          <w:bCs/>
          <w:szCs w:val="24"/>
          <w:lang w:eastAsia="en-PH"/>
        </w:rPr>
      </w:pPr>
    </w:p>
    <w:p w14:paraId="37DB3E49" w14:textId="77777777" w:rsidR="004E68B8" w:rsidRPr="00546FBC" w:rsidRDefault="004E68B8" w:rsidP="004E68B8">
      <w:pPr>
        <w:rPr>
          <w:rFonts w:cs="Times New Roman"/>
          <w:bCs/>
          <w:szCs w:val="24"/>
          <w:lang w:eastAsia="en-PH"/>
        </w:rPr>
      </w:pPr>
    </w:p>
    <w:p w14:paraId="75CCBDC5" w14:textId="77777777" w:rsidR="004E68B8" w:rsidRPr="00546FBC" w:rsidRDefault="004E68B8" w:rsidP="004E68B8">
      <w:pPr>
        <w:rPr>
          <w:rFonts w:cs="Times New Roman"/>
          <w:bCs/>
          <w:szCs w:val="24"/>
          <w:lang w:eastAsia="en-PH"/>
        </w:rPr>
      </w:pPr>
    </w:p>
    <w:p w14:paraId="7136D23A" w14:textId="77777777" w:rsidR="004E68B8" w:rsidRPr="00546FBC" w:rsidRDefault="004E68B8" w:rsidP="004E68B8">
      <w:pPr>
        <w:rPr>
          <w:rFonts w:cs="Times New Roman"/>
          <w:bCs/>
          <w:szCs w:val="24"/>
          <w:lang w:eastAsia="en-PH"/>
        </w:rPr>
      </w:pPr>
    </w:p>
    <w:p w14:paraId="31068FA2" w14:textId="77777777" w:rsidR="004E68B8" w:rsidRPr="00546FBC" w:rsidRDefault="004E68B8" w:rsidP="004E68B8">
      <w:pPr>
        <w:rPr>
          <w:rFonts w:cs="Times New Roman"/>
          <w:bCs/>
          <w:szCs w:val="24"/>
          <w:lang w:eastAsia="en-PH"/>
        </w:rPr>
      </w:pPr>
    </w:p>
    <w:p w14:paraId="5166109C" w14:textId="02C932E9" w:rsidR="004E68B8" w:rsidRPr="00546FBC" w:rsidRDefault="004E68B8" w:rsidP="004E68B8">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79</w:t>
      </w:r>
      <w:r w:rsidRPr="00546FBC">
        <w:rPr>
          <w:rFonts w:cs="Times New Roman"/>
          <w:bCs/>
          <w:szCs w:val="24"/>
          <w:lang w:eastAsia="en-PH"/>
        </w:rPr>
        <w:t>: Activity Diagram of View Schedule of Scheduling Management Module Use Case</w:t>
      </w:r>
    </w:p>
    <w:p w14:paraId="1DC52345" w14:textId="7E52BA9A" w:rsidR="004E68B8" w:rsidRPr="00546FBC" w:rsidRDefault="004E68B8" w:rsidP="009E7575">
      <w:pPr>
        <w:rPr>
          <w:rFonts w:cs="Times New Roman"/>
          <w:szCs w:val="24"/>
          <w:lang w:eastAsia="en-PH"/>
        </w:rPr>
      </w:pPr>
    </w:p>
    <w:p w14:paraId="46CDA03A" w14:textId="5988BBB1" w:rsidR="008116C4" w:rsidRPr="00546FBC" w:rsidRDefault="008116C4" w:rsidP="009E7575">
      <w:pPr>
        <w:rPr>
          <w:rFonts w:cs="Times New Roman"/>
          <w:szCs w:val="24"/>
          <w:lang w:eastAsia="en-PH"/>
        </w:rPr>
      </w:pPr>
    </w:p>
    <w:p w14:paraId="6D956158" w14:textId="16C46A54" w:rsidR="008116C4" w:rsidRPr="00546FBC" w:rsidRDefault="008116C4" w:rsidP="009E7575">
      <w:pPr>
        <w:rPr>
          <w:rFonts w:cs="Times New Roman"/>
          <w:szCs w:val="24"/>
          <w:lang w:eastAsia="en-PH"/>
        </w:rPr>
      </w:pPr>
    </w:p>
    <w:p w14:paraId="082FC7A6" w14:textId="2C0AE873" w:rsidR="008116C4" w:rsidRPr="00546FBC" w:rsidRDefault="008116C4" w:rsidP="009E7575">
      <w:pPr>
        <w:rPr>
          <w:rFonts w:cs="Times New Roman"/>
          <w:szCs w:val="24"/>
          <w:lang w:eastAsia="en-PH"/>
        </w:rPr>
      </w:pPr>
    </w:p>
    <w:p w14:paraId="39843FA5" w14:textId="218A7BCE" w:rsidR="008116C4" w:rsidRPr="00546FBC" w:rsidRDefault="008116C4" w:rsidP="009E7575">
      <w:pPr>
        <w:rPr>
          <w:rFonts w:cs="Times New Roman"/>
          <w:szCs w:val="24"/>
          <w:lang w:eastAsia="en-PH"/>
        </w:rPr>
      </w:pPr>
    </w:p>
    <w:p w14:paraId="58BC3FA9" w14:textId="48E32E94" w:rsidR="008116C4" w:rsidRPr="00546FBC" w:rsidRDefault="008116C4" w:rsidP="009E7575">
      <w:pPr>
        <w:rPr>
          <w:rFonts w:cs="Times New Roman"/>
          <w:szCs w:val="24"/>
          <w:lang w:eastAsia="en-PH"/>
        </w:rPr>
      </w:pPr>
    </w:p>
    <w:p w14:paraId="4E7ECB17" w14:textId="71421DB3" w:rsidR="008116C4" w:rsidRPr="00546FBC" w:rsidRDefault="008116C4" w:rsidP="009E7575">
      <w:pPr>
        <w:rPr>
          <w:rFonts w:cs="Times New Roman"/>
          <w:szCs w:val="24"/>
          <w:lang w:eastAsia="en-PH"/>
        </w:rPr>
      </w:pPr>
    </w:p>
    <w:p w14:paraId="107A4EE5" w14:textId="3F316C33" w:rsidR="008116C4" w:rsidRPr="00546FBC" w:rsidRDefault="008116C4" w:rsidP="009E7575">
      <w:pPr>
        <w:rPr>
          <w:rFonts w:cs="Times New Roman"/>
          <w:szCs w:val="24"/>
          <w:lang w:eastAsia="en-PH"/>
        </w:rPr>
      </w:pPr>
    </w:p>
    <w:p w14:paraId="6610C587" w14:textId="2C76C68D" w:rsidR="008116C4" w:rsidRPr="00546FBC" w:rsidRDefault="008116C4" w:rsidP="009E7575">
      <w:pPr>
        <w:rPr>
          <w:rFonts w:cs="Times New Roman"/>
          <w:szCs w:val="24"/>
          <w:lang w:eastAsia="en-PH"/>
        </w:rPr>
      </w:pPr>
    </w:p>
    <w:p w14:paraId="63ABE863" w14:textId="54FEFDA6" w:rsidR="008116C4" w:rsidRPr="00546FBC" w:rsidRDefault="008116C4" w:rsidP="009E7575">
      <w:pPr>
        <w:rPr>
          <w:rFonts w:cs="Times New Roman"/>
          <w:szCs w:val="24"/>
          <w:lang w:eastAsia="en-PH"/>
        </w:rPr>
      </w:pPr>
    </w:p>
    <w:p w14:paraId="5555A16B" w14:textId="511E7716" w:rsidR="008116C4" w:rsidRPr="00546FBC" w:rsidRDefault="008116C4" w:rsidP="009E7575">
      <w:pPr>
        <w:rPr>
          <w:rFonts w:cs="Times New Roman"/>
          <w:szCs w:val="24"/>
          <w:lang w:eastAsia="en-PH"/>
        </w:rPr>
      </w:pPr>
    </w:p>
    <w:p w14:paraId="18CB7271" w14:textId="4FF21EA9" w:rsidR="008116C4" w:rsidRPr="00546FBC" w:rsidRDefault="008116C4" w:rsidP="009E7575">
      <w:pPr>
        <w:rPr>
          <w:rFonts w:cs="Times New Roman"/>
          <w:szCs w:val="24"/>
          <w:lang w:eastAsia="en-PH"/>
        </w:rPr>
      </w:pPr>
    </w:p>
    <w:p w14:paraId="168F096C" w14:textId="0869276A" w:rsidR="008116C4" w:rsidRPr="00546FBC" w:rsidRDefault="008116C4" w:rsidP="009E7575">
      <w:pPr>
        <w:rPr>
          <w:rFonts w:cs="Times New Roman"/>
          <w:szCs w:val="24"/>
          <w:lang w:eastAsia="en-PH"/>
        </w:rPr>
      </w:pPr>
    </w:p>
    <w:p w14:paraId="4519C34E" w14:textId="08667137" w:rsidR="008116C4" w:rsidRPr="00546FBC" w:rsidRDefault="008116C4" w:rsidP="009E7575">
      <w:pPr>
        <w:rPr>
          <w:rFonts w:cs="Times New Roman"/>
          <w:szCs w:val="24"/>
          <w:lang w:eastAsia="en-PH"/>
        </w:rPr>
      </w:pPr>
    </w:p>
    <w:p w14:paraId="5D11F158" w14:textId="146496D0" w:rsidR="008116C4" w:rsidRPr="00546FBC" w:rsidRDefault="008116C4" w:rsidP="009E7575">
      <w:pPr>
        <w:rPr>
          <w:rFonts w:cs="Times New Roman"/>
          <w:szCs w:val="24"/>
          <w:lang w:eastAsia="en-PH"/>
        </w:rPr>
      </w:pPr>
    </w:p>
    <w:p w14:paraId="45048FC1" w14:textId="5B0BC683" w:rsidR="00237B3D" w:rsidRPr="00546FBC" w:rsidRDefault="00237B3D" w:rsidP="00237B3D">
      <w:pPr>
        <w:jc w:val="both"/>
        <w:rPr>
          <w:rFonts w:cs="Times New Roman"/>
          <w:szCs w:val="24"/>
          <w:lang w:eastAsia="en-PH"/>
        </w:rPr>
      </w:pPr>
    </w:p>
    <w:p w14:paraId="3369C6AA" w14:textId="273761C1" w:rsidR="00237B3D" w:rsidRPr="00546FBC" w:rsidRDefault="00237B3D" w:rsidP="00237B3D">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Report Module</w:t>
      </w:r>
    </w:p>
    <w:tbl>
      <w:tblPr>
        <w:tblStyle w:val="TableGrid"/>
        <w:tblW w:w="7938" w:type="dxa"/>
        <w:tblInd w:w="704" w:type="dxa"/>
        <w:tblLook w:val="04A0" w:firstRow="1" w:lastRow="0" w:firstColumn="1" w:lastColumn="0" w:noHBand="0" w:noVBand="1"/>
      </w:tblPr>
      <w:tblGrid>
        <w:gridCol w:w="2322"/>
        <w:gridCol w:w="2948"/>
        <w:gridCol w:w="2668"/>
      </w:tblGrid>
      <w:tr w:rsidR="00CC250E" w:rsidRPr="00546FBC" w14:paraId="19416EA7" w14:textId="77777777" w:rsidTr="001E5884">
        <w:trPr>
          <w:trHeight w:val="362"/>
        </w:trPr>
        <w:tc>
          <w:tcPr>
            <w:tcW w:w="2322" w:type="dxa"/>
          </w:tcPr>
          <w:p w14:paraId="081E545E" w14:textId="77777777" w:rsidR="00CC250E" w:rsidRPr="00546FBC" w:rsidRDefault="00CC250E" w:rsidP="001E5884">
            <w:pPr>
              <w:spacing w:line="360" w:lineRule="auto"/>
              <w:rPr>
                <w:szCs w:val="24"/>
              </w:rPr>
            </w:pPr>
            <w:r w:rsidRPr="00546FBC">
              <w:rPr>
                <w:szCs w:val="24"/>
              </w:rPr>
              <w:t>Use Case</w:t>
            </w:r>
          </w:p>
        </w:tc>
        <w:tc>
          <w:tcPr>
            <w:tcW w:w="2948" w:type="dxa"/>
          </w:tcPr>
          <w:p w14:paraId="0E9745FC" w14:textId="77777777" w:rsidR="00CC250E" w:rsidRPr="00546FBC" w:rsidRDefault="00CC250E" w:rsidP="001E5884">
            <w:pPr>
              <w:spacing w:line="360" w:lineRule="auto"/>
              <w:rPr>
                <w:szCs w:val="24"/>
              </w:rPr>
            </w:pPr>
            <w:r w:rsidRPr="00546FBC">
              <w:rPr>
                <w:szCs w:val="24"/>
              </w:rPr>
              <w:t>Description</w:t>
            </w:r>
          </w:p>
        </w:tc>
        <w:tc>
          <w:tcPr>
            <w:tcW w:w="2668" w:type="dxa"/>
          </w:tcPr>
          <w:p w14:paraId="5C6491FD" w14:textId="77777777" w:rsidR="00CC250E" w:rsidRPr="00546FBC" w:rsidRDefault="00CC250E" w:rsidP="001E5884">
            <w:pPr>
              <w:spacing w:line="360" w:lineRule="auto"/>
              <w:rPr>
                <w:szCs w:val="24"/>
              </w:rPr>
            </w:pPr>
            <w:r w:rsidRPr="00546FBC">
              <w:t>User/Actor (Roles)</w:t>
            </w:r>
          </w:p>
        </w:tc>
      </w:tr>
      <w:tr w:rsidR="00CC250E" w:rsidRPr="00546FBC" w14:paraId="5189ECFC" w14:textId="77777777" w:rsidTr="001E5884">
        <w:trPr>
          <w:trHeight w:val="1101"/>
        </w:trPr>
        <w:tc>
          <w:tcPr>
            <w:tcW w:w="2322" w:type="dxa"/>
          </w:tcPr>
          <w:p w14:paraId="7E3ECB0A" w14:textId="328B91DD" w:rsidR="00CC250E" w:rsidRPr="00546FBC" w:rsidRDefault="00CC250E" w:rsidP="001E5884">
            <w:pPr>
              <w:spacing w:line="360" w:lineRule="auto"/>
              <w:jc w:val="both"/>
              <w:rPr>
                <w:b w:val="0"/>
                <w:bCs/>
                <w:szCs w:val="24"/>
              </w:rPr>
            </w:pPr>
            <w:r w:rsidRPr="00546FBC">
              <w:rPr>
                <w:b w:val="0"/>
                <w:bCs/>
                <w:szCs w:val="24"/>
              </w:rPr>
              <w:t>Search and View Report</w:t>
            </w:r>
          </w:p>
        </w:tc>
        <w:tc>
          <w:tcPr>
            <w:tcW w:w="2948" w:type="dxa"/>
          </w:tcPr>
          <w:p w14:paraId="4A003EAF" w14:textId="33B933B0" w:rsidR="00CC250E" w:rsidRPr="00546FBC" w:rsidRDefault="00CC250E" w:rsidP="001E5884">
            <w:pPr>
              <w:spacing w:line="360" w:lineRule="auto"/>
              <w:jc w:val="both"/>
              <w:rPr>
                <w:b w:val="0"/>
                <w:bCs/>
                <w:szCs w:val="24"/>
              </w:rPr>
            </w:pPr>
            <w:r w:rsidRPr="00546FBC">
              <w:rPr>
                <w:b w:val="0"/>
                <w:bCs/>
                <w:szCs w:val="24"/>
              </w:rPr>
              <w:t xml:space="preserve">The user/actor searches for specific </w:t>
            </w:r>
            <w:r w:rsidR="00CF0FC0" w:rsidRPr="00546FBC">
              <w:rPr>
                <w:b w:val="0"/>
                <w:bCs/>
                <w:szCs w:val="24"/>
              </w:rPr>
              <w:t>report</w:t>
            </w:r>
            <w:r w:rsidRPr="00546FBC">
              <w:rPr>
                <w:b w:val="0"/>
                <w:bCs/>
                <w:szCs w:val="24"/>
              </w:rPr>
              <w:t xml:space="preserve"> details and selects a </w:t>
            </w:r>
            <w:r w:rsidR="00CF0FC0" w:rsidRPr="00546FBC">
              <w:rPr>
                <w:b w:val="0"/>
                <w:bCs/>
                <w:szCs w:val="24"/>
              </w:rPr>
              <w:t xml:space="preserve">report </w:t>
            </w:r>
            <w:r w:rsidRPr="00546FBC">
              <w:rPr>
                <w:b w:val="0"/>
                <w:bCs/>
                <w:szCs w:val="24"/>
              </w:rPr>
              <w:t xml:space="preserve">to </w:t>
            </w:r>
            <w:r w:rsidR="00CF0FC0" w:rsidRPr="00546FBC">
              <w:rPr>
                <w:b w:val="0"/>
                <w:bCs/>
                <w:szCs w:val="24"/>
              </w:rPr>
              <w:t>view</w:t>
            </w:r>
            <w:r w:rsidRPr="00546FBC">
              <w:rPr>
                <w:b w:val="0"/>
                <w:bCs/>
                <w:szCs w:val="24"/>
              </w:rPr>
              <w:t>.</w:t>
            </w:r>
          </w:p>
        </w:tc>
        <w:tc>
          <w:tcPr>
            <w:tcW w:w="2668" w:type="dxa"/>
          </w:tcPr>
          <w:p w14:paraId="0671A9C0" w14:textId="168059BA" w:rsidR="00CC250E" w:rsidRPr="00546FBC" w:rsidRDefault="001B2977" w:rsidP="001E5884">
            <w:pPr>
              <w:spacing w:line="360" w:lineRule="auto"/>
              <w:jc w:val="both"/>
              <w:rPr>
                <w:b w:val="0"/>
                <w:bCs/>
                <w:szCs w:val="24"/>
              </w:rPr>
            </w:pPr>
            <w:r w:rsidRPr="00546FBC">
              <w:rPr>
                <w:b w:val="0"/>
                <w:szCs w:val="24"/>
              </w:rPr>
              <w:t>Owner</w:t>
            </w:r>
          </w:p>
        </w:tc>
      </w:tr>
      <w:tr w:rsidR="00CC250E" w:rsidRPr="00546FBC" w14:paraId="1851CDD2" w14:textId="77777777" w:rsidTr="001E5884">
        <w:trPr>
          <w:trHeight w:val="739"/>
        </w:trPr>
        <w:tc>
          <w:tcPr>
            <w:tcW w:w="2322" w:type="dxa"/>
          </w:tcPr>
          <w:p w14:paraId="33556F44" w14:textId="75B9657B" w:rsidR="00CC250E" w:rsidRPr="00546FBC" w:rsidRDefault="00CC250E" w:rsidP="001E5884">
            <w:pPr>
              <w:spacing w:line="360" w:lineRule="auto"/>
              <w:jc w:val="both"/>
              <w:rPr>
                <w:b w:val="0"/>
                <w:bCs/>
                <w:szCs w:val="24"/>
              </w:rPr>
            </w:pPr>
            <w:r w:rsidRPr="00546FBC">
              <w:rPr>
                <w:b w:val="0"/>
                <w:bCs/>
                <w:szCs w:val="24"/>
              </w:rPr>
              <w:t>Search and Print Report</w:t>
            </w:r>
          </w:p>
        </w:tc>
        <w:tc>
          <w:tcPr>
            <w:tcW w:w="2948" w:type="dxa"/>
          </w:tcPr>
          <w:p w14:paraId="6F9A56DF" w14:textId="6E1488FA" w:rsidR="00CC250E" w:rsidRPr="00546FBC" w:rsidRDefault="00CC250E" w:rsidP="001E5884">
            <w:pPr>
              <w:spacing w:line="360" w:lineRule="auto"/>
              <w:jc w:val="both"/>
              <w:rPr>
                <w:b w:val="0"/>
                <w:bCs/>
                <w:szCs w:val="24"/>
              </w:rPr>
            </w:pPr>
            <w:r w:rsidRPr="00546FBC">
              <w:rPr>
                <w:b w:val="0"/>
                <w:bCs/>
                <w:szCs w:val="24"/>
              </w:rPr>
              <w:t xml:space="preserve">The user/actor searches for specific </w:t>
            </w:r>
            <w:r w:rsidR="00110F09" w:rsidRPr="00546FBC">
              <w:rPr>
                <w:b w:val="0"/>
                <w:bCs/>
                <w:szCs w:val="24"/>
              </w:rPr>
              <w:t>report</w:t>
            </w:r>
            <w:r w:rsidRPr="00546FBC">
              <w:rPr>
                <w:b w:val="0"/>
                <w:bCs/>
                <w:szCs w:val="24"/>
              </w:rPr>
              <w:t xml:space="preserve"> details and selects a </w:t>
            </w:r>
            <w:r w:rsidR="00110F09" w:rsidRPr="00546FBC">
              <w:rPr>
                <w:b w:val="0"/>
                <w:bCs/>
                <w:szCs w:val="24"/>
              </w:rPr>
              <w:t>report</w:t>
            </w:r>
            <w:r w:rsidRPr="00546FBC">
              <w:rPr>
                <w:b w:val="0"/>
                <w:bCs/>
                <w:szCs w:val="24"/>
              </w:rPr>
              <w:t xml:space="preserve"> to view.</w:t>
            </w:r>
          </w:p>
        </w:tc>
        <w:tc>
          <w:tcPr>
            <w:tcW w:w="2668" w:type="dxa"/>
          </w:tcPr>
          <w:p w14:paraId="0F039AAE" w14:textId="42051FD6" w:rsidR="00CC250E" w:rsidRPr="00546FBC" w:rsidRDefault="001B2977" w:rsidP="001E5884">
            <w:pPr>
              <w:spacing w:line="360" w:lineRule="auto"/>
              <w:contextualSpacing/>
              <w:jc w:val="both"/>
              <w:rPr>
                <w:b w:val="0"/>
                <w:bCs/>
                <w:szCs w:val="24"/>
              </w:rPr>
            </w:pPr>
            <w:r w:rsidRPr="00546FBC">
              <w:rPr>
                <w:b w:val="0"/>
                <w:szCs w:val="24"/>
              </w:rPr>
              <w:t>Owner</w:t>
            </w:r>
          </w:p>
        </w:tc>
      </w:tr>
    </w:tbl>
    <w:p w14:paraId="5658F777" w14:textId="77777777" w:rsidR="00237B3D" w:rsidRPr="00546FBC" w:rsidRDefault="00237B3D" w:rsidP="00237B3D">
      <w:pPr>
        <w:rPr>
          <w:rFonts w:cs="Times New Roman"/>
          <w:szCs w:val="24"/>
          <w:lang w:eastAsia="en-PH"/>
        </w:rPr>
      </w:pPr>
    </w:p>
    <w:p w14:paraId="2E1A7336" w14:textId="5D5E0DFD" w:rsidR="00237B3D" w:rsidRPr="00546FBC" w:rsidRDefault="00237B3D" w:rsidP="00237B3D">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19</w:t>
      </w:r>
      <w:r w:rsidRPr="00546FBC">
        <w:rPr>
          <w:rFonts w:cs="Times New Roman"/>
          <w:bCs/>
          <w:szCs w:val="24"/>
          <w:lang w:eastAsia="en-PH"/>
        </w:rPr>
        <w:t xml:space="preserve">: Event Decomposition of </w:t>
      </w:r>
      <w:r w:rsidR="00880E68" w:rsidRPr="00546FBC">
        <w:rPr>
          <w:rFonts w:cs="Times New Roman"/>
          <w:bCs/>
          <w:szCs w:val="24"/>
          <w:lang w:eastAsia="en-PH"/>
        </w:rPr>
        <w:t>Report Module</w:t>
      </w:r>
    </w:p>
    <w:p w14:paraId="47C2B66F" w14:textId="376066E2" w:rsidR="00237B3D" w:rsidRPr="00546FBC" w:rsidRDefault="00237B3D" w:rsidP="00237B3D">
      <w:pPr>
        <w:tabs>
          <w:tab w:val="left" w:pos="3860"/>
          <w:tab w:val="center" w:pos="4320"/>
        </w:tabs>
        <w:rPr>
          <w:rFonts w:cs="Times New Roman"/>
          <w:bCs/>
          <w:szCs w:val="24"/>
          <w:lang w:eastAsia="en-PH"/>
        </w:rPr>
      </w:pPr>
    </w:p>
    <w:p w14:paraId="0857C0C6" w14:textId="7688D20F" w:rsidR="00237B3D" w:rsidRPr="00546FBC" w:rsidRDefault="00237B3D" w:rsidP="00237B3D">
      <w:pPr>
        <w:tabs>
          <w:tab w:val="left" w:pos="3860"/>
          <w:tab w:val="center" w:pos="4320"/>
        </w:tabs>
        <w:rPr>
          <w:rFonts w:cs="Times New Roman"/>
          <w:bCs/>
          <w:szCs w:val="24"/>
          <w:lang w:eastAsia="en-PH"/>
        </w:rPr>
      </w:pPr>
      <w:r w:rsidRPr="00546FBC">
        <w:rPr>
          <w:b w:val="0"/>
          <w:bCs/>
          <w:noProof/>
        </w:rPr>
        <w:drawing>
          <wp:anchor distT="0" distB="0" distL="114300" distR="114300" simplePos="0" relativeHeight="251980288" behindDoc="1" locked="0" layoutInCell="1" allowOverlap="1" wp14:anchorId="080D7D9F" wp14:editId="580A9390">
            <wp:simplePos x="0" y="0"/>
            <wp:positionH relativeFrom="column">
              <wp:posOffset>571500</wp:posOffset>
            </wp:positionH>
            <wp:positionV relativeFrom="paragraph">
              <wp:posOffset>55668</wp:posOffset>
            </wp:positionV>
            <wp:extent cx="4686300" cy="3102504"/>
            <wp:effectExtent l="0" t="0" r="0" b="0"/>
            <wp:wrapNone/>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86300" cy="31025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E6D2FE" w14:textId="6DA1E2DB" w:rsidR="00237B3D" w:rsidRPr="00546FBC" w:rsidRDefault="00237B3D" w:rsidP="00237B3D">
      <w:pPr>
        <w:tabs>
          <w:tab w:val="left" w:pos="3860"/>
          <w:tab w:val="center" w:pos="4320"/>
        </w:tabs>
        <w:rPr>
          <w:rFonts w:cs="Times New Roman"/>
          <w:bCs/>
          <w:szCs w:val="24"/>
          <w:lang w:eastAsia="en-PH"/>
        </w:rPr>
      </w:pPr>
    </w:p>
    <w:p w14:paraId="13DD95AC" w14:textId="12AE02BB" w:rsidR="00237B3D" w:rsidRPr="00546FBC" w:rsidRDefault="00237B3D" w:rsidP="00237B3D">
      <w:pPr>
        <w:tabs>
          <w:tab w:val="left" w:pos="3860"/>
          <w:tab w:val="center" w:pos="4320"/>
        </w:tabs>
        <w:rPr>
          <w:rFonts w:cs="Times New Roman"/>
          <w:bCs/>
          <w:szCs w:val="24"/>
          <w:lang w:eastAsia="en-PH"/>
        </w:rPr>
      </w:pPr>
    </w:p>
    <w:p w14:paraId="36C396B1" w14:textId="77777777" w:rsidR="00237B3D" w:rsidRPr="00546FBC" w:rsidRDefault="00237B3D" w:rsidP="00237B3D">
      <w:pPr>
        <w:tabs>
          <w:tab w:val="left" w:pos="3860"/>
          <w:tab w:val="center" w:pos="4320"/>
        </w:tabs>
        <w:rPr>
          <w:rFonts w:cs="Times New Roman"/>
          <w:bCs/>
          <w:szCs w:val="24"/>
          <w:lang w:eastAsia="en-PH"/>
        </w:rPr>
      </w:pPr>
    </w:p>
    <w:p w14:paraId="71A521A6" w14:textId="77777777" w:rsidR="00237B3D" w:rsidRPr="00546FBC" w:rsidRDefault="00237B3D" w:rsidP="00237B3D">
      <w:pPr>
        <w:rPr>
          <w:rFonts w:cs="Times New Roman"/>
          <w:bCs/>
          <w:szCs w:val="24"/>
          <w:lang w:eastAsia="en-PH"/>
        </w:rPr>
      </w:pPr>
    </w:p>
    <w:p w14:paraId="5815ADC5" w14:textId="77777777" w:rsidR="00237B3D" w:rsidRPr="00546FBC" w:rsidRDefault="00237B3D" w:rsidP="00237B3D">
      <w:pPr>
        <w:rPr>
          <w:rFonts w:cs="Times New Roman"/>
          <w:bCs/>
          <w:szCs w:val="24"/>
          <w:lang w:eastAsia="en-PH"/>
        </w:rPr>
      </w:pPr>
    </w:p>
    <w:p w14:paraId="7FF9E3B8" w14:textId="77777777" w:rsidR="00237B3D" w:rsidRPr="00546FBC" w:rsidRDefault="00237B3D" w:rsidP="00237B3D">
      <w:pPr>
        <w:rPr>
          <w:rFonts w:cs="Times New Roman"/>
          <w:bCs/>
          <w:szCs w:val="24"/>
          <w:lang w:eastAsia="en-PH"/>
        </w:rPr>
      </w:pPr>
    </w:p>
    <w:p w14:paraId="50B93EF0" w14:textId="77777777" w:rsidR="00237B3D" w:rsidRPr="00546FBC" w:rsidRDefault="00237B3D" w:rsidP="00237B3D">
      <w:pPr>
        <w:rPr>
          <w:rFonts w:cs="Times New Roman"/>
          <w:bCs/>
          <w:szCs w:val="24"/>
          <w:lang w:eastAsia="en-PH"/>
        </w:rPr>
      </w:pPr>
    </w:p>
    <w:p w14:paraId="24D5ED60" w14:textId="77777777" w:rsidR="00237B3D" w:rsidRPr="00546FBC" w:rsidRDefault="00237B3D" w:rsidP="00237B3D">
      <w:pPr>
        <w:rPr>
          <w:rFonts w:cs="Times New Roman"/>
          <w:bCs/>
          <w:szCs w:val="24"/>
          <w:lang w:eastAsia="en-PH"/>
        </w:rPr>
      </w:pPr>
    </w:p>
    <w:p w14:paraId="2B727B59" w14:textId="77777777" w:rsidR="00237B3D" w:rsidRPr="00546FBC" w:rsidRDefault="00237B3D" w:rsidP="00237B3D">
      <w:pPr>
        <w:rPr>
          <w:rFonts w:cs="Times New Roman"/>
          <w:bCs/>
          <w:szCs w:val="24"/>
          <w:lang w:eastAsia="en-PH"/>
        </w:rPr>
      </w:pPr>
    </w:p>
    <w:p w14:paraId="39FE93F9" w14:textId="77777777" w:rsidR="00237B3D" w:rsidRPr="00546FBC" w:rsidRDefault="00237B3D" w:rsidP="00237B3D">
      <w:pPr>
        <w:rPr>
          <w:rFonts w:cs="Times New Roman"/>
          <w:bCs/>
          <w:szCs w:val="24"/>
          <w:lang w:eastAsia="en-PH"/>
        </w:rPr>
      </w:pPr>
    </w:p>
    <w:p w14:paraId="14EAB9D2" w14:textId="77777777" w:rsidR="00237B3D" w:rsidRPr="00546FBC" w:rsidRDefault="00237B3D" w:rsidP="00237B3D">
      <w:pPr>
        <w:rPr>
          <w:rFonts w:cs="Times New Roman"/>
          <w:bCs/>
          <w:szCs w:val="24"/>
          <w:lang w:eastAsia="en-PH"/>
        </w:rPr>
      </w:pPr>
    </w:p>
    <w:p w14:paraId="49916D2E" w14:textId="77777777" w:rsidR="00237B3D" w:rsidRPr="00546FBC" w:rsidRDefault="00237B3D" w:rsidP="00237B3D">
      <w:pPr>
        <w:rPr>
          <w:rFonts w:cs="Times New Roman"/>
          <w:bCs/>
          <w:szCs w:val="24"/>
          <w:lang w:eastAsia="en-PH"/>
        </w:rPr>
      </w:pPr>
    </w:p>
    <w:p w14:paraId="551DB764" w14:textId="77777777" w:rsidR="00237B3D" w:rsidRPr="00546FBC" w:rsidRDefault="00237B3D" w:rsidP="00237B3D">
      <w:pPr>
        <w:rPr>
          <w:rFonts w:cs="Times New Roman"/>
          <w:bCs/>
          <w:szCs w:val="24"/>
          <w:lang w:eastAsia="en-PH"/>
        </w:rPr>
      </w:pPr>
    </w:p>
    <w:p w14:paraId="65189CA2" w14:textId="77777777" w:rsidR="00237B3D" w:rsidRPr="00546FBC" w:rsidRDefault="00237B3D" w:rsidP="00237B3D">
      <w:pPr>
        <w:rPr>
          <w:rFonts w:cs="Times New Roman"/>
          <w:bCs/>
          <w:szCs w:val="24"/>
          <w:lang w:eastAsia="en-PH"/>
        </w:rPr>
      </w:pPr>
    </w:p>
    <w:p w14:paraId="6DB3C800" w14:textId="77777777" w:rsidR="00237B3D" w:rsidRPr="00546FBC" w:rsidRDefault="00237B3D" w:rsidP="00237B3D">
      <w:pPr>
        <w:rPr>
          <w:rFonts w:cs="Times New Roman"/>
          <w:bCs/>
          <w:szCs w:val="24"/>
          <w:lang w:eastAsia="en-PH"/>
        </w:rPr>
      </w:pPr>
    </w:p>
    <w:p w14:paraId="6E8FC7D0" w14:textId="77777777" w:rsidR="00237B3D" w:rsidRPr="00546FBC" w:rsidRDefault="00237B3D" w:rsidP="00237B3D">
      <w:pPr>
        <w:rPr>
          <w:rFonts w:cs="Times New Roman"/>
          <w:bCs/>
          <w:szCs w:val="24"/>
          <w:lang w:eastAsia="en-PH"/>
        </w:rPr>
      </w:pPr>
    </w:p>
    <w:p w14:paraId="72E25780" w14:textId="77777777" w:rsidR="00237B3D" w:rsidRPr="00546FBC" w:rsidRDefault="00237B3D" w:rsidP="00237B3D">
      <w:pPr>
        <w:rPr>
          <w:rFonts w:cs="Times New Roman"/>
          <w:bCs/>
          <w:szCs w:val="24"/>
          <w:lang w:eastAsia="en-PH"/>
        </w:rPr>
      </w:pPr>
    </w:p>
    <w:p w14:paraId="1A3AC674" w14:textId="77777777" w:rsidR="00237B3D" w:rsidRPr="00546FBC" w:rsidRDefault="00237B3D" w:rsidP="00237B3D">
      <w:pPr>
        <w:rPr>
          <w:rFonts w:cs="Times New Roman"/>
          <w:bCs/>
          <w:szCs w:val="24"/>
          <w:lang w:eastAsia="en-PH"/>
        </w:rPr>
      </w:pPr>
    </w:p>
    <w:p w14:paraId="31DB26D8" w14:textId="4509D375" w:rsidR="00880E68" w:rsidRPr="00546FBC" w:rsidRDefault="00880E68" w:rsidP="00880E68">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80</w:t>
      </w:r>
      <w:r w:rsidRPr="00546FBC">
        <w:rPr>
          <w:rFonts w:cs="Times New Roman"/>
          <w:bCs/>
          <w:szCs w:val="24"/>
          <w:lang w:eastAsia="en-PH"/>
        </w:rPr>
        <w:t>: Use Case Diagram involving the Owner of Piggery Management System of Report Management Module</w:t>
      </w:r>
    </w:p>
    <w:p w14:paraId="6DCB82E7" w14:textId="112A4134" w:rsidR="00237B3D" w:rsidRPr="00546FBC" w:rsidRDefault="00237B3D" w:rsidP="009E7575">
      <w:pPr>
        <w:rPr>
          <w:rFonts w:cs="Times New Roman"/>
          <w:szCs w:val="24"/>
          <w:lang w:eastAsia="en-PH"/>
        </w:rPr>
      </w:pPr>
    </w:p>
    <w:p w14:paraId="1D140FF1" w14:textId="25B45A8B" w:rsidR="00237B3D" w:rsidRPr="00546FBC" w:rsidRDefault="00237B3D" w:rsidP="009E7575">
      <w:pPr>
        <w:rPr>
          <w:rFonts w:cs="Times New Roman"/>
          <w:szCs w:val="24"/>
          <w:lang w:eastAsia="en-PH"/>
        </w:rPr>
      </w:pPr>
    </w:p>
    <w:p w14:paraId="13025B5B" w14:textId="5C776D83" w:rsidR="00237B3D" w:rsidRPr="00546FBC" w:rsidRDefault="00237B3D" w:rsidP="009E7575">
      <w:pPr>
        <w:rPr>
          <w:rFonts w:cs="Times New Roman"/>
          <w:szCs w:val="24"/>
          <w:lang w:eastAsia="en-PH"/>
        </w:rPr>
      </w:pPr>
    </w:p>
    <w:p w14:paraId="6CB12CAA" w14:textId="640B77D5" w:rsidR="00237B3D" w:rsidRPr="00546FBC" w:rsidRDefault="00237B3D" w:rsidP="009E7575">
      <w:pPr>
        <w:rPr>
          <w:rFonts w:cs="Times New Roman"/>
          <w:szCs w:val="24"/>
          <w:lang w:eastAsia="en-PH"/>
        </w:rPr>
      </w:pPr>
    </w:p>
    <w:p w14:paraId="27010CCF" w14:textId="6E552049" w:rsidR="00237B3D" w:rsidRPr="00546FBC" w:rsidRDefault="00237B3D" w:rsidP="009E7575">
      <w:pPr>
        <w:rPr>
          <w:rFonts w:cs="Times New Roman"/>
          <w:szCs w:val="24"/>
          <w:lang w:eastAsia="en-PH"/>
        </w:rPr>
      </w:pPr>
    </w:p>
    <w:p w14:paraId="52C48E79" w14:textId="599A9ED5" w:rsidR="00237B3D" w:rsidRPr="00546FBC" w:rsidRDefault="00237B3D" w:rsidP="009E7575">
      <w:pPr>
        <w:rPr>
          <w:rFonts w:cs="Times New Roman"/>
          <w:szCs w:val="24"/>
          <w:lang w:eastAsia="en-PH"/>
        </w:rPr>
      </w:pPr>
    </w:p>
    <w:p w14:paraId="1BCC3A48" w14:textId="44882BCD" w:rsidR="00237B3D" w:rsidRPr="00546FBC" w:rsidRDefault="00237B3D" w:rsidP="009E7575">
      <w:pPr>
        <w:rPr>
          <w:rFonts w:cs="Times New Roman"/>
          <w:szCs w:val="24"/>
          <w:lang w:eastAsia="en-PH"/>
        </w:rPr>
      </w:pPr>
    </w:p>
    <w:p w14:paraId="37052480" w14:textId="77777777" w:rsidR="00880E68" w:rsidRPr="00546FBC" w:rsidRDefault="00880E68" w:rsidP="009E7575">
      <w:pPr>
        <w:rPr>
          <w:rFonts w:cs="Times New Roman"/>
          <w:szCs w:val="24"/>
          <w:lang w:eastAsia="en-PH"/>
        </w:rPr>
      </w:pPr>
    </w:p>
    <w:p w14:paraId="511BF7DD" w14:textId="3900CC73" w:rsidR="00237B3D" w:rsidRPr="00546FBC" w:rsidRDefault="00237B3D" w:rsidP="009E7575">
      <w:pPr>
        <w:rPr>
          <w:rFonts w:cs="Times New Roman"/>
          <w:szCs w:val="24"/>
          <w:lang w:eastAsia="en-PH"/>
        </w:rPr>
      </w:pPr>
    </w:p>
    <w:p w14:paraId="3E5ABD43" w14:textId="3A1B8589" w:rsidR="00237B3D" w:rsidRPr="00546FBC" w:rsidRDefault="00237B3D" w:rsidP="00E81B9F">
      <w:pPr>
        <w:jc w:val="both"/>
        <w:rPr>
          <w:rFonts w:cs="Times New Roman"/>
          <w:szCs w:val="24"/>
          <w:lang w:eastAsia="en-PH"/>
        </w:rPr>
      </w:pPr>
    </w:p>
    <w:p w14:paraId="740DA964" w14:textId="3CBAABFD" w:rsidR="00237B3D" w:rsidRPr="00546FBC" w:rsidRDefault="00237B3D" w:rsidP="009E7575">
      <w:pPr>
        <w:rPr>
          <w:rFonts w:cs="Times New Roman"/>
          <w:szCs w:val="24"/>
          <w:lang w:eastAsia="en-PH"/>
        </w:rPr>
      </w:pPr>
      <w:r w:rsidRPr="00546FBC">
        <w:rPr>
          <w:b w:val="0"/>
          <w:noProof/>
        </w:rPr>
        <w:lastRenderedPageBreak/>
        <w:drawing>
          <wp:anchor distT="0" distB="0" distL="114300" distR="114300" simplePos="0" relativeHeight="251982336" behindDoc="1" locked="0" layoutInCell="1" allowOverlap="1" wp14:anchorId="4C9E94B6" wp14:editId="2FEADD43">
            <wp:simplePos x="0" y="0"/>
            <wp:positionH relativeFrom="column">
              <wp:posOffset>342900</wp:posOffset>
            </wp:positionH>
            <wp:positionV relativeFrom="paragraph">
              <wp:posOffset>-423</wp:posOffset>
            </wp:positionV>
            <wp:extent cx="4572000" cy="3952875"/>
            <wp:effectExtent l="0" t="0" r="0" b="0"/>
            <wp:wrapNone/>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AE0AAA" w14:textId="26E333EE" w:rsidR="00237B3D" w:rsidRPr="00546FBC" w:rsidRDefault="00237B3D" w:rsidP="009E7575">
      <w:pPr>
        <w:rPr>
          <w:rFonts w:cs="Times New Roman"/>
          <w:szCs w:val="24"/>
          <w:lang w:eastAsia="en-PH"/>
        </w:rPr>
      </w:pPr>
    </w:p>
    <w:p w14:paraId="079FAFC3" w14:textId="3B761970" w:rsidR="00237B3D" w:rsidRPr="00546FBC" w:rsidRDefault="00237B3D" w:rsidP="009E7575">
      <w:pPr>
        <w:rPr>
          <w:rFonts w:cs="Times New Roman"/>
          <w:szCs w:val="24"/>
          <w:lang w:eastAsia="en-PH"/>
        </w:rPr>
      </w:pPr>
    </w:p>
    <w:p w14:paraId="223D0BA1" w14:textId="591AAD42" w:rsidR="00237B3D" w:rsidRPr="00546FBC" w:rsidRDefault="00237B3D" w:rsidP="009E7575">
      <w:pPr>
        <w:rPr>
          <w:rFonts w:cs="Times New Roman"/>
          <w:szCs w:val="24"/>
          <w:lang w:eastAsia="en-PH"/>
        </w:rPr>
      </w:pPr>
    </w:p>
    <w:p w14:paraId="1824B191" w14:textId="77777777" w:rsidR="00237B3D" w:rsidRPr="00546FBC" w:rsidRDefault="00237B3D" w:rsidP="009E7575">
      <w:pPr>
        <w:rPr>
          <w:rFonts w:cs="Times New Roman"/>
          <w:szCs w:val="24"/>
          <w:lang w:eastAsia="en-PH"/>
        </w:rPr>
      </w:pPr>
    </w:p>
    <w:p w14:paraId="303BD81F" w14:textId="77777777" w:rsidR="00237B3D" w:rsidRPr="00546FBC" w:rsidRDefault="00237B3D" w:rsidP="009E7575">
      <w:pPr>
        <w:rPr>
          <w:rFonts w:cs="Times New Roman"/>
          <w:szCs w:val="24"/>
          <w:lang w:eastAsia="en-PH"/>
        </w:rPr>
      </w:pPr>
    </w:p>
    <w:p w14:paraId="3DA39EAA" w14:textId="77777777" w:rsidR="00237B3D" w:rsidRPr="00546FBC" w:rsidRDefault="00237B3D" w:rsidP="009E7575">
      <w:pPr>
        <w:rPr>
          <w:rFonts w:cs="Times New Roman"/>
          <w:szCs w:val="24"/>
          <w:lang w:eastAsia="en-PH"/>
        </w:rPr>
      </w:pPr>
    </w:p>
    <w:p w14:paraId="38181272" w14:textId="77777777" w:rsidR="00237B3D" w:rsidRPr="00546FBC" w:rsidRDefault="00237B3D" w:rsidP="009E7575">
      <w:pPr>
        <w:rPr>
          <w:rFonts w:cs="Times New Roman"/>
          <w:szCs w:val="24"/>
          <w:lang w:eastAsia="en-PH"/>
        </w:rPr>
      </w:pPr>
    </w:p>
    <w:p w14:paraId="209B7296" w14:textId="77777777" w:rsidR="00237B3D" w:rsidRPr="00546FBC" w:rsidRDefault="00237B3D" w:rsidP="009E7575">
      <w:pPr>
        <w:rPr>
          <w:rFonts w:cs="Times New Roman"/>
          <w:szCs w:val="24"/>
          <w:lang w:eastAsia="en-PH"/>
        </w:rPr>
      </w:pPr>
    </w:p>
    <w:p w14:paraId="1D6D3948" w14:textId="77777777" w:rsidR="00237B3D" w:rsidRPr="00546FBC" w:rsidRDefault="00237B3D" w:rsidP="009E7575">
      <w:pPr>
        <w:rPr>
          <w:rFonts w:cs="Times New Roman"/>
          <w:szCs w:val="24"/>
          <w:lang w:eastAsia="en-PH"/>
        </w:rPr>
      </w:pPr>
    </w:p>
    <w:p w14:paraId="36EC61AD" w14:textId="77777777" w:rsidR="00237B3D" w:rsidRPr="00546FBC" w:rsidRDefault="00237B3D" w:rsidP="009E7575">
      <w:pPr>
        <w:rPr>
          <w:rFonts w:cs="Times New Roman"/>
          <w:szCs w:val="24"/>
          <w:lang w:eastAsia="en-PH"/>
        </w:rPr>
      </w:pPr>
    </w:p>
    <w:p w14:paraId="3A217345" w14:textId="77777777" w:rsidR="00237B3D" w:rsidRPr="00546FBC" w:rsidRDefault="00237B3D" w:rsidP="009E7575">
      <w:pPr>
        <w:rPr>
          <w:rFonts w:cs="Times New Roman"/>
          <w:szCs w:val="24"/>
          <w:lang w:eastAsia="en-PH"/>
        </w:rPr>
      </w:pPr>
    </w:p>
    <w:p w14:paraId="075C2BA8" w14:textId="77777777" w:rsidR="00237B3D" w:rsidRPr="00546FBC" w:rsidRDefault="00237B3D" w:rsidP="009E7575">
      <w:pPr>
        <w:rPr>
          <w:rFonts w:cs="Times New Roman"/>
          <w:szCs w:val="24"/>
          <w:lang w:eastAsia="en-PH"/>
        </w:rPr>
      </w:pPr>
    </w:p>
    <w:p w14:paraId="7CDB2B71" w14:textId="77777777" w:rsidR="00237B3D" w:rsidRPr="00546FBC" w:rsidRDefault="00237B3D" w:rsidP="009E7575">
      <w:pPr>
        <w:rPr>
          <w:rFonts w:cs="Times New Roman"/>
          <w:szCs w:val="24"/>
          <w:lang w:eastAsia="en-PH"/>
        </w:rPr>
      </w:pPr>
    </w:p>
    <w:p w14:paraId="51866DE5" w14:textId="77777777" w:rsidR="00237B3D" w:rsidRPr="00546FBC" w:rsidRDefault="00237B3D" w:rsidP="009E7575">
      <w:pPr>
        <w:rPr>
          <w:rFonts w:cs="Times New Roman"/>
          <w:szCs w:val="24"/>
          <w:lang w:eastAsia="en-PH"/>
        </w:rPr>
      </w:pPr>
    </w:p>
    <w:p w14:paraId="11186740" w14:textId="77777777" w:rsidR="00237B3D" w:rsidRPr="00546FBC" w:rsidRDefault="00237B3D" w:rsidP="009E7575">
      <w:pPr>
        <w:rPr>
          <w:rFonts w:cs="Times New Roman"/>
          <w:szCs w:val="24"/>
          <w:lang w:eastAsia="en-PH"/>
        </w:rPr>
      </w:pPr>
    </w:p>
    <w:p w14:paraId="0DDB4AEE" w14:textId="77777777" w:rsidR="00237B3D" w:rsidRPr="00546FBC" w:rsidRDefault="00237B3D" w:rsidP="009E7575">
      <w:pPr>
        <w:rPr>
          <w:rFonts w:cs="Times New Roman"/>
          <w:szCs w:val="24"/>
          <w:lang w:eastAsia="en-PH"/>
        </w:rPr>
      </w:pPr>
    </w:p>
    <w:p w14:paraId="284E159E" w14:textId="77777777" w:rsidR="00237B3D" w:rsidRPr="00546FBC" w:rsidRDefault="00237B3D" w:rsidP="009E7575">
      <w:pPr>
        <w:rPr>
          <w:rFonts w:cs="Times New Roman"/>
          <w:szCs w:val="24"/>
          <w:lang w:eastAsia="en-PH"/>
        </w:rPr>
      </w:pPr>
    </w:p>
    <w:p w14:paraId="5665DE2A" w14:textId="77777777" w:rsidR="00237B3D" w:rsidRPr="00546FBC" w:rsidRDefault="00237B3D" w:rsidP="009E7575">
      <w:pPr>
        <w:rPr>
          <w:rFonts w:cs="Times New Roman"/>
          <w:szCs w:val="24"/>
          <w:lang w:eastAsia="en-PH"/>
        </w:rPr>
      </w:pPr>
    </w:p>
    <w:p w14:paraId="747E5A19" w14:textId="77777777" w:rsidR="00237B3D" w:rsidRPr="00546FBC" w:rsidRDefault="00237B3D" w:rsidP="009E7575">
      <w:pPr>
        <w:rPr>
          <w:rFonts w:cs="Times New Roman"/>
          <w:szCs w:val="24"/>
          <w:lang w:eastAsia="en-PH"/>
        </w:rPr>
      </w:pPr>
    </w:p>
    <w:p w14:paraId="4FC6AAF1" w14:textId="77777777" w:rsidR="00237B3D" w:rsidRPr="00546FBC" w:rsidRDefault="00237B3D" w:rsidP="009E7575">
      <w:pPr>
        <w:rPr>
          <w:rFonts w:cs="Times New Roman"/>
          <w:szCs w:val="24"/>
          <w:lang w:eastAsia="en-PH"/>
        </w:rPr>
      </w:pPr>
    </w:p>
    <w:p w14:paraId="65F5D886" w14:textId="77777777" w:rsidR="00237B3D" w:rsidRPr="00546FBC" w:rsidRDefault="00237B3D" w:rsidP="009E7575">
      <w:pPr>
        <w:rPr>
          <w:rFonts w:cs="Times New Roman"/>
          <w:szCs w:val="24"/>
          <w:lang w:eastAsia="en-PH"/>
        </w:rPr>
      </w:pPr>
    </w:p>
    <w:p w14:paraId="6928C0CB" w14:textId="77777777" w:rsidR="00237B3D" w:rsidRPr="00546FBC" w:rsidRDefault="00237B3D" w:rsidP="00237B3D">
      <w:pPr>
        <w:jc w:val="both"/>
        <w:rPr>
          <w:rFonts w:cs="Times New Roman"/>
          <w:szCs w:val="24"/>
          <w:lang w:eastAsia="en-PH"/>
        </w:rPr>
      </w:pPr>
    </w:p>
    <w:p w14:paraId="4D9E743D" w14:textId="77777777" w:rsidR="00237B3D" w:rsidRPr="00546FBC" w:rsidRDefault="00237B3D" w:rsidP="009E7575">
      <w:pPr>
        <w:rPr>
          <w:rFonts w:cs="Times New Roman"/>
          <w:szCs w:val="24"/>
          <w:lang w:eastAsia="en-PH"/>
        </w:rPr>
      </w:pPr>
    </w:p>
    <w:p w14:paraId="67BF6061" w14:textId="2FCD75C3" w:rsidR="00237B3D" w:rsidRPr="00546FBC" w:rsidRDefault="00237B3D" w:rsidP="00237B3D">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81</w:t>
      </w:r>
      <w:r w:rsidRPr="00546FBC">
        <w:rPr>
          <w:rFonts w:cs="Times New Roman"/>
          <w:bCs/>
          <w:szCs w:val="24"/>
          <w:lang w:eastAsia="en-PH"/>
        </w:rPr>
        <w:t>: Activity Diagram of View Report of Report Module Use Case</w:t>
      </w:r>
    </w:p>
    <w:p w14:paraId="321B2586" w14:textId="77777777" w:rsidR="00237B3D" w:rsidRPr="00546FBC" w:rsidRDefault="00237B3D" w:rsidP="009E7575">
      <w:pPr>
        <w:rPr>
          <w:rFonts w:cs="Times New Roman"/>
          <w:szCs w:val="24"/>
          <w:lang w:eastAsia="en-PH"/>
        </w:rPr>
      </w:pPr>
    </w:p>
    <w:p w14:paraId="5204516A" w14:textId="77777777" w:rsidR="00237B3D" w:rsidRPr="00546FBC" w:rsidRDefault="00237B3D" w:rsidP="009E7575">
      <w:pPr>
        <w:rPr>
          <w:rFonts w:cs="Times New Roman"/>
          <w:szCs w:val="24"/>
          <w:lang w:eastAsia="en-PH"/>
        </w:rPr>
      </w:pPr>
    </w:p>
    <w:p w14:paraId="3FD08868" w14:textId="77777777" w:rsidR="00237B3D" w:rsidRPr="00546FBC" w:rsidRDefault="00237B3D" w:rsidP="009E7575">
      <w:pPr>
        <w:rPr>
          <w:rFonts w:cs="Times New Roman"/>
          <w:szCs w:val="24"/>
          <w:lang w:eastAsia="en-PH"/>
        </w:rPr>
      </w:pPr>
    </w:p>
    <w:p w14:paraId="31B73BB9" w14:textId="77777777" w:rsidR="00237B3D" w:rsidRPr="00546FBC" w:rsidRDefault="00237B3D" w:rsidP="009E7575">
      <w:pPr>
        <w:rPr>
          <w:rFonts w:cs="Times New Roman"/>
          <w:szCs w:val="24"/>
          <w:lang w:eastAsia="en-PH"/>
        </w:rPr>
      </w:pPr>
    </w:p>
    <w:p w14:paraId="510D8EEC" w14:textId="77777777" w:rsidR="00237B3D" w:rsidRPr="00546FBC" w:rsidRDefault="00237B3D" w:rsidP="009E7575">
      <w:pPr>
        <w:rPr>
          <w:rFonts w:cs="Times New Roman"/>
          <w:szCs w:val="24"/>
          <w:lang w:eastAsia="en-PH"/>
        </w:rPr>
      </w:pPr>
    </w:p>
    <w:p w14:paraId="3B4E31F2" w14:textId="77777777" w:rsidR="00237B3D" w:rsidRPr="00546FBC" w:rsidRDefault="00237B3D" w:rsidP="009E7575">
      <w:pPr>
        <w:rPr>
          <w:rFonts w:cs="Times New Roman"/>
          <w:szCs w:val="24"/>
          <w:lang w:eastAsia="en-PH"/>
        </w:rPr>
      </w:pPr>
    </w:p>
    <w:p w14:paraId="1F3167AD" w14:textId="77777777" w:rsidR="00237B3D" w:rsidRPr="00546FBC" w:rsidRDefault="00237B3D" w:rsidP="009E7575">
      <w:pPr>
        <w:rPr>
          <w:rFonts w:cs="Times New Roman"/>
          <w:szCs w:val="24"/>
          <w:lang w:eastAsia="en-PH"/>
        </w:rPr>
      </w:pPr>
    </w:p>
    <w:p w14:paraId="06D27D01" w14:textId="77777777" w:rsidR="00237B3D" w:rsidRPr="00546FBC" w:rsidRDefault="00237B3D" w:rsidP="009E7575">
      <w:pPr>
        <w:rPr>
          <w:rFonts w:cs="Times New Roman"/>
          <w:szCs w:val="24"/>
          <w:lang w:eastAsia="en-PH"/>
        </w:rPr>
      </w:pPr>
    </w:p>
    <w:p w14:paraId="5CF11463" w14:textId="77777777" w:rsidR="00237B3D" w:rsidRPr="00546FBC" w:rsidRDefault="00237B3D" w:rsidP="009E7575">
      <w:pPr>
        <w:rPr>
          <w:rFonts w:cs="Times New Roman"/>
          <w:szCs w:val="24"/>
          <w:lang w:eastAsia="en-PH"/>
        </w:rPr>
      </w:pPr>
    </w:p>
    <w:p w14:paraId="726EC9ED" w14:textId="77777777" w:rsidR="00237B3D" w:rsidRPr="00546FBC" w:rsidRDefault="00237B3D" w:rsidP="009E7575">
      <w:pPr>
        <w:rPr>
          <w:rFonts w:cs="Times New Roman"/>
          <w:szCs w:val="24"/>
          <w:lang w:eastAsia="en-PH"/>
        </w:rPr>
      </w:pPr>
    </w:p>
    <w:p w14:paraId="4804D410" w14:textId="77777777" w:rsidR="00237B3D" w:rsidRPr="00546FBC" w:rsidRDefault="00237B3D" w:rsidP="009E7575">
      <w:pPr>
        <w:rPr>
          <w:rFonts w:cs="Times New Roman"/>
          <w:szCs w:val="24"/>
          <w:lang w:eastAsia="en-PH"/>
        </w:rPr>
      </w:pPr>
    </w:p>
    <w:p w14:paraId="7D6637AB" w14:textId="77777777" w:rsidR="00237B3D" w:rsidRPr="00546FBC" w:rsidRDefault="00237B3D" w:rsidP="009E7575">
      <w:pPr>
        <w:rPr>
          <w:rFonts w:cs="Times New Roman"/>
          <w:szCs w:val="24"/>
          <w:lang w:eastAsia="en-PH"/>
        </w:rPr>
      </w:pPr>
    </w:p>
    <w:p w14:paraId="2AA63AEA" w14:textId="77777777" w:rsidR="00237B3D" w:rsidRPr="00546FBC" w:rsidRDefault="00237B3D" w:rsidP="009E7575">
      <w:pPr>
        <w:rPr>
          <w:rFonts w:cs="Times New Roman"/>
          <w:szCs w:val="24"/>
          <w:lang w:eastAsia="en-PH"/>
        </w:rPr>
      </w:pPr>
    </w:p>
    <w:p w14:paraId="131FC896" w14:textId="77777777" w:rsidR="00237B3D" w:rsidRPr="00546FBC" w:rsidRDefault="00237B3D" w:rsidP="009E7575">
      <w:pPr>
        <w:rPr>
          <w:rFonts w:cs="Times New Roman"/>
          <w:szCs w:val="24"/>
          <w:lang w:eastAsia="en-PH"/>
        </w:rPr>
      </w:pPr>
    </w:p>
    <w:p w14:paraId="6279FA4E" w14:textId="77777777" w:rsidR="00237B3D" w:rsidRPr="00546FBC" w:rsidRDefault="00237B3D" w:rsidP="009E7575">
      <w:pPr>
        <w:rPr>
          <w:rFonts w:cs="Times New Roman"/>
          <w:szCs w:val="24"/>
          <w:lang w:eastAsia="en-PH"/>
        </w:rPr>
      </w:pPr>
    </w:p>
    <w:p w14:paraId="02431D4D" w14:textId="77777777" w:rsidR="00237B3D" w:rsidRPr="00546FBC" w:rsidRDefault="00237B3D" w:rsidP="009E7575">
      <w:pPr>
        <w:rPr>
          <w:rFonts w:cs="Times New Roman"/>
          <w:szCs w:val="24"/>
          <w:lang w:eastAsia="en-PH"/>
        </w:rPr>
      </w:pPr>
    </w:p>
    <w:p w14:paraId="017402B3" w14:textId="77777777" w:rsidR="00237B3D" w:rsidRPr="00546FBC" w:rsidRDefault="00237B3D" w:rsidP="009E7575">
      <w:pPr>
        <w:rPr>
          <w:rFonts w:cs="Times New Roman"/>
          <w:szCs w:val="24"/>
          <w:lang w:eastAsia="en-PH"/>
        </w:rPr>
      </w:pPr>
    </w:p>
    <w:p w14:paraId="1BA7E0CB" w14:textId="77777777" w:rsidR="00237B3D" w:rsidRPr="00546FBC" w:rsidRDefault="00237B3D" w:rsidP="009E7575">
      <w:pPr>
        <w:rPr>
          <w:rFonts w:cs="Times New Roman"/>
          <w:szCs w:val="24"/>
          <w:lang w:eastAsia="en-PH"/>
        </w:rPr>
      </w:pPr>
    </w:p>
    <w:p w14:paraId="2812792C" w14:textId="31D41825" w:rsidR="00237B3D" w:rsidRPr="00546FBC" w:rsidRDefault="00237B3D" w:rsidP="009E7575">
      <w:pPr>
        <w:rPr>
          <w:rFonts w:cs="Times New Roman"/>
          <w:szCs w:val="24"/>
          <w:lang w:eastAsia="en-PH"/>
        </w:rPr>
      </w:pPr>
    </w:p>
    <w:p w14:paraId="30AF1A79" w14:textId="489759AD" w:rsidR="00237B3D" w:rsidRPr="00546FBC" w:rsidRDefault="00237B3D" w:rsidP="009E7575">
      <w:pPr>
        <w:rPr>
          <w:rFonts w:cs="Times New Roman"/>
          <w:szCs w:val="24"/>
          <w:lang w:eastAsia="en-PH"/>
        </w:rPr>
      </w:pPr>
    </w:p>
    <w:p w14:paraId="71582F81" w14:textId="77777777" w:rsidR="00237B3D" w:rsidRPr="00546FBC" w:rsidRDefault="00237B3D" w:rsidP="009E7575">
      <w:pPr>
        <w:rPr>
          <w:rFonts w:cs="Times New Roman"/>
          <w:szCs w:val="24"/>
          <w:lang w:eastAsia="en-PH"/>
        </w:rPr>
      </w:pPr>
    </w:p>
    <w:p w14:paraId="4CDEBC93" w14:textId="126782D2" w:rsidR="00237B3D" w:rsidRPr="00546FBC" w:rsidRDefault="00237B3D" w:rsidP="009E7575">
      <w:pPr>
        <w:rPr>
          <w:rFonts w:cs="Times New Roman"/>
          <w:szCs w:val="24"/>
          <w:lang w:eastAsia="en-PH"/>
        </w:rPr>
      </w:pPr>
      <w:r w:rsidRPr="00546FBC">
        <w:rPr>
          <w:b w:val="0"/>
          <w:noProof/>
        </w:rPr>
        <w:lastRenderedPageBreak/>
        <w:drawing>
          <wp:anchor distT="0" distB="0" distL="114300" distR="114300" simplePos="0" relativeHeight="251981312" behindDoc="1" locked="0" layoutInCell="1" allowOverlap="1" wp14:anchorId="35D1DEA4" wp14:editId="28CBDD05">
            <wp:simplePos x="0" y="0"/>
            <wp:positionH relativeFrom="column">
              <wp:posOffset>571500</wp:posOffset>
            </wp:positionH>
            <wp:positionV relativeFrom="page">
              <wp:posOffset>914400</wp:posOffset>
            </wp:positionV>
            <wp:extent cx="4457065" cy="4963160"/>
            <wp:effectExtent l="0" t="0" r="63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457065" cy="496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2E5B8" w14:textId="01A22628" w:rsidR="008116C4" w:rsidRPr="00546FBC" w:rsidRDefault="008116C4" w:rsidP="009E7575">
      <w:pPr>
        <w:rPr>
          <w:rFonts w:cs="Times New Roman"/>
          <w:szCs w:val="24"/>
          <w:lang w:eastAsia="en-PH"/>
        </w:rPr>
      </w:pPr>
    </w:p>
    <w:p w14:paraId="350542AA" w14:textId="7131318A" w:rsidR="008116C4" w:rsidRPr="00546FBC" w:rsidRDefault="008116C4" w:rsidP="008116C4">
      <w:pPr>
        <w:rPr>
          <w:rFonts w:cs="Times New Roman"/>
          <w:bCs/>
          <w:szCs w:val="24"/>
          <w:lang w:eastAsia="en-PH"/>
        </w:rPr>
      </w:pPr>
    </w:p>
    <w:p w14:paraId="608D3AD1" w14:textId="77777777" w:rsidR="008116C4" w:rsidRPr="00546FBC" w:rsidRDefault="008116C4" w:rsidP="008116C4">
      <w:pPr>
        <w:rPr>
          <w:rFonts w:cs="Times New Roman"/>
          <w:bCs/>
          <w:szCs w:val="24"/>
          <w:lang w:eastAsia="en-PH"/>
        </w:rPr>
      </w:pPr>
    </w:p>
    <w:p w14:paraId="6648A074" w14:textId="77777777" w:rsidR="008116C4" w:rsidRPr="00546FBC" w:rsidRDefault="008116C4" w:rsidP="008116C4">
      <w:pPr>
        <w:rPr>
          <w:rFonts w:cs="Times New Roman"/>
          <w:bCs/>
          <w:szCs w:val="24"/>
          <w:lang w:eastAsia="en-PH"/>
        </w:rPr>
      </w:pPr>
    </w:p>
    <w:p w14:paraId="40C4AA75" w14:textId="77777777" w:rsidR="008116C4" w:rsidRPr="00546FBC" w:rsidRDefault="008116C4" w:rsidP="008116C4">
      <w:pPr>
        <w:rPr>
          <w:rFonts w:cs="Times New Roman"/>
          <w:bCs/>
          <w:szCs w:val="24"/>
          <w:lang w:eastAsia="en-PH"/>
        </w:rPr>
      </w:pPr>
    </w:p>
    <w:p w14:paraId="58E31DEB" w14:textId="77777777" w:rsidR="008116C4" w:rsidRPr="00546FBC" w:rsidRDefault="008116C4" w:rsidP="008116C4">
      <w:pPr>
        <w:rPr>
          <w:rFonts w:cs="Times New Roman"/>
          <w:bCs/>
          <w:szCs w:val="24"/>
          <w:lang w:eastAsia="en-PH"/>
        </w:rPr>
      </w:pPr>
    </w:p>
    <w:p w14:paraId="3702A458" w14:textId="77777777" w:rsidR="008116C4" w:rsidRPr="00546FBC" w:rsidRDefault="008116C4" w:rsidP="008116C4">
      <w:pPr>
        <w:rPr>
          <w:rFonts w:cs="Times New Roman"/>
          <w:bCs/>
          <w:szCs w:val="24"/>
          <w:lang w:eastAsia="en-PH"/>
        </w:rPr>
      </w:pPr>
    </w:p>
    <w:p w14:paraId="4E498076" w14:textId="77777777" w:rsidR="008116C4" w:rsidRPr="00546FBC" w:rsidRDefault="008116C4" w:rsidP="008116C4">
      <w:pPr>
        <w:rPr>
          <w:rFonts w:cs="Times New Roman"/>
          <w:bCs/>
          <w:szCs w:val="24"/>
          <w:lang w:eastAsia="en-PH"/>
        </w:rPr>
      </w:pPr>
    </w:p>
    <w:p w14:paraId="3900D54A" w14:textId="77777777" w:rsidR="008116C4" w:rsidRPr="00546FBC" w:rsidRDefault="008116C4" w:rsidP="008116C4">
      <w:pPr>
        <w:rPr>
          <w:rFonts w:cs="Times New Roman"/>
          <w:bCs/>
          <w:szCs w:val="24"/>
          <w:lang w:eastAsia="en-PH"/>
        </w:rPr>
      </w:pPr>
    </w:p>
    <w:p w14:paraId="47D3955D" w14:textId="77777777" w:rsidR="008116C4" w:rsidRPr="00546FBC" w:rsidRDefault="008116C4" w:rsidP="008116C4">
      <w:pPr>
        <w:rPr>
          <w:rFonts w:cs="Times New Roman"/>
          <w:bCs/>
          <w:szCs w:val="24"/>
          <w:lang w:eastAsia="en-PH"/>
        </w:rPr>
      </w:pPr>
    </w:p>
    <w:p w14:paraId="359FADBA" w14:textId="77777777" w:rsidR="008116C4" w:rsidRPr="00546FBC" w:rsidRDefault="008116C4" w:rsidP="008116C4">
      <w:pPr>
        <w:rPr>
          <w:rFonts w:cs="Times New Roman"/>
          <w:bCs/>
          <w:szCs w:val="24"/>
          <w:lang w:eastAsia="en-PH"/>
        </w:rPr>
      </w:pPr>
    </w:p>
    <w:p w14:paraId="10B58304" w14:textId="77777777" w:rsidR="008116C4" w:rsidRPr="00546FBC" w:rsidRDefault="008116C4" w:rsidP="008116C4">
      <w:pPr>
        <w:rPr>
          <w:rFonts w:cs="Times New Roman"/>
          <w:bCs/>
          <w:szCs w:val="24"/>
          <w:lang w:eastAsia="en-PH"/>
        </w:rPr>
      </w:pPr>
    </w:p>
    <w:p w14:paraId="44C47BED" w14:textId="77777777" w:rsidR="008116C4" w:rsidRPr="00546FBC" w:rsidRDefault="008116C4" w:rsidP="008116C4">
      <w:pPr>
        <w:rPr>
          <w:rFonts w:cs="Times New Roman"/>
          <w:bCs/>
          <w:szCs w:val="24"/>
          <w:lang w:eastAsia="en-PH"/>
        </w:rPr>
      </w:pPr>
    </w:p>
    <w:p w14:paraId="7D535175" w14:textId="77777777" w:rsidR="008116C4" w:rsidRPr="00546FBC" w:rsidRDefault="008116C4" w:rsidP="008116C4">
      <w:pPr>
        <w:rPr>
          <w:rFonts w:cs="Times New Roman"/>
          <w:bCs/>
          <w:szCs w:val="24"/>
          <w:lang w:eastAsia="en-PH"/>
        </w:rPr>
      </w:pPr>
    </w:p>
    <w:p w14:paraId="54EEFAC7" w14:textId="77777777" w:rsidR="008116C4" w:rsidRPr="00546FBC" w:rsidRDefault="008116C4" w:rsidP="008116C4">
      <w:pPr>
        <w:rPr>
          <w:rFonts w:cs="Times New Roman"/>
          <w:bCs/>
          <w:szCs w:val="24"/>
          <w:lang w:eastAsia="en-PH"/>
        </w:rPr>
      </w:pPr>
    </w:p>
    <w:p w14:paraId="7390DB6F" w14:textId="77777777" w:rsidR="008116C4" w:rsidRPr="00546FBC" w:rsidRDefault="008116C4" w:rsidP="008116C4">
      <w:pPr>
        <w:rPr>
          <w:rFonts w:cs="Times New Roman"/>
          <w:bCs/>
          <w:szCs w:val="24"/>
          <w:lang w:eastAsia="en-PH"/>
        </w:rPr>
      </w:pPr>
    </w:p>
    <w:p w14:paraId="6AE0C1E1" w14:textId="77777777" w:rsidR="008116C4" w:rsidRPr="00546FBC" w:rsidRDefault="008116C4" w:rsidP="008116C4">
      <w:pPr>
        <w:rPr>
          <w:rFonts w:cs="Times New Roman"/>
          <w:bCs/>
          <w:szCs w:val="24"/>
          <w:lang w:eastAsia="en-PH"/>
        </w:rPr>
      </w:pPr>
    </w:p>
    <w:p w14:paraId="3F3CF645" w14:textId="77777777" w:rsidR="008116C4" w:rsidRPr="00546FBC" w:rsidRDefault="008116C4" w:rsidP="008116C4">
      <w:pPr>
        <w:rPr>
          <w:rFonts w:cs="Times New Roman"/>
          <w:bCs/>
          <w:szCs w:val="24"/>
          <w:lang w:eastAsia="en-PH"/>
        </w:rPr>
      </w:pPr>
    </w:p>
    <w:p w14:paraId="16C9C55C" w14:textId="77777777" w:rsidR="008116C4" w:rsidRPr="00546FBC" w:rsidRDefault="008116C4" w:rsidP="008116C4">
      <w:pPr>
        <w:rPr>
          <w:rFonts w:cs="Times New Roman"/>
          <w:bCs/>
          <w:szCs w:val="24"/>
          <w:lang w:eastAsia="en-PH"/>
        </w:rPr>
      </w:pPr>
    </w:p>
    <w:p w14:paraId="3B014079" w14:textId="77777777" w:rsidR="008116C4" w:rsidRPr="00546FBC" w:rsidRDefault="008116C4" w:rsidP="008116C4">
      <w:pPr>
        <w:rPr>
          <w:rFonts w:cs="Times New Roman"/>
          <w:bCs/>
          <w:szCs w:val="24"/>
          <w:lang w:eastAsia="en-PH"/>
        </w:rPr>
      </w:pPr>
    </w:p>
    <w:p w14:paraId="0EA1F605" w14:textId="77777777" w:rsidR="008116C4" w:rsidRPr="00546FBC" w:rsidRDefault="008116C4" w:rsidP="008116C4">
      <w:pPr>
        <w:rPr>
          <w:rFonts w:cs="Times New Roman"/>
          <w:bCs/>
          <w:szCs w:val="24"/>
          <w:lang w:eastAsia="en-PH"/>
        </w:rPr>
      </w:pPr>
    </w:p>
    <w:p w14:paraId="05F4F185" w14:textId="77777777" w:rsidR="008116C4" w:rsidRPr="00546FBC" w:rsidRDefault="008116C4" w:rsidP="008116C4">
      <w:pPr>
        <w:rPr>
          <w:rFonts w:cs="Times New Roman"/>
          <w:bCs/>
          <w:szCs w:val="24"/>
          <w:lang w:eastAsia="en-PH"/>
        </w:rPr>
      </w:pPr>
    </w:p>
    <w:p w14:paraId="1FC27813" w14:textId="77777777" w:rsidR="008116C4" w:rsidRPr="00546FBC" w:rsidRDefault="008116C4" w:rsidP="008116C4">
      <w:pPr>
        <w:rPr>
          <w:rFonts w:cs="Times New Roman"/>
          <w:bCs/>
          <w:szCs w:val="24"/>
          <w:lang w:eastAsia="en-PH"/>
        </w:rPr>
      </w:pPr>
    </w:p>
    <w:p w14:paraId="4DBC7644" w14:textId="77777777" w:rsidR="008116C4" w:rsidRPr="00546FBC" w:rsidRDefault="008116C4" w:rsidP="008116C4">
      <w:pPr>
        <w:rPr>
          <w:rFonts w:cs="Times New Roman"/>
          <w:bCs/>
          <w:szCs w:val="24"/>
          <w:lang w:eastAsia="en-PH"/>
        </w:rPr>
      </w:pPr>
    </w:p>
    <w:p w14:paraId="13B70950" w14:textId="77777777" w:rsidR="008116C4" w:rsidRPr="00546FBC" w:rsidRDefault="008116C4" w:rsidP="008116C4">
      <w:pPr>
        <w:rPr>
          <w:rFonts w:cs="Times New Roman"/>
          <w:bCs/>
          <w:szCs w:val="24"/>
          <w:lang w:eastAsia="en-PH"/>
        </w:rPr>
      </w:pPr>
    </w:p>
    <w:p w14:paraId="71AB5442" w14:textId="77777777" w:rsidR="008116C4" w:rsidRPr="00546FBC" w:rsidRDefault="008116C4" w:rsidP="008116C4">
      <w:pPr>
        <w:rPr>
          <w:rFonts w:cs="Times New Roman"/>
          <w:bCs/>
          <w:szCs w:val="24"/>
          <w:lang w:eastAsia="en-PH"/>
        </w:rPr>
      </w:pPr>
    </w:p>
    <w:p w14:paraId="3E4D1AE9" w14:textId="77777777" w:rsidR="008116C4" w:rsidRPr="00546FBC" w:rsidRDefault="008116C4" w:rsidP="008116C4">
      <w:pPr>
        <w:rPr>
          <w:rFonts w:cs="Times New Roman"/>
          <w:bCs/>
          <w:szCs w:val="24"/>
          <w:lang w:eastAsia="en-PH"/>
        </w:rPr>
      </w:pPr>
    </w:p>
    <w:p w14:paraId="4E2AB1C8" w14:textId="77777777" w:rsidR="008116C4" w:rsidRPr="00546FBC" w:rsidRDefault="008116C4" w:rsidP="008116C4">
      <w:pPr>
        <w:rPr>
          <w:rFonts w:cs="Times New Roman"/>
          <w:bCs/>
          <w:szCs w:val="24"/>
          <w:lang w:eastAsia="en-PH"/>
        </w:rPr>
      </w:pPr>
    </w:p>
    <w:p w14:paraId="51771040" w14:textId="77777777" w:rsidR="008116C4" w:rsidRPr="00546FBC" w:rsidRDefault="008116C4" w:rsidP="008116C4">
      <w:pPr>
        <w:rPr>
          <w:rFonts w:cs="Times New Roman"/>
          <w:bCs/>
          <w:szCs w:val="24"/>
          <w:lang w:eastAsia="en-PH"/>
        </w:rPr>
      </w:pPr>
    </w:p>
    <w:p w14:paraId="25DB44C2" w14:textId="3A2EA792" w:rsidR="008116C4" w:rsidRPr="00546FBC" w:rsidRDefault="008116C4" w:rsidP="008116C4">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82</w:t>
      </w:r>
      <w:r w:rsidRPr="00546FBC">
        <w:rPr>
          <w:rFonts w:cs="Times New Roman"/>
          <w:bCs/>
          <w:szCs w:val="24"/>
          <w:lang w:eastAsia="en-PH"/>
        </w:rPr>
        <w:t xml:space="preserve">: Activity Diagram of </w:t>
      </w:r>
      <w:r w:rsidR="00237B3D" w:rsidRPr="00546FBC">
        <w:rPr>
          <w:rFonts w:cs="Times New Roman"/>
          <w:bCs/>
          <w:szCs w:val="24"/>
          <w:lang w:eastAsia="en-PH"/>
        </w:rPr>
        <w:t>Search and Print</w:t>
      </w:r>
      <w:r w:rsidRPr="00546FBC">
        <w:rPr>
          <w:rFonts w:cs="Times New Roman"/>
          <w:bCs/>
          <w:szCs w:val="24"/>
          <w:lang w:eastAsia="en-PH"/>
        </w:rPr>
        <w:t xml:space="preserve"> </w:t>
      </w:r>
      <w:r w:rsidR="00237B3D" w:rsidRPr="00546FBC">
        <w:rPr>
          <w:rFonts w:cs="Times New Roman"/>
          <w:bCs/>
          <w:szCs w:val="24"/>
          <w:lang w:eastAsia="en-PH"/>
        </w:rPr>
        <w:t>Report</w:t>
      </w:r>
      <w:r w:rsidRPr="00546FBC">
        <w:rPr>
          <w:rFonts w:cs="Times New Roman"/>
          <w:bCs/>
          <w:szCs w:val="24"/>
          <w:lang w:eastAsia="en-PH"/>
        </w:rPr>
        <w:t xml:space="preserve"> of </w:t>
      </w:r>
      <w:r w:rsidR="00237B3D" w:rsidRPr="00546FBC">
        <w:rPr>
          <w:rFonts w:cs="Times New Roman"/>
          <w:bCs/>
          <w:szCs w:val="24"/>
          <w:lang w:eastAsia="en-PH"/>
        </w:rPr>
        <w:t>Report</w:t>
      </w:r>
      <w:r w:rsidRPr="00546FBC">
        <w:rPr>
          <w:rFonts w:cs="Times New Roman"/>
          <w:bCs/>
          <w:szCs w:val="24"/>
          <w:lang w:eastAsia="en-PH"/>
        </w:rPr>
        <w:t xml:space="preserve"> Module Use Case</w:t>
      </w:r>
    </w:p>
    <w:p w14:paraId="67E98783" w14:textId="431DA9F8" w:rsidR="008116C4" w:rsidRPr="00546FBC" w:rsidRDefault="008116C4" w:rsidP="008116C4">
      <w:pPr>
        <w:rPr>
          <w:rFonts w:cs="Times New Roman"/>
          <w:szCs w:val="24"/>
          <w:lang w:eastAsia="en-PH"/>
        </w:rPr>
      </w:pPr>
    </w:p>
    <w:p w14:paraId="1B340089" w14:textId="2502277E" w:rsidR="008116C4" w:rsidRPr="00546FBC" w:rsidRDefault="008116C4" w:rsidP="009E7575">
      <w:pPr>
        <w:rPr>
          <w:rFonts w:cs="Times New Roman"/>
          <w:szCs w:val="24"/>
          <w:lang w:eastAsia="en-PH"/>
        </w:rPr>
      </w:pPr>
    </w:p>
    <w:p w14:paraId="5EB1D5AD" w14:textId="31D996D8" w:rsidR="00237B3D" w:rsidRPr="00546FBC" w:rsidRDefault="00237B3D" w:rsidP="009E7575">
      <w:pPr>
        <w:rPr>
          <w:rFonts w:cs="Times New Roman"/>
          <w:szCs w:val="24"/>
          <w:lang w:eastAsia="en-PH"/>
        </w:rPr>
      </w:pPr>
    </w:p>
    <w:p w14:paraId="037C9E7C" w14:textId="5ED8AF7F" w:rsidR="00237B3D" w:rsidRPr="00546FBC" w:rsidRDefault="00237B3D" w:rsidP="009E7575">
      <w:pPr>
        <w:rPr>
          <w:rFonts w:cs="Times New Roman"/>
          <w:szCs w:val="24"/>
          <w:lang w:eastAsia="en-PH"/>
        </w:rPr>
      </w:pPr>
    </w:p>
    <w:p w14:paraId="39D17AAC" w14:textId="345BE2AA" w:rsidR="00237B3D" w:rsidRPr="00546FBC" w:rsidRDefault="00237B3D" w:rsidP="009E7575">
      <w:pPr>
        <w:rPr>
          <w:rFonts w:cs="Times New Roman"/>
          <w:szCs w:val="24"/>
          <w:lang w:eastAsia="en-PH"/>
        </w:rPr>
      </w:pPr>
    </w:p>
    <w:p w14:paraId="441366DA" w14:textId="375DA3E5" w:rsidR="00237B3D" w:rsidRPr="00546FBC" w:rsidRDefault="00237B3D" w:rsidP="009E7575">
      <w:pPr>
        <w:rPr>
          <w:rFonts w:cs="Times New Roman"/>
          <w:szCs w:val="24"/>
          <w:lang w:eastAsia="en-PH"/>
        </w:rPr>
      </w:pPr>
    </w:p>
    <w:p w14:paraId="1E6554D8" w14:textId="3074B557" w:rsidR="00237B3D" w:rsidRPr="00546FBC" w:rsidRDefault="00237B3D" w:rsidP="009E7575">
      <w:pPr>
        <w:rPr>
          <w:rFonts w:cs="Times New Roman"/>
          <w:szCs w:val="24"/>
          <w:lang w:eastAsia="en-PH"/>
        </w:rPr>
      </w:pPr>
    </w:p>
    <w:p w14:paraId="085DA067" w14:textId="0ADF4213" w:rsidR="00237B3D" w:rsidRPr="00546FBC" w:rsidRDefault="00237B3D" w:rsidP="009E7575">
      <w:pPr>
        <w:rPr>
          <w:rFonts w:cs="Times New Roman"/>
          <w:szCs w:val="24"/>
          <w:lang w:eastAsia="en-PH"/>
        </w:rPr>
      </w:pPr>
    </w:p>
    <w:p w14:paraId="31F67E49" w14:textId="585796E0" w:rsidR="00237B3D" w:rsidRPr="00546FBC" w:rsidRDefault="00237B3D" w:rsidP="009E7575">
      <w:pPr>
        <w:rPr>
          <w:rFonts w:cs="Times New Roman"/>
          <w:szCs w:val="24"/>
          <w:lang w:eastAsia="en-PH"/>
        </w:rPr>
      </w:pPr>
    </w:p>
    <w:p w14:paraId="3343FFD8" w14:textId="4E022168" w:rsidR="00237B3D" w:rsidRPr="00546FBC" w:rsidRDefault="00237B3D" w:rsidP="009E7575">
      <w:pPr>
        <w:rPr>
          <w:rFonts w:cs="Times New Roman"/>
          <w:szCs w:val="24"/>
          <w:lang w:eastAsia="en-PH"/>
        </w:rPr>
      </w:pPr>
    </w:p>
    <w:p w14:paraId="42C869B3" w14:textId="1D8BC67B" w:rsidR="00640A6E" w:rsidRPr="00546FBC" w:rsidRDefault="00640A6E" w:rsidP="009E7575">
      <w:pPr>
        <w:rPr>
          <w:rFonts w:cs="Times New Roman"/>
          <w:szCs w:val="24"/>
          <w:lang w:eastAsia="en-PH"/>
        </w:rPr>
      </w:pPr>
    </w:p>
    <w:p w14:paraId="164A16FB" w14:textId="33605ACC" w:rsidR="00640A6E" w:rsidRPr="00546FBC" w:rsidRDefault="00640A6E" w:rsidP="009E7575">
      <w:pPr>
        <w:rPr>
          <w:rFonts w:cs="Times New Roman"/>
          <w:szCs w:val="24"/>
          <w:lang w:eastAsia="en-PH"/>
        </w:rPr>
      </w:pPr>
    </w:p>
    <w:p w14:paraId="1288261E" w14:textId="0C2B16DB" w:rsidR="00640A6E" w:rsidRPr="00546FBC" w:rsidRDefault="00640A6E" w:rsidP="009E7575">
      <w:pPr>
        <w:rPr>
          <w:rFonts w:cs="Times New Roman"/>
          <w:szCs w:val="24"/>
          <w:lang w:eastAsia="en-PH"/>
        </w:rPr>
      </w:pPr>
    </w:p>
    <w:p w14:paraId="6C188DBF" w14:textId="0502CF74" w:rsidR="00640A6E" w:rsidRPr="00546FBC" w:rsidRDefault="00640A6E" w:rsidP="009E7575">
      <w:pPr>
        <w:rPr>
          <w:rFonts w:cs="Times New Roman"/>
          <w:szCs w:val="24"/>
          <w:lang w:eastAsia="en-PH"/>
        </w:rPr>
      </w:pPr>
    </w:p>
    <w:p w14:paraId="7595FBE3" w14:textId="77777777" w:rsidR="00640A6E" w:rsidRPr="00546FBC" w:rsidRDefault="00640A6E" w:rsidP="00640A6E">
      <w:pPr>
        <w:spacing w:line="360" w:lineRule="auto"/>
        <w:jc w:val="both"/>
        <w:rPr>
          <w:rFonts w:cs="Times New Roman"/>
          <w:szCs w:val="24"/>
        </w:rPr>
      </w:pPr>
    </w:p>
    <w:p w14:paraId="740E62B3" w14:textId="52142820" w:rsidR="00373700" w:rsidRPr="00546FBC" w:rsidRDefault="00373700" w:rsidP="00373700">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 xml:space="preserve">QR </w:t>
      </w:r>
      <w:r w:rsidR="000D29D2" w:rsidRPr="00546FBC">
        <w:rPr>
          <w:rFonts w:cs="Times New Roman"/>
          <w:bCs/>
          <w:szCs w:val="24"/>
          <w:lang w:eastAsia="en-PH"/>
        </w:rPr>
        <w:t xml:space="preserve">Code </w:t>
      </w:r>
      <w:r w:rsidRPr="00546FBC">
        <w:rPr>
          <w:rFonts w:cs="Times New Roman"/>
          <w:bCs/>
          <w:szCs w:val="24"/>
          <w:lang w:eastAsia="en-PH"/>
        </w:rPr>
        <w:t>Scan Module</w:t>
      </w:r>
    </w:p>
    <w:tbl>
      <w:tblPr>
        <w:tblStyle w:val="TableGrid"/>
        <w:tblW w:w="7938" w:type="dxa"/>
        <w:tblInd w:w="704" w:type="dxa"/>
        <w:tblLook w:val="04A0" w:firstRow="1" w:lastRow="0" w:firstColumn="1" w:lastColumn="0" w:noHBand="0" w:noVBand="1"/>
      </w:tblPr>
      <w:tblGrid>
        <w:gridCol w:w="2322"/>
        <w:gridCol w:w="2948"/>
        <w:gridCol w:w="2668"/>
      </w:tblGrid>
      <w:tr w:rsidR="00373700" w:rsidRPr="00546FBC" w14:paraId="0B0C2062" w14:textId="77777777" w:rsidTr="001E5884">
        <w:trPr>
          <w:trHeight w:val="362"/>
        </w:trPr>
        <w:tc>
          <w:tcPr>
            <w:tcW w:w="2322" w:type="dxa"/>
          </w:tcPr>
          <w:p w14:paraId="66ED55DA" w14:textId="77777777" w:rsidR="00373700" w:rsidRPr="00546FBC" w:rsidRDefault="00373700" w:rsidP="001E5884">
            <w:pPr>
              <w:spacing w:line="360" w:lineRule="auto"/>
              <w:rPr>
                <w:szCs w:val="24"/>
              </w:rPr>
            </w:pPr>
            <w:r w:rsidRPr="00546FBC">
              <w:rPr>
                <w:szCs w:val="24"/>
              </w:rPr>
              <w:t>Use Case</w:t>
            </w:r>
          </w:p>
        </w:tc>
        <w:tc>
          <w:tcPr>
            <w:tcW w:w="2948" w:type="dxa"/>
          </w:tcPr>
          <w:p w14:paraId="3A036A88" w14:textId="77777777" w:rsidR="00373700" w:rsidRPr="00546FBC" w:rsidRDefault="00373700" w:rsidP="001E5884">
            <w:pPr>
              <w:spacing w:line="360" w:lineRule="auto"/>
              <w:rPr>
                <w:szCs w:val="24"/>
              </w:rPr>
            </w:pPr>
            <w:r w:rsidRPr="00546FBC">
              <w:rPr>
                <w:szCs w:val="24"/>
              </w:rPr>
              <w:t>Description</w:t>
            </w:r>
          </w:p>
        </w:tc>
        <w:tc>
          <w:tcPr>
            <w:tcW w:w="2668" w:type="dxa"/>
          </w:tcPr>
          <w:p w14:paraId="301AB12F" w14:textId="77777777" w:rsidR="00373700" w:rsidRPr="00546FBC" w:rsidRDefault="00373700" w:rsidP="001E5884">
            <w:pPr>
              <w:spacing w:line="360" w:lineRule="auto"/>
              <w:rPr>
                <w:szCs w:val="24"/>
              </w:rPr>
            </w:pPr>
            <w:r w:rsidRPr="00546FBC">
              <w:t>User/Actor (Roles)</w:t>
            </w:r>
          </w:p>
        </w:tc>
      </w:tr>
      <w:tr w:rsidR="00373700" w:rsidRPr="00546FBC" w14:paraId="209C3844" w14:textId="77777777" w:rsidTr="001E5884">
        <w:trPr>
          <w:trHeight w:val="1101"/>
        </w:trPr>
        <w:tc>
          <w:tcPr>
            <w:tcW w:w="2322" w:type="dxa"/>
          </w:tcPr>
          <w:p w14:paraId="6B430DF1" w14:textId="273971FF" w:rsidR="00373700" w:rsidRPr="00546FBC" w:rsidRDefault="00373700" w:rsidP="001E5884">
            <w:pPr>
              <w:spacing w:line="360" w:lineRule="auto"/>
              <w:jc w:val="both"/>
              <w:rPr>
                <w:b w:val="0"/>
                <w:bCs/>
                <w:szCs w:val="24"/>
              </w:rPr>
            </w:pPr>
            <w:r w:rsidRPr="00546FBC">
              <w:rPr>
                <w:b w:val="0"/>
                <w:bCs/>
                <w:szCs w:val="24"/>
              </w:rPr>
              <w:t>Scan QR Code and View Pig</w:t>
            </w:r>
          </w:p>
        </w:tc>
        <w:tc>
          <w:tcPr>
            <w:tcW w:w="2948" w:type="dxa"/>
          </w:tcPr>
          <w:p w14:paraId="067AB530" w14:textId="61D70413" w:rsidR="00373700" w:rsidRPr="00546FBC" w:rsidRDefault="00373700" w:rsidP="001E5884">
            <w:pPr>
              <w:spacing w:line="360" w:lineRule="auto"/>
              <w:jc w:val="both"/>
              <w:rPr>
                <w:b w:val="0"/>
                <w:bCs/>
                <w:szCs w:val="24"/>
              </w:rPr>
            </w:pPr>
            <w:r w:rsidRPr="00546FBC">
              <w:rPr>
                <w:b w:val="0"/>
                <w:bCs/>
                <w:szCs w:val="24"/>
              </w:rPr>
              <w:t>The user/actor scans the pig QR Code details to view.</w:t>
            </w:r>
          </w:p>
        </w:tc>
        <w:tc>
          <w:tcPr>
            <w:tcW w:w="2668" w:type="dxa"/>
          </w:tcPr>
          <w:p w14:paraId="2C85B5CD" w14:textId="23EC417C" w:rsidR="00373700" w:rsidRPr="00546FBC" w:rsidRDefault="00373700" w:rsidP="001E5884">
            <w:pPr>
              <w:spacing w:line="360" w:lineRule="auto"/>
              <w:jc w:val="both"/>
              <w:rPr>
                <w:b w:val="0"/>
                <w:bCs/>
                <w:szCs w:val="24"/>
              </w:rPr>
            </w:pPr>
            <w:r w:rsidRPr="00546FBC">
              <w:rPr>
                <w:b w:val="0"/>
                <w:szCs w:val="24"/>
              </w:rPr>
              <w:t>Worker</w:t>
            </w:r>
          </w:p>
        </w:tc>
      </w:tr>
    </w:tbl>
    <w:p w14:paraId="336F7CD8" w14:textId="77777777" w:rsidR="00373700" w:rsidRPr="00546FBC" w:rsidRDefault="00373700" w:rsidP="00373700">
      <w:pPr>
        <w:rPr>
          <w:rFonts w:cs="Times New Roman"/>
          <w:szCs w:val="24"/>
          <w:lang w:eastAsia="en-PH"/>
        </w:rPr>
      </w:pPr>
    </w:p>
    <w:p w14:paraId="5715334C" w14:textId="144BF1A4" w:rsidR="00373700" w:rsidRPr="00546FBC" w:rsidRDefault="00373700" w:rsidP="00373700">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20</w:t>
      </w:r>
      <w:r w:rsidRPr="00546FBC">
        <w:rPr>
          <w:rFonts w:cs="Times New Roman"/>
          <w:bCs/>
          <w:szCs w:val="24"/>
          <w:lang w:eastAsia="en-PH"/>
        </w:rPr>
        <w:t xml:space="preserve">: Event Decomposition of </w:t>
      </w:r>
      <w:r w:rsidR="000D29D2" w:rsidRPr="00546FBC">
        <w:rPr>
          <w:rFonts w:cs="Times New Roman"/>
          <w:bCs/>
          <w:szCs w:val="24"/>
          <w:lang w:eastAsia="en-PH"/>
        </w:rPr>
        <w:t>QR Code Scan Module</w:t>
      </w:r>
    </w:p>
    <w:p w14:paraId="729FA46F" w14:textId="7931A06B" w:rsidR="00237B3D" w:rsidRPr="00546FBC" w:rsidRDefault="00742223" w:rsidP="009E7575">
      <w:pPr>
        <w:rPr>
          <w:rFonts w:cs="Times New Roman"/>
          <w:szCs w:val="24"/>
          <w:lang w:eastAsia="en-PH"/>
        </w:rPr>
      </w:pPr>
      <w:r w:rsidRPr="00546FBC">
        <w:rPr>
          <w:b w:val="0"/>
          <w:noProof/>
        </w:rPr>
        <w:drawing>
          <wp:inline distT="0" distB="0" distL="0" distR="0" wp14:anchorId="0549D784" wp14:editId="78ED9797">
            <wp:extent cx="5486400" cy="257302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2573020"/>
                    </a:xfrm>
                    <a:prstGeom prst="rect">
                      <a:avLst/>
                    </a:prstGeom>
                    <a:noFill/>
                    <a:ln>
                      <a:noFill/>
                    </a:ln>
                  </pic:spPr>
                </pic:pic>
              </a:graphicData>
            </a:graphic>
          </wp:inline>
        </w:drawing>
      </w:r>
    </w:p>
    <w:p w14:paraId="6A1CC632" w14:textId="77777777" w:rsidR="00DD7C20" w:rsidRPr="00546FBC" w:rsidRDefault="00DD7C20" w:rsidP="009E7575">
      <w:pPr>
        <w:rPr>
          <w:rFonts w:cs="Times New Roman"/>
          <w:szCs w:val="24"/>
          <w:lang w:eastAsia="en-PH"/>
        </w:rPr>
      </w:pPr>
    </w:p>
    <w:p w14:paraId="6AEDE798" w14:textId="37F07ED4" w:rsidR="007333D3" w:rsidRPr="00546FBC" w:rsidRDefault="000D29D2" w:rsidP="007333D3">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83</w:t>
      </w:r>
      <w:r w:rsidRPr="00546FBC">
        <w:rPr>
          <w:rFonts w:cs="Times New Roman"/>
          <w:bCs/>
          <w:szCs w:val="24"/>
          <w:lang w:eastAsia="en-PH"/>
        </w:rPr>
        <w:t>: Use Case Diagram involving the Worker of Piggery Management System of Qr Code Scan Module</w:t>
      </w:r>
    </w:p>
    <w:p w14:paraId="01F0E7B5" w14:textId="2C871A14" w:rsidR="00DD7C20" w:rsidRPr="00546FBC" w:rsidRDefault="00DD7C20" w:rsidP="00DD7C20">
      <w:pPr>
        <w:rPr>
          <w:rFonts w:cs="Times New Roman"/>
          <w:bCs/>
          <w:szCs w:val="24"/>
          <w:lang w:eastAsia="en-PH"/>
        </w:rPr>
      </w:pPr>
    </w:p>
    <w:p w14:paraId="1A2E1F04" w14:textId="560034A0" w:rsidR="00DD7C20" w:rsidRPr="00546FBC" w:rsidRDefault="007333D3" w:rsidP="00DD7C20">
      <w:pPr>
        <w:rPr>
          <w:rFonts w:cs="Times New Roman"/>
          <w:bCs/>
          <w:szCs w:val="24"/>
          <w:lang w:eastAsia="en-PH"/>
        </w:rPr>
      </w:pPr>
      <w:r w:rsidRPr="00546FBC">
        <w:rPr>
          <w:b w:val="0"/>
          <w:noProof/>
        </w:rPr>
        <w:drawing>
          <wp:anchor distT="0" distB="0" distL="114300" distR="114300" simplePos="0" relativeHeight="251990528" behindDoc="1" locked="0" layoutInCell="1" allowOverlap="1" wp14:anchorId="6D25B225" wp14:editId="11B05946">
            <wp:simplePos x="0" y="0"/>
            <wp:positionH relativeFrom="column">
              <wp:posOffset>617220</wp:posOffset>
            </wp:positionH>
            <wp:positionV relativeFrom="paragraph">
              <wp:posOffset>21705</wp:posOffset>
            </wp:positionV>
            <wp:extent cx="4435748" cy="2766695"/>
            <wp:effectExtent l="0" t="0" r="0" b="0"/>
            <wp:wrapNone/>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35748" cy="2766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0FA1C" w14:textId="55CB799C" w:rsidR="00DD7C20" w:rsidRPr="00546FBC" w:rsidRDefault="00DD7C20" w:rsidP="00DD7C20">
      <w:pPr>
        <w:rPr>
          <w:rFonts w:cs="Times New Roman"/>
          <w:bCs/>
          <w:szCs w:val="24"/>
          <w:lang w:eastAsia="en-PH"/>
        </w:rPr>
      </w:pPr>
    </w:p>
    <w:p w14:paraId="680C6E61" w14:textId="620248E2" w:rsidR="00DD7C20" w:rsidRPr="00546FBC" w:rsidRDefault="00DD7C20" w:rsidP="00DD7C20">
      <w:pPr>
        <w:rPr>
          <w:rFonts w:cs="Times New Roman"/>
          <w:bCs/>
          <w:szCs w:val="24"/>
          <w:lang w:eastAsia="en-PH"/>
        </w:rPr>
      </w:pPr>
    </w:p>
    <w:p w14:paraId="7B6723FA" w14:textId="761335ED" w:rsidR="00DD7C20" w:rsidRPr="00546FBC" w:rsidRDefault="00DD7C20" w:rsidP="00DD7C20">
      <w:pPr>
        <w:rPr>
          <w:rFonts w:cs="Times New Roman"/>
          <w:bCs/>
          <w:szCs w:val="24"/>
          <w:lang w:eastAsia="en-PH"/>
        </w:rPr>
      </w:pPr>
    </w:p>
    <w:p w14:paraId="2109607B" w14:textId="1833FA30" w:rsidR="00DD7C20" w:rsidRPr="00546FBC" w:rsidRDefault="00DD7C20" w:rsidP="00DD7C20">
      <w:pPr>
        <w:rPr>
          <w:rFonts w:cs="Times New Roman"/>
          <w:bCs/>
          <w:szCs w:val="24"/>
          <w:lang w:eastAsia="en-PH"/>
        </w:rPr>
      </w:pPr>
    </w:p>
    <w:p w14:paraId="10A7D0B3" w14:textId="20D7D178" w:rsidR="00DD7C20" w:rsidRPr="00546FBC" w:rsidRDefault="00DD7C20" w:rsidP="00DD7C20">
      <w:pPr>
        <w:rPr>
          <w:rFonts w:cs="Times New Roman"/>
          <w:bCs/>
          <w:szCs w:val="24"/>
          <w:lang w:eastAsia="en-PH"/>
        </w:rPr>
      </w:pPr>
    </w:p>
    <w:p w14:paraId="7F41DE11" w14:textId="52B13693" w:rsidR="00DD7C20" w:rsidRPr="00546FBC" w:rsidRDefault="00DD7C20" w:rsidP="00DD7C20">
      <w:pPr>
        <w:rPr>
          <w:rFonts w:cs="Times New Roman"/>
          <w:bCs/>
          <w:szCs w:val="24"/>
          <w:lang w:eastAsia="en-PH"/>
        </w:rPr>
      </w:pPr>
    </w:p>
    <w:p w14:paraId="69F31E55" w14:textId="2057CE3B" w:rsidR="00DD7C20" w:rsidRPr="00546FBC" w:rsidRDefault="00DD7C20" w:rsidP="00DD7C20">
      <w:pPr>
        <w:rPr>
          <w:rFonts w:cs="Times New Roman"/>
          <w:bCs/>
          <w:szCs w:val="24"/>
          <w:lang w:eastAsia="en-PH"/>
        </w:rPr>
      </w:pPr>
    </w:p>
    <w:p w14:paraId="500B01A4" w14:textId="77777777" w:rsidR="00DD7C20" w:rsidRPr="00546FBC" w:rsidRDefault="00DD7C20" w:rsidP="00DD7C20">
      <w:pPr>
        <w:rPr>
          <w:rFonts w:cs="Times New Roman"/>
          <w:bCs/>
          <w:szCs w:val="24"/>
          <w:lang w:eastAsia="en-PH"/>
        </w:rPr>
      </w:pPr>
    </w:p>
    <w:p w14:paraId="40EA7283" w14:textId="1D498F83" w:rsidR="00DD7C20" w:rsidRPr="00546FBC" w:rsidRDefault="00DD7C20" w:rsidP="00DD7C20">
      <w:pPr>
        <w:rPr>
          <w:rFonts w:cs="Times New Roman"/>
          <w:bCs/>
          <w:szCs w:val="24"/>
          <w:lang w:eastAsia="en-PH"/>
        </w:rPr>
      </w:pPr>
    </w:p>
    <w:p w14:paraId="2A135F5F" w14:textId="6C169F55" w:rsidR="00DD7C20" w:rsidRPr="00546FBC" w:rsidRDefault="00DD7C20" w:rsidP="00DD7C20">
      <w:pPr>
        <w:rPr>
          <w:rFonts w:cs="Times New Roman"/>
          <w:bCs/>
          <w:szCs w:val="24"/>
          <w:lang w:eastAsia="en-PH"/>
        </w:rPr>
      </w:pPr>
    </w:p>
    <w:p w14:paraId="3AEB70CC" w14:textId="755311C1" w:rsidR="00DD7C20" w:rsidRPr="00546FBC" w:rsidRDefault="00DD7C20" w:rsidP="00DD7C20">
      <w:pPr>
        <w:rPr>
          <w:rFonts w:cs="Times New Roman"/>
          <w:bCs/>
          <w:szCs w:val="24"/>
          <w:lang w:eastAsia="en-PH"/>
        </w:rPr>
      </w:pPr>
    </w:p>
    <w:p w14:paraId="0EDD1C8A" w14:textId="77777777" w:rsidR="00DD7C20" w:rsidRPr="00546FBC" w:rsidRDefault="00DD7C20" w:rsidP="00DD7C20">
      <w:pPr>
        <w:rPr>
          <w:rFonts w:cs="Times New Roman"/>
          <w:bCs/>
          <w:szCs w:val="24"/>
          <w:lang w:eastAsia="en-PH"/>
        </w:rPr>
      </w:pPr>
    </w:p>
    <w:p w14:paraId="64D99996" w14:textId="77777777" w:rsidR="00DD7C20" w:rsidRPr="00546FBC" w:rsidRDefault="00DD7C20" w:rsidP="00DD7C20">
      <w:pPr>
        <w:rPr>
          <w:rFonts w:cs="Times New Roman"/>
          <w:bCs/>
          <w:szCs w:val="24"/>
          <w:lang w:eastAsia="en-PH"/>
        </w:rPr>
      </w:pPr>
    </w:p>
    <w:p w14:paraId="35CFBE87" w14:textId="6120939A" w:rsidR="00DD7C20" w:rsidRPr="00546FBC" w:rsidRDefault="00DD7C20" w:rsidP="00DD7C20">
      <w:pPr>
        <w:rPr>
          <w:rFonts w:cs="Times New Roman"/>
          <w:bCs/>
          <w:szCs w:val="24"/>
          <w:lang w:eastAsia="en-PH"/>
        </w:rPr>
      </w:pPr>
    </w:p>
    <w:p w14:paraId="6C224C13" w14:textId="77777777" w:rsidR="00DD7C20" w:rsidRPr="00546FBC" w:rsidRDefault="00DD7C20" w:rsidP="00DD7C20">
      <w:pPr>
        <w:rPr>
          <w:rFonts w:cs="Times New Roman"/>
          <w:bCs/>
          <w:szCs w:val="24"/>
          <w:lang w:eastAsia="en-PH"/>
        </w:rPr>
      </w:pPr>
    </w:p>
    <w:p w14:paraId="3706DF13" w14:textId="77777777" w:rsidR="00DD7C20" w:rsidRPr="00546FBC" w:rsidRDefault="00DD7C20" w:rsidP="00DD7C20">
      <w:pPr>
        <w:rPr>
          <w:rFonts w:cs="Times New Roman"/>
          <w:bCs/>
          <w:szCs w:val="24"/>
          <w:lang w:eastAsia="en-PH"/>
        </w:rPr>
      </w:pPr>
    </w:p>
    <w:p w14:paraId="65F8AD47" w14:textId="72F84B41" w:rsidR="00936FDE" w:rsidRPr="00546FBC" w:rsidRDefault="00DD7C20" w:rsidP="0013364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84</w:t>
      </w:r>
      <w:r w:rsidRPr="00546FBC">
        <w:rPr>
          <w:rFonts w:cs="Times New Roman"/>
          <w:bCs/>
          <w:szCs w:val="24"/>
          <w:lang w:eastAsia="en-PH"/>
        </w:rPr>
        <w:t xml:space="preserve">: Activity Diagram of </w:t>
      </w:r>
      <w:r w:rsidR="00BE1020" w:rsidRPr="00546FBC">
        <w:rPr>
          <w:rFonts w:cs="Times New Roman"/>
          <w:bCs/>
          <w:szCs w:val="24"/>
          <w:lang w:eastAsia="en-PH"/>
        </w:rPr>
        <w:t>Scan QR Code and View</w:t>
      </w:r>
      <w:r w:rsidRPr="00546FBC">
        <w:rPr>
          <w:rFonts w:cs="Times New Roman"/>
          <w:bCs/>
          <w:szCs w:val="24"/>
          <w:lang w:eastAsia="en-PH"/>
        </w:rPr>
        <w:t xml:space="preserve"> </w:t>
      </w:r>
      <w:r w:rsidR="00BE1020" w:rsidRPr="00546FBC">
        <w:rPr>
          <w:rFonts w:cs="Times New Roman"/>
          <w:bCs/>
          <w:szCs w:val="24"/>
          <w:lang w:eastAsia="en-PH"/>
        </w:rPr>
        <w:t xml:space="preserve">Pig </w:t>
      </w:r>
      <w:r w:rsidRPr="00546FBC">
        <w:rPr>
          <w:rFonts w:cs="Times New Roman"/>
          <w:bCs/>
          <w:szCs w:val="24"/>
          <w:lang w:eastAsia="en-PH"/>
        </w:rPr>
        <w:t xml:space="preserve">of </w:t>
      </w:r>
      <w:r w:rsidR="00BE1020" w:rsidRPr="00546FBC">
        <w:rPr>
          <w:rFonts w:cs="Times New Roman"/>
          <w:bCs/>
          <w:szCs w:val="24"/>
          <w:lang w:eastAsia="en-PH"/>
        </w:rPr>
        <w:t>QR Scan</w:t>
      </w:r>
      <w:r w:rsidRPr="00546FBC">
        <w:rPr>
          <w:rFonts w:cs="Times New Roman"/>
          <w:bCs/>
          <w:szCs w:val="24"/>
          <w:lang w:eastAsia="en-PH"/>
        </w:rPr>
        <w:t xml:space="preserve"> Module Use Case</w:t>
      </w:r>
    </w:p>
    <w:p w14:paraId="5BBA2413" w14:textId="3DCA0B27" w:rsidR="00936FDE" w:rsidRPr="00546FBC" w:rsidRDefault="00936FDE" w:rsidP="00936FDE">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Mobile Application Dashboard</w:t>
      </w:r>
    </w:p>
    <w:tbl>
      <w:tblPr>
        <w:tblStyle w:val="TableGrid"/>
        <w:tblW w:w="7938" w:type="dxa"/>
        <w:tblInd w:w="704" w:type="dxa"/>
        <w:tblLook w:val="04A0" w:firstRow="1" w:lastRow="0" w:firstColumn="1" w:lastColumn="0" w:noHBand="0" w:noVBand="1"/>
      </w:tblPr>
      <w:tblGrid>
        <w:gridCol w:w="2322"/>
        <w:gridCol w:w="2948"/>
        <w:gridCol w:w="2668"/>
      </w:tblGrid>
      <w:tr w:rsidR="00936FDE" w:rsidRPr="00546FBC" w14:paraId="15FC4C81" w14:textId="77777777" w:rsidTr="001E5884">
        <w:trPr>
          <w:trHeight w:val="362"/>
        </w:trPr>
        <w:tc>
          <w:tcPr>
            <w:tcW w:w="2322" w:type="dxa"/>
          </w:tcPr>
          <w:p w14:paraId="0F06C672" w14:textId="77777777" w:rsidR="00936FDE" w:rsidRPr="00546FBC" w:rsidRDefault="00936FDE" w:rsidP="001E5884">
            <w:pPr>
              <w:spacing w:line="360" w:lineRule="auto"/>
              <w:rPr>
                <w:szCs w:val="24"/>
              </w:rPr>
            </w:pPr>
            <w:r w:rsidRPr="00546FBC">
              <w:rPr>
                <w:szCs w:val="24"/>
              </w:rPr>
              <w:t>Use Case</w:t>
            </w:r>
          </w:p>
        </w:tc>
        <w:tc>
          <w:tcPr>
            <w:tcW w:w="2948" w:type="dxa"/>
          </w:tcPr>
          <w:p w14:paraId="11F7B937" w14:textId="77777777" w:rsidR="00936FDE" w:rsidRPr="00546FBC" w:rsidRDefault="00936FDE" w:rsidP="001E5884">
            <w:pPr>
              <w:spacing w:line="360" w:lineRule="auto"/>
              <w:rPr>
                <w:szCs w:val="24"/>
              </w:rPr>
            </w:pPr>
            <w:r w:rsidRPr="00546FBC">
              <w:rPr>
                <w:szCs w:val="24"/>
              </w:rPr>
              <w:t>Description</w:t>
            </w:r>
          </w:p>
        </w:tc>
        <w:tc>
          <w:tcPr>
            <w:tcW w:w="2668" w:type="dxa"/>
          </w:tcPr>
          <w:p w14:paraId="6789367D" w14:textId="77777777" w:rsidR="00936FDE" w:rsidRPr="00546FBC" w:rsidRDefault="00936FDE" w:rsidP="001E5884">
            <w:pPr>
              <w:spacing w:line="360" w:lineRule="auto"/>
              <w:rPr>
                <w:szCs w:val="24"/>
              </w:rPr>
            </w:pPr>
            <w:r w:rsidRPr="00546FBC">
              <w:t>User/Actor (Roles)</w:t>
            </w:r>
          </w:p>
        </w:tc>
      </w:tr>
      <w:tr w:rsidR="00C8291F" w:rsidRPr="00546FBC" w14:paraId="4D946960" w14:textId="77777777" w:rsidTr="001E5884">
        <w:trPr>
          <w:trHeight w:val="1101"/>
        </w:trPr>
        <w:tc>
          <w:tcPr>
            <w:tcW w:w="2322" w:type="dxa"/>
          </w:tcPr>
          <w:p w14:paraId="0B0FA458" w14:textId="3AFB31FA" w:rsidR="00C8291F" w:rsidRPr="00546FBC" w:rsidRDefault="00C8291F" w:rsidP="00C8291F">
            <w:pPr>
              <w:spacing w:line="360" w:lineRule="auto"/>
              <w:jc w:val="both"/>
              <w:rPr>
                <w:b w:val="0"/>
                <w:bCs/>
                <w:szCs w:val="24"/>
              </w:rPr>
            </w:pPr>
            <w:r w:rsidRPr="00546FBC">
              <w:rPr>
                <w:b w:val="0"/>
                <w:szCs w:val="24"/>
              </w:rPr>
              <w:t>Enter and view dashboard interface</w:t>
            </w:r>
          </w:p>
        </w:tc>
        <w:tc>
          <w:tcPr>
            <w:tcW w:w="2948" w:type="dxa"/>
          </w:tcPr>
          <w:p w14:paraId="72206F46" w14:textId="7D7AE290" w:rsidR="00C8291F" w:rsidRPr="00546FBC" w:rsidRDefault="00C8291F" w:rsidP="00C8291F">
            <w:pPr>
              <w:spacing w:line="360" w:lineRule="auto"/>
              <w:jc w:val="both"/>
              <w:rPr>
                <w:b w:val="0"/>
                <w:bCs/>
                <w:szCs w:val="24"/>
              </w:rPr>
            </w:pPr>
            <w:r w:rsidRPr="00546FBC">
              <w:rPr>
                <w:b w:val="0"/>
                <w:szCs w:val="24"/>
              </w:rPr>
              <w:t xml:space="preserve">The </w:t>
            </w:r>
            <w:r w:rsidRPr="00546FBC">
              <w:rPr>
                <w:b w:val="0"/>
                <w:bCs/>
                <w:szCs w:val="24"/>
              </w:rPr>
              <w:t xml:space="preserve">user/actor </w:t>
            </w:r>
            <w:r w:rsidRPr="00546FBC">
              <w:rPr>
                <w:b w:val="0"/>
                <w:szCs w:val="24"/>
              </w:rPr>
              <w:t>enters the dashboard after logging in to the mobile application and views the dashboard interface.</w:t>
            </w:r>
          </w:p>
        </w:tc>
        <w:tc>
          <w:tcPr>
            <w:tcW w:w="2668" w:type="dxa"/>
          </w:tcPr>
          <w:p w14:paraId="6159D02E" w14:textId="7D089FF5" w:rsidR="00C8291F" w:rsidRPr="00546FBC" w:rsidRDefault="00C8291F" w:rsidP="00C8291F">
            <w:pPr>
              <w:spacing w:line="360" w:lineRule="auto"/>
              <w:jc w:val="both"/>
              <w:rPr>
                <w:b w:val="0"/>
                <w:bCs/>
                <w:szCs w:val="24"/>
              </w:rPr>
            </w:pPr>
            <w:r w:rsidRPr="00546FBC">
              <w:rPr>
                <w:b w:val="0"/>
                <w:szCs w:val="24"/>
              </w:rPr>
              <w:t>Worker</w:t>
            </w:r>
          </w:p>
        </w:tc>
      </w:tr>
    </w:tbl>
    <w:p w14:paraId="519B5A98" w14:textId="77777777" w:rsidR="00936FDE" w:rsidRPr="00546FBC" w:rsidRDefault="00936FDE" w:rsidP="00936FDE">
      <w:pPr>
        <w:rPr>
          <w:rFonts w:cs="Times New Roman"/>
          <w:szCs w:val="24"/>
          <w:lang w:eastAsia="en-PH"/>
        </w:rPr>
      </w:pPr>
    </w:p>
    <w:p w14:paraId="4FEF6770" w14:textId="53E98025" w:rsidR="00936FDE" w:rsidRPr="00546FBC" w:rsidRDefault="00936FDE" w:rsidP="00936FDE">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21</w:t>
      </w:r>
      <w:r w:rsidRPr="00546FBC">
        <w:rPr>
          <w:rFonts w:cs="Times New Roman"/>
          <w:bCs/>
          <w:szCs w:val="24"/>
          <w:lang w:eastAsia="en-PH"/>
        </w:rPr>
        <w:t xml:space="preserve">: Event Decomposition of </w:t>
      </w:r>
      <w:r w:rsidR="00133641" w:rsidRPr="00546FBC">
        <w:rPr>
          <w:rFonts w:cs="Times New Roman"/>
          <w:bCs/>
          <w:szCs w:val="24"/>
          <w:lang w:eastAsia="en-PH"/>
        </w:rPr>
        <w:t>Mobile Application Dashboard</w:t>
      </w:r>
    </w:p>
    <w:p w14:paraId="2E6014F2" w14:textId="2EFFF026" w:rsidR="00936FDE" w:rsidRPr="00546FBC" w:rsidRDefault="00936FDE" w:rsidP="00936FDE">
      <w:pPr>
        <w:rPr>
          <w:rFonts w:cs="Times New Roman"/>
          <w:szCs w:val="24"/>
          <w:lang w:eastAsia="en-PH"/>
        </w:rPr>
      </w:pPr>
    </w:p>
    <w:p w14:paraId="371058EA" w14:textId="2BACAD42" w:rsidR="00936FDE" w:rsidRPr="00546FBC" w:rsidRDefault="00936FDE" w:rsidP="00936FDE">
      <w:pPr>
        <w:rPr>
          <w:rFonts w:cs="Times New Roman"/>
          <w:szCs w:val="24"/>
          <w:lang w:eastAsia="en-PH"/>
        </w:rPr>
      </w:pPr>
      <w:r w:rsidRPr="00546FBC">
        <w:rPr>
          <w:b w:val="0"/>
          <w:noProof/>
        </w:rPr>
        <w:drawing>
          <wp:anchor distT="0" distB="0" distL="114300" distR="114300" simplePos="0" relativeHeight="251995648" behindDoc="1" locked="0" layoutInCell="1" allowOverlap="1" wp14:anchorId="29C51CE0" wp14:editId="63BDFAB9">
            <wp:simplePos x="0" y="0"/>
            <wp:positionH relativeFrom="column">
              <wp:posOffset>457200</wp:posOffset>
            </wp:positionH>
            <wp:positionV relativeFrom="paragraph">
              <wp:posOffset>86995</wp:posOffset>
            </wp:positionV>
            <wp:extent cx="4457700" cy="2259289"/>
            <wp:effectExtent l="0" t="0" r="0" b="0"/>
            <wp:wrapNone/>
            <wp:docPr id="110" name="Picture 110"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57700" cy="2259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AB9A" w14:textId="77777777" w:rsidR="00936FDE" w:rsidRPr="00546FBC" w:rsidRDefault="00936FDE" w:rsidP="00936FDE">
      <w:pPr>
        <w:rPr>
          <w:rFonts w:cs="Times New Roman"/>
          <w:bCs/>
          <w:szCs w:val="24"/>
          <w:lang w:eastAsia="en-PH"/>
        </w:rPr>
      </w:pPr>
    </w:p>
    <w:p w14:paraId="2508428E" w14:textId="77777777" w:rsidR="00936FDE" w:rsidRPr="00546FBC" w:rsidRDefault="00936FDE" w:rsidP="00936FDE">
      <w:pPr>
        <w:rPr>
          <w:rFonts w:cs="Times New Roman"/>
          <w:bCs/>
          <w:szCs w:val="24"/>
          <w:lang w:eastAsia="en-PH"/>
        </w:rPr>
      </w:pPr>
    </w:p>
    <w:p w14:paraId="6D29C99C" w14:textId="77777777" w:rsidR="00936FDE" w:rsidRPr="00546FBC" w:rsidRDefault="00936FDE" w:rsidP="00936FDE">
      <w:pPr>
        <w:rPr>
          <w:rFonts w:cs="Times New Roman"/>
          <w:bCs/>
          <w:szCs w:val="24"/>
          <w:lang w:eastAsia="en-PH"/>
        </w:rPr>
      </w:pPr>
    </w:p>
    <w:p w14:paraId="61BF8C3B" w14:textId="77777777" w:rsidR="00936FDE" w:rsidRPr="00546FBC" w:rsidRDefault="00936FDE" w:rsidP="00936FDE">
      <w:pPr>
        <w:rPr>
          <w:rFonts w:cs="Times New Roman"/>
          <w:bCs/>
          <w:szCs w:val="24"/>
          <w:lang w:eastAsia="en-PH"/>
        </w:rPr>
      </w:pPr>
    </w:p>
    <w:p w14:paraId="487282EE" w14:textId="77777777" w:rsidR="00936FDE" w:rsidRPr="00546FBC" w:rsidRDefault="00936FDE" w:rsidP="00936FDE">
      <w:pPr>
        <w:rPr>
          <w:rFonts w:cs="Times New Roman"/>
          <w:bCs/>
          <w:szCs w:val="24"/>
          <w:lang w:eastAsia="en-PH"/>
        </w:rPr>
      </w:pPr>
    </w:p>
    <w:p w14:paraId="176C3615" w14:textId="77777777" w:rsidR="00936FDE" w:rsidRPr="00546FBC" w:rsidRDefault="00936FDE" w:rsidP="00936FDE">
      <w:pPr>
        <w:rPr>
          <w:rFonts w:cs="Times New Roman"/>
          <w:bCs/>
          <w:szCs w:val="24"/>
          <w:lang w:eastAsia="en-PH"/>
        </w:rPr>
      </w:pPr>
    </w:p>
    <w:p w14:paraId="5BA39B11" w14:textId="77777777" w:rsidR="00936FDE" w:rsidRPr="00546FBC" w:rsidRDefault="00936FDE" w:rsidP="00936FDE">
      <w:pPr>
        <w:rPr>
          <w:rFonts w:cs="Times New Roman"/>
          <w:bCs/>
          <w:szCs w:val="24"/>
          <w:lang w:eastAsia="en-PH"/>
        </w:rPr>
      </w:pPr>
    </w:p>
    <w:p w14:paraId="1B766313" w14:textId="77777777" w:rsidR="00936FDE" w:rsidRPr="00546FBC" w:rsidRDefault="00936FDE" w:rsidP="00936FDE">
      <w:pPr>
        <w:rPr>
          <w:rFonts w:cs="Times New Roman"/>
          <w:bCs/>
          <w:szCs w:val="24"/>
          <w:lang w:eastAsia="en-PH"/>
        </w:rPr>
      </w:pPr>
    </w:p>
    <w:p w14:paraId="1545D2E0" w14:textId="77777777" w:rsidR="00936FDE" w:rsidRPr="00546FBC" w:rsidRDefault="00936FDE" w:rsidP="00936FDE">
      <w:pPr>
        <w:rPr>
          <w:rFonts w:cs="Times New Roman"/>
          <w:bCs/>
          <w:szCs w:val="24"/>
          <w:lang w:eastAsia="en-PH"/>
        </w:rPr>
      </w:pPr>
    </w:p>
    <w:p w14:paraId="4820C529" w14:textId="77777777" w:rsidR="00936FDE" w:rsidRPr="00546FBC" w:rsidRDefault="00936FDE" w:rsidP="00936FDE">
      <w:pPr>
        <w:rPr>
          <w:rFonts w:cs="Times New Roman"/>
          <w:bCs/>
          <w:szCs w:val="24"/>
          <w:lang w:eastAsia="en-PH"/>
        </w:rPr>
      </w:pPr>
    </w:p>
    <w:p w14:paraId="0EA48B5B" w14:textId="77777777" w:rsidR="00936FDE" w:rsidRPr="00546FBC" w:rsidRDefault="00936FDE" w:rsidP="00936FDE">
      <w:pPr>
        <w:rPr>
          <w:rFonts w:cs="Times New Roman"/>
          <w:bCs/>
          <w:szCs w:val="24"/>
          <w:lang w:eastAsia="en-PH"/>
        </w:rPr>
      </w:pPr>
    </w:p>
    <w:p w14:paraId="0AB700E9" w14:textId="77777777" w:rsidR="00936FDE" w:rsidRPr="00546FBC" w:rsidRDefault="00936FDE" w:rsidP="00936FDE">
      <w:pPr>
        <w:rPr>
          <w:rFonts w:cs="Times New Roman"/>
          <w:bCs/>
          <w:szCs w:val="24"/>
          <w:lang w:eastAsia="en-PH"/>
        </w:rPr>
      </w:pPr>
    </w:p>
    <w:p w14:paraId="1E01327E" w14:textId="77777777" w:rsidR="00936FDE" w:rsidRPr="00546FBC" w:rsidRDefault="00936FDE" w:rsidP="004A694C">
      <w:pPr>
        <w:jc w:val="both"/>
        <w:rPr>
          <w:rFonts w:cs="Times New Roman"/>
          <w:bCs/>
          <w:szCs w:val="24"/>
          <w:lang w:eastAsia="en-PH"/>
        </w:rPr>
      </w:pPr>
    </w:p>
    <w:p w14:paraId="41506911" w14:textId="75E0621C" w:rsidR="00133641" w:rsidRPr="00546FBC" w:rsidRDefault="00133641" w:rsidP="0013364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85</w:t>
      </w:r>
      <w:r w:rsidRPr="00546FBC">
        <w:rPr>
          <w:rFonts w:cs="Times New Roman"/>
          <w:bCs/>
          <w:szCs w:val="24"/>
          <w:lang w:eastAsia="en-PH"/>
        </w:rPr>
        <w:t>: Use Case Diagram involving the Worker of Piggery Management System of Mobile Dashboard Module</w:t>
      </w:r>
    </w:p>
    <w:p w14:paraId="3611E2E2" w14:textId="77777777" w:rsidR="00133641" w:rsidRPr="00546FBC" w:rsidRDefault="00133641" w:rsidP="00133641">
      <w:pPr>
        <w:rPr>
          <w:rFonts w:cs="Times New Roman"/>
          <w:bCs/>
          <w:szCs w:val="24"/>
          <w:lang w:eastAsia="en-PH"/>
        </w:rPr>
      </w:pPr>
    </w:p>
    <w:p w14:paraId="10DD3997" w14:textId="2183A52F" w:rsidR="00936FDE" w:rsidRPr="00546FBC" w:rsidRDefault="00BE1020" w:rsidP="004A694C">
      <w:pPr>
        <w:jc w:val="both"/>
        <w:rPr>
          <w:rFonts w:cs="Times New Roman"/>
          <w:bCs/>
          <w:szCs w:val="24"/>
          <w:lang w:eastAsia="en-PH"/>
        </w:rPr>
      </w:pPr>
      <w:r w:rsidRPr="00546FBC">
        <w:rPr>
          <w:b w:val="0"/>
          <w:noProof/>
        </w:rPr>
        <w:drawing>
          <wp:anchor distT="0" distB="0" distL="114300" distR="114300" simplePos="0" relativeHeight="251996672" behindDoc="1" locked="0" layoutInCell="1" allowOverlap="1" wp14:anchorId="231EE4F5" wp14:editId="0A486EA4">
            <wp:simplePos x="0" y="0"/>
            <wp:positionH relativeFrom="column">
              <wp:posOffset>679303</wp:posOffset>
            </wp:positionH>
            <wp:positionV relativeFrom="paragraph">
              <wp:posOffset>122408</wp:posOffset>
            </wp:positionV>
            <wp:extent cx="4307504" cy="1809750"/>
            <wp:effectExtent l="0" t="0" r="0" b="0"/>
            <wp:wrapNone/>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07504"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70118" w14:textId="0EFFD561" w:rsidR="00936FDE" w:rsidRPr="00546FBC" w:rsidRDefault="00936FDE" w:rsidP="00936FDE">
      <w:pPr>
        <w:rPr>
          <w:rFonts w:cs="Times New Roman"/>
          <w:bCs/>
          <w:szCs w:val="24"/>
          <w:lang w:eastAsia="en-PH"/>
        </w:rPr>
      </w:pPr>
    </w:p>
    <w:p w14:paraId="4BF1A1C7" w14:textId="33927AC3" w:rsidR="00936FDE" w:rsidRPr="00546FBC" w:rsidRDefault="00936FDE" w:rsidP="00936FDE">
      <w:pPr>
        <w:rPr>
          <w:rFonts w:cs="Times New Roman"/>
          <w:bCs/>
          <w:szCs w:val="24"/>
          <w:lang w:eastAsia="en-PH"/>
        </w:rPr>
      </w:pPr>
    </w:p>
    <w:p w14:paraId="0FD821A4" w14:textId="77777777" w:rsidR="00936FDE" w:rsidRPr="00546FBC" w:rsidRDefault="00936FDE" w:rsidP="00936FDE">
      <w:pPr>
        <w:rPr>
          <w:rFonts w:cs="Times New Roman"/>
          <w:bCs/>
          <w:szCs w:val="24"/>
          <w:lang w:eastAsia="en-PH"/>
        </w:rPr>
      </w:pPr>
    </w:p>
    <w:p w14:paraId="718F5BF4" w14:textId="2BEC4BAA" w:rsidR="00936FDE" w:rsidRPr="00546FBC" w:rsidRDefault="00936FDE" w:rsidP="00936FDE">
      <w:pPr>
        <w:rPr>
          <w:rFonts w:cs="Times New Roman"/>
          <w:bCs/>
          <w:szCs w:val="24"/>
          <w:lang w:eastAsia="en-PH"/>
        </w:rPr>
      </w:pPr>
    </w:p>
    <w:p w14:paraId="23C79581" w14:textId="77777777" w:rsidR="00936FDE" w:rsidRPr="00546FBC" w:rsidRDefault="00936FDE" w:rsidP="00936FDE">
      <w:pPr>
        <w:rPr>
          <w:rFonts w:cs="Times New Roman"/>
          <w:bCs/>
          <w:szCs w:val="24"/>
          <w:lang w:eastAsia="en-PH"/>
        </w:rPr>
      </w:pPr>
    </w:p>
    <w:p w14:paraId="3ABF4510" w14:textId="224739DD" w:rsidR="00936FDE" w:rsidRPr="00546FBC" w:rsidRDefault="00936FDE" w:rsidP="00936FDE">
      <w:pPr>
        <w:rPr>
          <w:rFonts w:cs="Times New Roman"/>
          <w:bCs/>
          <w:szCs w:val="24"/>
          <w:lang w:eastAsia="en-PH"/>
        </w:rPr>
      </w:pPr>
    </w:p>
    <w:p w14:paraId="56C9506D" w14:textId="548D008E" w:rsidR="00936FDE" w:rsidRPr="00546FBC" w:rsidRDefault="00936FDE" w:rsidP="00936FDE">
      <w:pPr>
        <w:rPr>
          <w:rFonts w:cs="Times New Roman"/>
          <w:bCs/>
          <w:szCs w:val="24"/>
          <w:lang w:eastAsia="en-PH"/>
        </w:rPr>
      </w:pPr>
    </w:p>
    <w:p w14:paraId="041F48BB" w14:textId="77777777" w:rsidR="00936FDE" w:rsidRPr="00546FBC" w:rsidRDefault="00936FDE" w:rsidP="00936FDE">
      <w:pPr>
        <w:rPr>
          <w:rFonts w:cs="Times New Roman"/>
          <w:bCs/>
          <w:szCs w:val="24"/>
          <w:lang w:eastAsia="en-PH"/>
        </w:rPr>
      </w:pPr>
    </w:p>
    <w:p w14:paraId="3F35ED53" w14:textId="4ECEFEFF" w:rsidR="00936FDE" w:rsidRPr="00546FBC" w:rsidRDefault="00936FDE" w:rsidP="00936FDE">
      <w:pPr>
        <w:rPr>
          <w:rFonts w:cs="Times New Roman"/>
          <w:bCs/>
          <w:szCs w:val="24"/>
          <w:lang w:eastAsia="en-PH"/>
        </w:rPr>
      </w:pPr>
    </w:p>
    <w:p w14:paraId="12DE5642" w14:textId="77777777" w:rsidR="00936FDE" w:rsidRPr="00546FBC" w:rsidRDefault="00936FDE" w:rsidP="00936FDE">
      <w:pPr>
        <w:rPr>
          <w:rFonts w:cs="Times New Roman"/>
          <w:bCs/>
          <w:szCs w:val="24"/>
          <w:lang w:eastAsia="en-PH"/>
        </w:rPr>
      </w:pPr>
    </w:p>
    <w:p w14:paraId="653F00E2" w14:textId="178A58D4" w:rsidR="00936FDE" w:rsidRPr="00546FBC" w:rsidRDefault="00936FDE" w:rsidP="004A694C">
      <w:pPr>
        <w:jc w:val="both"/>
        <w:rPr>
          <w:rFonts w:cs="Times New Roman"/>
          <w:bCs/>
          <w:szCs w:val="24"/>
          <w:lang w:eastAsia="en-PH"/>
        </w:rPr>
      </w:pPr>
    </w:p>
    <w:p w14:paraId="71478028" w14:textId="76D9CFC5" w:rsidR="00DD7C20" w:rsidRPr="008F4B01" w:rsidRDefault="00936FDE" w:rsidP="008F4B0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86</w:t>
      </w:r>
      <w:r w:rsidRPr="00546FBC">
        <w:rPr>
          <w:rFonts w:cs="Times New Roman"/>
          <w:bCs/>
          <w:szCs w:val="24"/>
          <w:lang w:eastAsia="en-PH"/>
        </w:rPr>
        <w:t>: Activity Diagram of Search and Print Report of Report Module Use Case</w:t>
      </w:r>
    </w:p>
    <w:p w14:paraId="51E78B57" w14:textId="475A60FC" w:rsidR="00DD7C20" w:rsidRPr="009E7575" w:rsidRDefault="00DD7C20" w:rsidP="009E7575">
      <w:pPr>
        <w:rPr>
          <w:rFonts w:cs="Times New Roman"/>
          <w:szCs w:val="24"/>
          <w:lang w:eastAsia="en-PH"/>
        </w:rPr>
        <w:sectPr w:rsidR="00DD7C20" w:rsidRPr="009E7575" w:rsidSect="001F5EA3">
          <w:pgSz w:w="12240" w:h="15840" w:code="1"/>
          <w:pgMar w:top="1440" w:right="1440" w:bottom="1440" w:left="2160" w:header="720" w:footer="288" w:gutter="0"/>
          <w:cols w:space="720"/>
          <w:docGrid w:linePitch="360"/>
        </w:sectPr>
      </w:pPr>
    </w:p>
    <w:p w14:paraId="0ACE6F11" w14:textId="4ED721C6" w:rsidR="00907961" w:rsidRPr="00BE1994" w:rsidRDefault="00907961" w:rsidP="00907961">
      <w:pPr>
        <w:jc w:val="both"/>
        <w:rPr>
          <w:rFonts w:cs="Times New Roman"/>
          <w:bCs/>
          <w:szCs w:val="24"/>
          <w:lang w:eastAsia="en-PH"/>
        </w:rPr>
      </w:pPr>
      <w:r>
        <w:rPr>
          <w:rFonts w:cs="Times New Roman"/>
          <w:bCs/>
          <w:szCs w:val="24"/>
          <w:lang w:eastAsia="en-PH"/>
        </w:rPr>
        <w:lastRenderedPageBreak/>
        <w:t>Conceptual Database Model</w:t>
      </w:r>
    </w:p>
    <w:p w14:paraId="09551A18" w14:textId="7D545A65" w:rsidR="002D5EB9" w:rsidRDefault="00703F13" w:rsidP="00907961">
      <w:pPr>
        <w:jc w:val="both"/>
        <w:rPr>
          <w:b w:val="0"/>
          <w:noProof/>
        </w:rPr>
      </w:pPr>
      <w:r w:rsidRPr="00CA654B">
        <w:rPr>
          <w:b w:val="0"/>
          <w:noProof/>
        </w:rPr>
        <w:drawing>
          <wp:anchor distT="0" distB="0" distL="114300" distR="114300" simplePos="0" relativeHeight="252120576" behindDoc="1" locked="0" layoutInCell="1" allowOverlap="1" wp14:anchorId="2209D711" wp14:editId="281CC2FD">
            <wp:simplePos x="0" y="0"/>
            <wp:positionH relativeFrom="margin">
              <wp:align>right</wp:align>
            </wp:positionH>
            <wp:positionV relativeFrom="paragraph">
              <wp:posOffset>179582</wp:posOffset>
            </wp:positionV>
            <wp:extent cx="5486400" cy="2825086"/>
            <wp:effectExtent l="0" t="0" r="0" b="0"/>
            <wp:wrapNone/>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86400" cy="2825086"/>
                    </a:xfrm>
                    <a:prstGeom prst="rect">
                      <a:avLst/>
                    </a:prstGeom>
                    <a:noFill/>
                    <a:ln>
                      <a:noFill/>
                    </a:ln>
                  </pic:spPr>
                </pic:pic>
              </a:graphicData>
            </a:graphic>
            <wp14:sizeRelV relativeFrom="margin">
              <wp14:pctHeight>0</wp14:pctHeight>
            </wp14:sizeRelV>
          </wp:anchor>
        </w:drawing>
      </w:r>
    </w:p>
    <w:p w14:paraId="1F366AD1" w14:textId="47CC2280" w:rsidR="00703F13" w:rsidRDefault="00703F13" w:rsidP="00907961">
      <w:pPr>
        <w:jc w:val="both"/>
        <w:rPr>
          <w:noProof/>
        </w:rPr>
      </w:pPr>
    </w:p>
    <w:p w14:paraId="7B525D44" w14:textId="3D871CC8" w:rsidR="002D5EB9" w:rsidRDefault="002D5EB9" w:rsidP="00907961">
      <w:pPr>
        <w:jc w:val="both"/>
        <w:rPr>
          <w:noProof/>
        </w:rPr>
      </w:pPr>
    </w:p>
    <w:p w14:paraId="6652AA95" w14:textId="0C66FE95" w:rsidR="002D5EB9" w:rsidRDefault="002D5EB9" w:rsidP="00907961">
      <w:pPr>
        <w:jc w:val="both"/>
        <w:rPr>
          <w:noProof/>
        </w:rPr>
      </w:pPr>
    </w:p>
    <w:p w14:paraId="6641558C" w14:textId="1E0F350C" w:rsidR="002D5EB9" w:rsidRDefault="002D5EB9" w:rsidP="00907961">
      <w:pPr>
        <w:jc w:val="both"/>
        <w:rPr>
          <w:noProof/>
        </w:rPr>
      </w:pPr>
    </w:p>
    <w:p w14:paraId="6C32C2FB" w14:textId="1610CB7C" w:rsidR="002D5EB9" w:rsidRDefault="002D5EB9" w:rsidP="00907961">
      <w:pPr>
        <w:jc w:val="both"/>
        <w:rPr>
          <w:noProof/>
        </w:rPr>
      </w:pPr>
    </w:p>
    <w:p w14:paraId="295A144D" w14:textId="4819C9EB" w:rsidR="002D5EB9" w:rsidRDefault="002D5EB9" w:rsidP="00907961">
      <w:pPr>
        <w:jc w:val="both"/>
        <w:rPr>
          <w:noProof/>
        </w:rPr>
      </w:pPr>
    </w:p>
    <w:p w14:paraId="74F5B6B7" w14:textId="674DDAEA" w:rsidR="002D5EB9" w:rsidRDefault="002D5EB9" w:rsidP="00907961">
      <w:pPr>
        <w:jc w:val="both"/>
        <w:rPr>
          <w:noProof/>
        </w:rPr>
      </w:pPr>
    </w:p>
    <w:p w14:paraId="7F4AABC4" w14:textId="2DBE65C1" w:rsidR="002D5EB9" w:rsidRDefault="002D5EB9" w:rsidP="00907961">
      <w:pPr>
        <w:jc w:val="both"/>
        <w:rPr>
          <w:noProof/>
        </w:rPr>
      </w:pPr>
    </w:p>
    <w:p w14:paraId="69CAD57D" w14:textId="063B003D" w:rsidR="002D5EB9" w:rsidRDefault="002D5EB9" w:rsidP="00907961">
      <w:pPr>
        <w:jc w:val="both"/>
        <w:rPr>
          <w:noProof/>
        </w:rPr>
      </w:pPr>
    </w:p>
    <w:p w14:paraId="65658AEA" w14:textId="68A43619" w:rsidR="002D5EB9" w:rsidRDefault="002D5EB9" w:rsidP="00907961">
      <w:pPr>
        <w:jc w:val="both"/>
        <w:rPr>
          <w:noProof/>
        </w:rPr>
      </w:pPr>
    </w:p>
    <w:p w14:paraId="22C168F0" w14:textId="137CDCED" w:rsidR="002D5EB9" w:rsidRDefault="002D5EB9" w:rsidP="00907961">
      <w:pPr>
        <w:jc w:val="both"/>
        <w:rPr>
          <w:noProof/>
        </w:rPr>
      </w:pPr>
    </w:p>
    <w:p w14:paraId="60EC32D7" w14:textId="7C658686" w:rsidR="002D5EB9" w:rsidRDefault="002D5EB9" w:rsidP="00907961">
      <w:pPr>
        <w:jc w:val="both"/>
        <w:rPr>
          <w:noProof/>
        </w:rPr>
      </w:pPr>
    </w:p>
    <w:p w14:paraId="784D4CB7" w14:textId="4BBD6AEA" w:rsidR="002D5EB9" w:rsidRDefault="002D5EB9" w:rsidP="00907961">
      <w:pPr>
        <w:jc w:val="both"/>
        <w:rPr>
          <w:noProof/>
        </w:rPr>
      </w:pPr>
    </w:p>
    <w:p w14:paraId="3043CEFF" w14:textId="3C38C5A3" w:rsidR="002D5EB9" w:rsidRDefault="002D5EB9" w:rsidP="00907961">
      <w:pPr>
        <w:jc w:val="both"/>
        <w:rPr>
          <w:noProof/>
        </w:rPr>
      </w:pPr>
    </w:p>
    <w:p w14:paraId="29328CD0" w14:textId="77777777" w:rsidR="00914B50" w:rsidRDefault="00914B50" w:rsidP="00914B50">
      <w:pPr>
        <w:jc w:val="both"/>
        <w:rPr>
          <w:rFonts w:cs="Times New Roman"/>
          <w:bCs/>
          <w:szCs w:val="24"/>
          <w:lang w:eastAsia="en-PH"/>
        </w:rPr>
      </w:pPr>
    </w:p>
    <w:p w14:paraId="7F6C76B7" w14:textId="77777777" w:rsidR="00BE1994" w:rsidRDefault="00BE1994" w:rsidP="00703F13">
      <w:pPr>
        <w:jc w:val="both"/>
        <w:rPr>
          <w:rFonts w:cs="Times New Roman"/>
          <w:bCs/>
          <w:szCs w:val="24"/>
          <w:lang w:eastAsia="en-PH"/>
        </w:rPr>
      </w:pPr>
    </w:p>
    <w:p w14:paraId="238C3D15" w14:textId="7C5D364F" w:rsidR="00BE1994" w:rsidRDefault="00BE1994" w:rsidP="007C3D8B">
      <w:pPr>
        <w:rPr>
          <w:rFonts w:cs="Times New Roman"/>
          <w:bCs/>
          <w:szCs w:val="24"/>
          <w:lang w:eastAsia="en-PH"/>
        </w:rPr>
      </w:pPr>
    </w:p>
    <w:p w14:paraId="224CEDC2" w14:textId="4B7FD78A" w:rsidR="007C3D8B" w:rsidRDefault="0039748C" w:rsidP="007C3D8B">
      <w:pPr>
        <w:rPr>
          <w:rFonts w:cs="Times New Roman"/>
          <w:bCs/>
          <w:szCs w:val="24"/>
          <w:lang w:eastAsia="en-PH"/>
        </w:rPr>
      </w:pPr>
      <w:r>
        <w:rPr>
          <w:rFonts w:cs="Times New Roman"/>
          <w:bCs/>
          <w:szCs w:val="24"/>
          <w:lang w:eastAsia="en-PH"/>
        </w:rPr>
        <w:t xml:space="preserve">Figure </w:t>
      </w:r>
      <w:r w:rsidR="00A914AD">
        <w:rPr>
          <w:rFonts w:cs="Times New Roman"/>
          <w:bCs/>
          <w:szCs w:val="24"/>
          <w:lang w:eastAsia="en-PH"/>
        </w:rPr>
        <w:t>87</w:t>
      </w:r>
      <w:r>
        <w:rPr>
          <w:rFonts w:cs="Times New Roman"/>
          <w:bCs/>
          <w:szCs w:val="24"/>
          <w:lang w:eastAsia="en-PH"/>
        </w:rPr>
        <w:t>: Conceptual Data Model</w:t>
      </w:r>
      <w:r w:rsidR="002A379C">
        <w:rPr>
          <w:rFonts w:cs="Times New Roman"/>
          <w:bCs/>
          <w:szCs w:val="24"/>
          <w:lang w:eastAsia="en-PH"/>
        </w:rPr>
        <w:t xml:space="preserve"> </w:t>
      </w:r>
      <w:r w:rsidR="00004EB4">
        <w:rPr>
          <w:rFonts w:cs="Times New Roman"/>
          <w:bCs/>
          <w:szCs w:val="24"/>
          <w:lang w:eastAsia="en-PH"/>
        </w:rPr>
        <w:t>of Web-Based Piggery Management System</w:t>
      </w:r>
    </w:p>
    <w:p w14:paraId="1DCF576F" w14:textId="027CAA2B" w:rsidR="00BE1994" w:rsidRDefault="00F3548E" w:rsidP="007C3D8B">
      <w:pPr>
        <w:rPr>
          <w:rFonts w:cs="Times New Roman"/>
          <w:bCs/>
          <w:szCs w:val="24"/>
          <w:lang w:eastAsia="en-PH"/>
        </w:rPr>
      </w:pPr>
      <w:r>
        <w:rPr>
          <w:bCs/>
          <w:noProof/>
        </w:rPr>
        <w:drawing>
          <wp:anchor distT="0" distB="0" distL="114300" distR="114300" simplePos="0" relativeHeight="252126720" behindDoc="1" locked="0" layoutInCell="1" allowOverlap="1" wp14:anchorId="108C4D91" wp14:editId="30A9214A">
            <wp:simplePos x="0" y="0"/>
            <wp:positionH relativeFrom="column">
              <wp:posOffset>0</wp:posOffset>
            </wp:positionH>
            <wp:positionV relativeFrom="paragraph">
              <wp:posOffset>152400</wp:posOffset>
            </wp:positionV>
            <wp:extent cx="5486400" cy="4072890"/>
            <wp:effectExtent l="0" t="0" r="0" b="3810"/>
            <wp:wrapNone/>
            <wp:docPr id="1069" name="Picture 10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08403" cy="40892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AD6A7" w14:textId="5213F2EC" w:rsidR="00BF35A9" w:rsidRDefault="00BF35A9" w:rsidP="00C15B05">
      <w:pPr>
        <w:jc w:val="both"/>
        <w:rPr>
          <w:rFonts w:cs="Times New Roman"/>
          <w:bCs/>
          <w:szCs w:val="24"/>
          <w:lang w:eastAsia="en-PH"/>
        </w:rPr>
      </w:pPr>
    </w:p>
    <w:p w14:paraId="61F443B0" w14:textId="5D95B8F2" w:rsidR="00BF35A9" w:rsidRDefault="00BF35A9" w:rsidP="007C3D8B">
      <w:pPr>
        <w:rPr>
          <w:rFonts w:cs="Times New Roman"/>
          <w:bCs/>
          <w:szCs w:val="24"/>
          <w:lang w:eastAsia="en-PH"/>
        </w:rPr>
      </w:pPr>
    </w:p>
    <w:p w14:paraId="06FD4A03" w14:textId="2ECAB8EE" w:rsidR="00BF35A9" w:rsidRPr="00BF35A9" w:rsidRDefault="00BF35A9" w:rsidP="00BF35A9">
      <w:pPr>
        <w:rPr>
          <w:rFonts w:cs="Times New Roman"/>
          <w:szCs w:val="24"/>
          <w:lang w:eastAsia="en-PH"/>
        </w:rPr>
      </w:pPr>
    </w:p>
    <w:p w14:paraId="137086F9" w14:textId="7A3CF131" w:rsidR="00BF35A9" w:rsidRPr="00BF35A9" w:rsidRDefault="00BF35A9" w:rsidP="00BF35A9">
      <w:pPr>
        <w:rPr>
          <w:rFonts w:cs="Times New Roman"/>
          <w:szCs w:val="24"/>
          <w:lang w:eastAsia="en-PH"/>
        </w:rPr>
      </w:pPr>
    </w:p>
    <w:p w14:paraId="3BB5913C" w14:textId="2F0EEF29" w:rsidR="00BF35A9" w:rsidRPr="00BF35A9" w:rsidRDefault="00BF35A9" w:rsidP="00BF35A9">
      <w:pPr>
        <w:rPr>
          <w:rFonts w:cs="Times New Roman"/>
          <w:szCs w:val="24"/>
          <w:lang w:eastAsia="en-PH"/>
        </w:rPr>
      </w:pPr>
    </w:p>
    <w:p w14:paraId="4BBFBCB7" w14:textId="2AF61402" w:rsidR="00BF35A9" w:rsidRPr="00BF35A9" w:rsidRDefault="00BF35A9" w:rsidP="00BF35A9">
      <w:pPr>
        <w:rPr>
          <w:rFonts w:cs="Times New Roman"/>
          <w:szCs w:val="24"/>
          <w:lang w:eastAsia="en-PH"/>
        </w:rPr>
      </w:pPr>
    </w:p>
    <w:p w14:paraId="3F555B60" w14:textId="329E0D42" w:rsidR="00BF35A9" w:rsidRPr="00BF35A9" w:rsidRDefault="00BF35A9" w:rsidP="00BF35A9">
      <w:pPr>
        <w:rPr>
          <w:rFonts w:cs="Times New Roman"/>
          <w:szCs w:val="24"/>
          <w:lang w:eastAsia="en-PH"/>
        </w:rPr>
      </w:pPr>
    </w:p>
    <w:p w14:paraId="1FE99705" w14:textId="77777777" w:rsidR="00BF35A9" w:rsidRPr="00BF35A9" w:rsidRDefault="00BF35A9" w:rsidP="00BF35A9">
      <w:pPr>
        <w:rPr>
          <w:rFonts w:cs="Times New Roman"/>
          <w:szCs w:val="24"/>
          <w:lang w:eastAsia="en-PH"/>
        </w:rPr>
      </w:pPr>
    </w:p>
    <w:p w14:paraId="1CA705A0" w14:textId="77777777" w:rsidR="00BF35A9" w:rsidRPr="00BF35A9" w:rsidRDefault="00BF35A9" w:rsidP="00BF35A9">
      <w:pPr>
        <w:rPr>
          <w:rFonts w:cs="Times New Roman"/>
          <w:szCs w:val="24"/>
          <w:lang w:eastAsia="en-PH"/>
        </w:rPr>
      </w:pPr>
    </w:p>
    <w:p w14:paraId="71ED2C22" w14:textId="77777777" w:rsidR="00BF35A9" w:rsidRPr="00BF35A9" w:rsidRDefault="00BF35A9" w:rsidP="00BF35A9">
      <w:pPr>
        <w:rPr>
          <w:rFonts w:cs="Times New Roman"/>
          <w:szCs w:val="24"/>
          <w:lang w:eastAsia="en-PH"/>
        </w:rPr>
      </w:pPr>
    </w:p>
    <w:p w14:paraId="7D9FC3DE" w14:textId="77777777" w:rsidR="00BF35A9" w:rsidRPr="00BF35A9" w:rsidRDefault="00BF35A9" w:rsidP="00BF35A9">
      <w:pPr>
        <w:rPr>
          <w:rFonts w:cs="Times New Roman"/>
          <w:szCs w:val="24"/>
          <w:lang w:eastAsia="en-PH"/>
        </w:rPr>
      </w:pPr>
    </w:p>
    <w:p w14:paraId="6C869FD6" w14:textId="77777777" w:rsidR="00BF35A9" w:rsidRPr="00BF35A9" w:rsidRDefault="00BF35A9" w:rsidP="00BF35A9">
      <w:pPr>
        <w:rPr>
          <w:rFonts w:cs="Times New Roman"/>
          <w:szCs w:val="24"/>
          <w:lang w:eastAsia="en-PH"/>
        </w:rPr>
      </w:pPr>
    </w:p>
    <w:p w14:paraId="5FB5A869" w14:textId="56CC24D1" w:rsidR="00BF35A9" w:rsidRPr="00BF35A9" w:rsidRDefault="00BF35A9" w:rsidP="00703F13">
      <w:pPr>
        <w:jc w:val="both"/>
        <w:rPr>
          <w:rFonts w:cs="Times New Roman"/>
          <w:szCs w:val="24"/>
          <w:lang w:eastAsia="en-PH"/>
        </w:rPr>
      </w:pPr>
    </w:p>
    <w:p w14:paraId="51131369" w14:textId="77777777" w:rsidR="00BF35A9" w:rsidRPr="00BF35A9" w:rsidRDefault="00BF35A9" w:rsidP="00BF35A9">
      <w:pPr>
        <w:rPr>
          <w:rFonts w:cs="Times New Roman"/>
          <w:szCs w:val="24"/>
          <w:lang w:eastAsia="en-PH"/>
        </w:rPr>
      </w:pPr>
    </w:p>
    <w:p w14:paraId="1F2EE4A4" w14:textId="77777777" w:rsidR="00BF35A9" w:rsidRPr="00BF35A9" w:rsidRDefault="00BF35A9" w:rsidP="00BF35A9">
      <w:pPr>
        <w:rPr>
          <w:rFonts w:cs="Times New Roman"/>
          <w:szCs w:val="24"/>
          <w:lang w:eastAsia="en-PH"/>
        </w:rPr>
      </w:pPr>
    </w:p>
    <w:p w14:paraId="37B5C956" w14:textId="77777777" w:rsidR="00BF35A9" w:rsidRPr="00BF35A9" w:rsidRDefault="00BF35A9" w:rsidP="00BF35A9">
      <w:pPr>
        <w:rPr>
          <w:rFonts w:cs="Times New Roman"/>
          <w:szCs w:val="24"/>
          <w:lang w:eastAsia="en-PH"/>
        </w:rPr>
      </w:pPr>
    </w:p>
    <w:p w14:paraId="2BD47CA0" w14:textId="77777777" w:rsidR="00BF35A9" w:rsidRPr="00BF35A9" w:rsidRDefault="00BF35A9" w:rsidP="00BF35A9">
      <w:pPr>
        <w:rPr>
          <w:rFonts w:cs="Times New Roman"/>
          <w:szCs w:val="24"/>
          <w:lang w:eastAsia="en-PH"/>
        </w:rPr>
      </w:pPr>
    </w:p>
    <w:p w14:paraId="2154FDAB" w14:textId="77777777" w:rsidR="00BF35A9" w:rsidRPr="00BF35A9" w:rsidRDefault="00BF35A9" w:rsidP="000742FB">
      <w:pPr>
        <w:jc w:val="both"/>
        <w:rPr>
          <w:rFonts w:cs="Times New Roman"/>
          <w:szCs w:val="24"/>
          <w:lang w:eastAsia="en-PH"/>
        </w:rPr>
      </w:pPr>
    </w:p>
    <w:p w14:paraId="51D655F6" w14:textId="77777777" w:rsidR="00914B50" w:rsidRDefault="00914B50" w:rsidP="00BF35A9">
      <w:pPr>
        <w:rPr>
          <w:rFonts w:cs="Times New Roman"/>
          <w:bCs/>
          <w:szCs w:val="24"/>
          <w:lang w:eastAsia="en-PH"/>
        </w:rPr>
      </w:pPr>
    </w:p>
    <w:p w14:paraId="6E92F5D9" w14:textId="77777777" w:rsidR="00C27566" w:rsidRDefault="00C27566" w:rsidP="00BF35A9">
      <w:pPr>
        <w:rPr>
          <w:rFonts w:cs="Times New Roman"/>
          <w:bCs/>
          <w:szCs w:val="24"/>
          <w:lang w:eastAsia="en-PH"/>
        </w:rPr>
      </w:pPr>
    </w:p>
    <w:p w14:paraId="79C2E9CE" w14:textId="77777777" w:rsidR="00703F13" w:rsidRDefault="00703F13" w:rsidP="00703F13">
      <w:pPr>
        <w:rPr>
          <w:rFonts w:cs="Times New Roman"/>
          <w:bCs/>
          <w:szCs w:val="24"/>
          <w:lang w:eastAsia="en-PH"/>
        </w:rPr>
      </w:pPr>
    </w:p>
    <w:p w14:paraId="1062C022" w14:textId="77777777" w:rsidR="00703F13" w:rsidRDefault="00703F13" w:rsidP="00703F13">
      <w:pPr>
        <w:rPr>
          <w:rFonts w:cs="Times New Roman"/>
          <w:bCs/>
          <w:szCs w:val="24"/>
          <w:lang w:eastAsia="en-PH"/>
        </w:rPr>
      </w:pPr>
    </w:p>
    <w:p w14:paraId="1BFC7F72" w14:textId="77777777" w:rsidR="00703F13" w:rsidRDefault="00703F13" w:rsidP="00703F13">
      <w:pPr>
        <w:rPr>
          <w:rFonts w:cs="Times New Roman"/>
          <w:bCs/>
          <w:szCs w:val="24"/>
          <w:lang w:eastAsia="en-PH"/>
        </w:rPr>
      </w:pPr>
    </w:p>
    <w:p w14:paraId="07A4799F" w14:textId="77777777" w:rsidR="00703F13" w:rsidRDefault="00703F13" w:rsidP="00703F13">
      <w:pPr>
        <w:rPr>
          <w:rFonts w:cs="Times New Roman"/>
          <w:bCs/>
          <w:szCs w:val="24"/>
          <w:lang w:eastAsia="en-PH"/>
        </w:rPr>
      </w:pPr>
    </w:p>
    <w:p w14:paraId="320A1F39" w14:textId="77777777" w:rsidR="00AE65B9" w:rsidRDefault="00BF35A9" w:rsidP="00703F13">
      <w:pPr>
        <w:rPr>
          <w:rFonts w:cs="Times New Roman"/>
          <w:bCs/>
          <w:szCs w:val="24"/>
          <w:lang w:eastAsia="en-PH"/>
        </w:rPr>
      </w:pPr>
      <w:r>
        <w:rPr>
          <w:rFonts w:cs="Times New Roman"/>
          <w:bCs/>
          <w:szCs w:val="24"/>
          <w:lang w:eastAsia="en-PH"/>
        </w:rPr>
        <w:t xml:space="preserve">Figure </w:t>
      </w:r>
      <w:r w:rsidR="00A914AD">
        <w:rPr>
          <w:rFonts w:cs="Times New Roman"/>
          <w:bCs/>
          <w:szCs w:val="24"/>
          <w:lang w:eastAsia="en-PH"/>
        </w:rPr>
        <w:t>88</w:t>
      </w:r>
      <w:r>
        <w:rPr>
          <w:rFonts w:cs="Times New Roman"/>
          <w:bCs/>
          <w:szCs w:val="24"/>
          <w:lang w:eastAsia="en-PH"/>
        </w:rPr>
        <w:t>: Logical Data Model</w:t>
      </w:r>
      <w:r w:rsidR="00004EB4">
        <w:rPr>
          <w:rFonts w:cs="Times New Roman"/>
          <w:bCs/>
          <w:szCs w:val="24"/>
          <w:lang w:eastAsia="en-PH"/>
        </w:rPr>
        <w:t xml:space="preserve"> of Web-Based Piggery Management System</w:t>
      </w:r>
    </w:p>
    <w:p w14:paraId="0346AF84" w14:textId="18DEF962" w:rsidR="00F3548E" w:rsidRDefault="00F3548E" w:rsidP="00703F13">
      <w:pPr>
        <w:rPr>
          <w:rFonts w:cs="Times New Roman"/>
          <w:bCs/>
          <w:szCs w:val="24"/>
          <w:lang w:eastAsia="en-PH"/>
        </w:rPr>
      </w:pPr>
      <w:r>
        <w:rPr>
          <w:noProof/>
        </w:rPr>
        <w:lastRenderedPageBreak/>
        <w:drawing>
          <wp:anchor distT="0" distB="0" distL="114300" distR="114300" simplePos="0" relativeHeight="252128768" behindDoc="1" locked="0" layoutInCell="1" allowOverlap="1" wp14:anchorId="4A8E2F5F" wp14:editId="3BD4C5A2">
            <wp:simplePos x="0" y="0"/>
            <wp:positionH relativeFrom="column">
              <wp:posOffset>0</wp:posOffset>
            </wp:positionH>
            <wp:positionV relativeFrom="paragraph">
              <wp:posOffset>0</wp:posOffset>
            </wp:positionV>
            <wp:extent cx="5486400" cy="6963410"/>
            <wp:effectExtent l="0" t="0" r="0" b="8890"/>
            <wp:wrapNone/>
            <wp:docPr id="1070" name="Picture 10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6963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4E14E" w14:textId="77777777" w:rsidR="00F3548E" w:rsidRDefault="00F3548E" w:rsidP="00703F13">
      <w:pPr>
        <w:rPr>
          <w:rFonts w:cs="Times New Roman"/>
          <w:szCs w:val="24"/>
          <w:lang w:eastAsia="en-PH"/>
        </w:rPr>
      </w:pPr>
    </w:p>
    <w:p w14:paraId="43688FF4" w14:textId="77777777" w:rsidR="00F3548E" w:rsidRDefault="00F3548E" w:rsidP="00703F13">
      <w:pPr>
        <w:rPr>
          <w:rFonts w:cs="Times New Roman"/>
          <w:szCs w:val="24"/>
          <w:lang w:eastAsia="en-PH"/>
        </w:rPr>
      </w:pPr>
    </w:p>
    <w:p w14:paraId="22BBFAE0" w14:textId="77777777" w:rsidR="00F3548E" w:rsidRDefault="00F3548E" w:rsidP="00703F13">
      <w:pPr>
        <w:rPr>
          <w:rFonts w:cs="Times New Roman"/>
          <w:szCs w:val="24"/>
          <w:lang w:eastAsia="en-PH"/>
        </w:rPr>
      </w:pPr>
    </w:p>
    <w:p w14:paraId="6BFE3DB6" w14:textId="77777777" w:rsidR="00F3548E" w:rsidRDefault="00F3548E" w:rsidP="00703F13">
      <w:pPr>
        <w:rPr>
          <w:rFonts w:cs="Times New Roman"/>
          <w:szCs w:val="24"/>
          <w:lang w:eastAsia="en-PH"/>
        </w:rPr>
      </w:pPr>
    </w:p>
    <w:p w14:paraId="700B1978" w14:textId="77777777" w:rsidR="00F3548E" w:rsidRDefault="00F3548E" w:rsidP="00703F13">
      <w:pPr>
        <w:rPr>
          <w:rFonts w:cs="Times New Roman"/>
          <w:szCs w:val="24"/>
          <w:lang w:eastAsia="en-PH"/>
        </w:rPr>
      </w:pPr>
    </w:p>
    <w:p w14:paraId="5EE5DEEC" w14:textId="77777777" w:rsidR="00F3548E" w:rsidRDefault="00F3548E" w:rsidP="00703F13">
      <w:pPr>
        <w:rPr>
          <w:rFonts w:cs="Times New Roman"/>
          <w:szCs w:val="24"/>
          <w:lang w:eastAsia="en-PH"/>
        </w:rPr>
      </w:pPr>
    </w:p>
    <w:p w14:paraId="7FFB01FF" w14:textId="77777777" w:rsidR="00F3548E" w:rsidRDefault="00F3548E" w:rsidP="00703F13">
      <w:pPr>
        <w:rPr>
          <w:rFonts w:cs="Times New Roman"/>
          <w:szCs w:val="24"/>
          <w:lang w:eastAsia="en-PH"/>
        </w:rPr>
      </w:pPr>
    </w:p>
    <w:p w14:paraId="239C19D6" w14:textId="77777777" w:rsidR="00F3548E" w:rsidRDefault="00F3548E" w:rsidP="00703F13">
      <w:pPr>
        <w:rPr>
          <w:rFonts w:cs="Times New Roman"/>
          <w:szCs w:val="24"/>
          <w:lang w:eastAsia="en-PH"/>
        </w:rPr>
      </w:pPr>
    </w:p>
    <w:p w14:paraId="7AE344C7" w14:textId="77777777" w:rsidR="00F3548E" w:rsidRDefault="00F3548E" w:rsidP="00703F13">
      <w:pPr>
        <w:rPr>
          <w:rFonts w:cs="Times New Roman"/>
          <w:szCs w:val="24"/>
          <w:lang w:eastAsia="en-PH"/>
        </w:rPr>
      </w:pPr>
    </w:p>
    <w:p w14:paraId="583C13E9" w14:textId="77777777" w:rsidR="00F3548E" w:rsidRDefault="00F3548E" w:rsidP="00703F13">
      <w:pPr>
        <w:rPr>
          <w:rFonts w:cs="Times New Roman"/>
          <w:szCs w:val="24"/>
          <w:lang w:eastAsia="en-PH"/>
        </w:rPr>
      </w:pPr>
    </w:p>
    <w:p w14:paraId="64CE5729" w14:textId="77777777" w:rsidR="00F3548E" w:rsidRDefault="00F3548E" w:rsidP="00703F13">
      <w:pPr>
        <w:rPr>
          <w:rFonts w:cs="Times New Roman"/>
          <w:szCs w:val="24"/>
          <w:lang w:eastAsia="en-PH"/>
        </w:rPr>
      </w:pPr>
    </w:p>
    <w:p w14:paraId="29D23E05" w14:textId="77777777" w:rsidR="00F3548E" w:rsidRDefault="00F3548E" w:rsidP="00703F13">
      <w:pPr>
        <w:rPr>
          <w:rFonts w:cs="Times New Roman"/>
          <w:szCs w:val="24"/>
          <w:lang w:eastAsia="en-PH"/>
        </w:rPr>
      </w:pPr>
    </w:p>
    <w:p w14:paraId="4143DD1F" w14:textId="77777777" w:rsidR="00F3548E" w:rsidRDefault="00F3548E" w:rsidP="00703F13">
      <w:pPr>
        <w:rPr>
          <w:rFonts w:cs="Times New Roman"/>
          <w:szCs w:val="24"/>
          <w:lang w:eastAsia="en-PH"/>
        </w:rPr>
      </w:pPr>
    </w:p>
    <w:p w14:paraId="4358BA5C" w14:textId="77777777" w:rsidR="00F3548E" w:rsidRDefault="00F3548E" w:rsidP="00703F13">
      <w:pPr>
        <w:rPr>
          <w:rFonts w:cs="Times New Roman"/>
          <w:szCs w:val="24"/>
          <w:lang w:eastAsia="en-PH"/>
        </w:rPr>
      </w:pPr>
    </w:p>
    <w:p w14:paraId="0F4884A5" w14:textId="77777777" w:rsidR="00F3548E" w:rsidRDefault="00F3548E" w:rsidP="00703F13">
      <w:pPr>
        <w:rPr>
          <w:rFonts w:cs="Times New Roman"/>
          <w:szCs w:val="24"/>
          <w:lang w:eastAsia="en-PH"/>
        </w:rPr>
      </w:pPr>
    </w:p>
    <w:p w14:paraId="0D2721F3" w14:textId="77777777" w:rsidR="00F3548E" w:rsidRDefault="00F3548E" w:rsidP="00703F13">
      <w:pPr>
        <w:rPr>
          <w:rFonts w:cs="Times New Roman"/>
          <w:szCs w:val="24"/>
          <w:lang w:eastAsia="en-PH"/>
        </w:rPr>
      </w:pPr>
    </w:p>
    <w:p w14:paraId="1CAFEC6D" w14:textId="77777777" w:rsidR="00F3548E" w:rsidRDefault="00F3548E" w:rsidP="00703F13">
      <w:pPr>
        <w:rPr>
          <w:rFonts w:cs="Times New Roman"/>
          <w:szCs w:val="24"/>
          <w:lang w:eastAsia="en-PH"/>
        </w:rPr>
      </w:pPr>
    </w:p>
    <w:p w14:paraId="406DAEA4" w14:textId="77777777" w:rsidR="00F3548E" w:rsidRDefault="00F3548E" w:rsidP="00703F13">
      <w:pPr>
        <w:rPr>
          <w:rFonts w:cs="Times New Roman"/>
          <w:szCs w:val="24"/>
          <w:lang w:eastAsia="en-PH"/>
        </w:rPr>
      </w:pPr>
    </w:p>
    <w:p w14:paraId="68E1413F" w14:textId="77777777" w:rsidR="00F3548E" w:rsidRDefault="00F3548E" w:rsidP="00703F13">
      <w:pPr>
        <w:rPr>
          <w:rFonts w:cs="Times New Roman"/>
          <w:szCs w:val="24"/>
          <w:lang w:eastAsia="en-PH"/>
        </w:rPr>
      </w:pPr>
    </w:p>
    <w:p w14:paraId="68B17E3D" w14:textId="77777777" w:rsidR="00F3548E" w:rsidRDefault="00F3548E" w:rsidP="00703F13">
      <w:pPr>
        <w:rPr>
          <w:rFonts w:cs="Times New Roman"/>
          <w:szCs w:val="24"/>
          <w:lang w:eastAsia="en-PH"/>
        </w:rPr>
      </w:pPr>
    </w:p>
    <w:p w14:paraId="7581C146" w14:textId="77777777" w:rsidR="00F3548E" w:rsidRDefault="00F3548E" w:rsidP="00703F13">
      <w:pPr>
        <w:rPr>
          <w:rFonts w:cs="Times New Roman"/>
          <w:szCs w:val="24"/>
          <w:lang w:eastAsia="en-PH"/>
        </w:rPr>
      </w:pPr>
    </w:p>
    <w:p w14:paraId="78C7B691" w14:textId="77777777" w:rsidR="00F3548E" w:rsidRDefault="00F3548E" w:rsidP="00703F13">
      <w:pPr>
        <w:rPr>
          <w:rFonts w:cs="Times New Roman"/>
          <w:szCs w:val="24"/>
          <w:lang w:eastAsia="en-PH"/>
        </w:rPr>
      </w:pPr>
    </w:p>
    <w:p w14:paraId="2CD0B5DE" w14:textId="77777777" w:rsidR="00F3548E" w:rsidRDefault="00F3548E" w:rsidP="00703F13">
      <w:pPr>
        <w:rPr>
          <w:rFonts w:cs="Times New Roman"/>
          <w:szCs w:val="24"/>
          <w:lang w:eastAsia="en-PH"/>
        </w:rPr>
      </w:pPr>
    </w:p>
    <w:p w14:paraId="1F52E3F2" w14:textId="77777777" w:rsidR="00F3548E" w:rsidRDefault="00F3548E" w:rsidP="00703F13">
      <w:pPr>
        <w:rPr>
          <w:rFonts w:cs="Times New Roman"/>
          <w:szCs w:val="24"/>
          <w:lang w:eastAsia="en-PH"/>
        </w:rPr>
      </w:pPr>
    </w:p>
    <w:p w14:paraId="67999FBB" w14:textId="77777777" w:rsidR="00F3548E" w:rsidRDefault="00F3548E" w:rsidP="00703F13">
      <w:pPr>
        <w:rPr>
          <w:rFonts w:cs="Times New Roman"/>
          <w:szCs w:val="24"/>
          <w:lang w:eastAsia="en-PH"/>
        </w:rPr>
      </w:pPr>
    </w:p>
    <w:p w14:paraId="6FAADA3E" w14:textId="77777777" w:rsidR="00F3548E" w:rsidRDefault="00F3548E" w:rsidP="00703F13">
      <w:pPr>
        <w:rPr>
          <w:rFonts w:cs="Times New Roman"/>
          <w:szCs w:val="24"/>
          <w:lang w:eastAsia="en-PH"/>
        </w:rPr>
      </w:pPr>
    </w:p>
    <w:p w14:paraId="350D377F" w14:textId="77777777" w:rsidR="00F3548E" w:rsidRDefault="00F3548E" w:rsidP="00703F13">
      <w:pPr>
        <w:rPr>
          <w:rFonts w:cs="Times New Roman"/>
          <w:szCs w:val="24"/>
          <w:lang w:eastAsia="en-PH"/>
        </w:rPr>
      </w:pPr>
    </w:p>
    <w:p w14:paraId="21FA6213" w14:textId="77777777" w:rsidR="00F3548E" w:rsidRDefault="00F3548E" w:rsidP="00703F13">
      <w:pPr>
        <w:rPr>
          <w:rFonts w:cs="Times New Roman"/>
          <w:szCs w:val="24"/>
          <w:lang w:eastAsia="en-PH"/>
        </w:rPr>
      </w:pPr>
    </w:p>
    <w:p w14:paraId="6603F731" w14:textId="77777777" w:rsidR="00F3548E" w:rsidRDefault="00F3548E" w:rsidP="00703F13">
      <w:pPr>
        <w:rPr>
          <w:rFonts w:cs="Times New Roman"/>
          <w:szCs w:val="24"/>
          <w:lang w:eastAsia="en-PH"/>
        </w:rPr>
      </w:pPr>
    </w:p>
    <w:p w14:paraId="41C8AF46" w14:textId="77777777" w:rsidR="00F3548E" w:rsidRDefault="00F3548E" w:rsidP="00703F13">
      <w:pPr>
        <w:rPr>
          <w:rFonts w:cs="Times New Roman"/>
          <w:szCs w:val="24"/>
          <w:lang w:eastAsia="en-PH"/>
        </w:rPr>
      </w:pPr>
    </w:p>
    <w:p w14:paraId="4A9386FD" w14:textId="77777777" w:rsidR="00F3548E" w:rsidRDefault="00F3548E" w:rsidP="00703F13">
      <w:pPr>
        <w:rPr>
          <w:rFonts w:cs="Times New Roman"/>
          <w:szCs w:val="24"/>
          <w:lang w:eastAsia="en-PH"/>
        </w:rPr>
      </w:pPr>
    </w:p>
    <w:p w14:paraId="7693CCD3" w14:textId="77777777" w:rsidR="00F3548E" w:rsidRDefault="00F3548E" w:rsidP="00703F13">
      <w:pPr>
        <w:rPr>
          <w:rFonts w:cs="Times New Roman"/>
          <w:szCs w:val="24"/>
          <w:lang w:eastAsia="en-PH"/>
        </w:rPr>
      </w:pPr>
    </w:p>
    <w:p w14:paraId="0553172D" w14:textId="77777777" w:rsidR="00F3548E" w:rsidRDefault="00F3548E" w:rsidP="00703F13">
      <w:pPr>
        <w:rPr>
          <w:rFonts w:cs="Times New Roman"/>
          <w:szCs w:val="24"/>
          <w:lang w:eastAsia="en-PH"/>
        </w:rPr>
      </w:pPr>
    </w:p>
    <w:p w14:paraId="00ED46D7" w14:textId="77777777" w:rsidR="00F3548E" w:rsidRDefault="00F3548E" w:rsidP="00703F13">
      <w:pPr>
        <w:rPr>
          <w:rFonts w:cs="Times New Roman"/>
          <w:szCs w:val="24"/>
          <w:lang w:eastAsia="en-PH"/>
        </w:rPr>
      </w:pPr>
    </w:p>
    <w:p w14:paraId="465EDA28" w14:textId="77777777" w:rsidR="00F3548E" w:rsidRDefault="00F3548E" w:rsidP="00703F13">
      <w:pPr>
        <w:rPr>
          <w:rFonts w:cs="Times New Roman"/>
          <w:szCs w:val="24"/>
          <w:lang w:eastAsia="en-PH"/>
        </w:rPr>
      </w:pPr>
    </w:p>
    <w:p w14:paraId="290030A3" w14:textId="77777777" w:rsidR="00F3548E" w:rsidRDefault="00F3548E" w:rsidP="00703F13">
      <w:pPr>
        <w:rPr>
          <w:rFonts w:cs="Times New Roman"/>
          <w:szCs w:val="24"/>
          <w:lang w:eastAsia="en-PH"/>
        </w:rPr>
      </w:pPr>
    </w:p>
    <w:p w14:paraId="226380A9" w14:textId="77777777" w:rsidR="00F3548E" w:rsidRDefault="00F3548E" w:rsidP="00703F13">
      <w:pPr>
        <w:rPr>
          <w:rFonts w:cs="Times New Roman"/>
          <w:szCs w:val="24"/>
          <w:lang w:eastAsia="en-PH"/>
        </w:rPr>
      </w:pPr>
    </w:p>
    <w:p w14:paraId="146A94B3" w14:textId="77777777" w:rsidR="00F3548E" w:rsidRDefault="00F3548E" w:rsidP="00703F13">
      <w:pPr>
        <w:rPr>
          <w:rFonts w:cs="Times New Roman"/>
          <w:szCs w:val="24"/>
          <w:lang w:eastAsia="en-PH"/>
        </w:rPr>
      </w:pPr>
    </w:p>
    <w:p w14:paraId="7D7F586C" w14:textId="77777777" w:rsidR="00F3548E" w:rsidRDefault="00F3548E" w:rsidP="00703F13">
      <w:pPr>
        <w:rPr>
          <w:rFonts w:cs="Times New Roman"/>
          <w:szCs w:val="24"/>
          <w:lang w:eastAsia="en-PH"/>
        </w:rPr>
      </w:pPr>
    </w:p>
    <w:p w14:paraId="7ECE039F" w14:textId="77777777" w:rsidR="00F3548E" w:rsidRDefault="00F3548E" w:rsidP="00703F13">
      <w:pPr>
        <w:rPr>
          <w:rFonts w:cs="Times New Roman"/>
          <w:szCs w:val="24"/>
          <w:lang w:eastAsia="en-PH"/>
        </w:rPr>
      </w:pPr>
    </w:p>
    <w:p w14:paraId="51F04D84" w14:textId="77777777" w:rsidR="00F3548E" w:rsidRDefault="00F3548E" w:rsidP="00703F13">
      <w:pPr>
        <w:rPr>
          <w:rFonts w:cs="Times New Roman"/>
          <w:szCs w:val="24"/>
          <w:lang w:eastAsia="en-PH"/>
        </w:rPr>
      </w:pPr>
    </w:p>
    <w:p w14:paraId="088AA741" w14:textId="656AEFF4" w:rsidR="00F3548E" w:rsidRPr="00F301B0" w:rsidRDefault="00F3548E" w:rsidP="00F3548E">
      <w:pPr>
        <w:ind w:left="720" w:hanging="720"/>
        <w:rPr>
          <w:rFonts w:cs="Times New Roman"/>
          <w:b w:val="0"/>
          <w:szCs w:val="24"/>
          <w:lang w:eastAsia="en-PH"/>
        </w:rPr>
      </w:pPr>
      <w:r w:rsidRPr="00F301B0">
        <w:rPr>
          <w:rFonts w:cs="Times New Roman"/>
          <w:szCs w:val="24"/>
          <w:lang w:eastAsia="en-PH"/>
        </w:rPr>
        <w:t xml:space="preserve">Figure </w:t>
      </w:r>
      <w:r>
        <w:rPr>
          <w:rFonts w:cs="Times New Roman"/>
          <w:szCs w:val="24"/>
          <w:lang w:eastAsia="en-PH"/>
        </w:rPr>
        <w:t>89</w:t>
      </w:r>
      <w:r w:rsidRPr="00F301B0">
        <w:rPr>
          <w:rFonts w:cs="Times New Roman"/>
          <w:szCs w:val="24"/>
          <w:lang w:eastAsia="en-PH"/>
        </w:rPr>
        <w:t>: Logical Class Model of Web-Based Piggery Management System</w:t>
      </w:r>
    </w:p>
    <w:p w14:paraId="2EC4BBD8" w14:textId="406DDE27" w:rsidR="00F3548E" w:rsidRPr="00703F13" w:rsidRDefault="00F3548E" w:rsidP="00703F13">
      <w:pPr>
        <w:rPr>
          <w:rFonts w:cs="Times New Roman"/>
          <w:szCs w:val="24"/>
          <w:lang w:eastAsia="en-PH"/>
        </w:rPr>
        <w:sectPr w:rsidR="00F3548E" w:rsidRPr="00703F13" w:rsidSect="001F5EA3">
          <w:pgSz w:w="12240" w:h="15840" w:code="1"/>
          <w:pgMar w:top="1440" w:right="1440" w:bottom="1440" w:left="2160" w:header="720" w:footer="288" w:gutter="0"/>
          <w:cols w:space="720"/>
          <w:docGrid w:linePitch="360"/>
        </w:sectPr>
      </w:pPr>
    </w:p>
    <w:p w14:paraId="0AF26F0A" w14:textId="77777777" w:rsidR="00B932FB" w:rsidRPr="00117433" w:rsidRDefault="00B932FB" w:rsidP="00B932FB">
      <w:pPr>
        <w:spacing w:line="360" w:lineRule="auto"/>
        <w:jc w:val="left"/>
        <w:rPr>
          <w:lang w:val="en-US"/>
        </w:rPr>
      </w:pPr>
      <w:r w:rsidRPr="00117433">
        <w:rPr>
          <w:lang w:val="en-US"/>
        </w:rPr>
        <w:lastRenderedPageBreak/>
        <w:t>Normalization</w:t>
      </w:r>
    </w:p>
    <w:p w14:paraId="2732F5EB" w14:textId="77777777" w:rsidR="00703F13" w:rsidRPr="00CA654B" w:rsidRDefault="00703F13" w:rsidP="00703F13">
      <w:pPr>
        <w:tabs>
          <w:tab w:val="left" w:pos="5978"/>
        </w:tabs>
        <w:spacing w:line="360" w:lineRule="auto"/>
        <w:jc w:val="both"/>
        <w:rPr>
          <w:lang w:val="en-US"/>
        </w:rPr>
      </w:pPr>
      <w:r w:rsidRPr="00CA654B">
        <w:rPr>
          <w:lang w:val="en-US"/>
        </w:rPr>
        <w:t xml:space="preserve">     Cage – 0NF</w:t>
      </w:r>
    </w:p>
    <w:p w14:paraId="6910FDAD"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Cage</w:t>
      </w:r>
    </w:p>
    <w:tbl>
      <w:tblPr>
        <w:tblStyle w:val="TableGrid"/>
        <w:tblW w:w="0" w:type="auto"/>
        <w:tblInd w:w="421" w:type="dxa"/>
        <w:tblLook w:val="04A0" w:firstRow="1" w:lastRow="0" w:firstColumn="1" w:lastColumn="0" w:noHBand="0" w:noVBand="1"/>
      </w:tblPr>
      <w:tblGrid>
        <w:gridCol w:w="2126"/>
        <w:gridCol w:w="2126"/>
        <w:gridCol w:w="1843"/>
      </w:tblGrid>
      <w:tr w:rsidR="00E67BEC" w:rsidRPr="00CA654B" w14:paraId="14AAEAC8" w14:textId="77777777" w:rsidTr="004610B4">
        <w:trPr>
          <w:trHeight w:val="197"/>
        </w:trPr>
        <w:tc>
          <w:tcPr>
            <w:tcW w:w="2126" w:type="dxa"/>
          </w:tcPr>
          <w:p w14:paraId="04C8EADE" w14:textId="77777777" w:rsidR="00E67BEC" w:rsidRPr="00CA654B" w:rsidRDefault="00E67BEC" w:rsidP="004610B4">
            <w:pPr>
              <w:spacing w:line="360" w:lineRule="auto"/>
              <w:ind w:left="720" w:hanging="720"/>
              <w:jc w:val="left"/>
              <w:rPr>
                <w:b w:val="0"/>
                <w:bCs/>
                <w:sz w:val="22"/>
              </w:rPr>
            </w:pPr>
            <w:proofErr w:type="spellStart"/>
            <w:r>
              <w:rPr>
                <w:b w:val="0"/>
                <w:bCs/>
                <w:sz w:val="22"/>
              </w:rPr>
              <w:t>Cage_no</w:t>
            </w:r>
            <w:proofErr w:type="spellEnd"/>
          </w:p>
        </w:tc>
        <w:tc>
          <w:tcPr>
            <w:tcW w:w="2126" w:type="dxa"/>
            <w:noWrap/>
            <w:hideMark/>
          </w:tcPr>
          <w:p w14:paraId="2AE6F57B" w14:textId="77777777" w:rsidR="00E67BEC" w:rsidRPr="00CA654B" w:rsidRDefault="00E67BEC" w:rsidP="004610B4">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1843" w:type="dxa"/>
            <w:noWrap/>
            <w:hideMark/>
          </w:tcPr>
          <w:p w14:paraId="79643750" w14:textId="77777777" w:rsidR="00E67BEC" w:rsidRPr="00CA654B" w:rsidRDefault="00E67BEC" w:rsidP="004610B4">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E67BEC" w:rsidRPr="00CA654B" w14:paraId="2E86FBBD" w14:textId="77777777" w:rsidTr="004610B4">
        <w:trPr>
          <w:trHeight w:val="197"/>
        </w:trPr>
        <w:tc>
          <w:tcPr>
            <w:tcW w:w="2126" w:type="dxa"/>
          </w:tcPr>
          <w:p w14:paraId="7BFDB1BA" w14:textId="77777777" w:rsidR="00E67BEC" w:rsidRPr="00CA654B" w:rsidRDefault="00E67BEC" w:rsidP="004610B4">
            <w:pPr>
              <w:spacing w:line="360" w:lineRule="auto"/>
              <w:ind w:left="720" w:hanging="720"/>
              <w:jc w:val="left"/>
              <w:rPr>
                <w:b w:val="0"/>
                <w:bCs/>
                <w:sz w:val="22"/>
              </w:rPr>
            </w:pPr>
            <w:r>
              <w:rPr>
                <w:b w:val="0"/>
                <w:bCs/>
                <w:sz w:val="22"/>
              </w:rPr>
              <w:t>Cage1</w:t>
            </w:r>
          </w:p>
        </w:tc>
        <w:tc>
          <w:tcPr>
            <w:tcW w:w="2126" w:type="dxa"/>
            <w:noWrap/>
            <w:hideMark/>
          </w:tcPr>
          <w:p w14:paraId="4E9819D1"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Gestation cage</w:t>
            </w:r>
          </w:p>
        </w:tc>
        <w:tc>
          <w:tcPr>
            <w:tcW w:w="1843" w:type="dxa"/>
            <w:noWrap/>
            <w:hideMark/>
          </w:tcPr>
          <w:p w14:paraId="3C233A79"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w:t>
            </w:r>
          </w:p>
        </w:tc>
      </w:tr>
      <w:tr w:rsidR="00E67BEC" w:rsidRPr="00CA654B" w14:paraId="7538E650" w14:textId="77777777" w:rsidTr="004610B4">
        <w:trPr>
          <w:trHeight w:val="197"/>
        </w:trPr>
        <w:tc>
          <w:tcPr>
            <w:tcW w:w="2126" w:type="dxa"/>
          </w:tcPr>
          <w:p w14:paraId="0B745BF4" w14:textId="77777777" w:rsidR="00E67BEC" w:rsidRPr="00CA654B" w:rsidRDefault="00E67BEC" w:rsidP="004610B4">
            <w:pPr>
              <w:spacing w:line="360" w:lineRule="auto"/>
              <w:ind w:left="720" w:hanging="720"/>
              <w:jc w:val="left"/>
              <w:rPr>
                <w:b w:val="0"/>
                <w:bCs/>
                <w:sz w:val="22"/>
              </w:rPr>
            </w:pPr>
            <w:r>
              <w:rPr>
                <w:b w:val="0"/>
                <w:bCs/>
                <w:sz w:val="22"/>
              </w:rPr>
              <w:t>Cage2</w:t>
            </w:r>
          </w:p>
        </w:tc>
        <w:tc>
          <w:tcPr>
            <w:tcW w:w="2126" w:type="dxa"/>
            <w:noWrap/>
            <w:hideMark/>
          </w:tcPr>
          <w:p w14:paraId="09F84E66"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Gestation cage</w:t>
            </w:r>
          </w:p>
        </w:tc>
        <w:tc>
          <w:tcPr>
            <w:tcW w:w="1843" w:type="dxa"/>
            <w:noWrap/>
            <w:hideMark/>
          </w:tcPr>
          <w:p w14:paraId="15E45FB8"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w:t>
            </w:r>
          </w:p>
        </w:tc>
      </w:tr>
      <w:tr w:rsidR="00E67BEC" w:rsidRPr="00CA654B" w14:paraId="235CA656" w14:textId="77777777" w:rsidTr="004610B4">
        <w:trPr>
          <w:trHeight w:val="197"/>
        </w:trPr>
        <w:tc>
          <w:tcPr>
            <w:tcW w:w="2126" w:type="dxa"/>
          </w:tcPr>
          <w:p w14:paraId="22E88E6A" w14:textId="77777777" w:rsidR="00E67BEC" w:rsidRPr="00CA654B" w:rsidRDefault="00E67BEC" w:rsidP="004610B4">
            <w:pPr>
              <w:spacing w:line="360" w:lineRule="auto"/>
              <w:ind w:left="720" w:hanging="720"/>
              <w:jc w:val="left"/>
              <w:rPr>
                <w:b w:val="0"/>
                <w:bCs/>
                <w:sz w:val="22"/>
              </w:rPr>
            </w:pPr>
            <w:r>
              <w:rPr>
                <w:b w:val="0"/>
                <w:bCs/>
                <w:sz w:val="22"/>
              </w:rPr>
              <w:t>Cage3</w:t>
            </w:r>
          </w:p>
        </w:tc>
        <w:tc>
          <w:tcPr>
            <w:tcW w:w="2126" w:type="dxa"/>
            <w:noWrap/>
            <w:hideMark/>
          </w:tcPr>
          <w:p w14:paraId="4EAC3C05"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Gestation cage</w:t>
            </w:r>
          </w:p>
        </w:tc>
        <w:tc>
          <w:tcPr>
            <w:tcW w:w="1843" w:type="dxa"/>
            <w:noWrap/>
            <w:hideMark/>
          </w:tcPr>
          <w:p w14:paraId="4087588B"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w:t>
            </w:r>
          </w:p>
        </w:tc>
      </w:tr>
      <w:tr w:rsidR="00E67BEC" w:rsidRPr="00CA654B" w14:paraId="4BA4B4E9" w14:textId="77777777" w:rsidTr="004610B4">
        <w:trPr>
          <w:trHeight w:val="197"/>
        </w:trPr>
        <w:tc>
          <w:tcPr>
            <w:tcW w:w="2126" w:type="dxa"/>
          </w:tcPr>
          <w:p w14:paraId="346602EA" w14:textId="77777777" w:rsidR="00E67BEC" w:rsidRPr="00CA654B" w:rsidRDefault="00E67BEC" w:rsidP="004610B4">
            <w:pPr>
              <w:spacing w:line="360" w:lineRule="auto"/>
              <w:ind w:left="720" w:hanging="720"/>
              <w:jc w:val="left"/>
              <w:rPr>
                <w:b w:val="0"/>
                <w:bCs/>
                <w:sz w:val="22"/>
              </w:rPr>
            </w:pPr>
            <w:r>
              <w:rPr>
                <w:b w:val="0"/>
                <w:bCs/>
                <w:sz w:val="22"/>
              </w:rPr>
              <w:t>Cage4</w:t>
            </w:r>
          </w:p>
        </w:tc>
        <w:tc>
          <w:tcPr>
            <w:tcW w:w="2126" w:type="dxa"/>
            <w:noWrap/>
            <w:hideMark/>
          </w:tcPr>
          <w:p w14:paraId="488AA466"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Fattening cage</w:t>
            </w:r>
          </w:p>
        </w:tc>
        <w:tc>
          <w:tcPr>
            <w:tcW w:w="1843" w:type="dxa"/>
            <w:noWrap/>
            <w:hideMark/>
          </w:tcPr>
          <w:p w14:paraId="09D1AB49"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10</w:t>
            </w:r>
          </w:p>
        </w:tc>
      </w:tr>
      <w:tr w:rsidR="00E67BEC" w:rsidRPr="00CA654B" w14:paraId="158DF083" w14:textId="77777777" w:rsidTr="004610B4">
        <w:trPr>
          <w:trHeight w:val="197"/>
        </w:trPr>
        <w:tc>
          <w:tcPr>
            <w:tcW w:w="2126" w:type="dxa"/>
          </w:tcPr>
          <w:p w14:paraId="08BD1AA0" w14:textId="77777777" w:rsidR="00E67BEC" w:rsidRPr="00CA654B" w:rsidRDefault="00E67BEC" w:rsidP="004610B4">
            <w:pPr>
              <w:spacing w:line="360" w:lineRule="auto"/>
              <w:ind w:left="720" w:hanging="720"/>
              <w:jc w:val="left"/>
              <w:rPr>
                <w:b w:val="0"/>
                <w:bCs/>
                <w:sz w:val="22"/>
              </w:rPr>
            </w:pPr>
            <w:r>
              <w:rPr>
                <w:b w:val="0"/>
                <w:bCs/>
                <w:sz w:val="22"/>
              </w:rPr>
              <w:t>Cage5</w:t>
            </w:r>
          </w:p>
        </w:tc>
        <w:tc>
          <w:tcPr>
            <w:tcW w:w="2126" w:type="dxa"/>
            <w:noWrap/>
            <w:hideMark/>
          </w:tcPr>
          <w:p w14:paraId="59B326A5"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Fattening cage</w:t>
            </w:r>
          </w:p>
        </w:tc>
        <w:tc>
          <w:tcPr>
            <w:tcW w:w="1843" w:type="dxa"/>
            <w:noWrap/>
            <w:hideMark/>
          </w:tcPr>
          <w:p w14:paraId="48DE5C76"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10</w:t>
            </w:r>
          </w:p>
        </w:tc>
      </w:tr>
      <w:tr w:rsidR="00E67BEC" w:rsidRPr="00CA654B" w14:paraId="4C9ED84E" w14:textId="77777777" w:rsidTr="004610B4">
        <w:trPr>
          <w:trHeight w:val="197"/>
        </w:trPr>
        <w:tc>
          <w:tcPr>
            <w:tcW w:w="2126" w:type="dxa"/>
          </w:tcPr>
          <w:p w14:paraId="01509CAC" w14:textId="77777777" w:rsidR="00E67BEC" w:rsidRPr="00CA654B" w:rsidRDefault="00E67BEC" w:rsidP="004610B4">
            <w:pPr>
              <w:spacing w:line="360" w:lineRule="auto"/>
              <w:ind w:left="720" w:hanging="720"/>
              <w:jc w:val="left"/>
              <w:rPr>
                <w:b w:val="0"/>
                <w:bCs/>
                <w:sz w:val="22"/>
              </w:rPr>
            </w:pPr>
            <w:r>
              <w:rPr>
                <w:b w:val="0"/>
                <w:bCs/>
                <w:sz w:val="22"/>
              </w:rPr>
              <w:t>Cage6</w:t>
            </w:r>
          </w:p>
        </w:tc>
        <w:tc>
          <w:tcPr>
            <w:tcW w:w="2126" w:type="dxa"/>
            <w:noWrap/>
            <w:hideMark/>
          </w:tcPr>
          <w:p w14:paraId="0C97261D"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Quarantine cage</w:t>
            </w:r>
          </w:p>
        </w:tc>
        <w:tc>
          <w:tcPr>
            <w:tcW w:w="1843" w:type="dxa"/>
            <w:noWrap/>
            <w:hideMark/>
          </w:tcPr>
          <w:p w14:paraId="1D9DDFC9"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10</w:t>
            </w:r>
          </w:p>
        </w:tc>
      </w:tr>
      <w:tr w:rsidR="00E67BEC" w:rsidRPr="00CA654B" w14:paraId="2EB30BC6" w14:textId="77777777" w:rsidTr="004610B4">
        <w:trPr>
          <w:trHeight w:val="197"/>
        </w:trPr>
        <w:tc>
          <w:tcPr>
            <w:tcW w:w="2126" w:type="dxa"/>
          </w:tcPr>
          <w:p w14:paraId="04DD05F6" w14:textId="77777777" w:rsidR="00E67BEC" w:rsidRPr="00CA654B" w:rsidRDefault="00E67BEC" w:rsidP="004610B4">
            <w:pPr>
              <w:spacing w:line="360" w:lineRule="auto"/>
              <w:ind w:left="720" w:hanging="720"/>
              <w:jc w:val="left"/>
              <w:rPr>
                <w:b w:val="0"/>
                <w:bCs/>
                <w:sz w:val="22"/>
              </w:rPr>
            </w:pPr>
            <w:r>
              <w:rPr>
                <w:b w:val="0"/>
                <w:bCs/>
                <w:sz w:val="22"/>
              </w:rPr>
              <w:t>Cage7</w:t>
            </w:r>
          </w:p>
        </w:tc>
        <w:tc>
          <w:tcPr>
            <w:tcW w:w="2126" w:type="dxa"/>
            <w:noWrap/>
            <w:hideMark/>
          </w:tcPr>
          <w:p w14:paraId="2E3A7374"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Quarantine cage</w:t>
            </w:r>
          </w:p>
        </w:tc>
        <w:tc>
          <w:tcPr>
            <w:tcW w:w="1843" w:type="dxa"/>
            <w:noWrap/>
            <w:hideMark/>
          </w:tcPr>
          <w:p w14:paraId="136BEEC1"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10</w:t>
            </w:r>
          </w:p>
        </w:tc>
      </w:tr>
      <w:tr w:rsidR="00E67BEC" w:rsidRPr="00CA654B" w14:paraId="104A7AA4" w14:textId="77777777" w:rsidTr="004610B4">
        <w:trPr>
          <w:trHeight w:val="197"/>
        </w:trPr>
        <w:tc>
          <w:tcPr>
            <w:tcW w:w="2126" w:type="dxa"/>
          </w:tcPr>
          <w:p w14:paraId="25D78479" w14:textId="77777777" w:rsidR="00E67BEC" w:rsidRPr="00CA654B" w:rsidRDefault="00E67BEC" w:rsidP="004610B4">
            <w:pPr>
              <w:spacing w:line="360" w:lineRule="auto"/>
              <w:ind w:left="720" w:hanging="720"/>
              <w:jc w:val="left"/>
              <w:rPr>
                <w:b w:val="0"/>
                <w:bCs/>
                <w:sz w:val="22"/>
              </w:rPr>
            </w:pPr>
            <w:r>
              <w:rPr>
                <w:b w:val="0"/>
                <w:bCs/>
                <w:sz w:val="22"/>
              </w:rPr>
              <w:t>Cage8</w:t>
            </w:r>
          </w:p>
        </w:tc>
        <w:tc>
          <w:tcPr>
            <w:tcW w:w="2126" w:type="dxa"/>
            <w:noWrap/>
            <w:hideMark/>
          </w:tcPr>
          <w:p w14:paraId="5801CBC1"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Quarantine cage</w:t>
            </w:r>
          </w:p>
        </w:tc>
        <w:tc>
          <w:tcPr>
            <w:tcW w:w="1843" w:type="dxa"/>
            <w:noWrap/>
            <w:hideMark/>
          </w:tcPr>
          <w:p w14:paraId="57F294FC"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10</w:t>
            </w:r>
          </w:p>
        </w:tc>
      </w:tr>
    </w:tbl>
    <w:p w14:paraId="13BF6F96" w14:textId="77777777" w:rsidR="00703F13" w:rsidRPr="00CA654B" w:rsidRDefault="00703F13" w:rsidP="00703F13">
      <w:pPr>
        <w:tabs>
          <w:tab w:val="left" w:pos="5940"/>
        </w:tabs>
        <w:spacing w:line="360" w:lineRule="auto"/>
        <w:jc w:val="both"/>
      </w:pPr>
    </w:p>
    <w:p w14:paraId="32287C40" w14:textId="77777777" w:rsidR="00703F13" w:rsidRPr="00CA654B" w:rsidRDefault="00703F13" w:rsidP="00703F13">
      <w:pPr>
        <w:spacing w:line="360" w:lineRule="auto"/>
        <w:ind w:left="720" w:hanging="720"/>
      </w:pPr>
      <w:r w:rsidRPr="00CA654B">
        <w:t>Table 23. Cage Table - 0NF</w:t>
      </w:r>
    </w:p>
    <w:p w14:paraId="563363E9" w14:textId="77777777" w:rsidR="00703F13" w:rsidRPr="00CA654B" w:rsidRDefault="00703F13" w:rsidP="00703F13">
      <w:pPr>
        <w:spacing w:line="360" w:lineRule="auto"/>
        <w:ind w:left="720" w:hanging="720"/>
      </w:pPr>
    </w:p>
    <w:p w14:paraId="0C8CD87C" w14:textId="77777777" w:rsidR="00703F13" w:rsidRPr="00CA654B" w:rsidRDefault="00703F13" w:rsidP="00703F13">
      <w:pPr>
        <w:spacing w:line="360" w:lineRule="auto"/>
        <w:ind w:left="1440"/>
        <w:jc w:val="both"/>
        <w:rPr>
          <w:b w:val="0"/>
          <w:bCs/>
        </w:rPr>
      </w:pPr>
      <w:r w:rsidRPr="00CA654B">
        <w:rPr>
          <w:b w:val="0"/>
          <w:bCs/>
        </w:rPr>
        <w:t xml:space="preserve">Table 23 shows that the table Cage is not normalized because the </w:t>
      </w:r>
      <w:r w:rsidRPr="00CA654B">
        <w:rPr>
          <w:rFonts w:cs="Times New Roman"/>
          <w:b w:val="0"/>
          <w:bCs/>
          <w:szCs w:val="24"/>
        </w:rPr>
        <w:t>row values in columns “</w:t>
      </w:r>
      <w:proofErr w:type="spellStart"/>
      <w:r w:rsidRPr="00CA654B">
        <w:rPr>
          <w:rFonts w:cs="Times New Roman"/>
          <w:b w:val="0"/>
          <w:bCs/>
          <w:szCs w:val="24"/>
        </w:rPr>
        <w:t>cage_type</w:t>
      </w:r>
      <w:proofErr w:type="spellEnd"/>
      <w:r w:rsidRPr="00CA654B">
        <w:rPr>
          <w:rFonts w:cs="Times New Roman"/>
          <w:b w:val="0"/>
          <w:bCs/>
          <w:szCs w:val="24"/>
        </w:rPr>
        <w:t>” and “</w:t>
      </w:r>
      <w:proofErr w:type="spellStart"/>
      <w:r w:rsidRPr="00CA654B">
        <w:rPr>
          <w:rFonts w:cs="Times New Roman"/>
          <w:b w:val="0"/>
          <w:bCs/>
          <w:szCs w:val="24"/>
        </w:rPr>
        <w:t>cage_capacity</w:t>
      </w:r>
      <w:proofErr w:type="spellEnd"/>
      <w:r w:rsidRPr="00CA654B">
        <w:rPr>
          <w:rFonts w:cs="Times New Roman"/>
          <w:b w:val="0"/>
          <w:bCs/>
          <w:szCs w:val="24"/>
        </w:rPr>
        <w:t xml:space="preserve">” </w:t>
      </w:r>
      <w:r w:rsidRPr="00CA654B">
        <w:rPr>
          <w:b w:val="0"/>
          <w:bCs/>
        </w:rPr>
        <w:t xml:space="preserve">are not unique. </w:t>
      </w:r>
    </w:p>
    <w:p w14:paraId="1259C3AC" w14:textId="77777777" w:rsidR="00703F13" w:rsidRPr="00CA654B" w:rsidRDefault="00703F13" w:rsidP="00703F13">
      <w:pPr>
        <w:ind w:left="720"/>
        <w:jc w:val="both"/>
      </w:pPr>
    </w:p>
    <w:p w14:paraId="18B460EC" w14:textId="77777777" w:rsidR="00703F13" w:rsidRPr="00CA654B" w:rsidRDefault="00703F13" w:rsidP="00703F13">
      <w:pPr>
        <w:ind w:left="720"/>
        <w:jc w:val="both"/>
      </w:pPr>
    </w:p>
    <w:p w14:paraId="5AF7037E" w14:textId="77777777" w:rsidR="00703F13" w:rsidRPr="00CA654B" w:rsidRDefault="00703F13" w:rsidP="00703F13">
      <w:pPr>
        <w:ind w:left="720"/>
        <w:jc w:val="both"/>
      </w:pPr>
    </w:p>
    <w:p w14:paraId="514DD6BC" w14:textId="77777777" w:rsidR="00703F13" w:rsidRPr="00CA654B" w:rsidRDefault="00703F13" w:rsidP="00703F13">
      <w:pPr>
        <w:ind w:left="720"/>
        <w:jc w:val="both"/>
      </w:pPr>
    </w:p>
    <w:p w14:paraId="3233BB98" w14:textId="77777777" w:rsidR="00703F13" w:rsidRPr="00CA654B" w:rsidRDefault="00703F13" w:rsidP="00703F13">
      <w:pPr>
        <w:ind w:left="720"/>
        <w:jc w:val="both"/>
      </w:pPr>
    </w:p>
    <w:p w14:paraId="05B09322" w14:textId="77777777" w:rsidR="00703F13" w:rsidRPr="00CA654B" w:rsidRDefault="00703F13" w:rsidP="00703F13">
      <w:pPr>
        <w:ind w:left="720"/>
        <w:jc w:val="both"/>
      </w:pPr>
    </w:p>
    <w:p w14:paraId="62093BD1" w14:textId="77777777" w:rsidR="00703F13" w:rsidRPr="00CA654B" w:rsidRDefault="00703F13" w:rsidP="00703F13">
      <w:pPr>
        <w:spacing w:line="360" w:lineRule="auto"/>
        <w:ind w:left="720" w:hanging="720"/>
        <w:jc w:val="both"/>
        <w:rPr>
          <w:lang w:val="en-US"/>
        </w:rPr>
      </w:pPr>
      <w:r w:rsidRPr="00CA654B">
        <w:rPr>
          <w:lang w:val="en-US"/>
        </w:rPr>
        <w:lastRenderedPageBreak/>
        <w:t xml:space="preserve">      Cage – 1NF</w:t>
      </w:r>
    </w:p>
    <w:p w14:paraId="1748B12C" w14:textId="77777777" w:rsidR="00703F13" w:rsidRPr="00CA654B" w:rsidRDefault="00703F13" w:rsidP="00703F13">
      <w:pPr>
        <w:spacing w:line="360" w:lineRule="auto"/>
        <w:ind w:left="720" w:hanging="720"/>
        <w:jc w:val="both"/>
        <w:rPr>
          <w:b w:val="0"/>
          <w:bCs/>
        </w:rPr>
      </w:pPr>
      <w:r w:rsidRPr="00CA654B">
        <w:t xml:space="preserve">         </w:t>
      </w:r>
      <w:r w:rsidRPr="00CA654B">
        <w:rPr>
          <w:b w:val="0"/>
          <w:bCs/>
        </w:rPr>
        <w:t>Cage</w:t>
      </w:r>
    </w:p>
    <w:tbl>
      <w:tblPr>
        <w:tblStyle w:val="TableGrid"/>
        <w:tblW w:w="0" w:type="auto"/>
        <w:tblInd w:w="535" w:type="dxa"/>
        <w:tblLook w:val="04A0" w:firstRow="1" w:lastRow="0" w:firstColumn="1" w:lastColumn="0" w:noHBand="0" w:noVBand="1"/>
      </w:tblPr>
      <w:tblGrid>
        <w:gridCol w:w="2291"/>
        <w:gridCol w:w="2134"/>
        <w:gridCol w:w="2369"/>
      </w:tblGrid>
      <w:tr w:rsidR="00703F13" w:rsidRPr="00CA654B" w14:paraId="313B100B" w14:textId="77777777" w:rsidTr="008E2866">
        <w:trPr>
          <w:trHeight w:val="197"/>
        </w:trPr>
        <w:tc>
          <w:tcPr>
            <w:tcW w:w="2291" w:type="dxa"/>
            <w:noWrap/>
            <w:hideMark/>
          </w:tcPr>
          <w:p w14:paraId="5AC19C35"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(PK)</w:t>
            </w:r>
            <w:proofErr w:type="spellStart"/>
            <w:r w:rsidRPr="00CA654B">
              <w:rPr>
                <w:b w:val="0"/>
                <w:bCs/>
                <w:sz w:val="22"/>
                <w:szCs w:val="22"/>
              </w:rPr>
              <w:t>cage_id</w:t>
            </w:r>
            <w:proofErr w:type="spellEnd"/>
          </w:p>
        </w:tc>
        <w:tc>
          <w:tcPr>
            <w:tcW w:w="2134" w:type="dxa"/>
            <w:noWrap/>
            <w:hideMark/>
          </w:tcPr>
          <w:p w14:paraId="50927212" w14:textId="77777777" w:rsidR="00703F13" w:rsidRPr="00CA654B" w:rsidRDefault="00703F13" w:rsidP="008E2866">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2369" w:type="dxa"/>
            <w:noWrap/>
            <w:hideMark/>
          </w:tcPr>
          <w:p w14:paraId="1D2F0E0F" w14:textId="77777777" w:rsidR="00703F13" w:rsidRPr="00CA654B" w:rsidRDefault="00703F13" w:rsidP="008E2866">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703F13" w:rsidRPr="00CA654B" w14:paraId="53EDDF3D" w14:textId="77777777" w:rsidTr="008E2866">
        <w:trPr>
          <w:trHeight w:val="197"/>
        </w:trPr>
        <w:tc>
          <w:tcPr>
            <w:tcW w:w="2291" w:type="dxa"/>
            <w:noWrap/>
            <w:hideMark/>
          </w:tcPr>
          <w:p w14:paraId="41E3517C"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c>
          <w:tcPr>
            <w:tcW w:w="2134" w:type="dxa"/>
            <w:noWrap/>
            <w:hideMark/>
          </w:tcPr>
          <w:p w14:paraId="48B9D392"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1BF6537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0B91A046" w14:textId="77777777" w:rsidTr="008E2866">
        <w:trPr>
          <w:trHeight w:val="197"/>
        </w:trPr>
        <w:tc>
          <w:tcPr>
            <w:tcW w:w="2291" w:type="dxa"/>
            <w:noWrap/>
            <w:hideMark/>
          </w:tcPr>
          <w:p w14:paraId="679A1886"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2</w:t>
            </w:r>
          </w:p>
        </w:tc>
        <w:tc>
          <w:tcPr>
            <w:tcW w:w="2134" w:type="dxa"/>
            <w:noWrap/>
            <w:hideMark/>
          </w:tcPr>
          <w:p w14:paraId="1DABC61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61DA378A"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711B5C42" w14:textId="77777777" w:rsidTr="008E2866">
        <w:trPr>
          <w:trHeight w:val="197"/>
        </w:trPr>
        <w:tc>
          <w:tcPr>
            <w:tcW w:w="2291" w:type="dxa"/>
            <w:noWrap/>
            <w:hideMark/>
          </w:tcPr>
          <w:p w14:paraId="6CBE498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3</w:t>
            </w:r>
          </w:p>
        </w:tc>
        <w:tc>
          <w:tcPr>
            <w:tcW w:w="2134" w:type="dxa"/>
            <w:noWrap/>
            <w:hideMark/>
          </w:tcPr>
          <w:p w14:paraId="5B18F2A0"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6720D1BE"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4ECA9FDD" w14:textId="77777777" w:rsidTr="008E2866">
        <w:trPr>
          <w:trHeight w:val="197"/>
        </w:trPr>
        <w:tc>
          <w:tcPr>
            <w:tcW w:w="2291" w:type="dxa"/>
            <w:noWrap/>
            <w:hideMark/>
          </w:tcPr>
          <w:p w14:paraId="41AF41F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4</w:t>
            </w:r>
          </w:p>
        </w:tc>
        <w:tc>
          <w:tcPr>
            <w:tcW w:w="2134" w:type="dxa"/>
            <w:noWrap/>
            <w:hideMark/>
          </w:tcPr>
          <w:p w14:paraId="7B819F0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36BEBFA3"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11825BF2" w14:textId="77777777" w:rsidTr="008E2866">
        <w:trPr>
          <w:trHeight w:val="197"/>
        </w:trPr>
        <w:tc>
          <w:tcPr>
            <w:tcW w:w="2291" w:type="dxa"/>
            <w:noWrap/>
            <w:hideMark/>
          </w:tcPr>
          <w:p w14:paraId="4E63BE58"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5</w:t>
            </w:r>
          </w:p>
        </w:tc>
        <w:tc>
          <w:tcPr>
            <w:tcW w:w="2134" w:type="dxa"/>
            <w:noWrap/>
            <w:hideMark/>
          </w:tcPr>
          <w:p w14:paraId="638A26BC"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45FCE24C"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5A7F72B9" w14:textId="77777777" w:rsidTr="008E2866">
        <w:trPr>
          <w:trHeight w:val="197"/>
        </w:trPr>
        <w:tc>
          <w:tcPr>
            <w:tcW w:w="2291" w:type="dxa"/>
            <w:noWrap/>
            <w:hideMark/>
          </w:tcPr>
          <w:p w14:paraId="510E20B0"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6</w:t>
            </w:r>
          </w:p>
        </w:tc>
        <w:tc>
          <w:tcPr>
            <w:tcW w:w="2134" w:type="dxa"/>
            <w:noWrap/>
            <w:hideMark/>
          </w:tcPr>
          <w:p w14:paraId="2608EE9C"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FB69503"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748DA79E" w14:textId="77777777" w:rsidTr="008E2866">
        <w:trPr>
          <w:trHeight w:val="197"/>
        </w:trPr>
        <w:tc>
          <w:tcPr>
            <w:tcW w:w="2291" w:type="dxa"/>
            <w:noWrap/>
            <w:hideMark/>
          </w:tcPr>
          <w:p w14:paraId="66610CDB"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7</w:t>
            </w:r>
          </w:p>
        </w:tc>
        <w:tc>
          <w:tcPr>
            <w:tcW w:w="2134" w:type="dxa"/>
            <w:noWrap/>
            <w:hideMark/>
          </w:tcPr>
          <w:p w14:paraId="34370BB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ECA5E3A"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5A76DDD1" w14:textId="77777777" w:rsidTr="008E2866">
        <w:trPr>
          <w:trHeight w:val="197"/>
        </w:trPr>
        <w:tc>
          <w:tcPr>
            <w:tcW w:w="2291" w:type="dxa"/>
            <w:noWrap/>
            <w:hideMark/>
          </w:tcPr>
          <w:p w14:paraId="79643C5A"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8</w:t>
            </w:r>
          </w:p>
        </w:tc>
        <w:tc>
          <w:tcPr>
            <w:tcW w:w="2134" w:type="dxa"/>
            <w:noWrap/>
            <w:hideMark/>
          </w:tcPr>
          <w:p w14:paraId="156C2E8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72419ED2"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bl>
    <w:p w14:paraId="1D287AC3" w14:textId="77777777" w:rsidR="00703F13" w:rsidRPr="00CA654B" w:rsidRDefault="00703F13" w:rsidP="00703F13">
      <w:pPr>
        <w:spacing w:line="360" w:lineRule="auto"/>
        <w:ind w:left="720" w:hanging="720"/>
      </w:pPr>
    </w:p>
    <w:p w14:paraId="34FA4A88" w14:textId="77777777" w:rsidR="00703F13" w:rsidRPr="00CA654B" w:rsidRDefault="00703F13" w:rsidP="00703F13">
      <w:pPr>
        <w:spacing w:line="360" w:lineRule="auto"/>
        <w:ind w:left="720" w:hanging="720"/>
      </w:pPr>
      <w:r w:rsidRPr="00CA654B">
        <w:t>Table 24. Cage Table - 1NF</w:t>
      </w:r>
    </w:p>
    <w:p w14:paraId="010A0606" w14:textId="77777777" w:rsidR="00703F13" w:rsidRPr="00CA654B" w:rsidRDefault="00703F13" w:rsidP="00703F13">
      <w:pPr>
        <w:spacing w:line="360" w:lineRule="auto"/>
        <w:ind w:left="1440"/>
        <w:jc w:val="both"/>
        <w:rPr>
          <w:b w:val="0"/>
          <w:bCs/>
        </w:rPr>
      </w:pPr>
      <w:r w:rsidRPr="00CA654B">
        <w:rPr>
          <w:b w:val="0"/>
          <w:bCs/>
        </w:rPr>
        <w:t>Table 24 shows that the table Cage is in the first normal form by converting Table 23 by assigning “</w:t>
      </w:r>
      <w:proofErr w:type="spellStart"/>
      <w:r w:rsidRPr="00CA654B">
        <w:rPr>
          <w:b w:val="0"/>
          <w:bCs/>
          <w:sz w:val="22"/>
        </w:rPr>
        <w:t>cage_id</w:t>
      </w:r>
      <w:proofErr w:type="spellEnd"/>
      <w:r w:rsidRPr="00CA654B">
        <w:rPr>
          <w:b w:val="0"/>
          <w:bCs/>
        </w:rPr>
        <w:t>” as the Primary Key.</w:t>
      </w:r>
    </w:p>
    <w:p w14:paraId="7895B3A5" w14:textId="77777777" w:rsidR="00703F13" w:rsidRPr="00CA654B" w:rsidRDefault="00703F13" w:rsidP="00703F13">
      <w:pPr>
        <w:spacing w:line="360" w:lineRule="auto"/>
        <w:ind w:left="1440"/>
        <w:jc w:val="both"/>
        <w:rPr>
          <w:b w:val="0"/>
          <w:bCs/>
        </w:rPr>
      </w:pPr>
    </w:p>
    <w:p w14:paraId="2219CC3D" w14:textId="77777777" w:rsidR="00703F13" w:rsidRPr="00CA654B" w:rsidRDefault="00703F13" w:rsidP="00703F13">
      <w:pPr>
        <w:spacing w:line="360" w:lineRule="auto"/>
        <w:ind w:left="1440"/>
        <w:jc w:val="both"/>
        <w:rPr>
          <w:rFonts w:cs="Times New Roman"/>
          <w:b w:val="0"/>
          <w:bCs/>
          <w:szCs w:val="24"/>
        </w:rPr>
      </w:pPr>
    </w:p>
    <w:p w14:paraId="52BCF296" w14:textId="77777777" w:rsidR="00703F13" w:rsidRPr="00CA654B" w:rsidRDefault="00703F13" w:rsidP="00703F13">
      <w:pPr>
        <w:spacing w:line="360" w:lineRule="auto"/>
        <w:ind w:left="1440"/>
        <w:jc w:val="both"/>
        <w:rPr>
          <w:b w:val="0"/>
          <w:bCs/>
        </w:rPr>
      </w:pPr>
    </w:p>
    <w:p w14:paraId="35B347B3" w14:textId="77777777" w:rsidR="00703F13" w:rsidRPr="00CA654B" w:rsidRDefault="00703F13" w:rsidP="00703F13">
      <w:pPr>
        <w:spacing w:line="360" w:lineRule="auto"/>
        <w:jc w:val="both"/>
      </w:pPr>
    </w:p>
    <w:p w14:paraId="39D26463" w14:textId="77777777" w:rsidR="00703F13" w:rsidRPr="00CA654B" w:rsidRDefault="00703F13" w:rsidP="00703F13">
      <w:pPr>
        <w:ind w:left="720"/>
        <w:jc w:val="both"/>
      </w:pPr>
    </w:p>
    <w:p w14:paraId="5761F2F2" w14:textId="77777777" w:rsidR="00703F13" w:rsidRPr="00CA654B" w:rsidRDefault="00703F13" w:rsidP="00703F13">
      <w:pPr>
        <w:jc w:val="both"/>
      </w:pPr>
    </w:p>
    <w:p w14:paraId="63B2049B" w14:textId="77777777" w:rsidR="00703F13" w:rsidRPr="00CA654B" w:rsidRDefault="00703F13" w:rsidP="00703F13">
      <w:pPr>
        <w:jc w:val="both"/>
      </w:pPr>
    </w:p>
    <w:p w14:paraId="3F678E38" w14:textId="77777777" w:rsidR="00703F13" w:rsidRPr="00CA654B" w:rsidRDefault="00703F13" w:rsidP="00703F13">
      <w:pPr>
        <w:spacing w:line="360" w:lineRule="auto"/>
        <w:ind w:left="720" w:hanging="720"/>
        <w:jc w:val="both"/>
        <w:rPr>
          <w:lang w:val="en-US"/>
        </w:rPr>
      </w:pPr>
      <w:r w:rsidRPr="00CA654B">
        <w:rPr>
          <w:lang w:val="en-US"/>
        </w:rPr>
        <w:lastRenderedPageBreak/>
        <w:t xml:space="preserve">      Cage – 2NF</w:t>
      </w:r>
    </w:p>
    <w:p w14:paraId="02C7C101" w14:textId="77777777" w:rsidR="00703F13" w:rsidRPr="00CA654B" w:rsidRDefault="00703F13" w:rsidP="00703F13">
      <w:pPr>
        <w:spacing w:line="360" w:lineRule="auto"/>
        <w:ind w:left="720" w:hanging="720"/>
        <w:jc w:val="both"/>
        <w:rPr>
          <w:b w:val="0"/>
          <w:bCs/>
        </w:rPr>
      </w:pPr>
      <w:r w:rsidRPr="00CA654B">
        <w:t xml:space="preserve">         </w:t>
      </w:r>
      <w:r w:rsidRPr="00CA654B">
        <w:rPr>
          <w:b w:val="0"/>
          <w:bCs/>
        </w:rPr>
        <w:t>Cage</w:t>
      </w:r>
    </w:p>
    <w:tbl>
      <w:tblPr>
        <w:tblStyle w:val="TableGrid"/>
        <w:tblW w:w="0" w:type="auto"/>
        <w:tblInd w:w="535" w:type="dxa"/>
        <w:tblLook w:val="04A0" w:firstRow="1" w:lastRow="0" w:firstColumn="1" w:lastColumn="0" w:noHBand="0" w:noVBand="1"/>
      </w:tblPr>
      <w:tblGrid>
        <w:gridCol w:w="2291"/>
        <w:gridCol w:w="2134"/>
        <w:gridCol w:w="2369"/>
      </w:tblGrid>
      <w:tr w:rsidR="00703F13" w:rsidRPr="00CA654B" w14:paraId="33D28BE8" w14:textId="77777777" w:rsidTr="008E2866">
        <w:trPr>
          <w:trHeight w:val="197"/>
        </w:trPr>
        <w:tc>
          <w:tcPr>
            <w:tcW w:w="2291" w:type="dxa"/>
            <w:noWrap/>
            <w:hideMark/>
          </w:tcPr>
          <w:p w14:paraId="444401DB"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(PK)</w:t>
            </w:r>
            <w:proofErr w:type="spellStart"/>
            <w:r w:rsidRPr="00CA654B">
              <w:rPr>
                <w:b w:val="0"/>
                <w:bCs/>
                <w:sz w:val="22"/>
                <w:szCs w:val="22"/>
              </w:rPr>
              <w:t>cage_id</w:t>
            </w:r>
            <w:proofErr w:type="spellEnd"/>
          </w:p>
        </w:tc>
        <w:tc>
          <w:tcPr>
            <w:tcW w:w="2134" w:type="dxa"/>
            <w:noWrap/>
            <w:hideMark/>
          </w:tcPr>
          <w:p w14:paraId="0007F4C6" w14:textId="77777777" w:rsidR="00703F13" w:rsidRPr="00CA654B" w:rsidRDefault="00703F13" w:rsidP="008E2866">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2369" w:type="dxa"/>
            <w:noWrap/>
            <w:hideMark/>
          </w:tcPr>
          <w:p w14:paraId="4C45FB9D" w14:textId="77777777" w:rsidR="00703F13" w:rsidRPr="00CA654B" w:rsidRDefault="00703F13" w:rsidP="008E2866">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703F13" w:rsidRPr="00CA654B" w14:paraId="0C1352EC" w14:textId="77777777" w:rsidTr="008E2866">
        <w:trPr>
          <w:trHeight w:val="197"/>
        </w:trPr>
        <w:tc>
          <w:tcPr>
            <w:tcW w:w="2291" w:type="dxa"/>
            <w:noWrap/>
            <w:hideMark/>
          </w:tcPr>
          <w:p w14:paraId="2F4E0A8A"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c>
          <w:tcPr>
            <w:tcW w:w="2134" w:type="dxa"/>
            <w:noWrap/>
            <w:hideMark/>
          </w:tcPr>
          <w:p w14:paraId="5FF7200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2693B855"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25A59D05" w14:textId="77777777" w:rsidTr="008E2866">
        <w:trPr>
          <w:trHeight w:val="197"/>
        </w:trPr>
        <w:tc>
          <w:tcPr>
            <w:tcW w:w="2291" w:type="dxa"/>
            <w:noWrap/>
            <w:hideMark/>
          </w:tcPr>
          <w:p w14:paraId="5C60EA7E"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2</w:t>
            </w:r>
          </w:p>
        </w:tc>
        <w:tc>
          <w:tcPr>
            <w:tcW w:w="2134" w:type="dxa"/>
            <w:noWrap/>
            <w:hideMark/>
          </w:tcPr>
          <w:p w14:paraId="0D10DDE9"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5B1DE9F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63059F26" w14:textId="77777777" w:rsidTr="008E2866">
        <w:trPr>
          <w:trHeight w:val="197"/>
        </w:trPr>
        <w:tc>
          <w:tcPr>
            <w:tcW w:w="2291" w:type="dxa"/>
            <w:noWrap/>
            <w:hideMark/>
          </w:tcPr>
          <w:p w14:paraId="5D859F0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3</w:t>
            </w:r>
          </w:p>
        </w:tc>
        <w:tc>
          <w:tcPr>
            <w:tcW w:w="2134" w:type="dxa"/>
            <w:noWrap/>
            <w:hideMark/>
          </w:tcPr>
          <w:p w14:paraId="6A33DEE9"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62FB700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6C27F0E0" w14:textId="77777777" w:rsidTr="008E2866">
        <w:trPr>
          <w:trHeight w:val="197"/>
        </w:trPr>
        <w:tc>
          <w:tcPr>
            <w:tcW w:w="2291" w:type="dxa"/>
            <w:noWrap/>
            <w:hideMark/>
          </w:tcPr>
          <w:p w14:paraId="69B75024"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4</w:t>
            </w:r>
          </w:p>
        </w:tc>
        <w:tc>
          <w:tcPr>
            <w:tcW w:w="2134" w:type="dxa"/>
            <w:noWrap/>
            <w:hideMark/>
          </w:tcPr>
          <w:p w14:paraId="388A5F0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2F6C633D"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223E784C" w14:textId="77777777" w:rsidTr="008E2866">
        <w:trPr>
          <w:trHeight w:val="197"/>
        </w:trPr>
        <w:tc>
          <w:tcPr>
            <w:tcW w:w="2291" w:type="dxa"/>
            <w:noWrap/>
            <w:hideMark/>
          </w:tcPr>
          <w:p w14:paraId="5350B9C9"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5</w:t>
            </w:r>
          </w:p>
        </w:tc>
        <w:tc>
          <w:tcPr>
            <w:tcW w:w="2134" w:type="dxa"/>
            <w:noWrap/>
            <w:hideMark/>
          </w:tcPr>
          <w:p w14:paraId="5AF429F6"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63FAA95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16033AB3" w14:textId="77777777" w:rsidTr="008E2866">
        <w:trPr>
          <w:trHeight w:val="197"/>
        </w:trPr>
        <w:tc>
          <w:tcPr>
            <w:tcW w:w="2291" w:type="dxa"/>
            <w:noWrap/>
            <w:hideMark/>
          </w:tcPr>
          <w:p w14:paraId="5199B65A"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6</w:t>
            </w:r>
          </w:p>
        </w:tc>
        <w:tc>
          <w:tcPr>
            <w:tcW w:w="2134" w:type="dxa"/>
            <w:noWrap/>
            <w:hideMark/>
          </w:tcPr>
          <w:p w14:paraId="10F5841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5DA628B"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7A83D9C0" w14:textId="77777777" w:rsidTr="008E2866">
        <w:trPr>
          <w:trHeight w:val="197"/>
        </w:trPr>
        <w:tc>
          <w:tcPr>
            <w:tcW w:w="2291" w:type="dxa"/>
            <w:noWrap/>
            <w:hideMark/>
          </w:tcPr>
          <w:p w14:paraId="14EFB474"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7</w:t>
            </w:r>
          </w:p>
        </w:tc>
        <w:tc>
          <w:tcPr>
            <w:tcW w:w="2134" w:type="dxa"/>
            <w:noWrap/>
            <w:hideMark/>
          </w:tcPr>
          <w:p w14:paraId="4AEA8E4C"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2361D06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48FE734E" w14:textId="77777777" w:rsidTr="008E2866">
        <w:trPr>
          <w:trHeight w:val="197"/>
        </w:trPr>
        <w:tc>
          <w:tcPr>
            <w:tcW w:w="2291" w:type="dxa"/>
            <w:noWrap/>
            <w:hideMark/>
          </w:tcPr>
          <w:p w14:paraId="2F4583A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8</w:t>
            </w:r>
          </w:p>
        </w:tc>
        <w:tc>
          <w:tcPr>
            <w:tcW w:w="2134" w:type="dxa"/>
            <w:noWrap/>
            <w:hideMark/>
          </w:tcPr>
          <w:p w14:paraId="18D85C89"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F62B675"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bl>
    <w:p w14:paraId="649A5824" w14:textId="77777777" w:rsidR="00703F13" w:rsidRPr="00CA654B" w:rsidRDefault="00703F13" w:rsidP="00703F13">
      <w:pPr>
        <w:spacing w:line="360" w:lineRule="auto"/>
        <w:ind w:left="720" w:hanging="720"/>
      </w:pPr>
    </w:p>
    <w:p w14:paraId="103450FF" w14:textId="77777777" w:rsidR="00703F13" w:rsidRPr="00CA654B" w:rsidRDefault="00703F13" w:rsidP="00703F13">
      <w:pPr>
        <w:spacing w:line="360" w:lineRule="auto"/>
        <w:ind w:left="720" w:hanging="720"/>
      </w:pPr>
      <w:r w:rsidRPr="00CA654B">
        <w:t>Table 25. Cage Table - 2NF</w:t>
      </w:r>
    </w:p>
    <w:p w14:paraId="4213FA0A" w14:textId="77777777" w:rsidR="00703F13" w:rsidRPr="00CA654B" w:rsidRDefault="00703F13" w:rsidP="00703F13">
      <w:pPr>
        <w:spacing w:line="360" w:lineRule="auto"/>
        <w:ind w:left="720" w:hanging="720"/>
      </w:pPr>
    </w:p>
    <w:p w14:paraId="136C1C57" w14:textId="77777777" w:rsidR="00703F13" w:rsidRPr="00CA654B" w:rsidRDefault="00703F13" w:rsidP="00703F13">
      <w:pPr>
        <w:spacing w:line="360" w:lineRule="auto"/>
        <w:ind w:left="1440"/>
        <w:jc w:val="both"/>
      </w:pPr>
      <w:r w:rsidRPr="00CA654B">
        <w:rPr>
          <w:b w:val="0"/>
          <w:bCs/>
        </w:rPr>
        <w:t>Table 25 shows the second normal form, which has no partial dependency because the table has only one assigned primary key “</w:t>
      </w:r>
      <w:proofErr w:type="spellStart"/>
      <w:r w:rsidRPr="00CA654B">
        <w:rPr>
          <w:b w:val="0"/>
          <w:bCs/>
        </w:rPr>
        <w:t>cage_id</w:t>
      </w:r>
      <w:proofErr w:type="spellEnd"/>
      <w:r w:rsidRPr="00CA654B">
        <w:rPr>
          <w:b w:val="0"/>
          <w:bCs/>
        </w:rPr>
        <w:t xml:space="preserve">”, and </w:t>
      </w:r>
      <w:r w:rsidRPr="00CA654B">
        <w:rPr>
          <w:rFonts w:cs="Times New Roman"/>
          <w:b w:val="0"/>
          <w:bCs/>
          <w:szCs w:val="24"/>
        </w:rPr>
        <w:t>all non-key attributes functionally depend on the primary key</w:t>
      </w:r>
      <w:r w:rsidRPr="00CA654B">
        <w:rPr>
          <w:b w:val="0"/>
          <w:bCs/>
        </w:rPr>
        <w:t xml:space="preserve">. </w:t>
      </w:r>
    </w:p>
    <w:p w14:paraId="3587ECC1" w14:textId="77777777" w:rsidR="00703F13" w:rsidRPr="00CA654B" w:rsidRDefault="00703F13" w:rsidP="00703F13">
      <w:pPr>
        <w:ind w:left="720"/>
        <w:jc w:val="both"/>
        <w:rPr>
          <w:b w:val="0"/>
          <w:bCs/>
        </w:rPr>
      </w:pPr>
    </w:p>
    <w:p w14:paraId="3A9275F7" w14:textId="77777777" w:rsidR="00703F13" w:rsidRPr="00CA654B" w:rsidRDefault="00703F13" w:rsidP="00703F13">
      <w:pPr>
        <w:ind w:left="720"/>
        <w:jc w:val="both"/>
        <w:rPr>
          <w:b w:val="0"/>
          <w:bCs/>
        </w:rPr>
      </w:pPr>
    </w:p>
    <w:p w14:paraId="1FC45402" w14:textId="77777777" w:rsidR="00703F13" w:rsidRPr="00CA654B" w:rsidRDefault="00703F13" w:rsidP="00703F13">
      <w:pPr>
        <w:ind w:left="720"/>
        <w:jc w:val="both"/>
        <w:rPr>
          <w:b w:val="0"/>
          <w:bCs/>
        </w:rPr>
      </w:pPr>
    </w:p>
    <w:p w14:paraId="49D78AF2" w14:textId="77777777" w:rsidR="00703F13" w:rsidRPr="00CA654B" w:rsidRDefault="00703F13" w:rsidP="00703F13">
      <w:pPr>
        <w:ind w:left="720"/>
        <w:jc w:val="both"/>
        <w:rPr>
          <w:b w:val="0"/>
          <w:bCs/>
        </w:rPr>
      </w:pPr>
    </w:p>
    <w:p w14:paraId="6CFA44EC" w14:textId="77777777" w:rsidR="00703F13" w:rsidRPr="00CA654B" w:rsidRDefault="00703F13" w:rsidP="00703F13">
      <w:pPr>
        <w:ind w:left="720"/>
        <w:jc w:val="both"/>
        <w:rPr>
          <w:b w:val="0"/>
          <w:bCs/>
        </w:rPr>
      </w:pPr>
    </w:p>
    <w:p w14:paraId="5832F7DC" w14:textId="77777777" w:rsidR="00703F13" w:rsidRPr="00CA654B" w:rsidRDefault="00703F13" w:rsidP="00703F13">
      <w:pPr>
        <w:ind w:left="720"/>
        <w:jc w:val="both"/>
        <w:rPr>
          <w:b w:val="0"/>
          <w:bCs/>
        </w:rPr>
      </w:pPr>
    </w:p>
    <w:p w14:paraId="365BA2F1" w14:textId="77777777" w:rsidR="00703F13" w:rsidRPr="00CA654B" w:rsidRDefault="00703F13" w:rsidP="00703F13">
      <w:pPr>
        <w:jc w:val="both"/>
        <w:rPr>
          <w:b w:val="0"/>
          <w:bCs/>
        </w:rPr>
      </w:pPr>
    </w:p>
    <w:p w14:paraId="7486C03A" w14:textId="77777777" w:rsidR="00703F13" w:rsidRPr="00CA654B" w:rsidRDefault="00703F13" w:rsidP="00703F13">
      <w:pPr>
        <w:jc w:val="both"/>
        <w:rPr>
          <w:b w:val="0"/>
          <w:bCs/>
        </w:rPr>
      </w:pPr>
    </w:p>
    <w:p w14:paraId="7089789D" w14:textId="77777777" w:rsidR="00703F13" w:rsidRPr="00CA654B" w:rsidRDefault="00703F13" w:rsidP="00703F13">
      <w:pPr>
        <w:spacing w:line="360" w:lineRule="auto"/>
        <w:ind w:left="720" w:hanging="720"/>
        <w:jc w:val="both"/>
        <w:rPr>
          <w:lang w:val="en-US"/>
        </w:rPr>
      </w:pPr>
      <w:r w:rsidRPr="00CA654B">
        <w:rPr>
          <w:lang w:val="en-US"/>
        </w:rPr>
        <w:lastRenderedPageBreak/>
        <w:t xml:space="preserve">      Cage – 3NF</w:t>
      </w:r>
    </w:p>
    <w:p w14:paraId="64E50F80" w14:textId="77777777" w:rsidR="00703F13" w:rsidRPr="00CA654B" w:rsidRDefault="00703F13" w:rsidP="00703F13">
      <w:pPr>
        <w:spacing w:line="360" w:lineRule="auto"/>
        <w:ind w:left="720" w:hanging="720"/>
        <w:jc w:val="both"/>
        <w:rPr>
          <w:b w:val="0"/>
          <w:bCs/>
        </w:rPr>
      </w:pPr>
      <w:r w:rsidRPr="00CA654B">
        <w:t xml:space="preserve">         </w:t>
      </w:r>
      <w:r w:rsidRPr="00CA654B">
        <w:rPr>
          <w:b w:val="0"/>
          <w:bCs/>
        </w:rPr>
        <w:t>Cage</w:t>
      </w:r>
    </w:p>
    <w:tbl>
      <w:tblPr>
        <w:tblStyle w:val="TableGrid"/>
        <w:tblW w:w="0" w:type="auto"/>
        <w:tblInd w:w="535" w:type="dxa"/>
        <w:tblLook w:val="04A0" w:firstRow="1" w:lastRow="0" w:firstColumn="1" w:lastColumn="0" w:noHBand="0" w:noVBand="1"/>
      </w:tblPr>
      <w:tblGrid>
        <w:gridCol w:w="2291"/>
        <w:gridCol w:w="2134"/>
        <w:gridCol w:w="2369"/>
      </w:tblGrid>
      <w:tr w:rsidR="00703F13" w:rsidRPr="00CA654B" w14:paraId="006FFF37" w14:textId="77777777" w:rsidTr="008E2866">
        <w:trPr>
          <w:trHeight w:val="197"/>
        </w:trPr>
        <w:tc>
          <w:tcPr>
            <w:tcW w:w="2291" w:type="dxa"/>
            <w:noWrap/>
            <w:hideMark/>
          </w:tcPr>
          <w:p w14:paraId="4290941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(PK)</w:t>
            </w:r>
            <w:proofErr w:type="spellStart"/>
            <w:r w:rsidRPr="00CA654B">
              <w:rPr>
                <w:b w:val="0"/>
                <w:bCs/>
                <w:sz w:val="22"/>
                <w:szCs w:val="22"/>
              </w:rPr>
              <w:t>cage_id</w:t>
            </w:r>
            <w:proofErr w:type="spellEnd"/>
          </w:p>
        </w:tc>
        <w:tc>
          <w:tcPr>
            <w:tcW w:w="2134" w:type="dxa"/>
            <w:noWrap/>
            <w:hideMark/>
          </w:tcPr>
          <w:p w14:paraId="3F8D1F9A" w14:textId="77777777" w:rsidR="00703F13" w:rsidRPr="00CA654B" w:rsidRDefault="00703F13" w:rsidP="008E2866">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2369" w:type="dxa"/>
            <w:noWrap/>
            <w:hideMark/>
          </w:tcPr>
          <w:p w14:paraId="24021F1A" w14:textId="77777777" w:rsidR="00703F13" w:rsidRPr="00CA654B" w:rsidRDefault="00703F13" w:rsidP="008E2866">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703F13" w:rsidRPr="00CA654B" w14:paraId="4446D961" w14:textId="77777777" w:rsidTr="008E2866">
        <w:trPr>
          <w:trHeight w:val="197"/>
        </w:trPr>
        <w:tc>
          <w:tcPr>
            <w:tcW w:w="2291" w:type="dxa"/>
            <w:noWrap/>
            <w:hideMark/>
          </w:tcPr>
          <w:p w14:paraId="639EA17E"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c>
          <w:tcPr>
            <w:tcW w:w="2134" w:type="dxa"/>
            <w:noWrap/>
            <w:hideMark/>
          </w:tcPr>
          <w:p w14:paraId="57A647AC"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2118822E"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370ADB2E" w14:textId="77777777" w:rsidTr="008E2866">
        <w:trPr>
          <w:trHeight w:val="197"/>
        </w:trPr>
        <w:tc>
          <w:tcPr>
            <w:tcW w:w="2291" w:type="dxa"/>
            <w:noWrap/>
            <w:hideMark/>
          </w:tcPr>
          <w:p w14:paraId="6D0E40B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2</w:t>
            </w:r>
          </w:p>
        </w:tc>
        <w:tc>
          <w:tcPr>
            <w:tcW w:w="2134" w:type="dxa"/>
            <w:noWrap/>
            <w:hideMark/>
          </w:tcPr>
          <w:p w14:paraId="56D4BA10"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39F2EA14"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6DD9E42F" w14:textId="77777777" w:rsidTr="008E2866">
        <w:trPr>
          <w:trHeight w:val="197"/>
        </w:trPr>
        <w:tc>
          <w:tcPr>
            <w:tcW w:w="2291" w:type="dxa"/>
            <w:noWrap/>
            <w:hideMark/>
          </w:tcPr>
          <w:p w14:paraId="36874C5A"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3</w:t>
            </w:r>
          </w:p>
        </w:tc>
        <w:tc>
          <w:tcPr>
            <w:tcW w:w="2134" w:type="dxa"/>
            <w:noWrap/>
            <w:hideMark/>
          </w:tcPr>
          <w:p w14:paraId="7F88EDF6"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431DEB55"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451E1592" w14:textId="77777777" w:rsidTr="008E2866">
        <w:trPr>
          <w:trHeight w:val="197"/>
        </w:trPr>
        <w:tc>
          <w:tcPr>
            <w:tcW w:w="2291" w:type="dxa"/>
            <w:noWrap/>
            <w:hideMark/>
          </w:tcPr>
          <w:p w14:paraId="5B13C3C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4</w:t>
            </w:r>
          </w:p>
        </w:tc>
        <w:tc>
          <w:tcPr>
            <w:tcW w:w="2134" w:type="dxa"/>
            <w:noWrap/>
            <w:hideMark/>
          </w:tcPr>
          <w:p w14:paraId="204A87EE"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664D78B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5B7F8073" w14:textId="77777777" w:rsidTr="008E2866">
        <w:trPr>
          <w:trHeight w:val="197"/>
        </w:trPr>
        <w:tc>
          <w:tcPr>
            <w:tcW w:w="2291" w:type="dxa"/>
            <w:noWrap/>
            <w:hideMark/>
          </w:tcPr>
          <w:p w14:paraId="2E2E683E"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5</w:t>
            </w:r>
          </w:p>
        </w:tc>
        <w:tc>
          <w:tcPr>
            <w:tcW w:w="2134" w:type="dxa"/>
            <w:noWrap/>
            <w:hideMark/>
          </w:tcPr>
          <w:p w14:paraId="4561E312"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57510D7E"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4CB29A2D" w14:textId="77777777" w:rsidTr="008E2866">
        <w:trPr>
          <w:trHeight w:val="197"/>
        </w:trPr>
        <w:tc>
          <w:tcPr>
            <w:tcW w:w="2291" w:type="dxa"/>
            <w:noWrap/>
            <w:hideMark/>
          </w:tcPr>
          <w:p w14:paraId="456FA846"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6</w:t>
            </w:r>
          </w:p>
        </w:tc>
        <w:tc>
          <w:tcPr>
            <w:tcW w:w="2134" w:type="dxa"/>
            <w:noWrap/>
            <w:hideMark/>
          </w:tcPr>
          <w:p w14:paraId="67975FDE"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545AAB4"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1A854718" w14:textId="77777777" w:rsidTr="008E2866">
        <w:trPr>
          <w:trHeight w:val="197"/>
        </w:trPr>
        <w:tc>
          <w:tcPr>
            <w:tcW w:w="2291" w:type="dxa"/>
            <w:noWrap/>
            <w:hideMark/>
          </w:tcPr>
          <w:p w14:paraId="7AD1819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7</w:t>
            </w:r>
          </w:p>
        </w:tc>
        <w:tc>
          <w:tcPr>
            <w:tcW w:w="2134" w:type="dxa"/>
            <w:noWrap/>
            <w:hideMark/>
          </w:tcPr>
          <w:p w14:paraId="526493FB"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778DEB35"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75B9887F" w14:textId="77777777" w:rsidTr="008E2866">
        <w:trPr>
          <w:trHeight w:val="197"/>
        </w:trPr>
        <w:tc>
          <w:tcPr>
            <w:tcW w:w="2291" w:type="dxa"/>
            <w:noWrap/>
            <w:hideMark/>
          </w:tcPr>
          <w:p w14:paraId="06051A7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8</w:t>
            </w:r>
          </w:p>
        </w:tc>
        <w:tc>
          <w:tcPr>
            <w:tcW w:w="2134" w:type="dxa"/>
            <w:noWrap/>
            <w:hideMark/>
          </w:tcPr>
          <w:p w14:paraId="0CD62526"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0E5BE053"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bl>
    <w:p w14:paraId="69B660C0" w14:textId="77777777" w:rsidR="00703F13" w:rsidRPr="00CA654B" w:rsidRDefault="00703F13" w:rsidP="00703F13">
      <w:pPr>
        <w:spacing w:line="360" w:lineRule="auto"/>
        <w:ind w:left="720" w:hanging="720"/>
      </w:pPr>
    </w:p>
    <w:p w14:paraId="14AAA641" w14:textId="77777777" w:rsidR="00703F13" w:rsidRPr="00CA654B" w:rsidRDefault="00703F13" w:rsidP="00703F13">
      <w:pPr>
        <w:spacing w:line="360" w:lineRule="auto"/>
        <w:ind w:left="720" w:hanging="720"/>
      </w:pPr>
      <w:r w:rsidRPr="00CA654B">
        <w:t>Table 26. Cage Table - 3NF</w:t>
      </w:r>
    </w:p>
    <w:p w14:paraId="71B8D2CB" w14:textId="77777777" w:rsidR="00703F13" w:rsidRPr="00CA654B" w:rsidRDefault="00703F13" w:rsidP="00703F13">
      <w:pPr>
        <w:spacing w:line="360" w:lineRule="auto"/>
        <w:jc w:val="both"/>
      </w:pPr>
    </w:p>
    <w:p w14:paraId="5A7BA503" w14:textId="026BD565" w:rsidR="00703F13" w:rsidRPr="00CA654B" w:rsidRDefault="00703F13" w:rsidP="00703F13">
      <w:pPr>
        <w:spacing w:line="360" w:lineRule="auto"/>
        <w:ind w:left="1440"/>
        <w:jc w:val="both"/>
        <w:rPr>
          <w:b w:val="0"/>
          <w:bCs/>
        </w:rPr>
      </w:pPr>
      <w:r w:rsidRPr="00CA654B">
        <w:rPr>
          <w:b w:val="0"/>
          <w:bCs/>
        </w:rPr>
        <w:t>Table 26 has no transitive dependencies; hence this table shows the third normal form.</w:t>
      </w:r>
    </w:p>
    <w:p w14:paraId="54765A40" w14:textId="77777777" w:rsidR="00703F13" w:rsidRPr="00CA654B" w:rsidRDefault="00703F13" w:rsidP="00703F13">
      <w:pPr>
        <w:ind w:left="720"/>
        <w:jc w:val="both"/>
        <w:rPr>
          <w:b w:val="0"/>
          <w:bCs/>
        </w:rPr>
      </w:pPr>
    </w:p>
    <w:p w14:paraId="5B71343F" w14:textId="77777777" w:rsidR="00703F13" w:rsidRPr="00CA654B" w:rsidRDefault="00703F13" w:rsidP="00703F13">
      <w:pPr>
        <w:ind w:left="720"/>
        <w:jc w:val="both"/>
        <w:rPr>
          <w:b w:val="0"/>
          <w:bCs/>
        </w:rPr>
      </w:pPr>
    </w:p>
    <w:p w14:paraId="20EE3D6A" w14:textId="77777777" w:rsidR="00703F13" w:rsidRPr="00CA654B" w:rsidRDefault="00703F13" w:rsidP="00703F13">
      <w:pPr>
        <w:ind w:left="720"/>
        <w:jc w:val="both"/>
        <w:rPr>
          <w:b w:val="0"/>
          <w:bCs/>
        </w:rPr>
      </w:pPr>
    </w:p>
    <w:p w14:paraId="6EB6CDE4" w14:textId="77777777" w:rsidR="00703F13" w:rsidRPr="00CA654B" w:rsidRDefault="00703F13" w:rsidP="00703F13">
      <w:pPr>
        <w:ind w:left="720"/>
        <w:jc w:val="both"/>
        <w:rPr>
          <w:b w:val="0"/>
          <w:bCs/>
        </w:rPr>
      </w:pPr>
    </w:p>
    <w:p w14:paraId="7605A17B" w14:textId="77777777" w:rsidR="00703F13" w:rsidRPr="00CA654B" w:rsidRDefault="00703F13" w:rsidP="00703F13">
      <w:pPr>
        <w:ind w:left="720"/>
        <w:jc w:val="both"/>
        <w:rPr>
          <w:b w:val="0"/>
          <w:bCs/>
        </w:rPr>
      </w:pPr>
    </w:p>
    <w:p w14:paraId="5110DD0D" w14:textId="77777777" w:rsidR="00703F13" w:rsidRPr="00CA654B" w:rsidRDefault="00703F13" w:rsidP="00703F13">
      <w:pPr>
        <w:ind w:left="720"/>
        <w:jc w:val="both"/>
        <w:rPr>
          <w:b w:val="0"/>
          <w:bCs/>
        </w:rPr>
      </w:pPr>
    </w:p>
    <w:p w14:paraId="0EFD0ED2" w14:textId="77777777" w:rsidR="00703F13" w:rsidRPr="00CA654B" w:rsidRDefault="00703F13" w:rsidP="00703F13">
      <w:pPr>
        <w:jc w:val="both"/>
        <w:rPr>
          <w:b w:val="0"/>
          <w:bCs/>
        </w:rPr>
      </w:pPr>
    </w:p>
    <w:p w14:paraId="1D2E52A0" w14:textId="77777777" w:rsidR="00703F13" w:rsidRPr="00CA654B" w:rsidRDefault="00703F13" w:rsidP="00703F13">
      <w:pPr>
        <w:ind w:left="2880" w:hanging="2880"/>
        <w:jc w:val="both"/>
        <w:rPr>
          <w:b w:val="0"/>
          <w:bCs/>
        </w:rPr>
      </w:pPr>
    </w:p>
    <w:p w14:paraId="152490C8" w14:textId="77777777" w:rsidR="00703F13" w:rsidRPr="00CA654B" w:rsidRDefault="00703F13" w:rsidP="00703F13">
      <w:pPr>
        <w:jc w:val="both"/>
        <w:rPr>
          <w:b w:val="0"/>
          <w:bCs/>
        </w:rPr>
      </w:pPr>
    </w:p>
    <w:p w14:paraId="36D2F52A" w14:textId="77777777" w:rsidR="00703F13" w:rsidRPr="00CA654B" w:rsidRDefault="00703F13" w:rsidP="00703F13">
      <w:pPr>
        <w:tabs>
          <w:tab w:val="left" w:pos="5978"/>
        </w:tabs>
        <w:spacing w:line="276" w:lineRule="auto"/>
        <w:jc w:val="both"/>
        <w:rPr>
          <w:lang w:val="en-US"/>
        </w:rPr>
      </w:pPr>
      <w:r w:rsidRPr="00CA654B">
        <w:rPr>
          <w:lang w:val="en-US"/>
        </w:rPr>
        <w:t xml:space="preserve">     Batch – 0NF</w:t>
      </w:r>
    </w:p>
    <w:p w14:paraId="5614220D" w14:textId="77777777" w:rsidR="00703F13" w:rsidRPr="00CA654B" w:rsidRDefault="00703F13" w:rsidP="00703F13">
      <w:pPr>
        <w:tabs>
          <w:tab w:val="left" w:pos="5978"/>
        </w:tabs>
        <w:spacing w:line="276" w:lineRule="auto"/>
        <w:jc w:val="both"/>
        <w:rPr>
          <w:b w:val="0"/>
          <w:bCs/>
          <w:lang w:val="en-US"/>
        </w:rPr>
      </w:pPr>
      <w:r w:rsidRPr="00CA654B">
        <w:rPr>
          <w:b w:val="0"/>
          <w:bCs/>
          <w:lang w:val="en-US"/>
        </w:rPr>
        <w:t xml:space="preserve">      Batch</w:t>
      </w:r>
    </w:p>
    <w:tbl>
      <w:tblPr>
        <w:tblStyle w:val="TableGrid"/>
        <w:tblpPr w:leftFromText="180" w:rightFromText="180" w:vertAnchor="text" w:horzAnchor="page" w:tblpX="1796" w:tblpY="123"/>
        <w:tblW w:w="0" w:type="auto"/>
        <w:tblLook w:val="04A0" w:firstRow="1" w:lastRow="0" w:firstColumn="1" w:lastColumn="0" w:noHBand="0" w:noVBand="1"/>
      </w:tblPr>
      <w:tblGrid>
        <w:gridCol w:w="1983"/>
      </w:tblGrid>
      <w:tr w:rsidR="00703F13" w:rsidRPr="00CA654B" w14:paraId="72939567" w14:textId="77777777" w:rsidTr="008E2866">
        <w:trPr>
          <w:trHeight w:val="261"/>
        </w:trPr>
        <w:tc>
          <w:tcPr>
            <w:tcW w:w="1983" w:type="dxa"/>
            <w:noWrap/>
            <w:hideMark/>
          </w:tcPr>
          <w:p w14:paraId="5D6B25BC" w14:textId="77777777" w:rsidR="00703F13" w:rsidRPr="00CA654B" w:rsidRDefault="00703F13" w:rsidP="008E2866">
            <w:pPr>
              <w:spacing w:line="276" w:lineRule="auto"/>
              <w:ind w:left="720" w:hanging="720"/>
              <w:jc w:val="left"/>
              <w:rPr>
                <w:b w:val="0"/>
                <w:bCs/>
                <w:sz w:val="22"/>
                <w:szCs w:val="22"/>
              </w:rPr>
            </w:pPr>
            <w:proofErr w:type="spellStart"/>
            <w:r w:rsidRPr="00CA654B">
              <w:rPr>
                <w:b w:val="0"/>
                <w:bCs/>
                <w:sz w:val="22"/>
                <w:szCs w:val="22"/>
              </w:rPr>
              <w:t>batch_name</w:t>
            </w:r>
            <w:proofErr w:type="spellEnd"/>
          </w:p>
        </w:tc>
      </w:tr>
      <w:tr w:rsidR="00703F13" w:rsidRPr="00CA654B" w14:paraId="43CE0A55" w14:textId="77777777" w:rsidTr="008E2866">
        <w:trPr>
          <w:trHeight w:val="261"/>
        </w:trPr>
        <w:tc>
          <w:tcPr>
            <w:tcW w:w="1983" w:type="dxa"/>
            <w:noWrap/>
            <w:hideMark/>
          </w:tcPr>
          <w:p w14:paraId="22D79724" w14:textId="77777777" w:rsidR="00703F13" w:rsidRPr="00CA654B" w:rsidRDefault="00703F13" w:rsidP="008E2866">
            <w:pPr>
              <w:spacing w:line="276" w:lineRule="auto"/>
              <w:ind w:left="720" w:hanging="720"/>
              <w:jc w:val="left"/>
              <w:rPr>
                <w:b w:val="0"/>
                <w:bCs/>
                <w:sz w:val="22"/>
                <w:szCs w:val="22"/>
              </w:rPr>
            </w:pPr>
            <w:r w:rsidRPr="00CA654B">
              <w:rPr>
                <w:b w:val="0"/>
                <w:bCs/>
                <w:sz w:val="22"/>
                <w:szCs w:val="22"/>
              </w:rPr>
              <w:t>Batch1</w:t>
            </w:r>
          </w:p>
        </w:tc>
      </w:tr>
      <w:tr w:rsidR="00703F13" w:rsidRPr="00CA654B" w14:paraId="0FE85C22" w14:textId="77777777" w:rsidTr="008E2866">
        <w:trPr>
          <w:trHeight w:val="261"/>
        </w:trPr>
        <w:tc>
          <w:tcPr>
            <w:tcW w:w="1983" w:type="dxa"/>
            <w:noWrap/>
            <w:hideMark/>
          </w:tcPr>
          <w:p w14:paraId="526F38F1" w14:textId="77777777" w:rsidR="00703F13" w:rsidRPr="00CA654B" w:rsidRDefault="00703F13" w:rsidP="008E2866">
            <w:pPr>
              <w:spacing w:line="276" w:lineRule="auto"/>
              <w:ind w:left="720" w:hanging="720"/>
              <w:jc w:val="left"/>
              <w:rPr>
                <w:b w:val="0"/>
                <w:bCs/>
                <w:sz w:val="22"/>
                <w:szCs w:val="22"/>
              </w:rPr>
            </w:pPr>
            <w:r w:rsidRPr="00CA654B">
              <w:rPr>
                <w:b w:val="0"/>
                <w:bCs/>
                <w:sz w:val="22"/>
                <w:szCs w:val="22"/>
              </w:rPr>
              <w:t>Batch2</w:t>
            </w:r>
          </w:p>
        </w:tc>
      </w:tr>
      <w:tr w:rsidR="00703F13" w:rsidRPr="00CA654B" w14:paraId="403607CD" w14:textId="77777777" w:rsidTr="008E2866">
        <w:trPr>
          <w:trHeight w:val="261"/>
        </w:trPr>
        <w:tc>
          <w:tcPr>
            <w:tcW w:w="1983" w:type="dxa"/>
            <w:noWrap/>
            <w:hideMark/>
          </w:tcPr>
          <w:p w14:paraId="60232B03" w14:textId="77777777" w:rsidR="00703F13" w:rsidRPr="00CA654B" w:rsidRDefault="00703F13" w:rsidP="008E2866">
            <w:pPr>
              <w:spacing w:line="276" w:lineRule="auto"/>
              <w:ind w:left="720" w:hanging="720"/>
              <w:jc w:val="left"/>
              <w:rPr>
                <w:b w:val="0"/>
                <w:bCs/>
                <w:sz w:val="22"/>
                <w:szCs w:val="22"/>
              </w:rPr>
            </w:pPr>
            <w:r w:rsidRPr="00CA654B">
              <w:rPr>
                <w:b w:val="0"/>
                <w:bCs/>
                <w:sz w:val="22"/>
                <w:szCs w:val="22"/>
              </w:rPr>
              <w:t>Batch3</w:t>
            </w:r>
          </w:p>
        </w:tc>
      </w:tr>
      <w:tr w:rsidR="00703F13" w:rsidRPr="00CA654B" w14:paraId="7A3D6011" w14:textId="77777777" w:rsidTr="008E2866">
        <w:trPr>
          <w:trHeight w:val="261"/>
        </w:trPr>
        <w:tc>
          <w:tcPr>
            <w:tcW w:w="1983" w:type="dxa"/>
            <w:noWrap/>
            <w:hideMark/>
          </w:tcPr>
          <w:p w14:paraId="73D62B05" w14:textId="77777777" w:rsidR="00703F13" w:rsidRPr="00CA654B" w:rsidRDefault="00703F13" w:rsidP="008E2866">
            <w:pPr>
              <w:spacing w:line="276" w:lineRule="auto"/>
              <w:ind w:left="720" w:hanging="720"/>
              <w:jc w:val="left"/>
              <w:rPr>
                <w:b w:val="0"/>
                <w:bCs/>
                <w:sz w:val="22"/>
                <w:szCs w:val="22"/>
              </w:rPr>
            </w:pPr>
            <w:r w:rsidRPr="00CA654B">
              <w:rPr>
                <w:b w:val="0"/>
                <w:bCs/>
                <w:sz w:val="22"/>
                <w:szCs w:val="22"/>
              </w:rPr>
              <w:t>Batch4</w:t>
            </w:r>
          </w:p>
        </w:tc>
      </w:tr>
      <w:tr w:rsidR="00703F13" w:rsidRPr="00CA654B" w14:paraId="24C28337" w14:textId="77777777" w:rsidTr="008E2866">
        <w:trPr>
          <w:trHeight w:val="261"/>
        </w:trPr>
        <w:tc>
          <w:tcPr>
            <w:tcW w:w="1983" w:type="dxa"/>
            <w:noWrap/>
            <w:hideMark/>
          </w:tcPr>
          <w:p w14:paraId="1F9B52C1" w14:textId="77777777" w:rsidR="00703F13" w:rsidRPr="00CA654B" w:rsidRDefault="00703F13" w:rsidP="008E2866">
            <w:pPr>
              <w:spacing w:line="276" w:lineRule="auto"/>
              <w:ind w:left="720" w:hanging="720"/>
              <w:jc w:val="left"/>
              <w:rPr>
                <w:b w:val="0"/>
                <w:bCs/>
                <w:sz w:val="22"/>
                <w:szCs w:val="22"/>
              </w:rPr>
            </w:pPr>
            <w:r w:rsidRPr="00CA654B">
              <w:rPr>
                <w:b w:val="0"/>
                <w:bCs/>
                <w:sz w:val="22"/>
                <w:szCs w:val="22"/>
              </w:rPr>
              <w:t>Batch5</w:t>
            </w:r>
          </w:p>
        </w:tc>
      </w:tr>
    </w:tbl>
    <w:p w14:paraId="5530AB4C" w14:textId="77777777" w:rsidR="00703F13" w:rsidRPr="00CA654B" w:rsidRDefault="00703F13" w:rsidP="00703F13">
      <w:pPr>
        <w:spacing w:line="276" w:lineRule="auto"/>
        <w:ind w:left="720" w:hanging="720"/>
        <w:rPr>
          <w:sz w:val="22"/>
        </w:rPr>
      </w:pPr>
    </w:p>
    <w:p w14:paraId="4728660A" w14:textId="77777777" w:rsidR="00703F13" w:rsidRPr="00CA654B" w:rsidRDefault="00703F13" w:rsidP="00703F13">
      <w:pPr>
        <w:spacing w:line="276" w:lineRule="auto"/>
        <w:ind w:left="720" w:hanging="720"/>
      </w:pPr>
    </w:p>
    <w:p w14:paraId="73DF68E5" w14:textId="77777777" w:rsidR="00703F13" w:rsidRPr="00CA654B" w:rsidRDefault="00703F13" w:rsidP="00703F13">
      <w:pPr>
        <w:spacing w:line="276" w:lineRule="auto"/>
        <w:ind w:left="720" w:hanging="720"/>
      </w:pPr>
    </w:p>
    <w:p w14:paraId="5CC7FC2C" w14:textId="77777777" w:rsidR="00703F13" w:rsidRPr="00CA654B" w:rsidRDefault="00703F13" w:rsidP="00703F13">
      <w:pPr>
        <w:spacing w:line="276" w:lineRule="auto"/>
        <w:ind w:left="720" w:hanging="720"/>
      </w:pPr>
    </w:p>
    <w:p w14:paraId="7F21FBDF" w14:textId="77777777" w:rsidR="00703F13" w:rsidRPr="00CA654B" w:rsidRDefault="00703F13" w:rsidP="00703F13">
      <w:pPr>
        <w:spacing w:line="276" w:lineRule="auto"/>
        <w:ind w:left="720" w:hanging="720"/>
      </w:pPr>
    </w:p>
    <w:p w14:paraId="55C89CB0" w14:textId="77777777" w:rsidR="00703F13" w:rsidRPr="00CA654B" w:rsidRDefault="00703F13" w:rsidP="00703F13">
      <w:pPr>
        <w:spacing w:line="276" w:lineRule="auto"/>
        <w:ind w:left="720" w:hanging="720"/>
      </w:pPr>
    </w:p>
    <w:p w14:paraId="0C2FDD63" w14:textId="77777777" w:rsidR="00703F13" w:rsidRPr="00CA654B" w:rsidRDefault="00703F13" w:rsidP="00703F13">
      <w:pPr>
        <w:spacing w:line="276" w:lineRule="auto"/>
        <w:jc w:val="both"/>
      </w:pPr>
    </w:p>
    <w:p w14:paraId="234CE374" w14:textId="77777777" w:rsidR="00703F13" w:rsidRPr="00CA654B" w:rsidRDefault="00703F13" w:rsidP="00703F13">
      <w:pPr>
        <w:spacing w:line="276" w:lineRule="auto"/>
        <w:ind w:left="720" w:hanging="720"/>
      </w:pPr>
      <w:r w:rsidRPr="00CA654B">
        <w:t xml:space="preserve">Table 27. </w:t>
      </w:r>
      <w:r w:rsidRPr="00CA654B">
        <w:rPr>
          <w:lang w:val="en-US"/>
        </w:rPr>
        <w:t xml:space="preserve">Batch </w:t>
      </w:r>
      <w:r w:rsidRPr="00CA654B">
        <w:t>Table - 0NF</w:t>
      </w:r>
    </w:p>
    <w:p w14:paraId="57BE8D5D" w14:textId="77777777" w:rsidR="00703F13" w:rsidRPr="00CA654B" w:rsidRDefault="00703F13" w:rsidP="00703F13">
      <w:pPr>
        <w:spacing w:line="276" w:lineRule="auto"/>
        <w:ind w:left="720" w:hanging="720"/>
      </w:pPr>
    </w:p>
    <w:p w14:paraId="444219C7" w14:textId="77777777" w:rsidR="00703F13" w:rsidRPr="00CA654B" w:rsidRDefault="00703F13" w:rsidP="00703F13">
      <w:pPr>
        <w:spacing w:line="276" w:lineRule="auto"/>
        <w:ind w:left="2160"/>
        <w:jc w:val="both"/>
        <w:rPr>
          <w:b w:val="0"/>
          <w:bCs/>
        </w:rPr>
      </w:pPr>
      <w:r w:rsidRPr="00CA654B">
        <w:rPr>
          <w:b w:val="0"/>
          <w:bCs/>
        </w:rPr>
        <w:lastRenderedPageBreak/>
        <w:t>Table 27 shows that the table Batch is not normalized because the row value in column “</w:t>
      </w:r>
      <w:proofErr w:type="spellStart"/>
      <w:r w:rsidRPr="00CA654B">
        <w:rPr>
          <w:b w:val="0"/>
          <w:bCs/>
        </w:rPr>
        <w:t>batch_name</w:t>
      </w:r>
      <w:proofErr w:type="spellEnd"/>
      <w:r w:rsidRPr="00CA654B">
        <w:rPr>
          <w:b w:val="0"/>
          <w:bCs/>
        </w:rPr>
        <w:t>” is not unique.</w:t>
      </w:r>
    </w:p>
    <w:p w14:paraId="36E3BDD6" w14:textId="77777777" w:rsidR="00703F13" w:rsidRPr="00CA654B" w:rsidRDefault="00703F13" w:rsidP="00703F13">
      <w:pPr>
        <w:spacing w:line="276" w:lineRule="auto"/>
        <w:ind w:left="2160"/>
        <w:jc w:val="both"/>
        <w:rPr>
          <w:b w:val="0"/>
          <w:bCs/>
        </w:rPr>
      </w:pPr>
    </w:p>
    <w:p w14:paraId="59F68CB6" w14:textId="77777777" w:rsidR="00703F13" w:rsidRPr="00CA654B" w:rsidRDefault="00703F13" w:rsidP="00703F13">
      <w:pPr>
        <w:spacing w:line="276" w:lineRule="auto"/>
        <w:jc w:val="both"/>
        <w:rPr>
          <w:lang w:val="en-US"/>
        </w:rPr>
      </w:pPr>
      <w:r w:rsidRPr="00CA654B">
        <w:rPr>
          <w:lang w:val="en-US"/>
        </w:rPr>
        <w:t xml:space="preserve">        Batch – 1NF</w:t>
      </w:r>
    </w:p>
    <w:p w14:paraId="62811761" w14:textId="77777777" w:rsidR="00703F13" w:rsidRPr="00CA654B" w:rsidRDefault="00703F13" w:rsidP="00703F13">
      <w:pPr>
        <w:spacing w:line="276" w:lineRule="auto"/>
        <w:jc w:val="both"/>
        <w:rPr>
          <w:lang w:val="en-US"/>
        </w:rPr>
      </w:pPr>
      <w:r w:rsidRPr="00CA654B">
        <w:rPr>
          <w:lang w:val="en-US"/>
        </w:rPr>
        <w:t xml:space="preserve"> </w:t>
      </w:r>
    </w:p>
    <w:p w14:paraId="0D6AC859" w14:textId="77777777" w:rsidR="00703F13" w:rsidRPr="00CA654B" w:rsidRDefault="00703F13" w:rsidP="00703F13">
      <w:pPr>
        <w:spacing w:line="276" w:lineRule="auto"/>
        <w:jc w:val="both"/>
        <w:rPr>
          <w:b w:val="0"/>
          <w:bCs/>
          <w:lang w:val="en-US"/>
        </w:rPr>
      </w:pPr>
      <w:r w:rsidRPr="00CA654B">
        <w:rPr>
          <w:lang w:val="en-US"/>
        </w:rPr>
        <w:t xml:space="preserve">     </w:t>
      </w:r>
      <w:r w:rsidRPr="00CA654B">
        <w:rPr>
          <w:b w:val="0"/>
          <w:bCs/>
          <w:lang w:val="en-US"/>
        </w:rPr>
        <w:t>Batch</w:t>
      </w:r>
    </w:p>
    <w:tbl>
      <w:tblPr>
        <w:tblStyle w:val="TableGrid"/>
        <w:tblW w:w="0" w:type="auto"/>
        <w:tblInd w:w="355" w:type="dxa"/>
        <w:tblLook w:val="04A0" w:firstRow="1" w:lastRow="0" w:firstColumn="1" w:lastColumn="0" w:noHBand="0" w:noVBand="1"/>
      </w:tblPr>
      <w:tblGrid>
        <w:gridCol w:w="1761"/>
        <w:gridCol w:w="2391"/>
      </w:tblGrid>
      <w:tr w:rsidR="00703F13" w:rsidRPr="00CA654B" w14:paraId="5C157DC5" w14:textId="77777777" w:rsidTr="008E2866">
        <w:trPr>
          <w:trHeight w:val="273"/>
        </w:trPr>
        <w:tc>
          <w:tcPr>
            <w:tcW w:w="1761" w:type="dxa"/>
            <w:noWrap/>
            <w:hideMark/>
          </w:tcPr>
          <w:p w14:paraId="5494A538" w14:textId="77777777" w:rsidR="00703F13" w:rsidRPr="00CA654B" w:rsidRDefault="00703F13" w:rsidP="008E2866">
            <w:pPr>
              <w:spacing w:line="276" w:lineRule="auto"/>
              <w:jc w:val="left"/>
              <w:rPr>
                <w:b w:val="0"/>
                <w:sz w:val="20"/>
              </w:rPr>
            </w:pPr>
            <w:r w:rsidRPr="00CA654B">
              <w:rPr>
                <w:b w:val="0"/>
                <w:sz w:val="20"/>
              </w:rPr>
              <w:t>(PK)</w:t>
            </w:r>
            <w:proofErr w:type="spellStart"/>
            <w:r w:rsidRPr="00CA654B">
              <w:rPr>
                <w:b w:val="0"/>
                <w:sz w:val="20"/>
              </w:rPr>
              <w:t>batch_id</w:t>
            </w:r>
            <w:proofErr w:type="spellEnd"/>
          </w:p>
        </w:tc>
        <w:tc>
          <w:tcPr>
            <w:tcW w:w="2391" w:type="dxa"/>
            <w:noWrap/>
            <w:hideMark/>
          </w:tcPr>
          <w:p w14:paraId="65933999" w14:textId="77777777" w:rsidR="00703F13" w:rsidRPr="00CA654B" w:rsidRDefault="00703F13" w:rsidP="008E2866">
            <w:pPr>
              <w:spacing w:line="276" w:lineRule="auto"/>
              <w:jc w:val="left"/>
              <w:rPr>
                <w:b w:val="0"/>
                <w:sz w:val="20"/>
              </w:rPr>
            </w:pPr>
            <w:proofErr w:type="spellStart"/>
            <w:r w:rsidRPr="00CA654B">
              <w:rPr>
                <w:b w:val="0"/>
                <w:sz w:val="20"/>
              </w:rPr>
              <w:t>batch_name</w:t>
            </w:r>
            <w:proofErr w:type="spellEnd"/>
          </w:p>
        </w:tc>
      </w:tr>
      <w:tr w:rsidR="00703F13" w:rsidRPr="00CA654B" w14:paraId="442EAD5C" w14:textId="77777777" w:rsidTr="008E2866">
        <w:trPr>
          <w:trHeight w:val="273"/>
        </w:trPr>
        <w:tc>
          <w:tcPr>
            <w:tcW w:w="1761" w:type="dxa"/>
            <w:noWrap/>
            <w:hideMark/>
          </w:tcPr>
          <w:p w14:paraId="3F86CA94" w14:textId="77777777" w:rsidR="00703F13" w:rsidRPr="00CA654B" w:rsidRDefault="00703F13" w:rsidP="008E2866">
            <w:pPr>
              <w:spacing w:line="276" w:lineRule="auto"/>
              <w:jc w:val="left"/>
              <w:rPr>
                <w:b w:val="0"/>
                <w:sz w:val="20"/>
              </w:rPr>
            </w:pPr>
            <w:r w:rsidRPr="00CA654B">
              <w:rPr>
                <w:b w:val="0"/>
                <w:sz w:val="20"/>
              </w:rPr>
              <w:t>1</w:t>
            </w:r>
          </w:p>
        </w:tc>
        <w:tc>
          <w:tcPr>
            <w:tcW w:w="2391" w:type="dxa"/>
            <w:noWrap/>
            <w:hideMark/>
          </w:tcPr>
          <w:p w14:paraId="31166BB4" w14:textId="77777777" w:rsidR="00703F13" w:rsidRPr="00CA654B" w:rsidRDefault="00703F13" w:rsidP="008E2866">
            <w:pPr>
              <w:spacing w:line="276" w:lineRule="auto"/>
              <w:jc w:val="left"/>
              <w:rPr>
                <w:b w:val="0"/>
                <w:sz w:val="20"/>
              </w:rPr>
            </w:pPr>
            <w:r w:rsidRPr="00CA654B">
              <w:rPr>
                <w:b w:val="0"/>
                <w:sz w:val="20"/>
              </w:rPr>
              <w:t>Batch1</w:t>
            </w:r>
          </w:p>
        </w:tc>
      </w:tr>
      <w:tr w:rsidR="00703F13" w:rsidRPr="00CA654B" w14:paraId="7A957192" w14:textId="77777777" w:rsidTr="008E2866">
        <w:trPr>
          <w:trHeight w:val="273"/>
        </w:trPr>
        <w:tc>
          <w:tcPr>
            <w:tcW w:w="1761" w:type="dxa"/>
            <w:noWrap/>
            <w:hideMark/>
          </w:tcPr>
          <w:p w14:paraId="4DBD7B83" w14:textId="77777777" w:rsidR="00703F13" w:rsidRPr="00CA654B" w:rsidRDefault="00703F13" w:rsidP="008E2866">
            <w:pPr>
              <w:spacing w:line="276" w:lineRule="auto"/>
              <w:jc w:val="left"/>
              <w:rPr>
                <w:b w:val="0"/>
                <w:sz w:val="20"/>
              </w:rPr>
            </w:pPr>
            <w:r w:rsidRPr="00CA654B">
              <w:rPr>
                <w:b w:val="0"/>
                <w:sz w:val="20"/>
              </w:rPr>
              <w:t>2</w:t>
            </w:r>
          </w:p>
        </w:tc>
        <w:tc>
          <w:tcPr>
            <w:tcW w:w="2391" w:type="dxa"/>
            <w:noWrap/>
            <w:hideMark/>
          </w:tcPr>
          <w:p w14:paraId="7938294D" w14:textId="77777777" w:rsidR="00703F13" w:rsidRPr="00CA654B" w:rsidRDefault="00703F13" w:rsidP="008E2866">
            <w:pPr>
              <w:spacing w:line="276" w:lineRule="auto"/>
              <w:jc w:val="left"/>
              <w:rPr>
                <w:b w:val="0"/>
                <w:sz w:val="20"/>
              </w:rPr>
            </w:pPr>
            <w:r w:rsidRPr="00CA654B">
              <w:rPr>
                <w:b w:val="0"/>
                <w:sz w:val="20"/>
              </w:rPr>
              <w:t>Batch2</w:t>
            </w:r>
          </w:p>
        </w:tc>
      </w:tr>
      <w:tr w:rsidR="00703F13" w:rsidRPr="00CA654B" w14:paraId="0FDDDFBB" w14:textId="77777777" w:rsidTr="008E2866">
        <w:trPr>
          <w:trHeight w:val="273"/>
        </w:trPr>
        <w:tc>
          <w:tcPr>
            <w:tcW w:w="1761" w:type="dxa"/>
            <w:noWrap/>
            <w:hideMark/>
          </w:tcPr>
          <w:p w14:paraId="5232DEF5" w14:textId="77777777" w:rsidR="00703F13" w:rsidRPr="00CA654B" w:rsidRDefault="00703F13" w:rsidP="008E2866">
            <w:pPr>
              <w:spacing w:line="276" w:lineRule="auto"/>
              <w:jc w:val="left"/>
              <w:rPr>
                <w:b w:val="0"/>
                <w:sz w:val="20"/>
              </w:rPr>
            </w:pPr>
            <w:r w:rsidRPr="00CA654B">
              <w:rPr>
                <w:b w:val="0"/>
                <w:sz w:val="20"/>
              </w:rPr>
              <w:t>3</w:t>
            </w:r>
          </w:p>
        </w:tc>
        <w:tc>
          <w:tcPr>
            <w:tcW w:w="2391" w:type="dxa"/>
            <w:noWrap/>
            <w:hideMark/>
          </w:tcPr>
          <w:p w14:paraId="04A02CA8" w14:textId="77777777" w:rsidR="00703F13" w:rsidRPr="00CA654B" w:rsidRDefault="00703F13" w:rsidP="008E2866">
            <w:pPr>
              <w:spacing w:line="276" w:lineRule="auto"/>
              <w:jc w:val="left"/>
              <w:rPr>
                <w:b w:val="0"/>
                <w:sz w:val="20"/>
              </w:rPr>
            </w:pPr>
            <w:r w:rsidRPr="00CA654B">
              <w:rPr>
                <w:b w:val="0"/>
                <w:sz w:val="20"/>
              </w:rPr>
              <w:t>Batch3</w:t>
            </w:r>
          </w:p>
        </w:tc>
      </w:tr>
      <w:tr w:rsidR="00703F13" w:rsidRPr="00CA654B" w14:paraId="5EBF92DB" w14:textId="77777777" w:rsidTr="008E2866">
        <w:trPr>
          <w:trHeight w:val="273"/>
        </w:trPr>
        <w:tc>
          <w:tcPr>
            <w:tcW w:w="1761" w:type="dxa"/>
            <w:noWrap/>
            <w:hideMark/>
          </w:tcPr>
          <w:p w14:paraId="4DDCD356" w14:textId="77777777" w:rsidR="00703F13" w:rsidRPr="00CA654B" w:rsidRDefault="00703F13" w:rsidP="008E2866">
            <w:pPr>
              <w:spacing w:line="276" w:lineRule="auto"/>
              <w:jc w:val="left"/>
              <w:rPr>
                <w:b w:val="0"/>
                <w:sz w:val="20"/>
              </w:rPr>
            </w:pPr>
            <w:r w:rsidRPr="00CA654B">
              <w:rPr>
                <w:b w:val="0"/>
                <w:sz w:val="20"/>
              </w:rPr>
              <w:t>4</w:t>
            </w:r>
          </w:p>
        </w:tc>
        <w:tc>
          <w:tcPr>
            <w:tcW w:w="2391" w:type="dxa"/>
            <w:noWrap/>
            <w:hideMark/>
          </w:tcPr>
          <w:p w14:paraId="2BA4723F" w14:textId="77777777" w:rsidR="00703F13" w:rsidRPr="00CA654B" w:rsidRDefault="00703F13" w:rsidP="008E2866">
            <w:pPr>
              <w:spacing w:line="276" w:lineRule="auto"/>
              <w:jc w:val="left"/>
              <w:rPr>
                <w:b w:val="0"/>
                <w:sz w:val="20"/>
              </w:rPr>
            </w:pPr>
            <w:r w:rsidRPr="00CA654B">
              <w:rPr>
                <w:b w:val="0"/>
                <w:sz w:val="20"/>
              </w:rPr>
              <w:t>Batch4</w:t>
            </w:r>
          </w:p>
        </w:tc>
      </w:tr>
      <w:tr w:rsidR="00703F13" w:rsidRPr="00CA654B" w14:paraId="4FAD77A8" w14:textId="77777777" w:rsidTr="008E2866">
        <w:trPr>
          <w:trHeight w:val="273"/>
        </w:trPr>
        <w:tc>
          <w:tcPr>
            <w:tcW w:w="1761" w:type="dxa"/>
            <w:noWrap/>
            <w:hideMark/>
          </w:tcPr>
          <w:p w14:paraId="7671CFB2" w14:textId="77777777" w:rsidR="00703F13" w:rsidRPr="00CA654B" w:rsidRDefault="00703F13" w:rsidP="008E2866">
            <w:pPr>
              <w:spacing w:line="276" w:lineRule="auto"/>
              <w:jc w:val="left"/>
              <w:rPr>
                <w:b w:val="0"/>
                <w:sz w:val="20"/>
              </w:rPr>
            </w:pPr>
            <w:r w:rsidRPr="00CA654B">
              <w:rPr>
                <w:b w:val="0"/>
                <w:sz w:val="20"/>
              </w:rPr>
              <w:t>5</w:t>
            </w:r>
          </w:p>
        </w:tc>
        <w:tc>
          <w:tcPr>
            <w:tcW w:w="2391" w:type="dxa"/>
            <w:noWrap/>
            <w:hideMark/>
          </w:tcPr>
          <w:p w14:paraId="0739CE56" w14:textId="77777777" w:rsidR="00703F13" w:rsidRPr="00CA654B" w:rsidRDefault="00703F13" w:rsidP="008E2866">
            <w:pPr>
              <w:spacing w:line="276" w:lineRule="auto"/>
              <w:jc w:val="left"/>
              <w:rPr>
                <w:b w:val="0"/>
                <w:sz w:val="20"/>
              </w:rPr>
            </w:pPr>
            <w:r w:rsidRPr="00CA654B">
              <w:rPr>
                <w:b w:val="0"/>
                <w:sz w:val="20"/>
              </w:rPr>
              <w:t>Batch5</w:t>
            </w:r>
          </w:p>
        </w:tc>
      </w:tr>
    </w:tbl>
    <w:p w14:paraId="4CD44DA2" w14:textId="77777777" w:rsidR="00703F13" w:rsidRPr="00CA654B" w:rsidRDefault="00703F13" w:rsidP="00703F13">
      <w:pPr>
        <w:spacing w:line="360" w:lineRule="auto"/>
        <w:jc w:val="both"/>
        <w:rPr>
          <w:b w:val="0"/>
          <w:bCs/>
        </w:rPr>
      </w:pPr>
    </w:p>
    <w:p w14:paraId="07B32562" w14:textId="77777777" w:rsidR="00703F13" w:rsidRPr="00CA654B" w:rsidRDefault="00703F13" w:rsidP="00703F13">
      <w:pPr>
        <w:spacing w:line="360" w:lineRule="auto"/>
        <w:ind w:left="720" w:hanging="720"/>
      </w:pPr>
      <w:r w:rsidRPr="00CA654B">
        <w:t xml:space="preserve">Table 28. </w:t>
      </w:r>
      <w:r w:rsidRPr="00CA654B">
        <w:rPr>
          <w:lang w:val="en-US"/>
        </w:rPr>
        <w:t xml:space="preserve">Batch </w:t>
      </w:r>
      <w:r w:rsidRPr="00CA654B">
        <w:t>Table - 1NF</w:t>
      </w:r>
    </w:p>
    <w:p w14:paraId="7EADD8CB" w14:textId="77777777" w:rsidR="00703F13" w:rsidRPr="00CA654B" w:rsidRDefault="00703F13" w:rsidP="00703F13">
      <w:pPr>
        <w:spacing w:line="276" w:lineRule="auto"/>
        <w:ind w:left="2160"/>
        <w:jc w:val="both"/>
        <w:rPr>
          <w:lang w:val="en-US"/>
        </w:rPr>
      </w:pPr>
      <w:r w:rsidRPr="00CA654B">
        <w:rPr>
          <w:b w:val="0"/>
          <w:bCs/>
        </w:rPr>
        <w:t>Table 28 shows that the table Batch is in the first normal form by converting Table 27 by assigning “</w:t>
      </w:r>
      <w:proofErr w:type="spellStart"/>
      <w:r w:rsidRPr="00CA654B">
        <w:rPr>
          <w:b w:val="0"/>
          <w:bCs/>
        </w:rPr>
        <w:t>batch_id</w:t>
      </w:r>
      <w:proofErr w:type="spellEnd"/>
      <w:r w:rsidRPr="00CA654B">
        <w:rPr>
          <w:b w:val="0"/>
          <w:bCs/>
        </w:rPr>
        <w:t>” as the Primary Key.</w:t>
      </w:r>
    </w:p>
    <w:p w14:paraId="6E62ECCA" w14:textId="77777777" w:rsidR="00703F13" w:rsidRPr="00CA654B" w:rsidRDefault="00703F13" w:rsidP="00703F13">
      <w:pPr>
        <w:spacing w:line="276" w:lineRule="auto"/>
        <w:jc w:val="both"/>
        <w:rPr>
          <w:lang w:val="en-US"/>
        </w:rPr>
      </w:pPr>
      <w:r w:rsidRPr="00CA654B">
        <w:rPr>
          <w:lang w:val="en-US"/>
        </w:rPr>
        <w:t>Batch – 2NF</w:t>
      </w:r>
    </w:p>
    <w:p w14:paraId="6422E3C3" w14:textId="77777777" w:rsidR="00703F13" w:rsidRPr="00CA654B" w:rsidRDefault="00703F13" w:rsidP="00703F13">
      <w:pPr>
        <w:spacing w:line="276" w:lineRule="auto"/>
        <w:jc w:val="both"/>
        <w:rPr>
          <w:lang w:val="en-US"/>
        </w:rPr>
      </w:pPr>
      <w:r w:rsidRPr="00CA654B">
        <w:rPr>
          <w:lang w:val="en-US"/>
        </w:rPr>
        <w:t xml:space="preserve"> </w:t>
      </w:r>
    </w:p>
    <w:p w14:paraId="29889CB6" w14:textId="77777777" w:rsidR="00703F13" w:rsidRPr="00CA654B" w:rsidRDefault="00703F13" w:rsidP="00703F13">
      <w:pPr>
        <w:spacing w:line="276" w:lineRule="auto"/>
        <w:jc w:val="both"/>
        <w:rPr>
          <w:b w:val="0"/>
          <w:bCs/>
          <w:lang w:val="en-US"/>
        </w:rPr>
      </w:pPr>
      <w:r w:rsidRPr="00CA654B">
        <w:rPr>
          <w:lang w:val="en-US"/>
        </w:rPr>
        <w:t xml:space="preserve">     </w:t>
      </w:r>
      <w:r w:rsidRPr="00CA654B">
        <w:rPr>
          <w:b w:val="0"/>
          <w:bCs/>
          <w:lang w:val="en-US"/>
        </w:rPr>
        <w:t>Batch</w:t>
      </w:r>
    </w:p>
    <w:tbl>
      <w:tblPr>
        <w:tblStyle w:val="TableGrid"/>
        <w:tblW w:w="0" w:type="auto"/>
        <w:tblInd w:w="355" w:type="dxa"/>
        <w:tblLook w:val="04A0" w:firstRow="1" w:lastRow="0" w:firstColumn="1" w:lastColumn="0" w:noHBand="0" w:noVBand="1"/>
      </w:tblPr>
      <w:tblGrid>
        <w:gridCol w:w="1761"/>
        <w:gridCol w:w="2391"/>
      </w:tblGrid>
      <w:tr w:rsidR="00703F13" w:rsidRPr="00CA654B" w14:paraId="39896F94" w14:textId="77777777" w:rsidTr="008E2866">
        <w:trPr>
          <w:trHeight w:val="273"/>
        </w:trPr>
        <w:tc>
          <w:tcPr>
            <w:tcW w:w="1761" w:type="dxa"/>
            <w:noWrap/>
            <w:hideMark/>
          </w:tcPr>
          <w:p w14:paraId="78F0C908" w14:textId="77777777" w:rsidR="00703F13" w:rsidRPr="00CA654B" w:rsidRDefault="00703F13" w:rsidP="008E2866">
            <w:pPr>
              <w:spacing w:line="276" w:lineRule="auto"/>
              <w:jc w:val="left"/>
              <w:rPr>
                <w:b w:val="0"/>
                <w:sz w:val="20"/>
              </w:rPr>
            </w:pPr>
            <w:r w:rsidRPr="00CA654B">
              <w:rPr>
                <w:b w:val="0"/>
                <w:sz w:val="20"/>
              </w:rPr>
              <w:t>(PK)</w:t>
            </w:r>
            <w:proofErr w:type="spellStart"/>
            <w:r w:rsidRPr="00CA654B">
              <w:rPr>
                <w:b w:val="0"/>
                <w:sz w:val="20"/>
              </w:rPr>
              <w:t>batch_id</w:t>
            </w:r>
            <w:proofErr w:type="spellEnd"/>
          </w:p>
        </w:tc>
        <w:tc>
          <w:tcPr>
            <w:tcW w:w="2391" w:type="dxa"/>
            <w:noWrap/>
            <w:hideMark/>
          </w:tcPr>
          <w:p w14:paraId="485D2CB8" w14:textId="77777777" w:rsidR="00703F13" w:rsidRPr="00CA654B" w:rsidRDefault="00703F13" w:rsidP="008E2866">
            <w:pPr>
              <w:spacing w:line="276" w:lineRule="auto"/>
              <w:jc w:val="left"/>
              <w:rPr>
                <w:b w:val="0"/>
                <w:sz w:val="20"/>
              </w:rPr>
            </w:pPr>
            <w:proofErr w:type="spellStart"/>
            <w:r w:rsidRPr="00CA654B">
              <w:rPr>
                <w:b w:val="0"/>
                <w:sz w:val="20"/>
              </w:rPr>
              <w:t>batch_name</w:t>
            </w:r>
            <w:proofErr w:type="spellEnd"/>
          </w:p>
        </w:tc>
      </w:tr>
      <w:tr w:rsidR="00703F13" w:rsidRPr="00CA654B" w14:paraId="7B4ED1AB" w14:textId="77777777" w:rsidTr="008E2866">
        <w:trPr>
          <w:trHeight w:val="273"/>
        </w:trPr>
        <w:tc>
          <w:tcPr>
            <w:tcW w:w="1761" w:type="dxa"/>
            <w:noWrap/>
            <w:hideMark/>
          </w:tcPr>
          <w:p w14:paraId="688A4759" w14:textId="77777777" w:rsidR="00703F13" w:rsidRPr="00CA654B" w:rsidRDefault="00703F13" w:rsidP="008E2866">
            <w:pPr>
              <w:spacing w:line="276" w:lineRule="auto"/>
              <w:jc w:val="left"/>
              <w:rPr>
                <w:b w:val="0"/>
                <w:sz w:val="20"/>
              </w:rPr>
            </w:pPr>
            <w:r w:rsidRPr="00CA654B">
              <w:rPr>
                <w:b w:val="0"/>
                <w:sz w:val="20"/>
              </w:rPr>
              <w:t>1</w:t>
            </w:r>
          </w:p>
        </w:tc>
        <w:tc>
          <w:tcPr>
            <w:tcW w:w="2391" w:type="dxa"/>
            <w:noWrap/>
            <w:hideMark/>
          </w:tcPr>
          <w:p w14:paraId="1BDFFF38" w14:textId="77777777" w:rsidR="00703F13" w:rsidRPr="00CA654B" w:rsidRDefault="00703F13" w:rsidP="008E2866">
            <w:pPr>
              <w:spacing w:line="276" w:lineRule="auto"/>
              <w:jc w:val="left"/>
              <w:rPr>
                <w:b w:val="0"/>
                <w:sz w:val="20"/>
              </w:rPr>
            </w:pPr>
            <w:r w:rsidRPr="00CA654B">
              <w:rPr>
                <w:b w:val="0"/>
                <w:sz w:val="20"/>
              </w:rPr>
              <w:t>Batch1</w:t>
            </w:r>
          </w:p>
        </w:tc>
      </w:tr>
      <w:tr w:rsidR="00703F13" w:rsidRPr="00CA654B" w14:paraId="01AF5F6C" w14:textId="77777777" w:rsidTr="008E2866">
        <w:trPr>
          <w:trHeight w:val="273"/>
        </w:trPr>
        <w:tc>
          <w:tcPr>
            <w:tcW w:w="1761" w:type="dxa"/>
            <w:noWrap/>
            <w:hideMark/>
          </w:tcPr>
          <w:p w14:paraId="19CE9485" w14:textId="77777777" w:rsidR="00703F13" w:rsidRPr="00CA654B" w:rsidRDefault="00703F13" w:rsidP="008E2866">
            <w:pPr>
              <w:spacing w:line="276" w:lineRule="auto"/>
              <w:jc w:val="left"/>
              <w:rPr>
                <w:b w:val="0"/>
                <w:sz w:val="20"/>
              </w:rPr>
            </w:pPr>
            <w:r w:rsidRPr="00CA654B">
              <w:rPr>
                <w:b w:val="0"/>
                <w:sz w:val="20"/>
              </w:rPr>
              <w:t>2</w:t>
            </w:r>
          </w:p>
        </w:tc>
        <w:tc>
          <w:tcPr>
            <w:tcW w:w="2391" w:type="dxa"/>
            <w:noWrap/>
            <w:hideMark/>
          </w:tcPr>
          <w:p w14:paraId="25246E7C" w14:textId="77777777" w:rsidR="00703F13" w:rsidRPr="00CA654B" w:rsidRDefault="00703F13" w:rsidP="008E2866">
            <w:pPr>
              <w:spacing w:line="276" w:lineRule="auto"/>
              <w:jc w:val="left"/>
              <w:rPr>
                <w:b w:val="0"/>
                <w:sz w:val="20"/>
              </w:rPr>
            </w:pPr>
            <w:r w:rsidRPr="00CA654B">
              <w:rPr>
                <w:b w:val="0"/>
                <w:sz w:val="20"/>
              </w:rPr>
              <w:t>Batch2</w:t>
            </w:r>
          </w:p>
        </w:tc>
      </w:tr>
      <w:tr w:rsidR="00703F13" w:rsidRPr="00CA654B" w14:paraId="3FC1C43C" w14:textId="77777777" w:rsidTr="008E2866">
        <w:trPr>
          <w:trHeight w:val="273"/>
        </w:trPr>
        <w:tc>
          <w:tcPr>
            <w:tcW w:w="1761" w:type="dxa"/>
            <w:noWrap/>
            <w:hideMark/>
          </w:tcPr>
          <w:p w14:paraId="3FEC5394" w14:textId="77777777" w:rsidR="00703F13" w:rsidRPr="00CA654B" w:rsidRDefault="00703F13" w:rsidP="008E2866">
            <w:pPr>
              <w:spacing w:line="276" w:lineRule="auto"/>
              <w:jc w:val="left"/>
              <w:rPr>
                <w:b w:val="0"/>
                <w:sz w:val="20"/>
              </w:rPr>
            </w:pPr>
            <w:r w:rsidRPr="00CA654B">
              <w:rPr>
                <w:b w:val="0"/>
                <w:sz w:val="20"/>
              </w:rPr>
              <w:t>3</w:t>
            </w:r>
          </w:p>
        </w:tc>
        <w:tc>
          <w:tcPr>
            <w:tcW w:w="2391" w:type="dxa"/>
            <w:noWrap/>
            <w:hideMark/>
          </w:tcPr>
          <w:p w14:paraId="684F2816" w14:textId="77777777" w:rsidR="00703F13" w:rsidRPr="00CA654B" w:rsidRDefault="00703F13" w:rsidP="008E2866">
            <w:pPr>
              <w:spacing w:line="276" w:lineRule="auto"/>
              <w:jc w:val="left"/>
              <w:rPr>
                <w:b w:val="0"/>
                <w:sz w:val="20"/>
              </w:rPr>
            </w:pPr>
            <w:r w:rsidRPr="00CA654B">
              <w:rPr>
                <w:b w:val="0"/>
                <w:sz w:val="20"/>
              </w:rPr>
              <w:t>Batch3</w:t>
            </w:r>
          </w:p>
        </w:tc>
      </w:tr>
      <w:tr w:rsidR="00703F13" w:rsidRPr="00CA654B" w14:paraId="0174B564" w14:textId="77777777" w:rsidTr="008E2866">
        <w:trPr>
          <w:trHeight w:val="273"/>
        </w:trPr>
        <w:tc>
          <w:tcPr>
            <w:tcW w:w="1761" w:type="dxa"/>
            <w:noWrap/>
            <w:hideMark/>
          </w:tcPr>
          <w:p w14:paraId="07920F63" w14:textId="77777777" w:rsidR="00703F13" w:rsidRPr="00CA654B" w:rsidRDefault="00703F13" w:rsidP="008E2866">
            <w:pPr>
              <w:spacing w:line="276" w:lineRule="auto"/>
              <w:jc w:val="left"/>
              <w:rPr>
                <w:b w:val="0"/>
                <w:sz w:val="20"/>
              </w:rPr>
            </w:pPr>
            <w:r w:rsidRPr="00CA654B">
              <w:rPr>
                <w:b w:val="0"/>
                <w:sz w:val="20"/>
              </w:rPr>
              <w:t>4</w:t>
            </w:r>
          </w:p>
        </w:tc>
        <w:tc>
          <w:tcPr>
            <w:tcW w:w="2391" w:type="dxa"/>
            <w:noWrap/>
            <w:hideMark/>
          </w:tcPr>
          <w:p w14:paraId="0964F76D" w14:textId="77777777" w:rsidR="00703F13" w:rsidRPr="00CA654B" w:rsidRDefault="00703F13" w:rsidP="008E2866">
            <w:pPr>
              <w:spacing w:line="276" w:lineRule="auto"/>
              <w:jc w:val="left"/>
              <w:rPr>
                <w:b w:val="0"/>
                <w:sz w:val="20"/>
              </w:rPr>
            </w:pPr>
            <w:r w:rsidRPr="00CA654B">
              <w:rPr>
                <w:b w:val="0"/>
                <w:sz w:val="20"/>
              </w:rPr>
              <w:t>Batch4</w:t>
            </w:r>
          </w:p>
        </w:tc>
      </w:tr>
      <w:tr w:rsidR="00703F13" w:rsidRPr="00CA654B" w14:paraId="0FDF8BD9" w14:textId="77777777" w:rsidTr="008E2866">
        <w:trPr>
          <w:trHeight w:val="273"/>
        </w:trPr>
        <w:tc>
          <w:tcPr>
            <w:tcW w:w="1761" w:type="dxa"/>
            <w:noWrap/>
            <w:hideMark/>
          </w:tcPr>
          <w:p w14:paraId="755F77EB" w14:textId="77777777" w:rsidR="00703F13" w:rsidRPr="00CA654B" w:rsidRDefault="00703F13" w:rsidP="008E2866">
            <w:pPr>
              <w:spacing w:line="276" w:lineRule="auto"/>
              <w:jc w:val="left"/>
              <w:rPr>
                <w:b w:val="0"/>
                <w:sz w:val="20"/>
              </w:rPr>
            </w:pPr>
            <w:r w:rsidRPr="00CA654B">
              <w:rPr>
                <w:b w:val="0"/>
                <w:sz w:val="20"/>
              </w:rPr>
              <w:t>5</w:t>
            </w:r>
          </w:p>
        </w:tc>
        <w:tc>
          <w:tcPr>
            <w:tcW w:w="2391" w:type="dxa"/>
            <w:noWrap/>
            <w:hideMark/>
          </w:tcPr>
          <w:p w14:paraId="6A887439" w14:textId="77777777" w:rsidR="00703F13" w:rsidRPr="00CA654B" w:rsidRDefault="00703F13" w:rsidP="008E2866">
            <w:pPr>
              <w:spacing w:line="276" w:lineRule="auto"/>
              <w:jc w:val="left"/>
              <w:rPr>
                <w:b w:val="0"/>
                <w:sz w:val="20"/>
              </w:rPr>
            </w:pPr>
            <w:r w:rsidRPr="00CA654B">
              <w:rPr>
                <w:b w:val="0"/>
                <w:sz w:val="20"/>
              </w:rPr>
              <w:t>Batch5</w:t>
            </w:r>
          </w:p>
        </w:tc>
      </w:tr>
    </w:tbl>
    <w:p w14:paraId="0E04AED8" w14:textId="77777777" w:rsidR="00703F13" w:rsidRPr="00CA654B" w:rsidRDefault="00703F13" w:rsidP="00703F13">
      <w:pPr>
        <w:spacing w:line="360" w:lineRule="auto"/>
        <w:jc w:val="both"/>
        <w:rPr>
          <w:b w:val="0"/>
          <w:bCs/>
        </w:rPr>
      </w:pPr>
    </w:p>
    <w:p w14:paraId="64B451FC" w14:textId="77777777" w:rsidR="00703F13" w:rsidRPr="00CA654B" w:rsidRDefault="00703F13" w:rsidP="00703F13">
      <w:pPr>
        <w:spacing w:line="360" w:lineRule="auto"/>
        <w:ind w:left="720" w:hanging="720"/>
      </w:pPr>
      <w:r w:rsidRPr="00CA654B">
        <w:t xml:space="preserve">Table 29. </w:t>
      </w:r>
      <w:r w:rsidRPr="00CA654B">
        <w:rPr>
          <w:lang w:val="en-US"/>
        </w:rPr>
        <w:t xml:space="preserve">Batch </w:t>
      </w:r>
      <w:r w:rsidRPr="00CA654B">
        <w:t>Table - 2NF</w:t>
      </w:r>
    </w:p>
    <w:p w14:paraId="74BA0F41" w14:textId="77777777" w:rsidR="00703F13" w:rsidRPr="00CA654B" w:rsidRDefault="00703F13" w:rsidP="00703F13">
      <w:pPr>
        <w:spacing w:line="276" w:lineRule="auto"/>
        <w:ind w:left="1440"/>
        <w:jc w:val="both"/>
        <w:rPr>
          <w:b w:val="0"/>
          <w:bCs/>
        </w:rPr>
      </w:pPr>
      <w:r w:rsidRPr="00CA654B">
        <w:rPr>
          <w:b w:val="0"/>
          <w:bCs/>
        </w:rPr>
        <w:lastRenderedPageBreak/>
        <w:t>Table 29 shows the second normal form, which has no partial dependency because the table has only one assigned primary key “</w:t>
      </w:r>
      <w:proofErr w:type="spellStart"/>
      <w:r w:rsidRPr="00CA654B">
        <w:rPr>
          <w:b w:val="0"/>
          <w:bCs/>
        </w:rPr>
        <w:t>batch_id</w:t>
      </w:r>
      <w:proofErr w:type="spellEnd"/>
      <w:r w:rsidRPr="00CA654B">
        <w:rPr>
          <w:b w:val="0"/>
          <w:bCs/>
        </w:rPr>
        <w:t xml:space="preserve">”, and a non-key attribute functionally depend on the primary key. </w:t>
      </w:r>
    </w:p>
    <w:p w14:paraId="20E8213C" w14:textId="77777777" w:rsidR="00703F13" w:rsidRPr="00CA654B" w:rsidRDefault="00703F13" w:rsidP="00703F13">
      <w:pPr>
        <w:spacing w:line="276" w:lineRule="auto"/>
        <w:jc w:val="both"/>
        <w:rPr>
          <w:b w:val="0"/>
          <w:bCs/>
        </w:rPr>
      </w:pPr>
    </w:p>
    <w:p w14:paraId="044FAE94" w14:textId="77777777" w:rsidR="00703F13" w:rsidRPr="00CA654B" w:rsidRDefault="00703F13" w:rsidP="00703F13">
      <w:pPr>
        <w:spacing w:line="276" w:lineRule="auto"/>
        <w:jc w:val="both"/>
        <w:rPr>
          <w:lang w:val="en-US"/>
        </w:rPr>
      </w:pPr>
      <w:r w:rsidRPr="00CA654B">
        <w:rPr>
          <w:lang w:val="en-US"/>
        </w:rPr>
        <w:t>Batch – 3NF</w:t>
      </w:r>
    </w:p>
    <w:p w14:paraId="7FE90495" w14:textId="77777777" w:rsidR="00703F13" w:rsidRPr="00CA654B" w:rsidRDefault="00703F13" w:rsidP="00703F13">
      <w:pPr>
        <w:spacing w:line="276" w:lineRule="auto"/>
        <w:jc w:val="both"/>
        <w:rPr>
          <w:lang w:val="en-US"/>
        </w:rPr>
      </w:pPr>
      <w:r w:rsidRPr="00CA654B">
        <w:rPr>
          <w:lang w:val="en-US"/>
        </w:rPr>
        <w:t xml:space="preserve"> </w:t>
      </w:r>
    </w:p>
    <w:p w14:paraId="2961B766" w14:textId="77777777" w:rsidR="00703F13" w:rsidRPr="00CA654B" w:rsidRDefault="00703F13" w:rsidP="00703F13">
      <w:pPr>
        <w:spacing w:line="276" w:lineRule="auto"/>
        <w:jc w:val="both"/>
        <w:rPr>
          <w:b w:val="0"/>
          <w:bCs/>
          <w:lang w:val="en-US"/>
        </w:rPr>
      </w:pPr>
      <w:r w:rsidRPr="00CA654B">
        <w:rPr>
          <w:lang w:val="en-US"/>
        </w:rPr>
        <w:t xml:space="preserve">     </w:t>
      </w:r>
      <w:r w:rsidRPr="00CA654B">
        <w:rPr>
          <w:b w:val="0"/>
          <w:bCs/>
          <w:lang w:val="en-US"/>
        </w:rPr>
        <w:t>Batch</w:t>
      </w:r>
    </w:p>
    <w:tbl>
      <w:tblPr>
        <w:tblStyle w:val="TableGrid"/>
        <w:tblW w:w="0" w:type="auto"/>
        <w:tblInd w:w="355" w:type="dxa"/>
        <w:tblLook w:val="04A0" w:firstRow="1" w:lastRow="0" w:firstColumn="1" w:lastColumn="0" w:noHBand="0" w:noVBand="1"/>
      </w:tblPr>
      <w:tblGrid>
        <w:gridCol w:w="1761"/>
        <w:gridCol w:w="2391"/>
      </w:tblGrid>
      <w:tr w:rsidR="00703F13" w:rsidRPr="00CA654B" w14:paraId="288F2954" w14:textId="77777777" w:rsidTr="008E2866">
        <w:trPr>
          <w:trHeight w:val="273"/>
        </w:trPr>
        <w:tc>
          <w:tcPr>
            <w:tcW w:w="1761" w:type="dxa"/>
            <w:noWrap/>
            <w:hideMark/>
          </w:tcPr>
          <w:p w14:paraId="24C593DB" w14:textId="77777777" w:rsidR="00703F13" w:rsidRPr="00CA654B" w:rsidRDefault="00703F13" w:rsidP="008E2866">
            <w:pPr>
              <w:spacing w:line="276" w:lineRule="auto"/>
              <w:jc w:val="left"/>
              <w:rPr>
                <w:b w:val="0"/>
                <w:sz w:val="20"/>
              </w:rPr>
            </w:pPr>
            <w:r w:rsidRPr="00CA654B">
              <w:rPr>
                <w:b w:val="0"/>
                <w:sz w:val="20"/>
              </w:rPr>
              <w:t>(PK)</w:t>
            </w:r>
            <w:proofErr w:type="spellStart"/>
            <w:r w:rsidRPr="00CA654B">
              <w:rPr>
                <w:b w:val="0"/>
                <w:sz w:val="20"/>
              </w:rPr>
              <w:t>batch_id</w:t>
            </w:r>
            <w:proofErr w:type="spellEnd"/>
          </w:p>
        </w:tc>
        <w:tc>
          <w:tcPr>
            <w:tcW w:w="2391" w:type="dxa"/>
            <w:noWrap/>
            <w:hideMark/>
          </w:tcPr>
          <w:p w14:paraId="4AC5FD31" w14:textId="77777777" w:rsidR="00703F13" w:rsidRPr="00CA654B" w:rsidRDefault="00703F13" w:rsidP="008E2866">
            <w:pPr>
              <w:spacing w:line="276" w:lineRule="auto"/>
              <w:jc w:val="left"/>
              <w:rPr>
                <w:b w:val="0"/>
                <w:sz w:val="20"/>
              </w:rPr>
            </w:pPr>
            <w:proofErr w:type="spellStart"/>
            <w:r w:rsidRPr="00CA654B">
              <w:rPr>
                <w:b w:val="0"/>
                <w:sz w:val="20"/>
              </w:rPr>
              <w:t>batch_name</w:t>
            </w:r>
            <w:proofErr w:type="spellEnd"/>
          </w:p>
        </w:tc>
      </w:tr>
      <w:tr w:rsidR="00703F13" w:rsidRPr="00CA654B" w14:paraId="1962488C" w14:textId="77777777" w:rsidTr="008E2866">
        <w:trPr>
          <w:trHeight w:val="273"/>
        </w:trPr>
        <w:tc>
          <w:tcPr>
            <w:tcW w:w="1761" w:type="dxa"/>
            <w:noWrap/>
            <w:hideMark/>
          </w:tcPr>
          <w:p w14:paraId="17313DE8" w14:textId="77777777" w:rsidR="00703F13" w:rsidRPr="00CA654B" w:rsidRDefault="00703F13" w:rsidP="008E2866">
            <w:pPr>
              <w:spacing w:line="276" w:lineRule="auto"/>
              <w:jc w:val="left"/>
              <w:rPr>
                <w:b w:val="0"/>
                <w:sz w:val="20"/>
              </w:rPr>
            </w:pPr>
            <w:r w:rsidRPr="00CA654B">
              <w:rPr>
                <w:b w:val="0"/>
                <w:sz w:val="20"/>
              </w:rPr>
              <w:t>1</w:t>
            </w:r>
          </w:p>
        </w:tc>
        <w:tc>
          <w:tcPr>
            <w:tcW w:w="2391" w:type="dxa"/>
            <w:noWrap/>
            <w:hideMark/>
          </w:tcPr>
          <w:p w14:paraId="57209E35" w14:textId="77777777" w:rsidR="00703F13" w:rsidRPr="00CA654B" w:rsidRDefault="00703F13" w:rsidP="008E2866">
            <w:pPr>
              <w:spacing w:line="276" w:lineRule="auto"/>
              <w:jc w:val="left"/>
              <w:rPr>
                <w:b w:val="0"/>
                <w:sz w:val="20"/>
              </w:rPr>
            </w:pPr>
            <w:r w:rsidRPr="00CA654B">
              <w:rPr>
                <w:b w:val="0"/>
                <w:sz w:val="20"/>
              </w:rPr>
              <w:t>Batch1</w:t>
            </w:r>
          </w:p>
        </w:tc>
      </w:tr>
      <w:tr w:rsidR="00703F13" w:rsidRPr="00CA654B" w14:paraId="2A890089" w14:textId="77777777" w:rsidTr="008E2866">
        <w:trPr>
          <w:trHeight w:val="273"/>
        </w:trPr>
        <w:tc>
          <w:tcPr>
            <w:tcW w:w="1761" w:type="dxa"/>
            <w:noWrap/>
            <w:hideMark/>
          </w:tcPr>
          <w:p w14:paraId="6A85EEE9" w14:textId="77777777" w:rsidR="00703F13" w:rsidRPr="00CA654B" w:rsidRDefault="00703F13" w:rsidP="008E2866">
            <w:pPr>
              <w:spacing w:line="276" w:lineRule="auto"/>
              <w:jc w:val="left"/>
              <w:rPr>
                <w:b w:val="0"/>
                <w:sz w:val="20"/>
              </w:rPr>
            </w:pPr>
            <w:r w:rsidRPr="00CA654B">
              <w:rPr>
                <w:b w:val="0"/>
                <w:sz w:val="20"/>
              </w:rPr>
              <w:t>2</w:t>
            </w:r>
          </w:p>
        </w:tc>
        <w:tc>
          <w:tcPr>
            <w:tcW w:w="2391" w:type="dxa"/>
            <w:noWrap/>
            <w:hideMark/>
          </w:tcPr>
          <w:p w14:paraId="2F2B487F" w14:textId="77777777" w:rsidR="00703F13" w:rsidRPr="00CA654B" w:rsidRDefault="00703F13" w:rsidP="008E2866">
            <w:pPr>
              <w:spacing w:line="276" w:lineRule="auto"/>
              <w:jc w:val="left"/>
              <w:rPr>
                <w:b w:val="0"/>
                <w:sz w:val="20"/>
              </w:rPr>
            </w:pPr>
            <w:r w:rsidRPr="00CA654B">
              <w:rPr>
                <w:b w:val="0"/>
                <w:sz w:val="20"/>
              </w:rPr>
              <w:t>Batch2</w:t>
            </w:r>
          </w:p>
        </w:tc>
      </w:tr>
      <w:tr w:rsidR="00703F13" w:rsidRPr="00CA654B" w14:paraId="0C2443F0" w14:textId="77777777" w:rsidTr="008E2866">
        <w:trPr>
          <w:trHeight w:val="273"/>
        </w:trPr>
        <w:tc>
          <w:tcPr>
            <w:tcW w:w="1761" w:type="dxa"/>
            <w:noWrap/>
            <w:hideMark/>
          </w:tcPr>
          <w:p w14:paraId="64E65DC9" w14:textId="77777777" w:rsidR="00703F13" w:rsidRPr="00CA654B" w:rsidRDefault="00703F13" w:rsidP="008E2866">
            <w:pPr>
              <w:spacing w:line="276" w:lineRule="auto"/>
              <w:jc w:val="left"/>
              <w:rPr>
                <w:b w:val="0"/>
                <w:sz w:val="20"/>
              </w:rPr>
            </w:pPr>
            <w:r w:rsidRPr="00CA654B">
              <w:rPr>
                <w:b w:val="0"/>
                <w:sz w:val="20"/>
              </w:rPr>
              <w:t>3</w:t>
            </w:r>
          </w:p>
        </w:tc>
        <w:tc>
          <w:tcPr>
            <w:tcW w:w="2391" w:type="dxa"/>
            <w:noWrap/>
            <w:hideMark/>
          </w:tcPr>
          <w:p w14:paraId="74A8D5F0" w14:textId="77777777" w:rsidR="00703F13" w:rsidRPr="00CA654B" w:rsidRDefault="00703F13" w:rsidP="008E2866">
            <w:pPr>
              <w:spacing w:line="276" w:lineRule="auto"/>
              <w:jc w:val="left"/>
              <w:rPr>
                <w:b w:val="0"/>
                <w:sz w:val="20"/>
              </w:rPr>
            </w:pPr>
            <w:r w:rsidRPr="00CA654B">
              <w:rPr>
                <w:b w:val="0"/>
                <w:sz w:val="20"/>
              </w:rPr>
              <w:t>Batch3</w:t>
            </w:r>
          </w:p>
        </w:tc>
      </w:tr>
      <w:tr w:rsidR="00703F13" w:rsidRPr="00CA654B" w14:paraId="5A8861FA" w14:textId="77777777" w:rsidTr="008E2866">
        <w:trPr>
          <w:trHeight w:val="273"/>
        </w:trPr>
        <w:tc>
          <w:tcPr>
            <w:tcW w:w="1761" w:type="dxa"/>
            <w:noWrap/>
            <w:hideMark/>
          </w:tcPr>
          <w:p w14:paraId="664F0974" w14:textId="77777777" w:rsidR="00703F13" w:rsidRPr="00CA654B" w:rsidRDefault="00703F13" w:rsidP="008E2866">
            <w:pPr>
              <w:spacing w:line="276" w:lineRule="auto"/>
              <w:jc w:val="left"/>
              <w:rPr>
                <w:b w:val="0"/>
                <w:sz w:val="20"/>
              </w:rPr>
            </w:pPr>
            <w:r w:rsidRPr="00CA654B">
              <w:rPr>
                <w:b w:val="0"/>
                <w:sz w:val="20"/>
              </w:rPr>
              <w:t>4</w:t>
            </w:r>
          </w:p>
        </w:tc>
        <w:tc>
          <w:tcPr>
            <w:tcW w:w="2391" w:type="dxa"/>
            <w:noWrap/>
            <w:hideMark/>
          </w:tcPr>
          <w:p w14:paraId="012A9AFC" w14:textId="77777777" w:rsidR="00703F13" w:rsidRPr="00CA654B" w:rsidRDefault="00703F13" w:rsidP="008E2866">
            <w:pPr>
              <w:spacing w:line="276" w:lineRule="auto"/>
              <w:jc w:val="left"/>
              <w:rPr>
                <w:b w:val="0"/>
                <w:sz w:val="20"/>
              </w:rPr>
            </w:pPr>
            <w:r w:rsidRPr="00CA654B">
              <w:rPr>
                <w:b w:val="0"/>
                <w:sz w:val="20"/>
              </w:rPr>
              <w:t>Batch4</w:t>
            </w:r>
          </w:p>
        </w:tc>
      </w:tr>
      <w:tr w:rsidR="00703F13" w:rsidRPr="00CA654B" w14:paraId="508851DF" w14:textId="77777777" w:rsidTr="008E2866">
        <w:trPr>
          <w:trHeight w:val="273"/>
        </w:trPr>
        <w:tc>
          <w:tcPr>
            <w:tcW w:w="1761" w:type="dxa"/>
            <w:noWrap/>
            <w:hideMark/>
          </w:tcPr>
          <w:p w14:paraId="3D23A903" w14:textId="77777777" w:rsidR="00703F13" w:rsidRPr="00CA654B" w:rsidRDefault="00703F13" w:rsidP="008E2866">
            <w:pPr>
              <w:spacing w:line="276" w:lineRule="auto"/>
              <w:jc w:val="left"/>
              <w:rPr>
                <w:b w:val="0"/>
                <w:sz w:val="20"/>
              </w:rPr>
            </w:pPr>
            <w:r w:rsidRPr="00CA654B">
              <w:rPr>
                <w:b w:val="0"/>
                <w:sz w:val="20"/>
              </w:rPr>
              <w:t>5</w:t>
            </w:r>
          </w:p>
        </w:tc>
        <w:tc>
          <w:tcPr>
            <w:tcW w:w="2391" w:type="dxa"/>
            <w:noWrap/>
            <w:hideMark/>
          </w:tcPr>
          <w:p w14:paraId="1C179A54" w14:textId="77777777" w:rsidR="00703F13" w:rsidRPr="00CA654B" w:rsidRDefault="00703F13" w:rsidP="008E2866">
            <w:pPr>
              <w:spacing w:line="276" w:lineRule="auto"/>
              <w:jc w:val="left"/>
              <w:rPr>
                <w:b w:val="0"/>
                <w:sz w:val="20"/>
              </w:rPr>
            </w:pPr>
            <w:r w:rsidRPr="00CA654B">
              <w:rPr>
                <w:b w:val="0"/>
                <w:sz w:val="20"/>
              </w:rPr>
              <w:t>Batch5</w:t>
            </w:r>
          </w:p>
        </w:tc>
      </w:tr>
    </w:tbl>
    <w:p w14:paraId="18B9AB2F" w14:textId="77777777" w:rsidR="00703F13" w:rsidRPr="00CA654B" w:rsidRDefault="00703F13" w:rsidP="00703F13">
      <w:pPr>
        <w:spacing w:line="360" w:lineRule="auto"/>
        <w:jc w:val="both"/>
        <w:rPr>
          <w:b w:val="0"/>
          <w:bCs/>
        </w:rPr>
      </w:pPr>
    </w:p>
    <w:p w14:paraId="25E8F561" w14:textId="77777777" w:rsidR="00703F13" w:rsidRPr="00CA654B" w:rsidRDefault="00703F13" w:rsidP="00703F13">
      <w:pPr>
        <w:spacing w:line="360" w:lineRule="auto"/>
        <w:ind w:left="720" w:hanging="720"/>
      </w:pPr>
      <w:r w:rsidRPr="00CA654B">
        <w:t xml:space="preserve">Table 30. </w:t>
      </w:r>
      <w:r w:rsidRPr="00CA654B">
        <w:rPr>
          <w:lang w:val="en-US"/>
        </w:rPr>
        <w:t xml:space="preserve">Batch </w:t>
      </w:r>
      <w:r w:rsidRPr="00CA654B">
        <w:t>Table - 3NF</w:t>
      </w:r>
    </w:p>
    <w:p w14:paraId="751A52C4" w14:textId="024710AA" w:rsidR="00703F13" w:rsidRPr="00CA654B" w:rsidRDefault="00703F13" w:rsidP="00703F13">
      <w:pPr>
        <w:spacing w:line="360" w:lineRule="auto"/>
        <w:ind w:left="1440"/>
        <w:jc w:val="both"/>
        <w:rPr>
          <w:b w:val="0"/>
          <w:bCs/>
        </w:rPr>
      </w:pPr>
      <w:r w:rsidRPr="00CA654B">
        <w:rPr>
          <w:b w:val="0"/>
          <w:bCs/>
        </w:rPr>
        <w:t>Table 30 has no transitive dependencies; hence this table shows the third normal form.</w:t>
      </w:r>
    </w:p>
    <w:p w14:paraId="0DE622D1" w14:textId="77777777" w:rsidR="00703F13" w:rsidRPr="00CA654B" w:rsidRDefault="00703F13" w:rsidP="00703F13">
      <w:pPr>
        <w:spacing w:line="360" w:lineRule="auto"/>
        <w:jc w:val="both"/>
        <w:rPr>
          <w:b w:val="0"/>
          <w:bCs/>
        </w:rPr>
      </w:pPr>
    </w:p>
    <w:p w14:paraId="50D257E8" w14:textId="77777777" w:rsidR="00703F13" w:rsidRPr="00CA654B" w:rsidRDefault="00703F13" w:rsidP="00703F13">
      <w:pPr>
        <w:spacing w:line="276" w:lineRule="auto"/>
        <w:ind w:left="720"/>
        <w:jc w:val="both"/>
        <w:rPr>
          <w:b w:val="0"/>
          <w:bCs/>
        </w:rPr>
      </w:pPr>
    </w:p>
    <w:p w14:paraId="30835106" w14:textId="77777777" w:rsidR="00703F13" w:rsidRPr="00CA654B" w:rsidRDefault="00703F13" w:rsidP="00703F13">
      <w:pPr>
        <w:tabs>
          <w:tab w:val="left" w:pos="5978"/>
        </w:tabs>
        <w:spacing w:line="360" w:lineRule="auto"/>
        <w:jc w:val="both"/>
        <w:rPr>
          <w:lang w:val="en-US"/>
        </w:rPr>
      </w:pPr>
      <w:r w:rsidRPr="00CA654B">
        <w:rPr>
          <w:lang w:val="en-US"/>
        </w:rPr>
        <w:t xml:space="preserve">     Breed – 0NF</w:t>
      </w:r>
    </w:p>
    <w:p w14:paraId="38C822AE"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Breed</w:t>
      </w:r>
    </w:p>
    <w:tbl>
      <w:tblPr>
        <w:tblStyle w:val="TableGrid"/>
        <w:tblpPr w:leftFromText="180" w:rightFromText="180" w:vertAnchor="text" w:horzAnchor="margin" w:tblpX="355" w:tblpY="128"/>
        <w:tblW w:w="0" w:type="auto"/>
        <w:tblLook w:val="04A0" w:firstRow="1" w:lastRow="0" w:firstColumn="1" w:lastColumn="0" w:noHBand="0" w:noVBand="1"/>
      </w:tblPr>
      <w:tblGrid>
        <w:gridCol w:w="1813"/>
      </w:tblGrid>
      <w:tr w:rsidR="00703F13" w:rsidRPr="00CA654B" w14:paraId="720281E3" w14:textId="77777777" w:rsidTr="008E2866">
        <w:trPr>
          <w:trHeight w:val="234"/>
        </w:trPr>
        <w:tc>
          <w:tcPr>
            <w:tcW w:w="1813" w:type="dxa"/>
            <w:noWrap/>
            <w:hideMark/>
          </w:tcPr>
          <w:p w14:paraId="70E73C55" w14:textId="77777777" w:rsidR="00703F13" w:rsidRPr="00CA654B" w:rsidRDefault="00703F13" w:rsidP="008E2866">
            <w:pPr>
              <w:ind w:left="720" w:hanging="720"/>
              <w:jc w:val="left"/>
              <w:rPr>
                <w:b w:val="0"/>
                <w:bCs/>
                <w:sz w:val="22"/>
                <w:szCs w:val="22"/>
              </w:rPr>
            </w:pPr>
            <w:proofErr w:type="spellStart"/>
            <w:r w:rsidRPr="00CA654B">
              <w:rPr>
                <w:b w:val="0"/>
                <w:bCs/>
                <w:sz w:val="22"/>
                <w:szCs w:val="22"/>
              </w:rPr>
              <w:t>breed_name</w:t>
            </w:r>
            <w:proofErr w:type="spellEnd"/>
          </w:p>
        </w:tc>
      </w:tr>
      <w:tr w:rsidR="00703F13" w:rsidRPr="00CA654B" w14:paraId="0E4CD9CF" w14:textId="77777777" w:rsidTr="008E2866">
        <w:trPr>
          <w:trHeight w:val="234"/>
        </w:trPr>
        <w:tc>
          <w:tcPr>
            <w:tcW w:w="1813" w:type="dxa"/>
            <w:noWrap/>
            <w:hideMark/>
          </w:tcPr>
          <w:p w14:paraId="653DC8CA" w14:textId="77777777" w:rsidR="00703F13" w:rsidRPr="00CA654B" w:rsidRDefault="00703F13" w:rsidP="008E2866">
            <w:pPr>
              <w:ind w:left="720" w:hanging="720"/>
              <w:jc w:val="left"/>
              <w:rPr>
                <w:b w:val="0"/>
                <w:bCs/>
                <w:sz w:val="22"/>
                <w:szCs w:val="22"/>
              </w:rPr>
            </w:pPr>
            <w:r w:rsidRPr="00CA654B">
              <w:rPr>
                <w:b w:val="0"/>
                <w:bCs/>
                <w:sz w:val="22"/>
                <w:szCs w:val="22"/>
              </w:rPr>
              <w:t>Duroc</w:t>
            </w:r>
          </w:p>
        </w:tc>
      </w:tr>
      <w:tr w:rsidR="00703F13" w:rsidRPr="00CA654B" w14:paraId="53EFA283" w14:textId="77777777" w:rsidTr="008E2866">
        <w:trPr>
          <w:trHeight w:val="234"/>
        </w:trPr>
        <w:tc>
          <w:tcPr>
            <w:tcW w:w="1813" w:type="dxa"/>
            <w:noWrap/>
            <w:hideMark/>
          </w:tcPr>
          <w:p w14:paraId="354C874F" w14:textId="77777777" w:rsidR="00703F13" w:rsidRPr="00CA654B" w:rsidRDefault="00703F13" w:rsidP="008E2866">
            <w:pPr>
              <w:ind w:left="720" w:hanging="720"/>
              <w:jc w:val="left"/>
              <w:rPr>
                <w:b w:val="0"/>
                <w:bCs/>
                <w:sz w:val="22"/>
                <w:szCs w:val="22"/>
              </w:rPr>
            </w:pPr>
            <w:r w:rsidRPr="00CA654B">
              <w:rPr>
                <w:b w:val="0"/>
                <w:bCs/>
                <w:sz w:val="22"/>
                <w:szCs w:val="22"/>
              </w:rPr>
              <w:t>Land Race</w:t>
            </w:r>
          </w:p>
        </w:tc>
      </w:tr>
      <w:tr w:rsidR="00703F13" w:rsidRPr="00CA654B" w14:paraId="789B86BE" w14:textId="77777777" w:rsidTr="008E2866">
        <w:trPr>
          <w:trHeight w:val="234"/>
        </w:trPr>
        <w:tc>
          <w:tcPr>
            <w:tcW w:w="1813" w:type="dxa"/>
            <w:noWrap/>
            <w:hideMark/>
          </w:tcPr>
          <w:p w14:paraId="2B3A5A00" w14:textId="77777777" w:rsidR="00703F13" w:rsidRPr="00CA654B" w:rsidRDefault="00703F13" w:rsidP="008E2866">
            <w:pPr>
              <w:ind w:left="720" w:hanging="720"/>
              <w:jc w:val="left"/>
              <w:rPr>
                <w:b w:val="0"/>
                <w:bCs/>
                <w:sz w:val="22"/>
                <w:szCs w:val="22"/>
              </w:rPr>
            </w:pPr>
            <w:r w:rsidRPr="00CA654B">
              <w:rPr>
                <w:b w:val="0"/>
                <w:bCs/>
                <w:sz w:val="22"/>
                <w:szCs w:val="22"/>
              </w:rPr>
              <w:t>Hampshire</w:t>
            </w:r>
          </w:p>
        </w:tc>
      </w:tr>
      <w:tr w:rsidR="00703F13" w:rsidRPr="00CA654B" w14:paraId="1BE7F345" w14:textId="77777777" w:rsidTr="008E2866">
        <w:trPr>
          <w:trHeight w:val="234"/>
        </w:trPr>
        <w:tc>
          <w:tcPr>
            <w:tcW w:w="1813" w:type="dxa"/>
            <w:noWrap/>
            <w:hideMark/>
          </w:tcPr>
          <w:p w14:paraId="018D1193" w14:textId="77777777" w:rsidR="00703F13" w:rsidRPr="00CA654B" w:rsidRDefault="00703F13" w:rsidP="008E2866">
            <w:pPr>
              <w:ind w:left="720" w:hanging="720"/>
              <w:jc w:val="left"/>
              <w:rPr>
                <w:b w:val="0"/>
                <w:bCs/>
                <w:sz w:val="22"/>
                <w:szCs w:val="22"/>
              </w:rPr>
            </w:pPr>
            <w:r w:rsidRPr="00CA654B">
              <w:rPr>
                <w:b w:val="0"/>
                <w:bCs/>
                <w:sz w:val="22"/>
                <w:szCs w:val="22"/>
              </w:rPr>
              <w:t>Berkshire</w:t>
            </w:r>
          </w:p>
        </w:tc>
      </w:tr>
      <w:tr w:rsidR="00703F13" w:rsidRPr="00CA654B" w14:paraId="54C8A46A" w14:textId="77777777" w:rsidTr="008E2866">
        <w:trPr>
          <w:trHeight w:val="234"/>
        </w:trPr>
        <w:tc>
          <w:tcPr>
            <w:tcW w:w="1813" w:type="dxa"/>
            <w:noWrap/>
            <w:hideMark/>
          </w:tcPr>
          <w:p w14:paraId="2C6C60C1" w14:textId="77777777" w:rsidR="00703F13" w:rsidRPr="00CA654B" w:rsidRDefault="00703F13" w:rsidP="008E2866">
            <w:pPr>
              <w:ind w:left="720" w:hanging="720"/>
              <w:jc w:val="left"/>
              <w:rPr>
                <w:b w:val="0"/>
                <w:bCs/>
                <w:sz w:val="22"/>
                <w:szCs w:val="22"/>
              </w:rPr>
            </w:pPr>
            <w:r w:rsidRPr="00CA654B">
              <w:rPr>
                <w:b w:val="0"/>
                <w:bCs/>
                <w:sz w:val="22"/>
                <w:szCs w:val="22"/>
              </w:rPr>
              <w:t>Large White</w:t>
            </w:r>
          </w:p>
        </w:tc>
      </w:tr>
    </w:tbl>
    <w:p w14:paraId="305865F7" w14:textId="77777777" w:rsidR="00703F13" w:rsidRPr="00CA654B" w:rsidRDefault="00703F13" w:rsidP="00703F13">
      <w:pPr>
        <w:ind w:left="720" w:hanging="720"/>
      </w:pPr>
    </w:p>
    <w:p w14:paraId="4A4C82A8" w14:textId="77777777" w:rsidR="00703F13" w:rsidRPr="00CA654B" w:rsidRDefault="00703F13" w:rsidP="00703F13">
      <w:pPr>
        <w:ind w:left="720" w:hanging="720"/>
      </w:pPr>
    </w:p>
    <w:p w14:paraId="743D3D45" w14:textId="77777777" w:rsidR="00703F13" w:rsidRPr="00CA654B" w:rsidRDefault="00703F13" w:rsidP="00703F13">
      <w:pPr>
        <w:ind w:left="720" w:hanging="720"/>
      </w:pPr>
    </w:p>
    <w:p w14:paraId="6C6482E4" w14:textId="77777777" w:rsidR="00703F13" w:rsidRPr="00CA654B" w:rsidRDefault="00703F13" w:rsidP="00703F13">
      <w:pPr>
        <w:ind w:left="720" w:hanging="720"/>
      </w:pPr>
    </w:p>
    <w:p w14:paraId="66FE445C" w14:textId="77777777" w:rsidR="00703F13" w:rsidRPr="00CA654B" w:rsidRDefault="00703F13" w:rsidP="00703F13">
      <w:pPr>
        <w:ind w:left="720" w:hanging="720"/>
      </w:pPr>
    </w:p>
    <w:p w14:paraId="43916E0A" w14:textId="77777777" w:rsidR="00703F13" w:rsidRPr="00CA654B" w:rsidRDefault="00703F13" w:rsidP="00703F13">
      <w:pPr>
        <w:ind w:left="720" w:hanging="720"/>
      </w:pPr>
    </w:p>
    <w:p w14:paraId="3D374FB2" w14:textId="77777777" w:rsidR="00703F13" w:rsidRPr="00CA654B" w:rsidRDefault="00703F13" w:rsidP="00703F13">
      <w:pPr>
        <w:jc w:val="both"/>
      </w:pPr>
    </w:p>
    <w:p w14:paraId="0DF9463F" w14:textId="77777777" w:rsidR="00703F13" w:rsidRPr="00CA654B" w:rsidRDefault="00703F13" w:rsidP="00703F13">
      <w:pPr>
        <w:spacing w:line="360" w:lineRule="auto"/>
        <w:ind w:left="720" w:hanging="720"/>
      </w:pPr>
      <w:r w:rsidRPr="00CA654B">
        <w:t xml:space="preserve">Table 31. </w:t>
      </w:r>
      <w:r w:rsidRPr="00CA654B">
        <w:rPr>
          <w:lang w:val="en-US"/>
        </w:rPr>
        <w:t xml:space="preserve">Breed </w:t>
      </w:r>
      <w:r w:rsidRPr="00CA654B">
        <w:t>Table - 0NF</w:t>
      </w:r>
    </w:p>
    <w:p w14:paraId="2F08858D" w14:textId="77777777" w:rsidR="00703F13" w:rsidRPr="00CA654B" w:rsidRDefault="00703F13" w:rsidP="00703F13">
      <w:pPr>
        <w:spacing w:line="360" w:lineRule="auto"/>
        <w:ind w:left="1440"/>
        <w:jc w:val="both"/>
        <w:rPr>
          <w:b w:val="0"/>
          <w:bCs/>
        </w:rPr>
      </w:pPr>
      <w:r w:rsidRPr="00CA654B">
        <w:rPr>
          <w:b w:val="0"/>
          <w:bCs/>
        </w:rPr>
        <w:lastRenderedPageBreak/>
        <w:t>Table 31 shows that the table Breed is not normalized because the row value in column “</w:t>
      </w:r>
      <w:proofErr w:type="spellStart"/>
      <w:r w:rsidRPr="00CA654B">
        <w:rPr>
          <w:b w:val="0"/>
          <w:bCs/>
        </w:rPr>
        <w:t>breed_name</w:t>
      </w:r>
      <w:proofErr w:type="spellEnd"/>
      <w:r w:rsidRPr="00CA654B">
        <w:rPr>
          <w:b w:val="0"/>
          <w:bCs/>
        </w:rPr>
        <w:t xml:space="preserve">” is not unique. </w:t>
      </w:r>
    </w:p>
    <w:p w14:paraId="74F84192" w14:textId="77777777" w:rsidR="00703F13" w:rsidRPr="00CA654B" w:rsidRDefault="00703F13" w:rsidP="00703F13">
      <w:pPr>
        <w:jc w:val="both"/>
        <w:rPr>
          <w:b w:val="0"/>
          <w:bCs/>
        </w:rPr>
      </w:pPr>
    </w:p>
    <w:p w14:paraId="72F86596" w14:textId="77777777" w:rsidR="00703F13" w:rsidRPr="00CA654B" w:rsidRDefault="00703F13" w:rsidP="00703F13">
      <w:pPr>
        <w:jc w:val="both"/>
        <w:rPr>
          <w:lang w:val="en-US"/>
        </w:rPr>
      </w:pPr>
      <w:r w:rsidRPr="00CA654B">
        <w:rPr>
          <w:lang w:val="en-US"/>
        </w:rPr>
        <w:t xml:space="preserve">    Breed – 1NF</w:t>
      </w:r>
    </w:p>
    <w:p w14:paraId="3E5E2CE5" w14:textId="77777777" w:rsidR="00703F13" w:rsidRPr="00CA654B" w:rsidRDefault="00703F13" w:rsidP="00703F13">
      <w:pPr>
        <w:jc w:val="both"/>
        <w:rPr>
          <w:lang w:val="en-US"/>
        </w:rPr>
      </w:pPr>
    </w:p>
    <w:p w14:paraId="3DED1B58" w14:textId="77777777" w:rsidR="00703F13" w:rsidRPr="00CA654B" w:rsidRDefault="00703F13" w:rsidP="00703F13">
      <w:pPr>
        <w:spacing w:line="360" w:lineRule="auto"/>
        <w:jc w:val="both"/>
        <w:rPr>
          <w:b w:val="0"/>
          <w:bCs/>
          <w:lang w:val="en-US"/>
        </w:rPr>
      </w:pPr>
      <w:r w:rsidRPr="00CA654B">
        <w:rPr>
          <w:lang w:val="en-US"/>
        </w:rPr>
        <w:t xml:space="preserve">    </w:t>
      </w:r>
      <w:r w:rsidRPr="00CA654B">
        <w:rPr>
          <w:b w:val="0"/>
          <w:bCs/>
          <w:lang w:val="en-US"/>
        </w:rPr>
        <w:t>Breed</w:t>
      </w:r>
    </w:p>
    <w:tbl>
      <w:tblPr>
        <w:tblStyle w:val="TableGrid"/>
        <w:tblW w:w="0" w:type="auto"/>
        <w:tblInd w:w="355" w:type="dxa"/>
        <w:tblLook w:val="04A0" w:firstRow="1" w:lastRow="0" w:firstColumn="1" w:lastColumn="0" w:noHBand="0" w:noVBand="1"/>
      </w:tblPr>
      <w:tblGrid>
        <w:gridCol w:w="1708"/>
        <w:gridCol w:w="1904"/>
      </w:tblGrid>
      <w:tr w:rsidR="00703F13" w:rsidRPr="00CA654B" w14:paraId="5B645F20" w14:textId="77777777" w:rsidTr="008E2866">
        <w:trPr>
          <w:trHeight w:val="257"/>
        </w:trPr>
        <w:tc>
          <w:tcPr>
            <w:tcW w:w="1708" w:type="dxa"/>
            <w:noWrap/>
            <w:hideMark/>
          </w:tcPr>
          <w:p w14:paraId="4C3EC3C1" w14:textId="77777777" w:rsidR="00703F13" w:rsidRPr="00CA654B" w:rsidRDefault="00703F13" w:rsidP="008E2866">
            <w:pPr>
              <w:jc w:val="both"/>
              <w:rPr>
                <w:b w:val="0"/>
                <w:sz w:val="22"/>
                <w:szCs w:val="22"/>
              </w:rPr>
            </w:pPr>
            <w:r w:rsidRPr="00CA654B">
              <w:rPr>
                <w:b w:val="0"/>
                <w:sz w:val="22"/>
                <w:szCs w:val="22"/>
              </w:rPr>
              <w:t>(PK)</w:t>
            </w:r>
            <w:proofErr w:type="spellStart"/>
            <w:r w:rsidRPr="00CA654B">
              <w:rPr>
                <w:b w:val="0"/>
                <w:sz w:val="22"/>
                <w:szCs w:val="22"/>
              </w:rPr>
              <w:t>breed_id</w:t>
            </w:r>
            <w:proofErr w:type="spellEnd"/>
          </w:p>
        </w:tc>
        <w:tc>
          <w:tcPr>
            <w:tcW w:w="1904" w:type="dxa"/>
            <w:noWrap/>
            <w:hideMark/>
          </w:tcPr>
          <w:p w14:paraId="1EE89337" w14:textId="77777777" w:rsidR="00703F13" w:rsidRPr="00CA654B" w:rsidRDefault="00703F13" w:rsidP="008E2866">
            <w:pPr>
              <w:jc w:val="both"/>
              <w:rPr>
                <w:b w:val="0"/>
                <w:sz w:val="22"/>
                <w:szCs w:val="22"/>
              </w:rPr>
            </w:pPr>
            <w:proofErr w:type="spellStart"/>
            <w:r w:rsidRPr="00CA654B">
              <w:rPr>
                <w:b w:val="0"/>
                <w:sz w:val="22"/>
                <w:szCs w:val="22"/>
              </w:rPr>
              <w:t>breed_name</w:t>
            </w:r>
            <w:proofErr w:type="spellEnd"/>
          </w:p>
        </w:tc>
      </w:tr>
      <w:tr w:rsidR="00703F13" w:rsidRPr="00CA654B" w14:paraId="0E353FEF" w14:textId="77777777" w:rsidTr="008E2866">
        <w:trPr>
          <w:trHeight w:val="257"/>
        </w:trPr>
        <w:tc>
          <w:tcPr>
            <w:tcW w:w="1708" w:type="dxa"/>
            <w:noWrap/>
            <w:hideMark/>
          </w:tcPr>
          <w:p w14:paraId="34A226AB" w14:textId="77777777" w:rsidR="00703F13" w:rsidRPr="00CA654B" w:rsidRDefault="00703F13" w:rsidP="008E2866">
            <w:pPr>
              <w:jc w:val="both"/>
              <w:rPr>
                <w:b w:val="0"/>
                <w:sz w:val="22"/>
                <w:szCs w:val="22"/>
              </w:rPr>
            </w:pPr>
            <w:r w:rsidRPr="00CA654B">
              <w:rPr>
                <w:b w:val="0"/>
                <w:sz w:val="22"/>
                <w:szCs w:val="22"/>
              </w:rPr>
              <w:t>1</w:t>
            </w:r>
          </w:p>
        </w:tc>
        <w:tc>
          <w:tcPr>
            <w:tcW w:w="1904" w:type="dxa"/>
            <w:noWrap/>
            <w:hideMark/>
          </w:tcPr>
          <w:p w14:paraId="4BB23201" w14:textId="77777777" w:rsidR="00703F13" w:rsidRPr="00CA654B" w:rsidRDefault="00703F13" w:rsidP="008E2866">
            <w:pPr>
              <w:jc w:val="both"/>
              <w:rPr>
                <w:b w:val="0"/>
                <w:sz w:val="22"/>
                <w:szCs w:val="22"/>
              </w:rPr>
            </w:pPr>
            <w:r w:rsidRPr="00CA654B">
              <w:rPr>
                <w:b w:val="0"/>
                <w:sz w:val="22"/>
                <w:szCs w:val="22"/>
              </w:rPr>
              <w:t>Duroc</w:t>
            </w:r>
          </w:p>
        </w:tc>
      </w:tr>
      <w:tr w:rsidR="00703F13" w:rsidRPr="00CA654B" w14:paraId="1B7E896C" w14:textId="77777777" w:rsidTr="008E2866">
        <w:trPr>
          <w:trHeight w:val="257"/>
        </w:trPr>
        <w:tc>
          <w:tcPr>
            <w:tcW w:w="1708" w:type="dxa"/>
            <w:noWrap/>
            <w:hideMark/>
          </w:tcPr>
          <w:p w14:paraId="2BE2790F" w14:textId="77777777" w:rsidR="00703F13" w:rsidRPr="00CA654B" w:rsidRDefault="00703F13" w:rsidP="008E2866">
            <w:pPr>
              <w:jc w:val="both"/>
              <w:rPr>
                <w:b w:val="0"/>
                <w:sz w:val="22"/>
                <w:szCs w:val="22"/>
              </w:rPr>
            </w:pPr>
            <w:r w:rsidRPr="00CA654B">
              <w:rPr>
                <w:b w:val="0"/>
                <w:sz w:val="22"/>
                <w:szCs w:val="22"/>
              </w:rPr>
              <w:t>2</w:t>
            </w:r>
          </w:p>
        </w:tc>
        <w:tc>
          <w:tcPr>
            <w:tcW w:w="1904" w:type="dxa"/>
            <w:noWrap/>
            <w:hideMark/>
          </w:tcPr>
          <w:p w14:paraId="2A4B07FF" w14:textId="77777777" w:rsidR="00703F13" w:rsidRPr="00CA654B" w:rsidRDefault="00703F13" w:rsidP="008E2866">
            <w:pPr>
              <w:jc w:val="both"/>
              <w:rPr>
                <w:b w:val="0"/>
                <w:sz w:val="22"/>
                <w:szCs w:val="22"/>
              </w:rPr>
            </w:pPr>
            <w:r w:rsidRPr="00CA654B">
              <w:rPr>
                <w:b w:val="0"/>
                <w:sz w:val="22"/>
                <w:szCs w:val="22"/>
              </w:rPr>
              <w:t>Land Race</w:t>
            </w:r>
          </w:p>
        </w:tc>
      </w:tr>
      <w:tr w:rsidR="00703F13" w:rsidRPr="00CA654B" w14:paraId="0BD4141F" w14:textId="77777777" w:rsidTr="008E2866">
        <w:trPr>
          <w:trHeight w:val="257"/>
        </w:trPr>
        <w:tc>
          <w:tcPr>
            <w:tcW w:w="1708" w:type="dxa"/>
            <w:noWrap/>
            <w:hideMark/>
          </w:tcPr>
          <w:p w14:paraId="606AA828" w14:textId="77777777" w:rsidR="00703F13" w:rsidRPr="00CA654B" w:rsidRDefault="00703F13" w:rsidP="008E2866">
            <w:pPr>
              <w:jc w:val="both"/>
              <w:rPr>
                <w:b w:val="0"/>
                <w:sz w:val="22"/>
                <w:szCs w:val="22"/>
              </w:rPr>
            </w:pPr>
            <w:r w:rsidRPr="00CA654B">
              <w:rPr>
                <w:b w:val="0"/>
                <w:sz w:val="22"/>
                <w:szCs w:val="22"/>
              </w:rPr>
              <w:t>3</w:t>
            </w:r>
          </w:p>
        </w:tc>
        <w:tc>
          <w:tcPr>
            <w:tcW w:w="1904" w:type="dxa"/>
            <w:noWrap/>
            <w:hideMark/>
          </w:tcPr>
          <w:p w14:paraId="76C20203" w14:textId="77777777" w:rsidR="00703F13" w:rsidRPr="00CA654B" w:rsidRDefault="00703F13" w:rsidP="008E2866">
            <w:pPr>
              <w:jc w:val="both"/>
              <w:rPr>
                <w:b w:val="0"/>
                <w:sz w:val="22"/>
                <w:szCs w:val="22"/>
              </w:rPr>
            </w:pPr>
            <w:r w:rsidRPr="00CA654B">
              <w:rPr>
                <w:b w:val="0"/>
                <w:sz w:val="22"/>
                <w:szCs w:val="22"/>
              </w:rPr>
              <w:t>Hampshire</w:t>
            </w:r>
          </w:p>
        </w:tc>
      </w:tr>
      <w:tr w:rsidR="00703F13" w:rsidRPr="00CA654B" w14:paraId="47A2DBD3" w14:textId="77777777" w:rsidTr="008E2866">
        <w:trPr>
          <w:trHeight w:val="257"/>
        </w:trPr>
        <w:tc>
          <w:tcPr>
            <w:tcW w:w="1708" w:type="dxa"/>
            <w:noWrap/>
            <w:hideMark/>
          </w:tcPr>
          <w:p w14:paraId="62149372" w14:textId="77777777" w:rsidR="00703F13" w:rsidRPr="00CA654B" w:rsidRDefault="00703F13" w:rsidP="008E2866">
            <w:pPr>
              <w:jc w:val="both"/>
              <w:rPr>
                <w:b w:val="0"/>
                <w:sz w:val="22"/>
                <w:szCs w:val="22"/>
              </w:rPr>
            </w:pPr>
            <w:r w:rsidRPr="00CA654B">
              <w:rPr>
                <w:b w:val="0"/>
                <w:sz w:val="22"/>
                <w:szCs w:val="22"/>
              </w:rPr>
              <w:t>4</w:t>
            </w:r>
          </w:p>
        </w:tc>
        <w:tc>
          <w:tcPr>
            <w:tcW w:w="1904" w:type="dxa"/>
            <w:noWrap/>
            <w:hideMark/>
          </w:tcPr>
          <w:p w14:paraId="4A69605E" w14:textId="77777777" w:rsidR="00703F13" w:rsidRPr="00CA654B" w:rsidRDefault="00703F13" w:rsidP="008E2866">
            <w:pPr>
              <w:jc w:val="both"/>
              <w:rPr>
                <w:b w:val="0"/>
                <w:sz w:val="22"/>
                <w:szCs w:val="22"/>
              </w:rPr>
            </w:pPr>
            <w:r w:rsidRPr="00CA654B">
              <w:rPr>
                <w:b w:val="0"/>
                <w:sz w:val="22"/>
                <w:szCs w:val="22"/>
              </w:rPr>
              <w:t>Berkshire</w:t>
            </w:r>
          </w:p>
        </w:tc>
      </w:tr>
      <w:tr w:rsidR="00703F13" w:rsidRPr="00CA654B" w14:paraId="41797394" w14:textId="77777777" w:rsidTr="008E2866">
        <w:trPr>
          <w:trHeight w:val="257"/>
        </w:trPr>
        <w:tc>
          <w:tcPr>
            <w:tcW w:w="1708" w:type="dxa"/>
            <w:noWrap/>
            <w:hideMark/>
          </w:tcPr>
          <w:p w14:paraId="4DD81A26" w14:textId="77777777" w:rsidR="00703F13" w:rsidRPr="00CA654B" w:rsidRDefault="00703F13" w:rsidP="008E2866">
            <w:pPr>
              <w:jc w:val="both"/>
              <w:rPr>
                <w:b w:val="0"/>
                <w:sz w:val="22"/>
                <w:szCs w:val="22"/>
              </w:rPr>
            </w:pPr>
            <w:r w:rsidRPr="00CA654B">
              <w:rPr>
                <w:b w:val="0"/>
                <w:sz w:val="22"/>
                <w:szCs w:val="22"/>
              </w:rPr>
              <w:t>5</w:t>
            </w:r>
          </w:p>
        </w:tc>
        <w:tc>
          <w:tcPr>
            <w:tcW w:w="1904" w:type="dxa"/>
            <w:noWrap/>
            <w:hideMark/>
          </w:tcPr>
          <w:p w14:paraId="766FFE3D" w14:textId="77777777" w:rsidR="00703F13" w:rsidRPr="00CA654B" w:rsidRDefault="00703F13" w:rsidP="008E2866">
            <w:pPr>
              <w:jc w:val="both"/>
              <w:rPr>
                <w:b w:val="0"/>
                <w:sz w:val="22"/>
                <w:szCs w:val="22"/>
              </w:rPr>
            </w:pPr>
            <w:r w:rsidRPr="00CA654B">
              <w:rPr>
                <w:b w:val="0"/>
                <w:sz w:val="22"/>
                <w:szCs w:val="22"/>
              </w:rPr>
              <w:t>Large White</w:t>
            </w:r>
          </w:p>
        </w:tc>
      </w:tr>
    </w:tbl>
    <w:p w14:paraId="6B53D3B3" w14:textId="77777777" w:rsidR="00703F13" w:rsidRPr="00CA654B" w:rsidRDefault="00703F13" w:rsidP="00703F13">
      <w:pPr>
        <w:jc w:val="both"/>
        <w:rPr>
          <w:b w:val="0"/>
          <w:bCs/>
        </w:rPr>
      </w:pPr>
    </w:p>
    <w:p w14:paraId="09ED5931" w14:textId="77777777" w:rsidR="00703F13" w:rsidRPr="00CA654B" w:rsidRDefault="00703F13" w:rsidP="00703F13">
      <w:pPr>
        <w:spacing w:line="360" w:lineRule="auto"/>
        <w:ind w:left="720" w:hanging="720"/>
      </w:pPr>
      <w:r w:rsidRPr="00CA654B">
        <w:t xml:space="preserve">Table 32. </w:t>
      </w:r>
      <w:r w:rsidRPr="00CA654B">
        <w:rPr>
          <w:lang w:val="en-US"/>
        </w:rPr>
        <w:t xml:space="preserve">Breed </w:t>
      </w:r>
      <w:r w:rsidRPr="00CA654B">
        <w:t>Table - 1NF</w:t>
      </w:r>
    </w:p>
    <w:p w14:paraId="71835449" w14:textId="77777777" w:rsidR="00703F13" w:rsidRPr="00CA654B" w:rsidRDefault="00703F13" w:rsidP="00703F13">
      <w:pPr>
        <w:spacing w:line="360" w:lineRule="auto"/>
        <w:ind w:left="720" w:hanging="720"/>
      </w:pPr>
    </w:p>
    <w:p w14:paraId="56456A28" w14:textId="77777777" w:rsidR="00703F13" w:rsidRPr="00CA654B" w:rsidRDefault="00703F13" w:rsidP="00703F13">
      <w:pPr>
        <w:spacing w:line="360" w:lineRule="auto"/>
        <w:ind w:left="1440"/>
        <w:jc w:val="both"/>
        <w:rPr>
          <w:b w:val="0"/>
          <w:bCs/>
        </w:rPr>
      </w:pPr>
      <w:r w:rsidRPr="00CA654B">
        <w:rPr>
          <w:b w:val="0"/>
          <w:bCs/>
        </w:rPr>
        <w:t>Table 32 shows that the table Breed is in the first normal form by converting Table 31 by assigning “</w:t>
      </w:r>
      <w:proofErr w:type="spellStart"/>
      <w:r w:rsidRPr="00CA654B">
        <w:rPr>
          <w:b w:val="0"/>
          <w:bCs/>
        </w:rPr>
        <w:t>breed_id</w:t>
      </w:r>
      <w:proofErr w:type="spellEnd"/>
      <w:r w:rsidRPr="00CA654B">
        <w:rPr>
          <w:b w:val="0"/>
          <w:bCs/>
        </w:rPr>
        <w:t>” as the Primary Key.</w:t>
      </w:r>
    </w:p>
    <w:p w14:paraId="40066144" w14:textId="77777777" w:rsidR="00703F13" w:rsidRPr="00CA654B" w:rsidRDefault="00703F13" w:rsidP="00703F13">
      <w:pPr>
        <w:jc w:val="both"/>
        <w:rPr>
          <w:lang w:val="en-US"/>
        </w:rPr>
      </w:pPr>
      <w:r w:rsidRPr="00CA654B">
        <w:rPr>
          <w:lang w:val="en-US"/>
        </w:rPr>
        <w:t>Breed – 2NF</w:t>
      </w:r>
    </w:p>
    <w:p w14:paraId="4FCE3449" w14:textId="77777777" w:rsidR="00703F13" w:rsidRPr="00CA654B" w:rsidRDefault="00703F13" w:rsidP="00703F13">
      <w:pPr>
        <w:spacing w:line="360" w:lineRule="auto"/>
        <w:jc w:val="both"/>
        <w:rPr>
          <w:b w:val="0"/>
          <w:bCs/>
          <w:lang w:val="en-US"/>
        </w:rPr>
      </w:pPr>
      <w:r w:rsidRPr="00CA654B">
        <w:rPr>
          <w:lang w:val="en-US"/>
        </w:rPr>
        <w:t xml:space="preserve">    </w:t>
      </w:r>
      <w:r w:rsidRPr="00CA654B">
        <w:rPr>
          <w:b w:val="0"/>
          <w:bCs/>
          <w:lang w:val="en-US"/>
        </w:rPr>
        <w:t>Breed</w:t>
      </w:r>
    </w:p>
    <w:tbl>
      <w:tblPr>
        <w:tblStyle w:val="TableGrid"/>
        <w:tblW w:w="0" w:type="auto"/>
        <w:tblInd w:w="355" w:type="dxa"/>
        <w:tblLook w:val="04A0" w:firstRow="1" w:lastRow="0" w:firstColumn="1" w:lastColumn="0" w:noHBand="0" w:noVBand="1"/>
      </w:tblPr>
      <w:tblGrid>
        <w:gridCol w:w="1708"/>
        <w:gridCol w:w="1904"/>
      </w:tblGrid>
      <w:tr w:rsidR="00703F13" w:rsidRPr="00CA654B" w14:paraId="390DB534" w14:textId="77777777" w:rsidTr="008E2866">
        <w:trPr>
          <w:trHeight w:val="257"/>
        </w:trPr>
        <w:tc>
          <w:tcPr>
            <w:tcW w:w="1708" w:type="dxa"/>
            <w:noWrap/>
            <w:hideMark/>
          </w:tcPr>
          <w:p w14:paraId="34B8B268" w14:textId="77777777" w:rsidR="00703F13" w:rsidRPr="00CA654B" w:rsidRDefault="00703F13" w:rsidP="008E2866">
            <w:pPr>
              <w:jc w:val="both"/>
              <w:rPr>
                <w:b w:val="0"/>
                <w:sz w:val="22"/>
                <w:szCs w:val="22"/>
              </w:rPr>
            </w:pPr>
            <w:r w:rsidRPr="00CA654B">
              <w:rPr>
                <w:b w:val="0"/>
                <w:sz w:val="22"/>
                <w:szCs w:val="22"/>
              </w:rPr>
              <w:t>(PK)</w:t>
            </w:r>
            <w:proofErr w:type="spellStart"/>
            <w:r w:rsidRPr="00CA654B">
              <w:rPr>
                <w:b w:val="0"/>
                <w:sz w:val="22"/>
                <w:szCs w:val="22"/>
              </w:rPr>
              <w:t>breed_id</w:t>
            </w:r>
            <w:proofErr w:type="spellEnd"/>
          </w:p>
        </w:tc>
        <w:tc>
          <w:tcPr>
            <w:tcW w:w="1904" w:type="dxa"/>
            <w:noWrap/>
            <w:hideMark/>
          </w:tcPr>
          <w:p w14:paraId="2CA10A1D" w14:textId="77777777" w:rsidR="00703F13" w:rsidRPr="00CA654B" w:rsidRDefault="00703F13" w:rsidP="008E2866">
            <w:pPr>
              <w:jc w:val="both"/>
              <w:rPr>
                <w:b w:val="0"/>
                <w:sz w:val="22"/>
                <w:szCs w:val="22"/>
              </w:rPr>
            </w:pPr>
            <w:proofErr w:type="spellStart"/>
            <w:r w:rsidRPr="00CA654B">
              <w:rPr>
                <w:b w:val="0"/>
                <w:sz w:val="22"/>
                <w:szCs w:val="22"/>
              </w:rPr>
              <w:t>breed_name</w:t>
            </w:r>
            <w:proofErr w:type="spellEnd"/>
          </w:p>
        </w:tc>
      </w:tr>
      <w:tr w:rsidR="00703F13" w:rsidRPr="00CA654B" w14:paraId="707B0D1F" w14:textId="77777777" w:rsidTr="008E2866">
        <w:trPr>
          <w:trHeight w:val="257"/>
        </w:trPr>
        <w:tc>
          <w:tcPr>
            <w:tcW w:w="1708" w:type="dxa"/>
            <w:noWrap/>
            <w:hideMark/>
          </w:tcPr>
          <w:p w14:paraId="5DED6E58" w14:textId="77777777" w:rsidR="00703F13" w:rsidRPr="00CA654B" w:rsidRDefault="00703F13" w:rsidP="008E2866">
            <w:pPr>
              <w:jc w:val="both"/>
              <w:rPr>
                <w:b w:val="0"/>
                <w:sz w:val="22"/>
                <w:szCs w:val="22"/>
              </w:rPr>
            </w:pPr>
            <w:r w:rsidRPr="00CA654B">
              <w:rPr>
                <w:b w:val="0"/>
                <w:sz w:val="22"/>
                <w:szCs w:val="22"/>
              </w:rPr>
              <w:t>1</w:t>
            </w:r>
          </w:p>
        </w:tc>
        <w:tc>
          <w:tcPr>
            <w:tcW w:w="1904" w:type="dxa"/>
            <w:noWrap/>
            <w:hideMark/>
          </w:tcPr>
          <w:p w14:paraId="78AF19BB" w14:textId="77777777" w:rsidR="00703F13" w:rsidRPr="00CA654B" w:rsidRDefault="00703F13" w:rsidP="008E2866">
            <w:pPr>
              <w:jc w:val="both"/>
              <w:rPr>
                <w:b w:val="0"/>
                <w:sz w:val="22"/>
                <w:szCs w:val="22"/>
              </w:rPr>
            </w:pPr>
            <w:r w:rsidRPr="00CA654B">
              <w:rPr>
                <w:b w:val="0"/>
                <w:sz w:val="22"/>
                <w:szCs w:val="22"/>
              </w:rPr>
              <w:t>Duroc</w:t>
            </w:r>
          </w:p>
        </w:tc>
      </w:tr>
      <w:tr w:rsidR="00703F13" w:rsidRPr="00CA654B" w14:paraId="4EE5653D" w14:textId="77777777" w:rsidTr="008E2866">
        <w:trPr>
          <w:trHeight w:val="257"/>
        </w:trPr>
        <w:tc>
          <w:tcPr>
            <w:tcW w:w="1708" w:type="dxa"/>
            <w:noWrap/>
            <w:hideMark/>
          </w:tcPr>
          <w:p w14:paraId="3BB35792" w14:textId="77777777" w:rsidR="00703F13" w:rsidRPr="00CA654B" w:rsidRDefault="00703F13" w:rsidP="008E2866">
            <w:pPr>
              <w:jc w:val="both"/>
              <w:rPr>
                <w:b w:val="0"/>
                <w:sz w:val="22"/>
                <w:szCs w:val="22"/>
              </w:rPr>
            </w:pPr>
            <w:r w:rsidRPr="00CA654B">
              <w:rPr>
                <w:b w:val="0"/>
                <w:sz w:val="22"/>
                <w:szCs w:val="22"/>
              </w:rPr>
              <w:t>2</w:t>
            </w:r>
          </w:p>
        </w:tc>
        <w:tc>
          <w:tcPr>
            <w:tcW w:w="1904" w:type="dxa"/>
            <w:noWrap/>
            <w:hideMark/>
          </w:tcPr>
          <w:p w14:paraId="6A3358DF" w14:textId="77777777" w:rsidR="00703F13" w:rsidRPr="00CA654B" w:rsidRDefault="00703F13" w:rsidP="008E2866">
            <w:pPr>
              <w:jc w:val="both"/>
              <w:rPr>
                <w:b w:val="0"/>
                <w:sz w:val="22"/>
                <w:szCs w:val="22"/>
              </w:rPr>
            </w:pPr>
            <w:r w:rsidRPr="00CA654B">
              <w:rPr>
                <w:b w:val="0"/>
                <w:sz w:val="22"/>
                <w:szCs w:val="22"/>
              </w:rPr>
              <w:t>Land Race</w:t>
            </w:r>
          </w:p>
        </w:tc>
      </w:tr>
      <w:tr w:rsidR="00703F13" w:rsidRPr="00CA654B" w14:paraId="498C9926" w14:textId="77777777" w:rsidTr="008E2866">
        <w:trPr>
          <w:trHeight w:val="257"/>
        </w:trPr>
        <w:tc>
          <w:tcPr>
            <w:tcW w:w="1708" w:type="dxa"/>
            <w:noWrap/>
            <w:hideMark/>
          </w:tcPr>
          <w:p w14:paraId="5169A329" w14:textId="77777777" w:rsidR="00703F13" w:rsidRPr="00CA654B" w:rsidRDefault="00703F13" w:rsidP="008E2866">
            <w:pPr>
              <w:jc w:val="both"/>
              <w:rPr>
                <w:b w:val="0"/>
                <w:sz w:val="22"/>
                <w:szCs w:val="22"/>
              </w:rPr>
            </w:pPr>
            <w:r w:rsidRPr="00CA654B">
              <w:rPr>
                <w:b w:val="0"/>
                <w:sz w:val="22"/>
                <w:szCs w:val="22"/>
              </w:rPr>
              <w:t>3</w:t>
            </w:r>
          </w:p>
        </w:tc>
        <w:tc>
          <w:tcPr>
            <w:tcW w:w="1904" w:type="dxa"/>
            <w:noWrap/>
            <w:hideMark/>
          </w:tcPr>
          <w:p w14:paraId="5CA5391B" w14:textId="77777777" w:rsidR="00703F13" w:rsidRPr="00CA654B" w:rsidRDefault="00703F13" w:rsidP="008E2866">
            <w:pPr>
              <w:jc w:val="both"/>
              <w:rPr>
                <w:b w:val="0"/>
                <w:sz w:val="22"/>
                <w:szCs w:val="22"/>
              </w:rPr>
            </w:pPr>
            <w:r w:rsidRPr="00CA654B">
              <w:rPr>
                <w:b w:val="0"/>
                <w:sz w:val="22"/>
                <w:szCs w:val="22"/>
              </w:rPr>
              <w:t>Hampshire</w:t>
            </w:r>
          </w:p>
        </w:tc>
      </w:tr>
      <w:tr w:rsidR="00703F13" w:rsidRPr="00CA654B" w14:paraId="1B99ACCA" w14:textId="77777777" w:rsidTr="008E2866">
        <w:trPr>
          <w:trHeight w:val="257"/>
        </w:trPr>
        <w:tc>
          <w:tcPr>
            <w:tcW w:w="1708" w:type="dxa"/>
            <w:noWrap/>
            <w:hideMark/>
          </w:tcPr>
          <w:p w14:paraId="31DC2690" w14:textId="77777777" w:rsidR="00703F13" w:rsidRPr="00CA654B" w:rsidRDefault="00703F13" w:rsidP="008E2866">
            <w:pPr>
              <w:jc w:val="both"/>
              <w:rPr>
                <w:b w:val="0"/>
                <w:sz w:val="22"/>
                <w:szCs w:val="22"/>
              </w:rPr>
            </w:pPr>
            <w:r w:rsidRPr="00CA654B">
              <w:rPr>
                <w:b w:val="0"/>
                <w:sz w:val="22"/>
                <w:szCs w:val="22"/>
              </w:rPr>
              <w:t>4</w:t>
            </w:r>
          </w:p>
        </w:tc>
        <w:tc>
          <w:tcPr>
            <w:tcW w:w="1904" w:type="dxa"/>
            <w:noWrap/>
            <w:hideMark/>
          </w:tcPr>
          <w:p w14:paraId="65C04165" w14:textId="77777777" w:rsidR="00703F13" w:rsidRPr="00CA654B" w:rsidRDefault="00703F13" w:rsidP="008E2866">
            <w:pPr>
              <w:jc w:val="both"/>
              <w:rPr>
                <w:b w:val="0"/>
                <w:sz w:val="22"/>
                <w:szCs w:val="22"/>
              </w:rPr>
            </w:pPr>
            <w:r w:rsidRPr="00CA654B">
              <w:rPr>
                <w:b w:val="0"/>
                <w:sz w:val="22"/>
                <w:szCs w:val="22"/>
              </w:rPr>
              <w:t>Berkshire</w:t>
            </w:r>
          </w:p>
        </w:tc>
      </w:tr>
      <w:tr w:rsidR="00703F13" w:rsidRPr="00CA654B" w14:paraId="1AD3FF85" w14:textId="77777777" w:rsidTr="008E2866">
        <w:trPr>
          <w:trHeight w:val="257"/>
        </w:trPr>
        <w:tc>
          <w:tcPr>
            <w:tcW w:w="1708" w:type="dxa"/>
            <w:noWrap/>
            <w:hideMark/>
          </w:tcPr>
          <w:p w14:paraId="718686D7" w14:textId="77777777" w:rsidR="00703F13" w:rsidRPr="00CA654B" w:rsidRDefault="00703F13" w:rsidP="008E2866">
            <w:pPr>
              <w:jc w:val="both"/>
              <w:rPr>
                <w:b w:val="0"/>
                <w:sz w:val="22"/>
                <w:szCs w:val="22"/>
              </w:rPr>
            </w:pPr>
            <w:r w:rsidRPr="00CA654B">
              <w:rPr>
                <w:b w:val="0"/>
                <w:sz w:val="22"/>
                <w:szCs w:val="22"/>
              </w:rPr>
              <w:t>5</w:t>
            </w:r>
          </w:p>
        </w:tc>
        <w:tc>
          <w:tcPr>
            <w:tcW w:w="1904" w:type="dxa"/>
            <w:noWrap/>
            <w:hideMark/>
          </w:tcPr>
          <w:p w14:paraId="50EFCE8E" w14:textId="77777777" w:rsidR="00703F13" w:rsidRPr="00CA654B" w:rsidRDefault="00703F13" w:rsidP="008E2866">
            <w:pPr>
              <w:jc w:val="both"/>
              <w:rPr>
                <w:b w:val="0"/>
                <w:sz w:val="22"/>
                <w:szCs w:val="22"/>
              </w:rPr>
            </w:pPr>
            <w:r w:rsidRPr="00CA654B">
              <w:rPr>
                <w:b w:val="0"/>
                <w:sz w:val="22"/>
                <w:szCs w:val="22"/>
              </w:rPr>
              <w:t>Large White</w:t>
            </w:r>
          </w:p>
        </w:tc>
      </w:tr>
    </w:tbl>
    <w:p w14:paraId="51FE544D" w14:textId="77777777" w:rsidR="00703F13" w:rsidRPr="00CA654B" w:rsidRDefault="00703F13" w:rsidP="00703F13">
      <w:pPr>
        <w:jc w:val="both"/>
        <w:rPr>
          <w:b w:val="0"/>
          <w:bCs/>
        </w:rPr>
      </w:pPr>
    </w:p>
    <w:p w14:paraId="24F4F6A6" w14:textId="77777777" w:rsidR="00703F13" w:rsidRPr="00CA654B" w:rsidRDefault="00703F13" w:rsidP="00703F13">
      <w:pPr>
        <w:spacing w:line="360" w:lineRule="auto"/>
        <w:ind w:left="720" w:hanging="720"/>
      </w:pPr>
      <w:r w:rsidRPr="00CA654B">
        <w:t xml:space="preserve">Table 33. </w:t>
      </w:r>
      <w:r w:rsidRPr="00CA654B">
        <w:rPr>
          <w:lang w:val="en-US"/>
        </w:rPr>
        <w:t xml:space="preserve">Breed </w:t>
      </w:r>
      <w:r w:rsidRPr="00CA654B">
        <w:t>Table - 2NF</w:t>
      </w:r>
    </w:p>
    <w:p w14:paraId="64A70EA0" w14:textId="77777777" w:rsidR="00703F13" w:rsidRPr="00CA654B" w:rsidRDefault="00703F13" w:rsidP="00703F13">
      <w:pPr>
        <w:spacing w:line="360" w:lineRule="auto"/>
        <w:ind w:left="720" w:hanging="720"/>
      </w:pPr>
    </w:p>
    <w:p w14:paraId="77E90589" w14:textId="77777777" w:rsidR="00703F13" w:rsidRPr="00CA654B" w:rsidRDefault="00703F13" w:rsidP="00703F13">
      <w:pPr>
        <w:spacing w:line="360" w:lineRule="auto"/>
        <w:ind w:left="1440"/>
        <w:jc w:val="both"/>
        <w:rPr>
          <w:b w:val="0"/>
          <w:bCs/>
        </w:rPr>
      </w:pPr>
      <w:r w:rsidRPr="00CA654B">
        <w:rPr>
          <w:b w:val="0"/>
          <w:bCs/>
        </w:rPr>
        <w:lastRenderedPageBreak/>
        <w:t>Table 33 shows the second normal form, which has no partial dependency because the table has only one assigned primary key “</w:t>
      </w:r>
      <w:proofErr w:type="spellStart"/>
      <w:r w:rsidRPr="00CA654B">
        <w:rPr>
          <w:b w:val="0"/>
          <w:bCs/>
        </w:rPr>
        <w:t>breed_id</w:t>
      </w:r>
      <w:proofErr w:type="spellEnd"/>
      <w:r w:rsidRPr="00CA654B">
        <w:rPr>
          <w:b w:val="0"/>
          <w:bCs/>
        </w:rPr>
        <w:t>”, and all non-key attributes functionally depend on the primary key.</w:t>
      </w:r>
    </w:p>
    <w:p w14:paraId="41864AD0" w14:textId="77777777" w:rsidR="00703F13" w:rsidRPr="00CA654B" w:rsidRDefault="00703F13" w:rsidP="00703F13">
      <w:pPr>
        <w:spacing w:line="360" w:lineRule="auto"/>
        <w:ind w:left="1440"/>
        <w:jc w:val="both"/>
        <w:rPr>
          <w:b w:val="0"/>
          <w:bCs/>
        </w:rPr>
      </w:pPr>
    </w:p>
    <w:p w14:paraId="57F0D2B8" w14:textId="77777777" w:rsidR="00703F13" w:rsidRPr="00CA654B" w:rsidRDefault="00703F13" w:rsidP="00703F13">
      <w:pPr>
        <w:jc w:val="both"/>
        <w:rPr>
          <w:lang w:val="en-US"/>
        </w:rPr>
      </w:pPr>
      <w:r w:rsidRPr="00CA654B">
        <w:rPr>
          <w:lang w:val="en-US"/>
        </w:rPr>
        <w:t>Breed – 3NF</w:t>
      </w:r>
    </w:p>
    <w:p w14:paraId="4CD0CFC9" w14:textId="77777777" w:rsidR="00703F13" w:rsidRPr="00CA654B" w:rsidRDefault="00703F13" w:rsidP="00703F13">
      <w:pPr>
        <w:spacing w:line="360" w:lineRule="auto"/>
        <w:jc w:val="both"/>
        <w:rPr>
          <w:b w:val="0"/>
          <w:bCs/>
          <w:lang w:val="en-US"/>
        </w:rPr>
      </w:pPr>
      <w:r w:rsidRPr="00CA654B">
        <w:rPr>
          <w:lang w:val="en-US"/>
        </w:rPr>
        <w:t xml:space="preserve">    </w:t>
      </w:r>
      <w:r w:rsidRPr="00CA654B">
        <w:rPr>
          <w:b w:val="0"/>
          <w:bCs/>
          <w:lang w:val="en-US"/>
        </w:rPr>
        <w:t>Breed</w:t>
      </w:r>
    </w:p>
    <w:tbl>
      <w:tblPr>
        <w:tblStyle w:val="TableGrid"/>
        <w:tblW w:w="0" w:type="auto"/>
        <w:tblInd w:w="355" w:type="dxa"/>
        <w:tblLook w:val="04A0" w:firstRow="1" w:lastRow="0" w:firstColumn="1" w:lastColumn="0" w:noHBand="0" w:noVBand="1"/>
      </w:tblPr>
      <w:tblGrid>
        <w:gridCol w:w="1708"/>
        <w:gridCol w:w="1904"/>
      </w:tblGrid>
      <w:tr w:rsidR="00703F13" w:rsidRPr="00CA654B" w14:paraId="7C1378F2" w14:textId="77777777" w:rsidTr="008E2866">
        <w:trPr>
          <w:trHeight w:val="257"/>
        </w:trPr>
        <w:tc>
          <w:tcPr>
            <w:tcW w:w="1708" w:type="dxa"/>
            <w:noWrap/>
            <w:hideMark/>
          </w:tcPr>
          <w:p w14:paraId="01C01DED" w14:textId="77777777" w:rsidR="00703F13" w:rsidRPr="00CA654B" w:rsidRDefault="00703F13" w:rsidP="008E2866">
            <w:pPr>
              <w:jc w:val="both"/>
              <w:rPr>
                <w:b w:val="0"/>
                <w:sz w:val="22"/>
                <w:szCs w:val="22"/>
              </w:rPr>
            </w:pPr>
            <w:r w:rsidRPr="00CA654B">
              <w:rPr>
                <w:b w:val="0"/>
                <w:sz w:val="22"/>
                <w:szCs w:val="22"/>
              </w:rPr>
              <w:t>(PK)</w:t>
            </w:r>
            <w:proofErr w:type="spellStart"/>
            <w:r w:rsidRPr="00CA654B">
              <w:rPr>
                <w:b w:val="0"/>
                <w:sz w:val="22"/>
                <w:szCs w:val="22"/>
              </w:rPr>
              <w:t>breed_id</w:t>
            </w:r>
            <w:proofErr w:type="spellEnd"/>
          </w:p>
        </w:tc>
        <w:tc>
          <w:tcPr>
            <w:tcW w:w="1904" w:type="dxa"/>
            <w:noWrap/>
            <w:hideMark/>
          </w:tcPr>
          <w:p w14:paraId="4248C0A6" w14:textId="77777777" w:rsidR="00703F13" w:rsidRPr="00CA654B" w:rsidRDefault="00703F13" w:rsidP="008E2866">
            <w:pPr>
              <w:jc w:val="both"/>
              <w:rPr>
                <w:b w:val="0"/>
                <w:sz w:val="22"/>
                <w:szCs w:val="22"/>
              </w:rPr>
            </w:pPr>
            <w:proofErr w:type="spellStart"/>
            <w:r w:rsidRPr="00CA654B">
              <w:rPr>
                <w:b w:val="0"/>
                <w:sz w:val="22"/>
                <w:szCs w:val="22"/>
              </w:rPr>
              <w:t>breed_name</w:t>
            </w:r>
            <w:proofErr w:type="spellEnd"/>
          </w:p>
        </w:tc>
      </w:tr>
      <w:tr w:rsidR="00703F13" w:rsidRPr="00CA654B" w14:paraId="6C295F61" w14:textId="77777777" w:rsidTr="008E2866">
        <w:trPr>
          <w:trHeight w:val="257"/>
        </w:trPr>
        <w:tc>
          <w:tcPr>
            <w:tcW w:w="1708" w:type="dxa"/>
            <w:noWrap/>
            <w:hideMark/>
          </w:tcPr>
          <w:p w14:paraId="1213C830" w14:textId="77777777" w:rsidR="00703F13" w:rsidRPr="00CA654B" w:rsidRDefault="00703F13" w:rsidP="008E2866">
            <w:pPr>
              <w:jc w:val="both"/>
              <w:rPr>
                <w:b w:val="0"/>
                <w:sz w:val="22"/>
                <w:szCs w:val="22"/>
              </w:rPr>
            </w:pPr>
            <w:r w:rsidRPr="00CA654B">
              <w:rPr>
                <w:b w:val="0"/>
                <w:sz w:val="22"/>
                <w:szCs w:val="22"/>
              </w:rPr>
              <w:t>1</w:t>
            </w:r>
          </w:p>
        </w:tc>
        <w:tc>
          <w:tcPr>
            <w:tcW w:w="1904" w:type="dxa"/>
            <w:noWrap/>
            <w:hideMark/>
          </w:tcPr>
          <w:p w14:paraId="1BF39F0C" w14:textId="77777777" w:rsidR="00703F13" w:rsidRPr="00CA654B" w:rsidRDefault="00703F13" w:rsidP="008E2866">
            <w:pPr>
              <w:jc w:val="both"/>
              <w:rPr>
                <w:b w:val="0"/>
                <w:sz w:val="22"/>
                <w:szCs w:val="22"/>
              </w:rPr>
            </w:pPr>
            <w:r w:rsidRPr="00CA654B">
              <w:rPr>
                <w:b w:val="0"/>
                <w:sz w:val="22"/>
                <w:szCs w:val="22"/>
              </w:rPr>
              <w:t>Duroc</w:t>
            </w:r>
          </w:p>
        </w:tc>
      </w:tr>
      <w:tr w:rsidR="00703F13" w:rsidRPr="00CA654B" w14:paraId="362AF6E8" w14:textId="77777777" w:rsidTr="008E2866">
        <w:trPr>
          <w:trHeight w:val="257"/>
        </w:trPr>
        <w:tc>
          <w:tcPr>
            <w:tcW w:w="1708" w:type="dxa"/>
            <w:noWrap/>
            <w:hideMark/>
          </w:tcPr>
          <w:p w14:paraId="0A3D0C25" w14:textId="77777777" w:rsidR="00703F13" w:rsidRPr="00CA654B" w:rsidRDefault="00703F13" w:rsidP="008E2866">
            <w:pPr>
              <w:jc w:val="both"/>
              <w:rPr>
                <w:b w:val="0"/>
                <w:sz w:val="22"/>
                <w:szCs w:val="22"/>
              </w:rPr>
            </w:pPr>
            <w:r w:rsidRPr="00CA654B">
              <w:rPr>
                <w:b w:val="0"/>
                <w:sz w:val="22"/>
                <w:szCs w:val="22"/>
              </w:rPr>
              <w:t>2</w:t>
            </w:r>
          </w:p>
        </w:tc>
        <w:tc>
          <w:tcPr>
            <w:tcW w:w="1904" w:type="dxa"/>
            <w:noWrap/>
            <w:hideMark/>
          </w:tcPr>
          <w:p w14:paraId="63079D50" w14:textId="77777777" w:rsidR="00703F13" w:rsidRPr="00CA654B" w:rsidRDefault="00703F13" w:rsidP="008E2866">
            <w:pPr>
              <w:jc w:val="both"/>
              <w:rPr>
                <w:b w:val="0"/>
                <w:sz w:val="22"/>
                <w:szCs w:val="22"/>
              </w:rPr>
            </w:pPr>
            <w:r w:rsidRPr="00CA654B">
              <w:rPr>
                <w:b w:val="0"/>
                <w:sz w:val="22"/>
                <w:szCs w:val="22"/>
              </w:rPr>
              <w:t>Land Race</w:t>
            </w:r>
          </w:p>
        </w:tc>
      </w:tr>
      <w:tr w:rsidR="00703F13" w:rsidRPr="00CA654B" w14:paraId="37D9415D" w14:textId="77777777" w:rsidTr="008E2866">
        <w:trPr>
          <w:trHeight w:val="257"/>
        </w:trPr>
        <w:tc>
          <w:tcPr>
            <w:tcW w:w="1708" w:type="dxa"/>
            <w:noWrap/>
            <w:hideMark/>
          </w:tcPr>
          <w:p w14:paraId="294EEAE3" w14:textId="77777777" w:rsidR="00703F13" w:rsidRPr="00CA654B" w:rsidRDefault="00703F13" w:rsidP="008E2866">
            <w:pPr>
              <w:jc w:val="both"/>
              <w:rPr>
                <w:b w:val="0"/>
                <w:sz w:val="22"/>
                <w:szCs w:val="22"/>
              </w:rPr>
            </w:pPr>
            <w:r w:rsidRPr="00CA654B">
              <w:rPr>
                <w:b w:val="0"/>
                <w:sz w:val="22"/>
                <w:szCs w:val="22"/>
              </w:rPr>
              <w:t>3</w:t>
            </w:r>
          </w:p>
        </w:tc>
        <w:tc>
          <w:tcPr>
            <w:tcW w:w="1904" w:type="dxa"/>
            <w:noWrap/>
            <w:hideMark/>
          </w:tcPr>
          <w:p w14:paraId="5395E0AD" w14:textId="77777777" w:rsidR="00703F13" w:rsidRPr="00CA654B" w:rsidRDefault="00703F13" w:rsidP="008E2866">
            <w:pPr>
              <w:jc w:val="both"/>
              <w:rPr>
                <w:b w:val="0"/>
                <w:sz w:val="22"/>
                <w:szCs w:val="22"/>
              </w:rPr>
            </w:pPr>
            <w:r w:rsidRPr="00CA654B">
              <w:rPr>
                <w:b w:val="0"/>
                <w:sz w:val="22"/>
                <w:szCs w:val="22"/>
              </w:rPr>
              <w:t>Hampshire</w:t>
            </w:r>
          </w:p>
        </w:tc>
      </w:tr>
      <w:tr w:rsidR="00703F13" w:rsidRPr="00CA654B" w14:paraId="4CD40539" w14:textId="77777777" w:rsidTr="008E2866">
        <w:trPr>
          <w:trHeight w:val="257"/>
        </w:trPr>
        <w:tc>
          <w:tcPr>
            <w:tcW w:w="1708" w:type="dxa"/>
            <w:noWrap/>
            <w:hideMark/>
          </w:tcPr>
          <w:p w14:paraId="24AD5192" w14:textId="77777777" w:rsidR="00703F13" w:rsidRPr="00CA654B" w:rsidRDefault="00703F13" w:rsidP="008E2866">
            <w:pPr>
              <w:jc w:val="both"/>
              <w:rPr>
                <w:b w:val="0"/>
                <w:sz w:val="22"/>
                <w:szCs w:val="22"/>
              </w:rPr>
            </w:pPr>
            <w:r w:rsidRPr="00CA654B">
              <w:rPr>
                <w:b w:val="0"/>
                <w:sz w:val="22"/>
                <w:szCs w:val="22"/>
              </w:rPr>
              <w:t>4</w:t>
            </w:r>
          </w:p>
        </w:tc>
        <w:tc>
          <w:tcPr>
            <w:tcW w:w="1904" w:type="dxa"/>
            <w:noWrap/>
            <w:hideMark/>
          </w:tcPr>
          <w:p w14:paraId="281F1E24" w14:textId="77777777" w:rsidR="00703F13" w:rsidRPr="00CA654B" w:rsidRDefault="00703F13" w:rsidP="008E2866">
            <w:pPr>
              <w:jc w:val="both"/>
              <w:rPr>
                <w:b w:val="0"/>
                <w:sz w:val="22"/>
                <w:szCs w:val="22"/>
              </w:rPr>
            </w:pPr>
            <w:r w:rsidRPr="00CA654B">
              <w:rPr>
                <w:b w:val="0"/>
                <w:sz w:val="22"/>
                <w:szCs w:val="22"/>
              </w:rPr>
              <w:t>Berkshire</w:t>
            </w:r>
          </w:p>
        </w:tc>
      </w:tr>
      <w:tr w:rsidR="00703F13" w:rsidRPr="00CA654B" w14:paraId="11C20693" w14:textId="77777777" w:rsidTr="008E2866">
        <w:trPr>
          <w:trHeight w:val="257"/>
        </w:trPr>
        <w:tc>
          <w:tcPr>
            <w:tcW w:w="1708" w:type="dxa"/>
            <w:noWrap/>
            <w:hideMark/>
          </w:tcPr>
          <w:p w14:paraId="7CD933BF" w14:textId="77777777" w:rsidR="00703F13" w:rsidRPr="00CA654B" w:rsidRDefault="00703F13" w:rsidP="008E2866">
            <w:pPr>
              <w:jc w:val="both"/>
              <w:rPr>
                <w:b w:val="0"/>
                <w:sz w:val="22"/>
                <w:szCs w:val="22"/>
              </w:rPr>
            </w:pPr>
            <w:r w:rsidRPr="00CA654B">
              <w:rPr>
                <w:b w:val="0"/>
                <w:sz w:val="22"/>
                <w:szCs w:val="22"/>
              </w:rPr>
              <w:t>5</w:t>
            </w:r>
          </w:p>
        </w:tc>
        <w:tc>
          <w:tcPr>
            <w:tcW w:w="1904" w:type="dxa"/>
            <w:noWrap/>
            <w:hideMark/>
          </w:tcPr>
          <w:p w14:paraId="33A310A3" w14:textId="77777777" w:rsidR="00703F13" w:rsidRPr="00CA654B" w:rsidRDefault="00703F13" w:rsidP="008E2866">
            <w:pPr>
              <w:jc w:val="both"/>
              <w:rPr>
                <w:b w:val="0"/>
                <w:sz w:val="22"/>
                <w:szCs w:val="22"/>
              </w:rPr>
            </w:pPr>
            <w:r w:rsidRPr="00CA654B">
              <w:rPr>
                <w:b w:val="0"/>
                <w:sz w:val="22"/>
                <w:szCs w:val="22"/>
              </w:rPr>
              <w:t>Large White</w:t>
            </w:r>
          </w:p>
        </w:tc>
      </w:tr>
    </w:tbl>
    <w:p w14:paraId="5B82E235" w14:textId="77777777" w:rsidR="00703F13" w:rsidRPr="00CA654B" w:rsidRDefault="00703F13" w:rsidP="00703F13">
      <w:pPr>
        <w:jc w:val="both"/>
        <w:rPr>
          <w:b w:val="0"/>
          <w:bCs/>
        </w:rPr>
      </w:pPr>
    </w:p>
    <w:p w14:paraId="472CFCEC" w14:textId="77777777" w:rsidR="00703F13" w:rsidRPr="00CA654B" w:rsidRDefault="00703F13" w:rsidP="00703F13">
      <w:pPr>
        <w:spacing w:line="360" w:lineRule="auto"/>
        <w:ind w:left="720" w:hanging="720"/>
      </w:pPr>
      <w:r w:rsidRPr="00CA654B">
        <w:t xml:space="preserve">Table 34. </w:t>
      </w:r>
      <w:r w:rsidRPr="00CA654B">
        <w:rPr>
          <w:lang w:val="en-US"/>
        </w:rPr>
        <w:t xml:space="preserve">Breed </w:t>
      </w:r>
      <w:r w:rsidRPr="00CA654B">
        <w:t>Table - 3NF</w:t>
      </w:r>
    </w:p>
    <w:p w14:paraId="23EFB244" w14:textId="77777777" w:rsidR="00703F13" w:rsidRPr="00CA654B" w:rsidRDefault="00703F13" w:rsidP="00703F13">
      <w:pPr>
        <w:spacing w:line="360" w:lineRule="auto"/>
        <w:ind w:left="720" w:hanging="720"/>
      </w:pPr>
    </w:p>
    <w:p w14:paraId="3D96ADF3" w14:textId="5257C2D1" w:rsidR="00703F13" w:rsidRPr="00CA654B" w:rsidRDefault="00703F13" w:rsidP="00703F13">
      <w:pPr>
        <w:spacing w:line="360" w:lineRule="auto"/>
        <w:ind w:left="1440"/>
        <w:jc w:val="both"/>
        <w:rPr>
          <w:b w:val="0"/>
          <w:bCs/>
        </w:rPr>
      </w:pPr>
      <w:r w:rsidRPr="00CA654B">
        <w:rPr>
          <w:b w:val="0"/>
          <w:bCs/>
        </w:rPr>
        <w:t>Table 34 has no transitive dependencies; hence this table shows the third normal form.</w:t>
      </w:r>
    </w:p>
    <w:p w14:paraId="589C158C" w14:textId="77777777" w:rsidR="00703F13" w:rsidRPr="00CA654B" w:rsidRDefault="00703F13" w:rsidP="00703F13">
      <w:pPr>
        <w:spacing w:line="360" w:lineRule="auto"/>
        <w:ind w:left="1440"/>
        <w:jc w:val="both"/>
        <w:rPr>
          <w:b w:val="0"/>
          <w:bCs/>
        </w:rPr>
      </w:pPr>
    </w:p>
    <w:p w14:paraId="76F386A1" w14:textId="77777777" w:rsidR="00703F13" w:rsidRPr="00CA654B" w:rsidRDefault="00703F13" w:rsidP="00703F13">
      <w:pPr>
        <w:spacing w:line="360" w:lineRule="auto"/>
        <w:ind w:left="1440"/>
        <w:jc w:val="both"/>
        <w:rPr>
          <w:b w:val="0"/>
          <w:bCs/>
        </w:rPr>
      </w:pPr>
    </w:p>
    <w:p w14:paraId="7780C878" w14:textId="77777777" w:rsidR="00703F13" w:rsidRPr="00CA654B" w:rsidRDefault="00703F13" w:rsidP="00703F13">
      <w:pPr>
        <w:tabs>
          <w:tab w:val="left" w:pos="5978"/>
        </w:tabs>
        <w:spacing w:line="360" w:lineRule="auto"/>
        <w:jc w:val="both"/>
        <w:rPr>
          <w:lang w:val="en-US"/>
        </w:rPr>
      </w:pPr>
      <w:r w:rsidRPr="00CA654B">
        <w:rPr>
          <w:lang w:val="en-US"/>
        </w:rPr>
        <w:t>Pig – 0NF</w:t>
      </w:r>
    </w:p>
    <w:p w14:paraId="229798B5"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Pig</w:t>
      </w:r>
    </w:p>
    <w:tbl>
      <w:tblPr>
        <w:tblStyle w:val="TableGrid"/>
        <w:tblW w:w="0" w:type="auto"/>
        <w:tblInd w:w="421" w:type="dxa"/>
        <w:tblLook w:val="04A0" w:firstRow="1" w:lastRow="0" w:firstColumn="1" w:lastColumn="0" w:noHBand="0" w:noVBand="1"/>
      </w:tblPr>
      <w:tblGrid>
        <w:gridCol w:w="1187"/>
        <w:gridCol w:w="3520"/>
        <w:gridCol w:w="2180"/>
        <w:gridCol w:w="1820"/>
        <w:gridCol w:w="1840"/>
      </w:tblGrid>
      <w:tr w:rsidR="00703F13" w:rsidRPr="00CA654B" w14:paraId="0B1AF338" w14:textId="77777777" w:rsidTr="008E2866">
        <w:trPr>
          <w:trHeight w:val="300"/>
        </w:trPr>
        <w:tc>
          <w:tcPr>
            <w:tcW w:w="1187" w:type="dxa"/>
            <w:noWrap/>
            <w:hideMark/>
          </w:tcPr>
          <w:p w14:paraId="2CCA2DFF" w14:textId="77777777" w:rsidR="00703F13" w:rsidRPr="00CA654B" w:rsidRDefault="00703F13" w:rsidP="008E2866">
            <w:pPr>
              <w:spacing w:line="360" w:lineRule="auto"/>
              <w:jc w:val="both"/>
              <w:rPr>
                <w:b w:val="0"/>
              </w:rPr>
            </w:pPr>
            <w:proofErr w:type="spellStart"/>
            <w:r w:rsidRPr="00CA654B">
              <w:rPr>
                <w:b w:val="0"/>
              </w:rPr>
              <w:t>pig_tag</w:t>
            </w:r>
            <w:proofErr w:type="spellEnd"/>
          </w:p>
        </w:tc>
        <w:tc>
          <w:tcPr>
            <w:tcW w:w="3520" w:type="dxa"/>
            <w:noWrap/>
            <w:hideMark/>
          </w:tcPr>
          <w:p w14:paraId="63536C19" w14:textId="77777777" w:rsidR="00703F13" w:rsidRPr="00CA654B" w:rsidRDefault="00703F13" w:rsidP="008E2866">
            <w:pPr>
              <w:spacing w:line="360" w:lineRule="auto"/>
              <w:jc w:val="both"/>
              <w:rPr>
                <w:b w:val="0"/>
              </w:rPr>
            </w:pPr>
            <w:proofErr w:type="spellStart"/>
            <w:r w:rsidRPr="00CA654B">
              <w:rPr>
                <w:b w:val="0"/>
              </w:rPr>
              <w:t>pig_type</w:t>
            </w:r>
            <w:proofErr w:type="spellEnd"/>
          </w:p>
        </w:tc>
        <w:tc>
          <w:tcPr>
            <w:tcW w:w="2180" w:type="dxa"/>
            <w:noWrap/>
            <w:hideMark/>
          </w:tcPr>
          <w:p w14:paraId="1266DA78" w14:textId="77777777" w:rsidR="00703F13" w:rsidRPr="00CA654B" w:rsidRDefault="00703F13" w:rsidP="008E2866">
            <w:pPr>
              <w:spacing w:line="360" w:lineRule="auto"/>
              <w:jc w:val="both"/>
              <w:rPr>
                <w:b w:val="0"/>
              </w:rPr>
            </w:pPr>
            <w:r w:rsidRPr="00CA654B">
              <w:rPr>
                <w:b w:val="0"/>
              </w:rPr>
              <w:t>birthdate</w:t>
            </w:r>
          </w:p>
        </w:tc>
        <w:tc>
          <w:tcPr>
            <w:tcW w:w="1820" w:type="dxa"/>
            <w:noWrap/>
            <w:hideMark/>
          </w:tcPr>
          <w:p w14:paraId="0ED7E9D7" w14:textId="77777777" w:rsidR="00703F13" w:rsidRPr="00CA654B" w:rsidRDefault="00703F13" w:rsidP="008E2866">
            <w:pPr>
              <w:spacing w:line="360" w:lineRule="auto"/>
              <w:jc w:val="both"/>
              <w:rPr>
                <w:b w:val="0"/>
              </w:rPr>
            </w:pPr>
            <w:r w:rsidRPr="00CA654B">
              <w:rPr>
                <w:b w:val="0"/>
              </w:rPr>
              <w:t>weight</w:t>
            </w:r>
          </w:p>
        </w:tc>
        <w:tc>
          <w:tcPr>
            <w:tcW w:w="1840" w:type="dxa"/>
            <w:noWrap/>
            <w:hideMark/>
          </w:tcPr>
          <w:p w14:paraId="0C329215" w14:textId="77777777" w:rsidR="00703F13" w:rsidRPr="00CA654B" w:rsidRDefault="00703F13" w:rsidP="008E2866">
            <w:pPr>
              <w:spacing w:line="360" w:lineRule="auto"/>
              <w:jc w:val="both"/>
              <w:rPr>
                <w:b w:val="0"/>
              </w:rPr>
            </w:pPr>
            <w:r w:rsidRPr="00CA654B">
              <w:rPr>
                <w:b w:val="0"/>
              </w:rPr>
              <w:t>status</w:t>
            </w:r>
          </w:p>
        </w:tc>
      </w:tr>
      <w:tr w:rsidR="00703F13" w:rsidRPr="00CA654B" w14:paraId="67B3F0FB" w14:textId="77777777" w:rsidTr="008E2866">
        <w:trPr>
          <w:trHeight w:val="300"/>
        </w:trPr>
        <w:tc>
          <w:tcPr>
            <w:tcW w:w="1187" w:type="dxa"/>
            <w:noWrap/>
            <w:hideMark/>
          </w:tcPr>
          <w:p w14:paraId="23F158AD" w14:textId="77777777" w:rsidR="00703F13" w:rsidRPr="00CA654B" w:rsidRDefault="00703F13" w:rsidP="008E2866">
            <w:pPr>
              <w:spacing w:line="360" w:lineRule="auto"/>
              <w:jc w:val="both"/>
              <w:rPr>
                <w:b w:val="0"/>
              </w:rPr>
            </w:pPr>
            <w:r w:rsidRPr="00CA654B">
              <w:rPr>
                <w:b w:val="0"/>
              </w:rPr>
              <w:t>11</w:t>
            </w:r>
          </w:p>
        </w:tc>
        <w:tc>
          <w:tcPr>
            <w:tcW w:w="3520" w:type="dxa"/>
            <w:noWrap/>
            <w:hideMark/>
          </w:tcPr>
          <w:p w14:paraId="7CE3BA90" w14:textId="77777777" w:rsidR="00703F13" w:rsidRPr="00CA654B" w:rsidRDefault="00703F13" w:rsidP="008E2866">
            <w:pPr>
              <w:spacing w:line="360" w:lineRule="auto"/>
              <w:jc w:val="both"/>
              <w:rPr>
                <w:b w:val="0"/>
              </w:rPr>
            </w:pPr>
            <w:r w:rsidRPr="00CA654B">
              <w:rPr>
                <w:b w:val="0"/>
              </w:rPr>
              <w:t>Sow</w:t>
            </w:r>
          </w:p>
        </w:tc>
        <w:tc>
          <w:tcPr>
            <w:tcW w:w="2180" w:type="dxa"/>
            <w:noWrap/>
            <w:hideMark/>
          </w:tcPr>
          <w:p w14:paraId="47791EB9" w14:textId="77777777" w:rsidR="00703F13" w:rsidRPr="00CA654B" w:rsidRDefault="00703F13" w:rsidP="008E2866">
            <w:pPr>
              <w:spacing w:line="360" w:lineRule="auto"/>
              <w:jc w:val="both"/>
              <w:rPr>
                <w:b w:val="0"/>
              </w:rPr>
            </w:pPr>
            <w:r w:rsidRPr="00CA654B">
              <w:rPr>
                <w:b w:val="0"/>
              </w:rPr>
              <w:t>08/05/2021</w:t>
            </w:r>
          </w:p>
        </w:tc>
        <w:tc>
          <w:tcPr>
            <w:tcW w:w="1820" w:type="dxa"/>
            <w:noWrap/>
            <w:hideMark/>
          </w:tcPr>
          <w:p w14:paraId="0C9C7527"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694719C1" w14:textId="77777777" w:rsidR="00703F13" w:rsidRPr="00CA654B" w:rsidRDefault="00703F13" w:rsidP="008E2866">
            <w:pPr>
              <w:spacing w:line="360" w:lineRule="auto"/>
              <w:jc w:val="both"/>
              <w:rPr>
                <w:b w:val="0"/>
              </w:rPr>
            </w:pPr>
            <w:r w:rsidRPr="00CA654B">
              <w:rPr>
                <w:b w:val="0"/>
              </w:rPr>
              <w:t>alive</w:t>
            </w:r>
          </w:p>
        </w:tc>
      </w:tr>
      <w:tr w:rsidR="00703F13" w:rsidRPr="00CA654B" w14:paraId="7C2EA7C2" w14:textId="77777777" w:rsidTr="008E2866">
        <w:trPr>
          <w:trHeight w:val="300"/>
        </w:trPr>
        <w:tc>
          <w:tcPr>
            <w:tcW w:w="1187" w:type="dxa"/>
            <w:noWrap/>
            <w:hideMark/>
          </w:tcPr>
          <w:p w14:paraId="7D30AE4A" w14:textId="77777777" w:rsidR="00703F13" w:rsidRPr="00CA654B" w:rsidRDefault="00703F13" w:rsidP="008E2866">
            <w:pPr>
              <w:spacing w:line="360" w:lineRule="auto"/>
              <w:jc w:val="both"/>
              <w:rPr>
                <w:b w:val="0"/>
              </w:rPr>
            </w:pPr>
            <w:r w:rsidRPr="00CA654B">
              <w:rPr>
                <w:b w:val="0"/>
              </w:rPr>
              <w:t>12</w:t>
            </w:r>
          </w:p>
        </w:tc>
        <w:tc>
          <w:tcPr>
            <w:tcW w:w="3520" w:type="dxa"/>
            <w:noWrap/>
            <w:hideMark/>
          </w:tcPr>
          <w:p w14:paraId="4F9B364E" w14:textId="77777777" w:rsidR="00703F13" w:rsidRPr="00CA654B" w:rsidRDefault="00703F13" w:rsidP="008E2866">
            <w:pPr>
              <w:spacing w:line="360" w:lineRule="auto"/>
              <w:jc w:val="both"/>
              <w:rPr>
                <w:b w:val="0"/>
              </w:rPr>
            </w:pPr>
            <w:r w:rsidRPr="00CA654B">
              <w:rPr>
                <w:b w:val="0"/>
              </w:rPr>
              <w:t>Sow</w:t>
            </w:r>
          </w:p>
        </w:tc>
        <w:tc>
          <w:tcPr>
            <w:tcW w:w="2180" w:type="dxa"/>
            <w:noWrap/>
            <w:hideMark/>
          </w:tcPr>
          <w:p w14:paraId="107F3E0F" w14:textId="77777777" w:rsidR="00703F13" w:rsidRPr="00CA654B" w:rsidRDefault="00703F13" w:rsidP="008E2866">
            <w:pPr>
              <w:spacing w:line="360" w:lineRule="auto"/>
              <w:jc w:val="both"/>
              <w:rPr>
                <w:b w:val="0"/>
              </w:rPr>
            </w:pPr>
            <w:r w:rsidRPr="00CA654B">
              <w:rPr>
                <w:b w:val="0"/>
              </w:rPr>
              <w:t>01/02/2021</w:t>
            </w:r>
          </w:p>
        </w:tc>
        <w:tc>
          <w:tcPr>
            <w:tcW w:w="1820" w:type="dxa"/>
            <w:noWrap/>
            <w:hideMark/>
          </w:tcPr>
          <w:p w14:paraId="7C7C7241"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4D381947" w14:textId="77777777" w:rsidR="00703F13" w:rsidRPr="00CA654B" w:rsidRDefault="00703F13" w:rsidP="008E2866">
            <w:pPr>
              <w:spacing w:line="360" w:lineRule="auto"/>
              <w:jc w:val="both"/>
              <w:rPr>
                <w:b w:val="0"/>
              </w:rPr>
            </w:pPr>
            <w:r w:rsidRPr="00CA654B">
              <w:rPr>
                <w:b w:val="0"/>
              </w:rPr>
              <w:t>alive</w:t>
            </w:r>
          </w:p>
        </w:tc>
      </w:tr>
      <w:tr w:rsidR="00703F13" w:rsidRPr="00CA654B" w14:paraId="7E88A59F" w14:textId="77777777" w:rsidTr="008E2866">
        <w:trPr>
          <w:trHeight w:val="300"/>
        </w:trPr>
        <w:tc>
          <w:tcPr>
            <w:tcW w:w="1187" w:type="dxa"/>
            <w:noWrap/>
            <w:hideMark/>
          </w:tcPr>
          <w:p w14:paraId="24E6BE0E" w14:textId="77777777" w:rsidR="00703F13" w:rsidRPr="00CA654B" w:rsidRDefault="00703F13" w:rsidP="008E2866">
            <w:pPr>
              <w:spacing w:line="360" w:lineRule="auto"/>
              <w:jc w:val="both"/>
              <w:rPr>
                <w:b w:val="0"/>
              </w:rPr>
            </w:pPr>
            <w:r w:rsidRPr="00CA654B">
              <w:rPr>
                <w:b w:val="0"/>
              </w:rPr>
              <w:t>13</w:t>
            </w:r>
          </w:p>
        </w:tc>
        <w:tc>
          <w:tcPr>
            <w:tcW w:w="3520" w:type="dxa"/>
            <w:noWrap/>
            <w:hideMark/>
          </w:tcPr>
          <w:p w14:paraId="4315ED3C" w14:textId="77777777" w:rsidR="00703F13" w:rsidRPr="00CA654B" w:rsidRDefault="00703F13" w:rsidP="008E2866">
            <w:pPr>
              <w:spacing w:line="360" w:lineRule="auto"/>
              <w:jc w:val="both"/>
              <w:rPr>
                <w:b w:val="0"/>
              </w:rPr>
            </w:pPr>
            <w:r w:rsidRPr="00CA654B">
              <w:rPr>
                <w:b w:val="0"/>
              </w:rPr>
              <w:t>Piglet</w:t>
            </w:r>
          </w:p>
        </w:tc>
        <w:tc>
          <w:tcPr>
            <w:tcW w:w="2180" w:type="dxa"/>
            <w:noWrap/>
            <w:hideMark/>
          </w:tcPr>
          <w:p w14:paraId="3B3B01F2" w14:textId="77777777" w:rsidR="00703F13" w:rsidRPr="00CA654B" w:rsidRDefault="00703F13" w:rsidP="008E2866">
            <w:pPr>
              <w:spacing w:line="360" w:lineRule="auto"/>
              <w:jc w:val="both"/>
              <w:rPr>
                <w:b w:val="0"/>
              </w:rPr>
            </w:pPr>
            <w:r w:rsidRPr="00CA654B">
              <w:rPr>
                <w:b w:val="0"/>
              </w:rPr>
              <w:t>13/11/2022</w:t>
            </w:r>
          </w:p>
        </w:tc>
        <w:tc>
          <w:tcPr>
            <w:tcW w:w="1820" w:type="dxa"/>
            <w:noWrap/>
            <w:hideMark/>
          </w:tcPr>
          <w:p w14:paraId="61C67103"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14EA609A" w14:textId="77777777" w:rsidR="00703F13" w:rsidRPr="00CA654B" w:rsidRDefault="00703F13" w:rsidP="008E2866">
            <w:pPr>
              <w:spacing w:line="360" w:lineRule="auto"/>
              <w:jc w:val="both"/>
              <w:rPr>
                <w:b w:val="0"/>
              </w:rPr>
            </w:pPr>
            <w:r w:rsidRPr="00CA654B">
              <w:rPr>
                <w:b w:val="0"/>
              </w:rPr>
              <w:t>alive</w:t>
            </w:r>
          </w:p>
        </w:tc>
      </w:tr>
      <w:tr w:rsidR="00703F13" w:rsidRPr="00CA654B" w14:paraId="1D9ECCD3" w14:textId="77777777" w:rsidTr="008E2866">
        <w:trPr>
          <w:trHeight w:val="300"/>
        </w:trPr>
        <w:tc>
          <w:tcPr>
            <w:tcW w:w="1187" w:type="dxa"/>
            <w:noWrap/>
            <w:hideMark/>
          </w:tcPr>
          <w:p w14:paraId="5B46AF02" w14:textId="77777777" w:rsidR="00703F13" w:rsidRPr="00CA654B" w:rsidRDefault="00703F13" w:rsidP="008E2866">
            <w:pPr>
              <w:spacing w:line="360" w:lineRule="auto"/>
              <w:jc w:val="both"/>
              <w:rPr>
                <w:b w:val="0"/>
              </w:rPr>
            </w:pPr>
            <w:r w:rsidRPr="00CA654B">
              <w:rPr>
                <w:b w:val="0"/>
              </w:rPr>
              <w:lastRenderedPageBreak/>
              <w:t>14</w:t>
            </w:r>
          </w:p>
        </w:tc>
        <w:tc>
          <w:tcPr>
            <w:tcW w:w="3520" w:type="dxa"/>
            <w:noWrap/>
            <w:hideMark/>
          </w:tcPr>
          <w:p w14:paraId="41B4CF72" w14:textId="77777777" w:rsidR="00703F13" w:rsidRPr="00CA654B" w:rsidRDefault="00703F13" w:rsidP="008E2866">
            <w:pPr>
              <w:spacing w:line="360" w:lineRule="auto"/>
              <w:jc w:val="both"/>
              <w:rPr>
                <w:b w:val="0"/>
              </w:rPr>
            </w:pPr>
            <w:r w:rsidRPr="00CA654B">
              <w:rPr>
                <w:b w:val="0"/>
              </w:rPr>
              <w:t>Piglet</w:t>
            </w:r>
          </w:p>
        </w:tc>
        <w:tc>
          <w:tcPr>
            <w:tcW w:w="2180" w:type="dxa"/>
            <w:noWrap/>
            <w:hideMark/>
          </w:tcPr>
          <w:p w14:paraId="50871B95" w14:textId="77777777" w:rsidR="00703F13" w:rsidRPr="00CA654B" w:rsidRDefault="00703F13" w:rsidP="008E2866">
            <w:pPr>
              <w:spacing w:line="360" w:lineRule="auto"/>
              <w:jc w:val="both"/>
              <w:rPr>
                <w:b w:val="0"/>
              </w:rPr>
            </w:pPr>
            <w:r w:rsidRPr="00CA654B">
              <w:rPr>
                <w:b w:val="0"/>
              </w:rPr>
              <w:t>13/11/2022</w:t>
            </w:r>
          </w:p>
        </w:tc>
        <w:tc>
          <w:tcPr>
            <w:tcW w:w="1820" w:type="dxa"/>
            <w:noWrap/>
            <w:hideMark/>
          </w:tcPr>
          <w:p w14:paraId="6A3A14CB"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513C9EA4" w14:textId="77777777" w:rsidR="00703F13" w:rsidRPr="00CA654B" w:rsidRDefault="00703F13" w:rsidP="008E2866">
            <w:pPr>
              <w:spacing w:line="360" w:lineRule="auto"/>
              <w:jc w:val="both"/>
              <w:rPr>
                <w:b w:val="0"/>
              </w:rPr>
            </w:pPr>
            <w:r w:rsidRPr="00CA654B">
              <w:rPr>
                <w:b w:val="0"/>
              </w:rPr>
              <w:t>alive</w:t>
            </w:r>
          </w:p>
        </w:tc>
      </w:tr>
      <w:tr w:rsidR="00703F13" w:rsidRPr="00CA654B" w14:paraId="6ADDE04E" w14:textId="77777777" w:rsidTr="008E2866">
        <w:trPr>
          <w:trHeight w:val="300"/>
        </w:trPr>
        <w:tc>
          <w:tcPr>
            <w:tcW w:w="1187" w:type="dxa"/>
            <w:noWrap/>
            <w:hideMark/>
          </w:tcPr>
          <w:p w14:paraId="70248CEC" w14:textId="77777777" w:rsidR="00703F13" w:rsidRPr="00CA654B" w:rsidRDefault="00703F13" w:rsidP="008E2866">
            <w:pPr>
              <w:spacing w:line="360" w:lineRule="auto"/>
              <w:jc w:val="both"/>
              <w:rPr>
                <w:b w:val="0"/>
              </w:rPr>
            </w:pPr>
            <w:r w:rsidRPr="00CA654B">
              <w:rPr>
                <w:b w:val="0"/>
              </w:rPr>
              <w:t>15</w:t>
            </w:r>
          </w:p>
        </w:tc>
        <w:tc>
          <w:tcPr>
            <w:tcW w:w="3520" w:type="dxa"/>
            <w:noWrap/>
            <w:hideMark/>
          </w:tcPr>
          <w:p w14:paraId="453F2482" w14:textId="77777777" w:rsidR="00703F13" w:rsidRPr="00CA654B" w:rsidRDefault="00703F13" w:rsidP="008E2866">
            <w:pPr>
              <w:spacing w:line="360" w:lineRule="auto"/>
              <w:jc w:val="both"/>
              <w:rPr>
                <w:b w:val="0"/>
              </w:rPr>
            </w:pPr>
            <w:r w:rsidRPr="00CA654B">
              <w:rPr>
                <w:b w:val="0"/>
              </w:rPr>
              <w:t>Boar</w:t>
            </w:r>
          </w:p>
        </w:tc>
        <w:tc>
          <w:tcPr>
            <w:tcW w:w="2180" w:type="dxa"/>
            <w:noWrap/>
            <w:hideMark/>
          </w:tcPr>
          <w:p w14:paraId="226862EC" w14:textId="77777777" w:rsidR="00703F13" w:rsidRPr="00CA654B" w:rsidRDefault="00703F13" w:rsidP="008E2866">
            <w:pPr>
              <w:spacing w:line="360" w:lineRule="auto"/>
              <w:jc w:val="both"/>
              <w:rPr>
                <w:b w:val="0"/>
              </w:rPr>
            </w:pPr>
            <w:r w:rsidRPr="00CA654B">
              <w:rPr>
                <w:b w:val="0"/>
              </w:rPr>
              <w:t>03/04/2021</w:t>
            </w:r>
          </w:p>
        </w:tc>
        <w:tc>
          <w:tcPr>
            <w:tcW w:w="1820" w:type="dxa"/>
            <w:noWrap/>
            <w:hideMark/>
          </w:tcPr>
          <w:p w14:paraId="19A7CD74"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5581AD30" w14:textId="77777777" w:rsidR="00703F13" w:rsidRPr="00CA654B" w:rsidRDefault="00703F13" w:rsidP="008E2866">
            <w:pPr>
              <w:spacing w:line="360" w:lineRule="auto"/>
              <w:jc w:val="both"/>
              <w:rPr>
                <w:b w:val="0"/>
              </w:rPr>
            </w:pPr>
            <w:r w:rsidRPr="00CA654B">
              <w:rPr>
                <w:b w:val="0"/>
              </w:rPr>
              <w:t>alive</w:t>
            </w:r>
          </w:p>
        </w:tc>
      </w:tr>
    </w:tbl>
    <w:p w14:paraId="5CF2F051" w14:textId="77777777" w:rsidR="00703F13" w:rsidRPr="00CA654B" w:rsidRDefault="00703F13" w:rsidP="00703F13">
      <w:pPr>
        <w:spacing w:line="360" w:lineRule="auto"/>
        <w:jc w:val="both"/>
      </w:pPr>
    </w:p>
    <w:p w14:paraId="6EFA477D" w14:textId="77777777" w:rsidR="00703F13" w:rsidRPr="00CA654B" w:rsidRDefault="00703F13" w:rsidP="00703F13">
      <w:pPr>
        <w:spacing w:line="360" w:lineRule="auto"/>
        <w:ind w:left="720" w:hanging="720"/>
      </w:pPr>
      <w:r w:rsidRPr="00CA654B">
        <w:t>Table 35. Pig Table - 0NF</w:t>
      </w:r>
    </w:p>
    <w:p w14:paraId="12956E1D" w14:textId="77777777" w:rsidR="00703F13" w:rsidRPr="00CA654B" w:rsidRDefault="00703F13" w:rsidP="00703F13">
      <w:pPr>
        <w:spacing w:line="360" w:lineRule="auto"/>
        <w:ind w:left="720" w:hanging="720"/>
      </w:pPr>
    </w:p>
    <w:p w14:paraId="09AE1100" w14:textId="77777777" w:rsidR="00703F13" w:rsidRPr="00CA654B" w:rsidRDefault="00703F13" w:rsidP="00703F13">
      <w:pPr>
        <w:spacing w:line="360" w:lineRule="auto"/>
        <w:ind w:left="1440"/>
        <w:jc w:val="both"/>
        <w:rPr>
          <w:b w:val="0"/>
          <w:bCs/>
        </w:rPr>
      </w:pPr>
      <w:r w:rsidRPr="00CA654B">
        <w:rPr>
          <w:b w:val="0"/>
          <w:bCs/>
        </w:rPr>
        <w:t xml:space="preserve">Table 35 shows that the table Pig is not normalized because the row value in column “weight” is not unique. </w:t>
      </w:r>
    </w:p>
    <w:p w14:paraId="75CEE4E5" w14:textId="77777777" w:rsidR="00703F13" w:rsidRPr="00CA654B" w:rsidRDefault="00703F13" w:rsidP="00703F13">
      <w:pPr>
        <w:spacing w:line="360" w:lineRule="auto"/>
        <w:ind w:left="720"/>
        <w:jc w:val="both"/>
      </w:pPr>
    </w:p>
    <w:p w14:paraId="1D30125D" w14:textId="77777777" w:rsidR="00703F13" w:rsidRPr="00CA654B" w:rsidRDefault="00703F13" w:rsidP="00703F13">
      <w:pPr>
        <w:ind w:left="720"/>
        <w:jc w:val="both"/>
      </w:pPr>
    </w:p>
    <w:p w14:paraId="583D4649" w14:textId="77777777" w:rsidR="00703F13" w:rsidRPr="00CA654B" w:rsidRDefault="00703F13" w:rsidP="00703F13">
      <w:pPr>
        <w:ind w:left="720"/>
        <w:jc w:val="both"/>
      </w:pPr>
    </w:p>
    <w:p w14:paraId="41BE49D1" w14:textId="77777777" w:rsidR="00703F13" w:rsidRPr="00CA654B" w:rsidRDefault="00703F13" w:rsidP="00703F13">
      <w:pPr>
        <w:ind w:left="720"/>
        <w:jc w:val="both"/>
      </w:pPr>
    </w:p>
    <w:p w14:paraId="3C22B4F6" w14:textId="77777777" w:rsidR="00703F13" w:rsidRPr="00CA654B" w:rsidRDefault="00703F13" w:rsidP="00703F13">
      <w:pPr>
        <w:ind w:left="720"/>
        <w:jc w:val="both"/>
      </w:pPr>
    </w:p>
    <w:p w14:paraId="1A8519A3" w14:textId="77777777" w:rsidR="00703F13" w:rsidRPr="00CA654B" w:rsidRDefault="00703F13" w:rsidP="00703F13">
      <w:pPr>
        <w:ind w:left="720"/>
        <w:jc w:val="both"/>
      </w:pPr>
    </w:p>
    <w:p w14:paraId="7F3534A3" w14:textId="77777777" w:rsidR="00703F13" w:rsidRPr="00CA654B" w:rsidRDefault="00703F13" w:rsidP="00703F13">
      <w:pPr>
        <w:ind w:left="720"/>
        <w:jc w:val="both"/>
      </w:pPr>
    </w:p>
    <w:p w14:paraId="37315AC9" w14:textId="77777777" w:rsidR="00703F13" w:rsidRPr="00CA654B" w:rsidRDefault="00703F13" w:rsidP="00703F13">
      <w:pPr>
        <w:ind w:left="720"/>
        <w:jc w:val="both"/>
      </w:pPr>
    </w:p>
    <w:p w14:paraId="7B749760" w14:textId="77777777" w:rsidR="00703F13" w:rsidRPr="00CA654B" w:rsidRDefault="00703F13" w:rsidP="00703F13">
      <w:pPr>
        <w:ind w:left="720"/>
        <w:jc w:val="both"/>
      </w:pPr>
    </w:p>
    <w:p w14:paraId="42E02D38" w14:textId="77777777" w:rsidR="00703F13" w:rsidRPr="00CA654B" w:rsidRDefault="00703F13" w:rsidP="00703F13">
      <w:pPr>
        <w:ind w:left="720"/>
        <w:jc w:val="both"/>
      </w:pPr>
    </w:p>
    <w:p w14:paraId="2D339430" w14:textId="77777777" w:rsidR="00703F13" w:rsidRPr="00CA654B" w:rsidRDefault="00703F13" w:rsidP="00703F13">
      <w:pPr>
        <w:spacing w:line="360" w:lineRule="auto"/>
        <w:jc w:val="both"/>
      </w:pPr>
    </w:p>
    <w:p w14:paraId="2EC8BCEC" w14:textId="77777777" w:rsidR="00703F13" w:rsidRPr="00CA654B" w:rsidRDefault="00703F13" w:rsidP="00703F13">
      <w:pPr>
        <w:spacing w:line="360" w:lineRule="auto"/>
        <w:ind w:left="720" w:hanging="720"/>
        <w:jc w:val="both"/>
        <w:rPr>
          <w:lang w:val="en-US"/>
        </w:rPr>
      </w:pPr>
      <w:r w:rsidRPr="00CA654B">
        <w:rPr>
          <w:lang w:val="en-US"/>
        </w:rPr>
        <w:t xml:space="preserve">      Pig – 1NF</w:t>
      </w:r>
    </w:p>
    <w:p w14:paraId="66046826" w14:textId="77777777" w:rsidR="00703F13" w:rsidRPr="00CA654B" w:rsidRDefault="00703F13" w:rsidP="00703F13">
      <w:pPr>
        <w:spacing w:line="360" w:lineRule="auto"/>
        <w:jc w:val="both"/>
        <w:rPr>
          <w:b w:val="0"/>
          <w:bCs/>
        </w:rPr>
      </w:pPr>
      <w:r w:rsidRPr="00CA654B">
        <w:t xml:space="preserve">       </w:t>
      </w:r>
      <w:r w:rsidRPr="00CA654B">
        <w:rPr>
          <w:b w:val="0"/>
          <w:bCs/>
        </w:rPr>
        <w:t>Pig</w:t>
      </w:r>
    </w:p>
    <w:tbl>
      <w:tblPr>
        <w:tblStyle w:val="TableGrid"/>
        <w:tblW w:w="0" w:type="auto"/>
        <w:tblInd w:w="421" w:type="dxa"/>
        <w:tblLook w:val="04A0" w:firstRow="1" w:lastRow="0" w:firstColumn="1" w:lastColumn="0" w:noHBand="0" w:noVBand="1"/>
      </w:tblPr>
      <w:tblGrid>
        <w:gridCol w:w="1984"/>
        <w:gridCol w:w="2305"/>
        <w:gridCol w:w="1889"/>
        <w:gridCol w:w="1585"/>
        <w:gridCol w:w="1602"/>
        <w:gridCol w:w="1839"/>
        <w:gridCol w:w="1325"/>
      </w:tblGrid>
      <w:tr w:rsidR="00703F13" w:rsidRPr="00CA654B" w14:paraId="1F7C5213" w14:textId="77777777" w:rsidTr="008E2866">
        <w:trPr>
          <w:trHeight w:val="324"/>
        </w:trPr>
        <w:tc>
          <w:tcPr>
            <w:tcW w:w="1984" w:type="dxa"/>
            <w:noWrap/>
            <w:hideMark/>
          </w:tcPr>
          <w:p w14:paraId="521C5F68"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pig_id</w:t>
            </w:r>
            <w:proofErr w:type="spellEnd"/>
          </w:p>
        </w:tc>
        <w:tc>
          <w:tcPr>
            <w:tcW w:w="2305" w:type="dxa"/>
            <w:noWrap/>
            <w:hideMark/>
          </w:tcPr>
          <w:p w14:paraId="2584FE50" w14:textId="77777777" w:rsidR="00703F13" w:rsidRPr="00CA654B" w:rsidRDefault="00703F13" w:rsidP="008E2866">
            <w:pPr>
              <w:spacing w:line="360" w:lineRule="auto"/>
              <w:jc w:val="both"/>
              <w:rPr>
                <w:b w:val="0"/>
                <w:bCs/>
              </w:rPr>
            </w:pPr>
            <w:proofErr w:type="spellStart"/>
            <w:r w:rsidRPr="00CA654B">
              <w:rPr>
                <w:b w:val="0"/>
                <w:bCs/>
              </w:rPr>
              <w:t>pig_tag</w:t>
            </w:r>
            <w:proofErr w:type="spellEnd"/>
          </w:p>
        </w:tc>
        <w:tc>
          <w:tcPr>
            <w:tcW w:w="1889" w:type="dxa"/>
            <w:noWrap/>
            <w:hideMark/>
          </w:tcPr>
          <w:p w14:paraId="7A1CFB41" w14:textId="77777777" w:rsidR="00703F13" w:rsidRPr="00CA654B" w:rsidRDefault="00703F13" w:rsidP="008E2866">
            <w:pPr>
              <w:spacing w:line="360" w:lineRule="auto"/>
              <w:jc w:val="both"/>
              <w:rPr>
                <w:b w:val="0"/>
                <w:bCs/>
              </w:rPr>
            </w:pPr>
            <w:proofErr w:type="spellStart"/>
            <w:r w:rsidRPr="00CA654B">
              <w:rPr>
                <w:b w:val="0"/>
                <w:bCs/>
              </w:rPr>
              <w:t>pig_type</w:t>
            </w:r>
            <w:proofErr w:type="spellEnd"/>
          </w:p>
        </w:tc>
        <w:tc>
          <w:tcPr>
            <w:tcW w:w="1585" w:type="dxa"/>
            <w:noWrap/>
            <w:hideMark/>
          </w:tcPr>
          <w:p w14:paraId="44DFF5A8" w14:textId="77777777" w:rsidR="00703F13" w:rsidRPr="00CA654B" w:rsidRDefault="00703F13" w:rsidP="008E2866">
            <w:pPr>
              <w:spacing w:line="360" w:lineRule="auto"/>
              <w:jc w:val="both"/>
              <w:rPr>
                <w:b w:val="0"/>
                <w:bCs/>
              </w:rPr>
            </w:pPr>
            <w:r w:rsidRPr="00CA654B">
              <w:rPr>
                <w:b w:val="0"/>
                <w:bCs/>
              </w:rPr>
              <w:t>birthdate</w:t>
            </w:r>
          </w:p>
        </w:tc>
        <w:tc>
          <w:tcPr>
            <w:tcW w:w="1602" w:type="dxa"/>
            <w:noWrap/>
            <w:hideMark/>
          </w:tcPr>
          <w:p w14:paraId="5EE01069" w14:textId="77777777" w:rsidR="00703F13" w:rsidRPr="00CA654B" w:rsidRDefault="00703F13" w:rsidP="008E2866">
            <w:pPr>
              <w:spacing w:line="360" w:lineRule="auto"/>
              <w:jc w:val="both"/>
              <w:rPr>
                <w:b w:val="0"/>
                <w:bCs/>
              </w:rPr>
            </w:pPr>
            <w:r w:rsidRPr="00CA654B">
              <w:rPr>
                <w:b w:val="0"/>
                <w:bCs/>
              </w:rPr>
              <w:t>weight</w:t>
            </w:r>
          </w:p>
        </w:tc>
        <w:tc>
          <w:tcPr>
            <w:tcW w:w="1839" w:type="dxa"/>
            <w:noWrap/>
            <w:hideMark/>
          </w:tcPr>
          <w:p w14:paraId="54E278F1" w14:textId="77777777" w:rsidR="00703F13" w:rsidRPr="00CA654B" w:rsidRDefault="00703F13" w:rsidP="008E2866">
            <w:pPr>
              <w:spacing w:line="360" w:lineRule="auto"/>
              <w:jc w:val="both"/>
              <w:rPr>
                <w:b w:val="0"/>
                <w:bCs/>
              </w:rPr>
            </w:pPr>
            <w:r w:rsidRPr="00CA654B">
              <w:rPr>
                <w:b w:val="0"/>
                <w:bCs/>
              </w:rPr>
              <w:t>unit</w:t>
            </w:r>
          </w:p>
        </w:tc>
        <w:tc>
          <w:tcPr>
            <w:tcW w:w="1325" w:type="dxa"/>
            <w:noWrap/>
            <w:hideMark/>
          </w:tcPr>
          <w:p w14:paraId="0F468581" w14:textId="77777777" w:rsidR="00703F13" w:rsidRPr="00CA654B" w:rsidRDefault="00703F13" w:rsidP="008E2866">
            <w:pPr>
              <w:spacing w:line="360" w:lineRule="auto"/>
              <w:jc w:val="both"/>
              <w:rPr>
                <w:b w:val="0"/>
                <w:bCs/>
              </w:rPr>
            </w:pPr>
            <w:r w:rsidRPr="00CA654B">
              <w:rPr>
                <w:b w:val="0"/>
                <w:bCs/>
              </w:rPr>
              <w:t>status</w:t>
            </w:r>
          </w:p>
        </w:tc>
      </w:tr>
      <w:tr w:rsidR="00703F13" w:rsidRPr="00CA654B" w14:paraId="0A4D211F" w14:textId="77777777" w:rsidTr="008E2866">
        <w:trPr>
          <w:trHeight w:val="324"/>
        </w:trPr>
        <w:tc>
          <w:tcPr>
            <w:tcW w:w="1984" w:type="dxa"/>
            <w:noWrap/>
            <w:hideMark/>
          </w:tcPr>
          <w:p w14:paraId="7F655CD2" w14:textId="77777777" w:rsidR="00703F13" w:rsidRPr="00CA654B" w:rsidRDefault="00703F13" w:rsidP="008E2866">
            <w:pPr>
              <w:spacing w:line="360" w:lineRule="auto"/>
              <w:jc w:val="both"/>
              <w:rPr>
                <w:b w:val="0"/>
                <w:bCs/>
              </w:rPr>
            </w:pPr>
            <w:r w:rsidRPr="00CA654B">
              <w:rPr>
                <w:b w:val="0"/>
                <w:bCs/>
              </w:rPr>
              <w:t>1</w:t>
            </w:r>
          </w:p>
        </w:tc>
        <w:tc>
          <w:tcPr>
            <w:tcW w:w="2305" w:type="dxa"/>
            <w:noWrap/>
            <w:hideMark/>
          </w:tcPr>
          <w:p w14:paraId="6EA6CDC9" w14:textId="77777777" w:rsidR="00703F13" w:rsidRPr="00CA654B" w:rsidRDefault="00703F13" w:rsidP="008E2866">
            <w:pPr>
              <w:spacing w:line="360" w:lineRule="auto"/>
              <w:jc w:val="both"/>
              <w:rPr>
                <w:b w:val="0"/>
                <w:bCs/>
              </w:rPr>
            </w:pPr>
            <w:r w:rsidRPr="00CA654B">
              <w:rPr>
                <w:b w:val="0"/>
                <w:bCs/>
              </w:rPr>
              <w:t>11</w:t>
            </w:r>
          </w:p>
        </w:tc>
        <w:tc>
          <w:tcPr>
            <w:tcW w:w="1889" w:type="dxa"/>
            <w:noWrap/>
            <w:hideMark/>
          </w:tcPr>
          <w:p w14:paraId="10318EA2" w14:textId="77777777" w:rsidR="00703F13" w:rsidRPr="00CA654B" w:rsidRDefault="00703F13" w:rsidP="008E2866">
            <w:pPr>
              <w:spacing w:line="360" w:lineRule="auto"/>
              <w:jc w:val="both"/>
              <w:rPr>
                <w:b w:val="0"/>
                <w:bCs/>
              </w:rPr>
            </w:pPr>
            <w:r w:rsidRPr="00CA654B">
              <w:rPr>
                <w:b w:val="0"/>
                <w:bCs/>
              </w:rPr>
              <w:t>Sow</w:t>
            </w:r>
          </w:p>
        </w:tc>
        <w:tc>
          <w:tcPr>
            <w:tcW w:w="1585" w:type="dxa"/>
            <w:noWrap/>
            <w:hideMark/>
          </w:tcPr>
          <w:p w14:paraId="5839A502" w14:textId="77777777" w:rsidR="00703F13" w:rsidRPr="00CA654B" w:rsidRDefault="00703F13" w:rsidP="008E2866">
            <w:pPr>
              <w:spacing w:line="360" w:lineRule="auto"/>
              <w:jc w:val="both"/>
              <w:rPr>
                <w:b w:val="0"/>
                <w:bCs/>
              </w:rPr>
            </w:pPr>
            <w:r w:rsidRPr="00CA654B">
              <w:rPr>
                <w:b w:val="0"/>
                <w:bCs/>
              </w:rPr>
              <w:t>08/05/2021</w:t>
            </w:r>
          </w:p>
        </w:tc>
        <w:tc>
          <w:tcPr>
            <w:tcW w:w="1602" w:type="dxa"/>
            <w:noWrap/>
            <w:hideMark/>
          </w:tcPr>
          <w:p w14:paraId="367C147F"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512B0CA6"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7B912533"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6816554C" w14:textId="77777777" w:rsidTr="008E2866">
        <w:trPr>
          <w:trHeight w:val="324"/>
        </w:trPr>
        <w:tc>
          <w:tcPr>
            <w:tcW w:w="1984" w:type="dxa"/>
            <w:noWrap/>
            <w:hideMark/>
          </w:tcPr>
          <w:p w14:paraId="4BFC6506" w14:textId="77777777" w:rsidR="00703F13" w:rsidRPr="00CA654B" w:rsidRDefault="00703F13" w:rsidP="008E2866">
            <w:pPr>
              <w:spacing w:line="360" w:lineRule="auto"/>
              <w:jc w:val="both"/>
              <w:rPr>
                <w:b w:val="0"/>
                <w:bCs/>
              </w:rPr>
            </w:pPr>
            <w:r w:rsidRPr="00CA654B">
              <w:rPr>
                <w:b w:val="0"/>
                <w:bCs/>
              </w:rPr>
              <w:t>2</w:t>
            </w:r>
          </w:p>
        </w:tc>
        <w:tc>
          <w:tcPr>
            <w:tcW w:w="2305" w:type="dxa"/>
            <w:noWrap/>
            <w:hideMark/>
          </w:tcPr>
          <w:p w14:paraId="2CBC6AF3" w14:textId="77777777" w:rsidR="00703F13" w:rsidRPr="00CA654B" w:rsidRDefault="00703F13" w:rsidP="008E2866">
            <w:pPr>
              <w:spacing w:line="360" w:lineRule="auto"/>
              <w:jc w:val="both"/>
              <w:rPr>
                <w:b w:val="0"/>
                <w:bCs/>
              </w:rPr>
            </w:pPr>
            <w:r w:rsidRPr="00CA654B">
              <w:rPr>
                <w:b w:val="0"/>
                <w:bCs/>
              </w:rPr>
              <w:t>12</w:t>
            </w:r>
          </w:p>
        </w:tc>
        <w:tc>
          <w:tcPr>
            <w:tcW w:w="1889" w:type="dxa"/>
            <w:noWrap/>
            <w:hideMark/>
          </w:tcPr>
          <w:p w14:paraId="535FC8F6" w14:textId="77777777" w:rsidR="00703F13" w:rsidRPr="00CA654B" w:rsidRDefault="00703F13" w:rsidP="008E2866">
            <w:pPr>
              <w:spacing w:line="360" w:lineRule="auto"/>
              <w:jc w:val="both"/>
              <w:rPr>
                <w:b w:val="0"/>
                <w:bCs/>
              </w:rPr>
            </w:pPr>
            <w:r w:rsidRPr="00CA654B">
              <w:rPr>
                <w:b w:val="0"/>
                <w:bCs/>
              </w:rPr>
              <w:t>Sow</w:t>
            </w:r>
          </w:p>
        </w:tc>
        <w:tc>
          <w:tcPr>
            <w:tcW w:w="1585" w:type="dxa"/>
            <w:noWrap/>
            <w:hideMark/>
          </w:tcPr>
          <w:p w14:paraId="1CAD79A9" w14:textId="77777777" w:rsidR="00703F13" w:rsidRPr="00CA654B" w:rsidRDefault="00703F13" w:rsidP="008E2866">
            <w:pPr>
              <w:spacing w:line="360" w:lineRule="auto"/>
              <w:jc w:val="both"/>
              <w:rPr>
                <w:b w:val="0"/>
                <w:bCs/>
              </w:rPr>
            </w:pPr>
            <w:r w:rsidRPr="00CA654B">
              <w:rPr>
                <w:b w:val="0"/>
                <w:bCs/>
              </w:rPr>
              <w:t>01/02/2021</w:t>
            </w:r>
          </w:p>
        </w:tc>
        <w:tc>
          <w:tcPr>
            <w:tcW w:w="1602" w:type="dxa"/>
            <w:noWrap/>
            <w:hideMark/>
          </w:tcPr>
          <w:p w14:paraId="4620F846"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79E171E3"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58DB1736"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2F127E27" w14:textId="77777777" w:rsidTr="008E2866">
        <w:trPr>
          <w:trHeight w:val="324"/>
        </w:trPr>
        <w:tc>
          <w:tcPr>
            <w:tcW w:w="1984" w:type="dxa"/>
            <w:noWrap/>
            <w:hideMark/>
          </w:tcPr>
          <w:p w14:paraId="3BD326EA" w14:textId="77777777" w:rsidR="00703F13" w:rsidRPr="00CA654B" w:rsidRDefault="00703F13" w:rsidP="008E2866">
            <w:pPr>
              <w:spacing w:line="360" w:lineRule="auto"/>
              <w:jc w:val="both"/>
              <w:rPr>
                <w:b w:val="0"/>
                <w:bCs/>
              </w:rPr>
            </w:pPr>
            <w:r w:rsidRPr="00CA654B">
              <w:rPr>
                <w:b w:val="0"/>
                <w:bCs/>
              </w:rPr>
              <w:t>3</w:t>
            </w:r>
          </w:p>
        </w:tc>
        <w:tc>
          <w:tcPr>
            <w:tcW w:w="2305" w:type="dxa"/>
            <w:noWrap/>
            <w:hideMark/>
          </w:tcPr>
          <w:p w14:paraId="2E88C4D6" w14:textId="77777777" w:rsidR="00703F13" w:rsidRPr="00CA654B" w:rsidRDefault="00703F13" w:rsidP="008E2866">
            <w:pPr>
              <w:spacing w:line="360" w:lineRule="auto"/>
              <w:jc w:val="both"/>
              <w:rPr>
                <w:b w:val="0"/>
                <w:bCs/>
              </w:rPr>
            </w:pPr>
            <w:r w:rsidRPr="00CA654B">
              <w:rPr>
                <w:b w:val="0"/>
                <w:bCs/>
              </w:rPr>
              <w:t>13</w:t>
            </w:r>
          </w:p>
        </w:tc>
        <w:tc>
          <w:tcPr>
            <w:tcW w:w="1889" w:type="dxa"/>
            <w:noWrap/>
            <w:hideMark/>
          </w:tcPr>
          <w:p w14:paraId="4FF419D0" w14:textId="77777777" w:rsidR="00703F13" w:rsidRPr="00CA654B" w:rsidRDefault="00703F13" w:rsidP="008E2866">
            <w:pPr>
              <w:spacing w:line="360" w:lineRule="auto"/>
              <w:jc w:val="both"/>
              <w:rPr>
                <w:b w:val="0"/>
                <w:bCs/>
              </w:rPr>
            </w:pPr>
            <w:r w:rsidRPr="00CA654B">
              <w:rPr>
                <w:b w:val="0"/>
                <w:bCs/>
              </w:rPr>
              <w:t>Piglet</w:t>
            </w:r>
          </w:p>
        </w:tc>
        <w:tc>
          <w:tcPr>
            <w:tcW w:w="1585" w:type="dxa"/>
            <w:noWrap/>
            <w:hideMark/>
          </w:tcPr>
          <w:p w14:paraId="628F12C2" w14:textId="77777777" w:rsidR="00703F13" w:rsidRPr="00CA654B" w:rsidRDefault="00703F13" w:rsidP="008E2866">
            <w:pPr>
              <w:spacing w:line="360" w:lineRule="auto"/>
              <w:jc w:val="both"/>
              <w:rPr>
                <w:b w:val="0"/>
                <w:bCs/>
              </w:rPr>
            </w:pPr>
            <w:r w:rsidRPr="00CA654B">
              <w:rPr>
                <w:b w:val="0"/>
                <w:bCs/>
              </w:rPr>
              <w:t>13/11/2022</w:t>
            </w:r>
          </w:p>
        </w:tc>
        <w:tc>
          <w:tcPr>
            <w:tcW w:w="1602" w:type="dxa"/>
            <w:noWrap/>
            <w:hideMark/>
          </w:tcPr>
          <w:p w14:paraId="25CF8048"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247921E6"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561642EE"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76AEA228" w14:textId="77777777" w:rsidTr="008E2866">
        <w:trPr>
          <w:trHeight w:val="324"/>
        </w:trPr>
        <w:tc>
          <w:tcPr>
            <w:tcW w:w="1984" w:type="dxa"/>
            <w:noWrap/>
            <w:hideMark/>
          </w:tcPr>
          <w:p w14:paraId="737E61E6" w14:textId="77777777" w:rsidR="00703F13" w:rsidRPr="00CA654B" w:rsidRDefault="00703F13" w:rsidP="008E2866">
            <w:pPr>
              <w:spacing w:line="360" w:lineRule="auto"/>
              <w:jc w:val="both"/>
              <w:rPr>
                <w:b w:val="0"/>
                <w:bCs/>
              </w:rPr>
            </w:pPr>
            <w:r w:rsidRPr="00CA654B">
              <w:rPr>
                <w:b w:val="0"/>
                <w:bCs/>
              </w:rPr>
              <w:lastRenderedPageBreak/>
              <w:t>4</w:t>
            </w:r>
          </w:p>
        </w:tc>
        <w:tc>
          <w:tcPr>
            <w:tcW w:w="2305" w:type="dxa"/>
            <w:noWrap/>
            <w:hideMark/>
          </w:tcPr>
          <w:p w14:paraId="527EBC8C" w14:textId="77777777" w:rsidR="00703F13" w:rsidRPr="00CA654B" w:rsidRDefault="00703F13" w:rsidP="008E2866">
            <w:pPr>
              <w:spacing w:line="360" w:lineRule="auto"/>
              <w:jc w:val="both"/>
              <w:rPr>
                <w:b w:val="0"/>
                <w:bCs/>
              </w:rPr>
            </w:pPr>
            <w:r w:rsidRPr="00CA654B">
              <w:rPr>
                <w:b w:val="0"/>
                <w:bCs/>
              </w:rPr>
              <w:t>14</w:t>
            </w:r>
          </w:p>
        </w:tc>
        <w:tc>
          <w:tcPr>
            <w:tcW w:w="1889" w:type="dxa"/>
            <w:noWrap/>
            <w:hideMark/>
          </w:tcPr>
          <w:p w14:paraId="63143AC6" w14:textId="77777777" w:rsidR="00703F13" w:rsidRPr="00CA654B" w:rsidRDefault="00703F13" w:rsidP="008E2866">
            <w:pPr>
              <w:spacing w:line="360" w:lineRule="auto"/>
              <w:jc w:val="both"/>
              <w:rPr>
                <w:b w:val="0"/>
                <w:bCs/>
              </w:rPr>
            </w:pPr>
            <w:r w:rsidRPr="00CA654B">
              <w:rPr>
                <w:b w:val="0"/>
                <w:bCs/>
              </w:rPr>
              <w:t>Piglet</w:t>
            </w:r>
          </w:p>
        </w:tc>
        <w:tc>
          <w:tcPr>
            <w:tcW w:w="1585" w:type="dxa"/>
            <w:noWrap/>
            <w:hideMark/>
          </w:tcPr>
          <w:p w14:paraId="1A1F97B2" w14:textId="77777777" w:rsidR="00703F13" w:rsidRPr="00CA654B" w:rsidRDefault="00703F13" w:rsidP="008E2866">
            <w:pPr>
              <w:spacing w:line="360" w:lineRule="auto"/>
              <w:jc w:val="both"/>
              <w:rPr>
                <w:b w:val="0"/>
                <w:bCs/>
              </w:rPr>
            </w:pPr>
            <w:r w:rsidRPr="00CA654B">
              <w:rPr>
                <w:b w:val="0"/>
                <w:bCs/>
              </w:rPr>
              <w:t>13/11/2022</w:t>
            </w:r>
          </w:p>
        </w:tc>
        <w:tc>
          <w:tcPr>
            <w:tcW w:w="1602" w:type="dxa"/>
            <w:noWrap/>
            <w:hideMark/>
          </w:tcPr>
          <w:p w14:paraId="490B525E"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5263BDA8"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576FCA3E"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72C357D7" w14:textId="77777777" w:rsidTr="008E2866">
        <w:trPr>
          <w:trHeight w:val="324"/>
        </w:trPr>
        <w:tc>
          <w:tcPr>
            <w:tcW w:w="1984" w:type="dxa"/>
            <w:noWrap/>
            <w:hideMark/>
          </w:tcPr>
          <w:p w14:paraId="248FDF7B" w14:textId="77777777" w:rsidR="00703F13" w:rsidRPr="00CA654B" w:rsidRDefault="00703F13" w:rsidP="008E2866">
            <w:pPr>
              <w:spacing w:line="360" w:lineRule="auto"/>
              <w:jc w:val="both"/>
              <w:rPr>
                <w:b w:val="0"/>
                <w:bCs/>
              </w:rPr>
            </w:pPr>
            <w:r w:rsidRPr="00CA654B">
              <w:rPr>
                <w:b w:val="0"/>
                <w:bCs/>
              </w:rPr>
              <w:t>5</w:t>
            </w:r>
          </w:p>
        </w:tc>
        <w:tc>
          <w:tcPr>
            <w:tcW w:w="2305" w:type="dxa"/>
            <w:noWrap/>
            <w:hideMark/>
          </w:tcPr>
          <w:p w14:paraId="3E7D2A68" w14:textId="77777777" w:rsidR="00703F13" w:rsidRPr="00CA654B" w:rsidRDefault="00703F13" w:rsidP="008E2866">
            <w:pPr>
              <w:spacing w:line="360" w:lineRule="auto"/>
              <w:jc w:val="both"/>
              <w:rPr>
                <w:b w:val="0"/>
                <w:bCs/>
              </w:rPr>
            </w:pPr>
            <w:r w:rsidRPr="00CA654B">
              <w:rPr>
                <w:b w:val="0"/>
                <w:bCs/>
              </w:rPr>
              <w:t>15</w:t>
            </w:r>
          </w:p>
        </w:tc>
        <w:tc>
          <w:tcPr>
            <w:tcW w:w="1889" w:type="dxa"/>
            <w:noWrap/>
            <w:hideMark/>
          </w:tcPr>
          <w:p w14:paraId="62D09E83" w14:textId="77777777" w:rsidR="00703F13" w:rsidRPr="00CA654B" w:rsidRDefault="00703F13" w:rsidP="008E2866">
            <w:pPr>
              <w:spacing w:line="360" w:lineRule="auto"/>
              <w:jc w:val="both"/>
              <w:rPr>
                <w:b w:val="0"/>
                <w:bCs/>
              </w:rPr>
            </w:pPr>
            <w:r w:rsidRPr="00CA654B">
              <w:rPr>
                <w:b w:val="0"/>
                <w:bCs/>
              </w:rPr>
              <w:t>Boar</w:t>
            </w:r>
          </w:p>
        </w:tc>
        <w:tc>
          <w:tcPr>
            <w:tcW w:w="1585" w:type="dxa"/>
            <w:noWrap/>
            <w:hideMark/>
          </w:tcPr>
          <w:p w14:paraId="785DF369" w14:textId="77777777" w:rsidR="00703F13" w:rsidRPr="00CA654B" w:rsidRDefault="00703F13" w:rsidP="008E2866">
            <w:pPr>
              <w:spacing w:line="360" w:lineRule="auto"/>
              <w:jc w:val="both"/>
              <w:rPr>
                <w:b w:val="0"/>
                <w:bCs/>
              </w:rPr>
            </w:pPr>
            <w:r w:rsidRPr="00CA654B">
              <w:rPr>
                <w:b w:val="0"/>
                <w:bCs/>
              </w:rPr>
              <w:t>03/04/2021</w:t>
            </w:r>
          </w:p>
        </w:tc>
        <w:tc>
          <w:tcPr>
            <w:tcW w:w="1602" w:type="dxa"/>
            <w:noWrap/>
            <w:hideMark/>
          </w:tcPr>
          <w:p w14:paraId="474FEB98"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600E0826"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155B8328" w14:textId="77777777" w:rsidR="00703F13" w:rsidRPr="00CA654B" w:rsidRDefault="00703F13" w:rsidP="008E2866">
            <w:pPr>
              <w:spacing w:line="360" w:lineRule="auto"/>
              <w:jc w:val="both"/>
              <w:rPr>
                <w:b w:val="0"/>
                <w:bCs/>
              </w:rPr>
            </w:pPr>
            <w:r w:rsidRPr="00CA654B">
              <w:rPr>
                <w:b w:val="0"/>
                <w:bCs/>
              </w:rPr>
              <w:t>alive</w:t>
            </w:r>
          </w:p>
        </w:tc>
      </w:tr>
    </w:tbl>
    <w:p w14:paraId="4B0DC9CB" w14:textId="77777777" w:rsidR="00703F13" w:rsidRPr="00CA654B" w:rsidRDefault="00703F13" w:rsidP="00703F13">
      <w:pPr>
        <w:spacing w:line="360" w:lineRule="auto"/>
        <w:jc w:val="both"/>
      </w:pPr>
    </w:p>
    <w:p w14:paraId="6B033FCB" w14:textId="77777777" w:rsidR="00703F13" w:rsidRPr="00CA654B" w:rsidRDefault="00703F13" w:rsidP="00703F13">
      <w:pPr>
        <w:spacing w:line="360" w:lineRule="auto"/>
        <w:ind w:left="720" w:hanging="720"/>
      </w:pPr>
      <w:r w:rsidRPr="00CA654B">
        <w:t>Table 36. Pig Table - 1NF</w:t>
      </w:r>
    </w:p>
    <w:p w14:paraId="76B340C9" w14:textId="77777777" w:rsidR="00703F13" w:rsidRPr="00CA654B" w:rsidRDefault="00703F13" w:rsidP="00703F13">
      <w:pPr>
        <w:spacing w:line="360" w:lineRule="auto"/>
        <w:ind w:left="720" w:hanging="720"/>
      </w:pPr>
    </w:p>
    <w:p w14:paraId="55C94A8A" w14:textId="77777777" w:rsidR="00703F13" w:rsidRPr="00CA654B" w:rsidRDefault="00703F13" w:rsidP="00703F13">
      <w:pPr>
        <w:spacing w:line="360" w:lineRule="auto"/>
        <w:ind w:left="1440"/>
        <w:jc w:val="both"/>
        <w:rPr>
          <w:b w:val="0"/>
          <w:bCs/>
        </w:rPr>
      </w:pPr>
      <w:r w:rsidRPr="00CA654B">
        <w:rPr>
          <w:b w:val="0"/>
          <w:bCs/>
        </w:rPr>
        <w:t>Table 36 shows that the table Pig is in the first normal form by converting Table 35 by assigning “</w:t>
      </w:r>
      <w:proofErr w:type="spellStart"/>
      <w:r w:rsidRPr="00CA654B">
        <w:rPr>
          <w:b w:val="0"/>
          <w:bCs/>
        </w:rPr>
        <w:t>cage_id</w:t>
      </w:r>
      <w:proofErr w:type="spellEnd"/>
      <w:r w:rsidRPr="00CA654B">
        <w:rPr>
          <w:b w:val="0"/>
          <w:bCs/>
        </w:rPr>
        <w:t xml:space="preserve">” as the Primary Key. The multivalued attribute “weight” is removed. </w:t>
      </w:r>
    </w:p>
    <w:p w14:paraId="263D8326" w14:textId="77777777" w:rsidR="00703F13" w:rsidRPr="00CA654B" w:rsidRDefault="00703F13" w:rsidP="00703F13">
      <w:pPr>
        <w:spacing w:line="360" w:lineRule="auto"/>
        <w:ind w:left="1440"/>
        <w:jc w:val="both"/>
        <w:rPr>
          <w:b w:val="0"/>
          <w:bCs/>
        </w:rPr>
      </w:pPr>
    </w:p>
    <w:p w14:paraId="20DD1BAD" w14:textId="77777777" w:rsidR="00703F13" w:rsidRPr="00CA654B" w:rsidRDefault="00703F13" w:rsidP="00703F13">
      <w:pPr>
        <w:spacing w:line="360" w:lineRule="auto"/>
        <w:jc w:val="both"/>
      </w:pPr>
    </w:p>
    <w:p w14:paraId="5D7B91A4" w14:textId="77777777" w:rsidR="00703F13" w:rsidRPr="00CA654B" w:rsidRDefault="00703F13" w:rsidP="00703F13">
      <w:pPr>
        <w:spacing w:line="360" w:lineRule="auto"/>
        <w:ind w:left="1440"/>
        <w:jc w:val="both"/>
        <w:rPr>
          <w:b w:val="0"/>
          <w:bCs/>
        </w:rPr>
      </w:pPr>
    </w:p>
    <w:p w14:paraId="688F1997" w14:textId="77777777" w:rsidR="00703F13" w:rsidRPr="00CA654B" w:rsidRDefault="00703F13" w:rsidP="00703F13">
      <w:pPr>
        <w:spacing w:line="360" w:lineRule="auto"/>
        <w:ind w:left="1440"/>
        <w:jc w:val="both"/>
        <w:rPr>
          <w:b w:val="0"/>
          <w:bCs/>
        </w:rPr>
      </w:pPr>
    </w:p>
    <w:p w14:paraId="54D5ADF7" w14:textId="77777777" w:rsidR="00703F13" w:rsidRPr="00CA654B" w:rsidRDefault="00703F13" w:rsidP="00703F13">
      <w:pPr>
        <w:spacing w:line="360" w:lineRule="auto"/>
        <w:ind w:left="1440"/>
        <w:jc w:val="both"/>
        <w:rPr>
          <w:b w:val="0"/>
          <w:bCs/>
        </w:rPr>
      </w:pPr>
    </w:p>
    <w:p w14:paraId="247FBD17" w14:textId="77777777" w:rsidR="00703F13" w:rsidRPr="00CA654B" w:rsidRDefault="00703F13" w:rsidP="00703F13">
      <w:pPr>
        <w:spacing w:line="360" w:lineRule="auto"/>
        <w:jc w:val="both"/>
        <w:rPr>
          <w:b w:val="0"/>
          <w:bCs/>
        </w:rPr>
      </w:pPr>
    </w:p>
    <w:p w14:paraId="5385E575" w14:textId="77777777" w:rsidR="00703F13" w:rsidRPr="00CA654B" w:rsidRDefault="00703F13" w:rsidP="00703F13">
      <w:pPr>
        <w:spacing w:line="360" w:lineRule="auto"/>
        <w:ind w:left="720" w:hanging="720"/>
        <w:jc w:val="both"/>
        <w:rPr>
          <w:b w:val="0"/>
          <w:bCs/>
          <w:lang w:val="en-US"/>
        </w:rPr>
      </w:pPr>
      <w:r w:rsidRPr="00CA654B">
        <w:rPr>
          <w:lang w:val="en-US"/>
        </w:rPr>
        <w:t xml:space="preserve">     Pig – 2NF</w:t>
      </w:r>
    </w:p>
    <w:p w14:paraId="52C0ABFE" w14:textId="77777777" w:rsidR="00703F13" w:rsidRPr="00CA654B" w:rsidRDefault="00703F13" w:rsidP="00703F13">
      <w:pPr>
        <w:spacing w:line="360" w:lineRule="auto"/>
        <w:jc w:val="both"/>
        <w:rPr>
          <w:b w:val="0"/>
          <w:bCs/>
        </w:rPr>
      </w:pPr>
      <w:r w:rsidRPr="00CA654B">
        <w:t xml:space="preserve">       </w:t>
      </w:r>
      <w:r w:rsidRPr="00CA654B">
        <w:rPr>
          <w:b w:val="0"/>
          <w:bCs/>
        </w:rPr>
        <w:t>Pig</w:t>
      </w:r>
    </w:p>
    <w:tbl>
      <w:tblPr>
        <w:tblStyle w:val="TableGrid"/>
        <w:tblW w:w="0" w:type="auto"/>
        <w:tblInd w:w="421" w:type="dxa"/>
        <w:tblLook w:val="04A0" w:firstRow="1" w:lastRow="0" w:firstColumn="1" w:lastColumn="0" w:noHBand="0" w:noVBand="1"/>
      </w:tblPr>
      <w:tblGrid>
        <w:gridCol w:w="1550"/>
        <w:gridCol w:w="975"/>
        <w:gridCol w:w="1136"/>
        <w:gridCol w:w="1462"/>
        <w:gridCol w:w="839"/>
        <w:gridCol w:w="1259"/>
        <w:gridCol w:w="858"/>
        <w:gridCol w:w="1466"/>
        <w:gridCol w:w="1486"/>
        <w:gridCol w:w="1498"/>
      </w:tblGrid>
      <w:tr w:rsidR="00703F13" w:rsidRPr="00CA654B" w14:paraId="203B9731" w14:textId="77777777" w:rsidTr="008E2866">
        <w:trPr>
          <w:trHeight w:val="324"/>
        </w:trPr>
        <w:tc>
          <w:tcPr>
            <w:tcW w:w="1550" w:type="dxa"/>
            <w:noWrap/>
            <w:hideMark/>
          </w:tcPr>
          <w:p w14:paraId="44931E18" w14:textId="77777777" w:rsidR="00703F13" w:rsidRPr="00CA654B" w:rsidRDefault="00703F13" w:rsidP="008E2866">
            <w:pPr>
              <w:spacing w:line="360" w:lineRule="auto"/>
              <w:jc w:val="both"/>
              <w:rPr>
                <w:b w:val="0"/>
                <w:bCs/>
                <w:sz w:val="22"/>
                <w:szCs w:val="22"/>
              </w:rPr>
            </w:pPr>
            <w:r w:rsidRPr="00CA654B">
              <w:rPr>
                <w:b w:val="0"/>
                <w:bCs/>
                <w:sz w:val="22"/>
                <w:szCs w:val="22"/>
              </w:rPr>
              <w:t>(PK)</w:t>
            </w:r>
            <w:proofErr w:type="spellStart"/>
            <w:r w:rsidRPr="00CA654B">
              <w:rPr>
                <w:b w:val="0"/>
                <w:bCs/>
                <w:sz w:val="22"/>
                <w:szCs w:val="22"/>
              </w:rPr>
              <w:t>pig_id</w:t>
            </w:r>
            <w:proofErr w:type="spellEnd"/>
          </w:p>
        </w:tc>
        <w:tc>
          <w:tcPr>
            <w:tcW w:w="975" w:type="dxa"/>
            <w:noWrap/>
            <w:hideMark/>
          </w:tcPr>
          <w:p w14:paraId="5AF64AFF" w14:textId="77777777" w:rsidR="00703F13" w:rsidRPr="00CA654B" w:rsidRDefault="00703F13" w:rsidP="008E2866">
            <w:pPr>
              <w:spacing w:line="360" w:lineRule="auto"/>
              <w:jc w:val="both"/>
              <w:rPr>
                <w:b w:val="0"/>
                <w:bCs/>
                <w:sz w:val="22"/>
              </w:rPr>
            </w:pPr>
            <w:proofErr w:type="spellStart"/>
            <w:r w:rsidRPr="00CA654B">
              <w:rPr>
                <w:b w:val="0"/>
                <w:bCs/>
                <w:sz w:val="22"/>
              </w:rPr>
              <w:t>pig_tag</w:t>
            </w:r>
            <w:proofErr w:type="spellEnd"/>
          </w:p>
        </w:tc>
        <w:tc>
          <w:tcPr>
            <w:tcW w:w="1136" w:type="dxa"/>
            <w:noWrap/>
            <w:hideMark/>
          </w:tcPr>
          <w:p w14:paraId="35A7EF08" w14:textId="77777777" w:rsidR="00703F13" w:rsidRPr="00CA654B" w:rsidRDefault="00703F13" w:rsidP="008E2866">
            <w:pPr>
              <w:spacing w:line="360" w:lineRule="auto"/>
              <w:jc w:val="both"/>
              <w:rPr>
                <w:b w:val="0"/>
                <w:bCs/>
                <w:sz w:val="22"/>
              </w:rPr>
            </w:pPr>
            <w:proofErr w:type="spellStart"/>
            <w:r w:rsidRPr="00CA654B">
              <w:rPr>
                <w:b w:val="0"/>
                <w:bCs/>
                <w:sz w:val="22"/>
              </w:rPr>
              <w:t>pig_type</w:t>
            </w:r>
            <w:proofErr w:type="spellEnd"/>
          </w:p>
        </w:tc>
        <w:tc>
          <w:tcPr>
            <w:tcW w:w="1462" w:type="dxa"/>
            <w:noWrap/>
            <w:hideMark/>
          </w:tcPr>
          <w:p w14:paraId="0689C9F2" w14:textId="77777777" w:rsidR="00703F13" w:rsidRPr="00CA654B" w:rsidRDefault="00703F13" w:rsidP="008E2866">
            <w:pPr>
              <w:spacing w:line="360" w:lineRule="auto"/>
              <w:jc w:val="both"/>
              <w:rPr>
                <w:b w:val="0"/>
                <w:bCs/>
                <w:sz w:val="22"/>
              </w:rPr>
            </w:pPr>
            <w:r w:rsidRPr="00CA654B">
              <w:rPr>
                <w:b w:val="0"/>
                <w:bCs/>
                <w:sz w:val="22"/>
              </w:rPr>
              <w:t>birthdate</w:t>
            </w:r>
          </w:p>
        </w:tc>
        <w:tc>
          <w:tcPr>
            <w:tcW w:w="839" w:type="dxa"/>
            <w:noWrap/>
            <w:hideMark/>
          </w:tcPr>
          <w:p w14:paraId="6F14F9B1" w14:textId="77777777" w:rsidR="00703F13" w:rsidRPr="00CA654B" w:rsidRDefault="00703F13" w:rsidP="008E2866">
            <w:pPr>
              <w:spacing w:line="360" w:lineRule="auto"/>
              <w:jc w:val="both"/>
              <w:rPr>
                <w:b w:val="0"/>
                <w:bCs/>
                <w:sz w:val="22"/>
              </w:rPr>
            </w:pPr>
            <w:r w:rsidRPr="00CA654B">
              <w:rPr>
                <w:b w:val="0"/>
                <w:bCs/>
                <w:sz w:val="22"/>
              </w:rPr>
              <w:t>weight</w:t>
            </w:r>
          </w:p>
        </w:tc>
        <w:tc>
          <w:tcPr>
            <w:tcW w:w="1259" w:type="dxa"/>
            <w:noWrap/>
            <w:hideMark/>
          </w:tcPr>
          <w:p w14:paraId="12BBDEA9" w14:textId="77777777" w:rsidR="00703F13" w:rsidRPr="00CA654B" w:rsidRDefault="00703F13" w:rsidP="008E2866">
            <w:pPr>
              <w:spacing w:line="360" w:lineRule="auto"/>
              <w:jc w:val="both"/>
              <w:rPr>
                <w:b w:val="0"/>
                <w:bCs/>
                <w:sz w:val="22"/>
              </w:rPr>
            </w:pPr>
            <w:r w:rsidRPr="00CA654B">
              <w:rPr>
                <w:b w:val="0"/>
                <w:bCs/>
                <w:sz w:val="22"/>
              </w:rPr>
              <w:t>unit</w:t>
            </w:r>
          </w:p>
        </w:tc>
        <w:tc>
          <w:tcPr>
            <w:tcW w:w="858" w:type="dxa"/>
            <w:noWrap/>
            <w:hideMark/>
          </w:tcPr>
          <w:p w14:paraId="4C59A77A" w14:textId="77777777" w:rsidR="00703F13" w:rsidRPr="00CA654B" w:rsidRDefault="00703F13" w:rsidP="008E2866">
            <w:pPr>
              <w:spacing w:line="360" w:lineRule="auto"/>
              <w:jc w:val="both"/>
              <w:rPr>
                <w:b w:val="0"/>
                <w:bCs/>
                <w:sz w:val="22"/>
              </w:rPr>
            </w:pPr>
            <w:r w:rsidRPr="00CA654B">
              <w:rPr>
                <w:b w:val="0"/>
                <w:bCs/>
                <w:sz w:val="22"/>
              </w:rPr>
              <w:t>status</w:t>
            </w:r>
          </w:p>
        </w:tc>
        <w:tc>
          <w:tcPr>
            <w:tcW w:w="1466" w:type="dxa"/>
            <w:noWrap/>
            <w:hideMark/>
          </w:tcPr>
          <w:p w14:paraId="267AC1FF"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cage_id</w:t>
            </w:r>
            <w:proofErr w:type="spellEnd"/>
          </w:p>
        </w:tc>
        <w:tc>
          <w:tcPr>
            <w:tcW w:w="1486" w:type="dxa"/>
            <w:noWrap/>
            <w:hideMark/>
          </w:tcPr>
          <w:p w14:paraId="4E7122D6"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batch_id</w:t>
            </w:r>
            <w:proofErr w:type="spellEnd"/>
          </w:p>
        </w:tc>
        <w:tc>
          <w:tcPr>
            <w:tcW w:w="1498" w:type="dxa"/>
            <w:noWrap/>
            <w:hideMark/>
          </w:tcPr>
          <w:p w14:paraId="6552455B"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breed_id</w:t>
            </w:r>
            <w:proofErr w:type="spellEnd"/>
          </w:p>
        </w:tc>
      </w:tr>
      <w:tr w:rsidR="00703F13" w:rsidRPr="00CA654B" w14:paraId="24042AAD" w14:textId="77777777" w:rsidTr="008E2866">
        <w:trPr>
          <w:trHeight w:val="324"/>
        </w:trPr>
        <w:tc>
          <w:tcPr>
            <w:tcW w:w="1550" w:type="dxa"/>
            <w:noWrap/>
            <w:hideMark/>
          </w:tcPr>
          <w:p w14:paraId="2923F231" w14:textId="77777777" w:rsidR="00703F13" w:rsidRPr="00CA654B" w:rsidRDefault="00703F13" w:rsidP="008E2866">
            <w:pPr>
              <w:spacing w:line="360" w:lineRule="auto"/>
              <w:jc w:val="both"/>
              <w:rPr>
                <w:b w:val="0"/>
                <w:bCs/>
                <w:sz w:val="22"/>
              </w:rPr>
            </w:pPr>
            <w:r w:rsidRPr="00CA654B">
              <w:rPr>
                <w:b w:val="0"/>
                <w:bCs/>
                <w:sz w:val="22"/>
              </w:rPr>
              <w:t>1</w:t>
            </w:r>
          </w:p>
        </w:tc>
        <w:tc>
          <w:tcPr>
            <w:tcW w:w="975" w:type="dxa"/>
            <w:noWrap/>
            <w:hideMark/>
          </w:tcPr>
          <w:p w14:paraId="630F0EE6" w14:textId="77777777" w:rsidR="00703F13" w:rsidRPr="00CA654B" w:rsidRDefault="00703F13" w:rsidP="008E2866">
            <w:pPr>
              <w:spacing w:line="360" w:lineRule="auto"/>
              <w:jc w:val="both"/>
              <w:rPr>
                <w:b w:val="0"/>
                <w:bCs/>
                <w:sz w:val="22"/>
                <w:szCs w:val="22"/>
              </w:rPr>
            </w:pPr>
            <w:r w:rsidRPr="00CA654B">
              <w:rPr>
                <w:b w:val="0"/>
                <w:bCs/>
                <w:sz w:val="22"/>
                <w:szCs w:val="22"/>
              </w:rPr>
              <w:t>11</w:t>
            </w:r>
          </w:p>
        </w:tc>
        <w:tc>
          <w:tcPr>
            <w:tcW w:w="1136" w:type="dxa"/>
            <w:noWrap/>
            <w:hideMark/>
          </w:tcPr>
          <w:p w14:paraId="53BB8A3C" w14:textId="77777777" w:rsidR="00703F13" w:rsidRPr="00CA654B" w:rsidRDefault="00703F13" w:rsidP="008E2866">
            <w:pPr>
              <w:spacing w:line="360" w:lineRule="auto"/>
              <w:jc w:val="both"/>
              <w:rPr>
                <w:b w:val="0"/>
                <w:bCs/>
                <w:sz w:val="22"/>
              </w:rPr>
            </w:pPr>
            <w:r w:rsidRPr="00CA654B">
              <w:rPr>
                <w:b w:val="0"/>
                <w:bCs/>
                <w:sz w:val="22"/>
              </w:rPr>
              <w:t>Sow</w:t>
            </w:r>
          </w:p>
        </w:tc>
        <w:tc>
          <w:tcPr>
            <w:tcW w:w="1462" w:type="dxa"/>
            <w:noWrap/>
            <w:hideMark/>
          </w:tcPr>
          <w:p w14:paraId="5CB3033A" w14:textId="77777777" w:rsidR="00703F13" w:rsidRPr="00CA654B" w:rsidRDefault="00703F13" w:rsidP="008E2866">
            <w:pPr>
              <w:spacing w:line="360" w:lineRule="auto"/>
              <w:jc w:val="both"/>
              <w:rPr>
                <w:b w:val="0"/>
                <w:bCs/>
                <w:sz w:val="22"/>
              </w:rPr>
            </w:pPr>
            <w:r w:rsidRPr="00CA654B">
              <w:rPr>
                <w:b w:val="0"/>
                <w:bCs/>
                <w:sz w:val="22"/>
              </w:rPr>
              <w:t>08/05/2021</w:t>
            </w:r>
          </w:p>
        </w:tc>
        <w:tc>
          <w:tcPr>
            <w:tcW w:w="839" w:type="dxa"/>
            <w:noWrap/>
            <w:hideMark/>
          </w:tcPr>
          <w:p w14:paraId="5A8FA355"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5379D6DC"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04348DBE"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6F2E6100" w14:textId="77777777" w:rsidR="00703F13" w:rsidRPr="00CA654B" w:rsidRDefault="00703F13" w:rsidP="008E2866">
            <w:pPr>
              <w:spacing w:line="360" w:lineRule="auto"/>
              <w:jc w:val="both"/>
              <w:rPr>
                <w:b w:val="0"/>
                <w:bCs/>
                <w:sz w:val="22"/>
              </w:rPr>
            </w:pPr>
            <w:r w:rsidRPr="00CA654B">
              <w:rPr>
                <w:b w:val="0"/>
                <w:bCs/>
                <w:sz w:val="22"/>
              </w:rPr>
              <w:t>1</w:t>
            </w:r>
          </w:p>
        </w:tc>
        <w:tc>
          <w:tcPr>
            <w:tcW w:w="1486" w:type="dxa"/>
            <w:noWrap/>
            <w:hideMark/>
          </w:tcPr>
          <w:p w14:paraId="614C38EE" w14:textId="77777777" w:rsidR="00703F13" w:rsidRPr="00CA654B" w:rsidRDefault="00703F13" w:rsidP="008E2866">
            <w:pPr>
              <w:spacing w:line="360" w:lineRule="auto"/>
              <w:jc w:val="both"/>
              <w:rPr>
                <w:b w:val="0"/>
                <w:bCs/>
                <w:sz w:val="22"/>
              </w:rPr>
            </w:pPr>
            <w:r w:rsidRPr="00CA654B">
              <w:rPr>
                <w:b w:val="0"/>
                <w:bCs/>
                <w:sz w:val="22"/>
              </w:rPr>
              <w:t>1</w:t>
            </w:r>
          </w:p>
        </w:tc>
        <w:tc>
          <w:tcPr>
            <w:tcW w:w="1498" w:type="dxa"/>
            <w:noWrap/>
            <w:hideMark/>
          </w:tcPr>
          <w:p w14:paraId="4430ED15"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6571353B" w14:textId="77777777" w:rsidTr="008E2866">
        <w:trPr>
          <w:trHeight w:val="324"/>
        </w:trPr>
        <w:tc>
          <w:tcPr>
            <w:tcW w:w="1550" w:type="dxa"/>
            <w:noWrap/>
            <w:hideMark/>
          </w:tcPr>
          <w:p w14:paraId="4EE605D7" w14:textId="77777777" w:rsidR="00703F13" w:rsidRPr="00CA654B" w:rsidRDefault="00703F13" w:rsidP="008E2866">
            <w:pPr>
              <w:spacing w:line="360" w:lineRule="auto"/>
              <w:jc w:val="both"/>
              <w:rPr>
                <w:b w:val="0"/>
                <w:bCs/>
                <w:sz w:val="22"/>
              </w:rPr>
            </w:pPr>
            <w:r w:rsidRPr="00CA654B">
              <w:rPr>
                <w:b w:val="0"/>
                <w:bCs/>
                <w:sz w:val="22"/>
              </w:rPr>
              <w:t>2</w:t>
            </w:r>
          </w:p>
        </w:tc>
        <w:tc>
          <w:tcPr>
            <w:tcW w:w="975" w:type="dxa"/>
            <w:noWrap/>
            <w:hideMark/>
          </w:tcPr>
          <w:p w14:paraId="697ADE86" w14:textId="77777777" w:rsidR="00703F13" w:rsidRPr="00CA654B" w:rsidRDefault="00703F13" w:rsidP="008E2866">
            <w:pPr>
              <w:spacing w:line="360" w:lineRule="auto"/>
              <w:jc w:val="both"/>
              <w:rPr>
                <w:b w:val="0"/>
                <w:bCs/>
                <w:sz w:val="22"/>
                <w:szCs w:val="22"/>
              </w:rPr>
            </w:pPr>
            <w:r w:rsidRPr="00CA654B">
              <w:rPr>
                <w:b w:val="0"/>
                <w:bCs/>
                <w:sz w:val="22"/>
                <w:szCs w:val="22"/>
              </w:rPr>
              <w:t>12</w:t>
            </w:r>
          </w:p>
        </w:tc>
        <w:tc>
          <w:tcPr>
            <w:tcW w:w="1136" w:type="dxa"/>
            <w:noWrap/>
            <w:hideMark/>
          </w:tcPr>
          <w:p w14:paraId="29B79738" w14:textId="77777777" w:rsidR="00703F13" w:rsidRPr="00CA654B" w:rsidRDefault="00703F13" w:rsidP="008E2866">
            <w:pPr>
              <w:spacing w:line="360" w:lineRule="auto"/>
              <w:jc w:val="both"/>
              <w:rPr>
                <w:b w:val="0"/>
                <w:bCs/>
                <w:sz w:val="22"/>
              </w:rPr>
            </w:pPr>
            <w:r w:rsidRPr="00CA654B">
              <w:rPr>
                <w:b w:val="0"/>
                <w:bCs/>
                <w:sz w:val="22"/>
              </w:rPr>
              <w:t>Sow</w:t>
            </w:r>
          </w:p>
        </w:tc>
        <w:tc>
          <w:tcPr>
            <w:tcW w:w="1462" w:type="dxa"/>
            <w:noWrap/>
            <w:hideMark/>
          </w:tcPr>
          <w:p w14:paraId="0330FF56" w14:textId="77777777" w:rsidR="00703F13" w:rsidRPr="00CA654B" w:rsidRDefault="00703F13" w:rsidP="008E2866">
            <w:pPr>
              <w:spacing w:line="360" w:lineRule="auto"/>
              <w:jc w:val="both"/>
              <w:rPr>
                <w:b w:val="0"/>
                <w:bCs/>
                <w:sz w:val="22"/>
              </w:rPr>
            </w:pPr>
            <w:r w:rsidRPr="00CA654B">
              <w:rPr>
                <w:b w:val="0"/>
                <w:bCs/>
                <w:sz w:val="22"/>
              </w:rPr>
              <w:t>01/02/2021</w:t>
            </w:r>
          </w:p>
        </w:tc>
        <w:tc>
          <w:tcPr>
            <w:tcW w:w="839" w:type="dxa"/>
            <w:noWrap/>
            <w:hideMark/>
          </w:tcPr>
          <w:p w14:paraId="09C03E5E"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2F255180"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45B4728F"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369BA517" w14:textId="77777777" w:rsidR="00703F13" w:rsidRPr="00CA654B" w:rsidRDefault="00703F13" w:rsidP="008E2866">
            <w:pPr>
              <w:spacing w:line="360" w:lineRule="auto"/>
              <w:jc w:val="both"/>
              <w:rPr>
                <w:b w:val="0"/>
                <w:bCs/>
                <w:sz w:val="22"/>
              </w:rPr>
            </w:pPr>
            <w:r w:rsidRPr="00CA654B">
              <w:rPr>
                <w:b w:val="0"/>
                <w:bCs/>
                <w:sz w:val="22"/>
              </w:rPr>
              <w:t>2</w:t>
            </w:r>
          </w:p>
        </w:tc>
        <w:tc>
          <w:tcPr>
            <w:tcW w:w="1486" w:type="dxa"/>
            <w:noWrap/>
            <w:hideMark/>
          </w:tcPr>
          <w:p w14:paraId="0C1929F1" w14:textId="77777777" w:rsidR="00703F13" w:rsidRPr="00CA654B" w:rsidRDefault="00703F13" w:rsidP="008E2866">
            <w:pPr>
              <w:spacing w:line="360" w:lineRule="auto"/>
              <w:jc w:val="both"/>
              <w:rPr>
                <w:b w:val="0"/>
                <w:bCs/>
                <w:sz w:val="22"/>
              </w:rPr>
            </w:pPr>
            <w:r w:rsidRPr="00CA654B">
              <w:rPr>
                <w:b w:val="0"/>
                <w:bCs/>
                <w:sz w:val="22"/>
              </w:rPr>
              <w:t>2</w:t>
            </w:r>
          </w:p>
        </w:tc>
        <w:tc>
          <w:tcPr>
            <w:tcW w:w="1498" w:type="dxa"/>
            <w:noWrap/>
            <w:hideMark/>
          </w:tcPr>
          <w:p w14:paraId="3C6ABA13"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30AB2910" w14:textId="77777777" w:rsidTr="008E2866">
        <w:trPr>
          <w:trHeight w:val="324"/>
        </w:trPr>
        <w:tc>
          <w:tcPr>
            <w:tcW w:w="1550" w:type="dxa"/>
            <w:noWrap/>
            <w:hideMark/>
          </w:tcPr>
          <w:p w14:paraId="4313F977" w14:textId="77777777" w:rsidR="00703F13" w:rsidRPr="00CA654B" w:rsidRDefault="00703F13" w:rsidP="008E2866">
            <w:pPr>
              <w:spacing w:line="360" w:lineRule="auto"/>
              <w:jc w:val="both"/>
              <w:rPr>
                <w:b w:val="0"/>
                <w:bCs/>
                <w:sz w:val="22"/>
              </w:rPr>
            </w:pPr>
            <w:r w:rsidRPr="00CA654B">
              <w:rPr>
                <w:b w:val="0"/>
                <w:bCs/>
                <w:sz w:val="22"/>
              </w:rPr>
              <w:t>3</w:t>
            </w:r>
          </w:p>
        </w:tc>
        <w:tc>
          <w:tcPr>
            <w:tcW w:w="975" w:type="dxa"/>
            <w:noWrap/>
            <w:hideMark/>
          </w:tcPr>
          <w:p w14:paraId="70562CAF" w14:textId="77777777" w:rsidR="00703F13" w:rsidRPr="00CA654B" w:rsidRDefault="00703F13" w:rsidP="008E2866">
            <w:pPr>
              <w:spacing w:line="360" w:lineRule="auto"/>
              <w:jc w:val="both"/>
              <w:rPr>
                <w:b w:val="0"/>
                <w:bCs/>
                <w:sz w:val="22"/>
                <w:szCs w:val="22"/>
              </w:rPr>
            </w:pPr>
            <w:r w:rsidRPr="00CA654B">
              <w:rPr>
                <w:b w:val="0"/>
                <w:bCs/>
                <w:sz w:val="22"/>
                <w:szCs w:val="22"/>
              </w:rPr>
              <w:t>13</w:t>
            </w:r>
          </w:p>
        </w:tc>
        <w:tc>
          <w:tcPr>
            <w:tcW w:w="1136" w:type="dxa"/>
            <w:noWrap/>
            <w:hideMark/>
          </w:tcPr>
          <w:p w14:paraId="34FD2957" w14:textId="77777777" w:rsidR="00703F13" w:rsidRPr="00CA654B" w:rsidRDefault="00703F13" w:rsidP="008E2866">
            <w:pPr>
              <w:spacing w:line="360" w:lineRule="auto"/>
              <w:jc w:val="both"/>
              <w:rPr>
                <w:b w:val="0"/>
                <w:bCs/>
                <w:sz w:val="22"/>
              </w:rPr>
            </w:pPr>
            <w:r w:rsidRPr="00CA654B">
              <w:rPr>
                <w:b w:val="0"/>
                <w:bCs/>
                <w:sz w:val="22"/>
              </w:rPr>
              <w:t>Piglet</w:t>
            </w:r>
          </w:p>
        </w:tc>
        <w:tc>
          <w:tcPr>
            <w:tcW w:w="1462" w:type="dxa"/>
            <w:noWrap/>
            <w:hideMark/>
          </w:tcPr>
          <w:p w14:paraId="6F27BA81" w14:textId="77777777" w:rsidR="00703F13" w:rsidRPr="00CA654B" w:rsidRDefault="00703F13" w:rsidP="008E2866">
            <w:pPr>
              <w:spacing w:line="360" w:lineRule="auto"/>
              <w:jc w:val="both"/>
              <w:rPr>
                <w:b w:val="0"/>
                <w:bCs/>
                <w:sz w:val="22"/>
              </w:rPr>
            </w:pPr>
            <w:r w:rsidRPr="00CA654B">
              <w:rPr>
                <w:b w:val="0"/>
                <w:bCs/>
                <w:sz w:val="22"/>
              </w:rPr>
              <w:t>13/11/2022</w:t>
            </w:r>
          </w:p>
        </w:tc>
        <w:tc>
          <w:tcPr>
            <w:tcW w:w="839" w:type="dxa"/>
            <w:noWrap/>
            <w:hideMark/>
          </w:tcPr>
          <w:p w14:paraId="622AE724"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22F228B8"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3F10F01D"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07D85724" w14:textId="77777777" w:rsidR="00703F13" w:rsidRPr="00CA654B" w:rsidRDefault="00703F13" w:rsidP="008E2866">
            <w:pPr>
              <w:spacing w:line="360" w:lineRule="auto"/>
              <w:jc w:val="both"/>
              <w:rPr>
                <w:b w:val="0"/>
                <w:bCs/>
                <w:sz w:val="22"/>
              </w:rPr>
            </w:pPr>
            <w:r w:rsidRPr="00CA654B">
              <w:rPr>
                <w:b w:val="0"/>
                <w:bCs/>
                <w:sz w:val="22"/>
              </w:rPr>
              <w:t>3</w:t>
            </w:r>
          </w:p>
        </w:tc>
        <w:tc>
          <w:tcPr>
            <w:tcW w:w="1486" w:type="dxa"/>
            <w:noWrap/>
            <w:hideMark/>
          </w:tcPr>
          <w:p w14:paraId="1193A1F3" w14:textId="77777777" w:rsidR="00703F13" w:rsidRPr="00CA654B" w:rsidRDefault="00703F13" w:rsidP="008E2866">
            <w:pPr>
              <w:spacing w:line="360" w:lineRule="auto"/>
              <w:jc w:val="both"/>
              <w:rPr>
                <w:b w:val="0"/>
                <w:bCs/>
                <w:sz w:val="22"/>
              </w:rPr>
            </w:pPr>
            <w:r w:rsidRPr="00CA654B">
              <w:rPr>
                <w:b w:val="0"/>
                <w:bCs/>
                <w:sz w:val="22"/>
              </w:rPr>
              <w:t>4</w:t>
            </w:r>
          </w:p>
        </w:tc>
        <w:tc>
          <w:tcPr>
            <w:tcW w:w="1498" w:type="dxa"/>
            <w:noWrap/>
            <w:hideMark/>
          </w:tcPr>
          <w:p w14:paraId="67B89EA6"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4C4F7474" w14:textId="77777777" w:rsidTr="008E2866">
        <w:trPr>
          <w:trHeight w:val="324"/>
        </w:trPr>
        <w:tc>
          <w:tcPr>
            <w:tcW w:w="1550" w:type="dxa"/>
            <w:noWrap/>
            <w:hideMark/>
          </w:tcPr>
          <w:p w14:paraId="31530DBA" w14:textId="77777777" w:rsidR="00703F13" w:rsidRPr="00CA654B" w:rsidRDefault="00703F13" w:rsidP="008E2866">
            <w:pPr>
              <w:spacing w:line="360" w:lineRule="auto"/>
              <w:jc w:val="both"/>
              <w:rPr>
                <w:b w:val="0"/>
                <w:bCs/>
                <w:sz w:val="22"/>
              </w:rPr>
            </w:pPr>
            <w:r w:rsidRPr="00CA654B">
              <w:rPr>
                <w:b w:val="0"/>
                <w:bCs/>
                <w:sz w:val="22"/>
              </w:rPr>
              <w:t>4</w:t>
            </w:r>
          </w:p>
        </w:tc>
        <w:tc>
          <w:tcPr>
            <w:tcW w:w="975" w:type="dxa"/>
            <w:noWrap/>
            <w:hideMark/>
          </w:tcPr>
          <w:p w14:paraId="5A4253EA" w14:textId="77777777" w:rsidR="00703F13" w:rsidRPr="00CA654B" w:rsidRDefault="00703F13" w:rsidP="008E2866">
            <w:pPr>
              <w:spacing w:line="360" w:lineRule="auto"/>
              <w:jc w:val="both"/>
              <w:rPr>
                <w:b w:val="0"/>
                <w:bCs/>
                <w:sz w:val="22"/>
                <w:szCs w:val="22"/>
              </w:rPr>
            </w:pPr>
            <w:r w:rsidRPr="00CA654B">
              <w:rPr>
                <w:b w:val="0"/>
                <w:bCs/>
                <w:sz w:val="22"/>
                <w:szCs w:val="22"/>
              </w:rPr>
              <w:t>14</w:t>
            </w:r>
          </w:p>
        </w:tc>
        <w:tc>
          <w:tcPr>
            <w:tcW w:w="1136" w:type="dxa"/>
            <w:noWrap/>
            <w:hideMark/>
          </w:tcPr>
          <w:p w14:paraId="3D9A0C74" w14:textId="77777777" w:rsidR="00703F13" w:rsidRPr="00CA654B" w:rsidRDefault="00703F13" w:rsidP="008E2866">
            <w:pPr>
              <w:spacing w:line="360" w:lineRule="auto"/>
              <w:jc w:val="both"/>
              <w:rPr>
                <w:b w:val="0"/>
                <w:bCs/>
                <w:sz w:val="22"/>
              </w:rPr>
            </w:pPr>
            <w:r w:rsidRPr="00CA654B">
              <w:rPr>
                <w:b w:val="0"/>
                <w:bCs/>
                <w:sz w:val="22"/>
              </w:rPr>
              <w:t>Piglet</w:t>
            </w:r>
          </w:p>
        </w:tc>
        <w:tc>
          <w:tcPr>
            <w:tcW w:w="1462" w:type="dxa"/>
            <w:noWrap/>
            <w:hideMark/>
          </w:tcPr>
          <w:p w14:paraId="59DC8CD0" w14:textId="77777777" w:rsidR="00703F13" w:rsidRPr="00CA654B" w:rsidRDefault="00703F13" w:rsidP="008E2866">
            <w:pPr>
              <w:spacing w:line="360" w:lineRule="auto"/>
              <w:jc w:val="both"/>
              <w:rPr>
                <w:b w:val="0"/>
                <w:bCs/>
                <w:sz w:val="22"/>
              </w:rPr>
            </w:pPr>
            <w:r w:rsidRPr="00CA654B">
              <w:rPr>
                <w:b w:val="0"/>
                <w:bCs/>
                <w:sz w:val="22"/>
              </w:rPr>
              <w:t>13/11/2022</w:t>
            </w:r>
          </w:p>
        </w:tc>
        <w:tc>
          <w:tcPr>
            <w:tcW w:w="839" w:type="dxa"/>
            <w:noWrap/>
            <w:hideMark/>
          </w:tcPr>
          <w:p w14:paraId="7D12FD1F"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5C858E3D"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0AAE9D4B"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67D505A2" w14:textId="77777777" w:rsidR="00703F13" w:rsidRPr="00CA654B" w:rsidRDefault="00703F13" w:rsidP="008E2866">
            <w:pPr>
              <w:spacing w:line="360" w:lineRule="auto"/>
              <w:jc w:val="both"/>
              <w:rPr>
                <w:b w:val="0"/>
                <w:bCs/>
                <w:sz w:val="22"/>
              </w:rPr>
            </w:pPr>
            <w:r w:rsidRPr="00CA654B">
              <w:rPr>
                <w:b w:val="0"/>
                <w:bCs/>
                <w:sz w:val="22"/>
              </w:rPr>
              <w:t>4</w:t>
            </w:r>
          </w:p>
        </w:tc>
        <w:tc>
          <w:tcPr>
            <w:tcW w:w="1486" w:type="dxa"/>
            <w:noWrap/>
            <w:hideMark/>
          </w:tcPr>
          <w:p w14:paraId="72460B50" w14:textId="77777777" w:rsidR="00703F13" w:rsidRPr="00CA654B" w:rsidRDefault="00703F13" w:rsidP="008E2866">
            <w:pPr>
              <w:spacing w:line="360" w:lineRule="auto"/>
              <w:jc w:val="both"/>
              <w:rPr>
                <w:b w:val="0"/>
                <w:bCs/>
                <w:sz w:val="22"/>
              </w:rPr>
            </w:pPr>
            <w:r w:rsidRPr="00CA654B">
              <w:rPr>
                <w:b w:val="0"/>
                <w:bCs/>
                <w:sz w:val="22"/>
              </w:rPr>
              <w:t>4</w:t>
            </w:r>
          </w:p>
        </w:tc>
        <w:tc>
          <w:tcPr>
            <w:tcW w:w="1498" w:type="dxa"/>
            <w:noWrap/>
            <w:hideMark/>
          </w:tcPr>
          <w:p w14:paraId="042CF8BF" w14:textId="77777777" w:rsidR="00703F13" w:rsidRPr="00CA654B" w:rsidRDefault="00703F13" w:rsidP="008E2866">
            <w:pPr>
              <w:spacing w:line="360" w:lineRule="auto"/>
              <w:jc w:val="both"/>
              <w:rPr>
                <w:b w:val="0"/>
                <w:bCs/>
                <w:sz w:val="22"/>
              </w:rPr>
            </w:pPr>
            <w:r w:rsidRPr="00CA654B">
              <w:rPr>
                <w:b w:val="0"/>
                <w:bCs/>
                <w:sz w:val="22"/>
              </w:rPr>
              <w:t>2</w:t>
            </w:r>
          </w:p>
        </w:tc>
      </w:tr>
      <w:tr w:rsidR="00703F13" w:rsidRPr="00CA654B" w14:paraId="3ABD4535" w14:textId="77777777" w:rsidTr="008E2866">
        <w:trPr>
          <w:trHeight w:val="324"/>
        </w:trPr>
        <w:tc>
          <w:tcPr>
            <w:tcW w:w="1550" w:type="dxa"/>
            <w:noWrap/>
            <w:hideMark/>
          </w:tcPr>
          <w:p w14:paraId="1F336168" w14:textId="77777777" w:rsidR="00703F13" w:rsidRPr="00CA654B" w:rsidRDefault="00703F13" w:rsidP="008E2866">
            <w:pPr>
              <w:spacing w:line="360" w:lineRule="auto"/>
              <w:jc w:val="both"/>
              <w:rPr>
                <w:b w:val="0"/>
                <w:bCs/>
                <w:sz w:val="22"/>
              </w:rPr>
            </w:pPr>
            <w:r w:rsidRPr="00CA654B">
              <w:rPr>
                <w:b w:val="0"/>
                <w:bCs/>
                <w:sz w:val="22"/>
              </w:rPr>
              <w:t>5</w:t>
            </w:r>
          </w:p>
        </w:tc>
        <w:tc>
          <w:tcPr>
            <w:tcW w:w="975" w:type="dxa"/>
            <w:noWrap/>
            <w:hideMark/>
          </w:tcPr>
          <w:p w14:paraId="112C8F67" w14:textId="77777777" w:rsidR="00703F13" w:rsidRPr="00CA654B" w:rsidRDefault="00703F13" w:rsidP="008E2866">
            <w:pPr>
              <w:spacing w:line="360" w:lineRule="auto"/>
              <w:jc w:val="both"/>
              <w:rPr>
                <w:b w:val="0"/>
                <w:bCs/>
                <w:sz w:val="22"/>
                <w:szCs w:val="22"/>
              </w:rPr>
            </w:pPr>
            <w:r w:rsidRPr="00CA654B">
              <w:rPr>
                <w:b w:val="0"/>
                <w:bCs/>
                <w:sz w:val="22"/>
                <w:szCs w:val="22"/>
              </w:rPr>
              <w:t>15</w:t>
            </w:r>
          </w:p>
        </w:tc>
        <w:tc>
          <w:tcPr>
            <w:tcW w:w="1136" w:type="dxa"/>
            <w:noWrap/>
            <w:hideMark/>
          </w:tcPr>
          <w:p w14:paraId="758613DE" w14:textId="77777777" w:rsidR="00703F13" w:rsidRPr="00CA654B" w:rsidRDefault="00703F13" w:rsidP="008E2866">
            <w:pPr>
              <w:spacing w:line="360" w:lineRule="auto"/>
              <w:jc w:val="both"/>
              <w:rPr>
                <w:b w:val="0"/>
                <w:bCs/>
                <w:sz w:val="22"/>
              </w:rPr>
            </w:pPr>
            <w:r w:rsidRPr="00CA654B">
              <w:rPr>
                <w:b w:val="0"/>
                <w:bCs/>
                <w:sz w:val="22"/>
              </w:rPr>
              <w:t>Boar</w:t>
            </w:r>
          </w:p>
        </w:tc>
        <w:tc>
          <w:tcPr>
            <w:tcW w:w="1462" w:type="dxa"/>
            <w:noWrap/>
            <w:hideMark/>
          </w:tcPr>
          <w:p w14:paraId="33B5275B" w14:textId="77777777" w:rsidR="00703F13" w:rsidRPr="00CA654B" w:rsidRDefault="00703F13" w:rsidP="008E2866">
            <w:pPr>
              <w:spacing w:line="360" w:lineRule="auto"/>
              <w:jc w:val="both"/>
              <w:rPr>
                <w:b w:val="0"/>
                <w:bCs/>
                <w:sz w:val="22"/>
              </w:rPr>
            </w:pPr>
            <w:r w:rsidRPr="00CA654B">
              <w:rPr>
                <w:b w:val="0"/>
                <w:bCs/>
                <w:sz w:val="22"/>
              </w:rPr>
              <w:t>03/04/2021</w:t>
            </w:r>
          </w:p>
        </w:tc>
        <w:tc>
          <w:tcPr>
            <w:tcW w:w="839" w:type="dxa"/>
            <w:noWrap/>
            <w:hideMark/>
          </w:tcPr>
          <w:p w14:paraId="47B3A3B4"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519BFB78"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680B0495"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09BBA7BE" w14:textId="77777777" w:rsidR="00703F13" w:rsidRPr="00CA654B" w:rsidRDefault="00703F13" w:rsidP="008E2866">
            <w:pPr>
              <w:spacing w:line="360" w:lineRule="auto"/>
              <w:jc w:val="both"/>
              <w:rPr>
                <w:b w:val="0"/>
                <w:bCs/>
                <w:sz w:val="22"/>
              </w:rPr>
            </w:pPr>
            <w:r w:rsidRPr="00CA654B">
              <w:rPr>
                <w:b w:val="0"/>
                <w:bCs/>
                <w:sz w:val="22"/>
              </w:rPr>
              <w:t>5</w:t>
            </w:r>
          </w:p>
        </w:tc>
        <w:tc>
          <w:tcPr>
            <w:tcW w:w="1486" w:type="dxa"/>
            <w:noWrap/>
            <w:hideMark/>
          </w:tcPr>
          <w:p w14:paraId="7F1ECECE" w14:textId="77777777" w:rsidR="00703F13" w:rsidRPr="00CA654B" w:rsidRDefault="00703F13" w:rsidP="008E2866">
            <w:pPr>
              <w:spacing w:line="360" w:lineRule="auto"/>
              <w:jc w:val="both"/>
              <w:rPr>
                <w:b w:val="0"/>
                <w:bCs/>
                <w:sz w:val="22"/>
              </w:rPr>
            </w:pPr>
            <w:r w:rsidRPr="00CA654B">
              <w:rPr>
                <w:b w:val="0"/>
                <w:bCs/>
                <w:sz w:val="22"/>
              </w:rPr>
              <w:t>5</w:t>
            </w:r>
          </w:p>
        </w:tc>
        <w:tc>
          <w:tcPr>
            <w:tcW w:w="1498" w:type="dxa"/>
            <w:noWrap/>
            <w:hideMark/>
          </w:tcPr>
          <w:p w14:paraId="5BF0AA2C" w14:textId="77777777" w:rsidR="00703F13" w:rsidRPr="00CA654B" w:rsidRDefault="00703F13" w:rsidP="008E2866">
            <w:pPr>
              <w:spacing w:line="360" w:lineRule="auto"/>
              <w:jc w:val="both"/>
              <w:rPr>
                <w:b w:val="0"/>
                <w:bCs/>
                <w:sz w:val="22"/>
              </w:rPr>
            </w:pPr>
            <w:r w:rsidRPr="00CA654B">
              <w:rPr>
                <w:b w:val="0"/>
                <w:bCs/>
                <w:sz w:val="22"/>
              </w:rPr>
              <w:t>2</w:t>
            </w:r>
          </w:p>
        </w:tc>
      </w:tr>
    </w:tbl>
    <w:p w14:paraId="0A14D953" w14:textId="77777777" w:rsidR="00703F13" w:rsidRPr="00CA654B" w:rsidRDefault="00703F13" w:rsidP="00703F13">
      <w:pPr>
        <w:spacing w:line="360" w:lineRule="auto"/>
        <w:jc w:val="both"/>
      </w:pPr>
    </w:p>
    <w:p w14:paraId="5CE1FB2D" w14:textId="77777777" w:rsidR="00703F13" w:rsidRPr="00CA654B" w:rsidRDefault="00703F13" w:rsidP="00703F13">
      <w:pPr>
        <w:spacing w:line="360" w:lineRule="auto"/>
        <w:ind w:left="720" w:hanging="720"/>
      </w:pPr>
      <w:r w:rsidRPr="00CA654B">
        <w:t>Table 37. Pig Table - 2NF</w:t>
      </w:r>
    </w:p>
    <w:p w14:paraId="646DC5C3" w14:textId="77777777" w:rsidR="00703F13" w:rsidRPr="00CA654B" w:rsidRDefault="00703F13" w:rsidP="00703F13">
      <w:pPr>
        <w:spacing w:line="360" w:lineRule="auto"/>
        <w:ind w:left="720" w:hanging="720"/>
      </w:pPr>
    </w:p>
    <w:p w14:paraId="6248B091" w14:textId="77777777" w:rsidR="00703F13" w:rsidRPr="00CA654B" w:rsidRDefault="00703F13" w:rsidP="00703F13">
      <w:pPr>
        <w:spacing w:line="360" w:lineRule="auto"/>
        <w:ind w:left="1440"/>
        <w:jc w:val="both"/>
        <w:rPr>
          <w:b w:val="0"/>
          <w:bCs/>
        </w:rPr>
      </w:pPr>
      <w:r w:rsidRPr="00CA654B">
        <w:rPr>
          <w:b w:val="0"/>
          <w:bCs/>
        </w:rPr>
        <w:t>Table 37 shows the second normal form, which has no partial dependency because the table has only one assigned primary key “</w:t>
      </w:r>
      <w:proofErr w:type="spellStart"/>
      <w:r w:rsidRPr="00CA654B">
        <w:rPr>
          <w:b w:val="0"/>
          <w:bCs/>
        </w:rPr>
        <w:t>pig_id</w:t>
      </w:r>
      <w:proofErr w:type="spellEnd"/>
      <w:r w:rsidRPr="00CA654B">
        <w:rPr>
          <w:b w:val="0"/>
          <w:bCs/>
        </w:rPr>
        <w:t xml:space="preserve">”, and all non-key attributes functionally depend on the primary key. </w:t>
      </w:r>
    </w:p>
    <w:p w14:paraId="19AA85A4" w14:textId="77777777" w:rsidR="00703F13" w:rsidRPr="00CA654B" w:rsidRDefault="00703F13" w:rsidP="00703F13">
      <w:pPr>
        <w:spacing w:line="360" w:lineRule="auto"/>
        <w:ind w:left="1440"/>
        <w:jc w:val="both"/>
        <w:rPr>
          <w:b w:val="0"/>
          <w:bCs/>
          <w:lang w:val="en-US"/>
        </w:rPr>
      </w:pPr>
    </w:p>
    <w:p w14:paraId="3DD5ABAF" w14:textId="77777777" w:rsidR="00703F13" w:rsidRPr="00CA654B" w:rsidRDefault="00703F13" w:rsidP="00703F13">
      <w:pPr>
        <w:spacing w:line="360" w:lineRule="auto"/>
        <w:jc w:val="both"/>
      </w:pPr>
    </w:p>
    <w:p w14:paraId="492840E0" w14:textId="77777777" w:rsidR="00703F13" w:rsidRPr="00CA654B" w:rsidRDefault="00703F13" w:rsidP="00703F13">
      <w:pPr>
        <w:spacing w:line="360" w:lineRule="auto"/>
        <w:ind w:left="720"/>
        <w:jc w:val="both"/>
        <w:rPr>
          <w:b w:val="0"/>
          <w:bCs/>
        </w:rPr>
      </w:pPr>
    </w:p>
    <w:p w14:paraId="284DA539" w14:textId="77777777" w:rsidR="00703F13" w:rsidRPr="00CA654B" w:rsidRDefault="00703F13" w:rsidP="00703F13">
      <w:pPr>
        <w:pStyle w:val="BodyofResearch"/>
        <w:rPr>
          <w:b/>
          <w:bCs/>
        </w:rPr>
      </w:pPr>
    </w:p>
    <w:p w14:paraId="45C83900" w14:textId="77777777" w:rsidR="00703F13" w:rsidRPr="00CA654B" w:rsidRDefault="00703F13" w:rsidP="00703F13">
      <w:pPr>
        <w:pStyle w:val="BodyofResearch"/>
        <w:rPr>
          <w:b/>
          <w:bCs/>
        </w:rPr>
      </w:pPr>
    </w:p>
    <w:p w14:paraId="2D3F7ECE" w14:textId="77777777" w:rsidR="00703F13" w:rsidRPr="00CA654B" w:rsidRDefault="00703F13" w:rsidP="00703F13">
      <w:pPr>
        <w:pStyle w:val="BodyofResearch"/>
        <w:rPr>
          <w:b/>
          <w:bCs/>
        </w:rPr>
      </w:pPr>
    </w:p>
    <w:p w14:paraId="77F07B73" w14:textId="77777777" w:rsidR="00703F13" w:rsidRPr="00CA654B" w:rsidRDefault="00703F13" w:rsidP="00703F13">
      <w:pPr>
        <w:pStyle w:val="BodyofResearch"/>
        <w:rPr>
          <w:b/>
          <w:bCs/>
        </w:rPr>
      </w:pPr>
    </w:p>
    <w:p w14:paraId="5FBCEA14" w14:textId="77777777" w:rsidR="00703F13" w:rsidRPr="00CA654B" w:rsidRDefault="00703F13" w:rsidP="00703F13">
      <w:pPr>
        <w:spacing w:line="360" w:lineRule="auto"/>
        <w:ind w:left="720" w:hanging="720"/>
        <w:jc w:val="both"/>
        <w:rPr>
          <w:b w:val="0"/>
          <w:bCs/>
          <w:lang w:val="en-US"/>
        </w:rPr>
      </w:pPr>
      <w:r w:rsidRPr="00CA654B">
        <w:rPr>
          <w:lang w:val="en-US"/>
        </w:rPr>
        <w:t xml:space="preserve">     Pig – 3NF</w:t>
      </w:r>
    </w:p>
    <w:p w14:paraId="6D6CF27B" w14:textId="77777777" w:rsidR="00703F13" w:rsidRPr="00CA654B" w:rsidRDefault="00703F13" w:rsidP="00703F13">
      <w:pPr>
        <w:spacing w:line="360" w:lineRule="auto"/>
        <w:jc w:val="both"/>
        <w:rPr>
          <w:b w:val="0"/>
          <w:bCs/>
        </w:rPr>
      </w:pPr>
      <w:r w:rsidRPr="00CA654B">
        <w:t xml:space="preserve">       </w:t>
      </w:r>
      <w:r w:rsidRPr="00CA654B">
        <w:rPr>
          <w:b w:val="0"/>
          <w:bCs/>
        </w:rPr>
        <w:t>Pig</w:t>
      </w:r>
    </w:p>
    <w:tbl>
      <w:tblPr>
        <w:tblStyle w:val="TableGrid"/>
        <w:tblW w:w="0" w:type="auto"/>
        <w:tblInd w:w="421" w:type="dxa"/>
        <w:tblLook w:val="04A0" w:firstRow="1" w:lastRow="0" w:firstColumn="1" w:lastColumn="0" w:noHBand="0" w:noVBand="1"/>
      </w:tblPr>
      <w:tblGrid>
        <w:gridCol w:w="1550"/>
        <w:gridCol w:w="975"/>
        <w:gridCol w:w="1136"/>
        <w:gridCol w:w="1462"/>
        <w:gridCol w:w="839"/>
        <w:gridCol w:w="1259"/>
        <w:gridCol w:w="858"/>
        <w:gridCol w:w="1466"/>
        <w:gridCol w:w="1486"/>
        <w:gridCol w:w="1498"/>
      </w:tblGrid>
      <w:tr w:rsidR="00703F13" w:rsidRPr="00CA654B" w14:paraId="274E8332" w14:textId="77777777" w:rsidTr="008E2866">
        <w:trPr>
          <w:trHeight w:val="324"/>
        </w:trPr>
        <w:tc>
          <w:tcPr>
            <w:tcW w:w="1550" w:type="dxa"/>
            <w:noWrap/>
            <w:hideMark/>
          </w:tcPr>
          <w:p w14:paraId="079F4422" w14:textId="77777777" w:rsidR="00703F13" w:rsidRPr="00CA654B" w:rsidRDefault="00703F13" w:rsidP="008E2866">
            <w:pPr>
              <w:spacing w:line="360" w:lineRule="auto"/>
              <w:jc w:val="both"/>
              <w:rPr>
                <w:b w:val="0"/>
                <w:bCs/>
                <w:sz w:val="22"/>
                <w:szCs w:val="22"/>
              </w:rPr>
            </w:pPr>
            <w:r w:rsidRPr="00CA654B">
              <w:rPr>
                <w:b w:val="0"/>
                <w:bCs/>
                <w:sz w:val="22"/>
                <w:szCs w:val="22"/>
              </w:rPr>
              <w:t>(PK)</w:t>
            </w:r>
            <w:proofErr w:type="spellStart"/>
            <w:r w:rsidRPr="00CA654B">
              <w:rPr>
                <w:b w:val="0"/>
                <w:bCs/>
                <w:sz w:val="22"/>
                <w:szCs w:val="22"/>
              </w:rPr>
              <w:t>pig_id</w:t>
            </w:r>
            <w:proofErr w:type="spellEnd"/>
          </w:p>
        </w:tc>
        <w:tc>
          <w:tcPr>
            <w:tcW w:w="975" w:type="dxa"/>
            <w:noWrap/>
            <w:hideMark/>
          </w:tcPr>
          <w:p w14:paraId="0405921D" w14:textId="77777777" w:rsidR="00703F13" w:rsidRPr="00CA654B" w:rsidRDefault="00703F13" w:rsidP="008E2866">
            <w:pPr>
              <w:spacing w:line="360" w:lineRule="auto"/>
              <w:jc w:val="both"/>
              <w:rPr>
                <w:b w:val="0"/>
                <w:bCs/>
                <w:sz w:val="22"/>
              </w:rPr>
            </w:pPr>
            <w:proofErr w:type="spellStart"/>
            <w:r w:rsidRPr="00CA654B">
              <w:rPr>
                <w:b w:val="0"/>
                <w:bCs/>
                <w:sz w:val="22"/>
              </w:rPr>
              <w:t>pig_tag</w:t>
            </w:r>
            <w:proofErr w:type="spellEnd"/>
          </w:p>
        </w:tc>
        <w:tc>
          <w:tcPr>
            <w:tcW w:w="1136" w:type="dxa"/>
            <w:noWrap/>
            <w:hideMark/>
          </w:tcPr>
          <w:p w14:paraId="64C31A21" w14:textId="77777777" w:rsidR="00703F13" w:rsidRPr="00CA654B" w:rsidRDefault="00703F13" w:rsidP="008E2866">
            <w:pPr>
              <w:spacing w:line="360" w:lineRule="auto"/>
              <w:jc w:val="both"/>
              <w:rPr>
                <w:b w:val="0"/>
                <w:bCs/>
                <w:sz w:val="22"/>
              </w:rPr>
            </w:pPr>
            <w:proofErr w:type="spellStart"/>
            <w:r w:rsidRPr="00CA654B">
              <w:rPr>
                <w:b w:val="0"/>
                <w:bCs/>
                <w:sz w:val="22"/>
              </w:rPr>
              <w:t>pig_type</w:t>
            </w:r>
            <w:proofErr w:type="spellEnd"/>
          </w:p>
        </w:tc>
        <w:tc>
          <w:tcPr>
            <w:tcW w:w="1462" w:type="dxa"/>
            <w:noWrap/>
            <w:hideMark/>
          </w:tcPr>
          <w:p w14:paraId="2BCE5BA6" w14:textId="77777777" w:rsidR="00703F13" w:rsidRPr="00CA654B" w:rsidRDefault="00703F13" w:rsidP="008E2866">
            <w:pPr>
              <w:spacing w:line="360" w:lineRule="auto"/>
              <w:jc w:val="both"/>
              <w:rPr>
                <w:b w:val="0"/>
                <w:bCs/>
                <w:sz w:val="22"/>
              </w:rPr>
            </w:pPr>
            <w:r w:rsidRPr="00CA654B">
              <w:rPr>
                <w:b w:val="0"/>
                <w:bCs/>
                <w:sz w:val="22"/>
              </w:rPr>
              <w:t>birthdate</w:t>
            </w:r>
          </w:p>
        </w:tc>
        <w:tc>
          <w:tcPr>
            <w:tcW w:w="839" w:type="dxa"/>
            <w:noWrap/>
            <w:hideMark/>
          </w:tcPr>
          <w:p w14:paraId="269ECC38" w14:textId="77777777" w:rsidR="00703F13" w:rsidRPr="00CA654B" w:rsidRDefault="00703F13" w:rsidP="008E2866">
            <w:pPr>
              <w:spacing w:line="360" w:lineRule="auto"/>
              <w:jc w:val="both"/>
              <w:rPr>
                <w:b w:val="0"/>
                <w:bCs/>
                <w:sz w:val="22"/>
              </w:rPr>
            </w:pPr>
            <w:r w:rsidRPr="00CA654B">
              <w:rPr>
                <w:b w:val="0"/>
                <w:bCs/>
                <w:sz w:val="22"/>
              </w:rPr>
              <w:t>weight</w:t>
            </w:r>
          </w:p>
        </w:tc>
        <w:tc>
          <w:tcPr>
            <w:tcW w:w="1259" w:type="dxa"/>
            <w:noWrap/>
            <w:hideMark/>
          </w:tcPr>
          <w:p w14:paraId="350D3CD0" w14:textId="77777777" w:rsidR="00703F13" w:rsidRPr="00CA654B" w:rsidRDefault="00703F13" w:rsidP="008E2866">
            <w:pPr>
              <w:spacing w:line="360" w:lineRule="auto"/>
              <w:jc w:val="both"/>
              <w:rPr>
                <w:b w:val="0"/>
                <w:bCs/>
                <w:sz w:val="22"/>
              </w:rPr>
            </w:pPr>
            <w:r w:rsidRPr="00CA654B">
              <w:rPr>
                <w:b w:val="0"/>
                <w:bCs/>
                <w:sz w:val="22"/>
              </w:rPr>
              <w:t>unit</w:t>
            </w:r>
          </w:p>
        </w:tc>
        <w:tc>
          <w:tcPr>
            <w:tcW w:w="858" w:type="dxa"/>
            <w:noWrap/>
            <w:hideMark/>
          </w:tcPr>
          <w:p w14:paraId="57E2C171" w14:textId="77777777" w:rsidR="00703F13" w:rsidRPr="00CA654B" w:rsidRDefault="00703F13" w:rsidP="008E2866">
            <w:pPr>
              <w:spacing w:line="360" w:lineRule="auto"/>
              <w:jc w:val="both"/>
              <w:rPr>
                <w:b w:val="0"/>
                <w:bCs/>
                <w:sz w:val="22"/>
              </w:rPr>
            </w:pPr>
            <w:r w:rsidRPr="00CA654B">
              <w:rPr>
                <w:b w:val="0"/>
                <w:bCs/>
                <w:sz w:val="22"/>
              </w:rPr>
              <w:t>status</w:t>
            </w:r>
          </w:p>
        </w:tc>
        <w:tc>
          <w:tcPr>
            <w:tcW w:w="1466" w:type="dxa"/>
            <w:noWrap/>
            <w:hideMark/>
          </w:tcPr>
          <w:p w14:paraId="3123E9A3"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cage_id</w:t>
            </w:r>
            <w:proofErr w:type="spellEnd"/>
          </w:p>
        </w:tc>
        <w:tc>
          <w:tcPr>
            <w:tcW w:w="1486" w:type="dxa"/>
            <w:noWrap/>
            <w:hideMark/>
          </w:tcPr>
          <w:p w14:paraId="49C6E709"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batch_id</w:t>
            </w:r>
            <w:proofErr w:type="spellEnd"/>
          </w:p>
        </w:tc>
        <w:tc>
          <w:tcPr>
            <w:tcW w:w="1498" w:type="dxa"/>
            <w:noWrap/>
            <w:hideMark/>
          </w:tcPr>
          <w:p w14:paraId="6E9A0F6C"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breed_id</w:t>
            </w:r>
            <w:proofErr w:type="spellEnd"/>
          </w:p>
        </w:tc>
      </w:tr>
      <w:tr w:rsidR="00703F13" w:rsidRPr="00CA654B" w14:paraId="055E3DA6" w14:textId="77777777" w:rsidTr="008E2866">
        <w:trPr>
          <w:trHeight w:val="324"/>
        </w:trPr>
        <w:tc>
          <w:tcPr>
            <w:tcW w:w="1550" w:type="dxa"/>
            <w:noWrap/>
            <w:hideMark/>
          </w:tcPr>
          <w:p w14:paraId="0A0BCA71" w14:textId="77777777" w:rsidR="00703F13" w:rsidRPr="00CA654B" w:rsidRDefault="00703F13" w:rsidP="008E2866">
            <w:pPr>
              <w:spacing w:line="360" w:lineRule="auto"/>
              <w:jc w:val="both"/>
              <w:rPr>
                <w:b w:val="0"/>
                <w:bCs/>
                <w:sz w:val="22"/>
              </w:rPr>
            </w:pPr>
            <w:r w:rsidRPr="00CA654B">
              <w:rPr>
                <w:b w:val="0"/>
                <w:bCs/>
                <w:sz w:val="22"/>
              </w:rPr>
              <w:t>1</w:t>
            </w:r>
          </w:p>
        </w:tc>
        <w:tc>
          <w:tcPr>
            <w:tcW w:w="975" w:type="dxa"/>
            <w:noWrap/>
            <w:hideMark/>
          </w:tcPr>
          <w:p w14:paraId="01620A26" w14:textId="77777777" w:rsidR="00703F13" w:rsidRPr="00CA654B" w:rsidRDefault="00703F13" w:rsidP="008E2866">
            <w:pPr>
              <w:spacing w:line="360" w:lineRule="auto"/>
              <w:jc w:val="both"/>
              <w:rPr>
                <w:b w:val="0"/>
                <w:bCs/>
                <w:sz w:val="22"/>
                <w:szCs w:val="22"/>
              </w:rPr>
            </w:pPr>
            <w:r w:rsidRPr="00CA654B">
              <w:rPr>
                <w:b w:val="0"/>
                <w:bCs/>
                <w:sz w:val="22"/>
                <w:szCs w:val="22"/>
              </w:rPr>
              <w:t>11</w:t>
            </w:r>
          </w:p>
        </w:tc>
        <w:tc>
          <w:tcPr>
            <w:tcW w:w="1136" w:type="dxa"/>
            <w:noWrap/>
            <w:hideMark/>
          </w:tcPr>
          <w:p w14:paraId="292C1704" w14:textId="77777777" w:rsidR="00703F13" w:rsidRPr="00CA654B" w:rsidRDefault="00703F13" w:rsidP="008E2866">
            <w:pPr>
              <w:spacing w:line="360" w:lineRule="auto"/>
              <w:jc w:val="both"/>
              <w:rPr>
                <w:b w:val="0"/>
                <w:bCs/>
                <w:sz w:val="22"/>
              </w:rPr>
            </w:pPr>
            <w:r w:rsidRPr="00CA654B">
              <w:rPr>
                <w:b w:val="0"/>
                <w:bCs/>
                <w:sz w:val="22"/>
              </w:rPr>
              <w:t>Sow</w:t>
            </w:r>
          </w:p>
        </w:tc>
        <w:tc>
          <w:tcPr>
            <w:tcW w:w="1462" w:type="dxa"/>
            <w:noWrap/>
            <w:hideMark/>
          </w:tcPr>
          <w:p w14:paraId="1B7BCBAC" w14:textId="77777777" w:rsidR="00703F13" w:rsidRPr="00CA654B" w:rsidRDefault="00703F13" w:rsidP="008E2866">
            <w:pPr>
              <w:spacing w:line="360" w:lineRule="auto"/>
              <w:jc w:val="both"/>
              <w:rPr>
                <w:b w:val="0"/>
                <w:bCs/>
                <w:sz w:val="22"/>
              </w:rPr>
            </w:pPr>
            <w:r w:rsidRPr="00CA654B">
              <w:rPr>
                <w:b w:val="0"/>
                <w:bCs/>
                <w:sz w:val="22"/>
              </w:rPr>
              <w:t>08/05/2021</w:t>
            </w:r>
          </w:p>
        </w:tc>
        <w:tc>
          <w:tcPr>
            <w:tcW w:w="839" w:type="dxa"/>
            <w:noWrap/>
            <w:hideMark/>
          </w:tcPr>
          <w:p w14:paraId="774154F1"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2064A6BD"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505D6239"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298DFC13" w14:textId="77777777" w:rsidR="00703F13" w:rsidRPr="00CA654B" w:rsidRDefault="00703F13" w:rsidP="008E2866">
            <w:pPr>
              <w:spacing w:line="360" w:lineRule="auto"/>
              <w:jc w:val="both"/>
              <w:rPr>
                <w:b w:val="0"/>
                <w:bCs/>
                <w:sz w:val="22"/>
              </w:rPr>
            </w:pPr>
            <w:r w:rsidRPr="00CA654B">
              <w:rPr>
                <w:b w:val="0"/>
                <w:bCs/>
                <w:sz w:val="22"/>
              </w:rPr>
              <w:t>1</w:t>
            </w:r>
          </w:p>
        </w:tc>
        <w:tc>
          <w:tcPr>
            <w:tcW w:w="1486" w:type="dxa"/>
            <w:noWrap/>
            <w:hideMark/>
          </w:tcPr>
          <w:p w14:paraId="470C36CD" w14:textId="77777777" w:rsidR="00703F13" w:rsidRPr="00CA654B" w:rsidRDefault="00703F13" w:rsidP="008E2866">
            <w:pPr>
              <w:spacing w:line="360" w:lineRule="auto"/>
              <w:jc w:val="both"/>
              <w:rPr>
                <w:b w:val="0"/>
                <w:bCs/>
                <w:sz w:val="22"/>
              </w:rPr>
            </w:pPr>
            <w:r w:rsidRPr="00CA654B">
              <w:rPr>
                <w:b w:val="0"/>
                <w:bCs/>
                <w:sz w:val="22"/>
              </w:rPr>
              <w:t>1</w:t>
            </w:r>
          </w:p>
        </w:tc>
        <w:tc>
          <w:tcPr>
            <w:tcW w:w="1498" w:type="dxa"/>
            <w:noWrap/>
            <w:hideMark/>
          </w:tcPr>
          <w:p w14:paraId="3A9F1E68"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2EBC2A8C" w14:textId="77777777" w:rsidTr="008E2866">
        <w:trPr>
          <w:trHeight w:val="324"/>
        </w:trPr>
        <w:tc>
          <w:tcPr>
            <w:tcW w:w="1550" w:type="dxa"/>
            <w:noWrap/>
            <w:hideMark/>
          </w:tcPr>
          <w:p w14:paraId="0B6FAFD2" w14:textId="77777777" w:rsidR="00703F13" w:rsidRPr="00CA654B" w:rsidRDefault="00703F13" w:rsidP="008E2866">
            <w:pPr>
              <w:spacing w:line="360" w:lineRule="auto"/>
              <w:jc w:val="both"/>
              <w:rPr>
                <w:b w:val="0"/>
                <w:bCs/>
                <w:sz w:val="22"/>
              </w:rPr>
            </w:pPr>
            <w:r w:rsidRPr="00CA654B">
              <w:rPr>
                <w:b w:val="0"/>
                <w:bCs/>
                <w:sz w:val="22"/>
              </w:rPr>
              <w:t>2</w:t>
            </w:r>
          </w:p>
        </w:tc>
        <w:tc>
          <w:tcPr>
            <w:tcW w:w="975" w:type="dxa"/>
            <w:noWrap/>
            <w:hideMark/>
          </w:tcPr>
          <w:p w14:paraId="56B8CCB3" w14:textId="77777777" w:rsidR="00703F13" w:rsidRPr="00CA654B" w:rsidRDefault="00703F13" w:rsidP="008E2866">
            <w:pPr>
              <w:spacing w:line="360" w:lineRule="auto"/>
              <w:jc w:val="both"/>
              <w:rPr>
                <w:b w:val="0"/>
                <w:bCs/>
                <w:sz w:val="22"/>
                <w:szCs w:val="22"/>
              </w:rPr>
            </w:pPr>
            <w:r w:rsidRPr="00CA654B">
              <w:rPr>
                <w:b w:val="0"/>
                <w:bCs/>
                <w:sz w:val="22"/>
                <w:szCs w:val="22"/>
              </w:rPr>
              <w:t>12</w:t>
            </w:r>
          </w:p>
        </w:tc>
        <w:tc>
          <w:tcPr>
            <w:tcW w:w="1136" w:type="dxa"/>
            <w:noWrap/>
            <w:hideMark/>
          </w:tcPr>
          <w:p w14:paraId="0A91DED3" w14:textId="77777777" w:rsidR="00703F13" w:rsidRPr="00CA654B" w:rsidRDefault="00703F13" w:rsidP="008E2866">
            <w:pPr>
              <w:spacing w:line="360" w:lineRule="auto"/>
              <w:jc w:val="both"/>
              <w:rPr>
                <w:b w:val="0"/>
                <w:bCs/>
                <w:sz w:val="22"/>
              </w:rPr>
            </w:pPr>
            <w:r w:rsidRPr="00CA654B">
              <w:rPr>
                <w:b w:val="0"/>
                <w:bCs/>
                <w:sz w:val="22"/>
              </w:rPr>
              <w:t>Sow</w:t>
            </w:r>
          </w:p>
        </w:tc>
        <w:tc>
          <w:tcPr>
            <w:tcW w:w="1462" w:type="dxa"/>
            <w:noWrap/>
            <w:hideMark/>
          </w:tcPr>
          <w:p w14:paraId="191DF86E" w14:textId="77777777" w:rsidR="00703F13" w:rsidRPr="00CA654B" w:rsidRDefault="00703F13" w:rsidP="008E2866">
            <w:pPr>
              <w:spacing w:line="360" w:lineRule="auto"/>
              <w:jc w:val="both"/>
              <w:rPr>
                <w:b w:val="0"/>
                <w:bCs/>
                <w:sz w:val="22"/>
              </w:rPr>
            </w:pPr>
            <w:r w:rsidRPr="00CA654B">
              <w:rPr>
                <w:b w:val="0"/>
                <w:bCs/>
                <w:sz w:val="22"/>
              </w:rPr>
              <w:t>01/02/2021</w:t>
            </w:r>
          </w:p>
        </w:tc>
        <w:tc>
          <w:tcPr>
            <w:tcW w:w="839" w:type="dxa"/>
            <w:noWrap/>
            <w:hideMark/>
          </w:tcPr>
          <w:p w14:paraId="2DD05B25"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2D456359"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5A011D0E"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77C4861D" w14:textId="77777777" w:rsidR="00703F13" w:rsidRPr="00CA654B" w:rsidRDefault="00703F13" w:rsidP="008E2866">
            <w:pPr>
              <w:spacing w:line="360" w:lineRule="auto"/>
              <w:jc w:val="both"/>
              <w:rPr>
                <w:b w:val="0"/>
                <w:bCs/>
                <w:sz w:val="22"/>
              </w:rPr>
            </w:pPr>
            <w:r w:rsidRPr="00CA654B">
              <w:rPr>
                <w:b w:val="0"/>
                <w:bCs/>
                <w:sz w:val="22"/>
              </w:rPr>
              <w:t>2</w:t>
            </w:r>
          </w:p>
        </w:tc>
        <w:tc>
          <w:tcPr>
            <w:tcW w:w="1486" w:type="dxa"/>
            <w:noWrap/>
            <w:hideMark/>
          </w:tcPr>
          <w:p w14:paraId="4959F32E" w14:textId="77777777" w:rsidR="00703F13" w:rsidRPr="00CA654B" w:rsidRDefault="00703F13" w:rsidP="008E2866">
            <w:pPr>
              <w:spacing w:line="360" w:lineRule="auto"/>
              <w:jc w:val="both"/>
              <w:rPr>
                <w:b w:val="0"/>
                <w:bCs/>
                <w:sz w:val="22"/>
              </w:rPr>
            </w:pPr>
            <w:r w:rsidRPr="00CA654B">
              <w:rPr>
                <w:b w:val="0"/>
                <w:bCs/>
                <w:sz w:val="22"/>
              </w:rPr>
              <w:t>2</w:t>
            </w:r>
          </w:p>
        </w:tc>
        <w:tc>
          <w:tcPr>
            <w:tcW w:w="1498" w:type="dxa"/>
            <w:noWrap/>
            <w:hideMark/>
          </w:tcPr>
          <w:p w14:paraId="1AD3143D"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199F5DF9" w14:textId="77777777" w:rsidTr="008E2866">
        <w:trPr>
          <w:trHeight w:val="324"/>
        </w:trPr>
        <w:tc>
          <w:tcPr>
            <w:tcW w:w="1550" w:type="dxa"/>
            <w:noWrap/>
            <w:hideMark/>
          </w:tcPr>
          <w:p w14:paraId="03B91428" w14:textId="77777777" w:rsidR="00703F13" w:rsidRPr="00CA654B" w:rsidRDefault="00703F13" w:rsidP="008E2866">
            <w:pPr>
              <w:spacing w:line="360" w:lineRule="auto"/>
              <w:jc w:val="both"/>
              <w:rPr>
                <w:b w:val="0"/>
                <w:bCs/>
                <w:sz w:val="22"/>
              </w:rPr>
            </w:pPr>
            <w:r w:rsidRPr="00CA654B">
              <w:rPr>
                <w:b w:val="0"/>
                <w:bCs/>
                <w:sz w:val="22"/>
              </w:rPr>
              <w:t>3</w:t>
            </w:r>
          </w:p>
        </w:tc>
        <w:tc>
          <w:tcPr>
            <w:tcW w:w="975" w:type="dxa"/>
            <w:noWrap/>
            <w:hideMark/>
          </w:tcPr>
          <w:p w14:paraId="6E46E718" w14:textId="77777777" w:rsidR="00703F13" w:rsidRPr="00CA654B" w:rsidRDefault="00703F13" w:rsidP="008E2866">
            <w:pPr>
              <w:spacing w:line="360" w:lineRule="auto"/>
              <w:jc w:val="both"/>
              <w:rPr>
                <w:b w:val="0"/>
                <w:bCs/>
                <w:sz w:val="22"/>
                <w:szCs w:val="22"/>
              </w:rPr>
            </w:pPr>
            <w:r w:rsidRPr="00CA654B">
              <w:rPr>
                <w:b w:val="0"/>
                <w:bCs/>
                <w:sz w:val="22"/>
                <w:szCs w:val="22"/>
              </w:rPr>
              <w:t>13</w:t>
            </w:r>
          </w:p>
        </w:tc>
        <w:tc>
          <w:tcPr>
            <w:tcW w:w="1136" w:type="dxa"/>
            <w:noWrap/>
            <w:hideMark/>
          </w:tcPr>
          <w:p w14:paraId="311C7623" w14:textId="77777777" w:rsidR="00703F13" w:rsidRPr="00CA654B" w:rsidRDefault="00703F13" w:rsidP="008E2866">
            <w:pPr>
              <w:spacing w:line="360" w:lineRule="auto"/>
              <w:jc w:val="both"/>
              <w:rPr>
                <w:b w:val="0"/>
                <w:bCs/>
                <w:sz w:val="22"/>
              </w:rPr>
            </w:pPr>
            <w:r w:rsidRPr="00CA654B">
              <w:rPr>
                <w:b w:val="0"/>
                <w:bCs/>
                <w:sz w:val="22"/>
              </w:rPr>
              <w:t>Piglet</w:t>
            </w:r>
          </w:p>
        </w:tc>
        <w:tc>
          <w:tcPr>
            <w:tcW w:w="1462" w:type="dxa"/>
            <w:noWrap/>
            <w:hideMark/>
          </w:tcPr>
          <w:p w14:paraId="2BECDE47" w14:textId="77777777" w:rsidR="00703F13" w:rsidRPr="00CA654B" w:rsidRDefault="00703F13" w:rsidP="008E2866">
            <w:pPr>
              <w:spacing w:line="360" w:lineRule="auto"/>
              <w:jc w:val="both"/>
              <w:rPr>
                <w:b w:val="0"/>
                <w:bCs/>
                <w:sz w:val="22"/>
              </w:rPr>
            </w:pPr>
            <w:r w:rsidRPr="00CA654B">
              <w:rPr>
                <w:b w:val="0"/>
                <w:bCs/>
                <w:sz w:val="22"/>
              </w:rPr>
              <w:t>13/11/2022</w:t>
            </w:r>
          </w:p>
        </w:tc>
        <w:tc>
          <w:tcPr>
            <w:tcW w:w="839" w:type="dxa"/>
            <w:noWrap/>
            <w:hideMark/>
          </w:tcPr>
          <w:p w14:paraId="39182129"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6DBCF3CA"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04E17AAE"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592C2712" w14:textId="77777777" w:rsidR="00703F13" w:rsidRPr="00CA654B" w:rsidRDefault="00703F13" w:rsidP="008E2866">
            <w:pPr>
              <w:spacing w:line="360" w:lineRule="auto"/>
              <w:jc w:val="both"/>
              <w:rPr>
                <w:b w:val="0"/>
                <w:bCs/>
                <w:sz w:val="22"/>
              </w:rPr>
            </w:pPr>
            <w:r w:rsidRPr="00CA654B">
              <w:rPr>
                <w:b w:val="0"/>
                <w:bCs/>
                <w:sz w:val="22"/>
              </w:rPr>
              <w:t>3</w:t>
            </w:r>
          </w:p>
        </w:tc>
        <w:tc>
          <w:tcPr>
            <w:tcW w:w="1486" w:type="dxa"/>
            <w:noWrap/>
            <w:hideMark/>
          </w:tcPr>
          <w:p w14:paraId="0DE3D0C8" w14:textId="77777777" w:rsidR="00703F13" w:rsidRPr="00CA654B" w:rsidRDefault="00703F13" w:rsidP="008E2866">
            <w:pPr>
              <w:spacing w:line="360" w:lineRule="auto"/>
              <w:jc w:val="both"/>
              <w:rPr>
                <w:b w:val="0"/>
                <w:bCs/>
                <w:sz w:val="22"/>
              </w:rPr>
            </w:pPr>
            <w:r w:rsidRPr="00CA654B">
              <w:rPr>
                <w:b w:val="0"/>
                <w:bCs/>
                <w:sz w:val="22"/>
              </w:rPr>
              <w:t>4</w:t>
            </w:r>
          </w:p>
        </w:tc>
        <w:tc>
          <w:tcPr>
            <w:tcW w:w="1498" w:type="dxa"/>
            <w:noWrap/>
            <w:hideMark/>
          </w:tcPr>
          <w:p w14:paraId="77CD4A11"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05B799E4" w14:textId="77777777" w:rsidTr="008E2866">
        <w:trPr>
          <w:trHeight w:val="324"/>
        </w:trPr>
        <w:tc>
          <w:tcPr>
            <w:tcW w:w="1550" w:type="dxa"/>
            <w:noWrap/>
            <w:hideMark/>
          </w:tcPr>
          <w:p w14:paraId="11E4CD3C" w14:textId="77777777" w:rsidR="00703F13" w:rsidRPr="00CA654B" w:rsidRDefault="00703F13" w:rsidP="008E2866">
            <w:pPr>
              <w:spacing w:line="360" w:lineRule="auto"/>
              <w:jc w:val="both"/>
              <w:rPr>
                <w:b w:val="0"/>
                <w:bCs/>
                <w:sz w:val="22"/>
              </w:rPr>
            </w:pPr>
            <w:r w:rsidRPr="00CA654B">
              <w:rPr>
                <w:b w:val="0"/>
                <w:bCs/>
                <w:sz w:val="22"/>
              </w:rPr>
              <w:t>4</w:t>
            </w:r>
          </w:p>
        </w:tc>
        <w:tc>
          <w:tcPr>
            <w:tcW w:w="975" w:type="dxa"/>
            <w:noWrap/>
            <w:hideMark/>
          </w:tcPr>
          <w:p w14:paraId="11A23DFB" w14:textId="77777777" w:rsidR="00703F13" w:rsidRPr="00CA654B" w:rsidRDefault="00703F13" w:rsidP="008E2866">
            <w:pPr>
              <w:spacing w:line="360" w:lineRule="auto"/>
              <w:jc w:val="both"/>
              <w:rPr>
                <w:b w:val="0"/>
                <w:bCs/>
                <w:sz w:val="22"/>
                <w:szCs w:val="22"/>
              </w:rPr>
            </w:pPr>
            <w:r w:rsidRPr="00CA654B">
              <w:rPr>
                <w:b w:val="0"/>
                <w:bCs/>
                <w:sz w:val="22"/>
                <w:szCs w:val="22"/>
              </w:rPr>
              <w:t>14</w:t>
            </w:r>
          </w:p>
        </w:tc>
        <w:tc>
          <w:tcPr>
            <w:tcW w:w="1136" w:type="dxa"/>
            <w:noWrap/>
            <w:hideMark/>
          </w:tcPr>
          <w:p w14:paraId="18308F17" w14:textId="77777777" w:rsidR="00703F13" w:rsidRPr="00CA654B" w:rsidRDefault="00703F13" w:rsidP="008E2866">
            <w:pPr>
              <w:spacing w:line="360" w:lineRule="auto"/>
              <w:jc w:val="both"/>
              <w:rPr>
                <w:b w:val="0"/>
                <w:bCs/>
                <w:sz w:val="22"/>
              </w:rPr>
            </w:pPr>
            <w:r w:rsidRPr="00CA654B">
              <w:rPr>
                <w:b w:val="0"/>
                <w:bCs/>
                <w:sz w:val="22"/>
              </w:rPr>
              <w:t>Piglet</w:t>
            </w:r>
          </w:p>
        </w:tc>
        <w:tc>
          <w:tcPr>
            <w:tcW w:w="1462" w:type="dxa"/>
            <w:noWrap/>
            <w:hideMark/>
          </w:tcPr>
          <w:p w14:paraId="19EE3515" w14:textId="77777777" w:rsidR="00703F13" w:rsidRPr="00CA654B" w:rsidRDefault="00703F13" w:rsidP="008E2866">
            <w:pPr>
              <w:spacing w:line="360" w:lineRule="auto"/>
              <w:jc w:val="both"/>
              <w:rPr>
                <w:b w:val="0"/>
                <w:bCs/>
                <w:sz w:val="22"/>
              </w:rPr>
            </w:pPr>
            <w:r w:rsidRPr="00CA654B">
              <w:rPr>
                <w:b w:val="0"/>
                <w:bCs/>
                <w:sz w:val="22"/>
              </w:rPr>
              <w:t>13/11/2022</w:t>
            </w:r>
          </w:p>
        </w:tc>
        <w:tc>
          <w:tcPr>
            <w:tcW w:w="839" w:type="dxa"/>
            <w:noWrap/>
            <w:hideMark/>
          </w:tcPr>
          <w:p w14:paraId="6277244B"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0FB83DE5"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2A2B3C34"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57B171B4" w14:textId="77777777" w:rsidR="00703F13" w:rsidRPr="00CA654B" w:rsidRDefault="00703F13" w:rsidP="008E2866">
            <w:pPr>
              <w:spacing w:line="360" w:lineRule="auto"/>
              <w:jc w:val="both"/>
              <w:rPr>
                <w:b w:val="0"/>
                <w:bCs/>
                <w:sz w:val="22"/>
              </w:rPr>
            </w:pPr>
            <w:r w:rsidRPr="00CA654B">
              <w:rPr>
                <w:b w:val="0"/>
                <w:bCs/>
                <w:sz w:val="22"/>
              </w:rPr>
              <w:t>4</w:t>
            </w:r>
          </w:p>
        </w:tc>
        <w:tc>
          <w:tcPr>
            <w:tcW w:w="1486" w:type="dxa"/>
            <w:noWrap/>
            <w:hideMark/>
          </w:tcPr>
          <w:p w14:paraId="4D63E5EC" w14:textId="77777777" w:rsidR="00703F13" w:rsidRPr="00CA654B" w:rsidRDefault="00703F13" w:rsidP="008E2866">
            <w:pPr>
              <w:spacing w:line="360" w:lineRule="auto"/>
              <w:jc w:val="both"/>
              <w:rPr>
                <w:b w:val="0"/>
                <w:bCs/>
                <w:sz w:val="22"/>
              </w:rPr>
            </w:pPr>
            <w:r w:rsidRPr="00CA654B">
              <w:rPr>
                <w:b w:val="0"/>
                <w:bCs/>
                <w:sz w:val="22"/>
              </w:rPr>
              <w:t>4</w:t>
            </w:r>
          </w:p>
        </w:tc>
        <w:tc>
          <w:tcPr>
            <w:tcW w:w="1498" w:type="dxa"/>
            <w:noWrap/>
            <w:hideMark/>
          </w:tcPr>
          <w:p w14:paraId="0C787F48" w14:textId="77777777" w:rsidR="00703F13" w:rsidRPr="00CA654B" w:rsidRDefault="00703F13" w:rsidP="008E2866">
            <w:pPr>
              <w:spacing w:line="360" w:lineRule="auto"/>
              <w:jc w:val="both"/>
              <w:rPr>
                <w:b w:val="0"/>
                <w:bCs/>
                <w:sz w:val="22"/>
              </w:rPr>
            </w:pPr>
            <w:r w:rsidRPr="00CA654B">
              <w:rPr>
                <w:b w:val="0"/>
                <w:bCs/>
                <w:sz w:val="22"/>
              </w:rPr>
              <w:t>2</w:t>
            </w:r>
          </w:p>
        </w:tc>
      </w:tr>
      <w:tr w:rsidR="00703F13" w:rsidRPr="00CA654B" w14:paraId="716902EA" w14:textId="77777777" w:rsidTr="008E2866">
        <w:trPr>
          <w:trHeight w:val="324"/>
        </w:trPr>
        <w:tc>
          <w:tcPr>
            <w:tcW w:w="1550" w:type="dxa"/>
            <w:noWrap/>
            <w:hideMark/>
          </w:tcPr>
          <w:p w14:paraId="6F978429" w14:textId="77777777" w:rsidR="00703F13" w:rsidRPr="00CA654B" w:rsidRDefault="00703F13" w:rsidP="008E2866">
            <w:pPr>
              <w:spacing w:line="360" w:lineRule="auto"/>
              <w:jc w:val="both"/>
              <w:rPr>
                <w:b w:val="0"/>
                <w:bCs/>
                <w:sz w:val="22"/>
              </w:rPr>
            </w:pPr>
            <w:r w:rsidRPr="00CA654B">
              <w:rPr>
                <w:b w:val="0"/>
                <w:bCs/>
                <w:sz w:val="22"/>
              </w:rPr>
              <w:t>5</w:t>
            </w:r>
          </w:p>
        </w:tc>
        <w:tc>
          <w:tcPr>
            <w:tcW w:w="975" w:type="dxa"/>
            <w:noWrap/>
            <w:hideMark/>
          </w:tcPr>
          <w:p w14:paraId="22B60BE9" w14:textId="77777777" w:rsidR="00703F13" w:rsidRPr="00CA654B" w:rsidRDefault="00703F13" w:rsidP="008E2866">
            <w:pPr>
              <w:spacing w:line="360" w:lineRule="auto"/>
              <w:jc w:val="both"/>
              <w:rPr>
                <w:b w:val="0"/>
                <w:bCs/>
                <w:sz w:val="22"/>
                <w:szCs w:val="22"/>
              </w:rPr>
            </w:pPr>
            <w:r w:rsidRPr="00CA654B">
              <w:rPr>
                <w:b w:val="0"/>
                <w:bCs/>
                <w:sz w:val="22"/>
                <w:szCs w:val="22"/>
              </w:rPr>
              <w:t>15</w:t>
            </w:r>
          </w:p>
        </w:tc>
        <w:tc>
          <w:tcPr>
            <w:tcW w:w="1136" w:type="dxa"/>
            <w:noWrap/>
            <w:hideMark/>
          </w:tcPr>
          <w:p w14:paraId="3CF3BC97" w14:textId="77777777" w:rsidR="00703F13" w:rsidRPr="00CA654B" w:rsidRDefault="00703F13" w:rsidP="008E2866">
            <w:pPr>
              <w:spacing w:line="360" w:lineRule="auto"/>
              <w:jc w:val="both"/>
              <w:rPr>
                <w:b w:val="0"/>
                <w:bCs/>
                <w:sz w:val="22"/>
              </w:rPr>
            </w:pPr>
            <w:r w:rsidRPr="00CA654B">
              <w:rPr>
                <w:b w:val="0"/>
                <w:bCs/>
                <w:sz w:val="22"/>
              </w:rPr>
              <w:t>Boar</w:t>
            </w:r>
          </w:p>
        </w:tc>
        <w:tc>
          <w:tcPr>
            <w:tcW w:w="1462" w:type="dxa"/>
            <w:noWrap/>
            <w:hideMark/>
          </w:tcPr>
          <w:p w14:paraId="6D96C99D" w14:textId="77777777" w:rsidR="00703F13" w:rsidRPr="00CA654B" w:rsidRDefault="00703F13" w:rsidP="008E2866">
            <w:pPr>
              <w:spacing w:line="360" w:lineRule="auto"/>
              <w:jc w:val="both"/>
              <w:rPr>
                <w:b w:val="0"/>
                <w:bCs/>
                <w:sz w:val="22"/>
              </w:rPr>
            </w:pPr>
            <w:r w:rsidRPr="00CA654B">
              <w:rPr>
                <w:b w:val="0"/>
                <w:bCs/>
                <w:sz w:val="22"/>
              </w:rPr>
              <w:t>03/04/2021</w:t>
            </w:r>
          </w:p>
        </w:tc>
        <w:tc>
          <w:tcPr>
            <w:tcW w:w="839" w:type="dxa"/>
            <w:noWrap/>
            <w:hideMark/>
          </w:tcPr>
          <w:p w14:paraId="4CC1874B"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37701A71"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62B344DA"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12655D4D" w14:textId="77777777" w:rsidR="00703F13" w:rsidRPr="00CA654B" w:rsidRDefault="00703F13" w:rsidP="008E2866">
            <w:pPr>
              <w:spacing w:line="360" w:lineRule="auto"/>
              <w:jc w:val="both"/>
              <w:rPr>
                <w:b w:val="0"/>
                <w:bCs/>
                <w:sz w:val="22"/>
              </w:rPr>
            </w:pPr>
            <w:r w:rsidRPr="00CA654B">
              <w:rPr>
                <w:b w:val="0"/>
                <w:bCs/>
                <w:sz w:val="22"/>
              </w:rPr>
              <w:t>5</w:t>
            </w:r>
          </w:p>
        </w:tc>
        <w:tc>
          <w:tcPr>
            <w:tcW w:w="1486" w:type="dxa"/>
            <w:noWrap/>
            <w:hideMark/>
          </w:tcPr>
          <w:p w14:paraId="55B92159" w14:textId="77777777" w:rsidR="00703F13" w:rsidRPr="00CA654B" w:rsidRDefault="00703F13" w:rsidP="008E2866">
            <w:pPr>
              <w:spacing w:line="360" w:lineRule="auto"/>
              <w:jc w:val="both"/>
              <w:rPr>
                <w:b w:val="0"/>
                <w:bCs/>
                <w:sz w:val="22"/>
              </w:rPr>
            </w:pPr>
            <w:r w:rsidRPr="00CA654B">
              <w:rPr>
                <w:b w:val="0"/>
                <w:bCs/>
                <w:sz w:val="22"/>
              </w:rPr>
              <w:t>5</w:t>
            </w:r>
          </w:p>
        </w:tc>
        <w:tc>
          <w:tcPr>
            <w:tcW w:w="1498" w:type="dxa"/>
            <w:noWrap/>
            <w:hideMark/>
          </w:tcPr>
          <w:p w14:paraId="3A412D06" w14:textId="77777777" w:rsidR="00703F13" w:rsidRPr="00CA654B" w:rsidRDefault="00703F13" w:rsidP="008E2866">
            <w:pPr>
              <w:spacing w:line="360" w:lineRule="auto"/>
              <w:jc w:val="both"/>
              <w:rPr>
                <w:b w:val="0"/>
                <w:bCs/>
                <w:sz w:val="22"/>
              </w:rPr>
            </w:pPr>
            <w:r w:rsidRPr="00CA654B">
              <w:rPr>
                <w:b w:val="0"/>
                <w:bCs/>
                <w:sz w:val="22"/>
              </w:rPr>
              <w:t>2</w:t>
            </w:r>
          </w:p>
        </w:tc>
      </w:tr>
    </w:tbl>
    <w:p w14:paraId="64A1ACA3" w14:textId="77777777" w:rsidR="00703F13" w:rsidRPr="00CA654B" w:rsidRDefault="00703F13" w:rsidP="00703F13">
      <w:pPr>
        <w:spacing w:line="360" w:lineRule="auto"/>
        <w:jc w:val="both"/>
      </w:pPr>
    </w:p>
    <w:p w14:paraId="2968DD21" w14:textId="77777777" w:rsidR="00703F13" w:rsidRPr="00CA654B" w:rsidRDefault="00703F13" w:rsidP="00703F13">
      <w:pPr>
        <w:spacing w:line="360" w:lineRule="auto"/>
        <w:ind w:left="720" w:hanging="720"/>
      </w:pPr>
      <w:r w:rsidRPr="00CA654B">
        <w:t>Table 38. Pig Table - 3NF</w:t>
      </w:r>
    </w:p>
    <w:p w14:paraId="36F814C1" w14:textId="77777777" w:rsidR="00703F13" w:rsidRPr="00CA654B" w:rsidRDefault="00703F13" w:rsidP="00703F13">
      <w:pPr>
        <w:spacing w:line="360" w:lineRule="auto"/>
        <w:ind w:left="720" w:hanging="720"/>
      </w:pPr>
    </w:p>
    <w:p w14:paraId="6640FAD1" w14:textId="68FCA503" w:rsidR="00703F13" w:rsidRPr="00CA654B" w:rsidRDefault="00703F13" w:rsidP="00703F13">
      <w:pPr>
        <w:spacing w:line="360" w:lineRule="auto"/>
        <w:ind w:left="1440"/>
        <w:jc w:val="both"/>
        <w:rPr>
          <w:b w:val="0"/>
          <w:bCs/>
        </w:rPr>
      </w:pPr>
      <w:r w:rsidRPr="00CA654B">
        <w:rPr>
          <w:b w:val="0"/>
          <w:bCs/>
        </w:rPr>
        <w:t>Table 38 has no transitive dependencies; hence this table shows the third normal form.</w:t>
      </w:r>
    </w:p>
    <w:p w14:paraId="65E3016F" w14:textId="77777777" w:rsidR="00703F13" w:rsidRPr="00CA654B" w:rsidRDefault="00703F13" w:rsidP="00703F13">
      <w:pPr>
        <w:spacing w:line="360" w:lineRule="auto"/>
        <w:ind w:left="1440"/>
        <w:jc w:val="both"/>
        <w:rPr>
          <w:b w:val="0"/>
          <w:bCs/>
        </w:rPr>
      </w:pPr>
    </w:p>
    <w:p w14:paraId="50BAF38A" w14:textId="77777777" w:rsidR="00703F13" w:rsidRPr="00CA654B" w:rsidRDefault="00703F13" w:rsidP="00703F13">
      <w:pPr>
        <w:spacing w:line="360" w:lineRule="auto"/>
        <w:ind w:left="1440"/>
        <w:jc w:val="both"/>
        <w:rPr>
          <w:b w:val="0"/>
          <w:bCs/>
        </w:rPr>
      </w:pPr>
    </w:p>
    <w:p w14:paraId="2F1DC469" w14:textId="77777777" w:rsidR="00703F13" w:rsidRPr="00CA654B" w:rsidRDefault="00703F13" w:rsidP="00703F13">
      <w:pPr>
        <w:spacing w:line="360" w:lineRule="auto"/>
        <w:ind w:left="1440"/>
        <w:jc w:val="both"/>
        <w:rPr>
          <w:b w:val="0"/>
          <w:bCs/>
        </w:rPr>
      </w:pPr>
    </w:p>
    <w:p w14:paraId="2404AA5E" w14:textId="77777777" w:rsidR="00703F13" w:rsidRPr="00CA654B" w:rsidRDefault="00703F13" w:rsidP="00703F13">
      <w:pPr>
        <w:spacing w:line="360" w:lineRule="auto"/>
        <w:ind w:left="1440"/>
        <w:jc w:val="both"/>
        <w:rPr>
          <w:b w:val="0"/>
          <w:bCs/>
        </w:rPr>
      </w:pPr>
    </w:p>
    <w:p w14:paraId="620890CB" w14:textId="77777777" w:rsidR="00703F13" w:rsidRPr="00CA654B" w:rsidRDefault="00703F13" w:rsidP="00703F13">
      <w:pPr>
        <w:spacing w:line="360" w:lineRule="auto"/>
        <w:ind w:left="1440"/>
        <w:jc w:val="both"/>
        <w:rPr>
          <w:b w:val="0"/>
          <w:bCs/>
        </w:rPr>
      </w:pPr>
    </w:p>
    <w:p w14:paraId="7DA7A1DF" w14:textId="77777777" w:rsidR="00703F13" w:rsidRPr="00CA654B" w:rsidRDefault="00703F13" w:rsidP="00703F13">
      <w:pPr>
        <w:spacing w:line="360" w:lineRule="auto"/>
        <w:ind w:left="1440"/>
        <w:jc w:val="both"/>
        <w:rPr>
          <w:b w:val="0"/>
          <w:bCs/>
        </w:rPr>
      </w:pPr>
    </w:p>
    <w:p w14:paraId="22F9D7F5" w14:textId="77777777" w:rsidR="00703F13" w:rsidRPr="00CA654B" w:rsidRDefault="00703F13" w:rsidP="00703F13">
      <w:pPr>
        <w:spacing w:line="360" w:lineRule="auto"/>
        <w:ind w:left="1440"/>
        <w:jc w:val="both"/>
        <w:rPr>
          <w:b w:val="0"/>
          <w:bCs/>
        </w:rPr>
      </w:pPr>
    </w:p>
    <w:p w14:paraId="65DE93DD" w14:textId="77777777" w:rsidR="00703F13" w:rsidRPr="00CA654B" w:rsidRDefault="00703F13" w:rsidP="00703F13">
      <w:pPr>
        <w:spacing w:line="360" w:lineRule="auto"/>
        <w:jc w:val="both"/>
        <w:rPr>
          <w:b w:val="0"/>
          <w:bCs/>
        </w:rPr>
      </w:pPr>
    </w:p>
    <w:p w14:paraId="26DB7887" w14:textId="77777777" w:rsidR="00703F13" w:rsidRPr="00CA654B" w:rsidRDefault="00703F13" w:rsidP="00703F13">
      <w:pPr>
        <w:spacing w:line="360" w:lineRule="auto"/>
        <w:jc w:val="both"/>
        <w:rPr>
          <w:b w:val="0"/>
          <w:bCs/>
        </w:rPr>
      </w:pPr>
    </w:p>
    <w:p w14:paraId="4CAB9474" w14:textId="77777777" w:rsidR="00703F13" w:rsidRPr="00CA654B" w:rsidRDefault="00703F13" w:rsidP="00703F13">
      <w:pPr>
        <w:tabs>
          <w:tab w:val="left" w:pos="5978"/>
        </w:tabs>
        <w:spacing w:line="360" w:lineRule="auto"/>
        <w:jc w:val="both"/>
        <w:rPr>
          <w:lang w:val="en-US"/>
        </w:rPr>
      </w:pPr>
      <w:r w:rsidRPr="00CA654B">
        <w:rPr>
          <w:lang w:val="en-US"/>
        </w:rPr>
        <w:t>Inventory – 0NF</w:t>
      </w:r>
    </w:p>
    <w:p w14:paraId="6D6B15EE"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Inventory</w:t>
      </w:r>
    </w:p>
    <w:tbl>
      <w:tblPr>
        <w:tblStyle w:val="TableGrid"/>
        <w:tblW w:w="0" w:type="auto"/>
        <w:tblInd w:w="421" w:type="dxa"/>
        <w:tblLook w:val="04A0" w:firstRow="1" w:lastRow="0" w:firstColumn="1" w:lastColumn="0" w:noHBand="0" w:noVBand="1"/>
      </w:tblPr>
      <w:tblGrid>
        <w:gridCol w:w="3483"/>
        <w:gridCol w:w="3214"/>
        <w:gridCol w:w="2379"/>
        <w:gridCol w:w="2575"/>
      </w:tblGrid>
      <w:tr w:rsidR="00703F13" w:rsidRPr="00CA654B" w14:paraId="5558282A" w14:textId="77777777" w:rsidTr="008E2866">
        <w:trPr>
          <w:trHeight w:val="211"/>
        </w:trPr>
        <w:tc>
          <w:tcPr>
            <w:tcW w:w="3483" w:type="dxa"/>
            <w:noWrap/>
            <w:hideMark/>
          </w:tcPr>
          <w:p w14:paraId="40354BF7"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3214" w:type="dxa"/>
            <w:noWrap/>
            <w:hideMark/>
          </w:tcPr>
          <w:p w14:paraId="57B009FC" w14:textId="77777777" w:rsidR="00703F13" w:rsidRPr="00CA654B" w:rsidRDefault="00703F13" w:rsidP="008E2866">
            <w:pPr>
              <w:spacing w:line="360" w:lineRule="auto"/>
              <w:jc w:val="both"/>
              <w:rPr>
                <w:b w:val="0"/>
                <w:bCs/>
              </w:rPr>
            </w:pPr>
            <w:r w:rsidRPr="00CA654B">
              <w:rPr>
                <w:b w:val="0"/>
                <w:bCs/>
              </w:rPr>
              <w:t>category</w:t>
            </w:r>
          </w:p>
        </w:tc>
        <w:tc>
          <w:tcPr>
            <w:tcW w:w="2379" w:type="dxa"/>
            <w:noWrap/>
            <w:hideMark/>
          </w:tcPr>
          <w:p w14:paraId="177BFEC9"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2575" w:type="dxa"/>
            <w:noWrap/>
            <w:hideMark/>
          </w:tcPr>
          <w:p w14:paraId="0AEA30A0" w14:textId="77777777" w:rsidR="00703F13" w:rsidRPr="00CA654B" w:rsidRDefault="00703F13" w:rsidP="008E2866">
            <w:pPr>
              <w:spacing w:line="360" w:lineRule="auto"/>
              <w:jc w:val="both"/>
              <w:rPr>
                <w:b w:val="0"/>
                <w:bCs/>
              </w:rPr>
            </w:pPr>
            <w:r w:rsidRPr="00CA654B">
              <w:rPr>
                <w:b w:val="0"/>
                <w:bCs/>
              </w:rPr>
              <w:t>quantity</w:t>
            </w:r>
          </w:p>
        </w:tc>
      </w:tr>
      <w:tr w:rsidR="00703F13" w:rsidRPr="00CA654B" w14:paraId="2EAB4E62" w14:textId="77777777" w:rsidTr="008E2866">
        <w:trPr>
          <w:trHeight w:val="211"/>
        </w:trPr>
        <w:tc>
          <w:tcPr>
            <w:tcW w:w="3483" w:type="dxa"/>
            <w:noWrap/>
            <w:hideMark/>
          </w:tcPr>
          <w:p w14:paraId="3209BC62"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3214" w:type="dxa"/>
            <w:noWrap/>
            <w:hideMark/>
          </w:tcPr>
          <w:p w14:paraId="3A8CCF5F" w14:textId="77777777" w:rsidR="00703F13" w:rsidRPr="00CA654B" w:rsidRDefault="00703F13" w:rsidP="008E2866">
            <w:pPr>
              <w:spacing w:line="360" w:lineRule="auto"/>
              <w:jc w:val="both"/>
              <w:rPr>
                <w:b w:val="0"/>
                <w:bCs/>
              </w:rPr>
            </w:pPr>
            <w:r w:rsidRPr="00CA654B">
              <w:rPr>
                <w:b w:val="0"/>
                <w:bCs/>
              </w:rPr>
              <w:t>Deworming</w:t>
            </w:r>
          </w:p>
        </w:tc>
        <w:tc>
          <w:tcPr>
            <w:tcW w:w="2379" w:type="dxa"/>
            <w:noWrap/>
            <w:hideMark/>
          </w:tcPr>
          <w:p w14:paraId="46FC4C33" w14:textId="77777777" w:rsidR="00703F13" w:rsidRPr="00CA654B" w:rsidRDefault="00703F13" w:rsidP="008E2866">
            <w:pPr>
              <w:spacing w:line="360" w:lineRule="auto"/>
              <w:jc w:val="both"/>
              <w:rPr>
                <w:b w:val="0"/>
                <w:bCs/>
              </w:rPr>
            </w:pPr>
            <w:r w:rsidRPr="00CA654B">
              <w:rPr>
                <w:b w:val="0"/>
                <w:bCs/>
              </w:rPr>
              <w:t>Deworming</w:t>
            </w:r>
          </w:p>
        </w:tc>
        <w:tc>
          <w:tcPr>
            <w:tcW w:w="2575" w:type="dxa"/>
            <w:noWrap/>
            <w:hideMark/>
          </w:tcPr>
          <w:p w14:paraId="58040E74" w14:textId="77777777" w:rsidR="00703F13" w:rsidRPr="00CA654B" w:rsidRDefault="00703F13" w:rsidP="008E2866">
            <w:pPr>
              <w:spacing w:line="360" w:lineRule="auto"/>
              <w:jc w:val="both"/>
              <w:rPr>
                <w:b w:val="0"/>
                <w:bCs/>
              </w:rPr>
            </w:pPr>
            <w:r w:rsidRPr="00CA654B">
              <w:rPr>
                <w:b w:val="0"/>
                <w:bCs/>
              </w:rPr>
              <w:t>50 ml</w:t>
            </w:r>
          </w:p>
        </w:tc>
      </w:tr>
      <w:tr w:rsidR="00703F13" w:rsidRPr="00CA654B" w14:paraId="30DF0CC2" w14:textId="77777777" w:rsidTr="008E2866">
        <w:trPr>
          <w:trHeight w:val="211"/>
        </w:trPr>
        <w:tc>
          <w:tcPr>
            <w:tcW w:w="3483" w:type="dxa"/>
            <w:noWrap/>
            <w:hideMark/>
          </w:tcPr>
          <w:p w14:paraId="7CEAE20F" w14:textId="77777777" w:rsidR="00703F13" w:rsidRPr="00CA654B" w:rsidRDefault="00703F13" w:rsidP="008E2866">
            <w:pPr>
              <w:spacing w:line="360" w:lineRule="auto"/>
              <w:jc w:val="both"/>
              <w:rPr>
                <w:b w:val="0"/>
                <w:bCs/>
              </w:rPr>
            </w:pPr>
            <w:r w:rsidRPr="00CA654B">
              <w:rPr>
                <w:b w:val="0"/>
                <w:bCs/>
              </w:rPr>
              <w:t>B-MEG Premium Starter</w:t>
            </w:r>
          </w:p>
        </w:tc>
        <w:tc>
          <w:tcPr>
            <w:tcW w:w="3214" w:type="dxa"/>
            <w:noWrap/>
            <w:hideMark/>
          </w:tcPr>
          <w:p w14:paraId="59EF5F32" w14:textId="77777777" w:rsidR="00703F13" w:rsidRPr="00CA654B" w:rsidRDefault="00703F13" w:rsidP="008E2866">
            <w:pPr>
              <w:spacing w:line="360" w:lineRule="auto"/>
              <w:jc w:val="both"/>
              <w:rPr>
                <w:b w:val="0"/>
                <w:bCs/>
              </w:rPr>
            </w:pPr>
            <w:r w:rsidRPr="00CA654B">
              <w:rPr>
                <w:b w:val="0"/>
                <w:bCs/>
              </w:rPr>
              <w:t>Feeds</w:t>
            </w:r>
          </w:p>
        </w:tc>
        <w:tc>
          <w:tcPr>
            <w:tcW w:w="2379" w:type="dxa"/>
            <w:noWrap/>
            <w:hideMark/>
          </w:tcPr>
          <w:p w14:paraId="4F23E3D8" w14:textId="77777777" w:rsidR="00703F13" w:rsidRPr="00CA654B" w:rsidRDefault="00703F13" w:rsidP="008E2866">
            <w:pPr>
              <w:spacing w:line="360" w:lineRule="auto"/>
              <w:jc w:val="both"/>
              <w:rPr>
                <w:b w:val="0"/>
                <w:bCs/>
              </w:rPr>
            </w:pPr>
            <w:r w:rsidRPr="00CA654B">
              <w:rPr>
                <w:b w:val="0"/>
                <w:bCs/>
              </w:rPr>
              <w:t>Feeds for piglet</w:t>
            </w:r>
          </w:p>
        </w:tc>
        <w:tc>
          <w:tcPr>
            <w:tcW w:w="2575" w:type="dxa"/>
            <w:noWrap/>
            <w:hideMark/>
          </w:tcPr>
          <w:p w14:paraId="2EE8B7C7" w14:textId="77777777" w:rsidR="00703F13" w:rsidRPr="00CA654B" w:rsidRDefault="00703F13" w:rsidP="008E2866">
            <w:pPr>
              <w:spacing w:line="360" w:lineRule="auto"/>
              <w:jc w:val="both"/>
              <w:rPr>
                <w:b w:val="0"/>
                <w:bCs/>
              </w:rPr>
            </w:pPr>
            <w:r w:rsidRPr="00CA654B">
              <w:rPr>
                <w:b w:val="0"/>
                <w:bCs/>
              </w:rPr>
              <w:t>50 kg</w:t>
            </w:r>
          </w:p>
        </w:tc>
      </w:tr>
      <w:tr w:rsidR="00703F13" w:rsidRPr="00CA654B" w14:paraId="1976924F" w14:textId="77777777" w:rsidTr="008E2866">
        <w:trPr>
          <w:trHeight w:val="211"/>
        </w:trPr>
        <w:tc>
          <w:tcPr>
            <w:tcW w:w="3483" w:type="dxa"/>
            <w:noWrap/>
            <w:hideMark/>
          </w:tcPr>
          <w:p w14:paraId="77F9428B" w14:textId="77777777" w:rsidR="00703F13" w:rsidRPr="00CA654B" w:rsidRDefault="00703F13" w:rsidP="008E2866">
            <w:pPr>
              <w:spacing w:line="360" w:lineRule="auto"/>
              <w:jc w:val="both"/>
              <w:rPr>
                <w:b w:val="0"/>
                <w:bCs/>
              </w:rPr>
            </w:pPr>
            <w:r w:rsidRPr="00CA654B">
              <w:rPr>
                <w:b w:val="0"/>
                <w:bCs/>
              </w:rPr>
              <w:t>B-MEG Premium Grower</w:t>
            </w:r>
          </w:p>
        </w:tc>
        <w:tc>
          <w:tcPr>
            <w:tcW w:w="3214" w:type="dxa"/>
            <w:noWrap/>
            <w:hideMark/>
          </w:tcPr>
          <w:p w14:paraId="307AC70F" w14:textId="77777777" w:rsidR="00703F13" w:rsidRPr="00CA654B" w:rsidRDefault="00703F13" w:rsidP="008E2866">
            <w:pPr>
              <w:spacing w:line="360" w:lineRule="auto"/>
              <w:jc w:val="both"/>
              <w:rPr>
                <w:b w:val="0"/>
                <w:bCs/>
              </w:rPr>
            </w:pPr>
            <w:r w:rsidRPr="00CA654B">
              <w:rPr>
                <w:b w:val="0"/>
                <w:bCs/>
              </w:rPr>
              <w:t>Feeds</w:t>
            </w:r>
          </w:p>
        </w:tc>
        <w:tc>
          <w:tcPr>
            <w:tcW w:w="2379" w:type="dxa"/>
            <w:noWrap/>
            <w:hideMark/>
          </w:tcPr>
          <w:p w14:paraId="713347F6" w14:textId="77777777" w:rsidR="00703F13" w:rsidRPr="00CA654B" w:rsidRDefault="00703F13" w:rsidP="008E2866">
            <w:pPr>
              <w:spacing w:line="360" w:lineRule="auto"/>
              <w:jc w:val="both"/>
              <w:rPr>
                <w:b w:val="0"/>
                <w:bCs/>
              </w:rPr>
            </w:pPr>
            <w:r w:rsidRPr="00CA654B">
              <w:rPr>
                <w:b w:val="0"/>
                <w:bCs/>
              </w:rPr>
              <w:t>Feeds for fattening</w:t>
            </w:r>
          </w:p>
        </w:tc>
        <w:tc>
          <w:tcPr>
            <w:tcW w:w="2575" w:type="dxa"/>
            <w:noWrap/>
            <w:hideMark/>
          </w:tcPr>
          <w:p w14:paraId="575CAD70" w14:textId="77777777" w:rsidR="00703F13" w:rsidRPr="00CA654B" w:rsidRDefault="00703F13" w:rsidP="008E2866">
            <w:pPr>
              <w:spacing w:line="360" w:lineRule="auto"/>
              <w:jc w:val="both"/>
              <w:rPr>
                <w:b w:val="0"/>
                <w:bCs/>
              </w:rPr>
            </w:pPr>
            <w:r w:rsidRPr="00CA654B">
              <w:rPr>
                <w:b w:val="0"/>
                <w:bCs/>
              </w:rPr>
              <w:t>50 kg</w:t>
            </w:r>
          </w:p>
        </w:tc>
      </w:tr>
      <w:tr w:rsidR="00703F13" w:rsidRPr="00CA654B" w14:paraId="173B5270" w14:textId="77777777" w:rsidTr="008E2866">
        <w:trPr>
          <w:trHeight w:val="211"/>
        </w:trPr>
        <w:tc>
          <w:tcPr>
            <w:tcW w:w="3483" w:type="dxa"/>
            <w:noWrap/>
            <w:hideMark/>
          </w:tcPr>
          <w:p w14:paraId="74D79466" w14:textId="77777777" w:rsidR="00703F13" w:rsidRPr="00CA654B" w:rsidRDefault="00703F13" w:rsidP="008E2866">
            <w:pPr>
              <w:spacing w:line="360" w:lineRule="auto"/>
              <w:jc w:val="both"/>
              <w:rPr>
                <w:b w:val="0"/>
                <w:bCs/>
              </w:rPr>
            </w:pPr>
            <w:r w:rsidRPr="00CA654B">
              <w:rPr>
                <w:b w:val="0"/>
                <w:bCs/>
              </w:rPr>
              <w:t>Iron</w:t>
            </w:r>
          </w:p>
        </w:tc>
        <w:tc>
          <w:tcPr>
            <w:tcW w:w="3214" w:type="dxa"/>
            <w:noWrap/>
            <w:hideMark/>
          </w:tcPr>
          <w:p w14:paraId="0D64F3A3" w14:textId="77777777" w:rsidR="00703F13" w:rsidRPr="00CA654B" w:rsidRDefault="00703F13" w:rsidP="008E2866">
            <w:pPr>
              <w:spacing w:line="360" w:lineRule="auto"/>
              <w:jc w:val="both"/>
              <w:rPr>
                <w:b w:val="0"/>
                <w:bCs/>
              </w:rPr>
            </w:pPr>
            <w:r w:rsidRPr="00CA654B">
              <w:rPr>
                <w:b w:val="0"/>
                <w:bCs/>
              </w:rPr>
              <w:t>Medicine</w:t>
            </w:r>
          </w:p>
        </w:tc>
        <w:tc>
          <w:tcPr>
            <w:tcW w:w="2379" w:type="dxa"/>
            <w:noWrap/>
            <w:hideMark/>
          </w:tcPr>
          <w:p w14:paraId="74E35AF3" w14:textId="77777777" w:rsidR="00703F13" w:rsidRPr="00CA654B" w:rsidRDefault="00703F13" w:rsidP="008E2866">
            <w:pPr>
              <w:spacing w:line="360" w:lineRule="auto"/>
              <w:jc w:val="both"/>
              <w:rPr>
                <w:b w:val="0"/>
                <w:bCs/>
              </w:rPr>
            </w:pPr>
            <w:r w:rsidRPr="00CA654B">
              <w:rPr>
                <w:b w:val="0"/>
                <w:bCs/>
              </w:rPr>
              <w:t>Vaccine</w:t>
            </w:r>
          </w:p>
        </w:tc>
        <w:tc>
          <w:tcPr>
            <w:tcW w:w="2575" w:type="dxa"/>
            <w:noWrap/>
            <w:hideMark/>
          </w:tcPr>
          <w:p w14:paraId="512518F5" w14:textId="77777777" w:rsidR="00703F13" w:rsidRPr="00CA654B" w:rsidRDefault="00703F13" w:rsidP="008E2866">
            <w:pPr>
              <w:spacing w:line="360" w:lineRule="auto"/>
              <w:jc w:val="both"/>
              <w:rPr>
                <w:b w:val="0"/>
                <w:bCs/>
              </w:rPr>
            </w:pPr>
            <w:r w:rsidRPr="00CA654B">
              <w:rPr>
                <w:b w:val="0"/>
                <w:bCs/>
              </w:rPr>
              <w:t>50 ml</w:t>
            </w:r>
          </w:p>
        </w:tc>
      </w:tr>
      <w:tr w:rsidR="00703F13" w:rsidRPr="00CA654B" w14:paraId="76AE7912" w14:textId="77777777" w:rsidTr="008E2866">
        <w:trPr>
          <w:trHeight w:val="211"/>
        </w:trPr>
        <w:tc>
          <w:tcPr>
            <w:tcW w:w="3483" w:type="dxa"/>
            <w:noWrap/>
            <w:hideMark/>
          </w:tcPr>
          <w:p w14:paraId="59D64796" w14:textId="77777777" w:rsidR="00703F13" w:rsidRPr="00CA654B" w:rsidRDefault="00703F13" w:rsidP="008E2866">
            <w:pPr>
              <w:spacing w:line="360" w:lineRule="auto"/>
              <w:jc w:val="both"/>
              <w:rPr>
                <w:b w:val="0"/>
                <w:bCs/>
              </w:rPr>
            </w:pPr>
            <w:r w:rsidRPr="00CA654B">
              <w:rPr>
                <w:b w:val="0"/>
                <w:bCs/>
              </w:rPr>
              <w:lastRenderedPageBreak/>
              <w:t>Vitamins B complex</w:t>
            </w:r>
          </w:p>
        </w:tc>
        <w:tc>
          <w:tcPr>
            <w:tcW w:w="3214" w:type="dxa"/>
            <w:noWrap/>
            <w:hideMark/>
          </w:tcPr>
          <w:p w14:paraId="0C85287A" w14:textId="77777777" w:rsidR="00703F13" w:rsidRPr="00CA654B" w:rsidRDefault="00703F13" w:rsidP="008E2866">
            <w:pPr>
              <w:spacing w:line="360" w:lineRule="auto"/>
              <w:jc w:val="both"/>
              <w:rPr>
                <w:b w:val="0"/>
                <w:bCs/>
              </w:rPr>
            </w:pPr>
            <w:r w:rsidRPr="00CA654B">
              <w:rPr>
                <w:b w:val="0"/>
                <w:bCs/>
              </w:rPr>
              <w:t>Medicine</w:t>
            </w:r>
          </w:p>
        </w:tc>
        <w:tc>
          <w:tcPr>
            <w:tcW w:w="2379" w:type="dxa"/>
            <w:noWrap/>
            <w:hideMark/>
          </w:tcPr>
          <w:p w14:paraId="6B6E81C5" w14:textId="77777777" w:rsidR="00703F13" w:rsidRPr="00CA654B" w:rsidRDefault="00703F13" w:rsidP="008E2866">
            <w:pPr>
              <w:spacing w:line="360" w:lineRule="auto"/>
              <w:jc w:val="both"/>
              <w:rPr>
                <w:b w:val="0"/>
                <w:bCs/>
              </w:rPr>
            </w:pPr>
            <w:r w:rsidRPr="00CA654B">
              <w:rPr>
                <w:b w:val="0"/>
                <w:bCs/>
              </w:rPr>
              <w:t>Vitamins for pigs</w:t>
            </w:r>
          </w:p>
        </w:tc>
        <w:tc>
          <w:tcPr>
            <w:tcW w:w="2575" w:type="dxa"/>
            <w:noWrap/>
            <w:hideMark/>
          </w:tcPr>
          <w:p w14:paraId="09755E47" w14:textId="77777777" w:rsidR="00703F13" w:rsidRPr="00CA654B" w:rsidRDefault="00703F13" w:rsidP="008E2866">
            <w:pPr>
              <w:spacing w:line="360" w:lineRule="auto"/>
              <w:jc w:val="both"/>
              <w:rPr>
                <w:b w:val="0"/>
                <w:bCs/>
              </w:rPr>
            </w:pPr>
            <w:r w:rsidRPr="00CA654B">
              <w:rPr>
                <w:b w:val="0"/>
                <w:bCs/>
              </w:rPr>
              <w:t>50 ml</w:t>
            </w:r>
          </w:p>
        </w:tc>
      </w:tr>
    </w:tbl>
    <w:p w14:paraId="1E6798FC" w14:textId="77777777" w:rsidR="00703F13" w:rsidRPr="00CA654B" w:rsidRDefault="00703F13" w:rsidP="00703F13">
      <w:pPr>
        <w:spacing w:line="360" w:lineRule="auto"/>
        <w:jc w:val="both"/>
      </w:pPr>
    </w:p>
    <w:p w14:paraId="0764AF53" w14:textId="77777777" w:rsidR="00703F13" w:rsidRPr="00CA654B" w:rsidRDefault="00703F13" w:rsidP="00703F13">
      <w:pPr>
        <w:spacing w:line="360" w:lineRule="auto"/>
        <w:ind w:left="720" w:hanging="720"/>
      </w:pPr>
      <w:r w:rsidRPr="00CA654B">
        <w:t xml:space="preserve">Table 39. </w:t>
      </w:r>
      <w:r w:rsidRPr="00CA654B">
        <w:rPr>
          <w:lang w:val="en-US"/>
        </w:rPr>
        <w:t xml:space="preserve">Inventory </w:t>
      </w:r>
      <w:r w:rsidRPr="00CA654B">
        <w:t>Table - 0NF</w:t>
      </w:r>
    </w:p>
    <w:p w14:paraId="3CA6CA56" w14:textId="77777777" w:rsidR="00703F13" w:rsidRPr="00CA654B" w:rsidRDefault="00703F13" w:rsidP="00703F13">
      <w:pPr>
        <w:spacing w:line="360" w:lineRule="auto"/>
        <w:ind w:left="720" w:hanging="720"/>
      </w:pPr>
    </w:p>
    <w:p w14:paraId="65AD0E25" w14:textId="77777777" w:rsidR="00703F13" w:rsidRPr="00CA654B" w:rsidRDefault="00703F13" w:rsidP="00703F13">
      <w:pPr>
        <w:spacing w:line="360" w:lineRule="auto"/>
        <w:ind w:left="1440"/>
        <w:jc w:val="both"/>
        <w:rPr>
          <w:b w:val="0"/>
          <w:bCs/>
        </w:rPr>
      </w:pPr>
      <w:r w:rsidRPr="00CA654B">
        <w:rPr>
          <w:b w:val="0"/>
          <w:bCs/>
        </w:rPr>
        <w:t xml:space="preserve">Table 39 shows that the table </w:t>
      </w:r>
      <w:r w:rsidRPr="00CA654B">
        <w:rPr>
          <w:b w:val="0"/>
          <w:bCs/>
          <w:lang w:val="en-US"/>
        </w:rPr>
        <w:t>Inventory</w:t>
      </w:r>
      <w:r w:rsidRPr="00CA654B">
        <w:rPr>
          <w:b w:val="0"/>
          <w:bCs/>
        </w:rPr>
        <w:t xml:space="preserve"> is not normalized because the row value in column “quantity” is not unique. </w:t>
      </w:r>
    </w:p>
    <w:p w14:paraId="3B049787" w14:textId="77777777" w:rsidR="00703F13" w:rsidRPr="00CA654B" w:rsidRDefault="00703F13" w:rsidP="00703F13">
      <w:pPr>
        <w:spacing w:line="360" w:lineRule="auto"/>
        <w:ind w:left="1440"/>
        <w:jc w:val="both"/>
        <w:rPr>
          <w:b w:val="0"/>
          <w:bCs/>
          <w:lang w:val="en-US"/>
        </w:rPr>
      </w:pPr>
    </w:p>
    <w:p w14:paraId="3A35FA13" w14:textId="77777777" w:rsidR="00703F13" w:rsidRPr="00CA654B" w:rsidRDefault="00703F13" w:rsidP="00703F13">
      <w:pPr>
        <w:spacing w:line="360" w:lineRule="auto"/>
        <w:ind w:left="1440"/>
        <w:jc w:val="both"/>
        <w:rPr>
          <w:b w:val="0"/>
          <w:bCs/>
          <w:lang w:val="en-US"/>
        </w:rPr>
      </w:pPr>
    </w:p>
    <w:p w14:paraId="43C7712F" w14:textId="77777777" w:rsidR="00703F13" w:rsidRPr="00CA654B" w:rsidRDefault="00703F13" w:rsidP="00703F13">
      <w:pPr>
        <w:spacing w:line="360" w:lineRule="auto"/>
        <w:ind w:left="1440"/>
        <w:jc w:val="both"/>
        <w:rPr>
          <w:b w:val="0"/>
          <w:bCs/>
          <w:lang w:val="en-US"/>
        </w:rPr>
      </w:pPr>
    </w:p>
    <w:p w14:paraId="554E0073" w14:textId="77777777" w:rsidR="00703F13" w:rsidRPr="00CA654B" w:rsidRDefault="00703F13" w:rsidP="00703F13">
      <w:pPr>
        <w:spacing w:line="360" w:lineRule="auto"/>
        <w:ind w:left="1440"/>
        <w:jc w:val="both"/>
        <w:rPr>
          <w:b w:val="0"/>
          <w:bCs/>
          <w:lang w:val="en-US"/>
        </w:rPr>
      </w:pPr>
    </w:p>
    <w:p w14:paraId="2C741698" w14:textId="77777777" w:rsidR="00703F13" w:rsidRPr="00CA654B" w:rsidRDefault="00703F13" w:rsidP="00703F13">
      <w:pPr>
        <w:spacing w:line="360" w:lineRule="auto"/>
        <w:ind w:left="1440"/>
        <w:jc w:val="both"/>
        <w:rPr>
          <w:b w:val="0"/>
          <w:bCs/>
          <w:lang w:val="en-US"/>
        </w:rPr>
      </w:pPr>
    </w:p>
    <w:p w14:paraId="7C937E63" w14:textId="77777777" w:rsidR="00703F13" w:rsidRPr="00CA654B" w:rsidRDefault="00703F13" w:rsidP="00703F13">
      <w:pPr>
        <w:spacing w:line="360" w:lineRule="auto"/>
        <w:ind w:left="1440"/>
        <w:jc w:val="both"/>
        <w:rPr>
          <w:b w:val="0"/>
          <w:bCs/>
          <w:lang w:val="en-US"/>
        </w:rPr>
      </w:pPr>
    </w:p>
    <w:p w14:paraId="41648C82" w14:textId="77777777" w:rsidR="00703F13" w:rsidRPr="00CA654B" w:rsidRDefault="00703F13" w:rsidP="00703F13">
      <w:pPr>
        <w:spacing w:line="360" w:lineRule="auto"/>
        <w:ind w:left="1440"/>
        <w:jc w:val="both"/>
        <w:rPr>
          <w:b w:val="0"/>
          <w:bCs/>
          <w:lang w:val="en-US"/>
        </w:rPr>
      </w:pPr>
    </w:p>
    <w:p w14:paraId="496F2A79" w14:textId="77777777" w:rsidR="00703F13" w:rsidRPr="00CA654B" w:rsidRDefault="00703F13" w:rsidP="00703F13">
      <w:pPr>
        <w:spacing w:line="360" w:lineRule="auto"/>
        <w:jc w:val="both"/>
        <w:rPr>
          <w:b w:val="0"/>
          <w:bCs/>
          <w:lang w:val="en-US"/>
        </w:rPr>
      </w:pPr>
    </w:p>
    <w:p w14:paraId="48BD363A" w14:textId="77777777" w:rsidR="00703F13" w:rsidRPr="00CA654B" w:rsidRDefault="00703F13" w:rsidP="00703F13">
      <w:pPr>
        <w:spacing w:line="360" w:lineRule="auto"/>
        <w:jc w:val="both"/>
        <w:rPr>
          <w:b w:val="0"/>
          <w:bCs/>
          <w:lang w:val="en-US"/>
        </w:rPr>
      </w:pPr>
    </w:p>
    <w:p w14:paraId="1DD639D8" w14:textId="77777777" w:rsidR="00703F13" w:rsidRPr="00CA654B" w:rsidRDefault="00703F13" w:rsidP="00703F13">
      <w:pPr>
        <w:tabs>
          <w:tab w:val="left" w:pos="5978"/>
        </w:tabs>
        <w:spacing w:line="360" w:lineRule="auto"/>
        <w:jc w:val="both"/>
        <w:rPr>
          <w:lang w:val="en-US"/>
        </w:rPr>
      </w:pPr>
      <w:r w:rsidRPr="00CA654B">
        <w:rPr>
          <w:lang w:val="en-US"/>
        </w:rPr>
        <w:t>Inventory – 1NF</w:t>
      </w:r>
    </w:p>
    <w:p w14:paraId="3E75E717"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Inventory</w:t>
      </w:r>
    </w:p>
    <w:tbl>
      <w:tblPr>
        <w:tblStyle w:val="TableGrid"/>
        <w:tblW w:w="0" w:type="auto"/>
        <w:tblInd w:w="421" w:type="dxa"/>
        <w:tblLook w:val="04A0" w:firstRow="1" w:lastRow="0" w:firstColumn="1" w:lastColumn="0" w:noHBand="0" w:noVBand="1"/>
      </w:tblPr>
      <w:tblGrid>
        <w:gridCol w:w="1700"/>
        <w:gridCol w:w="2917"/>
        <w:gridCol w:w="1537"/>
        <w:gridCol w:w="2492"/>
        <w:gridCol w:w="2268"/>
        <w:gridCol w:w="1615"/>
      </w:tblGrid>
      <w:tr w:rsidR="00703F13" w:rsidRPr="00CA654B" w14:paraId="5642F545" w14:textId="77777777" w:rsidTr="008E2866">
        <w:trPr>
          <w:trHeight w:val="312"/>
        </w:trPr>
        <w:tc>
          <w:tcPr>
            <w:tcW w:w="1700" w:type="dxa"/>
            <w:noWrap/>
            <w:hideMark/>
          </w:tcPr>
          <w:p w14:paraId="4C2F2C1B"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item_id</w:t>
            </w:r>
            <w:proofErr w:type="spellEnd"/>
          </w:p>
        </w:tc>
        <w:tc>
          <w:tcPr>
            <w:tcW w:w="2917" w:type="dxa"/>
            <w:noWrap/>
            <w:hideMark/>
          </w:tcPr>
          <w:p w14:paraId="48BBDDFA"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1537" w:type="dxa"/>
            <w:noWrap/>
            <w:hideMark/>
          </w:tcPr>
          <w:p w14:paraId="6A3F9550" w14:textId="77777777" w:rsidR="00703F13" w:rsidRPr="00CA654B" w:rsidRDefault="00703F13" w:rsidP="008E2866">
            <w:pPr>
              <w:spacing w:line="360" w:lineRule="auto"/>
              <w:jc w:val="both"/>
              <w:rPr>
                <w:b w:val="0"/>
                <w:bCs/>
              </w:rPr>
            </w:pPr>
            <w:r w:rsidRPr="00CA654B">
              <w:rPr>
                <w:b w:val="0"/>
                <w:bCs/>
              </w:rPr>
              <w:t>category</w:t>
            </w:r>
          </w:p>
        </w:tc>
        <w:tc>
          <w:tcPr>
            <w:tcW w:w="2492" w:type="dxa"/>
            <w:noWrap/>
            <w:hideMark/>
          </w:tcPr>
          <w:p w14:paraId="24500192"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2268" w:type="dxa"/>
            <w:noWrap/>
            <w:hideMark/>
          </w:tcPr>
          <w:p w14:paraId="2C58F9E9" w14:textId="77777777" w:rsidR="00703F13" w:rsidRPr="00CA654B" w:rsidRDefault="00703F13" w:rsidP="008E2866">
            <w:pPr>
              <w:spacing w:line="360" w:lineRule="auto"/>
              <w:jc w:val="both"/>
              <w:rPr>
                <w:b w:val="0"/>
                <w:bCs/>
              </w:rPr>
            </w:pPr>
            <w:proofErr w:type="spellStart"/>
            <w:r w:rsidRPr="00CA654B">
              <w:rPr>
                <w:b w:val="0"/>
                <w:bCs/>
              </w:rPr>
              <w:t>item_quantity</w:t>
            </w:r>
            <w:proofErr w:type="spellEnd"/>
          </w:p>
        </w:tc>
        <w:tc>
          <w:tcPr>
            <w:tcW w:w="1615" w:type="dxa"/>
            <w:noWrap/>
            <w:hideMark/>
          </w:tcPr>
          <w:p w14:paraId="6C781823" w14:textId="77777777" w:rsidR="00703F13" w:rsidRPr="00CA654B" w:rsidRDefault="00703F13" w:rsidP="008E2866">
            <w:pPr>
              <w:spacing w:line="360" w:lineRule="auto"/>
              <w:jc w:val="both"/>
              <w:rPr>
                <w:b w:val="0"/>
                <w:bCs/>
              </w:rPr>
            </w:pPr>
            <w:proofErr w:type="spellStart"/>
            <w:r w:rsidRPr="00CA654B">
              <w:rPr>
                <w:b w:val="0"/>
                <w:bCs/>
              </w:rPr>
              <w:t>item_unit</w:t>
            </w:r>
            <w:proofErr w:type="spellEnd"/>
          </w:p>
        </w:tc>
      </w:tr>
      <w:tr w:rsidR="00703F13" w:rsidRPr="00CA654B" w14:paraId="37DCD788" w14:textId="77777777" w:rsidTr="008E2866">
        <w:trPr>
          <w:trHeight w:val="312"/>
        </w:trPr>
        <w:tc>
          <w:tcPr>
            <w:tcW w:w="1700" w:type="dxa"/>
            <w:noWrap/>
            <w:hideMark/>
          </w:tcPr>
          <w:p w14:paraId="61C829F6" w14:textId="77777777" w:rsidR="00703F13" w:rsidRPr="00CA654B" w:rsidRDefault="00703F13" w:rsidP="008E2866">
            <w:pPr>
              <w:spacing w:line="360" w:lineRule="auto"/>
              <w:jc w:val="both"/>
              <w:rPr>
                <w:b w:val="0"/>
                <w:bCs/>
              </w:rPr>
            </w:pPr>
            <w:r w:rsidRPr="00CA654B">
              <w:rPr>
                <w:b w:val="0"/>
                <w:bCs/>
              </w:rPr>
              <w:t>1</w:t>
            </w:r>
          </w:p>
        </w:tc>
        <w:tc>
          <w:tcPr>
            <w:tcW w:w="2917" w:type="dxa"/>
            <w:noWrap/>
            <w:hideMark/>
          </w:tcPr>
          <w:p w14:paraId="56FEB0A9"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1537" w:type="dxa"/>
            <w:noWrap/>
            <w:hideMark/>
          </w:tcPr>
          <w:p w14:paraId="03CC2BA0" w14:textId="77777777" w:rsidR="00703F13" w:rsidRPr="00CA654B" w:rsidRDefault="00703F13" w:rsidP="008E2866">
            <w:pPr>
              <w:spacing w:line="360" w:lineRule="auto"/>
              <w:jc w:val="both"/>
              <w:rPr>
                <w:b w:val="0"/>
                <w:bCs/>
              </w:rPr>
            </w:pPr>
            <w:r w:rsidRPr="00CA654B">
              <w:rPr>
                <w:b w:val="0"/>
                <w:bCs/>
              </w:rPr>
              <w:t>Deworming</w:t>
            </w:r>
          </w:p>
        </w:tc>
        <w:tc>
          <w:tcPr>
            <w:tcW w:w="2492" w:type="dxa"/>
            <w:noWrap/>
            <w:hideMark/>
          </w:tcPr>
          <w:p w14:paraId="4AB23FA3" w14:textId="77777777" w:rsidR="00703F13" w:rsidRPr="00CA654B" w:rsidRDefault="00703F13" w:rsidP="008E2866">
            <w:pPr>
              <w:spacing w:line="360" w:lineRule="auto"/>
              <w:jc w:val="both"/>
              <w:rPr>
                <w:b w:val="0"/>
                <w:bCs/>
              </w:rPr>
            </w:pPr>
            <w:r w:rsidRPr="00CA654B">
              <w:rPr>
                <w:b w:val="0"/>
                <w:bCs/>
              </w:rPr>
              <w:t>Deworming</w:t>
            </w:r>
          </w:p>
        </w:tc>
        <w:tc>
          <w:tcPr>
            <w:tcW w:w="2268" w:type="dxa"/>
            <w:noWrap/>
            <w:hideMark/>
          </w:tcPr>
          <w:p w14:paraId="334037FE"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41B0D4B4" w14:textId="77777777" w:rsidR="00703F13" w:rsidRPr="00CA654B" w:rsidRDefault="00703F13" w:rsidP="008E2866">
            <w:pPr>
              <w:spacing w:line="360" w:lineRule="auto"/>
              <w:jc w:val="both"/>
              <w:rPr>
                <w:b w:val="0"/>
                <w:bCs/>
              </w:rPr>
            </w:pPr>
            <w:r w:rsidRPr="00CA654B">
              <w:rPr>
                <w:b w:val="0"/>
                <w:bCs/>
              </w:rPr>
              <w:t>milligram</w:t>
            </w:r>
          </w:p>
        </w:tc>
      </w:tr>
      <w:tr w:rsidR="00703F13" w:rsidRPr="00CA654B" w14:paraId="5237BDF0" w14:textId="77777777" w:rsidTr="008E2866">
        <w:trPr>
          <w:trHeight w:val="312"/>
        </w:trPr>
        <w:tc>
          <w:tcPr>
            <w:tcW w:w="1700" w:type="dxa"/>
            <w:noWrap/>
            <w:hideMark/>
          </w:tcPr>
          <w:p w14:paraId="2E454397" w14:textId="77777777" w:rsidR="00703F13" w:rsidRPr="00CA654B" w:rsidRDefault="00703F13" w:rsidP="008E2866">
            <w:pPr>
              <w:spacing w:line="360" w:lineRule="auto"/>
              <w:jc w:val="both"/>
              <w:rPr>
                <w:b w:val="0"/>
                <w:bCs/>
              </w:rPr>
            </w:pPr>
            <w:r w:rsidRPr="00CA654B">
              <w:rPr>
                <w:b w:val="0"/>
                <w:bCs/>
              </w:rPr>
              <w:t>2</w:t>
            </w:r>
          </w:p>
        </w:tc>
        <w:tc>
          <w:tcPr>
            <w:tcW w:w="2917" w:type="dxa"/>
            <w:noWrap/>
            <w:hideMark/>
          </w:tcPr>
          <w:p w14:paraId="323EC0C3" w14:textId="77777777" w:rsidR="00703F13" w:rsidRPr="00CA654B" w:rsidRDefault="00703F13" w:rsidP="008E2866">
            <w:pPr>
              <w:spacing w:line="360" w:lineRule="auto"/>
              <w:jc w:val="both"/>
              <w:rPr>
                <w:b w:val="0"/>
                <w:bCs/>
              </w:rPr>
            </w:pPr>
            <w:r w:rsidRPr="00CA654B">
              <w:rPr>
                <w:b w:val="0"/>
                <w:bCs/>
              </w:rPr>
              <w:t>B-MEG Premium Starter</w:t>
            </w:r>
          </w:p>
        </w:tc>
        <w:tc>
          <w:tcPr>
            <w:tcW w:w="1537" w:type="dxa"/>
            <w:noWrap/>
            <w:hideMark/>
          </w:tcPr>
          <w:p w14:paraId="2C75C891" w14:textId="77777777" w:rsidR="00703F13" w:rsidRPr="00CA654B" w:rsidRDefault="00703F13" w:rsidP="008E2866">
            <w:pPr>
              <w:spacing w:line="360" w:lineRule="auto"/>
              <w:jc w:val="both"/>
              <w:rPr>
                <w:b w:val="0"/>
                <w:bCs/>
              </w:rPr>
            </w:pPr>
            <w:r w:rsidRPr="00CA654B">
              <w:rPr>
                <w:b w:val="0"/>
                <w:bCs/>
              </w:rPr>
              <w:t>Feeds</w:t>
            </w:r>
          </w:p>
        </w:tc>
        <w:tc>
          <w:tcPr>
            <w:tcW w:w="2492" w:type="dxa"/>
            <w:noWrap/>
            <w:hideMark/>
          </w:tcPr>
          <w:p w14:paraId="3D9C2058" w14:textId="77777777" w:rsidR="00703F13" w:rsidRPr="00CA654B" w:rsidRDefault="00703F13" w:rsidP="008E2866">
            <w:pPr>
              <w:spacing w:line="360" w:lineRule="auto"/>
              <w:jc w:val="both"/>
              <w:rPr>
                <w:b w:val="0"/>
                <w:bCs/>
              </w:rPr>
            </w:pPr>
            <w:r w:rsidRPr="00CA654B">
              <w:rPr>
                <w:b w:val="0"/>
                <w:bCs/>
              </w:rPr>
              <w:t>Feeds for piglet</w:t>
            </w:r>
          </w:p>
        </w:tc>
        <w:tc>
          <w:tcPr>
            <w:tcW w:w="2268" w:type="dxa"/>
            <w:noWrap/>
            <w:hideMark/>
          </w:tcPr>
          <w:p w14:paraId="29919641"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513DFDA0" w14:textId="77777777" w:rsidR="00703F13" w:rsidRPr="00CA654B" w:rsidRDefault="00703F13" w:rsidP="008E2866">
            <w:pPr>
              <w:spacing w:line="360" w:lineRule="auto"/>
              <w:jc w:val="both"/>
              <w:rPr>
                <w:b w:val="0"/>
                <w:bCs/>
              </w:rPr>
            </w:pPr>
            <w:r w:rsidRPr="00CA654B">
              <w:rPr>
                <w:b w:val="0"/>
                <w:bCs/>
              </w:rPr>
              <w:t xml:space="preserve"> kilogram</w:t>
            </w:r>
          </w:p>
        </w:tc>
      </w:tr>
      <w:tr w:rsidR="00703F13" w:rsidRPr="00CA654B" w14:paraId="17B168C4" w14:textId="77777777" w:rsidTr="008E2866">
        <w:trPr>
          <w:trHeight w:val="312"/>
        </w:trPr>
        <w:tc>
          <w:tcPr>
            <w:tcW w:w="1700" w:type="dxa"/>
            <w:noWrap/>
            <w:hideMark/>
          </w:tcPr>
          <w:p w14:paraId="3F7E7FB9" w14:textId="77777777" w:rsidR="00703F13" w:rsidRPr="00CA654B" w:rsidRDefault="00703F13" w:rsidP="008E2866">
            <w:pPr>
              <w:spacing w:line="360" w:lineRule="auto"/>
              <w:jc w:val="both"/>
              <w:rPr>
                <w:b w:val="0"/>
                <w:bCs/>
              </w:rPr>
            </w:pPr>
            <w:r w:rsidRPr="00CA654B">
              <w:rPr>
                <w:b w:val="0"/>
                <w:bCs/>
              </w:rPr>
              <w:t>3</w:t>
            </w:r>
          </w:p>
        </w:tc>
        <w:tc>
          <w:tcPr>
            <w:tcW w:w="2917" w:type="dxa"/>
            <w:noWrap/>
            <w:hideMark/>
          </w:tcPr>
          <w:p w14:paraId="72F6A662" w14:textId="77777777" w:rsidR="00703F13" w:rsidRPr="00CA654B" w:rsidRDefault="00703F13" w:rsidP="008E2866">
            <w:pPr>
              <w:spacing w:line="360" w:lineRule="auto"/>
              <w:jc w:val="both"/>
              <w:rPr>
                <w:b w:val="0"/>
                <w:bCs/>
              </w:rPr>
            </w:pPr>
            <w:r w:rsidRPr="00CA654B">
              <w:rPr>
                <w:b w:val="0"/>
                <w:bCs/>
              </w:rPr>
              <w:t>B-MEG Premium Grower</w:t>
            </w:r>
          </w:p>
        </w:tc>
        <w:tc>
          <w:tcPr>
            <w:tcW w:w="1537" w:type="dxa"/>
            <w:noWrap/>
            <w:hideMark/>
          </w:tcPr>
          <w:p w14:paraId="7B59F70F" w14:textId="77777777" w:rsidR="00703F13" w:rsidRPr="00CA654B" w:rsidRDefault="00703F13" w:rsidP="008E2866">
            <w:pPr>
              <w:spacing w:line="360" w:lineRule="auto"/>
              <w:jc w:val="both"/>
              <w:rPr>
                <w:b w:val="0"/>
                <w:bCs/>
              </w:rPr>
            </w:pPr>
            <w:r w:rsidRPr="00CA654B">
              <w:rPr>
                <w:b w:val="0"/>
                <w:bCs/>
              </w:rPr>
              <w:t>Feeds</w:t>
            </w:r>
          </w:p>
        </w:tc>
        <w:tc>
          <w:tcPr>
            <w:tcW w:w="2492" w:type="dxa"/>
            <w:noWrap/>
            <w:hideMark/>
          </w:tcPr>
          <w:p w14:paraId="4567E539" w14:textId="77777777" w:rsidR="00703F13" w:rsidRPr="00CA654B" w:rsidRDefault="00703F13" w:rsidP="008E2866">
            <w:pPr>
              <w:spacing w:line="360" w:lineRule="auto"/>
              <w:jc w:val="both"/>
              <w:rPr>
                <w:b w:val="0"/>
                <w:bCs/>
              </w:rPr>
            </w:pPr>
            <w:r w:rsidRPr="00CA654B">
              <w:rPr>
                <w:b w:val="0"/>
                <w:bCs/>
              </w:rPr>
              <w:t>Feeds for fattening</w:t>
            </w:r>
          </w:p>
        </w:tc>
        <w:tc>
          <w:tcPr>
            <w:tcW w:w="2268" w:type="dxa"/>
            <w:noWrap/>
            <w:hideMark/>
          </w:tcPr>
          <w:p w14:paraId="3DD18F67"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2B773823" w14:textId="77777777" w:rsidR="00703F13" w:rsidRPr="00CA654B" w:rsidRDefault="00703F13" w:rsidP="008E2866">
            <w:pPr>
              <w:spacing w:line="360" w:lineRule="auto"/>
              <w:jc w:val="both"/>
              <w:rPr>
                <w:b w:val="0"/>
                <w:bCs/>
              </w:rPr>
            </w:pPr>
            <w:r w:rsidRPr="00CA654B">
              <w:rPr>
                <w:b w:val="0"/>
                <w:bCs/>
              </w:rPr>
              <w:t xml:space="preserve"> kilogram</w:t>
            </w:r>
          </w:p>
        </w:tc>
      </w:tr>
      <w:tr w:rsidR="00703F13" w:rsidRPr="00CA654B" w14:paraId="174E735A" w14:textId="77777777" w:rsidTr="008E2866">
        <w:trPr>
          <w:trHeight w:val="312"/>
        </w:trPr>
        <w:tc>
          <w:tcPr>
            <w:tcW w:w="1700" w:type="dxa"/>
            <w:noWrap/>
            <w:hideMark/>
          </w:tcPr>
          <w:p w14:paraId="0C0CD6B6" w14:textId="77777777" w:rsidR="00703F13" w:rsidRPr="00CA654B" w:rsidRDefault="00703F13" w:rsidP="008E2866">
            <w:pPr>
              <w:spacing w:line="360" w:lineRule="auto"/>
              <w:jc w:val="both"/>
              <w:rPr>
                <w:b w:val="0"/>
                <w:bCs/>
              </w:rPr>
            </w:pPr>
            <w:r w:rsidRPr="00CA654B">
              <w:rPr>
                <w:b w:val="0"/>
                <w:bCs/>
              </w:rPr>
              <w:lastRenderedPageBreak/>
              <w:t>4</w:t>
            </w:r>
          </w:p>
        </w:tc>
        <w:tc>
          <w:tcPr>
            <w:tcW w:w="2917" w:type="dxa"/>
            <w:noWrap/>
            <w:hideMark/>
          </w:tcPr>
          <w:p w14:paraId="6395BDBC" w14:textId="77777777" w:rsidR="00703F13" w:rsidRPr="00CA654B" w:rsidRDefault="00703F13" w:rsidP="008E2866">
            <w:pPr>
              <w:spacing w:line="360" w:lineRule="auto"/>
              <w:jc w:val="both"/>
              <w:rPr>
                <w:b w:val="0"/>
                <w:bCs/>
              </w:rPr>
            </w:pPr>
            <w:r w:rsidRPr="00CA654B">
              <w:rPr>
                <w:b w:val="0"/>
                <w:bCs/>
              </w:rPr>
              <w:t>Iron</w:t>
            </w:r>
          </w:p>
        </w:tc>
        <w:tc>
          <w:tcPr>
            <w:tcW w:w="1537" w:type="dxa"/>
            <w:noWrap/>
            <w:hideMark/>
          </w:tcPr>
          <w:p w14:paraId="029CC94A" w14:textId="77777777" w:rsidR="00703F13" w:rsidRPr="00CA654B" w:rsidRDefault="00703F13" w:rsidP="008E2866">
            <w:pPr>
              <w:spacing w:line="360" w:lineRule="auto"/>
              <w:jc w:val="both"/>
              <w:rPr>
                <w:b w:val="0"/>
                <w:bCs/>
              </w:rPr>
            </w:pPr>
            <w:r w:rsidRPr="00CA654B">
              <w:rPr>
                <w:b w:val="0"/>
                <w:bCs/>
              </w:rPr>
              <w:t>Medicine</w:t>
            </w:r>
          </w:p>
        </w:tc>
        <w:tc>
          <w:tcPr>
            <w:tcW w:w="2492" w:type="dxa"/>
            <w:noWrap/>
            <w:hideMark/>
          </w:tcPr>
          <w:p w14:paraId="53E2D640" w14:textId="77777777" w:rsidR="00703F13" w:rsidRPr="00CA654B" w:rsidRDefault="00703F13" w:rsidP="008E2866">
            <w:pPr>
              <w:spacing w:line="360" w:lineRule="auto"/>
              <w:jc w:val="both"/>
              <w:rPr>
                <w:b w:val="0"/>
                <w:bCs/>
              </w:rPr>
            </w:pPr>
            <w:r w:rsidRPr="00CA654B">
              <w:rPr>
                <w:b w:val="0"/>
                <w:bCs/>
              </w:rPr>
              <w:t>Vaccine</w:t>
            </w:r>
          </w:p>
        </w:tc>
        <w:tc>
          <w:tcPr>
            <w:tcW w:w="2268" w:type="dxa"/>
            <w:noWrap/>
            <w:hideMark/>
          </w:tcPr>
          <w:p w14:paraId="40424233"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48F26D0D" w14:textId="77777777" w:rsidR="00703F13" w:rsidRPr="00CA654B" w:rsidRDefault="00703F13" w:rsidP="008E2866">
            <w:pPr>
              <w:spacing w:line="360" w:lineRule="auto"/>
              <w:jc w:val="both"/>
              <w:rPr>
                <w:b w:val="0"/>
                <w:bCs/>
              </w:rPr>
            </w:pPr>
            <w:r w:rsidRPr="00CA654B">
              <w:rPr>
                <w:b w:val="0"/>
                <w:bCs/>
              </w:rPr>
              <w:t>milligram</w:t>
            </w:r>
          </w:p>
        </w:tc>
      </w:tr>
      <w:tr w:rsidR="00703F13" w:rsidRPr="00CA654B" w14:paraId="3FFFFBD0" w14:textId="77777777" w:rsidTr="008E2866">
        <w:trPr>
          <w:trHeight w:val="312"/>
        </w:trPr>
        <w:tc>
          <w:tcPr>
            <w:tcW w:w="1700" w:type="dxa"/>
            <w:noWrap/>
            <w:hideMark/>
          </w:tcPr>
          <w:p w14:paraId="37ABFF30" w14:textId="77777777" w:rsidR="00703F13" w:rsidRPr="00CA654B" w:rsidRDefault="00703F13" w:rsidP="008E2866">
            <w:pPr>
              <w:spacing w:line="360" w:lineRule="auto"/>
              <w:jc w:val="both"/>
              <w:rPr>
                <w:b w:val="0"/>
                <w:bCs/>
              </w:rPr>
            </w:pPr>
            <w:r w:rsidRPr="00CA654B">
              <w:rPr>
                <w:b w:val="0"/>
                <w:bCs/>
              </w:rPr>
              <w:t>5</w:t>
            </w:r>
          </w:p>
        </w:tc>
        <w:tc>
          <w:tcPr>
            <w:tcW w:w="2917" w:type="dxa"/>
            <w:noWrap/>
            <w:hideMark/>
          </w:tcPr>
          <w:p w14:paraId="5C69B6D1" w14:textId="77777777" w:rsidR="00703F13" w:rsidRPr="00CA654B" w:rsidRDefault="00703F13" w:rsidP="008E2866">
            <w:pPr>
              <w:spacing w:line="360" w:lineRule="auto"/>
              <w:jc w:val="both"/>
              <w:rPr>
                <w:b w:val="0"/>
                <w:bCs/>
              </w:rPr>
            </w:pPr>
            <w:r w:rsidRPr="00CA654B">
              <w:rPr>
                <w:b w:val="0"/>
                <w:bCs/>
              </w:rPr>
              <w:t>Vitamins B complex</w:t>
            </w:r>
          </w:p>
        </w:tc>
        <w:tc>
          <w:tcPr>
            <w:tcW w:w="1537" w:type="dxa"/>
            <w:noWrap/>
            <w:hideMark/>
          </w:tcPr>
          <w:p w14:paraId="5E975CB8" w14:textId="77777777" w:rsidR="00703F13" w:rsidRPr="00CA654B" w:rsidRDefault="00703F13" w:rsidP="008E2866">
            <w:pPr>
              <w:spacing w:line="360" w:lineRule="auto"/>
              <w:jc w:val="both"/>
              <w:rPr>
                <w:b w:val="0"/>
                <w:bCs/>
              </w:rPr>
            </w:pPr>
            <w:r w:rsidRPr="00CA654B">
              <w:rPr>
                <w:b w:val="0"/>
                <w:bCs/>
              </w:rPr>
              <w:t>Medicine</w:t>
            </w:r>
          </w:p>
        </w:tc>
        <w:tc>
          <w:tcPr>
            <w:tcW w:w="2492" w:type="dxa"/>
            <w:noWrap/>
            <w:hideMark/>
          </w:tcPr>
          <w:p w14:paraId="6FCCF527" w14:textId="77777777" w:rsidR="00703F13" w:rsidRPr="00CA654B" w:rsidRDefault="00703F13" w:rsidP="008E2866">
            <w:pPr>
              <w:spacing w:line="360" w:lineRule="auto"/>
              <w:jc w:val="both"/>
              <w:rPr>
                <w:b w:val="0"/>
                <w:bCs/>
              </w:rPr>
            </w:pPr>
            <w:r w:rsidRPr="00CA654B">
              <w:rPr>
                <w:b w:val="0"/>
                <w:bCs/>
              </w:rPr>
              <w:t>Vitamins for pigs</w:t>
            </w:r>
          </w:p>
        </w:tc>
        <w:tc>
          <w:tcPr>
            <w:tcW w:w="2268" w:type="dxa"/>
            <w:noWrap/>
            <w:hideMark/>
          </w:tcPr>
          <w:p w14:paraId="24E5D21B"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1FBA0FE1" w14:textId="77777777" w:rsidR="00703F13" w:rsidRPr="00CA654B" w:rsidRDefault="00703F13" w:rsidP="008E2866">
            <w:pPr>
              <w:spacing w:line="360" w:lineRule="auto"/>
              <w:jc w:val="both"/>
              <w:rPr>
                <w:b w:val="0"/>
                <w:bCs/>
              </w:rPr>
            </w:pPr>
            <w:r w:rsidRPr="00CA654B">
              <w:rPr>
                <w:b w:val="0"/>
                <w:bCs/>
              </w:rPr>
              <w:t>milligram</w:t>
            </w:r>
          </w:p>
        </w:tc>
      </w:tr>
    </w:tbl>
    <w:p w14:paraId="5A6C2291" w14:textId="77777777" w:rsidR="00703F13" w:rsidRPr="00CA654B" w:rsidRDefault="00703F13" w:rsidP="00703F13">
      <w:pPr>
        <w:spacing w:line="360" w:lineRule="auto"/>
        <w:jc w:val="both"/>
      </w:pPr>
    </w:p>
    <w:p w14:paraId="017703E0" w14:textId="77777777" w:rsidR="00703F13" w:rsidRPr="00CA654B" w:rsidRDefault="00703F13" w:rsidP="00703F13">
      <w:pPr>
        <w:spacing w:line="360" w:lineRule="auto"/>
        <w:ind w:left="720" w:hanging="720"/>
      </w:pPr>
      <w:r w:rsidRPr="00CA654B">
        <w:t xml:space="preserve">Table 40. </w:t>
      </w:r>
      <w:r w:rsidRPr="00CA654B">
        <w:rPr>
          <w:lang w:val="en-US"/>
        </w:rPr>
        <w:t xml:space="preserve">Inventory </w:t>
      </w:r>
      <w:r w:rsidRPr="00CA654B">
        <w:t>Table - 1NF</w:t>
      </w:r>
    </w:p>
    <w:p w14:paraId="4DDC4AC4" w14:textId="77777777" w:rsidR="00703F13" w:rsidRPr="00CA654B" w:rsidRDefault="00703F13" w:rsidP="00703F13">
      <w:pPr>
        <w:spacing w:line="360" w:lineRule="auto"/>
        <w:ind w:left="720" w:hanging="720"/>
      </w:pPr>
    </w:p>
    <w:p w14:paraId="172D295C" w14:textId="77777777" w:rsidR="00703F13" w:rsidRPr="00CA654B" w:rsidRDefault="00703F13" w:rsidP="00703F13">
      <w:pPr>
        <w:spacing w:line="360" w:lineRule="auto"/>
        <w:ind w:left="1440"/>
        <w:jc w:val="both"/>
        <w:rPr>
          <w:b w:val="0"/>
          <w:bCs/>
        </w:rPr>
      </w:pPr>
      <w:r w:rsidRPr="00CA654B">
        <w:rPr>
          <w:b w:val="0"/>
          <w:bCs/>
        </w:rPr>
        <w:t>Table 40 shows that the table Inventory is in the first normal form by converting Table 39 by assigning “item _id” as the Primary Key.</w:t>
      </w:r>
    </w:p>
    <w:p w14:paraId="3A98596E" w14:textId="77777777" w:rsidR="00703F13" w:rsidRPr="00CA654B" w:rsidRDefault="00703F13" w:rsidP="00703F13">
      <w:pPr>
        <w:spacing w:line="360" w:lineRule="auto"/>
        <w:ind w:left="1440"/>
        <w:jc w:val="both"/>
        <w:rPr>
          <w:b w:val="0"/>
          <w:bCs/>
          <w:lang w:val="en-US"/>
        </w:rPr>
      </w:pPr>
    </w:p>
    <w:p w14:paraId="01ABB4D8" w14:textId="77777777" w:rsidR="00703F13" w:rsidRPr="00CA654B" w:rsidRDefault="00703F13" w:rsidP="00703F13">
      <w:pPr>
        <w:spacing w:line="360" w:lineRule="auto"/>
        <w:ind w:left="1440"/>
        <w:jc w:val="both"/>
        <w:rPr>
          <w:b w:val="0"/>
          <w:bCs/>
          <w:lang w:val="en-US"/>
        </w:rPr>
      </w:pPr>
    </w:p>
    <w:p w14:paraId="33457AD1" w14:textId="77777777" w:rsidR="00703F13" w:rsidRPr="00CA654B" w:rsidRDefault="00703F13" w:rsidP="00703F13">
      <w:pPr>
        <w:spacing w:line="360" w:lineRule="auto"/>
        <w:ind w:left="1440"/>
        <w:jc w:val="both"/>
        <w:rPr>
          <w:b w:val="0"/>
          <w:bCs/>
          <w:lang w:val="en-US"/>
        </w:rPr>
      </w:pPr>
    </w:p>
    <w:p w14:paraId="0B856E30" w14:textId="77777777" w:rsidR="00703F13" w:rsidRPr="00CA654B" w:rsidRDefault="00703F13" w:rsidP="00703F13">
      <w:pPr>
        <w:spacing w:line="360" w:lineRule="auto"/>
        <w:ind w:left="1440"/>
        <w:jc w:val="both"/>
        <w:rPr>
          <w:b w:val="0"/>
          <w:bCs/>
          <w:lang w:val="en-US"/>
        </w:rPr>
      </w:pPr>
    </w:p>
    <w:p w14:paraId="18E0CBC8" w14:textId="77777777" w:rsidR="00703F13" w:rsidRPr="00CA654B" w:rsidRDefault="00703F13" w:rsidP="00703F13">
      <w:pPr>
        <w:spacing w:line="360" w:lineRule="auto"/>
        <w:ind w:left="1440"/>
        <w:jc w:val="both"/>
        <w:rPr>
          <w:b w:val="0"/>
          <w:bCs/>
          <w:lang w:val="en-US"/>
        </w:rPr>
      </w:pPr>
    </w:p>
    <w:p w14:paraId="02F66ECF" w14:textId="77777777" w:rsidR="00703F13" w:rsidRPr="00CA654B" w:rsidRDefault="00703F13" w:rsidP="00703F13">
      <w:pPr>
        <w:spacing w:line="360" w:lineRule="auto"/>
        <w:ind w:left="1440"/>
        <w:jc w:val="both"/>
        <w:rPr>
          <w:b w:val="0"/>
          <w:bCs/>
          <w:lang w:val="en-US"/>
        </w:rPr>
      </w:pPr>
    </w:p>
    <w:p w14:paraId="4305A2B0" w14:textId="77777777" w:rsidR="00703F13" w:rsidRPr="00CA654B" w:rsidRDefault="00703F13" w:rsidP="00703F13">
      <w:pPr>
        <w:spacing w:line="360" w:lineRule="auto"/>
        <w:ind w:left="1440"/>
        <w:jc w:val="both"/>
        <w:rPr>
          <w:b w:val="0"/>
          <w:bCs/>
          <w:lang w:val="en-US"/>
        </w:rPr>
      </w:pPr>
    </w:p>
    <w:p w14:paraId="4A3F0937" w14:textId="77777777" w:rsidR="00703F13" w:rsidRPr="00CA654B" w:rsidRDefault="00703F13" w:rsidP="00703F13">
      <w:pPr>
        <w:spacing w:line="360" w:lineRule="auto"/>
        <w:jc w:val="both"/>
        <w:rPr>
          <w:b w:val="0"/>
          <w:bCs/>
          <w:lang w:val="en-US"/>
        </w:rPr>
      </w:pPr>
    </w:p>
    <w:p w14:paraId="1F49E668" w14:textId="77777777" w:rsidR="00703F13" w:rsidRPr="00CA654B" w:rsidRDefault="00703F13" w:rsidP="00703F13">
      <w:pPr>
        <w:tabs>
          <w:tab w:val="left" w:pos="5978"/>
        </w:tabs>
        <w:spacing w:line="360" w:lineRule="auto"/>
        <w:jc w:val="both"/>
        <w:rPr>
          <w:lang w:val="en-US"/>
        </w:rPr>
      </w:pPr>
      <w:r w:rsidRPr="00CA654B">
        <w:rPr>
          <w:lang w:val="en-US"/>
        </w:rPr>
        <w:t>Inventory – 2NF</w:t>
      </w:r>
    </w:p>
    <w:p w14:paraId="7118F440"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Inventory</w:t>
      </w:r>
    </w:p>
    <w:tbl>
      <w:tblPr>
        <w:tblStyle w:val="TableGrid"/>
        <w:tblW w:w="0" w:type="auto"/>
        <w:tblInd w:w="421" w:type="dxa"/>
        <w:tblLook w:val="04A0" w:firstRow="1" w:lastRow="0" w:firstColumn="1" w:lastColumn="0" w:noHBand="0" w:noVBand="1"/>
      </w:tblPr>
      <w:tblGrid>
        <w:gridCol w:w="1554"/>
        <w:gridCol w:w="2944"/>
        <w:gridCol w:w="2306"/>
        <w:gridCol w:w="1984"/>
        <w:gridCol w:w="1252"/>
        <w:gridCol w:w="2489"/>
      </w:tblGrid>
      <w:tr w:rsidR="00703F13" w:rsidRPr="00CA654B" w14:paraId="2DC649DC" w14:textId="77777777" w:rsidTr="008E2866">
        <w:trPr>
          <w:trHeight w:val="312"/>
        </w:trPr>
        <w:tc>
          <w:tcPr>
            <w:tcW w:w="1554" w:type="dxa"/>
            <w:noWrap/>
            <w:hideMark/>
          </w:tcPr>
          <w:p w14:paraId="655F3E99"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item_id</w:t>
            </w:r>
            <w:proofErr w:type="spellEnd"/>
          </w:p>
        </w:tc>
        <w:tc>
          <w:tcPr>
            <w:tcW w:w="2944" w:type="dxa"/>
            <w:noWrap/>
            <w:hideMark/>
          </w:tcPr>
          <w:p w14:paraId="11F15D75"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2306" w:type="dxa"/>
            <w:noWrap/>
            <w:hideMark/>
          </w:tcPr>
          <w:p w14:paraId="739B1E3A"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1984" w:type="dxa"/>
            <w:noWrap/>
            <w:hideMark/>
          </w:tcPr>
          <w:p w14:paraId="20E39746" w14:textId="77777777" w:rsidR="00703F13" w:rsidRPr="00CA654B" w:rsidRDefault="00703F13" w:rsidP="008E2866">
            <w:pPr>
              <w:spacing w:line="360" w:lineRule="auto"/>
              <w:jc w:val="both"/>
              <w:rPr>
                <w:b w:val="0"/>
                <w:bCs/>
              </w:rPr>
            </w:pPr>
            <w:proofErr w:type="spellStart"/>
            <w:r w:rsidRPr="00CA654B">
              <w:rPr>
                <w:b w:val="0"/>
                <w:bCs/>
              </w:rPr>
              <w:t>item_quantity</w:t>
            </w:r>
            <w:proofErr w:type="spellEnd"/>
          </w:p>
        </w:tc>
        <w:tc>
          <w:tcPr>
            <w:tcW w:w="1252" w:type="dxa"/>
            <w:noWrap/>
            <w:hideMark/>
          </w:tcPr>
          <w:p w14:paraId="562F2A2D" w14:textId="77777777" w:rsidR="00703F13" w:rsidRPr="00CA654B" w:rsidRDefault="00703F13" w:rsidP="008E2866">
            <w:pPr>
              <w:spacing w:line="360" w:lineRule="auto"/>
              <w:jc w:val="both"/>
              <w:rPr>
                <w:b w:val="0"/>
                <w:bCs/>
              </w:rPr>
            </w:pPr>
            <w:proofErr w:type="spellStart"/>
            <w:r w:rsidRPr="00CA654B">
              <w:rPr>
                <w:b w:val="0"/>
                <w:bCs/>
              </w:rPr>
              <w:t>item_unit</w:t>
            </w:r>
            <w:proofErr w:type="spellEnd"/>
          </w:p>
        </w:tc>
        <w:tc>
          <w:tcPr>
            <w:tcW w:w="2489" w:type="dxa"/>
            <w:noWrap/>
            <w:hideMark/>
          </w:tcPr>
          <w:p w14:paraId="6A71E0B4"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category_id</w:t>
            </w:r>
            <w:proofErr w:type="spellEnd"/>
          </w:p>
        </w:tc>
      </w:tr>
      <w:tr w:rsidR="00703F13" w:rsidRPr="00CA654B" w14:paraId="5045FEEA" w14:textId="77777777" w:rsidTr="008E2866">
        <w:trPr>
          <w:trHeight w:val="312"/>
        </w:trPr>
        <w:tc>
          <w:tcPr>
            <w:tcW w:w="1554" w:type="dxa"/>
            <w:noWrap/>
            <w:hideMark/>
          </w:tcPr>
          <w:p w14:paraId="2B0C490D" w14:textId="77777777" w:rsidR="00703F13" w:rsidRPr="00CA654B" w:rsidRDefault="00703F13" w:rsidP="008E2866">
            <w:pPr>
              <w:spacing w:line="360" w:lineRule="auto"/>
              <w:jc w:val="both"/>
              <w:rPr>
                <w:b w:val="0"/>
                <w:bCs/>
              </w:rPr>
            </w:pPr>
            <w:r w:rsidRPr="00CA654B">
              <w:rPr>
                <w:b w:val="0"/>
                <w:bCs/>
              </w:rPr>
              <w:t>1</w:t>
            </w:r>
          </w:p>
        </w:tc>
        <w:tc>
          <w:tcPr>
            <w:tcW w:w="2944" w:type="dxa"/>
            <w:noWrap/>
            <w:hideMark/>
          </w:tcPr>
          <w:p w14:paraId="115B402E"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2306" w:type="dxa"/>
            <w:noWrap/>
            <w:hideMark/>
          </w:tcPr>
          <w:p w14:paraId="74B9F0FC" w14:textId="77777777" w:rsidR="00703F13" w:rsidRPr="00CA654B" w:rsidRDefault="00703F13" w:rsidP="008E2866">
            <w:pPr>
              <w:spacing w:line="360" w:lineRule="auto"/>
              <w:jc w:val="both"/>
              <w:rPr>
                <w:b w:val="0"/>
                <w:bCs/>
              </w:rPr>
            </w:pPr>
            <w:r w:rsidRPr="00CA654B">
              <w:rPr>
                <w:b w:val="0"/>
                <w:bCs/>
              </w:rPr>
              <w:t>Deworming</w:t>
            </w:r>
          </w:p>
        </w:tc>
        <w:tc>
          <w:tcPr>
            <w:tcW w:w="1984" w:type="dxa"/>
            <w:noWrap/>
            <w:hideMark/>
          </w:tcPr>
          <w:p w14:paraId="1C5EF04E"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0135A473" w14:textId="77777777" w:rsidR="00703F13" w:rsidRPr="00CA654B" w:rsidRDefault="00703F13" w:rsidP="008E2866">
            <w:pPr>
              <w:spacing w:line="360" w:lineRule="auto"/>
              <w:jc w:val="both"/>
              <w:rPr>
                <w:b w:val="0"/>
                <w:bCs/>
              </w:rPr>
            </w:pPr>
            <w:r w:rsidRPr="00CA654B">
              <w:rPr>
                <w:b w:val="0"/>
                <w:bCs/>
              </w:rPr>
              <w:t>milligram</w:t>
            </w:r>
          </w:p>
        </w:tc>
        <w:tc>
          <w:tcPr>
            <w:tcW w:w="2489" w:type="dxa"/>
            <w:noWrap/>
            <w:hideMark/>
          </w:tcPr>
          <w:p w14:paraId="01F28787" w14:textId="77777777" w:rsidR="00703F13" w:rsidRPr="00CA654B" w:rsidRDefault="00703F13" w:rsidP="008E2866">
            <w:pPr>
              <w:spacing w:line="360" w:lineRule="auto"/>
              <w:jc w:val="both"/>
              <w:rPr>
                <w:b w:val="0"/>
                <w:bCs/>
              </w:rPr>
            </w:pPr>
            <w:r w:rsidRPr="00CA654B">
              <w:rPr>
                <w:b w:val="0"/>
                <w:bCs/>
              </w:rPr>
              <w:t>3</w:t>
            </w:r>
          </w:p>
        </w:tc>
      </w:tr>
      <w:tr w:rsidR="00703F13" w:rsidRPr="00CA654B" w14:paraId="544056D5" w14:textId="77777777" w:rsidTr="008E2866">
        <w:trPr>
          <w:trHeight w:val="312"/>
        </w:trPr>
        <w:tc>
          <w:tcPr>
            <w:tcW w:w="1554" w:type="dxa"/>
            <w:noWrap/>
            <w:hideMark/>
          </w:tcPr>
          <w:p w14:paraId="2851372D" w14:textId="77777777" w:rsidR="00703F13" w:rsidRPr="00CA654B" w:rsidRDefault="00703F13" w:rsidP="008E2866">
            <w:pPr>
              <w:spacing w:line="360" w:lineRule="auto"/>
              <w:jc w:val="both"/>
              <w:rPr>
                <w:b w:val="0"/>
                <w:bCs/>
              </w:rPr>
            </w:pPr>
            <w:r w:rsidRPr="00CA654B">
              <w:rPr>
                <w:b w:val="0"/>
                <w:bCs/>
              </w:rPr>
              <w:t>2</w:t>
            </w:r>
          </w:p>
        </w:tc>
        <w:tc>
          <w:tcPr>
            <w:tcW w:w="2944" w:type="dxa"/>
            <w:noWrap/>
            <w:hideMark/>
          </w:tcPr>
          <w:p w14:paraId="4EBE949C" w14:textId="77777777" w:rsidR="00703F13" w:rsidRPr="00CA654B" w:rsidRDefault="00703F13" w:rsidP="008E2866">
            <w:pPr>
              <w:spacing w:line="360" w:lineRule="auto"/>
              <w:jc w:val="both"/>
              <w:rPr>
                <w:b w:val="0"/>
                <w:bCs/>
              </w:rPr>
            </w:pPr>
            <w:r w:rsidRPr="00CA654B">
              <w:rPr>
                <w:b w:val="0"/>
                <w:bCs/>
              </w:rPr>
              <w:t>B-MEG Premium Starter</w:t>
            </w:r>
          </w:p>
        </w:tc>
        <w:tc>
          <w:tcPr>
            <w:tcW w:w="2306" w:type="dxa"/>
            <w:noWrap/>
            <w:hideMark/>
          </w:tcPr>
          <w:p w14:paraId="005807A8" w14:textId="77777777" w:rsidR="00703F13" w:rsidRPr="00CA654B" w:rsidRDefault="00703F13" w:rsidP="008E2866">
            <w:pPr>
              <w:spacing w:line="360" w:lineRule="auto"/>
              <w:jc w:val="both"/>
              <w:rPr>
                <w:b w:val="0"/>
                <w:bCs/>
              </w:rPr>
            </w:pPr>
            <w:r w:rsidRPr="00CA654B">
              <w:rPr>
                <w:b w:val="0"/>
                <w:bCs/>
              </w:rPr>
              <w:t>Feeds for piglet</w:t>
            </w:r>
          </w:p>
        </w:tc>
        <w:tc>
          <w:tcPr>
            <w:tcW w:w="1984" w:type="dxa"/>
            <w:noWrap/>
            <w:hideMark/>
          </w:tcPr>
          <w:p w14:paraId="4C2A697C"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121D8F65" w14:textId="77777777" w:rsidR="00703F13" w:rsidRPr="00CA654B" w:rsidRDefault="00703F13" w:rsidP="008E2866">
            <w:pPr>
              <w:spacing w:line="360" w:lineRule="auto"/>
              <w:jc w:val="both"/>
              <w:rPr>
                <w:b w:val="0"/>
                <w:bCs/>
              </w:rPr>
            </w:pPr>
            <w:r w:rsidRPr="00CA654B">
              <w:rPr>
                <w:b w:val="0"/>
                <w:bCs/>
              </w:rPr>
              <w:t xml:space="preserve"> kilogram</w:t>
            </w:r>
          </w:p>
        </w:tc>
        <w:tc>
          <w:tcPr>
            <w:tcW w:w="2489" w:type="dxa"/>
            <w:noWrap/>
            <w:hideMark/>
          </w:tcPr>
          <w:p w14:paraId="1312D349" w14:textId="77777777" w:rsidR="00703F13" w:rsidRPr="00CA654B" w:rsidRDefault="00703F13" w:rsidP="008E2866">
            <w:pPr>
              <w:spacing w:line="360" w:lineRule="auto"/>
              <w:jc w:val="both"/>
              <w:rPr>
                <w:b w:val="0"/>
                <w:bCs/>
              </w:rPr>
            </w:pPr>
            <w:r w:rsidRPr="00CA654B">
              <w:rPr>
                <w:b w:val="0"/>
                <w:bCs/>
              </w:rPr>
              <w:t>1</w:t>
            </w:r>
          </w:p>
        </w:tc>
      </w:tr>
      <w:tr w:rsidR="00703F13" w:rsidRPr="00CA654B" w14:paraId="4E92D7E0" w14:textId="77777777" w:rsidTr="008E2866">
        <w:trPr>
          <w:trHeight w:val="312"/>
        </w:trPr>
        <w:tc>
          <w:tcPr>
            <w:tcW w:w="1554" w:type="dxa"/>
            <w:noWrap/>
            <w:hideMark/>
          </w:tcPr>
          <w:p w14:paraId="435015E0" w14:textId="77777777" w:rsidR="00703F13" w:rsidRPr="00CA654B" w:rsidRDefault="00703F13" w:rsidP="008E2866">
            <w:pPr>
              <w:spacing w:line="360" w:lineRule="auto"/>
              <w:jc w:val="both"/>
              <w:rPr>
                <w:b w:val="0"/>
                <w:bCs/>
              </w:rPr>
            </w:pPr>
            <w:r w:rsidRPr="00CA654B">
              <w:rPr>
                <w:b w:val="0"/>
                <w:bCs/>
              </w:rPr>
              <w:lastRenderedPageBreak/>
              <w:t>3</w:t>
            </w:r>
          </w:p>
        </w:tc>
        <w:tc>
          <w:tcPr>
            <w:tcW w:w="2944" w:type="dxa"/>
            <w:noWrap/>
            <w:hideMark/>
          </w:tcPr>
          <w:p w14:paraId="72640CD0" w14:textId="77777777" w:rsidR="00703F13" w:rsidRPr="00CA654B" w:rsidRDefault="00703F13" w:rsidP="008E2866">
            <w:pPr>
              <w:spacing w:line="360" w:lineRule="auto"/>
              <w:jc w:val="both"/>
              <w:rPr>
                <w:b w:val="0"/>
                <w:bCs/>
              </w:rPr>
            </w:pPr>
            <w:r w:rsidRPr="00CA654B">
              <w:rPr>
                <w:b w:val="0"/>
                <w:bCs/>
              </w:rPr>
              <w:t>B-MEG Premium Grower</w:t>
            </w:r>
          </w:p>
        </w:tc>
        <w:tc>
          <w:tcPr>
            <w:tcW w:w="2306" w:type="dxa"/>
            <w:noWrap/>
            <w:hideMark/>
          </w:tcPr>
          <w:p w14:paraId="034C6A9F" w14:textId="77777777" w:rsidR="00703F13" w:rsidRPr="00CA654B" w:rsidRDefault="00703F13" w:rsidP="008E2866">
            <w:pPr>
              <w:spacing w:line="360" w:lineRule="auto"/>
              <w:jc w:val="both"/>
              <w:rPr>
                <w:b w:val="0"/>
                <w:bCs/>
              </w:rPr>
            </w:pPr>
            <w:r w:rsidRPr="00CA654B">
              <w:rPr>
                <w:b w:val="0"/>
                <w:bCs/>
              </w:rPr>
              <w:t>Feeds for fattening</w:t>
            </w:r>
          </w:p>
        </w:tc>
        <w:tc>
          <w:tcPr>
            <w:tcW w:w="1984" w:type="dxa"/>
            <w:noWrap/>
            <w:hideMark/>
          </w:tcPr>
          <w:p w14:paraId="25A30E56"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7B69B209" w14:textId="77777777" w:rsidR="00703F13" w:rsidRPr="00CA654B" w:rsidRDefault="00703F13" w:rsidP="008E2866">
            <w:pPr>
              <w:spacing w:line="360" w:lineRule="auto"/>
              <w:jc w:val="both"/>
              <w:rPr>
                <w:b w:val="0"/>
                <w:bCs/>
              </w:rPr>
            </w:pPr>
            <w:r w:rsidRPr="00CA654B">
              <w:rPr>
                <w:b w:val="0"/>
                <w:bCs/>
              </w:rPr>
              <w:t xml:space="preserve"> kilogram</w:t>
            </w:r>
          </w:p>
        </w:tc>
        <w:tc>
          <w:tcPr>
            <w:tcW w:w="2489" w:type="dxa"/>
            <w:noWrap/>
            <w:hideMark/>
          </w:tcPr>
          <w:p w14:paraId="20E00E57" w14:textId="77777777" w:rsidR="00703F13" w:rsidRPr="00CA654B" w:rsidRDefault="00703F13" w:rsidP="008E2866">
            <w:pPr>
              <w:spacing w:line="360" w:lineRule="auto"/>
              <w:jc w:val="both"/>
              <w:rPr>
                <w:b w:val="0"/>
                <w:bCs/>
              </w:rPr>
            </w:pPr>
            <w:r w:rsidRPr="00CA654B">
              <w:rPr>
                <w:b w:val="0"/>
                <w:bCs/>
              </w:rPr>
              <w:t>1</w:t>
            </w:r>
          </w:p>
        </w:tc>
      </w:tr>
      <w:tr w:rsidR="00703F13" w:rsidRPr="00CA654B" w14:paraId="4D2B0B93" w14:textId="77777777" w:rsidTr="008E2866">
        <w:trPr>
          <w:trHeight w:val="312"/>
        </w:trPr>
        <w:tc>
          <w:tcPr>
            <w:tcW w:w="1554" w:type="dxa"/>
            <w:noWrap/>
            <w:hideMark/>
          </w:tcPr>
          <w:p w14:paraId="72709605" w14:textId="77777777" w:rsidR="00703F13" w:rsidRPr="00CA654B" w:rsidRDefault="00703F13" w:rsidP="008E2866">
            <w:pPr>
              <w:spacing w:line="360" w:lineRule="auto"/>
              <w:jc w:val="both"/>
              <w:rPr>
                <w:b w:val="0"/>
                <w:bCs/>
              </w:rPr>
            </w:pPr>
            <w:r w:rsidRPr="00CA654B">
              <w:rPr>
                <w:b w:val="0"/>
                <w:bCs/>
              </w:rPr>
              <w:t>4</w:t>
            </w:r>
          </w:p>
        </w:tc>
        <w:tc>
          <w:tcPr>
            <w:tcW w:w="2944" w:type="dxa"/>
            <w:noWrap/>
            <w:hideMark/>
          </w:tcPr>
          <w:p w14:paraId="6438425D" w14:textId="77777777" w:rsidR="00703F13" w:rsidRPr="00CA654B" w:rsidRDefault="00703F13" w:rsidP="008E2866">
            <w:pPr>
              <w:spacing w:line="360" w:lineRule="auto"/>
              <w:jc w:val="both"/>
              <w:rPr>
                <w:b w:val="0"/>
                <w:bCs/>
              </w:rPr>
            </w:pPr>
            <w:r w:rsidRPr="00CA654B">
              <w:rPr>
                <w:b w:val="0"/>
                <w:bCs/>
              </w:rPr>
              <w:t>Iron</w:t>
            </w:r>
          </w:p>
        </w:tc>
        <w:tc>
          <w:tcPr>
            <w:tcW w:w="2306" w:type="dxa"/>
            <w:noWrap/>
            <w:hideMark/>
          </w:tcPr>
          <w:p w14:paraId="5D56D010" w14:textId="77777777" w:rsidR="00703F13" w:rsidRPr="00CA654B" w:rsidRDefault="00703F13" w:rsidP="008E2866">
            <w:pPr>
              <w:spacing w:line="360" w:lineRule="auto"/>
              <w:jc w:val="both"/>
              <w:rPr>
                <w:b w:val="0"/>
                <w:bCs/>
              </w:rPr>
            </w:pPr>
            <w:r w:rsidRPr="00CA654B">
              <w:rPr>
                <w:b w:val="0"/>
                <w:bCs/>
              </w:rPr>
              <w:t>Vaccine</w:t>
            </w:r>
          </w:p>
        </w:tc>
        <w:tc>
          <w:tcPr>
            <w:tcW w:w="1984" w:type="dxa"/>
            <w:noWrap/>
            <w:hideMark/>
          </w:tcPr>
          <w:p w14:paraId="6678CD54"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4369EF59" w14:textId="77777777" w:rsidR="00703F13" w:rsidRPr="00CA654B" w:rsidRDefault="00703F13" w:rsidP="008E2866">
            <w:pPr>
              <w:spacing w:line="360" w:lineRule="auto"/>
              <w:jc w:val="both"/>
              <w:rPr>
                <w:b w:val="0"/>
                <w:bCs/>
              </w:rPr>
            </w:pPr>
            <w:r w:rsidRPr="00CA654B">
              <w:rPr>
                <w:b w:val="0"/>
                <w:bCs/>
              </w:rPr>
              <w:t>milligram</w:t>
            </w:r>
          </w:p>
        </w:tc>
        <w:tc>
          <w:tcPr>
            <w:tcW w:w="2489" w:type="dxa"/>
            <w:noWrap/>
            <w:hideMark/>
          </w:tcPr>
          <w:p w14:paraId="52100F62" w14:textId="77777777" w:rsidR="00703F13" w:rsidRPr="00CA654B" w:rsidRDefault="00703F13" w:rsidP="008E2866">
            <w:pPr>
              <w:spacing w:line="360" w:lineRule="auto"/>
              <w:jc w:val="both"/>
              <w:rPr>
                <w:b w:val="0"/>
                <w:bCs/>
              </w:rPr>
            </w:pPr>
            <w:r w:rsidRPr="00CA654B">
              <w:rPr>
                <w:b w:val="0"/>
                <w:bCs/>
              </w:rPr>
              <w:t>2</w:t>
            </w:r>
          </w:p>
        </w:tc>
      </w:tr>
      <w:tr w:rsidR="00703F13" w:rsidRPr="00CA654B" w14:paraId="7E3C3424" w14:textId="77777777" w:rsidTr="008E2866">
        <w:trPr>
          <w:trHeight w:val="312"/>
        </w:trPr>
        <w:tc>
          <w:tcPr>
            <w:tcW w:w="1554" w:type="dxa"/>
            <w:noWrap/>
            <w:hideMark/>
          </w:tcPr>
          <w:p w14:paraId="0767F29A" w14:textId="77777777" w:rsidR="00703F13" w:rsidRPr="00CA654B" w:rsidRDefault="00703F13" w:rsidP="008E2866">
            <w:pPr>
              <w:spacing w:line="360" w:lineRule="auto"/>
              <w:jc w:val="both"/>
              <w:rPr>
                <w:b w:val="0"/>
                <w:bCs/>
              </w:rPr>
            </w:pPr>
            <w:r w:rsidRPr="00CA654B">
              <w:rPr>
                <w:b w:val="0"/>
                <w:bCs/>
              </w:rPr>
              <w:t>5</w:t>
            </w:r>
          </w:p>
        </w:tc>
        <w:tc>
          <w:tcPr>
            <w:tcW w:w="2944" w:type="dxa"/>
            <w:noWrap/>
            <w:hideMark/>
          </w:tcPr>
          <w:p w14:paraId="39D2BC83" w14:textId="77777777" w:rsidR="00703F13" w:rsidRPr="00CA654B" w:rsidRDefault="00703F13" w:rsidP="008E2866">
            <w:pPr>
              <w:spacing w:line="360" w:lineRule="auto"/>
              <w:jc w:val="both"/>
              <w:rPr>
                <w:b w:val="0"/>
                <w:bCs/>
              </w:rPr>
            </w:pPr>
            <w:r w:rsidRPr="00CA654B">
              <w:rPr>
                <w:b w:val="0"/>
                <w:bCs/>
              </w:rPr>
              <w:t>Vitamins B complex</w:t>
            </w:r>
          </w:p>
        </w:tc>
        <w:tc>
          <w:tcPr>
            <w:tcW w:w="2306" w:type="dxa"/>
            <w:noWrap/>
            <w:hideMark/>
          </w:tcPr>
          <w:p w14:paraId="6496BAC4" w14:textId="77777777" w:rsidR="00703F13" w:rsidRPr="00CA654B" w:rsidRDefault="00703F13" w:rsidP="008E2866">
            <w:pPr>
              <w:spacing w:line="360" w:lineRule="auto"/>
              <w:jc w:val="both"/>
              <w:rPr>
                <w:b w:val="0"/>
                <w:bCs/>
              </w:rPr>
            </w:pPr>
            <w:r w:rsidRPr="00CA654B">
              <w:rPr>
                <w:b w:val="0"/>
                <w:bCs/>
              </w:rPr>
              <w:t>Vitamins for pigs</w:t>
            </w:r>
          </w:p>
        </w:tc>
        <w:tc>
          <w:tcPr>
            <w:tcW w:w="1984" w:type="dxa"/>
            <w:noWrap/>
            <w:hideMark/>
          </w:tcPr>
          <w:p w14:paraId="0587CE7E"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460970B8" w14:textId="77777777" w:rsidR="00703F13" w:rsidRPr="00CA654B" w:rsidRDefault="00703F13" w:rsidP="008E2866">
            <w:pPr>
              <w:spacing w:line="360" w:lineRule="auto"/>
              <w:jc w:val="both"/>
              <w:rPr>
                <w:b w:val="0"/>
                <w:bCs/>
              </w:rPr>
            </w:pPr>
            <w:r w:rsidRPr="00CA654B">
              <w:rPr>
                <w:b w:val="0"/>
                <w:bCs/>
              </w:rPr>
              <w:t>milligram</w:t>
            </w:r>
          </w:p>
        </w:tc>
        <w:tc>
          <w:tcPr>
            <w:tcW w:w="2489" w:type="dxa"/>
            <w:noWrap/>
            <w:hideMark/>
          </w:tcPr>
          <w:p w14:paraId="73361E7A" w14:textId="77777777" w:rsidR="00703F13" w:rsidRPr="00CA654B" w:rsidRDefault="00703F13" w:rsidP="008E2866">
            <w:pPr>
              <w:spacing w:line="360" w:lineRule="auto"/>
              <w:jc w:val="both"/>
              <w:rPr>
                <w:b w:val="0"/>
                <w:bCs/>
              </w:rPr>
            </w:pPr>
            <w:r w:rsidRPr="00CA654B">
              <w:rPr>
                <w:b w:val="0"/>
                <w:bCs/>
              </w:rPr>
              <w:t>2</w:t>
            </w:r>
          </w:p>
        </w:tc>
      </w:tr>
    </w:tbl>
    <w:p w14:paraId="66A932CD" w14:textId="77777777" w:rsidR="00703F13" w:rsidRPr="00CA654B" w:rsidRDefault="00703F13" w:rsidP="00703F13">
      <w:pPr>
        <w:spacing w:line="360" w:lineRule="auto"/>
        <w:jc w:val="both"/>
      </w:pPr>
    </w:p>
    <w:p w14:paraId="040EC7B4" w14:textId="77777777" w:rsidR="00703F13" w:rsidRPr="00CA654B" w:rsidRDefault="00703F13" w:rsidP="00703F13">
      <w:pPr>
        <w:spacing w:line="360" w:lineRule="auto"/>
        <w:ind w:left="720" w:hanging="720"/>
      </w:pPr>
      <w:r w:rsidRPr="00CA654B">
        <w:t xml:space="preserve">Table 41. </w:t>
      </w:r>
      <w:r w:rsidRPr="00CA654B">
        <w:rPr>
          <w:lang w:val="en-US"/>
        </w:rPr>
        <w:t xml:space="preserve">Inventory </w:t>
      </w:r>
      <w:r w:rsidRPr="00CA654B">
        <w:t>Table - 2NF</w:t>
      </w:r>
    </w:p>
    <w:p w14:paraId="46100714" w14:textId="77777777" w:rsidR="00703F13" w:rsidRPr="00CA654B" w:rsidRDefault="00703F13" w:rsidP="00703F13">
      <w:pPr>
        <w:spacing w:line="360" w:lineRule="auto"/>
        <w:ind w:left="720" w:hanging="720"/>
      </w:pPr>
    </w:p>
    <w:p w14:paraId="6FEC5711" w14:textId="77777777" w:rsidR="00703F13" w:rsidRPr="00CA654B" w:rsidRDefault="00703F13" w:rsidP="00703F13">
      <w:pPr>
        <w:spacing w:line="360" w:lineRule="auto"/>
        <w:ind w:left="1440"/>
        <w:jc w:val="both"/>
        <w:rPr>
          <w:b w:val="0"/>
          <w:bCs/>
        </w:rPr>
      </w:pPr>
      <w:r w:rsidRPr="00CA654B">
        <w:rPr>
          <w:b w:val="0"/>
          <w:bCs/>
        </w:rPr>
        <w:t>Table 41 shows the second normal form, which has no partial dependency because the table has only one assigned primary key "</w:t>
      </w:r>
      <w:proofErr w:type="spellStart"/>
      <w:r w:rsidRPr="00CA654B">
        <w:rPr>
          <w:b w:val="0"/>
          <w:bCs/>
        </w:rPr>
        <w:t>item_id</w:t>
      </w:r>
      <w:proofErr w:type="spellEnd"/>
      <w:r w:rsidRPr="00CA654B">
        <w:rPr>
          <w:b w:val="0"/>
          <w:bCs/>
        </w:rPr>
        <w:t xml:space="preserve"> ", and all non-key attributes functionally depend on the primary key.</w:t>
      </w:r>
    </w:p>
    <w:p w14:paraId="58D507FB" w14:textId="77777777" w:rsidR="00703F13" w:rsidRPr="00CA654B" w:rsidRDefault="00703F13" w:rsidP="00703F13">
      <w:pPr>
        <w:spacing w:line="360" w:lineRule="auto"/>
        <w:ind w:left="1440"/>
        <w:jc w:val="both"/>
        <w:rPr>
          <w:b w:val="0"/>
          <w:bCs/>
        </w:rPr>
      </w:pPr>
    </w:p>
    <w:p w14:paraId="7FA01C18" w14:textId="77777777" w:rsidR="00703F13" w:rsidRPr="00CA654B" w:rsidRDefault="00703F13" w:rsidP="00703F13">
      <w:pPr>
        <w:spacing w:line="360" w:lineRule="auto"/>
        <w:ind w:left="1440"/>
        <w:jc w:val="both"/>
        <w:rPr>
          <w:b w:val="0"/>
          <w:bCs/>
        </w:rPr>
      </w:pPr>
    </w:p>
    <w:p w14:paraId="3C62C4D9" w14:textId="77777777" w:rsidR="00703F13" w:rsidRPr="00CA654B" w:rsidRDefault="00703F13" w:rsidP="00703F13">
      <w:pPr>
        <w:spacing w:line="360" w:lineRule="auto"/>
        <w:ind w:left="1440"/>
        <w:jc w:val="both"/>
        <w:rPr>
          <w:b w:val="0"/>
          <w:bCs/>
        </w:rPr>
      </w:pPr>
    </w:p>
    <w:p w14:paraId="342683B0" w14:textId="77777777" w:rsidR="00703F13" w:rsidRPr="00CA654B" w:rsidRDefault="00703F13" w:rsidP="00703F13">
      <w:pPr>
        <w:spacing w:line="360" w:lineRule="auto"/>
        <w:ind w:left="1440"/>
        <w:jc w:val="both"/>
        <w:rPr>
          <w:b w:val="0"/>
          <w:bCs/>
        </w:rPr>
      </w:pPr>
    </w:p>
    <w:p w14:paraId="4496BC05" w14:textId="77777777" w:rsidR="00703F13" w:rsidRPr="00CA654B" w:rsidRDefault="00703F13" w:rsidP="00703F13">
      <w:pPr>
        <w:spacing w:line="360" w:lineRule="auto"/>
        <w:ind w:left="1440"/>
        <w:jc w:val="both"/>
        <w:rPr>
          <w:b w:val="0"/>
          <w:bCs/>
        </w:rPr>
      </w:pPr>
    </w:p>
    <w:p w14:paraId="65B7F7C9" w14:textId="77777777" w:rsidR="00703F13" w:rsidRPr="00CA654B" w:rsidRDefault="00703F13" w:rsidP="00703F13">
      <w:pPr>
        <w:spacing w:line="360" w:lineRule="auto"/>
        <w:ind w:left="1440"/>
        <w:jc w:val="both"/>
        <w:rPr>
          <w:b w:val="0"/>
          <w:bCs/>
        </w:rPr>
      </w:pPr>
    </w:p>
    <w:p w14:paraId="30E7A2DC" w14:textId="77777777" w:rsidR="00516128" w:rsidRDefault="00703F13" w:rsidP="00703F13">
      <w:pPr>
        <w:spacing w:line="360" w:lineRule="auto"/>
        <w:ind w:left="720" w:hanging="720"/>
        <w:jc w:val="both"/>
      </w:pPr>
      <w:r w:rsidRPr="00CA654B">
        <w:t xml:space="preserve">      </w:t>
      </w:r>
    </w:p>
    <w:p w14:paraId="0ADD9117" w14:textId="77777777" w:rsidR="00516128" w:rsidRDefault="00516128" w:rsidP="00703F13">
      <w:pPr>
        <w:spacing w:line="360" w:lineRule="auto"/>
        <w:ind w:left="720" w:hanging="720"/>
        <w:jc w:val="both"/>
      </w:pPr>
    </w:p>
    <w:p w14:paraId="5DA9D068" w14:textId="062452AB" w:rsidR="00703F13" w:rsidRPr="00CA654B" w:rsidRDefault="00516128" w:rsidP="00516128">
      <w:pPr>
        <w:spacing w:line="360" w:lineRule="auto"/>
        <w:ind w:left="720" w:hanging="720"/>
        <w:jc w:val="both"/>
        <w:rPr>
          <w:b w:val="0"/>
          <w:bCs/>
        </w:rPr>
      </w:pPr>
      <w:r>
        <w:lastRenderedPageBreak/>
        <w:t xml:space="preserve">       </w:t>
      </w:r>
      <w:r w:rsidR="00703F13" w:rsidRPr="00CA654B">
        <w:rPr>
          <w:b w:val="0"/>
          <w:bCs/>
        </w:rPr>
        <w:t xml:space="preserve"> Category</w:t>
      </w:r>
    </w:p>
    <w:tbl>
      <w:tblPr>
        <w:tblStyle w:val="TableGrid"/>
        <w:tblW w:w="0" w:type="auto"/>
        <w:tblInd w:w="535" w:type="dxa"/>
        <w:tblLook w:val="04A0" w:firstRow="1" w:lastRow="0" w:firstColumn="1" w:lastColumn="0" w:noHBand="0" w:noVBand="1"/>
      </w:tblPr>
      <w:tblGrid>
        <w:gridCol w:w="2705"/>
        <w:gridCol w:w="2600"/>
      </w:tblGrid>
      <w:tr w:rsidR="00703F13" w:rsidRPr="00CA654B" w14:paraId="35E8FC27" w14:textId="77777777" w:rsidTr="008E2866">
        <w:trPr>
          <w:trHeight w:val="276"/>
        </w:trPr>
        <w:tc>
          <w:tcPr>
            <w:tcW w:w="2705" w:type="dxa"/>
            <w:noWrap/>
            <w:vAlign w:val="center"/>
            <w:hideMark/>
          </w:tcPr>
          <w:p w14:paraId="56ACFF52" w14:textId="77777777" w:rsidR="00703F13" w:rsidRPr="00CA654B" w:rsidRDefault="00703F13" w:rsidP="008E2866">
            <w:pPr>
              <w:ind w:left="720" w:hanging="720"/>
              <w:jc w:val="left"/>
              <w:rPr>
                <w:b w:val="0"/>
                <w:bCs/>
              </w:rPr>
            </w:pPr>
            <w:r w:rsidRPr="00CA654B">
              <w:rPr>
                <w:b w:val="0"/>
                <w:bCs/>
              </w:rPr>
              <w:t>(PK)</w:t>
            </w:r>
            <w:proofErr w:type="spellStart"/>
            <w:r w:rsidRPr="00CA654B">
              <w:rPr>
                <w:b w:val="0"/>
                <w:bCs/>
              </w:rPr>
              <w:t>category_id</w:t>
            </w:r>
            <w:proofErr w:type="spellEnd"/>
          </w:p>
        </w:tc>
        <w:tc>
          <w:tcPr>
            <w:tcW w:w="2600" w:type="dxa"/>
            <w:noWrap/>
            <w:vAlign w:val="center"/>
            <w:hideMark/>
          </w:tcPr>
          <w:p w14:paraId="45CBC8F3" w14:textId="77777777" w:rsidR="00703F13" w:rsidRPr="00CA654B" w:rsidRDefault="00703F13" w:rsidP="008E2866">
            <w:pPr>
              <w:ind w:left="720" w:hanging="720"/>
              <w:jc w:val="left"/>
              <w:rPr>
                <w:b w:val="0"/>
                <w:bCs/>
              </w:rPr>
            </w:pPr>
            <w:proofErr w:type="spellStart"/>
            <w:r w:rsidRPr="00CA654B">
              <w:rPr>
                <w:b w:val="0"/>
                <w:bCs/>
              </w:rPr>
              <w:t>category_name</w:t>
            </w:r>
            <w:proofErr w:type="spellEnd"/>
          </w:p>
        </w:tc>
      </w:tr>
      <w:tr w:rsidR="00703F13" w:rsidRPr="00CA654B" w14:paraId="22B65395" w14:textId="77777777" w:rsidTr="008E2866">
        <w:trPr>
          <w:trHeight w:val="276"/>
        </w:trPr>
        <w:tc>
          <w:tcPr>
            <w:tcW w:w="2705" w:type="dxa"/>
            <w:noWrap/>
            <w:vAlign w:val="center"/>
            <w:hideMark/>
          </w:tcPr>
          <w:p w14:paraId="461E30E5" w14:textId="77777777" w:rsidR="00703F13" w:rsidRPr="00CA654B" w:rsidRDefault="00703F13" w:rsidP="008E2866">
            <w:pPr>
              <w:ind w:left="720" w:hanging="720"/>
              <w:jc w:val="left"/>
              <w:rPr>
                <w:b w:val="0"/>
                <w:bCs/>
              </w:rPr>
            </w:pPr>
            <w:r w:rsidRPr="00CA654B">
              <w:rPr>
                <w:b w:val="0"/>
                <w:bCs/>
              </w:rPr>
              <w:t>1</w:t>
            </w:r>
          </w:p>
        </w:tc>
        <w:tc>
          <w:tcPr>
            <w:tcW w:w="2600" w:type="dxa"/>
            <w:noWrap/>
            <w:vAlign w:val="center"/>
            <w:hideMark/>
          </w:tcPr>
          <w:p w14:paraId="0F469B09" w14:textId="77777777" w:rsidR="00703F13" w:rsidRPr="00CA654B" w:rsidRDefault="00703F13" w:rsidP="008E2866">
            <w:pPr>
              <w:ind w:left="720" w:hanging="720"/>
              <w:jc w:val="left"/>
              <w:rPr>
                <w:b w:val="0"/>
                <w:bCs/>
              </w:rPr>
            </w:pPr>
            <w:r w:rsidRPr="00CA654B">
              <w:rPr>
                <w:b w:val="0"/>
                <w:bCs/>
              </w:rPr>
              <w:t>Feeds</w:t>
            </w:r>
          </w:p>
        </w:tc>
      </w:tr>
      <w:tr w:rsidR="00703F13" w:rsidRPr="00CA654B" w14:paraId="2659183B" w14:textId="77777777" w:rsidTr="008E2866">
        <w:trPr>
          <w:trHeight w:val="276"/>
        </w:trPr>
        <w:tc>
          <w:tcPr>
            <w:tcW w:w="2705" w:type="dxa"/>
            <w:noWrap/>
            <w:vAlign w:val="center"/>
            <w:hideMark/>
          </w:tcPr>
          <w:p w14:paraId="47B12E28" w14:textId="77777777" w:rsidR="00703F13" w:rsidRPr="00CA654B" w:rsidRDefault="00703F13" w:rsidP="008E2866">
            <w:pPr>
              <w:ind w:left="720" w:hanging="720"/>
              <w:jc w:val="left"/>
              <w:rPr>
                <w:b w:val="0"/>
                <w:bCs/>
              </w:rPr>
            </w:pPr>
            <w:r w:rsidRPr="00CA654B">
              <w:rPr>
                <w:b w:val="0"/>
                <w:bCs/>
              </w:rPr>
              <w:t>2</w:t>
            </w:r>
          </w:p>
        </w:tc>
        <w:tc>
          <w:tcPr>
            <w:tcW w:w="2600" w:type="dxa"/>
            <w:noWrap/>
            <w:vAlign w:val="center"/>
            <w:hideMark/>
          </w:tcPr>
          <w:p w14:paraId="734482C1" w14:textId="77777777" w:rsidR="00703F13" w:rsidRPr="00CA654B" w:rsidRDefault="00703F13" w:rsidP="008E2866">
            <w:pPr>
              <w:ind w:left="720" w:hanging="720"/>
              <w:jc w:val="left"/>
              <w:rPr>
                <w:b w:val="0"/>
                <w:bCs/>
              </w:rPr>
            </w:pPr>
            <w:r w:rsidRPr="00CA654B">
              <w:rPr>
                <w:b w:val="0"/>
                <w:bCs/>
              </w:rPr>
              <w:t>Medicine</w:t>
            </w:r>
          </w:p>
        </w:tc>
      </w:tr>
      <w:tr w:rsidR="00703F13" w:rsidRPr="00CA654B" w14:paraId="1ED8C6F5" w14:textId="77777777" w:rsidTr="008E2866">
        <w:trPr>
          <w:trHeight w:val="276"/>
        </w:trPr>
        <w:tc>
          <w:tcPr>
            <w:tcW w:w="2705" w:type="dxa"/>
            <w:noWrap/>
            <w:vAlign w:val="center"/>
            <w:hideMark/>
          </w:tcPr>
          <w:p w14:paraId="43035B7C" w14:textId="77777777" w:rsidR="00703F13" w:rsidRPr="00CA654B" w:rsidRDefault="00703F13" w:rsidP="008E2866">
            <w:pPr>
              <w:ind w:left="720" w:hanging="720"/>
              <w:jc w:val="left"/>
              <w:rPr>
                <w:b w:val="0"/>
                <w:bCs/>
              </w:rPr>
            </w:pPr>
            <w:r w:rsidRPr="00CA654B">
              <w:rPr>
                <w:b w:val="0"/>
                <w:bCs/>
              </w:rPr>
              <w:t>3</w:t>
            </w:r>
          </w:p>
        </w:tc>
        <w:tc>
          <w:tcPr>
            <w:tcW w:w="2600" w:type="dxa"/>
            <w:noWrap/>
            <w:vAlign w:val="center"/>
            <w:hideMark/>
          </w:tcPr>
          <w:p w14:paraId="72D98BE5" w14:textId="77777777" w:rsidR="00703F13" w:rsidRPr="00CA654B" w:rsidRDefault="00703F13" w:rsidP="008E2866">
            <w:pPr>
              <w:ind w:left="720" w:hanging="720"/>
              <w:jc w:val="left"/>
              <w:rPr>
                <w:b w:val="0"/>
                <w:bCs/>
              </w:rPr>
            </w:pPr>
            <w:r w:rsidRPr="00CA654B">
              <w:rPr>
                <w:b w:val="0"/>
                <w:bCs/>
              </w:rPr>
              <w:t>Deworming</w:t>
            </w:r>
          </w:p>
        </w:tc>
      </w:tr>
    </w:tbl>
    <w:p w14:paraId="7D5554BB" w14:textId="77777777" w:rsidR="00703F13" w:rsidRPr="00CA654B" w:rsidRDefault="00703F13" w:rsidP="00703F13">
      <w:pPr>
        <w:spacing w:line="360" w:lineRule="auto"/>
        <w:ind w:left="720" w:hanging="720"/>
      </w:pPr>
    </w:p>
    <w:p w14:paraId="4DA07ED2" w14:textId="77777777" w:rsidR="00703F13" w:rsidRPr="00CA654B" w:rsidRDefault="00703F13" w:rsidP="00703F13">
      <w:pPr>
        <w:spacing w:line="360" w:lineRule="auto"/>
        <w:ind w:left="720" w:hanging="720"/>
      </w:pPr>
      <w:r w:rsidRPr="00CA654B">
        <w:t xml:space="preserve">Table 42. </w:t>
      </w:r>
      <w:r w:rsidRPr="00CA654B">
        <w:rPr>
          <w:lang w:val="en-US"/>
        </w:rPr>
        <w:t xml:space="preserve">Category </w:t>
      </w:r>
      <w:r w:rsidRPr="00CA654B">
        <w:t>Table - 2NF</w:t>
      </w:r>
    </w:p>
    <w:p w14:paraId="212E25EB" w14:textId="77777777" w:rsidR="00703F13" w:rsidRPr="00CA654B" w:rsidRDefault="00703F13" w:rsidP="00703F13">
      <w:pPr>
        <w:spacing w:line="360" w:lineRule="auto"/>
        <w:ind w:left="1440"/>
        <w:jc w:val="both"/>
        <w:rPr>
          <w:b w:val="0"/>
          <w:bCs/>
        </w:rPr>
      </w:pPr>
    </w:p>
    <w:p w14:paraId="027163DE" w14:textId="77777777" w:rsidR="00703F13" w:rsidRPr="00CA654B" w:rsidRDefault="00703F13" w:rsidP="00703F13">
      <w:pPr>
        <w:spacing w:line="360" w:lineRule="auto"/>
        <w:ind w:left="1440"/>
        <w:jc w:val="both"/>
        <w:rPr>
          <w:b w:val="0"/>
          <w:bCs/>
        </w:rPr>
      </w:pPr>
      <w:r w:rsidRPr="00CA654B">
        <w:rPr>
          <w:b w:val="0"/>
          <w:bCs/>
        </w:rPr>
        <w:t xml:space="preserve">Table 42 shows the second normal form, which has no partial dependency because the table has only one assigned primary key " </w:t>
      </w:r>
      <w:proofErr w:type="spellStart"/>
      <w:r w:rsidRPr="00CA654B">
        <w:rPr>
          <w:b w:val="0"/>
          <w:bCs/>
        </w:rPr>
        <w:t>category_id</w:t>
      </w:r>
      <w:proofErr w:type="spellEnd"/>
      <w:r w:rsidRPr="00CA654B">
        <w:rPr>
          <w:b w:val="0"/>
          <w:bCs/>
        </w:rPr>
        <w:t xml:space="preserve"> ", and all non-key attributes functionally depend on the primary key.</w:t>
      </w:r>
    </w:p>
    <w:p w14:paraId="5310F7AA" w14:textId="77777777" w:rsidR="00703F13" w:rsidRPr="00CA654B" w:rsidRDefault="00703F13" w:rsidP="00703F13">
      <w:pPr>
        <w:spacing w:line="360" w:lineRule="auto"/>
        <w:jc w:val="both"/>
        <w:rPr>
          <w:b w:val="0"/>
          <w:bCs/>
        </w:rPr>
      </w:pPr>
    </w:p>
    <w:p w14:paraId="4CFA218E" w14:textId="77777777" w:rsidR="00703F13" w:rsidRPr="00CA654B" w:rsidRDefault="00703F13" w:rsidP="00703F13">
      <w:pPr>
        <w:tabs>
          <w:tab w:val="left" w:pos="5978"/>
        </w:tabs>
        <w:spacing w:line="360" w:lineRule="auto"/>
        <w:jc w:val="both"/>
        <w:rPr>
          <w:lang w:val="en-US"/>
        </w:rPr>
      </w:pPr>
      <w:r w:rsidRPr="00CA654B">
        <w:rPr>
          <w:lang w:val="en-US"/>
        </w:rPr>
        <w:t>Inventory – 3NF</w:t>
      </w:r>
    </w:p>
    <w:p w14:paraId="32E62B8A"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Inventory</w:t>
      </w:r>
    </w:p>
    <w:tbl>
      <w:tblPr>
        <w:tblStyle w:val="TableGrid"/>
        <w:tblW w:w="13467" w:type="dxa"/>
        <w:tblLook w:val="04A0" w:firstRow="1" w:lastRow="0" w:firstColumn="1" w:lastColumn="0" w:noHBand="0" w:noVBand="1"/>
      </w:tblPr>
      <w:tblGrid>
        <w:gridCol w:w="1980"/>
        <w:gridCol w:w="6092"/>
        <w:gridCol w:w="2514"/>
        <w:gridCol w:w="2881"/>
      </w:tblGrid>
      <w:tr w:rsidR="00703F13" w:rsidRPr="00CA654B" w14:paraId="53BBE88B" w14:textId="77777777" w:rsidTr="008E2866">
        <w:trPr>
          <w:trHeight w:val="212"/>
        </w:trPr>
        <w:tc>
          <w:tcPr>
            <w:tcW w:w="1980" w:type="dxa"/>
            <w:noWrap/>
            <w:hideMark/>
          </w:tcPr>
          <w:p w14:paraId="432116A3"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item_id</w:t>
            </w:r>
            <w:proofErr w:type="spellEnd"/>
          </w:p>
        </w:tc>
        <w:tc>
          <w:tcPr>
            <w:tcW w:w="6092" w:type="dxa"/>
            <w:noWrap/>
            <w:hideMark/>
          </w:tcPr>
          <w:p w14:paraId="676E4C52"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2514" w:type="dxa"/>
            <w:noWrap/>
            <w:hideMark/>
          </w:tcPr>
          <w:p w14:paraId="0D72CF37"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2881" w:type="dxa"/>
            <w:noWrap/>
            <w:hideMark/>
          </w:tcPr>
          <w:p w14:paraId="08843A44"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category_id</w:t>
            </w:r>
            <w:proofErr w:type="spellEnd"/>
          </w:p>
        </w:tc>
      </w:tr>
      <w:tr w:rsidR="00703F13" w:rsidRPr="00CA654B" w14:paraId="61FF7E82" w14:textId="77777777" w:rsidTr="008E2866">
        <w:trPr>
          <w:trHeight w:val="212"/>
        </w:trPr>
        <w:tc>
          <w:tcPr>
            <w:tcW w:w="1980" w:type="dxa"/>
            <w:noWrap/>
            <w:hideMark/>
          </w:tcPr>
          <w:p w14:paraId="6AD4EBEB" w14:textId="77777777" w:rsidR="00703F13" w:rsidRPr="00CA654B" w:rsidRDefault="00703F13" w:rsidP="008E2866">
            <w:pPr>
              <w:spacing w:line="360" w:lineRule="auto"/>
              <w:jc w:val="both"/>
              <w:rPr>
                <w:b w:val="0"/>
                <w:bCs/>
              </w:rPr>
            </w:pPr>
            <w:r w:rsidRPr="00CA654B">
              <w:rPr>
                <w:b w:val="0"/>
                <w:bCs/>
              </w:rPr>
              <w:t>1</w:t>
            </w:r>
          </w:p>
        </w:tc>
        <w:tc>
          <w:tcPr>
            <w:tcW w:w="6092" w:type="dxa"/>
            <w:noWrap/>
            <w:hideMark/>
          </w:tcPr>
          <w:p w14:paraId="056B84E5"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2514" w:type="dxa"/>
            <w:noWrap/>
            <w:hideMark/>
          </w:tcPr>
          <w:p w14:paraId="08D5F5AC" w14:textId="77777777" w:rsidR="00703F13" w:rsidRPr="00CA654B" w:rsidRDefault="00703F13" w:rsidP="008E2866">
            <w:pPr>
              <w:spacing w:line="360" w:lineRule="auto"/>
              <w:jc w:val="both"/>
              <w:rPr>
                <w:b w:val="0"/>
                <w:bCs/>
              </w:rPr>
            </w:pPr>
            <w:r w:rsidRPr="00CA654B">
              <w:rPr>
                <w:b w:val="0"/>
                <w:bCs/>
              </w:rPr>
              <w:t>Deworming</w:t>
            </w:r>
          </w:p>
        </w:tc>
        <w:tc>
          <w:tcPr>
            <w:tcW w:w="2881" w:type="dxa"/>
            <w:noWrap/>
            <w:hideMark/>
          </w:tcPr>
          <w:p w14:paraId="133E8EF8" w14:textId="77777777" w:rsidR="00703F13" w:rsidRPr="00CA654B" w:rsidRDefault="00703F13" w:rsidP="008E2866">
            <w:pPr>
              <w:spacing w:line="360" w:lineRule="auto"/>
              <w:jc w:val="both"/>
              <w:rPr>
                <w:b w:val="0"/>
                <w:bCs/>
              </w:rPr>
            </w:pPr>
            <w:r w:rsidRPr="00CA654B">
              <w:rPr>
                <w:b w:val="0"/>
                <w:bCs/>
              </w:rPr>
              <w:t>3</w:t>
            </w:r>
          </w:p>
        </w:tc>
      </w:tr>
      <w:tr w:rsidR="00703F13" w:rsidRPr="00CA654B" w14:paraId="19475383" w14:textId="77777777" w:rsidTr="008E2866">
        <w:trPr>
          <w:trHeight w:val="212"/>
        </w:trPr>
        <w:tc>
          <w:tcPr>
            <w:tcW w:w="1980" w:type="dxa"/>
            <w:noWrap/>
            <w:hideMark/>
          </w:tcPr>
          <w:p w14:paraId="21A526D5" w14:textId="77777777" w:rsidR="00703F13" w:rsidRPr="00CA654B" w:rsidRDefault="00703F13" w:rsidP="008E2866">
            <w:pPr>
              <w:spacing w:line="360" w:lineRule="auto"/>
              <w:jc w:val="both"/>
              <w:rPr>
                <w:b w:val="0"/>
                <w:bCs/>
              </w:rPr>
            </w:pPr>
            <w:r w:rsidRPr="00CA654B">
              <w:rPr>
                <w:b w:val="0"/>
                <w:bCs/>
              </w:rPr>
              <w:t>2</w:t>
            </w:r>
          </w:p>
        </w:tc>
        <w:tc>
          <w:tcPr>
            <w:tcW w:w="6092" w:type="dxa"/>
            <w:noWrap/>
            <w:hideMark/>
          </w:tcPr>
          <w:p w14:paraId="57CF788B" w14:textId="77777777" w:rsidR="00703F13" w:rsidRPr="00CA654B" w:rsidRDefault="00703F13" w:rsidP="008E2866">
            <w:pPr>
              <w:spacing w:line="360" w:lineRule="auto"/>
              <w:jc w:val="both"/>
              <w:rPr>
                <w:b w:val="0"/>
                <w:bCs/>
              </w:rPr>
            </w:pPr>
            <w:r w:rsidRPr="00CA654B">
              <w:rPr>
                <w:b w:val="0"/>
                <w:bCs/>
              </w:rPr>
              <w:t>B-MEG Premium Starter</w:t>
            </w:r>
          </w:p>
        </w:tc>
        <w:tc>
          <w:tcPr>
            <w:tcW w:w="2514" w:type="dxa"/>
            <w:noWrap/>
            <w:hideMark/>
          </w:tcPr>
          <w:p w14:paraId="4D504B0E" w14:textId="77777777" w:rsidR="00703F13" w:rsidRPr="00CA654B" w:rsidRDefault="00703F13" w:rsidP="008E2866">
            <w:pPr>
              <w:spacing w:line="360" w:lineRule="auto"/>
              <w:jc w:val="both"/>
              <w:rPr>
                <w:b w:val="0"/>
                <w:bCs/>
              </w:rPr>
            </w:pPr>
            <w:r w:rsidRPr="00CA654B">
              <w:rPr>
                <w:b w:val="0"/>
                <w:bCs/>
              </w:rPr>
              <w:t>Feeds for piglet</w:t>
            </w:r>
          </w:p>
        </w:tc>
        <w:tc>
          <w:tcPr>
            <w:tcW w:w="2881" w:type="dxa"/>
            <w:noWrap/>
            <w:hideMark/>
          </w:tcPr>
          <w:p w14:paraId="1C5C3AC5" w14:textId="77777777" w:rsidR="00703F13" w:rsidRPr="00CA654B" w:rsidRDefault="00703F13" w:rsidP="008E2866">
            <w:pPr>
              <w:spacing w:line="360" w:lineRule="auto"/>
              <w:jc w:val="both"/>
              <w:rPr>
                <w:b w:val="0"/>
                <w:bCs/>
              </w:rPr>
            </w:pPr>
            <w:r w:rsidRPr="00CA654B">
              <w:rPr>
                <w:b w:val="0"/>
                <w:bCs/>
              </w:rPr>
              <w:t>1</w:t>
            </w:r>
          </w:p>
        </w:tc>
      </w:tr>
      <w:tr w:rsidR="00703F13" w:rsidRPr="00CA654B" w14:paraId="61160A9D" w14:textId="77777777" w:rsidTr="008E2866">
        <w:trPr>
          <w:trHeight w:val="212"/>
        </w:trPr>
        <w:tc>
          <w:tcPr>
            <w:tcW w:w="1980" w:type="dxa"/>
            <w:noWrap/>
            <w:hideMark/>
          </w:tcPr>
          <w:p w14:paraId="605B880D" w14:textId="77777777" w:rsidR="00703F13" w:rsidRPr="00CA654B" w:rsidRDefault="00703F13" w:rsidP="008E2866">
            <w:pPr>
              <w:spacing w:line="360" w:lineRule="auto"/>
              <w:jc w:val="both"/>
              <w:rPr>
                <w:b w:val="0"/>
                <w:bCs/>
              </w:rPr>
            </w:pPr>
            <w:r w:rsidRPr="00CA654B">
              <w:rPr>
                <w:b w:val="0"/>
                <w:bCs/>
              </w:rPr>
              <w:t>3</w:t>
            </w:r>
          </w:p>
        </w:tc>
        <w:tc>
          <w:tcPr>
            <w:tcW w:w="6092" w:type="dxa"/>
            <w:noWrap/>
            <w:hideMark/>
          </w:tcPr>
          <w:p w14:paraId="327F5528" w14:textId="77777777" w:rsidR="00703F13" w:rsidRPr="00CA654B" w:rsidRDefault="00703F13" w:rsidP="008E2866">
            <w:pPr>
              <w:spacing w:line="360" w:lineRule="auto"/>
              <w:jc w:val="both"/>
              <w:rPr>
                <w:b w:val="0"/>
                <w:bCs/>
              </w:rPr>
            </w:pPr>
            <w:r w:rsidRPr="00CA654B">
              <w:rPr>
                <w:b w:val="0"/>
                <w:bCs/>
              </w:rPr>
              <w:t>B-MEG Premium Grower</w:t>
            </w:r>
          </w:p>
        </w:tc>
        <w:tc>
          <w:tcPr>
            <w:tcW w:w="2514" w:type="dxa"/>
            <w:noWrap/>
            <w:hideMark/>
          </w:tcPr>
          <w:p w14:paraId="59F2B1BA" w14:textId="77777777" w:rsidR="00703F13" w:rsidRPr="00CA654B" w:rsidRDefault="00703F13" w:rsidP="008E2866">
            <w:pPr>
              <w:spacing w:line="360" w:lineRule="auto"/>
              <w:jc w:val="both"/>
              <w:rPr>
                <w:b w:val="0"/>
                <w:bCs/>
              </w:rPr>
            </w:pPr>
            <w:r w:rsidRPr="00CA654B">
              <w:rPr>
                <w:b w:val="0"/>
                <w:bCs/>
              </w:rPr>
              <w:t>Feeds for fattening</w:t>
            </w:r>
          </w:p>
        </w:tc>
        <w:tc>
          <w:tcPr>
            <w:tcW w:w="2881" w:type="dxa"/>
            <w:noWrap/>
            <w:hideMark/>
          </w:tcPr>
          <w:p w14:paraId="4E991060" w14:textId="77777777" w:rsidR="00703F13" w:rsidRPr="00CA654B" w:rsidRDefault="00703F13" w:rsidP="008E2866">
            <w:pPr>
              <w:spacing w:line="360" w:lineRule="auto"/>
              <w:jc w:val="both"/>
              <w:rPr>
                <w:b w:val="0"/>
                <w:bCs/>
              </w:rPr>
            </w:pPr>
            <w:r w:rsidRPr="00CA654B">
              <w:rPr>
                <w:b w:val="0"/>
                <w:bCs/>
              </w:rPr>
              <w:t>1</w:t>
            </w:r>
          </w:p>
        </w:tc>
      </w:tr>
      <w:tr w:rsidR="00703F13" w:rsidRPr="00CA654B" w14:paraId="204ECD0B" w14:textId="77777777" w:rsidTr="008E2866">
        <w:trPr>
          <w:trHeight w:val="212"/>
        </w:trPr>
        <w:tc>
          <w:tcPr>
            <w:tcW w:w="1980" w:type="dxa"/>
            <w:noWrap/>
            <w:hideMark/>
          </w:tcPr>
          <w:p w14:paraId="25A21DC6" w14:textId="77777777" w:rsidR="00703F13" w:rsidRPr="00CA654B" w:rsidRDefault="00703F13" w:rsidP="008E2866">
            <w:pPr>
              <w:spacing w:line="360" w:lineRule="auto"/>
              <w:jc w:val="both"/>
              <w:rPr>
                <w:b w:val="0"/>
                <w:bCs/>
              </w:rPr>
            </w:pPr>
            <w:r w:rsidRPr="00CA654B">
              <w:rPr>
                <w:b w:val="0"/>
                <w:bCs/>
              </w:rPr>
              <w:t>4</w:t>
            </w:r>
          </w:p>
        </w:tc>
        <w:tc>
          <w:tcPr>
            <w:tcW w:w="6092" w:type="dxa"/>
            <w:noWrap/>
            <w:hideMark/>
          </w:tcPr>
          <w:p w14:paraId="575D0E9E" w14:textId="77777777" w:rsidR="00703F13" w:rsidRPr="00CA654B" w:rsidRDefault="00703F13" w:rsidP="008E2866">
            <w:pPr>
              <w:spacing w:line="360" w:lineRule="auto"/>
              <w:jc w:val="both"/>
              <w:rPr>
                <w:b w:val="0"/>
                <w:bCs/>
              </w:rPr>
            </w:pPr>
            <w:r w:rsidRPr="00CA654B">
              <w:rPr>
                <w:b w:val="0"/>
                <w:bCs/>
              </w:rPr>
              <w:t>Iron</w:t>
            </w:r>
          </w:p>
        </w:tc>
        <w:tc>
          <w:tcPr>
            <w:tcW w:w="2514" w:type="dxa"/>
            <w:noWrap/>
            <w:hideMark/>
          </w:tcPr>
          <w:p w14:paraId="2806AD80" w14:textId="77777777" w:rsidR="00703F13" w:rsidRPr="00CA654B" w:rsidRDefault="00703F13" w:rsidP="008E2866">
            <w:pPr>
              <w:spacing w:line="360" w:lineRule="auto"/>
              <w:jc w:val="both"/>
              <w:rPr>
                <w:b w:val="0"/>
                <w:bCs/>
              </w:rPr>
            </w:pPr>
            <w:r w:rsidRPr="00CA654B">
              <w:rPr>
                <w:b w:val="0"/>
                <w:bCs/>
              </w:rPr>
              <w:t>Vaccine</w:t>
            </w:r>
          </w:p>
        </w:tc>
        <w:tc>
          <w:tcPr>
            <w:tcW w:w="2881" w:type="dxa"/>
            <w:noWrap/>
            <w:hideMark/>
          </w:tcPr>
          <w:p w14:paraId="233AC2C5" w14:textId="77777777" w:rsidR="00703F13" w:rsidRPr="00CA654B" w:rsidRDefault="00703F13" w:rsidP="008E2866">
            <w:pPr>
              <w:spacing w:line="360" w:lineRule="auto"/>
              <w:jc w:val="both"/>
              <w:rPr>
                <w:b w:val="0"/>
                <w:bCs/>
              </w:rPr>
            </w:pPr>
            <w:r w:rsidRPr="00CA654B">
              <w:rPr>
                <w:b w:val="0"/>
                <w:bCs/>
              </w:rPr>
              <w:t>2</w:t>
            </w:r>
          </w:p>
        </w:tc>
      </w:tr>
      <w:tr w:rsidR="00703F13" w:rsidRPr="00CA654B" w14:paraId="30CA7ABA" w14:textId="77777777" w:rsidTr="008E2866">
        <w:trPr>
          <w:trHeight w:val="212"/>
        </w:trPr>
        <w:tc>
          <w:tcPr>
            <w:tcW w:w="1980" w:type="dxa"/>
            <w:noWrap/>
            <w:hideMark/>
          </w:tcPr>
          <w:p w14:paraId="0A1CF1CC" w14:textId="77777777" w:rsidR="00703F13" w:rsidRPr="00CA654B" w:rsidRDefault="00703F13" w:rsidP="008E2866">
            <w:pPr>
              <w:spacing w:line="360" w:lineRule="auto"/>
              <w:jc w:val="both"/>
              <w:rPr>
                <w:b w:val="0"/>
                <w:bCs/>
              </w:rPr>
            </w:pPr>
            <w:r w:rsidRPr="00CA654B">
              <w:rPr>
                <w:b w:val="0"/>
                <w:bCs/>
              </w:rPr>
              <w:t>5</w:t>
            </w:r>
          </w:p>
        </w:tc>
        <w:tc>
          <w:tcPr>
            <w:tcW w:w="6092" w:type="dxa"/>
            <w:noWrap/>
            <w:hideMark/>
          </w:tcPr>
          <w:p w14:paraId="1374C793" w14:textId="77777777" w:rsidR="00703F13" w:rsidRPr="00CA654B" w:rsidRDefault="00703F13" w:rsidP="008E2866">
            <w:pPr>
              <w:spacing w:line="360" w:lineRule="auto"/>
              <w:jc w:val="both"/>
              <w:rPr>
                <w:b w:val="0"/>
                <w:bCs/>
              </w:rPr>
            </w:pPr>
            <w:r w:rsidRPr="00CA654B">
              <w:rPr>
                <w:b w:val="0"/>
                <w:bCs/>
              </w:rPr>
              <w:t>Vitamins B complex</w:t>
            </w:r>
          </w:p>
        </w:tc>
        <w:tc>
          <w:tcPr>
            <w:tcW w:w="2514" w:type="dxa"/>
            <w:noWrap/>
            <w:hideMark/>
          </w:tcPr>
          <w:p w14:paraId="0219092E" w14:textId="77777777" w:rsidR="00703F13" w:rsidRPr="00CA654B" w:rsidRDefault="00703F13" w:rsidP="008E2866">
            <w:pPr>
              <w:spacing w:line="360" w:lineRule="auto"/>
              <w:jc w:val="both"/>
              <w:rPr>
                <w:b w:val="0"/>
                <w:bCs/>
              </w:rPr>
            </w:pPr>
            <w:r w:rsidRPr="00CA654B">
              <w:rPr>
                <w:b w:val="0"/>
                <w:bCs/>
              </w:rPr>
              <w:t>Vitamins for pigs</w:t>
            </w:r>
          </w:p>
        </w:tc>
        <w:tc>
          <w:tcPr>
            <w:tcW w:w="2881" w:type="dxa"/>
            <w:noWrap/>
            <w:hideMark/>
          </w:tcPr>
          <w:p w14:paraId="1581D4B9" w14:textId="77777777" w:rsidR="00703F13" w:rsidRPr="00CA654B" w:rsidRDefault="00703F13" w:rsidP="008E2866">
            <w:pPr>
              <w:spacing w:line="360" w:lineRule="auto"/>
              <w:jc w:val="both"/>
              <w:rPr>
                <w:b w:val="0"/>
                <w:bCs/>
              </w:rPr>
            </w:pPr>
            <w:r w:rsidRPr="00CA654B">
              <w:rPr>
                <w:b w:val="0"/>
                <w:bCs/>
              </w:rPr>
              <w:t>2</w:t>
            </w:r>
          </w:p>
        </w:tc>
      </w:tr>
    </w:tbl>
    <w:p w14:paraId="62D300EB" w14:textId="77777777" w:rsidR="00703F13" w:rsidRPr="00CA654B" w:rsidRDefault="00703F13" w:rsidP="00703F13">
      <w:pPr>
        <w:spacing w:line="360" w:lineRule="auto"/>
        <w:jc w:val="both"/>
      </w:pPr>
    </w:p>
    <w:p w14:paraId="53D71EEC" w14:textId="77777777" w:rsidR="00703F13" w:rsidRPr="00CA654B" w:rsidRDefault="00703F13" w:rsidP="00703F13">
      <w:pPr>
        <w:spacing w:line="360" w:lineRule="auto"/>
        <w:ind w:left="720" w:hanging="720"/>
      </w:pPr>
      <w:r w:rsidRPr="00CA654B">
        <w:t xml:space="preserve">Table 43. </w:t>
      </w:r>
      <w:r w:rsidRPr="00CA654B">
        <w:rPr>
          <w:lang w:val="en-US"/>
        </w:rPr>
        <w:t xml:space="preserve">Inventory </w:t>
      </w:r>
      <w:r w:rsidRPr="00CA654B">
        <w:t>Table - 3NF</w:t>
      </w:r>
    </w:p>
    <w:p w14:paraId="7ECA1E9E" w14:textId="77777777" w:rsidR="00703F13" w:rsidRPr="00CA654B" w:rsidRDefault="00703F13" w:rsidP="00703F13">
      <w:pPr>
        <w:spacing w:line="360" w:lineRule="auto"/>
        <w:ind w:left="720" w:hanging="720"/>
      </w:pPr>
    </w:p>
    <w:p w14:paraId="2B05A044" w14:textId="77777777" w:rsidR="00703F13" w:rsidRPr="00CA654B" w:rsidRDefault="00703F13" w:rsidP="00703F13">
      <w:pPr>
        <w:spacing w:line="360" w:lineRule="auto"/>
        <w:ind w:left="720" w:hanging="720"/>
        <w:jc w:val="both"/>
        <w:rPr>
          <w:b w:val="0"/>
          <w:bCs/>
        </w:rPr>
      </w:pPr>
      <w:r w:rsidRPr="00CA654B">
        <w:lastRenderedPageBreak/>
        <w:t xml:space="preserve">      </w:t>
      </w:r>
      <w:r w:rsidRPr="00CA654B">
        <w:rPr>
          <w:b w:val="0"/>
          <w:bCs/>
        </w:rPr>
        <w:t xml:space="preserve"> Category</w:t>
      </w:r>
    </w:p>
    <w:tbl>
      <w:tblPr>
        <w:tblStyle w:val="TableGrid"/>
        <w:tblW w:w="0" w:type="auto"/>
        <w:tblInd w:w="535" w:type="dxa"/>
        <w:tblLook w:val="04A0" w:firstRow="1" w:lastRow="0" w:firstColumn="1" w:lastColumn="0" w:noHBand="0" w:noVBand="1"/>
      </w:tblPr>
      <w:tblGrid>
        <w:gridCol w:w="2705"/>
        <w:gridCol w:w="2600"/>
      </w:tblGrid>
      <w:tr w:rsidR="00703F13" w:rsidRPr="00CA654B" w14:paraId="15E85FE1" w14:textId="77777777" w:rsidTr="008E2866">
        <w:trPr>
          <w:trHeight w:val="276"/>
        </w:trPr>
        <w:tc>
          <w:tcPr>
            <w:tcW w:w="2705" w:type="dxa"/>
            <w:noWrap/>
            <w:hideMark/>
          </w:tcPr>
          <w:p w14:paraId="11E216C4" w14:textId="77777777" w:rsidR="00703F13" w:rsidRPr="00CA654B" w:rsidRDefault="00703F13" w:rsidP="008E2866">
            <w:pPr>
              <w:ind w:left="720" w:hanging="720"/>
              <w:jc w:val="left"/>
              <w:rPr>
                <w:b w:val="0"/>
                <w:bCs/>
              </w:rPr>
            </w:pPr>
            <w:r w:rsidRPr="00CA654B">
              <w:rPr>
                <w:b w:val="0"/>
                <w:bCs/>
              </w:rPr>
              <w:t>(PK)</w:t>
            </w:r>
            <w:proofErr w:type="spellStart"/>
            <w:r w:rsidRPr="00CA654B">
              <w:rPr>
                <w:b w:val="0"/>
                <w:bCs/>
              </w:rPr>
              <w:t>category_id</w:t>
            </w:r>
            <w:proofErr w:type="spellEnd"/>
          </w:p>
        </w:tc>
        <w:tc>
          <w:tcPr>
            <w:tcW w:w="2600" w:type="dxa"/>
            <w:noWrap/>
            <w:hideMark/>
          </w:tcPr>
          <w:p w14:paraId="29900A50" w14:textId="77777777" w:rsidR="00703F13" w:rsidRPr="00CA654B" w:rsidRDefault="00703F13" w:rsidP="008E2866">
            <w:pPr>
              <w:ind w:left="720" w:hanging="720"/>
              <w:jc w:val="left"/>
              <w:rPr>
                <w:b w:val="0"/>
                <w:bCs/>
              </w:rPr>
            </w:pPr>
            <w:proofErr w:type="spellStart"/>
            <w:r w:rsidRPr="00CA654B">
              <w:rPr>
                <w:b w:val="0"/>
                <w:bCs/>
              </w:rPr>
              <w:t>category_name</w:t>
            </w:r>
            <w:proofErr w:type="spellEnd"/>
          </w:p>
        </w:tc>
      </w:tr>
      <w:tr w:rsidR="00703F13" w:rsidRPr="00CA654B" w14:paraId="0F006C64" w14:textId="77777777" w:rsidTr="008E2866">
        <w:trPr>
          <w:trHeight w:val="276"/>
        </w:trPr>
        <w:tc>
          <w:tcPr>
            <w:tcW w:w="2705" w:type="dxa"/>
            <w:noWrap/>
            <w:hideMark/>
          </w:tcPr>
          <w:p w14:paraId="0EB2F2CA" w14:textId="77777777" w:rsidR="00703F13" w:rsidRPr="00CA654B" w:rsidRDefault="00703F13" w:rsidP="008E2866">
            <w:pPr>
              <w:ind w:left="720" w:hanging="720"/>
              <w:jc w:val="left"/>
              <w:rPr>
                <w:b w:val="0"/>
                <w:bCs/>
              </w:rPr>
            </w:pPr>
            <w:r w:rsidRPr="00CA654B">
              <w:rPr>
                <w:b w:val="0"/>
                <w:bCs/>
              </w:rPr>
              <w:t>1</w:t>
            </w:r>
          </w:p>
        </w:tc>
        <w:tc>
          <w:tcPr>
            <w:tcW w:w="2600" w:type="dxa"/>
            <w:noWrap/>
            <w:hideMark/>
          </w:tcPr>
          <w:p w14:paraId="0218DDC4" w14:textId="77777777" w:rsidR="00703F13" w:rsidRPr="00CA654B" w:rsidRDefault="00703F13" w:rsidP="008E2866">
            <w:pPr>
              <w:ind w:left="720" w:hanging="720"/>
              <w:jc w:val="left"/>
              <w:rPr>
                <w:b w:val="0"/>
                <w:bCs/>
              </w:rPr>
            </w:pPr>
            <w:r w:rsidRPr="00CA654B">
              <w:rPr>
                <w:b w:val="0"/>
                <w:bCs/>
              </w:rPr>
              <w:t>Feeds</w:t>
            </w:r>
          </w:p>
        </w:tc>
      </w:tr>
      <w:tr w:rsidR="00703F13" w:rsidRPr="00CA654B" w14:paraId="04254B84" w14:textId="77777777" w:rsidTr="008E2866">
        <w:trPr>
          <w:trHeight w:val="276"/>
        </w:trPr>
        <w:tc>
          <w:tcPr>
            <w:tcW w:w="2705" w:type="dxa"/>
            <w:noWrap/>
            <w:hideMark/>
          </w:tcPr>
          <w:p w14:paraId="1E4AF70C" w14:textId="77777777" w:rsidR="00703F13" w:rsidRPr="00CA654B" w:rsidRDefault="00703F13" w:rsidP="008E2866">
            <w:pPr>
              <w:ind w:left="720" w:hanging="720"/>
              <w:jc w:val="left"/>
              <w:rPr>
                <w:b w:val="0"/>
                <w:bCs/>
              </w:rPr>
            </w:pPr>
            <w:r w:rsidRPr="00CA654B">
              <w:rPr>
                <w:b w:val="0"/>
                <w:bCs/>
              </w:rPr>
              <w:t>2</w:t>
            </w:r>
          </w:p>
        </w:tc>
        <w:tc>
          <w:tcPr>
            <w:tcW w:w="2600" w:type="dxa"/>
            <w:noWrap/>
            <w:hideMark/>
          </w:tcPr>
          <w:p w14:paraId="3CF4531D" w14:textId="77777777" w:rsidR="00703F13" w:rsidRPr="00CA654B" w:rsidRDefault="00703F13" w:rsidP="008E2866">
            <w:pPr>
              <w:ind w:left="720" w:hanging="720"/>
              <w:jc w:val="left"/>
              <w:rPr>
                <w:b w:val="0"/>
                <w:bCs/>
              </w:rPr>
            </w:pPr>
            <w:r w:rsidRPr="00CA654B">
              <w:rPr>
                <w:b w:val="0"/>
                <w:bCs/>
              </w:rPr>
              <w:t>Medicine</w:t>
            </w:r>
          </w:p>
        </w:tc>
      </w:tr>
      <w:tr w:rsidR="00703F13" w:rsidRPr="00CA654B" w14:paraId="60B504F6" w14:textId="77777777" w:rsidTr="008E2866">
        <w:trPr>
          <w:trHeight w:val="276"/>
        </w:trPr>
        <w:tc>
          <w:tcPr>
            <w:tcW w:w="2705" w:type="dxa"/>
            <w:noWrap/>
            <w:hideMark/>
          </w:tcPr>
          <w:p w14:paraId="25CEC179" w14:textId="77777777" w:rsidR="00703F13" w:rsidRPr="00CA654B" w:rsidRDefault="00703F13" w:rsidP="008E2866">
            <w:pPr>
              <w:ind w:left="720" w:hanging="720"/>
              <w:jc w:val="left"/>
              <w:rPr>
                <w:b w:val="0"/>
                <w:bCs/>
              </w:rPr>
            </w:pPr>
            <w:r w:rsidRPr="00CA654B">
              <w:rPr>
                <w:b w:val="0"/>
                <w:bCs/>
              </w:rPr>
              <w:t>3</w:t>
            </w:r>
          </w:p>
        </w:tc>
        <w:tc>
          <w:tcPr>
            <w:tcW w:w="2600" w:type="dxa"/>
            <w:noWrap/>
            <w:hideMark/>
          </w:tcPr>
          <w:p w14:paraId="07E1137B" w14:textId="77777777" w:rsidR="00703F13" w:rsidRPr="00CA654B" w:rsidRDefault="00703F13" w:rsidP="008E2866">
            <w:pPr>
              <w:ind w:left="720" w:hanging="720"/>
              <w:jc w:val="left"/>
              <w:rPr>
                <w:b w:val="0"/>
                <w:bCs/>
              </w:rPr>
            </w:pPr>
            <w:r w:rsidRPr="00CA654B">
              <w:rPr>
                <w:b w:val="0"/>
                <w:bCs/>
              </w:rPr>
              <w:t>Deworming</w:t>
            </w:r>
          </w:p>
        </w:tc>
      </w:tr>
    </w:tbl>
    <w:p w14:paraId="1B8C42D0" w14:textId="77777777" w:rsidR="00703F13" w:rsidRPr="00CA654B" w:rsidRDefault="00703F13" w:rsidP="00703F13">
      <w:pPr>
        <w:spacing w:line="360" w:lineRule="auto"/>
        <w:ind w:left="720" w:hanging="720"/>
      </w:pPr>
    </w:p>
    <w:p w14:paraId="6EEBD930" w14:textId="77777777" w:rsidR="00703F13" w:rsidRPr="00CA654B" w:rsidRDefault="00703F13" w:rsidP="00703F13">
      <w:pPr>
        <w:spacing w:line="360" w:lineRule="auto"/>
        <w:ind w:left="720" w:hanging="720"/>
      </w:pPr>
      <w:r w:rsidRPr="00CA654B">
        <w:t xml:space="preserve">Table 44. </w:t>
      </w:r>
      <w:r w:rsidRPr="00CA654B">
        <w:rPr>
          <w:lang w:val="en-US"/>
        </w:rPr>
        <w:t xml:space="preserve">Category </w:t>
      </w:r>
      <w:r w:rsidRPr="00CA654B">
        <w:t>Table - 3NF</w:t>
      </w:r>
    </w:p>
    <w:p w14:paraId="68F7E60B" w14:textId="77777777" w:rsidR="00703F13" w:rsidRPr="00CA654B" w:rsidRDefault="00703F13" w:rsidP="00703F13">
      <w:pPr>
        <w:spacing w:line="360" w:lineRule="auto"/>
        <w:ind w:left="720" w:hanging="720"/>
        <w:jc w:val="both"/>
      </w:pPr>
      <w:r w:rsidRPr="00CA654B">
        <w:rPr>
          <w:b w:val="0"/>
          <w:bCs/>
        </w:rPr>
        <w:t xml:space="preserve">        Stock</w:t>
      </w:r>
    </w:p>
    <w:tbl>
      <w:tblPr>
        <w:tblStyle w:val="TableGrid"/>
        <w:tblW w:w="0" w:type="auto"/>
        <w:tblInd w:w="562" w:type="dxa"/>
        <w:tblLook w:val="04A0" w:firstRow="1" w:lastRow="0" w:firstColumn="1" w:lastColumn="0" w:noHBand="0" w:noVBand="1"/>
      </w:tblPr>
      <w:tblGrid>
        <w:gridCol w:w="1534"/>
        <w:gridCol w:w="2316"/>
        <w:gridCol w:w="2976"/>
        <w:gridCol w:w="2816"/>
      </w:tblGrid>
      <w:tr w:rsidR="00703F13" w:rsidRPr="00CA654B" w14:paraId="518EDA88" w14:textId="77777777" w:rsidTr="008E2866">
        <w:trPr>
          <w:trHeight w:val="312"/>
        </w:trPr>
        <w:tc>
          <w:tcPr>
            <w:tcW w:w="1534" w:type="dxa"/>
            <w:noWrap/>
            <w:hideMark/>
          </w:tcPr>
          <w:p w14:paraId="09412B83" w14:textId="77777777" w:rsidR="00703F13" w:rsidRPr="00CA654B" w:rsidRDefault="00703F13" w:rsidP="008E2866">
            <w:pPr>
              <w:spacing w:line="360" w:lineRule="auto"/>
              <w:ind w:left="720" w:hanging="720"/>
              <w:jc w:val="left"/>
              <w:rPr>
                <w:b w:val="0"/>
                <w:bCs/>
              </w:rPr>
            </w:pPr>
            <w:r w:rsidRPr="00CA654B">
              <w:rPr>
                <w:b w:val="0"/>
                <w:bCs/>
              </w:rPr>
              <w:t>(PK)</w:t>
            </w:r>
            <w:proofErr w:type="spellStart"/>
            <w:r w:rsidRPr="00CA654B">
              <w:rPr>
                <w:b w:val="0"/>
                <w:bCs/>
              </w:rPr>
              <w:t>stock_id</w:t>
            </w:r>
            <w:proofErr w:type="spellEnd"/>
          </w:p>
        </w:tc>
        <w:tc>
          <w:tcPr>
            <w:tcW w:w="2316" w:type="dxa"/>
            <w:noWrap/>
            <w:hideMark/>
          </w:tcPr>
          <w:p w14:paraId="242EE934" w14:textId="77777777" w:rsidR="00703F13" w:rsidRPr="00CA654B" w:rsidRDefault="00703F13" w:rsidP="008E2866">
            <w:pPr>
              <w:spacing w:line="360" w:lineRule="auto"/>
              <w:ind w:left="720" w:hanging="720"/>
              <w:jc w:val="left"/>
              <w:rPr>
                <w:b w:val="0"/>
                <w:bCs/>
              </w:rPr>
            </w:pPr>
            <w:proofErr w:type="spellStart"/>
            <w:r w:rsidRPr="00CA654B">
              <w:rPr>
                <w:b w:val="0"/>
                <w:bCs/>
              </w:rPr>
              <w:t>item_quantity</w:t>
            </w:r>
            <w:proofErr w:type="spellEnd"/>
          </w:p>
        </w:tc>
        <w:tc>
          <w:tcPr>
            <w:tcW w:w="2976" w:type="dxa"/>
            <w:noWrap/>
            <w:hideMark/>
          </w:tcPr>
          <w:p w14:paraId="36B5349A" w14:textId="77777777" w:rsidR="00703F13" w:rsidRPr="00CA654B" w:rsidRDefault="00703F13" w:rsidP="008E2866">
            <w:pPr>
              <w:spacing w:line="360" w:lineRule="auto"/>
              <w:ind w:left="720" w:hanging="720"/>
              <w:jc w:val="left"/>
              <w:rPr>
                <w:b w:val="0"/>
                <w:bCs/>
              </w:rPr>
            </w:pPr>
            <w:proofErr w:type="spellStart"/>
            <w:r w:rsidRPr="00CA654B">
              <w:rPr>
                <w:b w:val="0"/>
                <w:bCs/>
              </w:rPr>
              <w:t>item_unit</w:t>
            </w:r>
            <w:proofErr w:type="spellEnd"/>
          </w:p>
        </w:tc>
        <w:tc>
          <w:tcPr>
            <w:tcW w:w="2816" w:type="dxa"/>
            <w:noWrap/>
            <w:hideMark/>
          </w:tcPr>
          <w:p w14:paraId="60AFC113" w14:textId="77777777" w:rsidR="00703F13" w:rsidRPr="00CA654B" w:rsidRDefault="00703F13" w:rsidP="008E2866">
            <w:pPr>
              <w:spacing w:line="360" w:lineRule="auto"/>
              <w:ind w:left="720" w:hanging="720"/>
              <w:jc w:val="left"/>
              <w:rPr>
                <w:b w:val="0"/>
                <w:bCs/>
              </w:rPr>
            </w:pPr>
            <w:r w:rsidRPr="00CA654B">
              <w:rPr>
                <w:b w:val="0"/>
                <w:bCs/>
              </w:rPr>
              <w:t>(FK)</w:t>
            </w:r>
            <w:proofErr w:type="spellStart"/>
            <w:r w:rsidRPr="00CA654B">
              <w:rPr>
                <w:b w:val="0"/>
                <w:bCs/>
              </w:rPr>
              <w:t>item_id</w:t>
            </w:r>
            <w:proofErr w:type="spellEnd"/>
          </w:p>
        </w:tc>
      </w:tr>
      <w:tr w:rsidR="00703F13" w:rsidRPr="00CA654B" w14:paraId="5811DC52" w14:textId="77777777" w:rsidTr="008E2866">
        <w:trPr>
          <w:trHeight w:val="312"/>
        </w:trPr>
        <w:tc>
          <w:tcPr>
            <w:tcW w:w="1534" w:type="dxa"/>
            <w:noWrap/>
            <w:hideMark/>
          </w:tcPr>
          <w:p w14:paraId="70626B12" w14:textId="77777777" w:rsidR="00703F13" w:rsidRPr="00CA654B" w:rsidRDefault="00703F13" w:rsidP="008E2866">
            <w:pPr>
              <w:spacing w:line="360" w:lineRule="auto"/>
              <w:ind w:left="720" w:hanging="720"/>
              <w:jc w:val="left"/>
              <w:rPr>
                <w:b w:val="0"/>
                <w:bCs/>
              </w:rPr>
            </w:pPr>
            <w:r w:rsidRPr="00CA654B">
              <w:rPr>
                <w:b w:val="0"/>
                <w:bCs/>
              </w:rPr>
              <w:t>1</w:t>
            </w:r>
          </w:p>
        </w:tc>
        <w:tc>
          <w:tcPr>
            <w:tcW w:w="2316" w:type="dxa"/>
            <w:noWrap/>
            <w:hideMark/>
          </w:tcPr>
          <w:p w14:paraId="0AB27F50"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7CCAD795" w14:textId="77777777" w:rsidR="00703F13" w:rsidRPr="00CA654B" w:rsidRDefault="00703F13" w:rsidP="008E2866">
            <w:pPr>
              <w:spacing w:line="360" w:lineRule="auto"/>
              <w:ind w:left="720" w:hanging="720"/>
              <w:jc w:val="left"/>
              <w:rPr>
                <w:b w:val="0"/>
                <w:bCs/>
              </w:rPr>
            </w:pPr>
            <w:r w:rsidRPr="00CA654B">
              <w:rPr>
                <w:b w:val="0"/>
                <w:bCs/>
              </w:rPr>
              <w:t>milligram</w:t>
            </w:r>
          </w:p>
        </w:tc>
        <w:tc>
          <w:tcPr>
            <w:tcW w:w="2816" w:type="dxa"/>
            <w:noWrap/>
            <w:hideMark/>
          </w:tcPr>
          <w:p w14:paraId="0CBD5FD3" w14:textId="77777777" w:rsidR="00703F13" w:rsidRPr="00CA654B" w:rsidRDefault="00703F13" w:rsidP="008E2866">
            <w:pPr>
              <w:spacing w:line="360" w:lineRule="auto"/>
              <w:ind w:left="720" w:hanging="720"/>
              <w:jc w:val="left"/>
              <w:rPr>
                <w:b w:val="0"/>
                <w:bCs/>
              </w:rPr>
            </w:pPr>
            <w:r w:rsidRPr="00CA654B">
              <w:rPr>
                <w:b w:val="0"/>
                <w:bCs/>
              </w:rPr>
              <w:t>1</w:t>
            </w:r>
          </w:p>
        </w:tc>
      </w:tr>
      <w:tr w:rsidR="00703F13" w:rsidRPr="00CA654B" w14:paraId="622997A6" w14:textId="77777777" w:rsidTr="008E2866">
        <w:trPr>
          <w:trHeight w:val="312"/>
        </w:trPr>
        <w:tc>
          <w:tcPr>
            <w:tcW w:w="1534" w:type="dxa"/>
            <w:noWrap/>
            <w:hideMark/>
          </w:tcPr>
          <w:p w14:paraId="403E183F" w14:textId="77777777" w:rsidR="00703F13" w:rsidRPr="00CA654B" w:rsidRDefault="00703F13" w:rsidP="008E2866">
            <w:pPr>
              <w:spacing w:line="360" w:lineRule="auto"/>
              <w:ind w:left="720" w:hanging="720"/>
              <w:jc w:val="left"/>
              <w:rPr>
                <w:b w:val="0"/>
                <w:bCs/>
              </w:rPr>
            </w:pPr>
            <w:r w:rsidRPr="00CA654B">
              <w:rPr>
                <w:b w:val="0"/>
                <w:bCs/>
              </w:rPr>
              <w:t>2</w:t>
            </w:r>
          </w:p>
        </w:tc>
        <w:tc>
          <w:tcPr>
            <w:tcW w:w="2316" w:type="dxa"/>
            <w:noWrap/>
            <w:hideMark/>
          </w:tcPr>
          <w:p w14:paraId="2934F64A"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6FD940B5" w14:textId="77777777" w:rsidR="00703F13" w:rsidRPr="00CA654B" w:rsidRDefault="00703F13" w:rsidP="008E2866">
            <w:pPr>
              <w:spacing w:line="360" w:lineRule="auto"/>
              <w:ind w:left="720" w:hanging="720"/>
              <w:jc w:val="left"/>
              <w:rPr>
                <w:b w:val="0"/>
                <w:bCs/>
              </w:rPr>
            </w:pPr>
            <w:r w:rsidRPr="00CA654B">
              <w:rPr>
                <w:b w:val="0"/>
                <w:bCs/>
              </w:rPr>
              <w:t xml:space="preserve"> kilogram</w:t>
            </w:r>
          </w:p>
        </w:tc>
        <w:tc>
          <w:tcPr>
            <w:tcW w:w="2816" w:type="dxa"/>
            <w:noWrap/>
            <w:hideMark/>
          </w:tcPr>
          <w:p w14:paraId="7C94590F" w14:textId="77777777" w:rsidR="00703F13" w:rsidRPr="00CA654B" w:rsidRDefault="00703F13" w:rsidP="008E2866">
            <w:pPr>
              <w:spacing w:line="360" w:lineRule="auto"/>
              <w:ind w:left="720" w:hanging="720"/>
              <w:jc w:val="left"/>
              <w:rPr>
                <w:b w:val="0"/>
                <w:bCs/>
              </w:rPr>
            </w:pPr>
            <w:r w:rsidRPr="00CA654B">
              <w:rPr>
                <w:b w:val="0"/>
                <w:bCs/>
              </w:rPr>
              <w:t>2</w:t>
            </w:r>
          </w:p>
        </w:tc>
      </w:tr>
      <w:tr w:rsidR="00703F13" w:rsidRPr="00CA654B" w14:paraId="6AAF6E02" w14:textId="77777777" w:rsidTr="008E2866">
        <w:trPr>
          <w:trHeight w:val="312"/>
        </w:trPr>
        <w:tc>
          <w:tcPr>
            <w:tcW w:w="1534" w:type="dxa"/>
            <w:noWrap/>
            <w:hideMark/>
          </w:tcPr>
          <w:p w14:paraId="70AB973D" w14:textId="77777777" w:rsidR="00703F13" w:rsidRPr="00CA654B" w:rsidRDefault="00703F13" w:rsidP="008E2866">
            <w:pPr>
              <w:spacing w:line="360" w:lineRule="auto"/>
              <w:ind w:left="720" w:hanging="720"/>
              <w:jc w:val="left"/>
              <w:rPr>
                <w:b w:val="0"/>
                <w:bCs/>
              </w:rPr>
            </w:pPr>
            <w:r w:rsidRPr="00CA654B">
              <w:rPr>
                <w:b w:val="0"/>
                <w:bCs/>
              </w:rPr>
              <w:t>3</w:t>
            </w:r>
          </w:p>
        </w:tc>
        <w:tc>
          <w:tcPr>
            <w:tcW w:w="2316" w:type="dxa"/>
            <w:noWrap/>
            <w:hideMark/>
          </w:tcPr>
          <w:p w14:paraId="01D5FA7F"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08F78D04" w14:textId="77777777" w:rsidR="00703F13" w:rsidRPr="00CA654B" w:rsidRDefault="00703F13" w:rsidP="008E2866">
            <w:pPr>
              <w:spacing w:line="360" w:lineRule="auto"/>
              <w:ind w:left="720" w:hanging="720"/>
              <w:jc w:val="left"/>
              <w:rPr>
                <w:b w:val="0"/>
                <w:bCs/>
              </w:rPr>
            </w:pPr>
            <w:r w:rsidRPr="00CA654B">
              <w:rPr>
                <w:b w:val="0"/>
                <w:bCs/>
              </w:rPr>
              <w:t xml:space="preserve"> kilogram</w:t>
            </w:r>
          </w:p>
        </w:tc>
        <w:tc>
          <w:tcPr>
            <w:tcW w:w="2816" w:type="dxa"/>
            <w:noWrap/>
            <w:hideMark/>
          </w:tcPr>
          <w:p w14:paraId="1BE992BF" w14:textId="77777777" w:rsidR="00703F13" w:rsidRPr="00CA654B" w:rsidRDefault="00703F13" w:rsidP="008E2866">
            <w:pPr>
              <w:spacing w:line="360" w:lineRule="auto"/>
              <w:ind w:left="720" w:hanging="720"/>
              <w:jc w:val="left"/>
              <w:rPr>
                <w:b w:val="0"/>
                <w:bCs/>
              </w:rPr>
            </w:pPr>
            <w:r w:rsidRPr="00CA654B">
              <w:rPr>
                <w:b w:val="0"/>
                <w:bCs/>
              </w:rPr>
              <w:t>3</w:t>
            </w:r>
          </w:p>
        </w:tc>
      </w:tr>
      <w:tr w:rsidR="00703F13" w:rsidRPr="00CA654B" w14:paraId="5EB83DA2" w14:textId="77777777" w:rsidTr="008E2866">
        <w:trPr>
          <w:trHeight w:val="312"/>
        </w:trPr>
        <w:tc>
          <w:tcPr>
            <w:tcW w:w="1534" w:type="dxa"/>
            <w:noWrap/>
            <w:hideMark/>
          </w:tcPr>
          <w:p w14:paraId="671C425D" w14:textId="77777777" w:rsidR="00703F13" w:rsidRPr="00CA654B" w:rsidRDefault="00703F13" w:rsidP="008E2866">
            <w:pPr>
              <w:spacing w:line="360" w:lineRule="auto"/>
              <w:ind w:left="720" w:hanging="720"/>
              <w:jc w:val="left"/>
              <w:rPr>
                <w:b w:val="0"/>
                <w:bCs/>
              </w:rPr>
            </w:pPr>
            <w:r w:rsidRPr="00CA654B">
              <w:rPr>
                <w:b w:val="0"/>
                <w:bCs/>
              </w:rPr>
              <w:t>4</w:t>
            </w:r>
          </w:p>
        </w:tc>
        <w:tc>
          <w:tcPr>
            <w:tcW w:w="2316" w:type="dxa"/>
            <w:noWrap/>
            <w:hideMark/>
          </w:tcPr>
          <w:p w14:paraId="422AE711"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02EF45A1" w14:textId="77777777" w:rsidR="00703F13" w:rsidRPr="00CA654B" w:rsidRDefault="00703F13" w:rsidP="008E2866">
            <w:pPr>
              <w:spacing w:line="360" w:lineRule="auto"/>
              <w:ind w:left="720" w:hanging="720"/>
              <w:jc w:val="left"/>
              <w:rPr>
                <w:b w:val="0"/>
                <w:bCs/>
              </w:rPr>
            </w:pPr>
            <w:r w:rsidRPr="00CA654B">
              <w:rPr>
                <w:b w:val="0"/>
                <w:bCs/>
              </w:rPr>
              <w:t>milligram</w:t>
            </w:r>
          </w:p>
        </w:tc>
        <w:tc>
          <w:tcPr>
            <w:tcW w:w="2816" w:type="dxa"/>
            <w:noWrap/>
            <w:hideMark/>
          </w:tcPr>
          <w:p w14:paraId="304EEBC9" w14:textId="77777777" w:rsidR="00703F13" w:rsidRPr="00CA654B" w:rsidRDefault="00703F13" w:rsidP="008E2866">
            <w:pPr>
              <w:spacing w:line="360" w:lineRule="auto"/>
              <w:ind w:left="720" w:hanging="720"/>
              <w:jc w:val="left"/>
              <w:rPr>
                <w:b w:val="0"/>
                <w:bCs/>
              </w:rPr>
            </w:pPr>
            <w:r w:rsidRPr="00CA654B">
              <w:rPr>
                <w:b w:val="0"/>
                <w:bCs/>
              </w:rPr>
              <w:t>4</w:t>
            </w:r>
          </w:p>
        </w:tc>
      </w:tr>
      <w:tr w:rsidR="00703F13" w:rsidRPr="00CA654B" w14:paraId="7925A8B3" w14:textId="77777777" w:rsidTr="008E2866">
        <w:trPr>
          <w:trHeight w:val="312"/>
        </w:trPr>
        <w:tc>
          <w:tcPr>
            <w:tcW w:w="1534" w:type="dxa"/>
            <w:noWrap/>
            <w:hideMark/>
          </w:tcPr>
          <w:p w14:paraId="5D2168DC" w14:textId="77777777" w:rsidR="00703F13" w:rsidRPr="00CA654B" w:rsidRDefault="00703F13" w:rsidP="008E2866">
            <w:pPr>
              <w:spacing w:line="360" w:lineRule="auto"/>
              <w:ind w:left="720" w:hanging="720"/>
              <w:jc w:val="left"/>
              <w:rPr>
                <w:b w:val="0"/>
                <w:bCs/>
              </w:rPr>
            </w:pPr>
            <w:r w:rsidRPr="00CA654B">
              <w:rPr>
                <w:b w:val="0"/>
                <w:bCs/>
              </w:rPr>
              <w:t>5</w:t>
            </w:r>
          </w:p>
        </w:tc>
        <w:tc>
          <w:tcPr>
            <w:tcW w:w="2316" w:type="dxa"/>
            <w:noWrap/>
            <w:hideMark/>
          </w:tcPr>
          <w:p w14:paraId="65C0A72C"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2ADA285D" w14:textId="77777777" w:rsidR="00703F13" w:rsidRPr="00CA654B" w:rsidRDefault="00703F13" w:rsidP="008E2866">
            <w:pPr>
              <w:spacing w:line="360" w:lineRule="auto"/>
              <w:ind w:left="720" w:hanging="720"/>
              <w:jc w:val="left"/>
              <w:rPr>
                <w:b w:val="0"/>
                <w:bCs/>
              </w:rPr>
            </w:pPr>
            <w:r w:rsidRPr="00CA654B">
              <w:rPr>
                <w:b w:val="0"/>
                <w:bCs/>
              </w:rPr>
              <w:t>milligram</w:t>
            </w:r>
          </w:p>
        </w:tc>
        <w:tc>
          <w:tcPr>
            <w:tcW w:w="2816" w:type="dxa"/>
            <w:noWrap/>
            <w:hideMark/>
          </w:tcPr>
          <w:p w14:paraId="0E4B4869" w14:textId="77777777" w:rsidR="00703F13" w:rsidRPr="00CA654B" w:rsidRDefault="00703F13" w:rsidP="008E2866">
            <w:pPr>
              <w:spacing w:line="360" w:lineRule="auto"/>
              <w:ind w:left="720" w:hanging="720"/>
              <w:jc w:val="left"/>
              <w:rPr>
                <w:b w:val="0"/>
                <w:bCs/>
              </w:rPr>
            </w:pPr>
            <w:r w:rsidRPr="00CA654B">
              <w:rPr>
                <w:b w:val="0"/>
                <w:bCs/>
              </w:rPr>
              <w:t>5</w:t>
            </w:r>
          </w:p>
        </w:tc>
      </w:tr>
    </w:tbl>
    <w:p w14:paraId="34C5E2F3" w14:textId="77777777" w:rsidR="00703F13" w:rsidRPr="00CA654B" w:rsidRDefault="00703F13" w:rsidP="00703F13">
      <w:pPr>
        <w:spacing w:line="360" w:lineRule="auto"/>
        <w:ind w:left="720" w:hanging="720"/>
      </w:pPr>
    </w:p>
    <w:p w14:paraId="26A04AF0" w14:textId="77777777" w:rsidR="00703F13" w:rsidRPr="00CA654B" w:rsidRDefault="00703F13" w:rsidP="00703F13">
      <w:pPr>
        <w:spacing w:line="360" w:lineRule="auto"/>
        <w:ind w:left="720" w:hanging="720"/>
      </w:pPr>
      <w:r w:rsidRPr="00CA654B">
        <w:t xml:space="preserve">Table 45. </w:t>
      </w:r>
      <w:r w:rsidRPr="00CA654B">
        <w:rPr>
          <w:lang w:val="en-US"/>
        </w:rPr>
        <w:t xml:space="preserve">Category </w:t>
      </w:r>
      <w:r w:rsidRPr="00CA654B">
        <w:t>Table - 3NF</w:t>
      </w:r>
    </w:p>
    <w:p w14:paraId="6E6797AD" w14:textId="77777777" w:rsidR="00703F13" w:rsidRPr="00CA654B" w:rsidRDefault="00703F13" w:rsidP="00703F13">
      <w:pPr>
        <w:spacing w:line="360" w:lineRule="auto"/>
        <w:ind w:left="720" w:hanging="720"/>
      </w:pPr>
    </w:p>
    <w:p w14:paraId="1732B46C" w14:textId="77777777" w:rsidR="00703F13" w:rsidRPr="00CA654B" w:rsidRDefault="00703F13" w:rsidP="00703F13">
      <w:pPr>
        <w:spacing w:line="360" w:lineRule="auto"/>
        <w:ind w:left="1440"/>
        <w:jc w:val="both"/>
        <w:rPr>
          <w:b w:val="0"/>
          <w:bCs/>
        </w:rPr>
      </w:pPr>
      <w:r w:rsidRPr="00CA654B">
        <w:rPr>
          <w:b w:val="0"/>
          <w:bCs/>
        </w:rPr>
        <w:t>Table 41 has transitive dependency. To convert the table into the third normal form, the Inventory table is divided into three (3) resulting tables: Inventory (Table 43), Category (Table 44), and Stock (Table 45).</w:t>
      </w:r>
    </w:p>
    <w:p w14:paraId="0F404E5B" w14:textId="77777777" w:rsidR="00703F13" w:rsidRPr="00CA654B" w:rsidRDefault="00703F13" w:rsidP="00703F13">
      <w:pPr>
        <w:spacing w:line="360" w:lineRule="auto"/>
        <w:ind w:left="1440"/>
        <w:jc w:val="both"/>
        <w:rPr>
          <w:b w:val="0"/>
          <w:bCs/>
        </w:rPr>
      </w:pPr>
    </w:p>
    <w:p w14:paraId="310AB899" w14:textId="77777777" w:rsidR="00703F13" w:rsidRPr="00CA654B" w:rsidRDefault="00703F13" w:rsidP="00703F13">
      <w:pPr>
        <w:spacing w:line="360" w:lineRule="auto"/>
        <w:ind w:left="1440"/>
        <w:jc w:val="both"/>
        <w:rPr>
          <w:b w:val="0"/>
          <w:bCs/>
        </w:rPr>
      </w:pPr>
    </w:p>
    <w:p w14:paraId="0358A0A0" w14:textId="77777777" w:rsidR="00703F13" w:rsidRPr="00CA654B" w:rsidRDefault="00703F13" w:rsidP="00703F13">
      <w:pPr>
        <w:spacing w:line="360" w:lineRule="auto"/>
        <w:jc w:val="both"/>
        <w:rPr>
          <w:b w:val="0"/>
          <w:bCs/>
        </w:rPr>
      </w:pPr>
    </w:p>
    <w:p w14:paraId="7A16C1D5" w14:textId="77777777" w:rsidR="00703F13" w:rsidRPr="00CA654B" w:rsidRDefault="00703F13" w:rsidP="00703F13">
      <w:pPr>
        <w:tabs>
          <w:tab w:val="left" w:pos="5978"/>
        </w:tabs>
        <w:spacing w:line="360" w:lineRule="auto"/>
        <w:jc w:val="both"/>
        <w:rPr>
          <w:lang w:val="en-US"/>
        </w:rPr>
      </w:pPr>
      <w:r w:rsidRPr="00CA654B">
        <w:rPr>
          <w:lang w:val="en-US"/>
        </w:rPr>
        <w:lastRenderedPageBreak/>
        <w:t>Stock Card – 0NF</w:t>
      </w:r>
    </w:p>
    <w:p w14:paraId="561712EC"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421" w:type="dxa"/>
        <w:tblLook w:val="04A0" w:firstRow="1" w:lastRow="0" w:firstColumn="1" w:lastColumn="0" w:noHBand="0" w:noVBand="1"/>
      </w:tblPr>
      <w:tblGrid>
        <w:gridCol w:w="1962"/>
        <w:gridCol w:w="2176"/>
        <w:gridCol w:w="1812"/>
        <w:gridCol w:w="1084"/>
        <w:gridCol w:w="1709"/>
        <w:gridCol w:w="1970"/>
        <w:gridCol w:w="1816"/>
      </w:tblGrid>
      <w:tr w:rsidR="00703F13" w:rsidRPr="00CA654B" w14:paraId="75B56F27" w14:textId="77777777" w:rsidTr="008E2866">
        <w:trPr>
          <w:trHeight w:val="324"/>
        </w:trPr>
        <w:tc>
          <w:tcPr>
            <w:tcW w:w="1962" w:type="dxa"/>
            <w:hideMark/>
          </w:tcPr>
          <w:p w14:paraId="4E3DBC07" w14:textId="77777777" w:rsidR="00703F13" w:rsidRPr="00CA654B" w:rsidRDefault="00703F13" w:rsidP="008E2866">
            <w:pPr>
              <w:spacing w:line="360" w:lineRule="auto"/>
              <w:jc w:val="both"/>
              <w:rPr>
                <w:b w:val="0"/>
                <w:bCs/>
              </w:rPr>
            </w:pPr>
            <w:proofErr w:type="spellStart"/>
            <w:r w:rsidRPr="00CA654B">
              <w:rPr>
                <w:b w:val="0"/>
                <w:bCs/>
              </w:rPr>
              <w:t>transaction_date</w:t>
            </w:r>
            <w:proofErr w:type="spellEnd"/>
          </w:p>
        </w:tc>
        <w:tc>
          <w:tcPr>
            <w:tcW w:w="2176" w:type="dxa"/>
            <w:hideMark/>
          </w:tcPr>
          <w:p w14:paraId="31633FA5" w14:textId="77777777" w:rsidR="00703F13" w:rsidRPr="00CA654B" w:rsidRDefault="00703F13" w:rsidP="008E2866">
            <w:pPr>
              <w:spacing w:line="360" w:lineRule="auto"/>
              <w:jc w:val="both"/>
              <w:rPr>
                <w:b w:val="0"/>
                <w:bCs/>
              </w:rPr>
            </w:pPr>
            <w:proofErr w:type="spellStart"/>
            <w:r w:rsidRPr="00CA654B">
              <w:rPr>
                <w:b w:val="0"/>
                <w:bCs/>
              </w:rPr>
              <w:t>transaction_quantity</w:t>
            </w:r>
            <w:proofErr w:type="spellEnd"/>
          </w:p>
        </w:tc>
        <w:tc>
          <w:tcPr>
            <w:tcW w:w="1812" w:type="dxa"/>
            <w:hideMark/>
          </w:tcPr>
          <w:p w14:paraId="478D7462" w14:textId="77777777" w:rsidR="00703F13" w:rsidRPr="00CA654B" w:rsidRDefault="00703F13" w:rsidP="008E2866">
            <w:pPr>
              <w:spacing w:line="360" w:lineRule="auto"/>
              <w:jc w:val="both"/>
              <w:rPr>
                <w:b w:val="0"/>
                <w:bCs/>
              </w:rPr>
            </w:pPr>
            <w:proofErr w:type="spellStart"/>
            <w:r w:rsidRPr="00CA654B">
              <w:rPr>
                <w:b w:val="0"/>
                <w:bCs/>
              </w:rPr>
              <w:t>total_quantity</w:t>
            </w:r>
            <w:proofErr w:type="spellEnd"/>
          </w:p>
        </w:tc>
        <w:tc>
          <w:tcPr>
            <w:tcW w:w="1084" w:type="dxa"/>
            <w:hideMark/>
          </w:tcPr>
          <w:p w14:paraId="18B6AC78" w14:textId="77777777" w:rsidR="00703F13" w:rsidRPr="00CA654B" w:rsidRDefault="00703F13" w:rsidP="008E2866">
            <w:pPr>
              <w:spacing w:line="360" w:lineRule="auto"/>
              <w:jc w:val="both"/>
              <w:rPr>
                <w:b w:val="0"/>
                <w:bCs/>
              </w:rPr>
            </w:pPr>
            <w:r w:rsidRPr="00CA654B">
              <w:rPr>
                <w:b w:val="0"/>
                <w:bCs/>
              </w:rPr>
              <w:t>type</w:t>
            </w:r>
          </w:p>
        </w:tc>
        <w:tc>
          <w:tcPr>
            <w:tcW w:w="1709" w:type="dxa"/>
            <w:hideMark/>
          </w:tcPr>
          <w:p w14:paraId="33033B68" w14:textId="77777777" w:rsidR="00703F13" w:rsidRPr="00CA654B" w:rsidRDefault="00703F13" w:rsidP="008E2866">
            <w:pPr>
              <w:spacing w:line="360" w:lineRule="auto"/>
              <w:jc w:val="both"/>
              <w:rPr>
                <w:b w:val="0"/>
                <w:bCs/>
              </w:rPr>
            </w:pPr>
            <w:proofErr w:type="spellStart"/>
            <w:r w:rsidRPr="00CA654B">
              <w:rPr>
                <w:b w:val="0"/>
                <w:bCs/>
              </w:rPr>
              <w:t>expiration_date</w:t>
            </w:r>
            <w:proofErr w:type="spellEnd"/>
          </w:p>
        </w:tc>
        <w:tc>
          <w:tcPr>
            <w:tcW w:w="1970" w:type="dxa"/>
            <w:hideMark/>
          </w:tcPr>
          <w:p w14:paraId="1E0AC705" w14:textId="77777777" w:rsidR="00703F13" w:rsidRPr="00CA654B" w:rsidRDefault="00703F13" w:rsidP="008E2866">
            <w:pPr>
              <w:spacing w:line="360" w:lineRule="auto"/>
              <w:jc w:val="both"/>
              <w:rPr>
                <w:b w:val="0"/>
                <w:bCs/>
              </w:rPr>
            </w:pPr>
            <w:proofErr w:type="spellStart"/>
            <w:r w:rsidRPr="00CA654B">
              <w:rPr>
                <w:b w:val="0"/>
                <w:bCs/>
              </w:rPr>
              <w:t>opening_quantity</w:t>
            </w:r>
            <w:proofErr w:type="spellEnd"/>
          </w:p>
        </w:tc>
        <w:tc>
          <w:tcPr>
            <w:tcW w:w="1816" w:type="dxa"/>
            <w:hideMark/>
          </w:tcPr>
          <w:p w14:paraId="1E81D42C" w14:textId="77777777" w:rsidR="00703F13" w:rsidRPr="00CA654B" w:rsidRDefault="00703F13" w:rsidP="008E2866">
            <w:pPr>
              <w:spacing w:line="360" w:lineRule="auto"/>
              <w:jc w:val="both"/>
              <w:rPr>
                <w:b w:val="0"/>
                <w:bCs/>
              </w:rPr>
            </w:pPr>
            <w:proofErr w:type="spellStart"/>
            <w:r w:rsidRPr="00CA654B">
              <w:rPr>
                <w:b w:val="0"/>
                <w:bCs/>
              </w:rPr>
              <w:t>closing_quantity</w:t>
            </w:r>
            <w:proofErr w:type="spellEnd"/>
          </w:p>
        </w:tc>
      </w:tr>
      <w:tr w:rsidR="00703F13" w:rsidRPr="00CA654B" w14:paraId="16B7C246" w14:textId="77777777" w:rsidTr="008E2866">
        <w:trPr>
          <w:trHeight w:val="324"/>
        </w:trPr>
        <w:tc>
          <w:tcPr>
            <w:tcW w:w="1962" w:type="dxa"/>
            <w:hideMark/>
          </w:tcPr>
          <w:p w14:paraId="4C761CD5" w14:textId="77777777" w:rsidR="00703F13" w:rsidRPr="00CA654B" w:rsidRDefault="00703F13" w:rsidP="008E2866">
            <w:pPr>
              <w:spacing w:line="360" w:lineRule="auto"/>
              <w:jc w:val="both"/>
              <w:rPr>
                <w:b w:val="0"/>
                <w:bCs/>
              </w:rPr>
            </w:pPr>
            <w:r w:rsidRPr="00CA654B">
              <w:rPr>
                <w:b w:val="0"/>
                <w:bCs/>
              </w:rPr>
              <w:t>01/03/2022</w:t>
            </w:r>
          </w:p>
        </w:tc>
        <w:tc>
          <w:tcPr>
            <w:tcW w:w="2176" w:type="dxa"/>
            <w:hideMark/>
          </w:tcPr>
          <w:p w14:paraId="6A3D0658" w14:textId="77777777" w:rsidR="00703F13" w:rsidRPr="00CA654B" w:rsidRDefault="00703F13" w:rsidP="008E2866">
            <w:pPr>
              <w:spacing w:line="360" w:lineRule="auto"/>
              <w:jc w:val="both"/>
              <w:rPr>
                <w:b w:val="0"/>
                <w:bCs/>
              </w:rPr>
            </w:pPr>
            <w:r w:rsidRPr="00CA654B">
              <w:rPr>
                <w:b w:val="0"/>
                <w:bCs/>
              </w:rPr>
              <w:t>50</w:t>
            </w:r>
          </w:p>
        </w:tc>
        <w:tc>
          <w:tcPr>
            <w:tcW w:w="1812" w:type="dxa"/>
            <w:hideMark/>
          </w:tcPr>
          <w:p w14:paraId="42295E8C" w14:textId="77777777" w:rsidR="00703F13" w:rsidRPr="00CA654B" w:rsidRDefault="00703F13" w:rsidP="008E2866">
            <w:pPr>
              <w:spacing w:line="360" w:lineRule="auto"/>
              <w:jc w:val="both"/>
              <w:rPr>
                <w:b w:val="0"/>
                <w:bCs/>
              </w:rPr>
            </w:pPr>
            <w:r w:rsidRPr="00CA654B">
              <w:rPr>
                <w:b w:val="0"/>
                <w:bCs/>
              </w:rPr>
              <w:t>50</w:t>
            </w:r>
          </w:p>
        </w:tc>
        <w:tc>
          <w:tcPr>
            <w:tcW w:w="1084" w:type="dxa"/>
            <w:hideMark/>
          </w:tcPr>
          <w:p w14:paraId="481CEF02" w14:textId="77777777" w:rsidR="00703F13" w:rsidRPr="00CA654B" w:rsidRDefault="00703F13" w:rsidP="008E2866">
            <w:pPr>
              <w:spacing w:line="360" w:lineRule="auto"/>
              <w:jc w:val="both"/>
              <w:rPr>
                <w:b w:val="0"/>
                <w:bCs/>
              </w:rPr>
            </w:pPr>
            <w:r w:rsidRPr="00CA654B">
              <w:rPr>
                <w:b w:val="0"/>
                <w:bCs/>
              </w:rPr>
              <w:t>In</w:t>
            </w:r>
          </w:p>
        </w:tc>
        <w:tc>
          <w:tcPr>
            <w:tcW w:w="1709" w:type="dxa"/>
            <w:hideMark/>
          </w:tcPr>
          <w:p w14:paraId="190A0AE0" w14:textId="77777777" w:rsidR="00703F13" w:rsidRPr="00CA654B" w:rsidRDefault="00703F13" w:rsidP="008E2866">
            <w:pPr>
              <w:spacing w:line="360" w:lineRule="auto"/>
              <w:jc w:val="both"/>
              <w:rPr>
                <w:b w:val="0"/>
                <w:bCs/>
              </w:rPr>
            </w:pPr>
            <w:r w:rsidRPr="00CA654B">
              <w:rPr>
                <w:b w:val="0"/>
                <w:bCs/>
              </w:rPr>
              <w:t>01/03/2024</w:t>
            </w:r>
          </w:p>
        </w:tc>
        <w:tc>
          <w:tcPr>
            <w:tcW w:w="1970" w:type="dxa"/>
            <w:hideMark/>
          </w:tcPr>
          <w:p w14:paraId="31500379"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65A21976" w14:textId="77777777" w:rsidR="00703F13" w:rsidRPr="00CA654B" w:rsidRDefault="00703F13" w:rsidP="008E2866">
            <w:pPr>
              <w:spacing w:line="360" w:lineRule="auto"/>
              <w:jc w:val="both"/>
              <w:rPr>
                <w:b w:val="0"/>
                <w:bCs/>
              </w:rPr>
            </w:pPr>
            <w:r w:rsidRPr="00CA654B">
              <w:rPr>
                <w:b w:val="0"/>
                <w:bCs/>
              </w:rPr>
              <w:t>100</w:t>
            </w:r>
          </w:p>
        </w:tc>
      </w:tr>
      <w:tr w:rsidR="00703F13" w:rsidRPr="00CA654B" w14:paraId="57E508CC" w14:textId="77777777" w:rsidTr="008E2866">
        <w:trPr>
          <w:trHeight w:val="324"/>
        </w:trPr>
        <w:tc>
          <w:tcPr>
            <w:tcW w:w="1962" w:type="dxa"/>
            <w:hideMark/>
          </w:tcPr>
          <w:p w14:paraId="22A4BB51" w14:textId="77777777" w:rsidR="00703F13" w:rsidRPr="00CA654B" w:rsidRDefault="00703F13" w:rsidP="008E2866">
            <w:pPr>
              <w:spacing w:line="360" w:lineRule="auto"/>
              <w:jc w:val="both"/>
              <w:rPr>
                <w:b w:val="0"/>
                <w:bCs/>
              </w:rPr>
            </w:pPr>
            <w:r w:rsidRPr="00CA654B">
              <w:rPr>
                <w:b w:val="0"/>
                <w:bCs/>
              </w:rPr>
              <w:t>05/03/2022</w:t>
            </w:r>
          </w:p>
        </w:tc>
        <w:tc>
          <w:tcPr>
            <w:tcW w:w="2176" w:type="dxa"/>
            <w:hideMark/>
          </w:tcPr>
          <w:p w14:paraId="24B2DBA2" w14:textId="77777777" w:rsidR="00703F13" w:rsidRPr="00CA654B" w:rsidRDefault="00703F13" w:rsidP="008E2866">
            <w:pPr>
              <w:spacing w:line="360" w:lineRule="auto"/>
              <w:jc w:val="both"/>
              <w:rPr>
                <w:b w:val="0"/>
                <w:bCs/>
              </w:rPr>
            </w:pPr>
            <w:r w:rsidRPr="00CA654B">
              <w:rPr>
                <w:b w:val="0"/>
                <w:bCs/>
              </w:rPr>
              <w:t>10</w:t>
            </w:r>
          </w:p>
        </w:tc>
        <w:tc>
          <w:tcPr>
            <w:tcW w:w="1812" w:type="dxa"/>
            <w:hideMark/>
          </w:tcPr>
          <w:p w14:paraId="7CA09B15" w14:textId="77777777" w:rsidR="00703F13" w:rsidRPr="00CA654B" w:rsidRDefault="00703F13" w:rsidP="008E2866">
            <w:pPr>
              <w:spacing w:line="360" w:lineRule="auto"/>
              <w:jc w:val="both"/>
              <w:rPr>
                <w:b w:val="0"/>
                <w:bCs/>
              </w:rPr>
            </w:pPr>
            <w:r w:rsidRPr="00CA654B">
              <w:rPr>
                <w:b w:val="0"/>
                <w:bCs/>
              </w:rPr>
              <w:t>10</w:t>
            </w:r>
          </w:p>
        </w:tc>
        <w:tc>
          <w:tcPr>
            <w:tcW w:w="1084" w:type="dxa"/>
            <w:hideMark/>
          </w:tcPr>
          <w:p w14:paraId="386A6E8A" w14:textId="77777777" w:rsidR="00703F13" w:rsidRPr="00CA654B" w:rsidRDefault="00703F13" w:rsidP="008E2866">
            <w:pPr>
              <w:spacing w:line="360" w:lineRule="auto"/>
              <w:jc w:val="both"/>
              <w:rPr>
                <w:b w:val="0"/>
                <w:bCs/>
              </w:rPr>
            </w:pPr>
            <w:r w:rsidRPr="00CA654B">
              <w:rPr>
                <w:b w:val="0"/>
                <w:bCs/>
              </w:rPr>
              <w:t>Out</w:t>
            </w:r>
          </w:p>
        </w:tc>
        <w:tc>
          <w:tcPr>
            <w:tcW w:w="1709" w:type="dxa"/>
            <w:hideMark/>
          </w:tcPr>
          <w:p w14:paraId="661F6BFD" w14:textId="77777777" w:rsidR="00703F13" w:rsidRPr="00CA654B" w:rsidRDefault="00703F13" w:rsidP="008E2866">
            <w:pPr>
              <w:spacing w:line="360" w:lineRule="auto"/>
              <w:jc w:val="both"/>
              <w:rPr>
                <w:b w:val="0"/>
                <w:bCs/>
              </w:rPr>
            </w:pPr>
            <w:r w:rsidRPr="00CA654B">
              <w:rPr>
                <w:b w:val="0"/>
                <w:bCs/>
              </w:rPr>
              <w:t>N/A</w:t>
            </w:r>
          </w:p>
        </w:tc>
        <w:tc>
          <w:tcPr>
            <w:tcW w:w="1970" w:type="dxa"/>
            <w:hideMark/>
          </w:tcPr>
          <w:p w14:paraId="5E7EAA2A"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3C53049E" w14:textId="77777777" w:rsidR="00703F13" w:rsidRPr="00CA654B" w:rsidRDefault="00703F13" w:rsidP="008E2866">
            <w:pPr>
              <w:spacing w:line="360" w:lineRule="auto"/>
              <w:jc w:val="both"/>
              <w:rPr>
                <w:b w:val="0"/>
                <w:bCs/>
              </w:rPr>
            </w:pPr>
            <w:r w:rsidRPr="00CA654B">
              <w:rPr>
                <w:b w:val="0"/>
                <w:bCs/>
              </w:rPr>
              <w:t>40</w:t>
            </w:r>
          </w:p>
        </w:tc>
      </w:tr>
      <w:tr w:rsidR="00703F13" w:rsidRPr="00CA654B" w14:paraId="5687A65E" w14:textId="77777777" w:rsidTr="008E2866">
        <w:trPr>
          <w:trHeight w:val="324"/>
        </w:trPr>
        <w:tc>
          <w:tcPr>
            <w:tcW w:w="1962" w:type="dxa"/>
            <w:hideMark/>
          </w:tcPr>
          <w:p w14:paraId="088F6D6D" w14:textId="77777777" w:rsidR="00703F13" w:rsidRPr="00CA654B" w:rsidRDefault="00703F13" w:rsidP="008E2866">
            <w:pPr>
              <w:spacing w:line="360" w:lineRule="auto"/>
              <w:jc w:val="both"/>
              <w:rPr>
                <w:b w:val="0"/>
                <w:bCs/>
              </w:rPr>
            </w:pPr>
            <w:r w:rsidRPr="00CA654B">
              <w:rPr>
                <w:b w:val="0"/>
                <w:bCs/>
              </w:rPr>
              <w:t>08/03/2022</w:t>
            </w:r>
          </w:p>
        </w:tc>
        <w:tc>
          <w:tcPr>
            <w:tcW w:w="2176" w:type="dxa"/>
            <w:hideMark/>
          </w:tcPr>
          <w:p w14:paraId="0165B6FC" w14:textId="77777777" w:rsidR="00703F13" w:rsidRPr="00CA654B" w:rsidRDefault="00703F13" w:rsidP="008E2866">
            <w:pPr>
              <w:spacing w:line="360" w:lineRule="auto"/>
              <w:jc w:val="both"/>
              <w:rPr>
                <w:b w:val="0"/>
                <w:bCs/>
              </w:rPr>
            </w:pPr>
            <w:r w:rsidRPr="00CA654B">
              <w:rPr>
                <w:b w:val="0"/>
                <w:bCs/>
              </w:rPr>
              <w:t>2</w:t>
            </w:r>
          </w:p>
        </w:tc>
        <w:tc>
          <w:tcPr>
            <w:tcW w:w="1812" w:type="dxa"/>
            <w:hideMark/>
          </w:tcPr>
          <w:p w14:paraId="3629807E" w14:textId="77777777" w:rsidR="00703F13" w:rsidRPr="00CA654B" w:rsidRDefault="00703F13" w:rsidP="008E2866">
            <w:pPr>
              <w:spacing w:line="360" w:lineRule="auto"/>
              <w:jc w:val="both"/>
              <w:rPr>
                <w:b w:val="0"/>
                <w:bCs/>
              </w:rPr>
            </w:pPr>
            <w:r w:rsidRPr="00CA654B">
              <w:rPr>
                <w:b w:val="0"/>
                <w:bCs/>
              </w:rPr>
              <w:t>2</w:t>
            </w:r>
          </w:p>
        </w:tc>
        <w:tc>
          <w:tcPr>
            <w:tcW w:w="1084" w:type="dxa"/>
            <w:hideMark/>
          </w:tcPr>
          <w:p w14:paraId="71333C49" w14:textId="77777777" w:rsidR="00703F13" w:rsidRPr="00CA654B" w:rsidRDefault="00703F13" w:rsidP="008E2866">
            <w:pPr>
              <w:spacing w:line="360" w:lineRule="auto"/>
              <w:jc w:val="both"/>
              <w:rPr>
                <w:b w:val="0"/>
                <w:bCs/>
              </w:rPr>
            </w:pPr>
            <w:r w:rsidRPr="00CA654B">
              <w:rPr>
                <w:b w:val="0"/>
                <w:bCs/>
              </w:rPr>
              <w:t>In</w:t>
            </w:r>
          </w:p>
        </w:tc>
        <w:tc>
          <w:tcPr>
            <w:tcW w:w="1709" w:type="dxa"/>
            <w:hideMark/>
          </w:tcPr>
          <w:p w14:paraId="559CB202" w14:textId="77777777" w:rsidR="00703F13" w:rsidRPr="00CA654B" w:rsidRDefault="00703F13" w:rsidP="008E2866">
            <w:pPr>
              <w:spacing w:line="360" w:lineRule="auto"/>
              <w:jc w:val="both"/>
              <w:rPr>
                <w:b w:val="0"/>
                <w:bCs/>
              </w:rPr>
            </w:pPr>
            <w:r w:rsidRPr="00CA654B">
              <w:rPr>
                <w:b w:val="0"/>
                <w:bCs/>
              </w:rPr>
              <w:t>02/03/2023</w:t>
            </w:r>
          </w:p>
        </w:tc>
        <w:tc>
          <w:tcPr>
            <w:tcW w:w="1970" w:type="dxa"/>
            <w:hideMark/>
          </w:tcPr>
          <w:p w14:paraId="7765C95F"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16EB28C4" w14:textId="77777777" w:rsidR="00703F13" w:rsidRPr="00CA654B" w:rsidRDefault="00703F13" w:rsidP="008E2866">
            <w:pPr>
              <w:spacing w:line="360" w:lineRule="auto"/>
              <w:jc w:val="both"/>
              <w:rPr>
                <w:b w:val="0"/>
                <w:bCs/>
              </w:rPr>
            </w:pPr>
            <w:r w:rsidRPr="00CA654B">
              <w:rPr>
                <w:b w:val="0"/>
                <w:bCs/>
              </w:rPr>
              <w:t>52</w:t>
            </w:r>
          </w:p>
        </w:tc>
      </w:tr>
      <w:tr w:rsidR="00703F13" w:rsidRPr="00CA654B" w14:paraId="74F2C42F" w14:textId="77777777" w:rsidTr="008E2866">
        <w:trPr>
          <w:trHeight w:val="324"/>
        </w:trPr>
        <w:tc>
          <w:tcPr>
            <w:tcW w:w="1962" w:type="dxa"/>
            <w:hideMark/>
          </w:tcPr>
          <w:p w14:paraId="2D0642B6" w14:textId="77777777" w:rsidR="00703F13" w:rsidRPr="00CA654B" w:rsidRDefault="00703F13" w:rsidP="008E2866">
            <w:pPr>
              <w:spacing w:line="360" w:lineRule="auto"/>
              <w:jc w:val="both"/>
              <w:rPr>
                <w:b w:val="0"/>
                <w:bCs/>
              </w:rPr>
            </w:pPr>
            <w:r w:rsidRPr="00CA654B">
              <w:rPr>
                <w:b w:val="0"/>
                <w:bCs/>
              </w:rPr>
              <w:t>10/03/2022</w:t>
            </w:r>
          </w:p>
        </w:tc>
        <w:tc>
          <w:tcPr>
            <w:tcW w:w="2176" w:type="dxa"/>
            <w:hideMark/>
          </w:tcPr>
          <w:p w14:paraId="6439FC6F" w14:textId="77777777" w:rsidR="00703F13" w:rsidRPr="00CA654B" w:rsidRDefault="00703F13" w:rsidP="008E2866">
            <w:pPr>
              <w:spacing w:line="360" w:lineRule="auto"/>
              <w:jc w:val="both"/>
              <w:rPr>
                <w:b w:val="0"/>
                <w:bCs/>
              </w:rPr>
            </w:pPr>
            <w:r w:rsidRPr="00CA654B">
              <w:rPr>
                <w:b w:val="0"/>
                <w:bCs/>
              </w:rPr>
              <w:t>15</w:t>
            </w:r>
          </w:p>
        </w:tc>
        <w:tc>
          <w:tcPr>
            <w:tcW w:w="1812" w:type="dxa"/>
            <w:hideMark/>
          </w:tcPr>
          <w:p w14:paraId="1F9610A2" w14:textId="77777777" w:rsidR="00703F13" w:rsidRPr="00CA654B" w:rsidRDefault="00703F13" w:rsidP="008E2866">
            <w:pPr>
              <w:spacing w:line="360" w:lineRule="auto"/>
              <w:jc w:val="both"/>
              <w:rPr>
                <w:b w:val="0"/>
                <w:bCs/>
              </w:rPr>
            </w:pPr>
            <w:r w:rsidRPr="00CA654B">
              <w:rPr>
                <w:b w:val="0"/>
                <w:bCs/>
              </w:rPr>
              <w:t>15</w:t>
            </w:r>
          </w:p>
        </w:tc>
        <w:tc>
          <w:tcPr>
            <w:tcW w:w="1084" w:type="dxa"/>
            <w:hideMark/>
          </w:tcPr>
          <w:p w14:paraId="5B08D651" w14:textId="77777777" w:rsidR="00703F13" w:rsidRPr="00CA654B" w:rsidRDefault="00703F13" w:rsidP="008E2866">
            <w:pPr>
              <w:spacing w:line="360" w:lineRule="auto"/>
              <w:jc w:val="both"/>
              <w:rPr>
                <w:b w:val="0"/>
                <w:bCs/>
              </w:rPr>
            </w:pPr>
            <w:r w:rsidRPr="00CA654B">
              <w:rPr>
                <w:b w:val="0"/>
                <w:bCs/>
              </w:rPr>
              <w:t>In</w:t>
            </w:r>
          </w:p>
        </w:tc>
        <w:tc>
          <w:tcPr>
            <w:tcW w:w="1709" w:type="dxa"/>
            <w:hideMark/>
          </w:tcPr>
          <w:p w14:paraId="7D12B57E" w14:textId="77777777" w:rsidR="00703F13" w:rsidRPr="00CA654B" w:rsidRDefault="00703F13" w:rsidP="008E2866">
            <w:pPr>
              <w:spacing w:line="360" w:lineRule="auto"/>
              <w:jc w:val="both"/>
              <w:rPr>
                <w:b w:val="0"/>
                <w:bCs/>
              </w:rPr>
            </w:pPr>
            <w:r w:rsidRPr="00CA654B">
              <w:rPr>
                <w:b w:val="0"/>
                <w:bCs/>
              </w:rPr>
              <w:t>05/15/203</w:t>
            </w:r>
          </w:p>
        </w:tc>
        <w:tc>
          <w:tcPr>
            <w:tcW w:w="1970" w:type="dxa"/>
            <w:hideMark/>
          </w:tcPr>
          <w:p w14:paraId="51C99B55"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3E58EFC2" w14:textId="77777777" w:rsidR="00703F13" w:rsidRPr="00CA654B" w:rsidRDefault="00703F13" w:rsidP="008E2866">
            <w:pPr>
              <w:spacing w:line="360" w:lineRule="auto"/>
              <w:jc w:val="both"/>
              <w:rPr>
                <w:b w:val="0"/>
                <w:bCs/>
              </w:rPr>
            </w:pPr>
            <w:r w:rsidRPr="00CA654B">
              <w:rPr>
                <w:b w:val="0"/>
                <w:bCs/>
              </w:rPr>
              <w:t>65</w:t>
            </w:r>
          </w:p>
        </w:tc>
      </w:tr>
      <w:tr w:rsidR="00703F13" w:rsidRPr="00CA654B" w14:paraId="48F58761" w14:textId="77777777" w:rsidTr="008E2866">
        <w:trPr>
          <w:trHeight w:val="324"/>
        </w:trPr>
        <w:tc>
          <w:tcPr>
            <w:tcW w:w="1962" w:type="dxa"/>
            <w:hideMark/>
          </w:tcPr>
          <w:p w14:paraId="205D2FB2" w14:textId="77777777" w:rsidR="00703F13" w:rsidRPr="00CA654B" w:rsidRDefault="00703F13" w:rsidP="008E2866">
            <w:pPr>
              <w:spacing w:line="360" w:lineRule="auto"/>
              <w:jc w:val="both"/>
              <w:rPr>
                <w:b w:val="0"/>
                <w:bCs/>
              </w:rPr>
            </w:pPr>
            <w:r w:rsidRPr="00CA654B">
              <w:rPr>
                <w:b w:val="0"/>
                <w:bCs/>
              </w:rPr>
              <w:t>09/03/2023</w:t>
            </w:r>
          </w:p>
        </w:tc>
        <w:tc>
          <w:tcPr>
            <w:tcW w:w="2176" w:type="dxa"/>
            <w:hideMark/>
          </w:tcPr>
          <w:p w14:paraId="31FB7371" w14:textId="77777777" w:rsidR="00703F13" w:rsidRPr="00CA654B" w:rsidRDefault="00703F13" w:rsidP="008E2866">
            <w:pPr>
              <w:spacing w:line="360" w:lineRule="auto"/>
              <w:jc w:val="both"/>
              <w:rPr>
                <w:b w:val="0"/>
                <w:bCs/>
              </w:rPr>
            </w:pPr>
            <w:r w:rsidRPr="00CA654B">
              <w:rPr>
                <w:b w:val="0"/>
                <w:bCs/>
              </w:rPr>
              <w:t>10, 10</w:t>
            </w:r>
          </w:p>
        </w:tc>
        <w:tc>
          <w:tcPr>
            <w:tcW w:w="1812" w:type="dxa"/>
            <w:hideMark/>
          </w:tcPr>
          <w:p w14:paraId="16887D3C" w14:textId="77777777" w:rsidR="00703F13" w:rsidRPr="00CA654B" w:rsidRDefault="00703F13" w:rsidP="008E2866">
            <w:pPr>
              <w:spacing w:line="360" w:lineRule="auto"/>
              <w:jc w:val="both"/>
              <w:rPr>
                <w:b w:val="0"/>
                <w:bCs/>
              </w:rPr>
            </w:pPr>
            <w:r w:rsidRPr="00CA654B">
              <w:rPr>
                <w:b w:val="0"/>
                <w:bCs/>
              </w:rPr>
              <w:t>20</w:t>
            </w:r>
          </w:p>
        </w:tc>
        <w:tc>
          <w:tcPr>
            <w:tcW w:w="1084" w:type="dxa"/>
            <w:hideMark/>
          </w:tcPr>
          <w:p w14:paraId="0D392FB5" w14:textId="77777777" w:rsidR="00703F13" w:rsidRPr="00CA654B" w:rsidRDefault="00703F13" w:rsidP="008E2866">
            <w:pPr>
              <w:spacing w:line="360" w:lineRule="auto"/>
              <w:jc w:val="both"/>
              <w:rPr>
                <w:b w:val="0"/>
                <w:bCs/>
              </w:rPr>
            </w:pPr>
            <w:r w:rsidRPr="00CA654B">
              <w:rPr>
                <w:b w:val="0"/>
                <w:bCs/>
              </w:rPr>
              <w:t>Out</w:t>
            </w:r>
          </w:p>
        </w:tc>
        <w:tc>
          <w:tcPr>
            <w:tcW w:w="1709" w:type="dxa"/>
            <w:hideMark/>
          </w:tcPr>
          <w:p w14:paraId="65E7DC1D" w14:textId="77777777" w:rsidR="00703F13" w:rsidRPr="00CA654B" w:rsidRDefault="00703F13" w:rsidP="008E2866">
            <w:pPr>
              <w:spacing w:line="360" w:lineRule="auto"/>
              <w:jc w:val="both"/>
              <w:rPr>
                <w:b w:val="0"/>
                <w:bCs/>
              </w:rPr>
            </w:pPr>
            <w:r w:rsidRPr="00CA654B">
              <w:rPr>
                <w:b w:val="0"/>
                <w:bCs/>
              </w:rPr>
              <w:t>N/A</w:t>
            </w:r>
          </w:p>
        </w:tc>
        <w:tc>
          <w:tcPr>
            <w:tcW w:w="1970" w:type="dxa"/>
            <w:hideMark/>
          </w:tcPr>
          <w:p w14:paraId="0AF42891"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53C508F5" w14:textId="77777777" w:rsidR="00703F13" w:rsidRPr="00CA654B" w:rsidRDefault="00703F13" w:rsidP="008E2866">
            <w:pPr>
              <w:spacing w:line="360" w:lineRule="auto"/>
              <w:jc w:val="both"/>
              <w:rPr>
                <w:b w:val="0"/>
                <w:bCs/>
              </w:rPr>
            </w:pPr>
            <w:r w:rsidRPr="00CA654B">
              <w:rPr>
                <w:b w:val="0"/>
                <w:bCs/>
              </w:rPr>
              <w:t>30</w:t>
            </w:r>
          </w:p>
        </w:tc>
      </w:tr>
    </w:tbl>
    <w:p w14:paraId="0E576F0E" w14:textId="77777777" w:rsidR="00703F13" w:rsidRPr="00CA654B" w:rsidRDefault="00703F13" w:rsidP="00703F13">
      <w:pPr>
        <w:spacing w:line="360" w:lineRule="auto"/>
        <w:jc w:val="both"/>
      </w:pPr>
    </w:p>
    <w:p w14:paraId="4B4C2542" w14:textId="77777777" w:rsidR="00703F13" w:rsidRPr="00CA654B" w:rsidRDefault="00703F13" w:rsidP="00703F13">
      <w:pPr>
        <w:spacing w:line="360" w:lineRule="auto"/>
        <w:ind w:left="720" w:hanging="720"/>
      </w:pPr>
      <w:r w:rsidRPr="00CA654B">
        <w:t xml:space="preserve">Table 46. </w:t>
      </w:r>
      <w:r w:rsidRPr="00CA654B">
        <w:rPr>
          <w:lang w:val="en-US"/>
        </w:rPr>
        <w:t xml:space="preserve">Stock Card </w:t>
      </w:r>
      <w:r w:rsidRPr="00CA654B">
        <w:t>Table - 0NF</w:t>
      </w:r>
    </w:p>
    <w:p w14:paraId="433E1F28" w14:textId="77777777" w:rsidR="00703F13" w:rsidRPr="00CA654B" w:rsidRDefault="00703F13" w:rsidP="00703F13">
      <w:pPr>
        <w:spacing w:line="360" w:lineRule="auto"/>
        <w:ind w:left="720" w:hanging="720"/>
      </w:pPr>
    </w:p>
    <w:p w14:paraId="413E14A1" w14:textId="77777777" w:rsidR="00703F13" w:rsidRPr="00CA654B" w:rsidRDefault="00703F13" w:rsidP="00703F13">
      <w:pPr>
        <w:spacing w:line="360" w:lineRule="auto"/>
        <w:ind w:left="1440"/>
        <w:jc w:val="both"/>
        <w:rPr>
          <w:b w:val="0"/>
          <w:bCs/>
        </w:rPr>
      </w:pPr>
      <w:r w:rsidRPr="00CA654B">
        <w:rPr>
          <w:b w:val="0"/>
          <w:bCs/>
        </w:rPr>
        <w:t xml:space="preserve">Table 46 shows that the table </w:t>
      </w:r>
      <w:r w:rsidRPr="00CA654B">
        <w:rPr>
          <w:b w:val="0"/>
          <w:bCs/>
          <w:lang w:val="en-US"/>
        </w:rPr>
        <w:t>Stock Card</w:t>
      </w:r>
      <w:r w:rsidRPr="00CA654B">
        <w:rPr>
          <w:b w:val="0"/>
          <w:bCs/>
        </w:rPr>
        <w:t xml:space="preserve"> is not normalized because the row value in column “</w:t>
      </w:r>
      <w:proofErr w:type="spellStart"/>
      <w:r w:rsidRPr="00CA654B">
        <w:rPr>
          <w:b w:val="0"/>
          <w:bCs/>
        </w:rPr>
        <w:t>transaction_quantity</w:t>
      </w:r>
      <w:proofErr w:type="spellEnd"/>
      <w:r w:rsidRPr="00CA654B">
        <w:rPr>
          <w:b w:val="0"/>
          <w:bCs/>
        </w:rPr>
        <w:t xml:space="preserve">” is multivalued. </w:t>
      </w:r>
    </w:p>
    <w:p w14:paraId="05AA28D4" w14:textId="77777777" w:rsidR="00703F13" w:rsidRPr="00CA654B" w:rsidRDefault="00703F13" w:rsidP="00703F13">
      <w:pPr>
        <w:spacing w:line="360" w:lineRule="auto"/>
        <w:ind w:left="1440"/>
        <w:jc w:val="both"/>
        <w:rPr>
          <w:b w:val="0"/>
          <w:bCs/>
          <w:lang w:val="en-US"/>
        </w:rPr>
      </w:pPr>
    </w:p>
    <w:p w14:paraId="6BECF34D" w14:textId="77777777" w:rsidR="00703F13" w:rsidRPr="00CA654B" w:rsidRDefault="00703F13" w:rsidP="00703F13">
      <w:pPr>
        <w:spacing w:line="360" w:lineRule="auto"/>
        <w:ind w:left="1440"/>
        <w:jc w:val="both"/>
        <w:rPr>
          <w:b w:val="0"/>
          <w:bCs/>
          <w:lang w:val="en-US"/>
        </w:rPr>
      </w:pPr>
    </w:p>
    <w:p w14:paraId="7C3ECA34" w14:textId="77777777" w:rsidR="00703F13" w:rsidRPr="00CA654B" w:rsidRDefault="00703F13" w:rsidP="00703F13">
      <w:pPr>
        <w:spacing w:line="360" w:lineRule="auto"/>
        <w:ind w:left="1440"/>
        <w:jc w:val="both"/>
        <w:rPr>
          <w:b w:val="0"/>
          <w:bCs/>
          <w:lang w:val="en-US"/>
        </w:rPr>
      </w:pPr>
    </w:p>
    <w:p w14:paraId="0FE02933" w14:textId="77777777" w:rsidR="00703F13" w:rsidRPr="00CA654B" w:rsidRDefault="00703F13" w:rsidP="00703F13">
      <w:pPr>
        <w:spacing w:line="360" w:lineRule="auto"/>
        <w:ind w:left="1440"/>
        <w:jc w:val="both"/>
        <w:rPr>
          <w:b w:val="0"/>
          <w:bCs/>
          <w:lang w:val="en-US"/>
        </w:rPr>
      </w:pPr>
    </w:p>
    <w:p w14:paraId="25994A31" w14:textId="77777777" w:rsidR="00703F13" w:rsidRPr="00CA654B" w:rsidRDefault="00703F13" w:rsidP="00703F13">
      <w:pPr>
        <w:spacing w:line="360" w:lineRule="auto"/>
        <w:ind w:left="1440"/>
        <w:jc w:val="both"/>
        <w:rPr>
          <w:b w:val="0"/>
          <w:bCs/>
          <w:lang w:val="en-US"/>
        </w:rPr>
      </w:pPr>
    </w:p>
    <w:p w14:paraId="04C00A47" w14:textId="77777777" w:rsidR="00703F13" w:rsidRPr="00CA654B" w:rsidRDefault="00703F13" w:rsidP="00703F13">
      <w:pPr>
        <w:spacing w:line="360" w:lineRule="auto"/>
        <w:ind w:left="1440"/>
        <w:jc w:val="both"/>
        <w:rPr>
          <w:b w:val="0"/>
          <w:bCs/>
          <w:lang w:val="en-US"/>
        </w:rPr>
      </w:pPr>
    </w:p>
    <w:p w14:paraId="5656FC6A" w14:textId="77777777" w:rsidR="00703F13" w:rsidRPr="00CA654B" w:rsidRDefault="00703F13" w:rsidP="00703F13">
      <w:pPr>
        <w:spacing w:line="360" w:lineRule="auto"/>
        <w:ind w:left="1440"/>
        <w:jc w:val="both"/>
        <w:rPr>
          <w:b w:val="0"/>
          <w:bCs/>
          <w:lang w:val="en-US"/>
        </w:rPr>
      </w:pPr>
    </w:p>
    <w:p w14:paraId="621E584E" w14:textId="77777777" w:rsidR="00703F13" w:rsidRPr="00CA654B" w:rsidRDefault="00703F13" w:rsidP="00703F13">
      <w:pPr>
        <w:spacing w:line="360" w:lineRule="auto"/>
        <w:jc w:val="both"/>
        <w:rPr>
          <w:b w:val="0"/>
          <w:bCs/>
          <w:lang w:val="en-US"/>
        </w:rPr>
      </w:pPr>
    </w:p>
    <w:p w14:paraId="412E9475" w14:textId="77777777" w:rsidR="00703F13" w:rsidRPr="00CA654B" w:rsidRDefault="00703F13" w:rsidP="00703F13">
      <w:pPr>
        <w:tabs>
          <w:tab w:val="left" w:pos="5978"/>
        </w:tabs>
        <w:spacing w:line="360" w:lineRule="auto"/>
        <w:jc w:val="both"/>
      </w:pPr>
      <w:r w:rsidRPr="00CA654B">
        <w:rPr>
          <w:lang w:val="en-US"/>
        </w:rPr>
        <w:lastRenderedPageBreak/>
        <w:t>Stock Card – 1NF</w:t>
      </w:r>
    </w:p>
    <w:p w14:paraId="33022A77"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421" w:type="dxa"/>
        <w:tblLook w:val="04A0" w:firstRow="1" w:lastRow="0" w:firstColumn="1" w:lastColumn="0" w:noHBand="0" w:noVBand="1"/>
      </w:tblPr>
      <w:tblGrid>
        <w:gridCol w:w="1738"/>
        <w:gridCol w:w="1663"/>
        <w:gridCol w:w="2008"/>
        <w:gridCol w:w="1456"/>
        <w:gridCol w:w="655"/>
        <w:gridCol w:w="1599"/>
        <w:gridCol w:w="1738"/>
        <w:gridCol w:w="1672"/>
      </w:tblGrid>
      <w:tr w:rsidR="00703F13" w:rsidRPr="00CA654B" w14:paraId="5FF75611" w14:textId="77777777" w:rsidTr="008E2866">
        <w:trPr>
          <w:trHeight w:val="324"/>
        </w:trPr>
        <w:tc>
          <w:tcPr>
            <w:tcW w:w="1586" w:type="dxa"/>
            <w:hideMark/>
          </w:tcPr>
          <w:p w14:paraId="7523E886" w14:textId="77777777" w:rsidR="00703F13" w:rsidRPr="00CA654B" w:rsidRDefault="00703F13" w:rsidP="008E2866">
            <w:pPr>
              <w:tabs>
                <w:tab w:val="left" w:pos="5978"/>
              </w:tabs>
              <w:spacing w:line="360" w:lineRule="auto"/>
              <w:jc w:val="both"/>
              <w:rPr>
                <w:b w:val="0"/>
                <w:sz w:val="20"/>
              </w:rPr>
            </w:pPr>
            <w:r w:rsidRPr="00CA654B">
              <w:rPr>
                <w:b w:val="0"/>
                <w:sz w:val="20"/>
              </w:rPr>
              <w:t>(PK)</w:t>
            </w:r>
            <w:proofErr w:type="spellStart"/>
            <w:r w:rsidRPr="00CA654B">
              <w:rPr>
                <w:b w:val="0"/>
                <w:sz w:val="20"/>
              </w:rPr>
              <w:t>transaction_id</w:t>
            </w:r>
            <w:proofErr w:type="spellEnd"/>
            <w:r w:rsidRPr="00CA654B">
              <w:rPr>
                <w:b w:val="0"/>
                <w:sz w:val="20"/>
              </w:rPr>
              <w:t xml:space="preserve"> </w:t>
            </w:r>
          </w:p>
        </w:tc>
        <w:tc>
          <w:tcPr>
            <w:tcW w:w="1687" w:type="dxa"/>
            <w:hideMark/>
          </w:tcPr>
          <w:p w14:paraId="7D9C5FF3"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transaction_date</w:t>
            </w:r>
            <w:proofErr w:type="spellEnd"/>
          </w:p>
        </w:tc>
        <w:tc>
          <w:tcPr>
            <w:tcW w:w="2035" w:type="dxa"/>
            <w:hideMark/>
          </w:tcPr>
          <w:p w14:paraId="7319F678"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transaction_quantity</w:t>
            </w:r>
            <w:proofErr w:type="spellEnd"/>
          </w:p>
        </w:tc>
        <w:tc>
          <w:tcPr>
            <w:tcW w:w="1478" w:type="dxa"/>
            <w:hideMark/>
          </w:tcPr>
          <w:p w14:paraId="461149E9"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total_quantity</w:t>
            </w:r>
            <w:proofErr w:type="spellEnd"/>
          </w:p>
        </w:tc>
        <w:tc>
          <w:tcPr>
            <w:tcW w:w="671" w:type="dxa"/>
            <w:hideMark/>
          </w:tcPr>
          <w:p w14:paraId="204D5447" w14:textId="77777777" w:rsidR="00703F13" w:rsidRPr="00CA654B" w:rsidRDefault="00703F13" w:rsidP="008E2866">
            <w:pPr>
              <w:tabs>
                <w:tab w:val="left" w:pos="5978"/>
              </w:tabs>
              <w:spacing w:line="360" w:lineRule="auto"/>
              <w:jc w:val="both"/>
              <w:rPr>
                <w:b w:val="0"/>
                <w:sz w:val="20"/>
              </w:rPr>
            </w:pPr>
            <w:r w:rsidRPr="00CA654B">
              <w:rPr>
                <w:b w:val="0"/>
                <w:sz w:val="20"/>
              </w:rPr>
              <w:t>type</w:t>
            </w:r>
          </w:p>
        </w:tc>
        <w:tc>
          <w:tcPr>
            <w:tcW w:w="1622" w:type="dxa"/>
            <w:hideMark/>
          </w:tcPr>
          <w:p w14:paraId="51A6D918"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expiration_date</w:t>
            </w:r>
            <w:proofErr w:type="spellEnd"/>
          </w:p>
        </w:tc>
        <w:tc>
          <w:tcPr>
            <w:tcW w:w="1758" w:type="dxa"/>
            <w:hideMark/>
          </w:tcPr>
          <w:p w14:paraId="08E35B7E"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opening_quantity</w:t>
            </w:r>
            <w:proofErr w:type="spellEnd"/>
          </w:p>
        </w:tc>
        <w:tc>
          <w:tcPr>
            <w:tcW w:w="1692" w:type="dxa"/>
            <w:hideMark/>
          </w:tcPr>
          <w:p w14:paraId="1539A839"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closing_quantity</w:t>
            </w:r>
            <w:proofErr w:type="spellEnd"/>
          </w:p>
        </w:tc>
      </w:tr>
      <w:tr w:rsidR="00703F13" w:rsidRPr="00CA654B" w14:paraId="2BD1D66A" w14:textId="77777777" w:rsidTr="008E2866">
        <w:trPr>
          <w:trHeight w:val="324"/>
        </w:trPr>
        <w:tc>
          <w:tcPr>
            <w:tcW w:w="1586" w:type="dxa"/>
            <w:hideMark/>
          </w:tcPr>
          <w:p w14:paraId="2EADAF55" w14:textId="77777777" w:rsidR="00703F13" w:rsidRPr="00CA654B" w:rsidRDefault="00703F13" w:rsidP="008E2866">
            <w:pPr>
              <w:tabs>
                <w:tab w:val="left" w:pos="5978"/>
              </w:tabs>
              <w:spacing w:line="360" w:lineRule="auto"/>
              <w:jc w:val="both"/>
              <w:rPr>
                <w:b w:val="0"/>
                <w:sz w:val="20"/>
              </w:rPr>
            </w:pPr>
            <w:r w:rsidRPr="00CA654B">
              <w:rPr>
                <w:b w:val="0"/>
                <w:sz w:val="20"/>
              </w:rPr>
              <w:t>1</w:t>
            </w:r>
          </w:p>
        </w:tc>
        <w:tc>
          <w:tcPr>
            <w:tcW w:w="1687" w:type="dxa"/>
            <w:hideMark/>
          </w:tcPr>
          <w:p w14:paraId="582C0B98" w14:textId="77777777" w:rsidR="00703F13" w:rsidRPr="00CA654B" w:rsidRDefault="00703F13" w:rsidP="008E2866">
            <w:pPr>
              <w:tabs>
                <w:tab w:val="left" w:pos="5978"/>
              </w:tabs>
              <w:spacing w:line="360" w:lineRule="auto"/>
              <w:jc w:val="both"/>
              <w:rPr>
                <w:b w:val="0"/>
                <w:sz w:val="20"/>
              </w:rPr>
            </w:pPr>
            <w:r w:rsidRPr="00CA654B">
              <w:rPr>
                <w:b w:val="0"/>
                <w:sz w:val="20"/>
              </w:rPr>
              <w:t>01/03/2022</w:t>
            </w:r>
          </w:p>
        </w:tc>
        <w:tc>
          <w:tcPr>
            <w:tcW w:w="2035" w:type="dxa"/>
            <w:hideMark/>
          </w:tcPr>
          <w:p w14:paraId="2CC5BD82"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478" w:type="dxa"/>
            <w:hideMark/>
          </w:tcPr>
          <w:p w14:paraId="3903DE4C"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671" w:type="dxa"/>
            <w:hideMark/>
          </w:tcPr>
          <w:p w14:paraId="6473DAAE" w14:textId="77777777" w:rsidR="00703F13" w:rsidRPr="00CA654B" w:rsidRDefault="00703F13" w:rsidP="008E2866">
            <w:pPr>
              <w:tabs>
                <w:tab w:val="left" w:pos="5978"/>
              </w:tabs>
              <w:spacing w:line="360" w:lineRule="auto"/>
              <w:jc w:val="both"/>
              <w:rPr>
                <w:b w:val="0"/>
                <w:sz w:val="20"/>
              </w:rPr>
            </w:pPr>
            <w:r w:rsidRPr="00CA654B">
              <w:rPr>
                <w:b w:val="0"/>
                <w:sz w:val="20"/>
              </w:rPr>
              <w:t>In</w:t>
            </w:r>
          </w:p>
        </w:tc>
        <w:tc>
          <w:tcPr>
            <w:tcW w:w="1622" w:type="dxa"/>
            <w:hideMark/>
          </w:tcPr>
          <w:p w14:paraId="4B993394" w14:textId="77777777" w:rsidR="00703F13" w:rsidRPr="00CA654B" w:rsidRDefault="00703F13" w:rsidP="008E2866">
            <w:pPr>
              <w:tabs>
                <w:tab w:val="left" w:pos="5978"/>
              </w:tabs>
              <w:spacing w:line="360" w:lineRule="auto"/>
              <w:jc w:val="both"/>
              <w:rPr>
                <w:b w:val="0"/>
                <w:sz w:val="20"/>
              </w:rPr>
            </w:pPr>
            <w:r w:rsidRPr="00CA654B">
              <w:rPr>
                <w:b w:val="0"/>
                <w:sz w:val="20"/>
              </w:rPr>
              <w:t>01/03/2024</w:t>
            </w:r>
          </w:p>
        </w:tc>
        <w:tc>
          <w:tcPr>
            <w:tcW w:w="1758" w:type="dxa"/>
            <w:hideMark/>
          </w:tcPr>
          <w:p w14:paraId="4F5CA3F5"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300ADD20" w14:textId="77777777" w:rsidR="00703F13" w:rsidRPr="00CA654B" w:rsidRDefault="00703F13" w:rsidP="008E2866">
            <w:pPr>
              <w:tabs>
                <w:tab w:val="left" w:pos="5978"/>
              </w:tabs>
              <w:spacing w:line="360" w:lineRule="auto"/>
              <w:jc w:val="both"/>
              <w:rPr>
                <w:b w:val="0"/>
                <w:sz w:val="20"/>
              </w:rPr>
            </w:pPr>
            <w:r w:rsidRPr="00CA654B">
              <w:rPr>
                <w:b w:val="0"/>
                <w:sz w:val="20"/>
              </w:rPr>
              <w:t>100</w:t>
            </w:r>
          </w:p>
        </w:tc>
      </w:tr>
      <w:tr w:rsidR="00703F13" w:rsidRPr="00CA654B" w14:paraId="59F8082C" w14:textId="77777777" w:rsidTr="008E2866">
        <w:trPr>
          <w:trHeight w:val="324"/>
        </w:trPr>
        <w:tc>
          <w:tcPr>
            <w:tcW w:w="1586" w:type="dxa"/>
            <w:hideMark/>
          </w:tcPr>
          <w:p w14:paraId="2C1B666B" w14:textId="77777777" w:rsidR="00703F13" w:rsidRPr="00CA654B" w:rsidRDefault="00703F13" w:rsidP="008E2866">
            <w:pPr>
              <w:tabs>
                <w:tab w:val="left" w:pos="5978"/>
              </w:tabs>
              <w:spacing w:line="360" w:lineRule="auto"/>
              <w:jc w:val="both"/>
              <w:rPr>
                <w:b w:val="0"/>
                <w:sz w:val="20"/>
              </w:rPr>
            </w:pPr>
            <w:r w:rsidRPr="00CA654B">
              <w:rPr>
                <w:b w:val="0"/>
                <w:sz w:val="20"/>
              </w:rPr>
              <w:t>2</w:t>
            </w:r>
          </w:p>
        </w:tc>
        <w:tc>
          <w:tcPr>
            <w:tcW w:w="1687" w:type="dxa"/>
            <w:hideMark/>
          </w:tcPr>
          <w:p w14:paraId="3234DC68" w14:textId="77777777" w:rsidR="00703F13" w:rsidRPr="00CA654B" w:rsidRDefault="00703F13" w:rsidP="008E2866">
            <w:pPr>
              <w:tabs>
                <w:tab w:val="left" w:pos="5978"/>
              </w:tabs>
              <w:spacing w:line="360" w:lineRule="auto"/>
              <w:jc w:val="both"/>
              <w:rPr>
                <w:b w:val="0"/>
                <w:sz w:val="20"/>
              </w:rPr>
            </w:pPr>
            <w:r w:rsidRPr="00CA654B">
              <w:rPr>
                <w:b w:val="0"/>
                <w:sz w:val="20"/>
              </w:rPr>
              <w:t>05/03/2022</w:t>
            </w:r>
          </w:p>
        </w:tc>
        <w:tc>
          <w:tcPr>
            <w:tcW w:w="2035" w:type="dxa"/>
            <w:hideMark/>
          </w:tcPr>
          <w:p w14:paraId="30F84AD6"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1478" w:type="dxa"/>
            <w:hideMark/>
          </w:tcPr>
          <w:p w14:paraId="405BD167"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671" w:type="dxa"/>
            <w:hideMark/>
          </w:tcPr>
          <w:p w14:paraId="1D7D3835" w14:textId="77777777" w:rsidR="00703F13" w:rsidRPr="00CA654B" w:rsidRDefault="00703F13" w:rsidP="008E2866">
            <w:pPr>
              <w:tabs>
                <w:tab w:val="left" w:pos="5978"/>
              </w:tabs>
              <w:spacing w:line="360" w:lineRule="auto"/>
              <w:jc w:val="both"/>
              <w:rPr>
                <w:b w:val="0"/>
                <w:sz w:val="20"/>
              </w:rPr>
            </w:pPr>
            <w:r w:rsidRPr="00CA654B">
              <w:rPr>
                <w:b w:val="0"/>
                <w:sz w:val="20"/>
              </w:rPr>
              <w:t>Out</w:t>
            </w:r>
          </w:p>
        </w:tc>
        <w:tc>
          <w:tcPr>
            <w:tcW w:w="1622" w:type="dxa"/>
            <w:hideMark/>
          </w:tcPr>
          <w:p w14:paraId="67E21049" w14:textId="77777777" w:rsidR="00703F13" w:rsidRPr="00CA654B" w:rsidRDefault="00703F13" w:rsidP="008E2866">
            <w:pPr>
              <w:tabs>
                <w:tab w:val="left" w:pos="5978"/>
              </w:tabs>
              <w:spacing w:line="360" w:lineRule="auto"/>
              <w:jc w:val="both"/>
              <w:rPr>
                <w:b w:val="0"/>
                <w:sz w:val="20"/>
              </w:rPr>
            </w:pPr>
            <w:r w:rsidRPr="00CA654B">
              <w:rPr>
                <w:b w:val="0"/>
                <w:sz w:val="20"/>
              </w:rPr>
              <w:t>N/A</w:t>
            </w:r>
          </w:p>
        </w:tc>
        <w:tc>
          <w:tcPr>
            <w:tcW w:w="1758" w:type="dxa"/>
            <w:hideMark/>
          </w:tcPr>
          <w:p w14:paraId="6697A1D9"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62290029" w14:textId="77777777" w:rsidR="00703F13" w:rsidRPr="00CA654B" w:rsidRDefault="00703F13" w:rsidP="008E2866">
            <w:pPr>
              <w:tabs>
                <w:tab w:val="left" w:pos="5978"/>
              </w:tabs>
              <w:spacing w:line="360" w:lineRule="auto"/>
              <w:jc w:val="both"/>
              <w:rPr>
                <w:b w:val="0"/>
                <w:sz w:val="20"/>
              </w:rPr>
            </w:pPr>
            <w:r w:rsidRPr="00CA654B">
              <w:rPr>
                <w:b w:val="0"/>
                <w:sz w:val="20"/>
              </w:rPr>
              <w:t>40</w:t>
            </w:r>
          </w:p>
        </w:tc>
      </w:tr>
      <w:tr w:rsidR="00703F13" w:rsidRPr="00CA654B" w14:paraId="5CB7FA5F" w14:textId="77777777" w:rsidTr="008E2866">
        <w:trPr>
          <w:trHeight w:val="324"/>
        </w:trPr>
        <w:tc>
          <w:tcPr>
            <w:tcW w:w="1586" w:type="dxa"/>
            <w:hideMark/>
          </w:tcPr>
          <w:p w14:paraId="1B5E73AD" w14:textId="77777777" w:rsidR="00703F13" w:rsidRPr="00CA654B" w:rsidRDefault="00703F13" w:rsidP="008E2866">
            <w:pPr>
              <w:tabs>
                <w:tab w:val="left" w:pos="5978"/>
              </w:tabs>
              <w:spacing w:line="360" w:lineRule="auto"/>
              <w:jc w:val="both"/>
              <w:rPr>
                <w:b w:val="0"/>
                <w:sz w:val="20"/>
              </w:rPr>
            </w:pPr>
            <w:r w:rsidRPr="00CA654B">
              <w:rPr>
                <w:b w:val="0"/>
                <w:sz w:val="20"/>
              </w:rPr>
              <w:t>3</w:t>
            </w:r>
          </w:p>
        </w:tc>
        <w:tc>
          <w:tcPr>
            <w:tcW w:w="1687" w:type="dxa"/>
            <w:hideMark/>
          </w:tcPr>
          <w:p w14:paraId="118878B6" w14:textId="77777777" w:rsidR="00703F13" w:rsidRPr="00CA654B" w:rsidRDefault="00703F13" w:rsidP="008E2866">
            <w:pPr>
              <w:tabs>
                <w:tab w:val="left" w:pos="5978"/>
              </w:tabs>
              <w:spacing w:line="360" w:lineRule="auto"/>
              <w:jc w:val="both"/>
              <w:rPr>
                <w:b w:val="0"/>
                <w:sz w:val="20"/>
              </w:rPr>
            </w:pPr>
            <w:r w:rsidRPr="00CA654B">
              <w:rPr>
                <w:b w:val="0"/>
                <w:sz w:val="20"/>
              </w:rPr>
              <w:t>08/03/2022</w:t>
            </w:r>
          </w:p>
        </w:tc>
        <w:tc>
          <w:tcPr>
            <w:tcW w:w="2035" w:type="dxa"/>
            <w:hideMark/>
          </w:tcPr>
          <w:p w14:paraId="3B8B8ED2" w14:textId="77777777" w:rsidR="00703F13" w:rsidRPr="00CA654B" w:rsidRDefault="00703F13" w:rsidP="008E2866">
            <w:pPr>
              <w:tabs>
                <w:tab w:val="left" w:pos="5978"/>
              </w:tabs>
              <w:spacing w:line="360" w:lineRule="auto"/>
              <w:jc w:val="both"/>
              <w:rPr>
                <w:b w:val="0"/>
                <w:sz w:val="20"/>
              </w:rPr>
            </w:pPr>
            <w:r w:rsidRPr="00CA654B">
              <w:rPr>
                <w:b w:val="0"/>
                <w:sz w:val="20"/>
              </w:rPr>
              <w:t>2</w:t>
            </w:r>
          </w:p>
        </w:tc>
        <w:tc>
          <w:tcPr>
            <w:tcW w:w="1478" w:type="dxa"/>
            <w:hideMark/>
          </w:tcPr>
          <w:p w14:paraId="73F2EAAC" w14:textId="77777777" w:rsidR="00703F13" w:rsidRPr="00CA654B" w:rsidRDefault="00703F13" w:rsidP="008E2866">
            <w:pPr>
              <w:tabs>
                <w:tab w:val="left" w:pos="5978"/>
              </w:tabs>
              <w:spacing w:line="360" w:lineRule="auto"/>
              <w:jc w:val="both"/>
              <w:rPr>
                <w:b w:val="0"/>
                <w:sz w:val="20"/>
              </w:rPr>
            </w:pPr>
            <w:r w:rsidRPr="00CA654B">
              <w:rPr>
                <w:b w:val="0"/>
                <w:sz w:val="20"/>
              </w:rPr>
              <w:t>2</w:t>
            </w:r>
          </w:p>
        </w:tc>
        <w:tc>
          <w:tcPr>
            <w:tcW w:w="671" w:type="dxa"/>
            <w:hideMark/>
          </w:tcPr>
          <w:p w14:paraId="4921C743" w14:textId="77777777" w:rsidR="00703F13" w:rsidRPr="00CA654B" w:rsidRDefault="00703F13" w:rsidP="008E2866">
            <w:pPr>
              <w:tabs>
                <w:tab w:val="left" w:pos="5978"/>
              </w:tabs>
              <w:spacing w:line="360" w:lineRule="auto"/>
              <w:jc w:val="both"/>
              <w:rPr>
                <w:b w:val="0"/>
                <w:sz w:val="20"/>
              </w:rPr>
            </w:pPr>
            <w:r w:rsidRPr="00CA654B">
              <w:rPr>
                <w:b w:val="0"/>
                <w:sz w:val="20"/>
              </w:rPr>
              <w:t>In</w:t>
            </w:r>
          </w:p>
        </w:tc>
        <w:tc>
          <w:tcPr>
            <w:tcW w:w="1622" w:type="dxa"/>
            <w:hideMark/>
          </w:tcPr>
          <w:p w14:paraId="2FE63C11" w14:textId="77777777" w:rsidR="00703F13" w:rsidRPr="00CA654B" w:rsidRDefault="00703F13" w:rsidP="008E2866">
            <w:pPr>
              <w:tabs>
                <w:tab w:val="left" w:pos="5978"/>
              </w:tabs>
              <w:spacing w:line="360" w:lineRule="auto"/>
              <w:jc w:val="both"/>
              <w:rPr>
                <w:b w:val="0"/>
                <w:sz w:val="20"/>
              </w:rPr>
            </w:pPr>
            <w:r w:rsidRPr="00CA654B">
              <w:rPr>
                <w:b w:val="0"/>
                <w:sz w:val="20"/>
              </w:rPr>
              <w:t>02/03/2023</w:t>
            </w:r>
          </w:p>
        </w:tc>
        <w:tc>
          <w:tcPr>
            <w:tcW w:w="1758" w:type="dxa"/>
            <w:hideMark/>
          </w:tcPr>
          <w:p w14:paraId="2E9B3324"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1305B330" w14:textId="77777777" w:rsidR="00703F13" w:rsidRPr="00CA654B" w:rsidRDefault="00703F13" w:rsidP="008E2866">
            <w:pPr>
              <w:tabs>
                <w:tab w:val="left" w:pos="5978"/>
              </w:tabs>
              <w:spacing w:line="360" w:lineRule="auto"/>
              <w:jc w:val="both"/>
              <w:rPr>
                <w:b w:val="0"/>
                <w:sz w:val="20"/>
              </w:rPr>
            </w:pPr>
            <w:r w:rsidRPr="00CA654B">
              <w:rPr>
                <w:b w:val="0"/>
                <w:sz w:val="20"/>
              </w:rPr>
              <w:t>52</w:t>
            </w:r>
          </w:p>
        </w:tc>
      </w:tr>
      <w:tr w:rsidR="00703F13" w:rsidRPr="00CA654B" w14:paraId="5D457D8F" w14:textId="77777777" w:rsidTr="008E2866">
        <w:trPr>
          <w:trHeight w:val="324"/>
        </w:trPr>
        <w:tc>
          <w:tcPr>
            <w:tcW w:w="1586" w:type="dxa"/>
            <w:hideMark/>
          </w:tcPr>
          <w:p w14:paraId="190D08B9" w14:textId="77777777" w:rsidR="00703F13" w:rsidRPr="00CA654B" w:rsidRDefault="00703F13" w:rsidP="008E2866">
            <w:pPr>
              <w:tabs>
                <w:tab w:val="left" w:pos="5978"/>
              </w:tabs>
              <w:spacing w:line="360" w:lineRule="auto"/>
              <w:jc w:val="both"/>
              <w:rPr>
                <w:b w:val="0"/>
                <w:sz w:val="20"/>
              </w:rPr>
            </w:pPr>
            <w:r w:rsidRPr="00CA654B">
              <w:rPr>
                <w:b w:val="0"/>
                <w:sz w:val="20"/>
              </w:rPr>
              <w:t>4</w:t>
            </w:r>
          </w:p>
        </w:tc>
        <w:tc>
          <w:tcPr>
            <w:tcW w:w="1687" w:type="dxa"/>
            <w:hideMark/>
          </w:tcPr>
          <w:p w14:paraId="24145E80" w14:textId="77777777" w:rsidR="00703F13" w:rsidRPr="00CA654B" w:rsidRDefault="00703F13" w:rsidP="008E2866">
            <w:pPr>
              <w:tabs>
                <w:tab w:val="left" w:pos="5978"/>
              </w:tabs>
              <w:spacing w:line="360" w:lineRule="auto"/>
              <w:jc w:val="both"/>
              <w:rPr>
                <w:b w:val="0"/>
                <w:sz w:val="20"/>
              </w:rPr>
            </w:pPr>
            <w:r w:rsidRPr="00CA654B">
              <w:rPr>
                <w:b w:val="0"/>
                <w:sz w:val="20"/>
              </w:rPr>
              <w:t>10/03/2022</w:t>
            </w:r>
          </w:p>
        </w:tc>
        <w:tc>
          <w:tcPr>
            <w:tcW w:w="2035" w:type="dxa"/>
            <w:hideMark/>
          </w:tcPr>
          <w:p w14:paraId="3C7A1E4E" w14:textId="77777777" w:rsidR="00703F13" w:rsidRPr="00CA654B" w:rsidRDefault="00703F13" w:rsidP="008E2866">
            <w:pPr>
              <w:tabs>
                <w:tab w:val="left" w:pos="5978"/>
              </w:tabs>
              <w:spacing w:line="360" w:lineRule="auto"/>
              <w:jc w:val="both"/>
              <w:rPr>
                <w:b w:val="0"/>
                <w:sz w:val="20"/>
              </w:rPr>
            </w:pPr>
            <w:r w:rsidRPr="00CA654B">
              <w:rPr>
                <w:b w:val="0"/>
                <w:sz w:val="20"/>
              </w:rPr>
              <w:t>15</w:t>
            </w:r>
          </w:p>
        </w:tc>
        <w:tc>
          <w:tcPr>
            <w:tcW w:w="1478" w:type="dxa"/>
            <w:hideMark/>
          </w:tcPr>
          <w:p w14:paraId="33E96CF4" w14:textId="77777777" w:rsidR="00703F13" w:rsidRPr="00CA654B" w:rsidRDefault="00703F13" w:rsidP="008E2866">
            <w:pPr>
              <w:tabs>
                <w:tab w:val="left" w:pos="5978"/>
              </w:tabs>
              <w:spacing w:line="360" w:lineRule="auto"/>
              <w:jc w:val="both"/>
              <w:rPr>
                <w:b w:val="0"/>
                <w:sz w:val="20"/>
              </w:rPr>
            </w:pPr>
            <w:r w:rsidRPr="00CA654B">
              <w:rPr>
                <w:b w:val="0"/>
                <w:sz w:val="20"/>
              </w:rPr>
              <w:t>15</w:t>
            </w:r>
          </w:p>
        </w:tc>
        <w:tc>
          <w:tcPr>
            <w:tcW w:w="671" w:type="dxa"/>
            <w:hideMark/>
          </w:tcPr>
          <w:p w14:paraId="1D05A595" w14:textId="77777777" w:rsidR="00703F13" w:rsidRPr="00CA654B" w:rsidRDefault="00703F13" w:rsidP="008E2866">
            <w:pPr>
              <w:tabs>
                <w:tab w:val="left" w:pos="5978"/>
              </w:tabs>
              <w:spacing w:line="360" w:lineRule="auto"/>
              <w:jc w:val="both"/>
              <w:rPr>
                <w:b w:val="0"/>
                <w:sz w:val="20"/>
              </w:rPr>
            </w:pPr>
            <w:r w:rsidRPr="00CA654B">
              <w:rPr>
                <w:b w:val="0"/>
                <w:sz w:val="20"/>
              </w:rPr>
              <w:t>In</w:t>
            </w:r>
          </w:p>
        </w:tc>
        <w:tc>
          <w:tcPr>
            <w:tcW w:w="1622" w:type="dxa"/>
            <w:hideMark/>
          </w:tcPr>
          <w:p w14:paraId="7CAE0FE7" w14:textId="77777777" w:rsidR="00703F13" w:rsidRPr="00CA654B" w:rsidRDefault="00703F13" w:rsidP="008E2866">
            <w:pPr>
              <w:tabs>
                <w:tab w:val="left" w:pos="5978"/>
              </w:tabs>
              <w:spacing w:line="360" w:lineRule="auto"/>
              <w:jc w:val="both"/>
              <w:rPr>
                <w:b w:val="0"/>
                <w:sz w:val="20"/>
              </w:rPr>
            </w:pPr>
            <w:r w:rsidRPr="00CA654B">
              <w:rPr>
                <w:b w:val="0"/>
                <w:sz w:val="20"/>
              </w:rPr>
              <w:t>05/15/203</w:t>
            </w:r>
          </w:p>
        </w:tc>
        <w:tc>
          <w:tcPr>
            <w:tcW w:w="1758" w:type="dxa"/>
            <w:hideMark/>
          </w:tcPr>
          <w:p w14:paraId="3CA51BC3"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2526D1A5" w14:textId="77777777" w:rsidR="00703F13" w:rsidRPr="00CA654B" w:rsidRDefault="00703F13" w:rsidP="008E2866">
            <w:pPr>
              <w:tabs>
                <w:tab w:val="left" w:pos="5978"/>
              </w:tabs>
              <w:spacing w:line="360" w:lineRule="auto"/>
              <w:jc w:val="both"/>
              <w:rPr>
                <w:b w:val="0"/>
                <w:sz w:val="20"/>
              </w:rPr>
            </w:pPr>
            <w:r w:rsidRPr="00CA654B">
              <w:rPr>
                <w:b w:val="0"/>
                <w:sz w:val="20"/>
              </w:rPr>
              <w:t>65</w:t>
            </w:r>
          </w:p>
        </w:tc>
      </w:tr>
      <w:tr w:rsidR="00703F13" w:rsidRPr="00CA654B" w14:paraId="1E319DE4" w14:textId="77777777" w:rsidTr="008E2866">
        <w:trPr>
          <w:trHeight w:val="324"/>
        </w:trPr>
        <w:tc>
          <w:tcPr>
            <w:tcW w:w="1586" w:type="dxa"/>
            <w:hideMark/>
          </w:tcPr>
          <w:p w14:paraId="4DEEAFE3" w14:textId="77777777" w:rsidR="00703F13" w:rsidRPr="00CA654B" w:rsidRDefault="00703F13" w:rsidP="008E2866">
            <w:pPr>
              <w:tabs>
                <w:tab w:val="left" w:pos="5978"/>
              </w:tabs>
              <w:spacing w:line="360" w:lineRule="auto"/>
              <w:jc w:val="both"/>
              <w:rPr>
                <w:b w:val="0"/>
                <w:sz w:val="20"/>
              </w:rPr>
            </w:pPr>
            <w:r w:rsidRPr="00CA654B">
              <w:rPr>
                <w:b w:val="0"/>
                <w:sz w:val="20"/>
              </w:rPr>
              <w:t>5</w:t>
            </w:r>
          </w:p>
        </w:tc>
        <w:tc>
          <w:tcPr>
            <w:tcW w:w="1687" w:type="dxa"/>
            <w:hideMark/>
          </w:tcPr>
          <w:p w14:paraId="58DE889B" w14:textId="77777777" w:rsidR="00703F13" w:rsidRPr="00CA654B" w:rsidRDefault="00703F13" w:rsidP="008E2866">
            <w:pPr>
              <w:tabs>
                <w:tab w:val="left" w:pos="5978"/>
              </w:tabs>
              <w:spacing w:line="360" w:lineRule="auto"/>
              <w:jc w:val="both"/>
              <w:rPr>
                <w:b w:val="0"/>
                <w:sz w:val="20"/>
              </w:rPr>
            </w:pPr>
            <w:r w:rsidRPr="00CA654B">
              <w:rPr>
                <w:b w:val="0"/>
                <w:sz w:val="20"/>
              </w:rPr>
              <w:t>09/03/2023</w:t>
            </w:r>
          </w:p>
        </w:tc>
        <w:tc>
          <w:tcPr>
            <w:tcW w:w="2035" w:type="dxa"/>
            <w:hideMark/>
          </w:tcPr>
          <w:p w14:paraId="6C2B86C9"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1478" w:type="dxa"/>
            <w:hideMark/>
          </w:tcPr>
          <w:p w14:paraId="5CDEBD1C" w14:textId="77777777" w:rsidR="00703F13" w:rsidRPr="00CA654B" w:rsidRDefault="00703F13" w:rsidP="008E2866">
            <w:pPr>
              <w:tabs>
                <w:tab w:val="left" w:pos="5978"/>
              </w:tabs>
              <w:spacing w:line="360" w:lineRule="auto"/>
              <w:jc w:val="both"/>
              <w:rPr>
                <w:b w:val="0"/>
                <w:sz w:val="20"/>
              </w:rPr>
            </w:pPr>
            <w:r w:rsidRPr="00CA654B">
              <w:rPr>
                <w:b w:val="0"/>
                <w:sz w:val="20"/>
              </w:rPr>
              <w:t>40</w:t>
            </w:r>
          </w:p>
        </w:tc>
        <w:tc>
          <w:tcPr>
            <w:tcW w:w="671" w:type="dxa"/>
            <w:hideMark/>
          </w:tcPr>
          <w:p w14:paraId="6809D12F" w14:textId="77777777" w:rsidR="00703F13" w:rsidRPr="00CA654B" w:rsidRDefault="00703F13" w:rsidP="008E2866">
            <w:pPr>
              <w:tabs>
                <w:tab w:val="left" w:pos="5978"/>
              </w:tabs>
              <w:spacing w:line="360" w:lineRule="auto"/>
              <w:jc w:val="both"/>
              <w:rPr>
                <w:b w:val="0"/>
                <w:sz w:val="20"/>
              </w:rPr>
            </w:pPr>
            <w:r w:rsidRPr="00CA654B">
              <w:rPr>
                <w:b w:val="0"/>
                <w:sz w:val="20"/>
              </w:rPr>
              <w:t>Out</w:t>
            </w:r>
          </w:p>
        </w:tc>
        <w:tc>
          <w:tcPr>
            <w:tcW w:w="1622" w:type="dxa"/>
            <w:hideMark/>
          </w:tcPr>
          <w:p w14:paraId="5BAAD522" w14:textId="77777777" w:rsidR="00703F13" w:rsidRPr="00CA654B" w:rsidRDefault="00703F13" w:rsidP="008E2866">
            <w:pPr>
              <w:tabs>
                <w:tab w:val="left" w:pos="5978"/>
              </w:tabs>
              <w:spacing w:line="360" w:lineRule="auto"/>
              <w:jc w:val="both"/>
              <w:rPr>
                <w:b w:val="0"/>
                <w:sz w:val="20"/>
              </w:rPr>
            </w:pPr>
            <w:r w:rsidRPr="00CA654B">
              <w:rPr>
                <w:b w:val="0"/>
                <w:sz w:val="20"/>
              </w:rPr>
              <w:t>N/A</w:t>
            </w:r>
          </w:p>
        </w:tc>
        <w:tc>
          <w:tcPr>
            <w:tcW w:w="1758" w:type="dxa"/>
            <w:hideMark/>
          </w:tcPr>
          <w:p w14:paraId="43BF6A1E"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2156E8E7" w14:textId="77777777" w:rsidR="00703F13" w:rsidRPr="00CA654B" w:rsidRDefault="00703F13" w:rsidP="008E2866">
            <w:pPr>
              <w:tabs>
                <w:tab w:val="left" w:pos="5978"/>
              </w:tabs>
              <w:spacing w:line="360" w:lineRule="auto"/>
              <w:jc w:val="both"/>
              <w:rPr>
                <w:b w:val="0"/>
                <w:sz w:val="20"/>
              </w:rPr>
            </w:pPr>
            <w:r w:rsidRPr="00CA654B">
              <w:rPr>
                <w:b w:val="0"/>
                <w:sz w:val="20"/>
              </w:rPr>
              <w:t>40</w:t>
            </w:r>
          </w:p>
        </w:tc>
      </w:tr>
      <w:tr w:rsidR="00703F13" w:rsidRPr="00CA654B" w14:paraId="2A802294" w14:textId="77777777" w:rsidTr="008E2866">
        <w:trPr>
          <w:trHeight w:val="324"/>
        </w:trPr>
        <w:tc>
          <w:tcPr>
            <w:tcW w:w="1586" w:type="dxa"/>
            <w:hideMark/>
          </w:tcPr>
          <w:p w14:paraId="7083019A" w14:textId="77777777" w:rsidR="00703F13" w:rsidRPr="00CA654B" w:rsidRDefault="00703F13" w:rsidP="008E2866">
            <w:pPr>
              <w:tabs>
                <w:tab w:val="left" w:pos="5978"/>
              </w:tabs>
              <w:spacing w:line="360" w:lineRule="auto"/>
              <w:jc w:val="both"/>
              <w:rPr>
                <w:b w:val="0"/>
                <w:sz w:val="20"/>
              </w:rPr>
            </w:pPr>
            <w:r w:rsidRPr="00CA654B">
              <w:rPr>
                <w:b w:val="0"/>
                <w:sz w:val="20"/>
              </w:rPr>
              <w:t>6</w:t>
            </w:r>
          </w:p>
        </w:tc>
        <w:tc>
          <w:tcPr>
            <w:tcW w:w="1687" w:type="dxa"/>
            <w:hideMark/>
          </w:tcPr>
          <w:p w14:paraId="6CE15F9D" w14:textId="77777777" w:rsidR="00703F13" w:rsidRPr="00CA654B" w:rsidRDefault="00703F13" w:rsidP="008E2866">
            <w:pPr>
              <w:tabs>
                <w:tab w:val="left" w:pos="5978"/>
              </w:tabs>
              <w:spacing w:line="360" w:lineRule="auto"/>
              <w:jc w:val="both"/>
              <w:rPr>
                <w:b w:val="0"/>
                <w:sz w:val="20"/>
              </w:rPr>
            </w:pPr>
            <w:r w:rsidRPr="00CA654B">
              <w:rPr>
                <w:b w:val="0"/>
                <w:sz w:val="20"/>
              </w:rPr>
              <w:t>09/03/2023</w:t>
            </w:r>
          </w:p>
        </w:tc>
        <w:tc>
          <w:tcPr>
            <w:tcW w:w="2035" w:type="dxa"/>
            <w:hideMark/>
          </w:tcPr>
          <w:p w14:paraId="1D1DEED1"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1478" w:type="dxa"/>
            <w:hideMark/>
          </w:tcPr>
          <w:p w14:paraId="205F873E" w14:textId="77777777" w:rsidR="00703F13" w:rsidRPr="00CA654B" w:rsidRDefault="00703F13" w:rsidP="008E2866">
            <w:pPr>
              <w:tabs>
                <w:tab w:val="left" w:pos="5978"/>
              </w:tabs>
              <w:spacing w:line="360" w:lineRule="auto"/>
              <w:jc w:val="both"/>
              <w:rPr>
                <w:b w:val="0"/>
                <w:sz w:val="20"/>
              </w:rPr>
            </w:pPr>
            <w:r w:rsidRPr="00CA654B">
              <w:rPr>
                <w:b w:val="0"/>
                <w:sz w:val="20"/>
              </w:rPr>
              <w:t>30</w:t>
            </w:r>
          </w:p>
        </w:tc>
        <w:tc>
          <w:tcPr>
            <w:tcW w:w="671" w:type="dxa"/>
            <w:hideMark/>
          </w:tcPr>
          <w:p w14:paraId="0BD41BA9" w14:textId="77777777" w:rsidR="00703F13" w:rsidRPr="00CA654B" w:rsidRDefault="00703F13" w:rsidP="008E2866">
            <w:pPr>
              <w:tabs>
                <w:tab w:val="left" w:pos="5978"/>
              </w:tabs>
              <w:spacing w:line="360" w:lineRule="auto"/>
              <w:jc w:val="both"/>
              <w:rPr>
                <w:b w:val="0"/>
                <w:sz w:val="20"/>
              </w:rPr>
            </w:pPr>
            <w:r w:rsidRPr="00CA654B">
              <w:rPr>
                <w:b w:val="0"/>
                <w:sz w:val="20"/>
              </w:rPr>
              <w:t>Out</w:t>
            </w:r>
          </w:p>
        </w:tc>
        <w:tc>
          <w:tcPr>
            <w:tcW w:w="1622" w:type="dxa"/>
            <w:hideMark/>
          </w:tcPr>
          <w:p w14:paraId="6335D678" w14:textId="77777777" w:rsidR="00703F13" w:rsidRPr="00CA654B" w:rsidRDefault="00703F13" w:rsidP="008E2866">
            <w:pPr>
              <w:tabs>
                <w:tab w:val="left" w:pos="5978"/>
              </w:tabs>
              <w:spacing w:line="360" w:lineRule="auto"/>
              <w:jc w:val="both"/>
              <w:rPr>
                <w:b w:val="0"/>
                <w:sz w:val="20"/>
              </w:rPr>
            </w:pPr>
            <w:r w:rsidRPr="00CA654B">
              <w:rPr>
                <w:b w:val="0"/>
                <w:sz w:val="20"/>
              </w:rPr>
              <w:t>N/A</w:t>
            </w:r>
          </w:p>
        </w:tc>
        <w:tc>
          <w:tcPr>
            <w:tcW w:w="1758" w:type="dxa"/>
            <w:hideMark/>
          </w:tcPr>
          <w:p w14:paraId="23719CA7"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58936B16" w14:textId="77777777" w:rsidR="00703F13" w:rsidRPr="00CA654B" w:rsidRDefault="00703F13" w:rsidP="008E2866">
            <w:pPr>
              <w:tabs>
                <w:tab w:val="left" w:pos="5978"/>
              </w:tabs>
              <w:spacing w:line="360" w:lineRule="auto"/>
              <w:jc w:val="both"/>
              <w:rPr>
                <w:b w:val="0"/>
                <w:sz w:val="20"/>
              </w:rPr>
            </w:pPr>
            <w:r w:rsidRPr="00CA654B">
              <w:rPr>
                <w:b w:val="0"/>
                <w:sz w:val="20"/>
              </w:rPr>
              <w:t>30</w:t>
            </w:r>
          </w:p>
        </w:tc>
      </w:tr>
    </w:tbl>
    <w:p w14:paraId="10BB5DB6" w14:textId="77777777" w:rsidR="00703F13" w:rsidRPr="00CA654B" w:rsidRDefault="00703F13" w:rsidP="00703F13">
      <w:pPr>
        <w:tabs>
          <w:tab w:val="left" w:pos="5978"/>
        </w:tabs>
        <w:spacing w:line="360" w:lineRule="auto"/>
        <w:jc w:val="both"/>
        <w:rPr>
          <w:b w:val="0"/>
          <w:bCs/>
        </w:rPr>
      </w:pPr>
    </w:p>
    <w:p w14:paraId="7F06CFB4" w14:textId="77777777" w:rsidR="00703F13" w:rsidRPr="00CA654B" w:rsidRDefault="00703F13" w:rsidP="00703F13">
      <w:pPr>
        <w:spacing w:line="360" w:lineRule="auto"/>
        <w:ind w:left="720" w:hanging="720"/>
      </w:pPr>
      <w:r w:rsidRPr="00CA654B">
        <w:t xml:space="preserve">Table 47. </w:t>
      </w:r>
      <w:r w:rsidRPr="00CA654B">
        <w:rPr>
          <w:lang w:val="en-US"/>
        </w:rPr>
        <w:t xml:space="preserve">Stock Card </w:t>
      </w:r>
      <w:r w:rsidRPr="00CA654B">
        <w:t>Table - 1NF</w:t>
      </w:r>
    </w:p>
    <w:p w14:paraId="435B1C42" w14:textId="77777777" w:rsidR="00703F13" w:rsidRPr="00CA654B" w:rsidRDefault="00703F13" w:rsidP="00703F13">
      <w:pPr>
        <w:tabs>
          <w:tab w:val="left" w:pos="5978"/>
        </w:tabs>
        <w:spacing w:line="360" w:lineRule="auto"/>
        <w:jc w:val="both"/>
      </w:pPr>
    </w:p>
    <w:p w14:paraId="1957F129" w14:textId="77777777" w:rsidR="00703F13" w:rsidRPr="00CA654B" w:rsidRDefault="00703F13" w:rsidP="00703F13">
      <w:pPr>
        <w:spacing w:line="360" w:lineRule="auto"/>
        <w:ind w:left="1440"/>
        <w:jc w:val="both"/>
        <w:rPr>
          <w:b w:val="0"/>
          <w:bCs/>
        </w:rPr>
      </w:pPr>
      <w:r w:rsidRPr="00CA654B">
        <w:rPr>
          <w:b w:val="0"/>
          <w:bCs/>
        </w:rPr>
        <w:t xml:space="preserve">Table 47 shows that the table </w:t>
      </w:r>
      <w:r w:rsidRPr="00CA654B">
        <w:rPr>
          <w:b w:val="0"/>
          <w:bCs/>
          <w:lang w:val="en-US"/>
        </w:rPr>
        <w:t>Stock Card</w:t>
      </w:r>
      <w:r w:rsidRPr="00CA654B">
        <w:rPr>
          <w:b w:val="0"/>
          <w:bCs/>
        </w:rPr>
        <w:t xml:space="preserve"> is in the first normal form by converting Table 46 by assigning “</w:t>
      </w:r>
      <w:proofErr w:type="spellStart"/>
      <w:r w:rsidRPr="00CA654B">
        <w:rPr>
          <w:b w:val="0"/>
          <w:szCs w:val="24"/>
        </w:rPr>
        <w:t>transaction</w:t>
      </w:r>
      <w:r w:rsidRPr="00CA654B">
        <w:rPr>
          <w:b w:val="0"/>
          <w:bCs/>
        </w:rPr>
        <w:t>_id</w:t>
      </w:r>
      <w:proofErr w:type="spellEnd"/>
      <w:r w:rsidRPr="00CA654B">
        <w:rPr>
          <w:b w:val="0"/>
          <w:bCs/>
        </w:rPr>
        <w:t>” as the Primary Key. Thus, removing the multivalued on column “</w:t>
      </w:r>
      <w:proofErr w:type="spellStart"/>
      <w:r w:rsidRPr="00CA654B">
        <w:rPr>
          <w:b w:val="0"/>
          <w:bCs/>
        </w:rPr>
        <w:t>transaction_quantity</w:t>
      </w:r>
      <w:proofErr w:type="spellEnd"/>
      <w:r w:rsidRPr="00CA654B">
        <w:rPr>
          <w:b w:val="0"/>
          <w:bCs/>
        </w:rPr>
        <w:t>”.</w:t>
      </w:r>
    </w:p>
    <w:p w14:paraId="5DCB7BEC" w14:textId="77777777" w:rsidR="00703F13" w:rsidRPr="00CA654B" w:rsidRDefault="00703F13" w:rsidP="00703F13">
      <w:pPr>
        <w:spacing w:line="360" w:lineRule="auto"/>
        <w:ind w:left="1440"/>
        <w:jc w:val="both"/>
        <w:rPr>
          <w:b w:val="0"/>
          <w:bCs/>
          <w:lang w:val="en-US"/>
        </w:rPr>
      </w:pPr>
    </w:p>
    <w:p w14:paraId="625DF841" w14:textId="77777777" w:rsidR="00703F13" w:rsidRPr="00CA654B" w:rsidRDefault="00703F13" w:rsidP="00703F13">
      <w:pPr>
        <w:spacing w:line="360" w:lineRule="auto"/>
        <w:ind w:left="1440"/>
        <w:jc w:val="both"/>
        <w:rPr>
          <w:b w:val="0"/>
          <w:bCs/>
          <w:lang w:val="en-US"/>
        </w:rPr>
      </w:pPr>
    </w:p>
    <w:p w14:paraId="4A09C88E" w14:textId="77777777" w:rsidR="00703F13" w:rsidRPr="00CA654B" w:rsidRDefault="00703F13" w:rsidP="00703F13">
      <w:pPr>
        <w:spacing w:line="360" w:lineRule="auto"/>
        <w:ind w:left="1440"/>
        <w:jc w:val="both"/>
        <w:rPr>
          <w:b w:val="0"/>
          <w:bCs/>
          <w:lang w:val="en-US"/>
        </w:rPr>
      </w:pPr>
    </w:p>
    <w:p w14:paraId="745FBB7C" w14:textId="77777777" w:rsidR="00703F13" w:rsidRPr="00CA654B" w:rsidRDefault="00703F13" w:rsidP="00703F13">
      <w:pPr>
        <w:spacing w:line="360" w:lineRule="auto"/>
        <w:ind w:left="1440"/>
        <w:jc w:val="both"/>
        <w:rPr>
          <w:b w:val="0"/>
          <w:bCs/>
          <w:lang w:val="en-US"/>
        </w:rPr>
      </w:pPr>
    </w:p>
    <w:p w14:paraId="17A88454" w14:textId="77777777" w:rsidR="00703F13" w:rsidRPr="00CA654B" w:rsidRDefault="00703F13" w:rsidP="00703F13">
      <w:pPr>
        <w:spacing w:line="360" w:lineRule="auto"/>
        <w:jc w:val="both"/>
        <w:rPr>
          <w:b w:val="0"/>
          <w:bCs/>
          <w:lang w:val="en-US"/>
        </w:rPr>
      </w:pPr>
    </w:p>
    <w:p w14:paraId="36E93CCB" w14:textId="77777777" w:rsidR="00703F13" w:rsidRPr="00CA654B" w:rsidRDefault="00703F13" w:rsidP="00703F13">
      <w:pPr>
        <w:spacing w:line="360" w:lineRule="auto"/>
        <w:jc w:val="both"/>
        <w:rPr>
          <w:b w:val="0"/>
          <w:bCs/>
          <w:lang w:val="en-US"/>
        </w:rPr>
      </w:pPr>
    </w:p>
    <w:p w14:paraId="2CCE0D04" w14:textId="77777777" w:rsidR="00703F13" w:rsidRPr="00CA654B" w:rsidRDefault="00703F13" w:rsidP="00703F13">
      <w:pPr>
        <w:spacing w:line="360" w:lineRule="auto"/>
        <w:jc w:val="both"/>
        <w:rPr>
          <w:b w:val="0"/>
          <w:bCs/>
          <w:lang w:val="en-US"/>
        </w:rPr>
      </w:pPr>
    </w:p>
    <w:p w14:paraId="77D6210D" w14:textId="77777777" w:rsidR="00703F13" w:rsidRPr="00CA654B" w:rsidRDefault="00703F13" w:rsidP="00703F13">
      <w:pPr>
        <w:spacing w:line="360" w:lineRule="auto"/>
        <w:jc w:val="both"/>
        <w:rPr>
          <w:b w:val="0"/>
          <w:bCs/>
          <w:lang w:val="en-US"/>
        </w:rPr>
      </w:pPr>
    </w:p>
    <w:p w14:paraId="6CBEDE50" w14:textId="77777777" w:rsidR="00703F13" w:rsidRPr="00CA654B" w:rsidRDefault="00703F13" w:rsidP="00703F13">
      <w:pPr>
        <w:tabs>
          <w:tab w:val="left" w:pos="5978"/>
        </w:tabs>
        <w:spacing w:line="360" w:lineRule="auto"/>
        <w:jc w:val="both"/>
        <w:rPr>
          <w:lang w:val="en-US"/>
        </w:rPr>
      </w:pPr>
      <w:r w:rsidRPr="00CA654B">
        <w:rPr>
          <w:lang w:val="en-US"/>
        </w:rPr>
        <w:lastRenderedPageBreak/>
        <w:t>Stock Card – 2NF</w:t>
      </w:r>
    </w:p>
    <w:p w14:paraId="7163A729"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279" w:type="dxa"/>
        <w:tblLook w:val="04A0" w:firstRow="1" w:lastRow="0" w:firstColumn="1" w:lastColumn="0" w:noHBand="0" w:noVBand="1"/>
      </w:tblPr>
      <w:tblGrid>
        <w:gridCol w:w="2301"/>
        <w:gridCol w:w="2017"/>
        <w:gridCol w:w="2449"/>
        <w:gridCol w:w="1751"/>
        <w:gridCol w:w="724"/>
      </w:tblGrid>
      <w:tr w:rsidR="00703F13" w:rsidRPr="00CA654B" w14:paraId="6154301F" w14:textId="77777777" w:rsidTr="008E2866">
        <w:trPr>
          <w:trHeight w:val="315"/>
        </w:trPr>
        <w:tc>
          <w:tcPr>
            <w:tcW w:w="2301" w:type="dxa"/>
            <w:hideMark/>
          </w:tcPr>
          <w:p w14:paraId="1710B2B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(PK)</w:t>
            </w:r>
            <w:proofErr w:type="spellStart"/>
            <w:r w:rsidRPr="00CA654B">
              <w:rPr>
                <w:b w:val="0"/>
                <w:sz w:val="20"/>
                <w:szCs w:val="16"/>
              </w:rPr>
              <w:t>transaction_id</w:t>
            </w:r>
            <w:proofErr w:type="spellEnd"/>
            <w:r w:rsidRPr="00CA654B">
              <w:rPr>
                <w:b w:val="0"/>
                <w:sz w:val="20"/>
                <w:szCs w:val="16"/>
              </w:rPr>
              <w:t xml:space="preserve"> </w:t>
            </w:r>
          </w:p>
        </w:tc>
        <w:tc>
          <w:tcPr>
            <w:tcW w:w="2017" w:type="dxa"/>
            <w:hideMark/>
          </w:tcPr>
          <w:p w14:paraId="76A55386"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transaction_date</w:t>
            </w:r>
            <w:proofErr w:type="spellEnd"/>
          </w:p>
        </w:tc>
        <w:tc>
          <w:tcPr>
            <w:tcW w:w="2449" w:type="dxa"/>
            <w:hideMark/>
          </w:tcPr>
          <w:p w14:paraId="3F82203C"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transaction_quantity</w:t>
            </w:r>
            <w:proofErr w:type="spellEnd"/>
          </w:p>
        </w:tc>
        <w:tc>
          <w:tcPr>
            <w:tcW w:w="1751" w:type="dxa"/>
            <w:hideMark/>
          </w:tcPr>
          <w:p w14:paraId="7E1B6EA4"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total_quantity</w:t>
            </w:r>
            <w:proofErr w:type="spellEnd"/>
          </w:p>
        </w:tc>
        <w:tc>
          <w:tcPr>
            <w:tcW w:w="724" w:type="dxa"/>
            <w:hideMark/>
          </w:tcPr>
          <w:p w14:paraId="7D708967"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type</w:t>
            </w:r>
          </w:p>
        </w:tc>
      </w:tr>
      <w:tr w:rsidR="00703F13" w:rsidRPr="00CA654B" w14:paraId="06D0AB2D" w14:textId="77777777" w:rsidTr="008E2866">
        <w:trPr>
          <w:trHeight w:val="315"/>
        </w:trPr>
        <w:tc>
          <w:tcPr>
            <w:tcW w:w="2301" w:type="dxa"/>
            <w:hideMark/>
          </w:tcPr>
          <w:p w14:paraId="75C7114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w:t>
            </w:r>
          </w:p>
        </w:tc>
        <w:tc>
          <w:tcPr>
            <w:tcW w:w="2017" w:type="dxa"/>
            <w:hideMark/>
          </w:tcPr>
          <w:p w14:paraId="70EE4F2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01/03/2022</w:t>
            </w:r>
          </w:p>
        </w:tc>
        <w:tc>
          <w:tcPr>
            <w:tcW w:w="2449" w:type="dxa"/>
            <w:hideMark/>
          </w:tcPr>
          <w:p w14:paraId="015F189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1751" w:type="dxa"/>
            <w:hideMark/>
          </w:tcPr>
          <w:p w14:paraId="383ED363"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724" w:type="dxa"/>
            <w:hideMark/>
          </w:tcPr>
          <w:p w14:paraId="5D404CD7"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In</w:t>
            </w:r>
          </w:p>
        </w:tc>
      </w:tr>
      <w:tr w:rsidR="00703F13" w:rsidRPr="00CA654B" w14:paraId="5042DF2A" w14:textId="77777777" w:rsidTr="008E2866">
        <w:trPr>
          <w:trHeight w:val="315"/>
        </w:trPr>
        <w:tc>
          <w:tcPr>
            <w:tcW w:w="2301" w:type="dxa"/>
            <w:hideMark/>
          </w:tcPr>
          <w:p w14:paraId="0E43936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c>
          <w:tcPr>
            <w:tcW w:w="2017" w:type="dxa"/>
            <w:hideMark/>
          </w:tcPr>
          <w:p w14:paraId="51797BED"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05/03/2022</w:t>
            </w:r>
          </w:p>
        </w:tc>
        <w:tc>
          <w:tcPr>
            <w:tcW w:w="2449" w:type="dxa"/>
            <w:hideMark/>
          </w:tcPr>
          <w:p w14:paraId="3C9419D3"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1751" w:type="dxa"/>
            <w:hideMark/>
          </w:tcPr>
          <w:p w14:paraId="18AF8E9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724" w:type="dxa"/>
            <w:hideMark/>
          </w:tcPr>
          <w:p w14:paraId="21FF0A82"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Out</w:t>
            </w:r>
          </w:p>
        </w:tc>
      </w:tr>
      <w:tr w:rsidR="00703F13" w:rsidRPr="00CA654B" w14:paraId="741487A2" w14:textId="77777777" w:rsidTr="008E2866">
        <w:trPr>
          <w:trHeight w:val="315"/>
        </w:trPr>
        <w:tc>
          <w:tcPr>
            <w:tcW w:w="2301" w:type="dxa"/>
            <w:hideMark/>
          </w:tcPr>
          <w:p w14:paraId="3078221B"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w:t>
            </w:r>
          </w:p>
        </w:tc>
        <w:tc>
          <w:tcPr>
            <w:tcW w:w="2017" w:type="dxa"/>
            <w:hideMark/>
          </w:tcPr>
          <w:p w14:paraId="0BC1231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08/03/2022</w:t>
            </w:r>
          </w:p>
        </w:tc>
        <w:tc>
          <w:tcPr>
            <w:tcW w:w="2449" w:type="dxa"/>
            <w:hideMark/>
          </w:tcPr>
          <w:p w14:paraId="0B6C664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c>
          <w:tcPr>
            <w:tcW w:w="1751" w:type="dxa"/>
            <w:hideMark/>
          </w:tcPr>
          <w:p w14:paraId="589B7BD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c>
          <w:tcPr>
            <w:tcW w:w="724" w:type="dxa"/>
            <w:hideMark/>
          </w:tcPr>
          <w:p w14:paraId="5FEBCC9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In</w:t>
            </w:r>
          </w:p>
        </w:tc>
      </w:tr>
      <w:tr w:rsidR="00703F13" w:rsidRPr="00CA654B" w14:paraId="43CF9410" w14:textId="77777777" w:rsidTr="008E2866">
        <w:trPr>
          <w:trHeight w:val="315"/>
        </w:trPr>
        <w:tc>
          <w:tcPr>
            <w:tcW w:w="2301" w:type="dxa"/>
            <w:hideMark/>
          </w:tcPr>
          <w:p w14:paraId="52A4365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w:t>
            </w:r>
          </w:p>
        </w:tc>
        <w:tc>
          <w:tcPr>
            <w:tcW w:w="2017" w:type="dxa"/>
            <w:hideMark/>
          </w:tcPr>
          <w:p w14:paraId="00C524B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10/03/2022</w:t>
            </w:r>
          </w:p>
        </w:tc>
        <w:tc>
          <w:tcPr>
            <w:tcW w:w="2449" w:type="dxa"/>
            <w:hideMark/>
          </w:tcPr>
          <w:p w14:paraId="261D243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15</w:t>
            </w:r>
          </w:p>
        </w:tc>
        <w:tc>
          <w:tcPr>
            <w:tcW w:w="1751" w:type="dxa"/>
            <w:hideMark/>
          </w:tcPr>
          <w:p w14:paraId="470244B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15</w:t>
            </w:r>
          </w:p>
        </w:tc>
        <w:tc>
          <w:tcPr>
            <w:tcW w:w="724" w:type="dxa"/>
            <w:hideMark/>
          </w:tcPr>
          <w:p w14:paraId="3D14034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In</w:t>
            </w:r>
          </w:p>
        </w:tc>
      </w:tr>
      <w:tr w:rsidR="00703F13" w:rsidRPr="00CA654B" w14:paraId="733FFAAF" w14:textId="77777777" w:rsidTr="008E2866">
        <w:trPr>
          <w:trHeight w:val="315"/>
        </w:trPr>
        <w:tc>
          <w:tcPr>
            <w:tcW w:w="2301" w:type="dxa"/>
            <w:hideMark/>
          </w:tcPr>
          <w:p w14:paraId="0D7003A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w:t>
            </w:r>
          </w:p>
        </w:tc>
        <w:tc>
          <w:tcPr>
            <w:tcW w:w="2017" w:type="dxa"/>
            <w:hideMark/>
          </w:tcPr>
          <w:p w14:paraId="1D48EF5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09/03/2023</w:t>
            </w:r>
          </w:p>
        </w:tc>
        <w:tc>
          <w:tcPr>
            <w:tcW w:w="2449" w:type="dxa"/>
            <w:hideMark/>
          </w:tcPr>
          <w:p w14:paraId="1212B60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1751" w:type="dxa"/>
            <w:hideMark/>
          </w:tcPr>
          <w:p w14:paraId="72DCC5DC"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40</w:t>
            </w:r>
          </w:p>
        </w:tc>
        <w:tc>
          <w:tcPr>
            <w:tcW w:w="724" w:type="dxa"/>
            <w:hideMark/>
          </w:tcPr>
          <w:p w14:paraId="1A9F7B0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Out</w:t>
            </w:r>
          </w:p>
        </w:tc>
      </w:tr>
      <w:tr w:rsidR="00703F13" w:rsidRPr="00CA654B" w14:paraId="60770E95" w14:textId="77777777" w:rsidTr="008E2866">
        <w:trPr>
          <w:trHeight w:val="315"/>
        </w:trPr>
        <w:tc>
          <w:tcPr>
            <w:tcW w:w="2301" w:type="dxa"/>
            <w:hideMark/>
          </w:tcPr>
          <w:p w14:paraId="7880F36C"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6</w:t>
            </w:r>
          </w:p>
        </w:tc>
        <w:tc>
          <w:tcPr>
            <w:tcW w:w="2017" w:type="dxa"/>
            <w:hideMark/>
          </w:tcPr>
          <w:p w14:paraId="06076D2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09/03/2023</w:t>
            </w:r>
          </w:p>
        </w:tc>
        <w:tc>
          <w:tcPr>
            <w:tcW w:w="2449" w:type="dxa"/>
            <w:hideMark/>
          </w:tcPr>
          <w:p w14:paraId="65F3087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1751" w:type="dxa"/>
            <w:hideMark/>
          </w:tcPr>
          <w:p w14:paraId="3798D03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30</w:t>
            </w:r>
          </w:p>
        </w:tc>
        <w:tc>
          <w:tcPr>
            <w:tcW w:w="724" w:type="dxa"/>
            <w:hideMark/>
          </w:tcPr>
          <w:p w14:paraId="7C799C8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Out</w:t>
            </w:r>
          </w:p>
        </w:tc>
      </w:tr>
    </w:tbl>
    <w:p w14:paraId="527749A9" w14:textId="77777777" w:rsidR="00703F13" w:rsidRPr="00CA654B" w:rsidRDefault="00703F13" w:rsidP="00703F13">
      <w:pPr>
        <w:tabs>
          <w:tab w:val="left" w:pos="5978"/>
        </w:tabs>
        <w:spacing w:line="360" w:lineRule="auto"/>
        <w:jc w:val="both"/>
        <w:rPr>
          <w:b w:val="0"/>
          <w:bCs/>
        </w:rPr>
      </w:pPr>
    </w:p>
    <w:tbl>
      <w:tblPr>
        <w:tblStyle w:val="TableGrid"/>
        <w:tblW w:w="0" w:type="auto"/>
        <w:tblInd w:w="279" w:type="dxa"/>
        <w:tblLook w:val="04A0" w:firstRow="1" w:lastRow="0" w:firstColumn="1" w:lastColumn="0" w:noHBand="0" w:noVBand="1"/>
      </w:tblPr>
      <w:tblGrid>
        <w:gridCol w:w="2368"/>
        <w:gridCol w:w="2628"/>
        <w:gridCol w:w="2517"/>
        <w:gridCol w:w="1775"/>
      </w:tblGrid>
      <w:tr w:rsidR="00703F13" w:rsidRPr="00CA654B" w14:paraId="749BDE7C" w14:textId="77777777" w:rsidTr="008E2866">
        <w:trPr>
          <w:trHeight w:val="310"/>
        </w:trPr>
        <w:tc>
          <w:tcPr>
            <w:tcW w:w="2368" w:type="dxa"/>
            <w:hideMark/>
          </w:tcPr>
          <w:p w14:paraId="4551C8F0"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expiration_date</w:t>
            </w:r>
            <w:proofErr w:type="spellEnd"/>
          </w:p>
        </w:tc>
        <w:tc>
          <w:tcPr>
            <w:tcW w:w="2628" w:type="dxa"/>
            <w:hideMark/>
          </w:tcPr>
          <w:p w14:paraId="6D967248"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opening_quantity</w:t>
            </w:r>
            <w:proofErr w:type="spellEnd"/>
          </w:p>
        </w:tc>
        <w:tc>
          <w:tcPr>
            <w:tcW w:w="2517" w:type="dxa"/>
            <w:hideMark/>
          </w:tcPr>
          <w:p w14:paraId="3FAB1EDB"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closing_quantity</w:t>
            </w:r>
            <w:proofErr w:type="spellEnd"/>
          </w:p>
        </w:tc>
        <w:tc>
          <w:tcPr>
            <w:tcW w:w="1775" w:type="dxa"/>
            <w:noWrap/>
            <w:hideMark/>
          </w:tcPr>
          <w:p w14:paraId="22CB843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(FK)</w:t>
            </w:r>
            <w:proofErr w:type="spellStart"/>
            <w:r w:rsidRPr="00CA654B">
              <w:rPr>
                <w:b w:val="0"/>
                <w:sz w:val="20"/>
                <w:szCs w:val="16"/>
              </w:rPr>
              <w:t>Stock_id</w:t>
            </w:r>
            <w:proofErr w:type="spellEnd"/>
          </w:p>
        </w:tc>
      </w:tr>
      <w:tr w:rsidR="00703F13" w:rsidRPr="00CA654B" w14:paraId="2EDD503A" w14:textId="77777777" w:rsidTr="008E2866">
        <w:trPr>
          <w:trHeight w:val="310"/>
        </w:trPr>
        <w:tc>
          <w:tcPr>
            <w:tcW w:w="2368" w:type="dxa"/>
            <w:hideMark/>
          </w:tcPr>
          <w:p w14:paraId="1AB33735"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01/03/2024</w:t>
            </w:r>
          </w:p>
        </w:tc>
        <w:tc>
          <w:tcPr>
            <w:tcW w:w="2628" w:type="dxa"/>
            <w:hideMark/>
          </w:tcPr>
          <w:p w14:paraId="68599EF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5134DBE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100</w:t>
            </w:r>
          </w:p>
        </w:tc>
        <w:tc>
          <w:tcPr>
            <w:tcW w:w="1775" w:type="dxa"/>
            <w:noWrap/>
            <w:hideMark/>
          </w:tcPr>
          <w:p w14:paraId="73E4E2C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w:t>
            </w:r>
          </w:p>
        </w:tc>
      </w:tr>
      <w:tr w:rsidR="00703F13" w:rsidRPr="00CA654B" w14:paraId="505EA093" w14:textId="77777777" w:rsidTr="008E2866">
        <w:trPr>
          <w:trHeight w:val="310"/>
        </w:trPr>
        <w:tc>
          <w:tcPr>
            <w:tcW w:w="2368" w:type="dxa"/>
            <w:hideMark/>
          </w:tcPr>
          <w:p w14:paraId="7B5B89D3"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N/A</w:t>
            </w:r>
          </w:p>
        </w:tc>
        <w:tc>
          <w:tcPr>
            <w:tcW w:w="2628" w:type="dxa"/>
            <w:hideMark/>
          </w:tcPr>
          <w:p w14:paraId="01C34BCF"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3C3FE3E5"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40</w:t>
            </w:r>
          </w:p>
        </w:tc>
        <w:tc>
          <w:tcPr>
            <w:tcW w:w="1775" w:type="dxa"/>
            <w:noWrap/>
            <w:hideMark/>
          </w:tcPr>
          <w:p w14:paraId="7A169BA9"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r>
      <w:tr w:rsidR="00703F13" w:rsidRPr="00CA654B" w14:paraId="7E98AA0B" w14:textId="77777777" w:rsidTr="008E2866">
        <w:trPr>
          <w:trHeight w:val="310"/>
        </w:trPr>
        <w:tc>
          <w:tcPr>
            <w:tcW w:w="2368" w:type="dxa"/>
            <w:hideMark/>
          </w:tcPr>
          <w:p w14:paraId="5942FCBF"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02/03/2023</w:t>
            </w:r>
          </w:p>
        </w:tc>
        <w:tc>
          <w:tcPr>
            <w:tcW w:w="2628" w:type="dxa"/>
            <w:hideMark/>
          </w:tcPr>
          <w:p w14:paraId="79E700F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2E1C7B1D"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52</w:t>
            </w:r>
          </w:p>
        </w:tc>
        <w:tc>
          <w:tcPr>
            <w:tcW w:w="1775" w:type="dxa"/>
            <w:noWrap/>
            <w:hideMark/>
          </w:tcPr>
          <w:p w14:paraId="15ABE5B9"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w:t>
            </w:r>
          </w:p>
        </w:tc>
      </w:tr>
      <w:tr w:rsidR="00703F13" w:rsidRPr="00CA654B" w14:paraId="6D99E3C8" w14:textId="77777777" w:rsidTr="008E2866">
        <w:trPr>
          <w:trHeight w:val="310"/>
        </w:trPr>
        <w:tc>
          <w:tcPr>
            <w:tcW w:w="2368" w:type="dxa"/>
            <w:hideMark/>
          </w:tcPr>
          <w:p w14:paraId="41C05EE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05/15/203</w:t>
            </w:r>
          </w:p>
        </w:tc>
        <w:tc>
          <w:tcPr>
            <w:tcW w:w="2628" w:type="dxa"/>
            <w:hideMark/>
          </w:tcPr>
          <w:p w14:paraId="0C05CE5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55C8995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65</w:t>
            </w:r>
          </w:p>
        </w:tc>
        <w:tc>
          <w:tcPr>
            <w:tcW w:w="1775" w:type="dxa"/>
            <w:noWrap/>
            <w:hideMark/>
          </w:tcPr>
          <w:p w14:paraId="0BAFAD59"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w:t>
            </w:r>
          </w:p>
        </w:tc>
      </w:tr>
      <w:tr w:rsidR="00703F13" w:rsidRPr="00CA654B" w14:paraId="3F92A8A1" w14:textId="77777777" w:rsidTr="008E2866">
        <w:trPr>
          <w:trHeight w:val="310"/>
        </w:trPr>
        <w:tc>
          <w:tcPr>
            <w:tcW w:w="2368" w:type="dxa"/>
            <w:hideMark/>
          </w:tcPr>
          <w:p w14:paraId="43C44F3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N/A</w:t>
            </w:r>
          </w:p>
        </w:tc>
        <w:tc>
          <w:tcPr>
            <w:tcW w:w="2628" w:type="dxa"/>
            <w:hideMark/>
          </w:tcPr>
          <w:p w14:paraId="5D1ED50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02E05427"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40</w:t>
            </w:r>
          </w:p>
        </w:tc>
        <w:tc>
          <w:tcPr>
            <w:tcW w:w="1775" w:type="dxa"/>
            <w:noWrap/>
            <w:hideMark/>
          </w:tcPr>
          <w:p w14:paraId="73091C6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w:t>
            </w:r>
          </w:p>
        </w:tc>
      </w:tr>
      <w:tr w:rsidR="00703F13" w:rsidRPr="00CA654B" w14:paraId="72FF0AEB" w14:textId="77777777" w:rsidTr="008E2866">
        <w:trPr>
          <w:trHeight w:val="310"/>
        </w:trPr>
        <w:tc>
          <w:tcPr>
            <w:tcW w:w="2368" w:type="dxa"/>
            <w:hideMark/>
          </w:tcPr>
          <w:p w14:paraId="785C0EE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N/A</w:t>
            </w:r>
          </w:p>
        </w:tc>
        <w:tc>
          <w:tcPr>
            <w:tcW w:w="2628" w:type="dxa"/>
            <w:hideMark/>
          </w:tcPr>
          <w:p w14:paraId="7EB50C75"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02ABE29D"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30</w:t>
            </w:r>
          </w:p>
        </w:tc>
        <w:tc>
          <w:tcPr>
            <w:tcW w:w="1775" w:type="dxa"/>
            <w:noWrap/>
            <w:hideMark/>
          </w:tcPr>
          <w:p w14:paraId="1721492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w:t>
            </w:r>
          </w:p>
        </w:tc>
      </w:tr>
    </w:tbl>
    <w:p w14:paraId="3D52D65A" w14:textId="77777777" w:rsidR="00703F13" w:rsidRPr="00CA654B" w:rsidRDefault="00703F13" w:rsidP="00703F13">
      <w:pPr>
        <w:tabs>
          <w:tab w:val="left" w:pos="5978"/>
        </w:tabs>
        <w:spacing w:line="360" w:lineRule="auto"/>
        <w:jc w:val="both"/>
        <w:rPr>
          <w:b w:val="0"/>
          <w:bCs/>
        </w:rPr>
      </w:pPr>
    </w:p>
    <w:p w14:paraId="2DF613A3" w14:textId="77777777" w:rsidR="00703F13" w:rsidRPr="00CA654B" w:rsidRDefault="00703F13" w:rsidP="00703F13">
      <w:pPr>
        <w:spacing w:line="360" w:lineRule="auto"/>
        <w:ind w:left="720" w:hanging="720"/>
      </w:pPr>
      <w:r w:rsidRPr="00CA654B">
        <w:t xml:space="preserve">Table 48. </w:t>
      </w:r>
      <w:r w:rsidRPr="00CA654B">
        <w:rPr>
          <w:lang w:val="en-US"/>
        </w:rPr>
        <w:t xml:space="preserve">Stock Card </w:t>
      </w:r>
      <w:r w:rsidRPr="00CA654B">
        <w:t>Table - 2NF</w:t>
      </w:r>
    </w:p>
    <w:p w14:paraId="545C1EFE" w14:textId="77777777" w:rsidR="00703F13" w:rsidRPr="00CA654B" w:rsidRDefault="00703F13" w:rsidP="00703F13">
      <w:pPr>
        <w:spacing w:line="360" w:lineRule="auto"/>
        <w:ind w:left="720" w:hanging="720"/>
        <w:jc w:val="both"/>
      </w:pPr>
    </w:p>
    <w:p w14:paraId="6D1DDAC0" w14:textId="77777777" w:rsidR="00703F13" w:rsidRPr="00CA654B" w:rsidRDefault="00703F13" w:rsidP="00703F13">
      <w:pPr>
        <w:spacing w:line="360" w:lineRule="auto"/>
        <w:ind w:left="1440"/>
        <w:jc w:val="both"/>
        <w:rPr>
          <w:b w:val="0"/>
          <w:bCs/>
          <w:szCs w:val="24"/>
        </w:rPr>
      </w:pPr>
      <w:r w:rsidRPr="00CA654B">
        <w:rPr>
          <w:b w:val="0"/>
          <w:bCs/>
          <w:szCs w:val="24"/>
        </w:rPr>
        <w:t>Table 48 shows the second normal form, which has no partial dependency because the table has only one assigned primary key "</w:t>
      </w:r>
      <w:proofErr w:type="spellStart"/>
      <w:r w:rsidRPr="00CA654B">
        <w:rPr>
          <w:b w:val="0"/>
          <w:szCs w:val="24"/>
        </w:rPr>
        <w:t>transaction</w:t>
      </w:r>
      <w:r w:rsidRPr="00CA654B">
        <w:rPr>
          <w:b w:val="0"/>
          <w:bCs/>
          <w:szCs w:val="24"/>
        </w:rPr>
        <w:t>_id</w:t>
      </w:r>
      <w:proofErr w:type="spellEnd"/>
      <w:r w:rsidRPr="00CA654B">
        <w:rPr>
          <w:b w:val="0"/>
          <w:bCs/>
          <w:szCs w:val="24"/>
        </w:rPr>
        <w:t>", and all non-key attributes functionally depend on the primary key.</w:t>
      </w:r>
    </w:p>
    <w:p w14:paraId="2D5DE7D8" w14:textId="77777777" w:rsidR="00703F13" w:rsidRPr="00CA654B" w:rsidRDefault="00703F13" w:rsidP="00703F13">
      <w:pPr>
        <w:spacing w:line="360" w:lineRule="auto"/>
        <w:jc w:val="both"/>
        <w:rPr>
          <w:b w:val="0"/>
          <w:bCs/>
        </w:rPr>
      </w:pPr>
    </w:p>
    <w:p w14:paraId="0694191F" w14:textId="77777777" w:rsidR="00703F13" w:rsidRPr="00CA654B" w:rsidRDefault="00703F13" w:rsidP="00703F13">
      <w:pPr>
        <w:tabs>
          <w:tab w:val="left" w:pos="5978"/>
        </w:tabs>
        <w:spacing w:line="360" w:lineRule="auto"/>
        <w:jc w:val="both"/>
        <w:rPr>
          <w:lang w:val="en-US"/>
        </w:rPr>
      </w:pPr>
      <w:r w:rsidRPr="00CA654B">
        <w:rPr>
          <w:lang w:val="en-US"/>
        </w:rPr>
        <w:lastRenderedPageBreak/>
        <w:t>Stock Card – 3NF</w:t>
      </w:r>
    </w:p>
    <w:p w14:paraId="7A9470F5"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421" w:type="dxa"/>
        <w:tblLook w:val="04A0" w:firstRow="1" w:lastRow="0" w:firstColumn="1" w:lastColumn="0" w:noHBand="0" w:noVBand="1"/>
      </w:tblPr>
      <w:tblGrid>
        <w:gridCol w:w="3378"/>
        <w:gridCol w:w="2226"/>
        <w:gridCol w:w="2503"/>
        <w:gridCol w:w="2140"/>
        <w:gridCol w:w="1829"/>
      </w:tblGrid>
      <w:tr w:rsidR="00703F13" w:rsidRPr="00CA654B" w14:paraId="0FC96DB7" w14:textId="77777777" w:rsidTr="008E2866">
        <w:trPr>
          <w:trHeight w:val="834"/>
        </w:trPr>
        <w:tc>
          <w:tcPr>
            <w:tcW w:w="3378" w:type="dxa"/>
            <w:hideMark/>
          </w:tcPr>
          <w:p w14:paraId="2BBE57C6"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stock_card_id</w:t>
            </w:r>
            <w:proofErr w:type="spellEnd"/>
          </w:p>
        </w:tc>
        <w:tc>
          <w:tcPr>
            <w:tcW w:w="2226" w:type="dxa"/>
            <w:hideMark/>
          </w:tcPr>
          <w:p w14:paraId="403A08A4" w14:textId="77777777" w:rsidR="00703F13" w:rsidRPr="00CA654B" w:rsidRDefault="00703F13" w:rsidP="008E2866">
            <w:pPr>
              <w:spacing w:line="360" w:lineRule="auto"/>
              <w:jc w:val="both"/>
              <w:rPr>
                <w:b w:val="0"/>
                <w:bCs/>
              </w:rPr>
            </w:pPr>
            <w:proofErr w:type="spellStart"/>
            <w:r w:rsidRPr="00CA654B">
              <w:rPr>
                <w:b w:val="0"/>
                <w:bCs/>
              </w:rPr>
              <w:t>transaction_date</w:t>
            </w:r>
            <w:proofErr w:type="spellEnd"/>
          </w:p>
        </w:tc>
        <w:tc>
          <w:tcPr>
            <w:tcW w:w="2503" w:type="dxa"/>
            <w:hideMark/>
          </w:tcPr>
          <w:p w14:paraId="0D6A60E2" w14:textId="77777777" w:rsidR="00703F13" w:rsidRPr="00CA654B" w:rsidRDefault="00703F13" w:rsidP="008E2866">
            <w:pPr>
              <w:spacing w:line="360" w:lineRule="auto"/>
              <w:jc w:val="both"/>
              <w:rPr>
                <w:b w:val="0"/>
                <w:bCs/>
              </w:rPr>
            </w:pPr>
            <w:proofErr w:type="spellStart"/>
            <w:r w:rsidRPr="00CA654B">
              <w:rPr>
                <w:b w:val="0"/>
                <w:bCs/>
              </w:rPr>
              <w:t>opening_quantity</w:t>
            </w:r>
            <w:proofErr w:type="spellEnd"/>
          </w:p>
        </w:tc>
        <w:tc>
          <w:tcPr>
            <w:tcW w:w="2140" w:type="dxa"/>
            <w:hideMark/>
          </w:tcPr>
          <w:p w14:paraId="451387C2" w14:textId="77777777" w:rsidR="00703F13" w:rsidRPr="00CA654B" w:rsidRDefault="00703F13" w:rsidP="008E2866">
            <w:pPr>
              <w:spacing w:line="360" w:lineRule="auto"/>
              <w:jc w:val="both"/>
              <w:rPr>
                <w:b w:val="0"/>
                <w:bCs/>
              </w:rPr>
            </w:pPr>
            <w:proofErr w:type="spellStart"/>
            <w:r w:rsidRPr="00CA654B">
              <w:rPr>
                <w:b w:val="0"/>
                <w:bCs/>
              </w:rPr>
              <w:t>closing_quantity</w:t>
            </w:r>
            <w:proofErr w:type="spellEnd"/>
          </w:p>
        </w:tc>
        <w:tc>
          <w:tcPr>
            <w:tcW w:w="1829" w:type="dxa"/>
            <w:noWrap/>
            <w:hideMark/>
          </w:tcPr>
          <w:p w14:paraId="194BE629"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stock_id</w:t>
            </w:r>
            <w:proofErr w:type="spellEnd"/>
          </w:p>
        </w:tc>
      </w:tr>
      <w:tr w:rsidR="00703F13" w:rsidRPr="00CA654B" w14:paraId="5AF7C6A9" w14:textId="77777777" w:rsidTr="008E2866">
        <w:trPr>
          <w:trHeight w:val="321"/>
        </w:trPr>
        <w:tc>
          <w:tcPr>
            <w:tcW w:w="3378" w:type="dxa"/>
            <w:noWrap/>
            <w:hideMark/>
          </w:tcPr>
          <w:p w14:paraId="3D82CF83" w14:textId="77777777" w:rsidR="00703F13" w:rsidRPr="00CA654B" w:rsidRDefault="00703F13" w:rsidP="008E2866">
            <w:pPr>
              <w:spacing w:line="360" w:lineRule="auto"/>
              <w:jc w:val="both"/>
              <w:rPr>
                <w:b w:val="0"/>
                <w:bCs/>
              </w:rPr>
            </w:pPr>
            <w:r w:rsidRPr="00CA654B">
              <w:rPr>
                <w:b w:val="0"/>
                <w:bCs/>
              </w:rPr>
              <w:t>1</w:t>
            </w:r>
          </w:p>
        </w:tc>
        <w:tc>
          <w:tcPr>
            <w:tcW w:w="2226" w:type="dxa"/>
            <w:hideMark/>
          </w:tcPr>
          <w:p w14:paraId="5E5F99BF" w14:textId="77777777" w:rsidR="00703F13" w:rsidRPr="00CA654B" w:rsidRDefault="00703F13" w:rsidP="008E2866">
            <w:pPr>
              <w:spacing w:line="360" w:lineRule="auto"/>
              <w:jc w:val="both"/>
              <w:rPr>
                <w:b w:val="0"/>
                <w:bCs/>
              </w:rPr>
            </w:pPr>
            <w:r w:rsidRPr="00CA654B">
              <w:rPr>
                <w:b w:val="0"/>
                <w:bCs/>
              </w:rPr>
              <w:t>01/03/2022</w:t>
            </w:r>
          </w:p>
        </w:tc>
        <w:tc>
          <w:tcPr>
            <w:tcW w:w="2503" w:type="dxa"/>
            <w:hideMark/>
          </w:tcPr>
          <w:p w14:paraId="149A2754"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78E38D6A" w14:textId="77777777" w:rsidR="00703F13" w:rsidRPr="00CA654B" w:rsidRDefault="00703F13" w:rsidP="008E2866">
            <w:pPr>
              <w:spacing w:line="360" w:lineRule="auto"/>
              <w:jc w:val="both"/>
              <w:rPr>
                <w:b w:val="0"/>
                <w:bCs/>
              </w:rPr>
            </w:pPr>
            <w:r w:rsidRPr="00CA654B">
              <w:rPr>
                <w:b w:val="0"/>
                <w:bCs/>
              </w:rPr>
              <w:t>100</w:t>
            </w:r>
          </w:p>
        </w:tc>
        <w:tc>
          <w:tcPr>
            <w:tcW w:w="1829" w:type="dxa"/>
            <w:hideMark/>
          </w:tcPr>
          <w:p w14:paraId="4CB51BC9" w14:textId="77777777" w:rsidR="00703F13" w:rsidRPr="00CA654B" w:rsidRDefault="00703F13" w:rsidP="008E2866">
            <w:pPr>
              <w:spacing w:line="360" w:lineRule="auto"/>
              <w:jc w:val="both"/>
              <w:rPr>
                <w:b w:val="0"/>
                <w:bCs/>
              </w:rPr>
            </w:pPr>
            <w:r w:rsidRPr="00CA654B">
              <w:rPr>
                <w:b w:val="0"/>
                <w:bCs/>
              </w:rPr>
              <w:t>1</w:t>
            </w:r>
          </w:p>
        </w:tc>
      </w:tr>
      <w:tr w:rsidR="00703F13" w:rsidRPr="00CA654B" w14:paraId="57B49A76" w14:textId="77777777" w:rsidTr="008E2866">
        <w:trPr>
          <w:trHeight w:val="321"/>
        </w:trPr>
        <w:tc>
          <w:tcPr>
            <w:tcW w:w="3378" w:type="dxa"/>
            <w:noWrap/>
            <w:hideMark/>
          </w:tcPr>
          <w:p w14:paraId="6E8D16A9" w14:textId="77777777" w:rsidR="00703F13" w:rsidRPr="00CA654B" w:rsidRDefault="00703F13" w:rsidP="008E2866">
            <w:pPr>
              <w:spacing w:line="360" w:lineRule="auto"/>
              <w:jc w:val="both"/>
              <w:rPr>
                <w:b w:val="0"/>
                <w:bCs/>
              </w:rPr>
            </w:pPr>
            <w:r w:rsidRPr="00CA654B">
              <w:rPr>
                <w:b w:val="0"/>
                <w:bCs/>
              </w:rPr>
              <w:t>2</w:t>
            </w:r>
          </w:p>
        </w:tc>
        <w:tc>
          <w:tcPr>
            <w:tcW w:w="2226" w:type="dxa"/>
            <w:hideMark/>
          </w:tcPr>
          <w:p w14:paraId="35AB465C" w14:textId="77777777" w:rsidR="00703F13" w:rsidRPr="00CA654B" w:rsidRDefault="00703F13" w:rsidP="008E2866">
            <w:pPr>
              <w:spacing w:line="360" w:lineRule="auto"/>
              <w:jc w:val="both"/>
              <w:rPr>
                <w:b w:val="0"/>
                <w:bCs/>
              </w:rPr>
            </w:pPr>
            <w:r w:rsidRPr="00CA654B">
              <w:rPr>
                <w:b w:val="0"/>
                <w:bCs/>
              </w:rPr>
              <w:t>05/03/2022</w:t>
            </w:r>
          </w:p>
        </w:tc>
        <w:tc>
          <w:tcPr>
            <w:tcW w:w="2503" w:type="dxa"/>
            <w:hideMark/>
          </w:tcPr>
          <w:p w14:paraId="06B6FFBB"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357D6746" w14:textId="77777777" w:rsidR="00703F13" w:rsidRPr="00CA654B" w:rsidRDefault="00703F13" w:rsidP="008E2866">
            <w:pPr>
              <w:spacing w:line="360" w:lineRule="auto"/>
              <w:jc w:val="both"/>
              <w:rPr>
                <w:b w:val="0"/>
                <w:bCs/>
              </w:rPr>
            </w:pPr>
            <w:r w:rsidRPr="00CA654B">
              <w:rPr>
                <w:b w:val="0"/>
                <w:bCs/>
              </w:rPr>
              <w:t>40</w:t>
            </w:r>
          </w:p>
        </w:tc>
        <w:tc>
          <w:tcPr>
            <w:tcW w:w="1829" w:type="dxa"/>
            <w:hideMark/>
          </w:tcPr>
          <w:p w14:paraId="26EFC711" w14:textId="77777777" w:rsidR="00703F13" w:rsidRPr="00CA654B" w:rsidRDefault="00703F13" w:rsidP="008E2866">
            <w:pPr>
              <w:spacing w:line="360" w:lineRule="auto"/>
              <w:jc w:val="both"/>
              <w:rPr>
                <w:b w:val="0"/>
                <w:bCs/>
              </w:rPr>
            </w:pPr>
            <w:r w:rsidRPr="00CA654B">
              <w:rPr>
                <w:b w:val="0"/>
                <w:bCs/>
              </w:rPr>
              <w:t>2</w:t>
            </w:r>
          </w:p>
        </w:tc>
      </w:tr>
      <w:tr w:rsidR="00703F13" w:rsidRPr="00CA654B" w14:paraId="7BFF62E2" w14:textId="77777777" w:rsidTr="008E2866">
        <w:trPr>
          <w:trHeight w:val="321"/>
        </w:trPr>
        <w:tc>
          <w:tcPr>
            <w:tcW w:w="3378" w:type="dxa"/>
            <w:noWrap/>
            <w:hideMark/>
          </w:tcPr>
          <w:p w14:paraId="46967F0D" w14:textId="77777777" w:rsidR="00703F13" w:rsidRPr="00CA654B" w:rsidRDefault="00703F13" w:rsidP="008E2866">
            <w:pPr>
              <w:spacing w:line="360" w:lineRule="auto"/>
              <w:jc w:val="both"/>
              <w:rPr>
                <w:b w:val="0"/>
                <w:bCs/>
              </w:rPr>
            </w:pPr>
            <w:r w:rsidRPr="00CA654B">
              <w:rPr>
                <w:b w:val="0"/>
                <w:bCs/>
              </w:rPr>
              <w:t>3</w:t>
            </w:r>
          </w:p>
        </w:tc>
        <w:tc>
          <w:tcPr>
            <w:tcW w:w="2226" w:type="dxa"/>
            <w:hideMark/>
          </w:tcPr>
          <w:p w14:paraId="1694FBED" w14:textId="77777777" w:rsidR="00703F13" w:rsidRPr="00CA654B" w:rsidRDefault="00703F13" w:rsidP="008E2866">
            <w:pPr>
              <w:spacing w:line="360" w:lineRule="auto"/>
              <w:jc w:val="both"/>
              <w:rPr>
                <w:b w:val="0"/>
                <w:bCs/>
              </w:rPr>
            </w:pPr>
            <w:r w:rsidRPr="00CA654B">
              <w:rPr>
                <w:b w:val="0"/>
                <w:bCs/>
              </w:rPr>
              <w:t>08/03/2022</w:t>
            </w:r>
          </w:p>
        </w:tc>
        <w:tc>
          <w:tcPr>
            <w:tcW w:w="2503" w:type="dxa"/>
            <w:hideMark/>
          </w:tcPr>
          <w:p w14:paraId="6C9183A5"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257434E6" w14:textId="77777777" w:rsidR="00703F13" w:rsidRPr="00CA654B" w:rsidRDefault="00703F13" w:rsidP="008E2866">
            <w:pPr>
              <w:spacing w:line="360" w:lineRule="auto"/>
              <w:jc w:val="both"/>
              <w:rPr>
                <w:b w:val="0"/>
                <w:bCs/>
              </w:rPr>
            </w:pPr>
            <w:r w:rsidRPr="00CA654B">
              <w:rPr>
                <w:b w:val="0"/>
                <w:bCs/>
              </w:rPr>
              <w:t>52</w:t>
            </w:r>
          </w:p>
        </w:tc>
        <w:tc>
          <w:tcPr>
            <w:tcW w:w="1829" w:type="dxa"/>
            <w:hideMark/>
          </w:tcPr>
          <w:p w14:paraId="761E1B04" w14:textId="77777777" w:rsidR="00703F13" w:rsidRPr="00CA654B" w:rsidRDefault="00703F13" w:rsidP="008E2866">
            <w:pPr>
              <w:spacing w:line="360" w:lineRule="auto"/>
              <w:jc w:val="both"/>
              <w:rPr>
                <w:b w:val="0"/>
                <w:bCs/>
              </w:rPr>
            </w:pPr>
            <w:r w:rsidRPr="00CA654B">
              <w:rPr>
                <w:b w:val="0"/>
                <w:bCs/>
              </w:rPr>
              <w:t>3</w:t>
            </w:r>
          </w:p>
        </w:tc>
      </w:tr>
      <w:tr w:rsidR="00703F13" w:rsidRPr="00CA654B" w14:paraId="7AD125B8" w14:textId="77777777" w:rsidTr="008E2866">
        <w:trPr>
          <w:trHeight w:val="443"/>
        </w:trPr>
        <w:tc>
          <w:tcPr>
            <w:tcW w:w="3378" w:type="dxa"/>
            <w:noWrap/>
            <w:hideMark/>
          </w:tcPr>
          <w:p w14:paraId="0F8170D0" w14:textId="77777777" w:rsidR="00703F13" w:rsidRPr="00CA654B" w:rsidRDefault="00703F13" w:rsidP="008E2866">
            <w:pPr>
              <w:spacing w:line="360" w:lineRule="auto"/>
              <w:jc w:val="both"/>
              <w:rPr>
                <w:b w:val="0"/>
                <w:bCs/>
              </w:rPr>
            </w:pPr>
            <w:r w:rsidRPr="00CA654B">
              <w:rPr>
                <w:b w:val="0"/>
                <w:bCs/>
              </w:rPr>
              <w:t>4</w:t>
            </w:r>
          </w:p>
        </w:tc>
        <w:tc>
          <w:tcPr>
            <w:tcW w:w="2226" w:type="dxa"/>
            <w:hideMark/>
          </w:tcPr>
          <w:p w14:paraId="73D1A703" w14:textId="77777777" w:rsidR="00703F13" w:rsidRPr="00CA654B" w:rsidRDefault="00703F13" w:rsidP="008E2866">
            <w:pPr>
              <w:spacing w:line="360" w:lineRule="auto"/>
              <w:jc w:val="both"/>
              <w:rPr>
                <w:b w:val="0"/>
                <w:bCs/>
              </w:rPr>
            </w:pPr>
            <w:r w:rsidRPr="00CA654B">
              <w:rPr>
                <w:b w:val="0"/>
                <w:bCs/>
              </w:rPr>
              <w:t>10/03/2022</w:t>
            </w:r>
          </w:p>
        </w:tc>
        <w:tc>
          <w:tcPr>
            <w:tcW w:w="2503" w:type="dxa"/>
            <w:hideMark/>
          </w:tcPr>
          <w:p w14:paraId="4D011AEB"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3E729AE3" w14:textId="77777777" w:rsidR="00703F13" w:rsidRPr="00CA654B" w:rsidRDefault="00703F13" w:rsidP="008E2866">
            <w:pPr>
              <w:spacing w:line="360" w:lineRule="auto"/>
              <w:jc w:val="both"/>
              <w:rPr>
                <w:b w:val="0"/>
                <w:bCs/>
              </w:rPr>
            </w:pPr>
            <w:r w:rsidRPr="00CA654B">
              <w:rPr>
                <w:b w:val="0"/>
                <w:bCs/>
              </w:rPr>
              <w:t>65</w:t>
            </w:r>
          </w:p>
        </w:tc>
        <w:tc>
          <w:tcPr>
            <w:tcW w:w="1829" w:type="dxa"/>
            <w:hideMark/>
          </w:tcPr>
          <w:p w14:paraId="4DACD76C" w14:textId="77777777" w:rsidR="00703F13" w:rsidRPr="00CA654B" w:rsidRDefault="00703F13" w:rsidP="008E2866">
            <w:pPr>
              <w:spacing w:line="360" w:lineRule="auto"/>
              <w:jc w:val="both"/>
              <w:rPr>
                <w:b w:val="0"/>
                <w:bCs/>
              </w:rPr>
            </w:pPr>
            <w:r w:rsidRPr="00CA654B">
              <w:rPr>
                <w:b w:val="0"/>
                <w:bCs/>
              </w:rPr>
              <w:t>4</w:t>
            </w:r>
          </w:p>
        </w:tc>
      </w:tr>
      <w:tr w:rsidR="00703F13" w:rsidRPr="00CA654B" w14:paraId="69C3556E" w14:textId="77777777" w:rsidTr="008E2866">
        <w:trPr>
          <w:trHeight w:val="321"/>
        </w:trPr>
        <w:tc>
          <w:tcPr>
            <w:tcW w:w="3378" w:type="dxa"/>
            <w:noWrap/>
            <w:hideMark/>
          </w:tcPr>
          <w:p w14:paraId="44A0FBBB" w14:textId="77777777" w:rsidR="00703F13" w:rsidRPr="00CA654B" w:rsidRDefault="00703F13" w:rsidP="008E2866">
            <w:pPr>
              <w:spacing w:line="360" w:lineRule="auto"/>
              <w:jc w:val="both"/>
              <w:rPr>
                <w:b w:val="0"/>
                <w:bCs/>
              </w:rPr>
            </w:pPr>
            <w:r w:rsidRPr="00CA654B">
              <w:rPr>
                <w:b w:val="0"/>
                <w:bCs/>
              </w:rPr>
              <w:t>5</w:t>
            </w:r>
          </w:p>
        </w:tc>
        <w:tc>
          <w:tcPr>
            <w:tcW w:w="2226" w:type="dxa"/>
            <w:hideMark/>
          </w:tcPr>
          <w:p w14:paraId="6EE60062" w14:textId="77777777" w:rsidR="00703F13" w:rsidRPr="00CA654B" w:rsidRDefault="00703F13" w:rsidP="008E2866">
            <w:pPr>
              <w:spacing w:line="360" w:lineRule="auto"/>
              <w:jc w:val="both"/>
              <w:rPr>
                <w:b w:val="0"/>
                <w:bCs/>
              </w:rPr>
            </w:pPr>
            <w:r w:rsidRPr="00CA654B">
              <w:rPr>
                <w:b w:val="0"/>
                <w:bCs/>
              </w:rPr>
              <w:t>09/03/2023</w:t>
            </w:r>
          </w:p>
        </w:tc>
        <w:tc>
          <w:tcPr>
            <w:tcW w:w="2503" w:type="dxa"/>
            <w:hideMark/>
          </w:tcPr>
          <w:p w14:paraId="08A9AC70"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7048E97A" w14:textId="77777777" w:rsidR="00703F13" w:rsidRPr="00CA654B" w:rsidRDefault="00703F13" w:rsidP="008E2866">
            <w:pPr>
              <w:spacing w:line="360" w:lineRule="auto"/>
              <w:jc w:val="both"/>
              <w:rPr>
                <w:b w:val="0"/>
                <w:bCs/>
              </w:rPr>
            </w:pPr>
            <w:r w:rsidRPr="00CA654B">
              <w:rPr>
                <w:b w:val="0"/>
                <w:bCs/>
              </w:rPr>
              <w:t>30</w:t>
            </w:r>
          </w:p>
        </w:tc>
        <w:tc>
          <w:tcPr>
            <w:tcW w:w="1829" w:type="dxa"/>
            <w:hideMark/>
          </w:tcPr>
          <w:p w14:paraId="3831CE47" w14:textId="77777777" w:rsidR="00703F13" w:rsidRPr="00CA654B" w:rsidRDefault="00703F13" w:rsidP="008E2866">
            <w:pPr>
              <w:spacing w:line="360" w:lineRule="auto"/>
              <w:jc w:val="both"/>
              <w:rPr>
                <w:b w:val="0"/>
                <w:bCs/>
              </w:rPr>
            </w:pPr>
            <w:r w:rsidRPr="00CA654B">
              <w:rPr>
                <w:b w:val="0"/>
                <w:bCs/>
              </w:rPr>
              <w:t>5</w:t>
            </w:r>
          </w:p>
        </w:tc>
      </w:tr>
    </w:tbl>
    <w:p w14:paraId="05B13C6C" w14:textId="77777777" w:rsidR="00703F13" w:rsidRPr="00CA654B" w:rsidRDefault="00703F13" w:rsidP="00703F13">
      <w:pPr>
        <w:spacing w:line="360" w:lineRule="auto"/>
        <w:jc w:val="both"/>
      </w:pPr>
    </w:p>
    <w:p w14:paraId="7B67BE71" w14:textId="77777777" w:rsidR="00703F13" w:rsidRPr="00CA654B" w:rsidRDefault="00703F13" w:rsidP="00703F13">
      <w:pPr>
        <w:spacing w:line="360" w:lineRule="auto"/>
        <w:ind w:left="720" w:hanging="720"/>
      </w:pPr>
      <w:r w:rsidRPr="00CA654B">
        <w:t xml:space="preserve">Table 49. </w:t>
      </w:r>
      <w:r w:rsidRPr="00CA654B">
        <w:rPr>
          <w:lang w:val="en-US"/>
        </w:rPr>
        <w:t xml:space="preserve">Stock Card </w:t>
      </w:r>
      <w:r w:rsidRPr="00CA654B">
        <w:t>Table - 3NF</w:t>
      </w:r>
    </w:p>
    <w:p w14:paraId="5601F2A1" w14:textId="77777777" w:rsidR="00703F13" w:rsidRPr="00CA654B" w:rsidRDefault="00703F13" w:rsidP="00703F13">
      <w:pPr>
        <w:spacing w:line="360" w:lineRule="auto"/>
        <w:ind w:left="720" w:hanging="720"/>
      </w:pPr>
    </w:p>
    <w:p w14:paraId="23C5F4D0" w14:textId="77777777" w:rsidR="00703F13" w:rsidRPr="00CA654B" w:rsidRDefault="00703F13" w:rsidP="00703F13">
      <w:pPr>
        <w:spacing w:line="360" w:lineRule="auto"/>
        <w:ind w:left="720" w:hanging="720"/>
      </w:pPr>
    </w:p>
    <w:p w14:paraId="7C4D9FBB" w14:textId="77777777" w:rsidR="00703F13" w:rsidRPr="00CA654B" w:rsidRDefault="00703F13" w:rsidP="00703F13">
      <w:pPr>
        <w:spacing w:line="360" w:lineRule="auto"/>
        <w:ind w:left="720" w:hanging="720"/>
      </w:pPr>
    </w:p>
    <w:p w14:paraId="48F5D6C6" w14:textId="77777777" w:rsidR="00703F13" w:rsidRPr="00CA654B" w:rsidRDefault="00703F13" w:rsidP="00703F13">
      <w:pPr>
        <w:spacing w:line="360" w:lineRule="auto"/>
        <w:ind w:left="720" w:hanging="720"/>
      </w:pPr>
    </w:p>
    <w:p w14:paraId="1A3D3DED" w14:textId="77777777" w:rsidR="00703F13" w:rsidRPr="00CA654B" w:rsidRDefault="00703F13" w:rsidP="00703F13">
      <w:pPr>
        <w:spacing w:line="360" w:lineRule="auto"/>
        <w:ind w:left="720" w:hanging="720"/>
      </w:pPr>
    </w:p>
    <w:p w14:paraId="3A7D7854" w14:textId="77777777" w:rsidR="00703F13" w:rsidRPr="00CA654B" w:rsidRDefault="00703F13" w:rsidP="00703F13">
      <w:pPr>
        <w:spacing w:line="360" w:lineRule="auto"/>
        <w:ind w:left="720" w:hanging="720"/>
      </w:pPr>
    </w:p>
    <w:p w14:paraId="7A7DF013" w14:textId="77777777" w:rsidR="00703F13" w:rsidRPr="00CA654B" w:rsidRDefault="00703F13" w:rsidP="00703F13">
      <w:pPr>
        <w:spacing w:line="360" w:lineRule="auto"/>
        <w:ind w:left="720" w:hanging="720"/>
      </w:pPr>
    </w:p>
    <w:p w14:paraId="4C7006A2" w14:textId="77777777" w:rsidR="00703F13" w:rsidRPr="00CA654B" w:rsidRDefault="00703F13" w:rsidP="00703F13">
      <w:pPr>
        <w:spacing w:line="360" w:lineRule="auto"/>
        <w:jc w:val="both"/>
      </w:pPr>
    </w:p>
    <w:p w14:paraId="00BB46E7" w14:textId="77777777" w:rsidR="00703F13" w:rsidRPr="00CA654B" w:rsidRDefault="00703F13" w:rsidP="00703F13">
      <w:pPr>
        <w:spacing w:line="360" w:lineRule="auto"/>
        <w:jc w:val="both"/>
      </w:pPr>
    </w:p>
    <w:p w14:paraId="2B9BBB6D" w14:textId="77777777" w:rsidR="00703F13" w:rsidRPr="00CA654B" w:rsidRDefault="00703F13" w:rsidP="00703F13">
      <w:pPr>
        <w:spacing w:line="360" w:lineRule="auto"/>
        <w:jc w:val="both"/>
        <w:rPr>
          <w:b w:val="0"/>
          <w:bCs/>
        </w:rPr>
      </w:pPr>
      <w:r w:rsidRPr="00CA654B">
        <w:lastRenderedPageBreak/>
        <w:t xml:space="preserve">      </w:t>
      </w:r>
      <w:r w:rsidRPr="00CA654B">
        <w:rPr>
          <w:b w:val="0"/>
          <w:bCs/>
        </w:rPr>
        <w:t>Stock Card Details</w:t>
      </w:r>
    </w:p>
    <w:tbl>
      <w:tblPr>
        <w:tblStyle w:val="TableGrid"/>
        <w:tblW w:w="0" w:type="auto"/>
        <w:tblInd w:w="421" w:type="dxa"/>
        <w:tblLook w:val="04A0" w:firstRow="1" w:lastRow="0" w:firstColumn="1" w:lastColumn="0" w:noHBand="0" w:noVBand="1"/>
      </w:tblPr>
      <w:tblGrid>
        <w:gridCol w:w="3167"/>
        <w:gridCol w:w="2363"/>
        <w:gridCol w:w="1699"/>
        <w:gridCol w:w="992"/>
        <w:gridCol w:w="2158"/>
        <w:gridCol w:w="2150"/>
      </w:tblGrid>
      <w:tr w:rsidR="00703F13" w:rsidRPr="00CA654B" w14:paraId="712A37D8" w14:textId="77777777" w:rsidTr="008E2866">
        <w:trPr>
          <w:trHeight w:val="324"/>
        </w:trPr>
        <w:tc>
          <w:tcPr>
            <w:tcW w:w="3167" w:type="dxa"/>
            <w:noWrap/>
            <w:hideMark/>
          </w:tcPr>
          <w:p w14:paraId="1071FE39"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transaction_details_id</w:t>
            </w:r>
            <w:proofErr w:type="spellEnd"/>
          </w:p>
        </w:tc>
        <w:tc>
          <w:tcPr>
            <w:tcW w:w="2363" w:type="dxa"/>
            <w:hideMark/>
          </w:tcPr>
          <w:p w14:paraId="0032837A" w14:textId="77777777" w:rsidR="00703F13" w:rsidRPr="00CA654B" w:rsidRDefault="00703F13" w:rsidP="008E2866">
            <w:pPr>
              <w:spacing w:line="360" w:lineRule="auto"/>
              <w:jc w:val="both"/>
              <w:rPr>
                <w:b w:val="0"/>
                <w:bCs/>
              </w:rPr>
            </w:pPr>
            <w:proofErr w:type="spellStart"/>
            <w:r w:rsidRPr="00CA654B">
              <w:rPr>
                <w:b w:val="0"/>
                <w:bCs/>
              </w:rPr>
              <w:t>transaction_quantity</w:t>
            </w:r>
            <w:proofErr w:type="spellEnd"/>
          </w:p>
        </w:tc>
        <w:tc>
          <w:tcPr>
            <w:tcW w:w="1699" w:type="dxa"/>
            <w:hideMark/>
          </w:tcPr>
          <w:p w14:paraId="2CEA81FA" w14:textId="77777777" w:rsidR="00703F13" w:rsidRPr="00CA654B" w:rsidRDefault="00703F13" w:rsidP="008E2866">
            <w:pPr>
              <w:spacing w:line="360" w:lineRule="auto"/>
              <w:jc w:val="both"/>
              <w:rPr>
                <w:b w:val="0"/>
                <w:bCs/>
              </w:rPr>
            </w:pPr>
            <w:proofErr w:type="spellStart"/>
            <w:r w:rsidRPr="00CA654B">
              <w:rPr>
                <w:b w:val="0"/>
                <w:bCs/>
              </w:rPr>
              <w:t>total_quantity</w:t>
            </w:r>
            <w:proofErr w:type="spellEnd"/>
          </w:p>
        </w:tc>
        <w:tc>
          <w:tcPr>
            <w:tcW w:w="992" w:type="dxa"/>
            <w:hideMark/>
          </w:tcPr>
          <w:p w14:paraId="3B891AD1" w14:textId="77777777" w:rsidR="00703F13" w:rsidRPr="00CA654B" w:rsidRDefault="00703F13" w:rsidP="008E2866">
            <w:pPr>
              <w:spacing w:line="360" w:lineRule="auto"/>
              <w:jc w:val="both"/>
              <w:rPr>
                <w:b w:val="0"/>
                <w:bCs/>
              </w:rPr>
            </w:pPr>
            <w:r w:rsidRPr="00CA654B">
              <w:rPr>
                <w:b w:val="0"/>
                <w:bCs/>
              </w:rPr>
              <w:t>type</w:t>
            </w:r>
          </w:p>
        </w:tc>
        <w:tc>
          <w:tcPr>
            <w:tcW w:w="2158" w:type="dxa"/>
            <w:hideMark/>
          </w:tcPr>
          <w:p w14:paraId="15D69CFB" w14:textId="77777777" w:rsidR="00703F13" w:rsidRPr="00CA654B" w:rsidRDefault="00703F13" w:rsidP="008E2866">
            <w:pPr>
              <w:spacing w:line="360" w:lineRule="auto"/>
              <w:jc w:val="both"/>
              <w:rPr>
                <w:b w:val="0"/>
                <w:bCs/>
              </w:rPr>
            </w:pPr>
            <w:proofErr w:type="spellStart"/>
            <w:r w:rsidRPr="00CA654B">
              <w:rPr>
                <w:b w:val="0"/>
                <w:bCs/>
              </w:rPr>
              <w:t>expiration_date</w:t>
            </w:r>
            <w:proofErr w:type="spellEnd"/>
          </w:p>
        </w:tc>
        <w:tc>
          <w:tcPr>
            <w:tcW w:w="2150" w:type="dxa"/>
            <w:hideMark/>
          </w:tcPr>
          <w:p w14:paraId="65510B45"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stock_card_id</w:t>
            </w:r>
            <w:proofErr w:type="spellEnd"/>
          </w:p>
        </w:tc>
      </w:tr>
      <w:tr w:rsidR="00703F13" w:rsidRPr="00CA654B" w14:paraId="5E500499" w14:textId="77777777" w:rsidTr="008E2866">
        <w:trPr>
          <w:trHeight w:val="324"/>
        </w:trPr>
        <w:tc>
          <w:tcPr>
            <w:tcW w:w="3167" w:type="dxa"/>
            <w:hideMark/>
          </w:tcPr>
          <w:p w14:paraId="7BAD5B3E" w14:textId="77777777" w:rsidR="00703F13" w:rsidRPr="00CA654B" w:rsidRDefault="00703F13" w:rsidP="008E2866">
            <w:pPr>
              <w:spacing w:line="360" w:lineRule="auto"/>
              <w:jc w:val="both"/>
              <w:rPr>
                <w:b w:val="0"/>
                <w:bCs/>
              </w:rPr>
            </w:pPr>
            <w:r w:rsidRPr="00CA654B">
              <w:rPr>
                <w:b w:val="0"/>
                <w:bCs/>
              </w:rPr>
              <w:t>1</w:t>
            </w:r>
          </w:p>
        </w:tc>
        <w:tc>
          <w:tcPr>
            <w:tcW w:w="2363" w:type="dxa"/>
            <w:hideMark/>
          </w:tcPr>
          <w:p w14:paraId="44924A71" w14:textId="77777777" w:rsidR="00703F13" w:rsidRPr="00CA654B" w:rsidRDefault="00703F13" w:rsidP="008E2866">
            <w:pPr>
              <w:spacing w:line="360" w:lineRule="auto"/>
              <w:jc w:val="both"/>
              <w:rPr>
                <w:b w:val="0"/>
                <w:bCs/>
              </w:rPr>
            </w:pPr>
            <w:r w:rsidRPr="00CA654B">
              <w:rPr>
                <w:b w:val="0"/>
                <w:bCs/>
              </w:rPr>
              <w:t>50</w:t>
            </w:r>
          </w:p>
        </w:tc>
        <w:tc>
          <w:tcPr>
            <w:tcW w:w="1699" w:type="dxa"/>
            <w:hideMark/>
          </w:tcPr>
          <w:p w14:paraId="3B3EA0B3" w14:textId="77777777" w:rsidR="00703F13" w:rsidRPr="00CA654B" w:rsidRDefault="00703F13" w:rsidP="008E2866">
            <w:pPr>
              <w:spacing w:line="360" w:lineRule="auto"/>
              <w:jc w:val="both"/>
              <w:rPr>
                <w:b w:val="0"/>
                <w:bCs/>
              </w:rPr>
            </w:pPr>
            <w:r w:rsidRPr="00CA654B">
              <w:rPr>
                <w:b w:val="0"/>
                <w:bCs/>
              </w:rPr>
              <w:t>50</w:t>
            </w:r>
          </w:p>
        </w:tc>
        <w:tc>
          <w:tcPr>
            <w:tcW w:w="992" w:type="dxa"/>
            <w:hideMark/>
          </w:tcPr>
          <w:p w14:paraId="6CA7D016" w14:textId="77777777" w:rsidR="00703F13" w:rsidRPr="00CA654B" w:rsidRDefault="00703F13" w:rsidP="008E2866">
            <w:pPr>
              <w:spacing w:line="360" w:lineRule="auto"/>
              <w:jc w:val="both"/>
              <w:rPr>
                <w:b w:val="0"/>
                <w:bCs/>
              </w:rPr>
            </w:pPr>
            <w:r w:rsidRPr="00CA654B">
              <w:rPr>
                <w:b w:val="0"/>
                <w:bCs/>
              </w:rPr>
              <w:t>In</w:t>
            </w:r>
          </w:p>
        </w:tc>
        <w:tc>
          <w:tcPr>
            <w:tcW w:w="2158" w:type="dxa"/>
            <w:hideMark/>
          </w:tcPr>
          <w:p w14:paraId="7CE6CCC2" w14:textId="77777777" w:rsidR="00703F13" w:rsidRPr="00CA654B" w:rsidRDefault="00703F13" w:rsidP="008E2866">
            <w:pPr>
              <w:spacing w:line="360" w:lineRule="auto"/>
              <w:jc w:val="both"/>
              <w:rPr>
                <w:b w:val="0"/>
                <w:bCs/>
              </w:rPr>
            </w:pPr>
            <w:r w:rsidRPr="00CA654B">
              <w:rPr>
                <w:b w:val="0"/>
                <w:bCs/>
              </w:rPr>
              <w:t>01/03/2024</w:t>
            </w:r>
          </w:p>
        </w:tc>
        <w:tc>
          <w:tcPr>
            <w:tcW w:w="2150" w:type="dxa"/>
            <w:noWrap/>
            <w:hideMark/>
          </w:tcPr>
          <w:p w14:paraId="3D4A168D" w14:textId="77777777" w:rsidR="00703F13" w:rsidRPr="00CA654B" w:rsidRDefault="00703F13" w:rsidP="008E2866">
            <w:pPr>
              <w:spacing w:line="360" w:lineRule="auto"/>
              <w:jc w:val="both"/>
              <w:rPr>
                <w:b w:val="0"/>
                <w:bCs/>
              </w:rPr>
            </w:pPr>
            <w:r w:rsidRPr="00CA654B">
              <w:rPr>
                <w:b w:val="0"/>
                <w:bCs/>
              </w:rPr>
              <w:t>1</w:t>
            </w:r>
          </w:p>
        </w:tc>
      </w:tr>
      <w:tr w:rsidR="00703F13" w:rsidRPr="00CA654B" w14:paraId="03C991E1" w14:textId="77777777" w:rsidTr="008E2866">
        <w:trPr>
          <w:trHeight w:val="324"/>
        </w:trPr>
        <w:tc>
          <w:tcPr>
            <w:tcW w:w="3167" w:type="dxa"/>
            <w:hideMark/>
          </w:tcPr>
          <w:p w14:paraId="3ECD5892" w14:textId="77777777" w:rsidR="00703F13" w:rsidRPr="00CA654B" w:rsidRDefault="00703F13" w:rsidP="008E2866">
            <w:pPr>
              <w:spacing w:line="360" w:lineRule="auto"/>
              <w:jc w:val="both"/>
              <w:rPr>
                <w:b w:val="0"/>
                <w:bCs/>
              </w:rPr>
            </w:pPr>
            <w:r w:rsidRPr="00CA654B">
              <w:rPr>
                <w:b w:val="0"/>
                <w:bCs/>
              </w:rPr>
              <w:t>2</w:t>
            </w:r>
          </w:p>
        </w:tc>
        <w:tc>
          <w:tcPr>
            <w:tcW w:w="2363" w:type="dxa"/>
            <w:hideMark/>
          </w:tcPr>
          <w:p w14:paraId="66CB9D99" w14:textId="77777777" w:rsidR="00703F13" w:rsidRPr="00CA654B" w:rsidRDefault="00703F13" w:rsidP="008E2866">
            <w:pPr>
              <w:spacing w:line="360" w:lineRule="auto"/>
              <w:jc w:val="both"/>
              <w:rPr>
                <w:b w:val="0"/>
                <w:bCs/>
              </w:rPr>
            </w:pPr>
            <w:r w:rsidRPr="00CA654B">
              <w:rPr>
                <w:b w:val="0"/>
                <w:bCs/>
              </w:rPr>
              <w:t>10</w:t>
            </w:r>
          </w:p>
        </w:tc>
        <w:tc>
          <w:tcPr>
            <w:tcW w:w="1699" w:type="dxa"/>
            <w:hideMark/>
          </w:tcPr>
          <w:p w14:paraId="2C69D824" w14:textId="77777777" w:rsidR="00703F13" w:rsidRPr="00CA654B" w:rsidRDefault="00703F13" w:rsidP="008E2866">
            <w:pPr>
              <w:spacing w:line="360" w:lineRule="auto"/>
              <w:jc w:val="both"/>
              <w:rPr>
                <w:b w:val="0"/>
                <w:bCs/>
              </w:rPr>
            </w:pPr>
            <w:r w:rsidRPr="00CA654B">
              <w:rPr>
                <w:b w:val="0"/>
                <w:bCs/>
              </w:rPr>
              <w:t>10</w:t>
            </w:r>
          </w:p>
        </w:tc>
        <w:tc>
          <w:tcPr>
            <w:tcW w:w="992" w:type="dxa"/>
            <w:hideMark/>
          </w:tcPr>
          <w:p w14:paraId="7395A395" w14:textId="77777777" w:rsidR="00703F13" w:rsidRPr="00CA654B" w:rsidRDefault="00703F13" w:rsidP="008E2866">
            <w:pPr>
              <w:spacing w:line="360" w:lineRule="auto"/>
              <w:jc w:val="both"/>
              <w:rPr>
                <w:b w:val="0"/>
                <w:bCs/>
              </w:rPr>
            </w:pPr>
            <w:r w:rsidRPr="00CA654B">
              <w:rPr>
                <w:b w:val="0"/>
                <w:bCs/>
              </w:rPr>
              <w:t>Out</w:t>
            </w:r>
          </w:p>
        </w:tc>
        <w:tc>
          <w:tcPr>
            <w:tcW w:w="2158" w:type="dxa"/>
            <w:hideMark/>
          </w:tcPr>
          <w:p w14:paraId="4EB18869" w14:textId="77777777" w:rsidR="00703F13" w:rsidRPr="00CA654B" w:rsidRDefault="00703F13" w:rsidP="008E2866">
            <w:pPr>
              <w:spacing w:line="360" w:lineRule="auto"/>
              <w:jc w:val="both"/>
              <w:rPr>
                <w:b w:val="0"/>
                <w:bCs/>
              </w:rPr>
            </w:pPr>
            <w:r w:rsidRPr="00CA654B">
              <w:rPr>
                <w:b w:val="0"/>
                <w:bCs/>
              </w:rPr>
              <w:t>N/A</w:t>
            </w:r>
          </w:p>
        </w:tc>
        <w:tc>
          <w:tcPr>
            <w:tcW w:w="2150" w:type="dxa"/>
            <w:noWrap/>
            <w:hideMark/>
          </w:tcPr>
          <w:p w14:paraId="0BCAF299" w14:textId="77777777" w:rsidR="00703F13" w:rsidRPr="00CA654B" w:rsidRDefault="00703F13" w:rsidP="008E2866">
            <w:pPr>
              <w:spacing w:line="360" w:lineRule="auto"/>
              <w:jc w:val="both"/>
              <w:rPr>
                <w:b w:val="0"/>
                <w:bCs/>
              </w:rPr>
            </w:pPr>
            <w:r w:rsidRPr="00CA654B">
              <w:rPr>
                <w:b w:val="0"/>
                <w:bCs/>
              </w:rPr>
              <w:t>2</w:t>
            </w:r>
          </w:p>
        </w:tc>
      </w:tr>
      <w:tr w:rsidR="00703F13" w:rsidRPr="00CA654B" w14:paraId="78778E95" w14:textId="77777777" w:rsidTr="008E2866">
        <w:trPr>
          <w:trHeight w:val="324"/>
        </w:trPr>
        <w:tc>
          <w:tcPr>
            <w:tcW w:w="3167" w:type="dxa"/>
            <w:hideMark/>
          </w:tcPr>
          <w:p w14:paraId="66EE245A" w14:textId="77777777" w:rsidR="00703F13" w:rsidRPr="00CA654B" w:rsidRDefault="00703F13" w:rsidP="008E2866">
            <w:pPr>
              <w:spacing w:line="360" w:lineRule="auto"/>
              <w:jc w:val="both"/>
              <w:rPr>
                <w:b w:val="0"/>
                <w:bCs/>
              </w:rPr>
            </w:pPr>
            <w:r w:rsidRPr="00CA654B">
              <w:rPr>
                <w:b w:val="0"/>
                <w:bCs/>
              </w:rPr>
              <w:t>3</w:t>
            </w:r>
          </w:p>
        </w:tc>
        <w:tc>
          <w:tcPr>
            <w:tcW w:w="2363" w:type="dxa"/>
            <w:hideMark/>
          </w:tcPr>
          <w:p w14:paraId="58F572B3" w14:textId="77777777" w:rsidR="00703F13" w:rsidRPr="00CA654B" w:rsidRDefault="00703F13" w:rsidP="008E2866">
            <w:pPr>
              <w:spacing w:line="360" w:lineRule="auto"/>
              <w:jc w:val="both"/>
              <w:rPr>
                <w:b w:val="0"/>
                <w:bCs/>
              </w:rPr>
            </w:pPr>
            <w:r w:rsidRPr="00CA654B">
              <w:rPr>
                <w:b w:val="0"/>
                <w:bCs/>
              </w:rPr>
              <w:t>2</w:t>
            </w:r>
          </w:p>
        </w:tc>
        <w:tc>
          <w:tcPr>
            <w:tcW w:w="1699" w:type="dxa"/>
            <w:hideMark/>
          </w:tcPr>
          <w:p w14:paraId="5B3E2D58" w14:textId="77777777" w:rsidR="00703F13" w:rsidRPr="00CA654B" w:rsidRDefault="00703F13" w:rsidP="008E2866">
            <w:pPr>
              <w:spacing w:line="360" w:lineRule="auto"/>
              <w:jc w:val="both"/>
              <w:rPr>
                <w:b w:val="0"/>
                <w:bCs/>
              </w:rPr>
            </w:pPr>
            <w:r w:rsidRPr="00CA654B">
              <w:rPr>
                <w:b w:val="0"/>
                <w:bCs/>
              </w:rPr>
              <w:t>2</w:t>
            </w:r>
          </w:p>
        </w:tc>
        <w:tc>
          <w:tcPr>
            <w:tcW w:w="992" w:type="dxa"/>
            <w:hideMark/>
          </w:tcPr>
          <w:p w14:paraId="7B5E6D85" w14:textId="77777777" w:rsidR="00703F13" w:rsidRPr="00CA654B" w:rsidRDefault="00703F13" w:rsidP="008E2866">
            <w:pPr>
              <w:spacing w:line="360" w:lineRule="auto"/>
              <w:jc w:val="both"/>
              <w:rPr>
                <w:b w:val="0"/>
                <w:bCs/>
              </w:rPr>
            </w:pPr>
            <w:r w:rsidRPr="00CA654B">
              <w:rPr>
                <w:b w:val="0"/>
                <w:bCs/>
              </w:rPr>
              <w:t>In</w:t>
            </w:r>
          </w:p>
        </w:tc>
        <w:tc>
          <w:tcPr>
            <w:tcW w:w="2158" w:type="dxa"/>
            <w:hideMark/>
          </w:tcPr>
          <w:p w14:paraId="709C7E60" w14:textId="77777777" w:rsidR="00703F13" w:rsidRPr="00CA654B" w:rsidRDefault="00703F13" w:rsidP="008E2866">
            <w:pPr>
              <w:spacing w:line="360" w:lineRule="auto"/>
              <w:jc w:val="both"/>
              <w:rPr>
                <w:b w:val="0"/>
                <w:bCs/>
              </w:rPr>
            </w:pPr>
            <w:r w:rsidRPr="00CA654B">
              <w:rPr>
                <w:b w:val="0"/>
                <w:bCs/>
              </w:rPr>
              <w:t>02/03/2023</w:t>
            </w:r>
          </w:p>
        </w:tc>
        <w:tc>
          <w:tcPr>
            <w:tcW w:w="2150" w:type="dxa"/>
            <w:noWrap/>
            <w:hideMark/>
          </w:tcPr>
          <w:p w14:paraId="3EA91AD7" w14:textId="77777777" w:rsidR="00703F13" w:rsidRPr="00CA654B" w:rsidRDefault="00703F13" w:rsidP="008E2866">
            <w:pPr>
              <w:spacing w:line="360" w:lineRule="auto"/>
              <w:jc w:val="both"/>
              <w:rPr>
                <w:b w:val="0"/>
                <w:bCs/>
              </w:rPr>
            </w:pPr>
            <w:r w:rsidRPr="00CA654B">
              <w:rPr>
                <w:b w:val="0"/>
                <w:bCs/>
              </w:rPr>
              <w:t>3</w:t>
            </w:r>
          </w:p>
        </w:tc>
      </w:tr>
      <w:tr w:rsidR="00703F13" w:rsidRPr="00CA654B" w14:paraId="7006A3C8" w14:textId="77777777" w:rsidTr="008E2866">
        <w:trPr>
          <w:trHeight w:val="324"/>
        </w:trPr>
        <w:tc>
          <w:tcPr>
            <w:tcW w:w="3167" w:type="dxa"/>
            <w:hideMark/>
          </w:tcPr>
          <w:p w14:paraId="1DA5DA39" w14:textId="77777777" w:rsidR="00703F13" w:rsidRPr="00CA654B" w:rsidRDefault="00703F13" w:rsidP="008E2866">
            <w:pPr>
              <w:spacing w:line="360" w:lineRule="auto"/>
              <w:jc w:val="both"/>
              <w:rPr>
                <w:b w:val="0"/>
                <w:bCs/>
              </w:rPr>
            </w:pPr>
            <w:r w:rsidRPr="00CA654B">
              <w:rPr>
                <w:b w:val="0"/>
                <w:bCs/>
              </w:rPr>
              <w:t>4</w:t>
            </w:r>
          </w:p>
        </w:tc>
        <w:tc>
          <w:tcPr>
            <w:tcW w:w="2363" w:type="dxa"/>
            <w:hideMark/>
          </w:tcPr>
          <w:p w14:paraId="7EB18C5A" w14:textId="77777777" w:rsidR="00703F13" w:rsidRPr="00CA654B" w:rsidRDefault="00703F13" w:rsidP="008E2866">
            <w:pPr>
              <w:spacing w:line="360" w:lineRule="auto"/>
              <w:jc w:val="both"/>
              <w:rPr>
                <w:b w:val="0"/>
                <w:bCs/>
              </w:rPr>
            </w:pPr>
            <w:r w:rsidRPr="00CA654B">
              <w:rPr>
                <w:b w:val="0"/>
                <w:bCs/>
              </w:rPr>
              <w:t>15</w:t>
            </w:r>
          </w:p>
        </w:tc>
        <w:tc>
          <w:tcPr>
            <w:tcW w:w="1699" w:type="dxa"/>
            <w:hideMark/>
          </w:tcPr>
          <w:p w14:paraId="7C625C1E" w14:textId="77777777" w:rsidR="00703F13" w:rsidRPr="00CA654B" w:rsidRDefault="00703F13" w:rsidP="008E2866">
            <w:pPr>
              <w:spacing w:line="360" w:lineRule="auto"/>
              <w:jc w:val="both"/>
              <w:rPr>
                <w:b w:val="0"/>
                <w:bCs/>
              </w:rPr>
            </w:pPr>
            <w:r w:rsidRPr="00CA654B">
              <w:rPr>
                <w:b w:val="0"/>
                <w:bCs/>
              </w:rPr>
              <w:t>15</w:t>
            </w:r>
          </w:p>
        </w:tc>
        <w:tc>
          <w:tcPr>
            <w:tcW w:w="992" w:type="dxa"/>
            <w:hideMark/>
          </w:tcPr>
          <w:p w14:paraId="6474DBD0" w14:textId="77777777" w:rsidR="00703F13" w:rsidRPr="00CA654B" w:rsidRDefault="00703F13" w:rsidP="008E2866">
            <w:pPr>
              <w:spacing w:line="360" w:lineRule="auto"/>
              <w:jc w:val="both"/>
              <w:rPr>
                <w:b w:val="0"/>
                <w:bCs/>
              </w:rPr>
            </w:pPr>
            <w:r w:rsidRPr="00CA654B">
              <w:rPr>
                <w:b w:val="0"/>
                <w:bCs/>
              </w:rPr>
              <w:t>In</w:t>
            </w:r>
          </w:p>
        </w:tc>
        <w:tc>
          <w:tcPr>
            <w:tcW w:w="2158" w:type="dxa"/>
            <w:hideMark/>
          </w:tcPr>
          <w:p w14:paraId="7221B092" w14:textId="77777777" w:rsidR="00703F13" w:rsidRPr="00CA654B" w:rsidRDefault="00703F13" w:rsidP="008E2866">
            <w:pPr>
              <w:spacing w:line="360" w:lineRule="auto"/>
              <w:jc w:val="both"/>
              <w:rPr>
                <w:b w:val="0"/>
                <w:bCs/>
              </w:rPr>
            </w:pPr>
            <w:r w:rsidRPr="00CA654B">
              <w:rPr>
                <w:b w:val="0"/>
                <w:bCs/>
              </w:rPr>
              <w:t>05/15/203</w:t>
            </w:r>
          </w:p>
        </w:tc>
        <w:tc>
          <w:tcPr>
            <w:tcW w:w="2150" w:type="dxa"/>
            <w:noWrap/>
            <w:hideMark/>
          </w:tcPr>
          <w:p w14:paraId="117FD477" w14:textId="77777777" w:rsidR="00703F13" w:rsidRPr="00CA654B" w:rsidRDefault="00703F13" w:rsidP="008E2866">
            <w:pPr>
              <w:spacing w:line="360" w:lineRule="auto"/>
              <w:jc w:val="both"/>
              <w:rPr>
                <w:b w:val="0"/>
                <w:bCs/>
              </w:rPr>
            </w:pPr>
            <w:r w:rsidRPr="00CA654B">
              <w:rPr>
                <w:b w:val="0"/>
                <w:bCs/>
              </w:rPr>
              <w:t>4</w:t>
            </w:r>
          </w:p>
        </w:tc>
      </w:tr>
      <w:tr w:rsidR="00703F13" w:rsidRPr="00CA654B" w14:paraId="470E2562" w14:textId="77777777" w:rsidTr="008E2866">
        <w:trPr>
          <w:trHeight w:val="324"/>
        </w:trPr>
        <w:tc>
          <w:tcPr>
            <w:tcW w:w="3167" w:type="dxa"/>
            <w:hideMark/>
          </w:tcPr>
          <w:p w14:paraId="49C62598" w14:textId="77777777" w:rsidR="00703F13" w:rsidRPr="00CA654B" w:rsidRDefault="00703F13" w:rsidP="008E2866">
            <w:pPr>
              <w:spacing w:line="360" w:lineRule="auto"/>
              <w:jc w:val="both"/>
              <w:rPr>
                <w:b w:val="0"/>
                <w:bCs/>
              </w:rPr>
            </w:pPr>
            <w:r w:rsidRPr="00CA654B">
              <w:rPr>
                <w:b w:val="0"/>
                <w:bCs/>
              </w:rPr>
              <w:t>5</w:t>
            </w:r>
          </w:p>
        </w:tc>
        <w:tc>
          <w:tcPr>
            <w:tcW w:w="2363" w:type="dxa"/>
            <w:hideMark/>
          </w:tcPr>
          <w:p w14:paraId="519D0E76" w14:textId="77777777" w:rsidR="00703F13" w:rsidRPr="00CA654B" w:rsidRDefault="00703F13" w:rsidP="008E2866">
            <w:pPr>
              <w:spacing w:line="360" w:lineRule="auto"/>
              <w:jc w:val="both"/>
              <w:rPr>
                <w:b w:val="0"/>
                <w:bCs/>
              </w:rPr>
            </w:pPr>
            <w:r w:rsidRPr="00CA654B">
              <w:rPr>
                <w:b w:val="0"/>
                <w:bCs/>
              </w:rPr>
              <w:t>10</w:t>
            </w:r>
          </w:p>
        </w:tc>
        <w:tc>
          <w:tcPr>
            <w:tcW w:w="1699" w:type="dxa"/>
            <w:hideMark/>
          </w:tcPr>
          <w:p w14:paraId="1140A155" w14:textId="77777777" w:rsidR="00703F13" w:rsidRPr="00CA654B" w:rsidRDefault="00703F13" w:rsidP="008E2866">
            <w:pPr>
              <w:spacing w:line="360" w:lineRule="auto"/>
              <w:jc w:val="both"/>
              <w:rPr>
                <w:b w:val="0"/>
                <w:bCs/>
              </w:rPr>
            </w:pPr>
            <w:r w:rsidRPr="00CA654B">
              <w:rPr>
                <w:b w:val="0"/>
                <w:bCs/>
              </w:rPr>
              <w:t>40</w:t>
            </w:r>
          </w:p>
        </w:tc>
        <w:tc>
          <w:tcPr>
            <w:tcW w:w="992" w:type="dxa"/>
            <w:hideMark/>
          </w:tcPr>
          <w:p w14:paraId="7779F2E5" w14:textId="77777777" w:rsidR="00703F13" w:rsidRPr="00CA654B" w:rsidRDefault="00703F13" w:rsidP="008E2866">
            <w:pPr>
              <w:spacing w:line="360" w:lineRule="auto"/>
              <w:jc w:val="both"/>
              <w:rPr>
                <w:b w:val="0"/>
                <w:bCs/>
              </w:rPr>
            </w:pPr>
            <w:r w:rsidRPr="00CA654B">
              <w:rPr>
                <w:b w:val="0"/>
                <w:bCs/>
              </w:rPr>
              <w:t>Out</w:t>
            </w:r>
          </w:p>
        </w:tc>
        <w:tc>
          <w:tcPr>
            <w:tcW w:w="2158" w:type="dxa"/>
            <w:hideMark/>
          </w:tcPr>
          <w:p w14:paraId="1C68442A" w14:textId="77777777" w:rsidR="00703F13" w:rsidRPr="00CA654B" w:rsidRDefault="00703F13" w:rsidP="008E2866">
            <w:pPr>
              <w:spacing w:line="360" w:lineRule="auto"/>
              <w:jc w:val="both"/>
              <w:rPr>
                <w:b w:val="0"/>
                <w:bCs/>
              </w:rPr>
            </w:pPr>
            <w:r w:rsidRPr="00CA654B">
              <w:rPr>
                <w:b w:val="0"/>
                <w:bCs/>
              </w:rPr>
              <w:t>N/A</w:t>
            </w:r>
          </w:p>
        </w:tc>
        <w:tc>
          <w:tcPr>
            <w:tcW w:w="2150" w:type="dxa"/>
            <w:noWrap/>
            <w:hideMark/>
          </w:tcPr>
          <w:p w14:paraId="670BB43B" w14:textId="77777777" w:rsidR="00703F13" w:rsidRPr="00CA654B" w:rsidRDefault="00703F13" w:rsidP="008E2866">
            <w:pPr>
              <w:spacing w:line="360" w:lineRule="auto"/>
              <w:jc w:val="both"/>
              <w:rPr>
                <w:b w:val="0"/>
                <w:bCs/>
              </w:rPr>
            </w:pPr>
            <w:r w:rsidRPr="00CA654B">
              <w:rPr>
                <w:b w:val="0"/>
                <w:bCs/>
              </w:rPr>
              <w:t>5</w:t>
            </w:r>
          </w:p>
        </w:tc>
      </w:tr>
      <w:tr w:rsidR="00703F13" w:rsidRPr="00CA654B" w14:paraId="69D2C09D" w14:textId="77777777" w:rsidTr="008E2866">
        <w:trPr>
          <w:trHeight w:val="324"/>
        </w:trPr>
        <w:tc>
          <w:tcPr>
            <w:tcW w:w="3167" w:type="dxa"/>
            <w:hideMark/>
          </w:tcPr>
          <w:p w14:paraId="04BCF44D" w14:textId="77777777" w:rsidR="00703F13" w:rsidRPr="00CA654B" w:rsidRDefault="00703F13" w:rsidP="008E2866">
            <w:pPr>
              <w:spacing w:line="360" w:lineRule="auto"/>
              <w:jc w:val="both"/>
              <w:rPr>
                <w:b w:val="0"/>
                <w:bCs/>
              </w:rPr>
            </w:pPr>
            <w:r w:rsidRPr="00CA654B">
              <w:rPr>
                <w:b w:val="0"/>
                <w:bCs/>
              </w:rPr>
              <w:t>6</w:t>
            </w:r>
          </w:p>
        </w:tc>
        <w:tc>
          <w:tcPr>
            <w:tcW w:w="2363" w:type="dxa"/>
            <w:hideMark/>
          </w:tcPr>
          <w:p w14:paraId="5FF4DD53" w14:textId="77777777" w:rsidR="00703F13" w:rsidRPr="00CA654B" w:rsidRDefault="00703F13" w:rsidP="008E2866">
            <w:pPr>
              <w:spacing w:line="360" w:lineRule="auto"/>
              <w:jc w:val="both"/>
              <w:rPr>
                <w:b w:val="0"/>
                <w:bCs/>
              </w:rPr>
            </w:pPr>
            <w:r w:rsidRPr="00CA654B">
              <w:rPr>
                <w:b w:val="0"/>
                <w:bCs/>
              </w:rPr>
              <w:t>10</w:t>
            </w:r>
          </w:p>
        </w:tc>
        <w:tc>
          <w:tcPr>
            <w:tcW w:w="1699" w:type="dxa"/>
            <w:hideMark/>
          </w:tcPr>
          <w:p w14:paraId="4FDBB190" w14:textId="77777777" w:rsidR="00703F13" w:rsidRPr="00CA654B" w:rsidRDefault="00703F13" w:rsidP="008E2866">
            <w:pPr>
              <w:spacing w:line="360" w:lineRule="auto"/>
              <w:jc w:val="both"/>
              <w:rPr>
                <w:b w:val="0"/>
                <w:bCs/>
              </w:rPr>
            </w:pPr>
            <w:r w:rsidRPr="00CA654B">
              <w:rPr>
                <w:b w:val="0"/>
                <w:bCs/>
              </w:rPr>
              <w:t>30</w:t>
            </w:r>
          </w:p>
        </w:tc>
        <w:tc>
          <w:tcPr>
            <w:tcW w:w="992" w:type="dxa"/>
            <w:hideMark/>
          </w:tcPr>
          <w:p w14:paraId="3A37B72E" w14:textId="77777777" w:rsidR="00703F13" w:rsidRPr="00CA654B" w:rsidRDefault="00703F13" w:rsidP="008E2866">
            <w:pPr>
              <w:spacing w:line="360" w:lineRule="auto"/>
              <w:jc w:val="both"/>
              <w:rPr>
                <w:b w:val="0"/>
                <w:bCs/>
              </w:rPr>
            </w:pPr>
            <w:r w:rsidRPr="00CA654B">
              <w:rPr>
                <w:b w:val="0"/>
                <w:bCs/>
              </w:rPr>
              <w:t>Out</w:t>
            </w:r>
          </w:p>
        </w:tc>
        <w:tc>
          <w:tcPr>
            <w:tcW w:w="2158" w:type="dxa"/>
            <w:hideMark/>
          </w:tcPr>
          <w:p w14:paraId="067B3FB3" w14:textId="77777777" w:rsidR="00703F13" w:rsidRPr="00CA654B" w:rsidRDefault="00703F13" w:rsidP="008E2866">
            <w:pPr>
              <w:spacing w:line="360" w:lineRule="auto"/>
              <w:jc w:val="both"/>
              <w:rPr>
                <w:b w:val="0"/>
                <w:bCs/>
              </w:rPr>
            </w:pPr>
            <w:r w:rsidRPr="00CA654B">
              <w:rPr>
                <w:b w:val="0"/>
                <w:bCs/>
              </w:rPr>
              <w:t>N/A</w:t>
            </w:r>
          </w:p>
        </w:tc>
        <w:tc>
          <w:tcPr>
            <w:tcW w:w="2150" w:type="dxa"/>
            <w:noWrap/>
            <w:hideMark/>
          </w:tcPr>
          <w:p w14:paraId="41475D4A" w14:textId="77777777" w:rsidR="00703F13" w:rsidRPr="00CA654B" w:rsidRDefault="00703F13" w:rsidP="008E2866">
            <w:pPr>
              <w:spacing w:line="360" w:lineRule="auto"/>
              <w:jc w:val="both"/>
              <w:rPr>
                <w:b w:val="0"/>
                <w:bCs/>
              </w:rPr>
            </w:pPr>
            <w:r w:rsidRPr="00CA654B">
              <w:rPr>
                <w:b w:val="0"/>
                <w:bCs/>
              </w:rPr>
              <w:t>5</w:t>
            </w:r>
          </w:p>
        </w:tc>
      </w:tr>
    </w:tbl>
    <w:p w14:paraId="553433FB" w14:textId="77777777" w:rsidR="00703F13" w:rsidRPr="00CA654B" w:rsidRDefault="00703F13" w:rsidP="00703F13">
      <w:pPr>
        <w:spacing w:line="360" w:lineRule="auto"/>
        <w:jc w:val="both"/>
      </w:pPr>
    </w:p>
    <w:p w14:paraId="4EBB0211" w14:textId="77777777" w:rsidR="00703F13" w:rsidRPr="00CA654B" w:rsidRDefault="00703F13" w:rsidP="00703F13">
      <w:pPr>
        <w:spacing w:line="360" w:lineRule="auto"/>
        <w:ind w:left="720" w:hanging="720"/>
      </w:pPr>
      <w:r w:rsidRPr="00CA654B">
        <w:t xml:space="preserve">Table 50. </w:t>
      </w:r>
      <w:r w:rsidRPr="00CA654B">
        <w:rPr>
          <w:lang w:val="en-US"/>
        </w:rPr>
        <w:t xml:space="preserve">Stock Card Details </w:t>
      </w:r>
      <w:r w:rsidRPr="00CA654B">
        <w:t>Table - 3NF</w:t>
      </w:r>
    </w:p>
    <w:p w14:paraId="774B36DD" w14:textId="77777777" w:rsidR="00703F13" w:rsidRPr="00CA654B" w:rsidRDefault="00703F13" w:rsidP="00703F13">
      <w:pPr>
        <w:spacing w:line="360" w:lineRule="auto"/>
        <w:ind w:left="720" w:hanging="720"/>
      </w:pPr>
    </w:p>
    <w:p w14:paraId="1B84C3AF" w14:textId="462F964C" w:rsidR="00703F13" w:rsidRPr="00CA654B" w:rsidRDefault="00703F13" w:rsidP="00703F13">
      <w:pPr>
        <w:spacing w:line="360" w:lineRule="auto"/>
        <w:ind w:left="1440"/>
        <w:jc w:val="both"/>
        <w:rPr>
          <w:b w:val="0"/>
          <w:bCs/>
        </w:rPr>
      </w:pPr>
      <w:r w:rsidRPr="00CA654B">
        <w:rPr>
          <w:b w:val="0"/>
          <w:bCs/>
        </w:rPr>
        <w:t xml:space="preserve">Table 48 has transitive dependency. To convert the table into the third normal form, the Inventory table is divided into </w:t>
      </w:r>
      <w:r w:rsidR="00516128" w:rsidRPr="00CA654B">
        <w:rPr>
          <w:b w:val="0"/>
          <w:bCs/>
        </w:rPr>
        <w:t>two (</w:t>
      </w:r>
      <w:r w:rsidRPr="00CA654B">
        <w:rPr>
          <w:b w:val="0"/>
          <w:bCs/>
        </w:rPr>
        <w:t>2) resulting tables:  Stock Card (Table 49) and Stock Card Details (Table 50).</w:t>
      </w:r>
    </w:p>
    <w:p w14:paraId="4F53CCBE" w14:textId="77777777" w:rsidR="00703F13" w:rsidRPr="00CA654B" w:rsidRDefault="00703F13" w:rsidP="00703F13">
      <w:pPr>
        <w:spacing w:line="360" w:lineRule="auto"/>
        <w:ind w:left="720"/>
        <w:jc w:val="both"/>
        <w:rPr>
          <w:b w:val="0"/>
          <w:bCs/>
        </w:rPr>
      </w:pPr>
    </w:p>
    <w:p w14:paraId="5CE26964" w14:textId="77777777" w:rsidR="00703F13" w:rsidRPr="00CA654B" w:rsidRDefault="00703F13" w:rsidP="00703F13">
      <w:pPr>
        <w:spacing w:line="360" w:lineRule="auto"/>
        <w:ind w:left="1440"/>
        <w:jc w:val="both"/>
        <w:rPr>
          <w:b w:val="0"/>
          <w:bCs/>
        </w:rPr>
      </w:pPr>
    </w:p>
    <w:p w14:paraId="74F20F65" w14:textId="77777777" w:rsidR="00703F13" w:rsidRPr="00CA654B" w:rsidRDefault="00703F13" w:rsidP="00703F13">
      <w:pPr>
        <w:spacing w:line="360" w:lineRule="auto"/>
        <w:ind w:left="1440"/>
        <w:jc w:val="both"/>
        <w:rPr>
          <w:b w:val="0"/>
          <w:bCs/>
        </w:rPr>
      </w:pPr>
    </w:p>
    <w:p w14:paraId="05458F61" w14:textId="77777777" w:rsidR="00703F13" w:rsidRPr="00CA654B" w:rsidRDefault="00703F13" w:rsidP="00703F13">
      <w:pPr>
        <w:spacing w:line="360" w:lineRule="auto"/>
        <w:ind w:left="1440"/>
        <w:jc w:val="both"/>
        <w:rPr>
          <w:b w:val="0"/>
          <w:bCs/>
        </w:rPr>
      </w:pPr>
    </w:p>
    <w:p w14:paraId="589A2F1D" w14:textId="77777777" w:rsidR="00703F13" w:rsidRPr="00CA654B" w:rsidRDefault="00703F13" w:rsidP="00703F13">
      <w:pPr>
        <w:spacing w:line="360" w:lineRule="auto"/>
        <w:ind w:left="1440"/>
        <w:jc w:val="both"/>
        <w:rPr>
          <w:b w:val="0"/>
          <w:bCs/>
        </w:rPr>
      </w:pPr>
    </w:p>
    <w:p w14:paraId="2E0E5230" w14:textId="77777777" w:rsidR="00703F13" w:rsidRPr="00CA654B" w:rsidRDefault="00703F13" w:rsidP="00703F13">
      <w:pPr>
        <w:spacing w:line="360" w:lineRule="auto"/>
        <w:ind w:left="1440"/>
        <w:jc w:val="both"/>
        <w:rPr>
          <w:b w:val="0"/>
          <w:bCs/>
          <w:lang w:val="en-US"/>
        </w:rPr>
      </w:pPr>
    </w:p>
    <w:p w14:paraId="7673CF6E" w14:textId="77777777" w:rsidR="00703F13" w:rsidRPr="00CA654B" w:rsidRDefault="00703F13" w:rsidP="00703F13">
      <w:pPr>
        <w:spacing w:line="360" w:lineRule="auto"/>
        <w:ind w:left="1440"/>
        <w:jc w:val="both"/>
        <w:rPr>
          <w:b w:val="0"/>
          <w:bCs/>
          <w:lang w:val="en-US"/>
        </w:rPr>
      </w:pPr>
    </w:p>
    <w:p w14:paraId="53E9A08D" w14:textId="77777777" w:rsidR="00703F13" w:rsidRPr="00CA654B" w:rsidRDefault="00703F13" w:rsidP="00703F13">
      <w:pPr>
        <w:spacing w:line="360" w:lineRule="auto"/>
        <w:ind w:left="1440"/>
        <w:jc w:val="both"/>
        <w:rPr>
          <w:b w:val="0"/>
          <w:bCs/>
          <w:lang w:val="en-US"/>
        </w:rPr>
      </w:pPr>
    </w:p>
    <w:p w14:paraId="44C12926" w14:textId="77777777" w:rsidR="00703F13" w:rsidRPr="00CA654B" w:rsidRDefault="00703F13" w:rsidP="00703F13">
      <w:pPr>
        <w:spacing w:line="360" w:lineRule="auto"/>
        <w:jc w:val="both"/>
        <w:rPr>
          <w:b w:val="0"/>
          <w:bCs/>
          <w:lang w:val="en-US"/>
        </w:rPr>
      </w:pPr>
    </w:p>
    <w:p w14:paraId="41546E2C" w14:textId="77777777" w:rsidR="00703F13" w:rsidRPr="00CA654B" w:rsidRDefault="00703F13" w:rsidP="00703F13">
      <w:pPr>
        <w:tabs>
          <w:tab w:val="left" w:pos="5978"/>
        </w:tabs>
        <w:spacing w:line="360" w:lineRule="auto"/>
        <w:jc w:val="both"/>
        <w:rPr>
          <w:lang w:val="en-US"/>
        </w:rPr>
      </w:pPr>
      <w:r w:rsidRPr="00CA654B">
        <w:rPr>
          <w:lang w:val="en-US"/>
        </w:rPr>
        <w:t>Operation – 0NF</w:t>
      </w:r>
    </w:p>
    <w:p w14:paraId="5F135FE1"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Operation</w:t>
      </w:r>
    </w:p>
    <w:tbl>
      <w:tblPr>
        <w:tblStyle w:val="TableGrid"/>
        <w:tblW w:w="0" w:type="auto"/>
        <w:tblInd w:w="355" w:type="dxa"/>
        <w:tblLook w:val="04A0" w:firstRow="1" w:lastRow="0" w:firstColumn="1" w:lastColumn="0" w:noHBand="0" w:noVBand="1"/>
      </w:tblPr>
      <w:tblGrid>
        <w:gridCol w:w="1564"/>
        <w:gridCol w:w="2117"/>
      </w:tblGrid>
      <w:tr w:rsidR="00703F13" w:rsidRPr="00CA654B" w14:paraId="73FAE53A" w14:textId="77777777" w:rsidTr="008E2866">
        <w:trPr>
          <w:trHeight w:val="288"/>
        </w:trPr>
        <w:tc>
          <w:tcPr>
            <w:tcW w:w="1564" w:type="dxa"/>
            <w:noWrap/>
            <w:hideMark/>
          </w:tcPr>
          <w:p w14:paraId="05522909"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operation</w:t>
            </w:r>
          </w:p>
        </w:tc>
        <w:tc>
          <w:tcPr>
            <w:tcW w:w="2117" w:type="dxa"/>
            <w:noWrap/>
            <w:hideMark/>
          </w:tcPr>
          <w:p w14:paraId="3BFD0022" w14:textId="77777777" w:rsidR="00703F13" w:rsidRPr="00CA654B" w:rsidRDefault="00703F13" w:rsidP="008E2866">
            <w:pPr>
              <w:tabs>
                <w:tab w:val="left" w:pos="5978"/>
              </w:tabs>
              <w:spacing w:line="360" w:lineRule="auto"/>
              <w:jc w:val="both"/>
              <w:rPr>
                <w:b w:val="0"/>
                <w:sz w:val="22"/>
                <w:szCs w:val="22"/>
              </w:rPr>
            </w:pPr>
            <w:proofErr w:type="spellStart"/>
            <w:r w:rsidRPr="00CA654B">
              <w:rPr>
                <w:b w:val="0"/>
                <w:sz w:val="22"/>
                <w:szCs w:val="22"/>
              </w:rPr>
              <w:t>operation_date</w:t>
            </w:r>
            <w:proofErr w:type="spellEnd"/>
          </w:p>
        </w:tc>
      </w:tr>
      <w:tr w:rsidR="00703F13" w:rsidRPr="00CA654B" w14:paraId="571DEB6C" w14:textId="77777777" w:rsidTr="008E2866">
        <w:trPr>
          <w:trHeight w:val="288"/>
        </w:trPr>
        <w:tc>
          <w:tcPr>
            <w:tcW w:w="1564" w:type="dxa"/>
            <w:noWrap/>
            <w:hideMark/>
          </w:tcPr>
          <w:p w14:paraId="7B38C9D8"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Deworming</w:t>
            </w:r>
          </w:p>
        </w:tc>
        <w:tc>
          <w:tcPr>
            <w:tcW w:w="2117" w:type="dxa"/>
            <w:noWrap/>
            <w:hideMark/>
          </w:tcPr>
          <w:p w14:paraId="4CA45356"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10/20/2022</w:t>
            </w:r>
          </w:p>
        </w:tc>
      </w:tr>
      <w:tr w:rsidR="00703F13" w:rsidRPr="00CA654B" w14:paraId="2078CBE2" w14:textId="77777777" w:rsidTr="008E2866">
        <w:trPr>
          <w:trHeight w:val="288"/>
        </w:trPr>
        <w:tc>
          <w:tcPr>
            <w:tcW w:w="1564" w:type="dxa"/>
            <w:noWrap/>
            <w:hideMark/>
          </w:tcPr>
          <w:p w14:paraId="31DD7EA1"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Deworming</w:t>
            </w:r>
          </w:p>
        </w:tc>
        <w:tc>
          <w:tcPr>
            <w:tcW w:w="2117" w:type="dxa"/>
            <w:noWrap/>
            <w:hideMark/>
          </w:tcPr>
          <w:p w14:paraId="194FABA6"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10/25/2022</w:t>
            </w:r>
          </w:p>
        </w:tc>
      </w:tr>
      <w:tr w:rsidR="00703F13" w:rsidRPr="00CA654B" w14:paraId="4FE9ED6F" w14:textId="77777777" w:rsidTr="008E2866">
        <w:trPr>
          <w:trHeight w:val="288"/>
        </w:trPr>
        <w:tc>
          <w:tcPr>
            <w:tcW w:w="1564" w:type="dxa"/>
            <w:noWrap/>
            <w:hideMark/>
          </w:tcPr>
          <w:p w14:paraId="55326901"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Vaccination</w:t>
            </w:r>
          </w:p>
        </w:tc>
        <w:tc>
          <w:tcPr>
            <w:tcW w:w="2117" w:type="dxa"/>
            <w:noWrap/>
            <w:hideMark/>
          </w:tcPr>
          <w:p w14:paraId="09F32548"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12/20/2022</w:t>
            </w:r>
          </w:p>
        </w:tc>
      </w:tr>
      <w:tr w:rsidR="00703F13" w:rsidRPr="00CA654B" w14:paraId="3AEE7185" w14:textId="77777777" w:rsidTr="008E2866">
        <w:trPr>
          <w:trHeight w:val="288"/>
        </w:trPr>
        <w:tc>
          <w:tcPr>
            <w:tcW w:w="1564" w:type="dxa"/>
            <w:noWrap/>
            <w:hideMark/>
          </w:tcPr>
          <w:p w14:paraId="5C469097"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Vaccination</w:t>
            </w:r>
          </w:p>
        </w:tc>
        <w:tc>
          <w:tcPr>
            <w:tcW w:w="2117" w:type="dxa"/>
            <w:noWrap/>
            <w:hideMark/>
          </w:tcPr>
          <w:p w14:paraId="1A25E5D2"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01/21/2023</w:t>
            </w:r>
          </w:p>
        </w:tc>
      </w:tr>
      <w:tr w:rsidR="00703F13" w:rsidRPr="00CA654B" w14:paraId="6C6CF398" w14:textId="77777777" w:rsidTr="008E2866">
        <w:trPr>
          <w:trHeight w:val="288"/>
        </w:trPr>
        <w:tc>
          <w:tcPr>
            <w:tcW w:w="1564" w:type="dxa"/>
            <w:noWrap/>
            <w:hideMark/>
          </w:tcPr>
          <w:p w14:paraId="6885D90D"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Medicine Administration</w:t>
            </w:r>
          </w:p>
        </w:tc>
        <w:tc>
          <w:tcPr>
            <w:tcW w:w="2117" w:type="dxa"/>
            <w:noWrap/>
            <w:hideMark/>
          </w:tcPr>
          <w:p w14:paraId="71E4AA7A"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01/20/2023</w:t>
            </w:r>
          </w:p>
        </w:tc>
      </w:tr>
    </w:tbl>
    <w:p w14:paraId="2AC9F000" w14:textId="77777777" w:rsidR="00703F13" w:rsidRPr="00CA654B" w:rsidRDefault="00703F13" w:rsidP="00703F13">
      <w:pPr>
        <w:spacing w:line="360" w:lineRule="auto"/>
        <w:jc w:val="both"/>
      </w:pPr>
    </w:p>
    <w:p w14:paraId="20090B7D" w14:textId="77777777" w:rsidR="00703F13" w:rsidRPr="00CA654B" w:rsidRDefault="00703F13" w:rsidP="00703F13">
      <w:pPr>
        <w:spacing w:line="360" w:lineRule="auto"/>
        <w:ind w:left="720" w:hanging="720"/>
      </w:pPr>
      <w:r w:rsidRPr="00CA654B">
        <w:t xml:space="preserve">Table 51. </w:t>
      </w:r>
      <w:r w:rsidRPr="00CA654B">
        <w:rPr>
          <w:lang w:val="en-US"/>
        </w:rPr>
        <w:t xml:space="preserve">Operation </w:t>
      </w:r>
      <w:r w:rsidRPr="00CA654B">
        <w:t>Table - 0NF</w:t>
      </w:r>
    </w:p>
    <w:p w14:paraId="160A8BEF" w14:textId="77777777" w:rsidR="00703F13" w:rsidRPr="00CA654B" w:rsidRDefault="00703F13" w:rsidP="00703F13">
      <w:pPr>
        <w:spacing w:line="360" w:lineRule="auto"/>
        <w:ind w:left="720" w:hanging="720"/>
      </w:pPr>
    </w:p>
    <w:p w14:paraId="2DA71B47" w14:textId="77777777" w:rsidR="00703F13" w:rsidRPr="00CA654B" w:rsidRDefault="00703F13" w:rsidP="00703F13">
      <w:pPr>
        <w:spacing w:line="360" w:lineRule="auto"/>
        <w:ind w:left="1440"/>
        <w:jc w:val="both"/>
        <w:rPr>
          <w:b w:val="0"/>
          <w:bCs/>
        </w:rPr>
      </w:pPr>
      <w:r w:rsidRPr="00CA654B">
        <w:rPr>
          <w:b w:val="0"/>
          <w:bCs/>
        </w:rPr>
        <w:t xml:space="preserve">Table 51 shows that the table </w:t>
      </w:r>
      <w:r w:rsidRPr="00CA654B">
        <w:rPr>
          <w:b w:val="0"/>
          <w:bCs/>
          <w:lang w:val="en-US"/>
        </w:rPr>
        <w:t>Operation</w:t>
      </w:r>
      <w:r w:rsidRPr="00CA654B">
        <w:rPr>
          <w:b w:val="0"/>
          <w:bCs/>
        </w:rPr>
        <w:t xml:space="preserve"> is not normalized because the row values in columns “</w:t>
      </w:r>
      <w:r w:rsidRPr="00CA654B">
        <w:rPr>
          <w:b w:val="0"/>
          <w:sz w:val="22"/>
        </w:rPr>
        <w:t>operation</w:t>
      </w:r>
      <w:r w:rsidRPr="00CA654B">
        <w:rPr>
          <w:b w:val="0"/>
          <w:bCs/>
        </w:rPr>
        <w:t>” and “</w:t>
      </w:r>
      <w:proofErr w:type="spellStart"/>
      <w:r w:rsidRPr="00CA654B">
        <w:rPr>
          <w:b w:val="0"/>
          <w:sz w:val="22"/>
        </w:rPr>
        <w:t>operation_date</w:t>
      </w:r>
      <w:proofErr w:type="spellEnd"/>
      <w:r w:rsidRPr="00CA654B">
        <w:rPr>
          <w:b w:val="0"/>
          <w:bCs/>
        </w:rPr>
        <w:t>” are not unique.</w:t>
      </w:r>
    </w:p>
    <w:p w14:paraId="7ECE4942" w14:textId="77777777" w:rsidR="00703F13" w:rsidRPr="00CA654B" w:rsidRDefault="00703F13" w:rsidP="00703F13">
      <w:pPr>
        <w:spacing w:line="360" w:lineRule="auto"/>
        <w:ind w:left="1440"/>
        <w:jc w:val="both"/>
        <w:rPr>
          <w:b w:val="0"/>
          <w:bCs/>
        </w:rPr>
      </w:pPr>
    </w:p>
    <w:p w14:paraId="4ADD5A58" w14:textId="77777777" w:rsidR="00703F13" w:rsidRPr="00CA654B" w:rsidRDefault="00703F13" w:rsidP="00703F13">
      <w:pPr>
        <w:spacing w:line="360" w:lineRule="auto"/>
        <w:ind w:left="1440"/>
        <w:jc w:val="both"/>
        <w:rPr>
          <w:b w:val="0"/>
          <w:bCs/>
        </w:rPr>
      </w:pPr>
    </w:p>
    <w:p w14:paraId="28DFB511" w14:textId="77777777" w:rsidR="00703F13" w:rsidRPr="00CA654B" w:rsidRDefault="00703F13" w:rsidP="00703F13">
      <w:pPr>
        <w:spacing w:line="360" w:lineRule="auto"/>
        <w:ind w:left="1440"/>
        <w:jc w:val="both"/>
        <w:rPr>
          <w:b w:val="0"/>
          <w:bCs/>
        </w:rPr>
      </w:pPr>
    </w:p>
    <w:p w14:paraId="29321183" w14:textId="77777777" w:rsidR="00703F13" w:rsidRPr="00CA654B" w:rsidRDefault="00703F13" w:rsidP="00703F13">
      <w:pPr>
        <w:spacing w:line="360" w:lineRule="auto"/>
        <w:ind w:left="1440"/>
        <w:jc w:val="both"/>
        <w:rPr>
          <w:b w:val="0"/>
          <w:bCs/>
        </w:rPr>
      </w:pPr>
    </w:p>
    <w:p w14:paraId="00D69B3F" w14:textId="77777777" w:rsidR="00703F13" w:rsidRPr="00CA654B" w:rsidRDefault="00703F13" w:rsidP="00703F13">
      <w:pPr>
        <w:spacing w:line="360" w:lineRule="auto"/>
        <w:ind w:left="1440"/>
        <w:jc w:val="both"/>
        <w:rPr>
          <w:b w:val="0"/>
          <w:bCs/>
        </w:rPr>
      </w:pPr>
    </w:p>
    <w:p w14:paraId="440E6C65" w14:textId="77777777" w:rsidR="00703F13" w:rsidRPr="00CA654B" w:rsidRDefault="00703F13" w:rsidP="00703F13">
      <w:pPr>
        <w:spacing w:line="360" w:lineRule="auto"/>
        <w:ind w:left="1440"/>
        <w:jc w:val="both"/>
        <w:rPr>
          <w:b w:val="0"/>
          <w:bCs/>
        </w:rPr>
      </w:pPr>
    </w:p>
    <w:p w14:paraId="7861347B" w14:textId="77777777" w:rsidR="00703F13" w:rsidRPr="00CA654B" w:rsidRDefault="00703F13" w:rsidP="00703F13">
      <w:pPr>
        <w:tabs>
          <w:tab w:val="left" w:pos="5978"/>
        </w:tabs>
        <w:spacing w:line="360" w:lineRule="auto"/>
        <w:jc w:val="both"/>
      </w:pPr>
      <w:r w:rsidRPr="00CA654B">
        <w:rPr>
          <w:lang w:val="en-US"/>
        </w:rPr>
        <w:lastRenderedPageBreak/>
        <w:t>Operation – 1NF</w:t>
      </w:r>
    </w:p>
    <w:p w14:paraId="44275D87"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Operation</w:t>
      </w:r>
    </w:p>
    <w:tbl>
      <w:tblPr>
        <w:tblStyle w:val="TableGrid"/>
        <w:tblW w:w="0" w:type="auto"/>
        <w:tblInd w:w="355" w:type="dxa"/>
        <w:tblLook w:val="04A0" w:firstRow="1" w:lastRow="0" w:firstColumn="1" w:lastColumn="0" w:noHBand="0" w:noVBand="1"/>
      </w:tblPr>
      <w:tblGrid>
        <w:gridCol w:w="2027"/>
        <w:gridCol w:w="3013"/>
        <w:gridCol w:w="2015"/>
      </w:tblGrid>
      <w:tr w:rsidR="00703F13" w:rsidRPr="00CA654B" w14:paraId="5D2C159F" w14:textId="77777777" w:rsidTr="008E2866">
        <w:trPr>
          <w:trHeight w:val="269"/>
        </w:trPr>
        <w:tc>
          <w:tcPr>
            <w:tcW w:w="2027" w:type="dxa"/>
            <w:noWrap/>
            <w:hideMark/>
          </w:tcPr>
          <w:p w14:paraId="353BCDD9" w14:textId="77777777" w:rsidR="00703F13" w:rsidRPr="00CA654B" w:rsidRDefault="00703F13" w:rsidP="008E2866">
            <w:pPr>
              <w:tabs>
                <w:tab w:val="left" w:pos="5978"/>
              </w:tabs>
              <w:spacing w:line="360" w:lineRule="auto"/>
              <w:jc w:val="both"/>
              <w:rPr>
                <w:b w:val="0"/>
              </w:rPr>
            </w:pPr>
            <w:r w:rsidRPr="00CA654B">
              <w:rPr>
                <w:b w:val="0"/>
              </w:rPr>
              <w:t>(PK)</w:t>
            </w:r>
            <w:proofErr w:type="spellStart"/>
            <w:r w:rsidRPr="00CA654B">
              <w:rPr>
                <w:b w:val="0"/>
              </w:rPr>
              <w:t>operation_id</w:t>
            </w:r>
            <w:proofErr w:type="spellEnd"/>
          </w:p>
        </w:tc>
        <w:tc>
          <w:tcPr>
            <w:tcW w:w="3013" w:type="dxa"/>
            <w:noWrap/>
            <w:hideMark/>
          </w:tcPr>
          <w:p w14:paraId="5254D473" w14:textId="77777777" w:rsidR="00703F13" w:rsidRPr="00CA654B" w:rsidRDefault="00703F13" w:rsidP="008E2866">
            <w:pPr>
              <w:tabs>
                <w:tab w:val="left" w:pos="5978"/>
              </w:tabs>
              <w:spacing w:line="360" w:lineRule="auto"/>
              <w:jc w:val="both"/>
              <w:rPr>
                <w:b w:val="0"/>
              </w:rPr>
            </w:pPr>
            <w:proofErr w:type="spellStart"/>
            <w:r w:rsidRPr="00CA654B">
              <w:rPr>
                <w:b w:val="0"/>
              </w:rPr>
              <w:t>operation_type</w:t>
            </w:r>
            <w:proofErr w:type="spellEnd"/>
          </w:p>
        </w:tc>
        <w:tc>
          <w:tcPr>
            <w:tcW w:w="2015" w:type="dxa"/>
            <w:noWrap/>
            <w:hideMark/>
          </w:tcPr>
          <w:p w14:paraId="1B6718B8" w14:textId="77777777" w:rsidR="00703F13" w:rsidRPr="00CA654B" w:rsidRDefault="00703F13" w:rsidP="008E2866">
            <w:pPr>
              <w:tabs>
                <w:tab w:val="left" w:pos="5978"/>
              </w:tabs>
              <w:spacing w:line="360" w:lineRule="auto"/>
              <w:jc w:val="both"/>
              <w:rPr>
                <w:b w:val="0"/>
              </w:rPr>
            </w:pPr>
            <w:proofErr w:type="spellStart"/>
            <w:r w:rsidRPr="00CA654B">
              <w:rPr>
                <w:b w:val="0"/>
              </w:rPr>
              <w:t>operation_date</w:t>
            </w:r>
            <w:proofErr w:type="spellEnd"/>
          </w:p>
        </w:tc>
      </w:tr>
      <w:tr w:rsidR="00703F13" w:rsidRPr="00CA654B" w14:paraId="15379167" w14:textId="77777777" w:rsidTr="008E2866">
        <w:trPr>
          <w:trHeight w:val="269"/>
        </w:trPr>
        <w:tc>
          <w:tcPr>
            <w:tcW w:w="2027" w:type="dxa"/>
            <w:noWrap/>
            <w:hideMark/>
          </w:tcPr>
          <w:p w14:paraId="7F46593D" w14:textId="77777777" w:rsidR="00703F13" w:rsidRPr="00CA654B" w:rsidRDefault="00703F13" w:rsidP="008E2866">
            <w:pPr>
              <w:tabs>
                <w:tab w:val="left" w:pos="5978"/>
              </w:tabs>
              <w:spacing w:line="360" w:lineRule="auto"/>
              <w:jc w:val="both"/>
              <w:rPr>
                <w:b w:val="0"/>
              </w:rPr>
            </w:pPr>
            <w:r w:rsidRPr="00CA654B">
              <w:rPr>
                <w:b w:val="0"/>
              </w:rPr>
              <w:t>1</w:t>
            </w:r>
          </w:p>
        </w:tc>
        <w:tc>
          <w:tcPr>
            <w:tcW w:w="3013" w:type="dxa"/>
            <w:noWrap/>
            <w:hideMark/>
          </w:tcPr>
          <w:p w14:paraId="48DA6941" w14:textId="77777777" w:rsidR="00703F13" w:rsidRPr="00CA654B" w:rsidRDefault="00703F13" w:rsidP="008E2866">
            <w:pPr>
              <w:tabs>
                <w:tab w:val="left" w:pos="5978"/>
              </w:tabs>
              <w:spacing w:line="360" w:lineRule="auto"/>
              <w:jc w:val="both"/>
              <w:rPr>
                <w:b w:val="0"/>
              </w:rPr>
            </w:pPr>
            <w:r w:rsidRPr="00CA654B">
              <w:rPr>
                <w:b w:val="0"/>
              </w:rPr>
              <w:t>Deworming</w:t>
            </w:r>
          </w:p>
        </w:tc>
        <w:tc>
          <w:tcPr>
            <w:tcW w:w="2015" w:type="dxa"/>
            <w:noWrap/>
            <w:hideMark/>
          </w:tcPr>
          <w:p w14:paraId="7E04B242" w14:textId="77777777" w:rsidR="00703F13" w:rsidRPr="00CA654B" w:rsidRDefault="00703F13" w:rsidP="008E2866">
            <w:pPr>
              <w:tabs>
                <w:tab w:val="left" w:pos="5978"/>
              </w:tabs>
              <w:spacing w:line="360" w:lineRule="auto"/>
              <w:jc w:val="both"/>
              <w:rPr>
                <w:b w:val="0"/>
              </w:rPr>
            </w:pPr>
            <w:r w:rsidRPr="00CA654B">
              <w:rPr>
                <w:b w:val="0"/>
              </w:rPr>
              <w:t>10/20/2022</w:t>
            </w:r>
          </w:p>
        </w:tc>
      </w:tr>
      <w:tr w:rsidR="00703F13" w:rsidRPr="00CA654B" w14:paraId="1D40B188" w14:textId="77777777" w:rsidTr="008E2866">
        <w:trPr>
          <w:trHeight w:val="269"/>
        </w:trPr>
        <w:tc>
          <w:tcPr>
            <w:tcW w:w="2027" w:type="dxa"/>
            <w:noWrap/>
            <w:hideMark/>
          </w:tcPr>
          <w:p w14:paraId="0FD1E6FA" w14:textId="77777777" w:rsidR="00703F13" w:rsidRPr="00CA654B" w:rsidRDefault="00703F13" w:rsidP="008E2866">
            <w:pPr>
              <w:tabs>
                <w:tab w:val="left" w:pos="5978"/>
              </w:tabs>
              <w:spacing w:line="360" w:lineRule="auto"/>
              <w:jc w:val="both"/>
              <w:rPr>
                <w:b w:val="0"/>
              </w:rPr>
            </w:pPr>
            <w:r w:rsidRPr="00CA654B">
              <w:rPr>
                <w:b w:val="0"/>
              </w:rPr>
              <w:t>2</w:t>
            </w:r>
          </w:p>
        </w:tc>
        <w:tc>
          <w:tcPr>
            <w:tcW w:w="3013" w:type="dxa"/>
            <w:noWrap/>
            <w:hideMark/>
          </w:tcPr>
          <w:p w14:paraId="0296AE09" w14:textId="77777777" w:rsidR="00703F13" w:rsidRPr="00CA654B" w:rsidRDefault="00703F13" w:rsidP="008E2866">
            <w:pPr>
              <w:tabs>
                <w:tab w:val="left" w:pos="5978"/>
              </w:tabs>
              <w:spacing w:line="360" w:lineRule="auto"/>
              <w:jc w:val="both"/>
              <w:rPr>
                <w:b w:val="0"/>
              </w:rPr>
            </w:pPr>
            <w:r w:rsidRPr="00CA654B">
              <w:rPr>
                <w:b w:val="0"/>
              </w:rPr>
              <w:t>Deworming</w:t>
            </w:r>
          </w:p>
        </w:tc>
        <w:tc>
          <w:tcPr>
            <w:tcW w:w="2015" w:type="dxa"/>
            <w:noWrap/>
            <w:hideMark/>
          </w:tcPr>
          <w:p w14:paraId="699F3EFF" w14:textId="77777777" w:rsidR="00703F13" w:rsidRPr="00CA654B" w:rsidRDefault="00703F13" w:rsidP="008E2866">
            <w:pPr>
              <w:tabs>
                <w:tab w:val="left" w:pos="5978"/>
              </w:tabs>
              <w:spacing w:line="360" w:lineRule="auto"/>
              <w:jc w:val="both"/>
              <w:rPr>
                <w:b w:val="0"/>
              </w:rPr>
            </w:pPr>
            <w:r w:rsidRPr="00CA654B">
              <w:rPr>
                <w:b w:val="0"/>
              </w:rPr>
              <w:t>10/25/2022</w:t>
            </w:r>
          </w:p>
        </w:tc>
      </w:tr>
      <w:tr w:rsidR="00703F13" w:rsidRPr="00CA654B" w14:paraId="482E20C2" w14:textId="77777777" w:rsidTr="008E2866">
        <w:trPr>
          <w:trHeight w:val="269"/>
        </w:trPr>
        <w:tc>
          <w:tcPr>
            <w:tcW w:w="2027" w:type="dxa"/>
            <w:noWrap/>
            <w:hideMark/>
          </w:tcPr>
          <w:p w14:paraId="55E7604F" w14:textId="77777777" w:rsidR="00703F13" w:rsidRPr="00CA654B" w:rsidRDefault="00703F13" w:rsidP="008E2866">
            <w:pPr>
              <w:tabs>
                <w:tab w:val="left" w:pos="5978"/>
              </w:tabs>
              <w:spacing w:line="360" w:lineRule="auto"/>
              <w:jc w:val="both"/>
              <w:rPr>
                <w:b w:val="0"/>
              </w:rPr>
            </w:pPr>
            <w:r w:rsidRPr="00CA654B">
              <w:rPr>
                <w:b w:val="0"/>
              </w:rPr>
              <w:t>3</w:t>
            </w:r>
          </w:p>
        </w:tc>
        <w:tc>
          <w:tcPr>
            <w:tcW w:w="3013" w:type="dxa"/>
            <w:noWrap/>
            <w:hideMark/>
          </w:tcPr>
          <w:p w14:paraId="28668F7E" w14:textId="77777777" w:rsidR="00703F13" w:rsidRPr="00CA654B" w:rsidRDefault="00703F13" w:rsidP="008E2866">
            <w:pPr>
              <w:tabs>
                <w:tab w:val="left" w:pos="5978"/>
              </w:tabs>
              <w:spacing w:line="360" w:lineRule="auto"/>
              <w:jc w:val="both"/>
              <w:rPr>
                <w:b w:val="0"/>
              </w:rPr>
            </w:pPr>
            <w:r w:rsidRPr="00CA654B">
              <w:rPr>
                <w:b w:val="0"/>
              </w:rPr>
              <w:t>Vaccination</w:t>
            </w:r>
          </w:p>
        </w:tc>
        <w:tc>
          <w:tcPr>
            <w:tcW w:w="2015" w:type="dxa"/>
            <w:noWrap/>
            <w:hideMark/>
          </w:tcPr>
          <w:p w14:paraId="019B919F" w14:textId="77777777" w:rsidR="00703F13" w:rsidRPr="00CA654B" w:rsidRDefault="00703F13" w:rsidP="008E2866">
            <w:pPr>
              <w:tabs>
                <w:tab w:val="left" w:pos="5978"/>
              </w:tabs>
              <w:spacing w:line="360" w:lineRule="auto"/>
              <w:jc w:val="both"/>
              <w:rPr>
                <w:b w:val="0"/>
              </w:rPr>
            </w:pPr>
            <w:r w:rsidRPr="00CA654B">
              <w:rPr>
                <w:b w:val="0"/>
              </w:rPr>
              <w:t>12/20/2022</w:t>
            </w:r>
          </w:p>
        </w:tc>
      </w:tr>
      <w:tr w:rsidR="00703F13" w:rsidRPr="00CA654B" w14:paraId="2FEC0CD5" w14:textId="77777777" w:rsidTr="008E2866">
        <w:trPr>
          <w:trHeight w:val="269"/>
        </w:trPr>
        <w:tc>
          <w:tcPr>
            <w:tcW w:w="2027" w:type="dxa"/>
            <w:noWrap/>
            <w:hideMark/>
          </w:tcPr>
          <w:p w14:paraId="2CAB7B76" w14:textId="77777777" w:rsidR="00703F13" w:rsidRPr="00CA654B" w:rsidRDefault="00703F13" w:rsidP="008E2866">
            <w:pPr>
              <w:tabs>
                <w:tab w:val="left" w:pos="5978"/>
              </w:tabs>
              <w:spacing w:line="360" w:lineRule="auto"/>
              <w:jc w:val="both"/>
              <w:rPr>
                <w:b w:val="0"/>
              </w:rPr>
            </w:pPr>
            <w:r w:rsidRPr="00CA654B">
              <w:rPr>
                <w:b w:val="0"/>
              </w:rPr>
              <w:t>4</w:t>
            </w:r>
          </w:p>
        </w:tc>
        <w:tc>
          <w:tcPr>
            <w:tcW w:w="3013" w:type="dxa"/>
            <w:noWrap/>
            <w:hideMark/>
          </w:tcPr>
          <w:p w14:paraId="49AC19A9" w14:textId="77777777" w:rsidR="00703F13" w:rsidRPr="00CA654B" w:rsidRDefault="00703F13" w:rsidP="008E2866">
            <w:pPr>
              <w:tabs>
                <w:tab w:val="left" w:pos="5978"/>
              </w:tabs>
              <w:spacing w:line="360" w:lineRule="auto"/>
              <w:jc w:val="both"/>
              <w:rPr>
                <w:b w:val="0"/>
              </w:rPr>
            </w:pPr>
            <w:r w:rsidRPr="00CA654B">
              <w:rPr>
                <w:b w:val="0"/>
              </w:rPr>
              <w:t>Vaccination</w:t>
            </w:r>
          </w:p>
        </w:tc>
        <w:tc>
          <w:tcPr>
            <w:tcW w:w="2015" w:type="dxa"/>
            <w:noWrap/>
            <w:hideMark/>
          </w:tcPr>
          <w:p w14:paraId="6A614048" w14:textId="77777777" w:rsidR="00703F13" w:rsidRPr="00CA654B" w:rsidRDefault="00703F13" w:rsidP="008E2866">
            <w:pPr>
              <w:tabs>
                <w:tab w:val="left" w:pos="5978"/>
              </w:tabs>
              <w:spacing w:line="360" w:lineRule="auto"/>
              <w:jc w:val="both"/>
              <w:rPr>
                <w:b w:val="0"/>
              </w:rPr>
            </w:pPr>
            <w:r w:rsidRPr="00CA654B">
              <w:rPr>
                <w:b w:val="0"/>
              </w:rPr>
              <w:t>01/21/2023</w:t>
            </w:r>
          </w:p>
        </w:tc>
      </w:tr>
      <w:tr w:rsidR="00703F13" w:rsidRPr="00CA654B" w14:paraId="2C6F8B0F" w14:textId="77777777" w:rsidTr="008E2866">
        <w:trPr>
          <w:trHeight w:val="269"/>
        </w:trPr>
        <w:tc>
          <w:tcPr>
            <w:tcW w:w="2027" w:type="dxa"/>
            <w:noWrap/>
            <w:hideMark/>
          </w:tcPr>
          <w:p w14:paraId="0DB518D4" w14:textId="77777777" w:rsidR="00703F13" w:rsidRPr="00CA654B" w:rsidRDefault="00703F13" w:rsidP="008E2866">
            <w:pPr>
              <w:tabs>
                <w:tab w:val="left" w:pos="5978"/>
              </w:tabs>
              <w:spacing w:line="360" w:lineRule="auto"/>
              <w:jc w:val="both"/>
              <w:rPr>
                <w:b w:val="0"/>
              </w:rPr>
            </w:pPr>
            <w:r w:rsidRPr="00CA654B">
              <w:rPr>
                <w:b w:val="0"/>
              </w:rPr>
              <w:t>5</w:t>
            </w:r>
          </w:p>
        </w:tc>
        <w:tc>
          <w:tcPr>
            <w:tcW w:w="3013" w:type="dxa"/>
            <w:noWrap/>
            <w:hideMark/>
          </w:tcPr>
          <w:p w14:paraId="7786417F" w14:textId="77777777" w:rsidR="00703F13" w:rsidRPr="00CA654B" w:rsidRDefault="00703F13" w:rsidP="008E2866">
            <w:pPr>
              <w:tabs>
                <w:tab w:val="left" w:pos="5978"/>
              </w:tabs>
              <w:spacing w:line="360" w:lineRule="auto"/>
              <w:jc w:val="both"/>
              <w:rPr>
                <w:b w:val="0"/>
              </w:rPr>
            </w:pPr>
            <w:r w:rsidRPr="00CA654B">
              <w:rPr>
                <w:b w:val="0"/>
              </w:rPr>
              <w:t>Medicine Administration</w:t>
            </w:r>
          </w:p>
        </w:tc>
        <w:tc>
          <w:tcPr>
            <w:tcW w:w="2015" w:type="dxa"/>
            <w:noWrap/>
            <w:hideMark/>
          </w:tcPr>
          <w:p w14:paraId="748BA616" w14:textId="77777777" w:rsidR="00703F13" w:rsidRPr="00CA654B" w:rsidRDefault="00703F13" w:rsidP="008E2866">
            <w:pPr>
              <w:tabs>
                <w:tab w:val="left" w:pos="5978"/>
              </w:tabs>
              <w:spacing w:line="360" w:lineRule="auto"/>
              <w:jc w:val="both"/>
              <w:rPr>
                <w:b w:val="0"/>
              </w:rPr>
            </w:pPr>
            <w:r w:rsidRPr="00CA654B">
              <w:rPr>
                <w:b w:val="0"/>
              </w:rPr>
              <w:t>01/20/2023</w:t>
            </w:r>
          </w:p>
        </w:tc>
      </w:tr>
    </w:tbl>
    <w:p w14:paraId="4E369C09" w14:textId="77777777" w:rsidR="00703F13" w:rsidRPr="00CA654B" w:rsidRDefault="00703F13" w:rsidP="00703F13">
      <w:pPr>
        <w:spacing w:line="360" w:lineRule="auto"/>
        <w:jc w:val="both"/>
        <w:rPr>
          <w:b w:val="0"/>
          <w:bCs/>
        </w:rPr>
      </w:pPr>
    </w:p>
    <w:p w14:paraId="200CDA17" w14:textId="77777777" w:rsidR="00703F13" w:rsidRPr="00CA654B" w:rsidRDefault="00703F13" w:rsidP="00703F13">
      <w:pPr>
        <w:spacing w:line="360" w:lineRule="auto"/>
        <w:ind w:left="720" w:hanging="720"/>
      </w:pPr>
      <w:r w:rsidRPr="00CA654B">
        <w:t xml:space="preserve">Table 52. </w:t>
      </w:r>
      <w:r w:rsidRPr="00CA654B">
        <w:rPr>
          <w:lang w:val="en-US"/>
        </w:rPr>
        <w:t xml:space="preserve">Operation </w:t>
      </w:r>
      <w:r w:rsidRPr="00CA654B">
        <w:t>Table - 1NF</w:t>
      </w:r>
    </w:p>
    <w:p w14:paraId="28176F83" w14:textId="77777777" w:rsidR="00703F13" w:rsidRPr="00CA654B" w:rsidRDefault="00703F13" w:rsidP="00703F13">
      <w:pPr>
        <w:tabs>
          <w:tab w:val="left" w:pos="5978"/>
        </w:tabs>
        <w:spacing w:line="360" w:lineRule="auto"/>
        <w:jc w:val="both"/>
      </w:pPr>
    </w:p>
    <w:p w14:paraId="261DAF30" w14:textId="77777777" w:rsidR="00703F13" w:rsidRPr="00CA654B" w:rsidRDefault="00703F13" w:rsidP="00703F13">
      <w:pPr>
        <w:spacing w:line="360" w:lineRule="auto"/>
        <w:ind w:left="1440"/>
        <w:jc w:val="both"/>
        <w:rPr>
          <w:b w:val="0"/>
          <w:bCs/>
        </w:rPr>
      </w:pPr>
      <w:bookmarkStart w:id="10" w:name="_Hlk129553353"/>
      <w:r w:rsidRPr="00CA654B">
        <w:rPr>
          <w:b w:val="0"/>
          <w:bCs/>
        </w:rPr>
        <w:t xml:space="preserve">Table 52 shows that the table </w:t>
      </w:r>
      <w:r w:rsidRPr="00CA654B">
        <w:rPr>
          <w:b w:val="0"/>
          <w:bCs/>
          <w:lang w:val="en-US"/>
        </w:rPr>
        <w:t>Operation</w:t>
      </w:r>
      <w:r w:rsidRPr="00CA654B">
        <w:rPr>
          <w:b w:val="0"/>
          <w:bCs/>
        </w:rPr>
        <w:t xml:space="preserve"> is in the first normal form by converting Table 51 by assigning “</w:t>
      </w:r>
      <w:proofErr w:type="spellStart"/>
      <w:r w:rsidRPr="00CA654B">
        <w:rPr>
          <w:b w:val="0"/>
        </w:rPr>
        <w:t>operation</w:t>
      </w:r>
      <w:r w:rsidRPr="00CA654B">
        <w:rPr>
          <w:b w:val="0"/>
          <w:bCs/>
        </w:rPr>
        <w:t>_id</w:t>
      </w:r>
      <w:proofErr w:type="spellEnd"/>
      <w:r w:rsidRPr="00CA654B">
        <w:rPr>
          <w:b w:val="0"/>
          <w:bCs/>
        </w:rPr>
        <w:t>” as the Primary Key.</w:t>
      </w:r>
    </w:p>
    <w:bookmarkEnd w:id="10"/>
    <w:p w14:paraId="5BD6798F" w14:textId="77777777" w:rsidR="00703F13" w:rsidRPr="00CA654B" w:rsidRDefault="00703F13" w:rsidP="00703F13">
      <w:pPr>
        <w:spacing w:line="360" w:lineRule="auto"/>
        <w:ind w:left="1440"/>
        <w:jc w:val="both"/>
        <w:rPr>
          <w:b w:val="0"/>
          <w:bCs/>
          <w:lang w:val="en-US"/>
        </w:rPr>
      </w:pPr>
    </w:p>
    <w:p w14:paraId="4E025AD5" w14:textId="77777777" w:rsidR="00703F13" w:rsidRPr="00CA654B" w:rsidRDefault="00703F13" w:rsidP="00703F13">
      <w:pPr>
        <w:spacing w:line="360" w:lineRule="auto"/>
        <w:ind w:left="1440"/>
        <w:jc w:val="both"/>
        <w:rPr>
          <w:b w:val="0"/>
          <w:bCs/>
          <w:lang w:val="en-US"/>
        </w:rPr>
      </w:pPr>
    </w:p>
    <w:p w14:paraId="4B638F32" w14:textId="77777777" w:rsidR="00703F13" w:rsidRPr="00CA654B" w:rsidRDefault="00703F13" w:rsidP="00703F13">
      <w:pPr>
        <w:spacing w:line="360" w:lineRule="auto"/>
        <w:ind w:left="1440"/>
        <w:jc w:val="both"/>
        <w:rPr>
          <w:b w:val="0"/>
          <w:bCs/>
          <w:lang w:val="en-US"/>
        </w:rPr>
      </w:pPr>
    </w:p>
    <w:p w14:paraId="457947A2" w14:textId="77777777" w:rsidR="00703F13" w:rsidRPr="00CA654B" w:rsidRDefault="00703F13" w:rsidP="00703F13">
      <w:pPr>
        <w:spacing w:line="360" w:lineRule="auto"/>
        <w:ind w:left="1440"/>
        <w:jc w:val="both"/>
        <w:rPr>
          <w:b w:val="0"/>
          <w:bCs/>
          <w:lang w:val="en-US"/>
        </w:rPr>
      </w:pPr>
    </w:p>
    <w:p w14:paraId="58BDDCDB" w14:textId="77777777" w:rsidR="00703F13" w:rsidRPr="00CA654B" w:rsidRDefault="00703F13" w:rsidP="00703F13">
      <w:pPr>
        <w:spacing w:line="360" w:lineRule="auto"/>
        <w:ind w:left="1440"/>
        <w:jc w:val="both"/>
        <w:rPr>
          <w:b w:val="0"/>
          <w:bCs/>
          <w:lang w:val="en-US"/>
        </w:rPr>
      </w:pPr>
    </w:p>
    <w:p w14:paraId="06CE9095" w14:textId="77777777" w:rsidR="00703F13" w:rsidRPr="00CA654B" w:rsidRDefault="00703F13" w:rsidP="00703F13">
      <w:pPr>
        <w:spacing w:line="360" w:lineRule="auto"/>
        <w:ind w:left="1440"/>
        <w:jc w:val="both"/>
        <w:rPr>
          <w:b w:val="0"/>
          <w:bCs/>
          <w:lang w:val="en-US"/>
        </w:rPr>
      </w:pPr>
    </w:p>
    <w:p w14:paraId="3D8D617F" w14:textId="77777777" w:rsidR="00703F13" w:rsidRPr="00CA654B" w:rsidRDefault="00703F13" w:rsidP="00703F13">
      <w:pPr>
        <w:spacing w:line="360" w:lineRule="auto"/>
        <w:ind w:left="1440"/>
        <w:jc w:val="both"/>
        <w:rPr>
          <w:b w:val="0"/>
          <w:bCs/>
          <w:lang w:val="en-US"/>
        </w:rPr>
      </w:pPr>
    </w:p>
    <w:p w14:paraId="73E215E8" w14:textId="77777777" w:rsidR="00703F13" w:rsidRPr="00CA654B" w:rsidRDefault="00703F13" w:rsidP="00703F13">
      <w:pPr>
        <w:spacing w:line="360" w:lineRule="auto"/>
        <w:ind w:left="1440"/>
        <w:jc w:val="both"/>
        <w:rPr>
          <w:b w:val="0"/>
          <w:bCs/>
          <w:lang w:val="en-US"/>
        </w:rPr>
      </w:pPr>
    </w:p>
    <w:p w14:paraId="436F5E24" w14:textId="77777777" w:rsidR="00703F13" w:rsidRPr="00CA654B" w:rsidRDefault="00703F13" w:rsidP="00703F13">
      <w:pPr>
        <w:tabs>
          <w:tab w:val="left" w:pos="5978"/>
        </w:tabs>
        <w:spacing w:line="360" w:lineRule="auto"/>
        <w:jc w:val="both"/>
      </w:pPr>
      <w:r w:rsidRPr="00CA654B">
        <w:rPr>
          <w:lang w:val="en-US"/>
        </w:rPr>
        <w:lastRenderedPageBreak/>
        <w:t>Operation – 2NF</w:t>
      </w:r>
    </w:p>
    <w:p w14:paraId="227B6478"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Operation</w:t>
      </w:r>
    </w:p>
    <w:tbl>
      <w:tblPr>
        <w:tblStyle w:val="TableGrid"/>
        <w:tblW w:w="0" w:type="auto"/>
        <w:tblInd w:w="421" w:type="dxa"/>
        <w:tblLook w:val="04A0" w:firstRow="1" w:lastRow="0" w:firstColumn="1" w:lastColumn="0" w:noHBand="0" w:noVBand="1"/>
      </w:tblPr>
      <w:tblGrid>
        <w:gridCol w:w="1896"/>
        <w:gridCol w:w="3685"/>
        <w:gridCol w:w="2126"/>
        <w:gridCol w:w="2268"/>
        <w:gridCol w:w="2306"/>
      </w:tblGrid>
      <w:tr w:rsidR="00703F13" w:rsidRPr="00CA654B" w14:paraId="1EC5A279" w14:textId="77777777" w:rsidTr="008E2866">
        <w:trPr>
          <w:trHeight w:val="232"/>
        </w:trPr>
        <w:tc>
          <w:tcPr>
            <w:tcW w:w="1701" w:type="dxa"/>
            <w:noWrap/>
            <w:hideMark/>
          </w:tcPr>
          <w:p w14:paraId="72CA1DD1"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operation_id</w:t>
            </w:r>
            <w:proofErr w:type="spellEnd"/>
          </w:p>
        </w:tc>
        <w:tc>
          <w:tcPr>
            <w:tcW w:w="3685" w:type="dxa"/>
            <w:noWrap/>
            <w:hideMark/>
          </w:tcPr>
          <w:p w14:paraId="4EE6CD0A" w14:textId="77777777" w:rsidR="00703F13" w:rsidRPr="00CA654B" w:rsidRDefault="00703F13" w:rsidP="008E2866">
            <w:pPr>
              <w:spacing w:line="360" w:lineRule="auto"/>
              <w:jc w:val="both"/>
              <w:rPr>
                <w:b w:val="0"/>
                <w:bCs/>
              </w:rPr>
            </w:pPr>
            <w:proofErr w:type="spellStart"/>
            <w:r w:rsidRPr="00CA654B">
              <w:rPr>
                <w:b w:val="0"/>
                <w:bCs/>
              </w:rPr>
              <w:t>operation_type</w:t>
            </w:r>
            <w:proofErr w:type="spellEnd"/>
          </w:p>
        </w:tc>
        <w:tc>
          <w:tcPr>
            <w:tcW w:w="2126" w:type="dxa"/>
            <w:noWrap/>
            <w:hideMark/>
          </w:tcPr>
          <w:p w14:paraId="0754EB0D" w14:textId="77777777" w:rsidR="00703F13" w:rsidRPr="00CA654B" w:rsidRDefault="00703F13" w:rsidP="008E2866">
            <w:pPr>
              <w:spacing w:line="360" w:lineRule="auto"/>
              <w:jc w:val="both"/>
              <w:rPr>
                <w:b w:val="0"/>
                <w:bCs/>
              </w:rPr>
            </w:pPr>
            <w:proofErr w:type="spellStart"/>
            <w:r w:rsidRPr="00CA654B">
              <w:rPr>
                <w:b w:val="0"/>
                <w:bCs/>
              </w:rPr>
              <w:t>operation_date</w:t>
            </w:r>
            <w:proofErr w:type="spellEnd"/>
          </w:p>
        </w:tc>
        <w:tc>
          <w:tcPr>
            <w:tcW w:w="2268" w:type="dxa"/>
            <w:noWrap/>
            <w:hideMark/>
          </w:tcPr>
          <w:p w14:paraId="5FCA1335"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item_id</w:t>
            </w:r>
            <w:proofErr w:type="spellEnd"/>
          </w:p>
        </w:tc>
        <w:tc>
          <w:tcPr>
            <w:tcW w:w="2306" w:type="dxa"/>
            <w:noWrap/>
            <w:hideMark/>
          </w:tcPr>
          <w:p w14:paraId="664FCF03"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pig_id</w:t>
            </w:r>
            <w:proofErr w:type="spellEnd"/>
          </w:p>
        </w:tc>
      </w:tr>
      <w:tr w:rsidR="00703F13" w:rsidRPr="00CA654B" w14:paraId="56585795" w14:textId="77777777" w:rsidTr="008E2866">
        <w:trPr>
          <w:trHeight w:val="232"/>
        </w:trPr>
        <w:tc>
          <w:tcPr>
            <w:tcW w:w="1701" w:type="dxa"/>
            <w:noWrap/>
            <w:hideMark/>
          </w:tcPr>
          <w:p w14:paraId="1EF6C384" w14:textId="77777777" w:rsidR="00703F13" w:rsidRPr="00CA654B" w:rsidRDefault="00703F13" w:rsidP="008E2866">
            <w:pPr>
              <w:spacing w:line="360" w:lineRule="auto"/>
              <w:jc w:val="both"/>
              <w:rPr>
                <w:b w:val="0"/>
                <w:bCs/>
              </w:rPr>
            </w:pPr>
            <w:r w:rsidRPr="00CA654B">
              <w:rPr>
                <w:b w:val="0"/>
                <w:bCs/>
              </w:rPr>
              <w:t>1</w:t>
            </w:r>
          </w:p>
        </w:tc>
        <w:tc>
          <w:tcPr>
            <w:tcW w:w="3685" w:type="dxa"/>
            <w:noWrap/>
            <w:hideMark/>
          </w:tcPr>
          <w:p w14:paraId="7BB76455" w14:textId="77777777" w:rsidR="00703F13" w:rsidRPr="00CA654B" w:rsidRDefault="00703F13" w:rsidP="008E2866">
            <w:pPr>
              <w:spacing w:line="360" w:lineRule="auto"/>
              <w:jc w:val="both"/>
              <w:rPr>
                <w:b w:val="0"/>
                <w:bCs/>
              </w:rPr>
            </w:pPr>
            <w:r w:rsidRPr="00CA654B">
              <w:rPr>
                <w:b w:val="0"/>
                <w:bCs/>
              </w:rPr>
              <w:t>Deworming</w:t>
            </w:r>
          </w:p>
        </w:tc>
        <w:tc>
          <w:tcPr>
            <w:tcW w:w="2126" w:type="dxa"/>
            <w:noWrap/>
            <w:hideMark/>
          </w:tcPr>
          <w:p w14:paraId="459118B9" w14:textId="77777777" w:rsidR="00703F13" w:rsidRPr="00CA654B" w:rsidRDefault="00703F13" w:rsidP="008E2866">
            <w:pPr>
              <w:spacing w:line="360" w:lineRule="auto"/>
              <w:jc w:val="both"/>
              <w:rPr>
                <w:b w:val="0"/>
                <w:bCs/>
              </w:rPr>
            </w:pPr>
            <w:r w:rsidRPr="00CA654B">
              <w:rPr>
                <w:b w:val="0"/>
                <w:bCs/>
              </w:rPr>
              <w:t>10/20/2022</w:t>
            </w:r>
          </w:p>
        </w:tc>
        <w:tc>
          <w:tcPr>
            <w:tcW w:w="2268" w:type="dxa"/>
            <w:noWrap/>
            <w:hideMark/>
          </w:tcPr>
          <w:p w14:paraId="6A6E572F" w14:textId="77777777" w:rsidR="00703F13" w:rsidRPr="00CA654B" w:rsidRDefault="00703F13" w:rsidP="008E2866">
            <w:pPr>
              <w:spacing w:line="360" w:lineRule="auto"/>
              <w:jc w:val="both"/>
              <w:rPr>
                <w:b w:val="0"/>
                <w:bCs/>
              </w:rPr>
            </w:pPr>
            <w:r w:rsidRPr="00CA654B">
              <w:rPr>
                <w:b w:val="0"/>
                <w:bCs/>
              </w:rPr>
              <w:t>1</w:t>
            </w:r>
          </w:p>
        </w:tc>
        <w:tc>
          <w:tcPr>
            <w:tcW w:w="2306" w:type="dxa"/>
            <w:noWrap/>
            <w:hideMark/>
          </w:tcPr>
          <w:p w14:paraId="26138815" w14:textId="77777777" w:rsidR="00703F13" w:rsidRPr="00CA654B" w:rsidRDefault="00703F13" w:rsidP="008E2866">
            <w:pPr>
              <w:spacing w:line="360" w:lineRule="auto"/>
              <w:jc w:val="both"/>
              <w:rPr>
                <w:b w:val="0"/>
                <w:bCs/>
              </w:rPr>
            </w:pPr>
            <w:r w:rsidRPr="00CA654B">
              <w:rPr>
                <w:b w:val="0"/>
                <w:bCs/>
              </w:rPr>
              <w:t>1</w:t>
            </w:r>
          </w:p>
        </w:tc>
      </w:tr>
      <w:tr w:rsidR="00703F13" w:rsidRPr="00CA654B" w14:paraId="62AF8238" w14:textId="77777777" w:rsidTr="008E2866">
        <w:trPr>
          <w:trHeight w:val="232"/>
        </w:trPr>
        <w:tc>
          <w:tcPr>
            <w:tcW w:w="1701" w:type="dxa"/>
            <w:noWrap/>
            <w:hideMark/>
          </w:tcPr>
          <w:p w14:paraId="1624D3B0" w14:textId="77777777" w:rsidR="00703F13" w:rsidRPr="00CA654B" w:rsidRDefault="00703F13" w:rsidP="008E2866">
            <w:pPr>
              <w:spacing w:line="360" w:lineRule="auto"/>
              <w:jc w:val="both"/>
              <w:rPr>
                <w:b w:val="0"/>
                <w:bCs/>
              </w:rPr>
            </w:pPr>
            <w:r w:rsidRPr="00CA654B">
              <w:rPr>
                <w:b w:val="0"/>
                <w:bCs/>
              </w:rPr>
              <w:t>2</w:t>
            </w:r>
          </w:p>
        </w:tc>
        <w:tc>
          <w:tcPr>
            <w:tcW w:w="3685" w:type="dxa"/>
            <w:noWrap/>
            <w:hideMark/>
          </w:tcPr>
          <w:p w14:paraId="1DD9B146" w14:textId="77777777" w:rsidR="00703F13" w:rsidRPr="00CA654B" w:rsidRDefault="00703F13" w:rsidP="008E2866">
            <w:pPr>
              <w:spacing w:line="360" w:lineRule="auto"/>
              <w:jc w:val="both"/>
              <w:rPr>
                <w:b w:val="0"/>
                <w:bCs/>
              </w:rPr>
            </w:pPr>
            <w:r w:rsidRPr="00CA654B">
              <w:rPr>
                <w:b w:val="0"/>
                <w:bCs/>
              </w:rPr>
              <w:t>Deworming</w:t>
            </w:r>
          </w:p>
        </w:tc>
        <w:tc>
          <w:tcPr>
            <w:tcW w:w="2126" w:type="dxa"/>
            <w:noWrap/>
            <w:hideMark/>
          </w:tcPr>
          <w:p w14:paraId="437295F5" w14:textId="77777777" w:rsidR="00703F13" w:rsidRPr="00CA654B" w:rsidRDefault="00703F13" w:rsidP="008E2866">
            <w:pPr>
              <w:spacing w:line="360" w:lineRule="auto"/>
              <w:jc w:val="both"/>
              <w:rPr>
                <w:b w:val="0"/>
                <w:bCs/>
              </w:rPr>
            </w:pPr>
            <w:r w:rsidRPr="00CA654B">
              <w:rPr>
                <w:b w:val="0"/>
                <w:bCs/>
              </w:rPr>
              <w:t>10/25/2022</w:t>
            </w:r>
          </w:p>
        </w:tc>
        <w:tc>
          <w:tcPr>
            <w:tcW w:w="2268" w:type="dxa"/>
            <w:noWrap/>
            <w:hideMark/>
          </w:tcPr>
          <w:p w14:paraId="1DEFB571" w14:textId="77777777" w:rsidR="00703F13" w:rsidRPr="00CA654B" w:rsidRDefault="00703F13" w:rsidP="008E2866">
            <w:pPr>
              <w:spacing w:line="360" w:lineRule="auto"/>
              <w:jc w:val="both"/>
              <w:rPr>
                <w:b w:val="0"/>
                <w:bCs/>
              </w:rPr>
            </w:pPr>
            <w:r w:rsidRPr="00CA654B">
              <w:rPr>
                <w:b w:val="0"/>
                <w:bCs/>
              </w:rPr>
              <w:t>1</w:t>
            </w:r>
          </w:p>
        </w:tc>
        <w:tc>
          <w:tcPr>
            <w:tcW w:w="2306" w:type="dxa"/>
            <w:noWrap/>
            <w:hideMark/>
          </w:tcPr>
          <w:p w14:paraId="101076F0" w14:textId="77777777" w:rsidR="00703F13" w:rsidRPr="00CA654B" w:rsidRDefault="00703F13" w:rsidP="008E2866">
            <w:pPr>
              <w:spacing w:line="360" w:lineRule="auto"/>
              <w:jc w:val="both"/>
              <w:rPr>
                <w:b w:val="0"/>
                <w:bCs/>
              </w:rPr>
            </w:pPr>
            <w:r w:rsidRPr="00CA654B">
              <w:rPr>
                <w:b w:val="0"/>
                <w:bCs/>
              </w:rPr>
              <w:t>2</w:t>
            </w:r>
          </w:p>
        </w:tc>
      </w:tr>
      <w:tr w:rsidR="00703F13" w:rsidRPr="00CA654B" w14:paraId="4BCBF012" w14:textId="77777777" w:rsidTr="008E2866">
        <w:trPr>
          <w:trHeight w:val="232"/>
        </w:trPr>
        <w:tc>
          <w:tcPr>
            <w:tcW w:w="1701" w:type="dxa"/>
            <w:noWrap/>
            <w:hideMark/>
          </w:tcPr>
          <w:p w14:paraId="02237E8E" w14:textId="77777777" w:rsidR="00703F13" w:rsidRPr="00CA654B" w:rsidRDefault="00703F13" w:rsidP="008E2866">
            <w:pPr>
              <w:spacing w:line="360" w:lineRule="auto"/>
              <w:jc w:val="both"/>
              <w:rPr>
                <w:b w:val="0"/>
                <w:bCs/>
              </w:rPr>
            </w:pPr>
            <w:r w:rsidRPr="00CA654B">
              <w:rPr>
                <w:b w:val="0"/>
                <w:bCs/>
              </w:rPr>
              <w:t>3</w:t>
            </w:r>
          </w:p>
        </w:tc>
        <w:tc>
          <w:tcPr>
            <w:tcW w:w="3685" w:type="dxa"/>
            <w:noWrap/>
            <w:hideMark/>
          </w:tcPr>
          <w:p w14:paraId="26BAC9C1" w14:textId="77777777" w:rsidR="00703F13" w:rsidRPr="00CA654B" w:rsidRDefault="00703F13" w:rsidP="008E2866">
            <w:pPr>
              <w:spacing w:line="360" w:lineRule="auto"/>
              <w:jc w:val="both"/>
              <w:rPr>
                <w:b w:val="0"/>
                <w:bCs/>
              </w:rPr>
            </w:pPr>
            <w:r w:rsidRPr="00CA654B">
              <w:rPr>
                <w:b w:val="0"/>
                <w:bCs/>
              </w:rPr>
              <w:t>Vaccination</w:t>
            </w:r>
          </w:p>
        </w:tc>
        <w:tc>
          <w:tcPr>
            <w:tcW w:w="2126" w:type="dxa"/>
            <w:noWrap/>
            <w:hideMark/>
          </w:tcPr>
          <w:p w14:paraId="66DAC57C" w14:textId="77777777" w:rsidR="00703F13" w:rsidRPr="00CA654B" w:rsidRDefault="00703F13" w:rsidP="008E2866">
            <w:pPr>
              <w:spacing w:line="360" w:lineRule="auto"/>
              <w:jc w:val="both"/>
              <w:rPr>
                <w:b w:val="0"/>
                <w:bCs/>
              </w:rPr>
            </w:pPr>
            <w:r w:rsidRPr="00CA654B">
              <w:rPr>
                <w:b w:val="0"/>
                <w:bCs/>
              </w:rPr>
              <w:t>12/20/2022</w:t>
            </w:r>
          </w:p>
        </w:tc>
        <w:tc>
          <w:tcPr>
            <w:tcW w:w="2268" w:type="dxa"/>
            <w:noWrap/>
            <w:hideMark/>
          </w:tcPr>
          <w:p w14:paraId="71D704C1" w14:textId="77777777" w:rsidR="00703F13" w:rsidRPr="00CA654B" w:rsidRDefault="00703F13" w:rsidP="008E2866">
            <w:pPr>
              <w:spacing w:line="360" w:lineRule="auto"/>
              <w:jc w:val="both"/>
              <w:rPr>
                <w:b w:val="0"/>
                <w:bCs/>
              </w:rPr>
            </w:pPr>
            <w:r w:rsidRPr="00CA654B">
              <w:rPr>
                <w:b w:val="0"/>
                <w:bCs/>
              </w:rPr>
              <w:t>4</w:t>
            </w:r>
          </w:p>
        </w:tc>
        <w:tc>
          <w:tcPr>
            <w:tcW w:w="2306" w:type="dxa"/>
            <w:noWrap/>
            <w:hideMark/>
          </w:tcPr>
          <w:p w14:paraId="60DE50BB" w14:textId="77777777" w:rsidR="00703F13" w:rsidRPr="00CA654B" w:rsidRDefault="00703F13" w:rsidP="008E2866">
            <w:pPr>
              <w:spacing w:line="360" w:lineRule="auto"/>
              <w:jc w:val="both"/>
              <w:rPr>
                <w:b w:val="0"/>
                <w:bCs/>
              </w:rPr>
            </w:pPr>
            <w:r w:rsidRPr="00CA654B">
              <w:rPr>
                <w:b w:val="0"/>
                <w:bCs/>
              </w:rPr>
              <w:t>3</w:t>
            </w:r>
          </w:p>
        </w:tc>
      </w:tr>
      <w:tr w:rsidR="00703F13" w:rsidRPr="00CA654B" w14:paraId="0BBF5334" w14:textId="77777777" w:rsidTr="008E2866">
        <w:trPr>
          <w:trHeight w:val="232"/>
        </w:trPr>
        <w:tc>
          <w:tcPr>
            <w:tcW w:w="1701" w:type="dxa"/>
            <w:noWrap/>
            <w:hideMark/>
          </w:tcPr>
          <w:p w14:paraId="69C5D015" w14:textId="77777777" w:rsidR="00703F13" w:rsidRPr="00CA654B" w:rsidRDefault="00703F13" w:rsidP="008E2866">
            <w:pPr>
              <w:spacing w:line="360" w:lineRule="auto"/>
              <w:jc w:val="both"/>
              <w:rPr>
                <w:b w:val="0"/>
                <w:bCs/>
              </w:rPr>
            </w:pPr>
            <w:r w:rsidRPr="00CA654B">
              <w:rPr>
                <w:b w:val="0"/>
                <w:bCs/>
              </w:rPr>
              <w:t>4</w:t>
            </w:r>
          </w:p>
        </w:tc>
        <w:tc>
          <w:tcPr>
            <w:tcW w:w="3685" w:type="dxa"/>
            <w:noWrap/>
            <w:hideMark/>
          </w:tcPr>
          <w:p w14:paraId="64CCA4E5" w14:textId="77777777" w:rsidR="00703F13" w:rsidRPr="00CA654B" w:rsidRDefault="00703F13" w:rsidP="008E2866">
            <w:pPr>
              <w:spacing w:line="360" w:lineRule="auto"/>
              <w:jc w:val="both"/>
              <w:rPr>
                <w:b w:val="0"/>
                <w:bCs/>
              </w:rPr>
            </w:pPr>
            <w:r w:rsidRPr="00CA654B">
              <w:rPr>
                <w:b w:val="0"/>
                <w:bCs/>
              </w:rPr>
              <w:t>Vaccination</w:t>
            </w:r>
          </w:p>
        </w:tc>
        <w:tc>
          <w:tcPr>
            <w:tcW w:w="2126" w:type="dxa"/>
            <w:noWrap/>
            <w:hideMark/>
          </w:tcPr>
          <w:p w14:paraId="19DEDB48" w14:textId="77777777" w:rsidR="00703F13" w:rsidRPr="00CA654B" w:rsidRDefault="00703F13" w:rsidP="008E2866">
            <w:pPr>
              <w:spacing w:line="360" w:lineRule="auto"/>
              <w:jc w:val="both"/>
              <w:rPr>
                <w:b w:val="0"/>
                <w:bCs/>
              </w:rPr>
            </w:pPr>
            <w:r w:rsidRPr="00CA654B">
              <w:rPr>
                <w:b w:val="0"/>
                <w:bCs/>
              </w:rPr>
              <w:t>01/21/2023</w:t>
            </w:r>
          </w:p>
        </w:tc>
        <w:tc>
          <w:tcPr>
            <w:tcW w:w="2268" w:type="dxa"/>
            <w:noWrap/>
            <w:hideMark/>
          </w:tcPr>
          <w:p w14:paraId="158F16D3" w14:textId="77777777" w:rsidR="00703F13" w:rsidRPr="00CA654B" w:rsidRDefault="00703F13" w:rsidP="008E2866">
            <w:pPr>
              <w:spacing w:line="360" w:lineRule="auto"/>
              <w:jc w:val="both"/>
              <w:rPr>
                <w:b w:val="0"/>
                <w:bCs/>
              </w:rPr>
            </w:pPr>
            <w:r w:rsidRPr="00CA654B">
              <w:rPr>
                <w:b w:val="0"/>
                <w:bCs/>
              </w:rPr>
              <w:t>4</w:t>
            </w:r>
          </w:p>
        </w:tc>
        <w:tc>
          <w:tcPr>
            <w:tcW w:w="2306" w:type="dxa"/>
            <w:noWrap/>
            <w:hideMark/>
          </w:tcPr>
          <w:p w14:paraId="2D6B62F0" w14:textId="77777777" w:rsidR="00703F13" w:rsidRPr="00CA654B" w:rsidRDefault="00703F13" w:rsidP="008E2866">
            <w:pPr>
              <w:spacing w:line="360" w:lineRule="auto"/>
              <w:jc w:val="both"/>
              <w:rPr>
                <w:b w:val="0"/>
                <w:bCs/>
              </w:rPr>
            </w:pPr>
            <w:r w:rsidRPr="00CA654B">
              <w:rPr>
                <w:b w:val="0"/>
                <w:bCs/>
              </w:rPr>
              <w:t>4</w:t>
            </w:r>
          </w:p>
        </w:tc>
      </w:tr>
      <w:tr w:rsidR="00703F13" w:rsidRPr="00CA654B" w14:paraId="23567AD0" w14:textId="77777777" w:rsidTr="008E2866">
        <w:trPr>
          <w:trHeight w:val="232"/>
        </w:trPr>
        <w:tc>
          <w:tcPr>
            <w:tcW w:w="1701" w:type="dxa"/>
            <w:noWrap/>
            <w:hideMark/>
          </w:tcPr>
          <w:p w14:paraId="45E7A657" w14:textId="77777777" w:rsidR="00703F13" w:rsidRPr="00CA654B" w:rsidRDefault="00703F13" w:rsidP="008E2866">
            <w:pPr>
              <w:spacing w:line="360" w:lineRule="auto"/>
              <w:jc w:val="both"/>
              <w:rPr>
                <w:b w:val="0"/>
                <w:bCs/>
              </w:rPr>
            </w:pPr>
            <w:r w:rsidRPr="00CA654B">
              <w:rPr>
                <w:b w:val="0"/>
                <w:bCs/>
              </w:rPr>
              <w:t>5</w:t>
            </w:r>
          </w:p>
        </w:tc>
        <w:tc>
          <w:tcPr>
            <w:tcW w:w="3685" w:type="dxa"/>
            <w:noWrap/>
            <w:hideMark/>
          </w:tcPr>
          <w:p w14:paraId="62E53723" w14:textId="77777777" w:rsidR="00703F13" w:rsidRPr="00CA654B" w:rsidRDefault="00703F13" w:rsidP="008E2866">
            <w:pPr>
              <w:spacing w:line="360" w:lineRule="auto"/>
              <w:jc w:val="both"/>
              <w:rPr>
                <w:b w:val="0"/>
                <w:bCs/>
              </w:rPr>
            </w:pPr>
            <w:r w:rsidRPr="00CA654B">
              <w:rPr>
                <w:b w:val="0"/>
                <w:bCs/>
              </w:rPr>
              <w:t>Medicine Administration</w:t>
            </w:r>
          </w:p>
        </w:tc>
        <w:tc>
          <w:tcPr>
            <w:tcW w:w="2126" w:type="dxa"/>
            <w:noWrap/>
            <w:hideMark/>
          </w:tcPr>
          <w:p w14:paraId="0E812A43" w14:textId="77777777" w:rsidR="00703F13" w:rsidRPr="00CA654B" w:rsidRDefault="00703F13" w:rsidP="008E2866">
            <w:pPr>
              <w:spacing w:line="360" w:lineRule="auto"/>
              <w:jc w:val="both"/>
              <w:rPr>
                <w:b w:val="0"/>
                <w:bCs/>
              </w:rPr>
            </w:pPr>
            <w:r w:rsidRPr="00CA654B">
              <w:rPr>
                <w:b w:val="0"/>
                <w:bCs/>
              </w:rPr>
              <w:t>01/20/2023</w:t>
            </w:r>
          </w:p>
        </w:tc>
        <w:tc>
          <w:tcPr>
            <w:tcW w:w="2268" w:type="dxa"/>
            <w:noWrap/>
            <w:hideMark/>
          </w:tcPr>
          <w:p w14:paraId="0C3EF913" w14:textId="77777777" w:rsidR="00703F13" w:rsidRPr="00CA654B" w:rsidRDefault="00703F13" w:rsidP="008E2866">
            <w:pPr>
              <w:spacing w:line="360" w:lineRule="auto"/>
              <w:jc w:val="both"/>
              <w:rPr>
                <w:b w:val="0"/>
                <w:bCs/>
              </w:rPr>
            </w:pPr>
            <w:r w:rsidRPr="00CA654B">
              <w:rPr>
                <w:b w:val="0"/>
                <w:bCs/>
              </w:rPr>
              <w:t>5</w:t>
            </w:r>
          </w:p>
        </w:tc>
        <w:tc>
          <w:tcPr>
            <w:tcW w:w="2306" w:type="dxa"/>
            <w:noWrap/>
            <w:hideMark/>
          </w:tcPr>
          <w:p w14:paraId="66E6123C" w14:textId="77777777" w:rsidR="00703F13" w:rsidRPr="00CA654B" w:rsidRDefault="00703F13" w:rsidP="008E2866">
            <w:pPr>
              <w:spacing w:line="360" w:lineRule="auto"/>
              <w:jc w:val="both"/>
              <w:rPr>
                <w:b w:val="0"/>
                <w:bCs/>
              </w:rPr>
            </w:pPr>
            <w:r w:rsidRPr="00CA654B">
              <w:rPr>
                <w:b w:val="0"/>
                <w:bCs/>
              </w:rPr>
              <w:t>5</w:t>
            </w:r>
          </w:p>
        </w:tc>
      </w:tr>
    </w:tbl>
    <w:p w14:paraId="47B2506F" w14:textId="77777777" w:rsidR="00703F13" w:rsidRPr="00CA654B" w:rsidRDefault="00703F13" w:rsidP="00703F13">
      <w:pPr>
        <w:spacing w:line="360" w:lineRule="auto"/>
        <w:jc w:val="both"/>
      </w:pPr>
    </w:p>
    <w:p w14:paraId="1EC4881F" w14:textId="77777777" w:rsidR="00703F13" w:rsidRPr="00CA654B" w:rsidRDefault="00703F13" w:rsidP="00703F13">
      <w:pPr>
        <w:spacing w:line="360" w:lineRule="auto"/>
        <w:ind w:left="720" w:hanging="720"/>
      </w:pPr>
      <w:r w:rsidRPr="00CA654B">
        <w:t xml:space="preserve">Table 53. </w:t>
      </w:r>
      <w:r w:rsidRPr="00CA654B">
        <w:rPr>
          <w:lang w:val="en-US"/>
        </w:rPr>
        <w:t xml:space="preserve">Operation </w:t>
      </w:r>
      <w:r w:rsidRPr="00CA654B">
        <w:t>Table - 2NF</w:t>
      </w:r>
    </w:p>
    <w:p w14:paraId="74A6BFE9" w14:textId="77777777" w:rsidR="00703F13" w:rsidRPr="00CA654B" w:rsidRDefault="00703F13" w:rsidP="00703F13">
      <w:pPr>
        <w:spacing w:line="360" w:lineRule="auto"/>
        <w:ind w:left="720" w:hanging="720"/>
      </w:pPr>
    </w:p>
    <w:p w14:paraId="3C1D45C1" w14:textId="77777777" w:rsidR="00703F13" w:rsidRPr="00CA654B" w:rsidRDefault="00703F13" w:rsidP="00703F13">
      <w:pPr>
        <w:spacing w:line="360" w:lineRule="auto"/>
        <w:ind w:left="1440"/>
        <w:jc w:val="both"/>
        <w:rPr>
          <w:b w:val="0"/>
          <w:bCs/>
        </w:rPr>
      </w:pPr>
      <w:r w:rsidRPr="00CA654B">
        <w:rPr>
          <w:b w:val="0"/>
          <w:bCs/>
        </w:rPr>
        <w:t>Table 53 shows the second normal form, which has no partial dependency because the table has only one assigned primary key "</w:t>
      </w:r>
      <w:proofErr w:type="spellStart"/>
      <w:r w:rsidRPr="00CA654B">
        <w:rPr>
          <w:b w:val="0"/>
          <w:bCs/>
        </w:rPr>
        <w:t>operation_id</w:t>
      </w:r>
      <w:proofErr w:type="spellEnd"/>
      <w:r w:rsidRPr="00CA654B">
        <w:rPr>
          <w:b w:val="0"/>
          <w:bCs/>
        </w:rPr>
        <w:t xml:space="preserve"> ", and all non-key attributes functionally depend on the primary key.</w:t>
      </w:r>
    </w:p>
    <w:p w14:paraId="4A09DD8C" w14:textId="77777777" w:rsidR="00703F13" w:rsidRPr="00CA654B" w:rsidRDefault="00703F13" w:rsidP="00703F13">
      <w:pPr>
        <w:spacing w:line="360" w:lineRule="auto"/>
        <w:ind w:left="1440"/>
        <w:jc w:val="both"/>
        <w:rPr>
          <w:b w:val="0"/>
          <w:bCs/>
        </w:rPr>
      </w:pPr>
    </w:p>
    <w:p w14:paraId="778514EE" w14:textId="77777777" w:rsidR="00703F13" w:rsidRPr="00CA654B" w:rsidRDefault="00703F13" w:rsidP="00703F13">
      <w:pPr>
        <w:spacing w:line="360" w:lineRule="auto"/>
        <w:ind w:left="1440"/>
        <w:jc w:val="both"/>
        <w:rPr>
          <w:b w:val="0"/>
          <w:bCs/>
        </w:rPr>
      </w:pPr>
    </w:p>
    <w:p w14:paraId="4780DCD5" w14:textId="77777777" w:rsidR="00703F13" w:rsidRPr="00CA654B" w:rsidRDefault="00703F13" w:rsidP="00703F13">
      <w:pPr>
        <w:spacing w:line="360" w:lineRule="auto"/>
        <w:ind w:left="1440"/>
        <w:jc w:val="both"/>
        <w:rPr>
          <w:b w:val="0"/>
          <w:bCs/>
        </w:rPr>
      </w:pPr>
    </w:p>
    <w:p w14:paraId="35A4A049" w14:textId="77777777" w:rsidR="00703F13" w:rsidRPr="00CA654B" w:rsidRDefault="00703F13" w:rsidP="00703F13">
      <w:pPr>
        <w:spacing w:line="360" w:lineRule="auto"/>
        <w:ind w:left="1440"/>
        <w:jc w:val="both"/>
        <w:rPr>
          <w:b w:val="0"/>
          <w:bCs/>
        </w:rPr>
      </w:pPr>
    </w:p>
    <w:p w14:paraId="07A5E03F" w14:textId="77777777" w:rsidR="00703F13" w:rsidRPr="00CA654B" w:rsidRDefault="00703F13" w:rsidP="00703F13">
      <w:pPr>
        <w:spacing w:line="360" w:lineRule="auto"/>
        <w:ind w:left="1440"/>
        <w:jc w:val="both"/>
        <w:rPr>
          <w:b w:val="0"/>
          <w:bCs/>
        </w:rPr>
      </w:pPr>
    </w:p>
    <w:p w14:paraId="01988E8F" w14:textId="77777777" w:rsidR="00703F13" w:rsidRPr="00CA654B" w:rsidRDefault="00703F13" w:rsidP="00703F13">
      <w:pPr>
        <w:spacing w:line="360" w:lineRule="auto"/>
        <w:ind w:left="1440"/>
        <w:jc w:val="both"/>
        <w:rPr>
          <w:b w:val="0"/>
          <w:bCs/>
        </w:rPr>
      </w:pPr>
    </w:p>
    <w:p w14:paraId="54A1A3DE" w14:textId="77777777" w:rsidR="00703F13" w:rsidRPr="00CA654B" w:rsidRDefault="00703F13" w:rsidP="00703F13">
      <w:pPr>
        <w:spacing w:line="360" w:lineRule="auto"/>
        <w:ind w:left="1440"/>
        <w:jc w:val="both"/>
        <w:rPr>
          <w:b w:val="0"/>
          <w:bCs/>
        </w:rPr>
      </w:pPr>
    </w:p>
    <w:p w14:paraId="58186406" w14:textId="77777777" w:rsidR="00703F13" w:rsidRPr="00CA654B" w:rsidRDefault="00703F13" w:rsidP="00703F13">
      <w:pPr>
        <w:spacing w:line="360" w:lineRule="auto"/>
        <w:ind w:left="1440"/>
        <w:jc w:val="both"/>
        <w:rPr>
          <w:b w:val="0"/>
          <w:bCs/>
        </w:rPr>
      </w:pPr>
    </w:p>
    <w:p w14:paraId="3AC22075" w14:textId="77777777" w:rsidR="00703F13" w:rsidRPr="00CA654B" w:rsidRDefault="00703F13" w:rsidP="00703F13">
      <w:pPr>
        <w:tabs>
          <w:tab w:val="left" w:pos="5978"/>
        </w:tabs>
        <w:spacing w:line="360" w:lineRule="auto"/>
        <w:jc w:val="both"/>
      </w:pPr>
      <w:r w:rsidRPr="00CA654B">
        <w:rPr>
          <w:lang w:val="en-US"/>
        </w:rPr>
        <w:lastRenderedPageBreak/>
        <w:t>Operation – 3NF</w:t>
      </w:r>
    </w:p>
    <w:p w14:paraId="44640005"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Operation</w:t>
      </w:r>
    </w:p>
    <w:tbl>
      <w:tblPr>
        <w:tblStyle w:val="TableGrid"/>
        <w:tblW w:w="0" w:type="auto"/>
        <w:tblInd w:w="421" w:type="dxa"/>
        <w:tblLook w:val="04A0" w:firstRow="1" w:lastRow="0" w:firstColumn="1" w:lastColumn="0" w:noHBand="0" w:noVBand="1"/>
      </w:tblPr>
      <w:tblGrid>
        <w:gridCol w:w="1896"/>
        <w:gridCol w:w="2536"/>
        <w:gridCol w:w="2576"/>
      </w:tblGrid>
      <w:tr w:rsidR="00703F13" w:rsidRPr="00CA654B" w14:paraId="1C718C2E" w14:textId="77777777" w:rsidTr="008E2866">
        <w:trPr>
          <w:trHeight w:val="288"/>
        </w:trPr>
        <w:tc>
          <w:tcPr>
            <w:tcW w:w="1875" w:type="dxa"/>
            <w:noWrap/>
            <w:hideMark/>
          </w:tcPr>
          <w:p w14:paraId="4B619FA6"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operation_id</w:t>
            </w:r>
            <w:proofErr w:type="spellEnd"/>
          </w:p>
        </w:tc>
        <w:tc>
          <w:tcPr>
            <w:tcW w:w="2536" w:type="dxa"/>
            <w:noWrap/>
            <w:hideMark/>
          </w:tcPr>
          <w:p w14:paraId="7B36895B" w14:textId="77777777" w:rsidR="00703F13" w:rsidRPr="00CA654B" w:rsidRDefault="00703F13" w:rsidP="008E2866">
            <w:pPr>
              <w:spacing w:line="360" w:lineRule="auto"/>
              <w:jc w:val="both"/>
              <w:rPr>
                <w:b w:val="0"/>
                <w:bCs/>
              </w:rPr>
            </w:pPr>
            <w:proofErr w:type="spellStart"/>
            <w:r w:rsidRPr="00CA654B">
              <w:rPr>
                <w:b w:val="0"/>
                <w:bCs/>
              </w:rPr>
              <w:t>operation_date</w:t>
            </w:r>
            <w:proofErr w:type="spellEnd"/>
          </w:p>
        </w:tc>
        <w:tc>
          <w:tcPr>
            <w:tcW w:w="2576" w:type="dxa"/>
            <w:noWrap/>
            <w:hideMark/>
          </w:tcPr>
          <w:p w14:paraId="76405108"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operation_type_id</w:t>
            </w:r>
            <w:proofErr w:type="spellEnd"/>
          </w:p>
        </w:tc>
      </w:tr>
      <w:tr w:rsidR="00703F13" w:rsidRPr="00CA654B" w14:paraId="622FD1AE" w14:textId="77777777" w:rsidTr="008E2866">
        <w:trPr>
          <w:trHeight w:val="288"/>
        </w:trPr>
        <w:tc>
          <w:tcPr>
            <w:tcW w:w="1875" w:type="dxa"/>
            <w:noWrap/>
            <w:hideMark/>
          </w:tcPr>
          <w:p w14:paraId="4B1B8652" w14:textId="77777777" w:rsidR="00703F13" w:rsidRPr="00CA654B" w:rsidRDefault="00703F13" w:rsidP="008E2866">
            <w:pPr>
              <w:spacing w:line="360" w:lineRule="auto"/>
              <w:jc w:val="both"/>
              <w:rPr>
                <w:b w:val="0"/>
                <w:bCs/>
              </w:rPr>
            </w:pPr>
            <w:r w:rsidRPr="00CA654B">
              <w:rPr>
                <w:b w:val="0"/>
                <w:bCs/>
              </w:rPr>
              <w:t>1</w:t>
            </w:r>
          </w:p>
        </w:tc>
        <w:tc>
          <w:tcPr>
            <w:tcW w:w="2536" w:type="dxa"/>
            <w:noWrap/>
            <w:hideMark/>
          </w:tcPr>
          <w:p w14:paraId="79FCC7CF" w14:textId="77777777" w:rsidR="00703F13" w:rsidRPr="00CA654B" w:rsidRDefault="00703F13" w:rsidP="008E2866">
            <w:pPr>
              <w:spacing w:line="360" w:lineRule="auto"/>
              <w:jc w:val="both"/>
              <w:rPr>
                <w:b w:val="0"/>
                <w:bCs/>
              </w:rPr>
            </w:pPr>
            <w:r w:rsidRPr="00CA654B">
              <w:rPr>
                <w:b w:val="0"/>
                <w:bCs/>
              </w:rPr>
              <w:t>10/20/2022</w:t>
            </w:r>
          </w:p>
        </w:tc>
        <w:tc>
          <w:tcPr>
            <w:tcW w:w="2576" w:type="dxa"/>
            <w:noWrap/>
            <w:hideMark/>
          </w:tcPr>
          <w:p w14:paraId="718A5019" w14:textId="77777777" w:rsidR="00703F13" w:rsidRPr="00CA654B" w:rsidRDefault="00703F13" w:rsidP="008E2866">
            <w:pPr>
              <w:spacing w:line="360" w:lineRule="auto"/>
              <w:jc w:val="both"/>
              <w:rPr>
                <w:b w:val="0"/>
                <w:bCs/>
              </w:rPr>
            </w:pPr>
            <w:r w:rsidRPr="00CA654B">
              <w:rPr>
                <w:b w:val="0"/>
                <w:bCs/>
              </w:rPr>
              <w:t>1</w:t>
            </w:r>
          </w:p>
        </w:tc>
      </w:tr>
      <w:tr w:rsidR="00703F13" w:rsidRPr="00CA654B" w14:paraId="42CA244E" w14:textId="77777777" w:rsidTr="008E2866">
        <w:trPr>
          <w:trHeight w:val="288"/>
        </w:trPr>
        <w:tc>
          <w:tcPr>
            <w:tcW w:w="1875" w:type="dxa"/>
            <w:noWrap/>
            <w:hideMark/>
          </w:tcPr>
          <w:p w14:paraId="5F8BF120" w14:textId="77777777" w:rsidR="00703F13" w:rsidRPr="00CA654B" w:rsidRDefault="00703F13" w:rsidP="008E2866">
            <w:pPr>
              <w:spacing w:line="360" w:lineRule="auto"/>
              <w:jc w:val="both"/>
              <w:rPr>
                <w:b w:val="0"/>
                <w:bCs/>
              </w:rPr>
            </w:pPr>
            <w:r w:rsidRPr="00CA654B">
              <w:rPr>
                <w:b w:val="0"/>
                <w:bCs/>
              </w:rPr>
              <w:t>2</w:t>
            </w:r>
          </w:p>
        </w:tc>
        <w:tc>
          <w:tcPr>
            <w:tcW w:w="2536" w:type="dxa"/>
            <w:noWrap/>
            <w:hideMark/>
          </w:tcPr>
          <w:p w14:paraId="16AE4E91" w14:textId="77777777" w:rsidR="00703F13" w:rsidRPr="00CA654B" w:rsidRDefault="00703F13" w:rsidP="008E2866">
            <w:pPr>
              <w:spacing w:line="360" w:lineRule="auto"/>
              <w:jc w:val="both"/>
              <w:rPr>
                <w:b w:val="0"/>
                <w:bCs/>
              </w:rPr>
            </w:pPr>
            <w:r w:rsidRPr="00CA654B">
              <w:rPr>
                <w:b w:val="0"/>
                <w:bCs/>
              </w:rPr>
              <w:t>10/25/2022</w:t>
            </w:r>
          </w:p>
        </w:tc>
        <w:tc>
          <w:tcPr>
            <w:tcW w:w="2576" w:type="dxa"/>
            <w:noWrap/>
            <w:hideMark/>
          </w:tcPr>
          <w:p w14:paraId="3808C068" w14:textId="77777777" w:rsidR="00703F13" w:rsidRPr="00CA654B" w:rsidRDefault="00703F13" w:rsidP="008E2866">
            <w:pPr>
              <w:spacing w:line="360" w:lineRule="auto"/>
              <w:jc w:val="both"/>
              <w:rPr>
                <w:b w:val="0"/>
                <w:bCs/>
              </w:rPr>
            </w:pPr>
            <w:r w:rsidRPr="00CA654B">
              <w:rPr>
                <w:b w:val="0"/>
                <w:bCs/>
              </w:rPr>
              <w:t>1</w:t>
            </w:r>
          </w:p>
        </w:tc>
      </w:tr>
      <w:tr w:rsidR="00703F13" w:rsidRPr="00CA654B" w14:paraId="430F1FCA" w14:textId="77777777" w:rsidTr="008E2866">
        <w:trPr>
          <w:trHeight w:val="288"/>
        </w:trPr>
        <w:tc>
          <w:tcPr>
            <w:tcW w:w="1875" w:type="dxa"/>
            <w:noWrap/>
            <w:hideMark/>
          </w:tcPr>
          <w:p w14:paraId="5FDFABF6" w14:textId="77777777" w:rsidR="00703F13" w:rsidRPr="00CA654B" w:rsidRDefault="00703F13" w:rsidP="008E2866">
            <w:pPr>
              <w:spacing w:line="360" w:lineRule="auto"/>
              <w:jc w:val="both"/>
              <w:rPr>
                <w:b w:val="0"/>
                <w:bCs/>
              </w:rPr>
            </w:pPr>
            <w:r w:rsidRPr="00CA654B">
              <w:rPr>
                <w:b w:val="0"/>
                <w:bCs/>
              </w:rPr>
              <w:t>3</w:t>
            </w:r>
          </w:p>
        </w:tc>
        <w:tc>
          <w:tcPr>
            <w:tcW w:w="2536" w:type="dxa"/>
            <w:noWrap/>
            <w:hideMark/>
          </w:tcPr>
          <w:p w14:paraId="22D4DE3A" w14:textId="77777777" w:rsidR="00703F13" w:rsidRPr="00CA654B" w:rsidRDefault="00703F13" w:rsidP="008E2866">
            <w:pPr>
              <w:spacing w:line="360" w:lineRule="auto"/>
              <w:jc w:val="both"/>
              <w:rPr>
                <w:b w:val="0"/>
                <w:bCs/>
              </w:rPr>
            </w:pPr>
            <w:r w:rsidRPr="00CA654B">
              <w:rPr>
                <w:b w:val="0"/>
                <w:bCs/>
              </w:rPr>
              <w:t>12/20/2022</w:t>
            </w:r>
          </w:p>
        </w:tc>
        <w:tc>
          <w:tcPr>
            <w:tcW w:w="2576" w:type="dxa"/>
            <w:noWrap/>
            <w:hideMark/>
          </w:tcPr>
          <w:p w14:paraId="5B5E1316" w14:textId="77777777" w:rsidR="00703F13" w:rsidRPr="00CA654B" w:rsidRDefault="00703F13" w:rsidP="008E2866">
            <w:pPr>
              <w:spacing w:line="360" w:lineRule="auto"/>
              <w:jc w:val="both"/>
              <w:rPr>
                <w:b w:val="0"/>
                <w:bCs/>
              </w:rPr>
            </w:pPr>
            <w:r w:rsidRPr="00CA654B">
              <w:rPr>
                <w:b w:val="0"/>
                <w:bCs/>
              </w:rPr>
              <w:t>2</w:t>
            </w:r>
          </w:p>
        </w:tc>
      </w:tr>
      <w:tr w:rsidR="00703F13" w:rsidRPr="00CA654B" w14:paraId="77DC53F2" w14:textId="77777777" w:rsidTr="008E2866">
        <w:trPr>
          <w:trHeight w:val="288"/>
        </w:trPr>
        <w:tc>
          <w:tcPr>
            <w:tcW w:w="1875" w:type="dxa"/>
            <w:noWrap/>
            <w:hideMark/>
          </w:tcPr>
          <w:p w14:paraId="36435855" w14:textId="77777777" w:rsidR="00703F13" w:rsidRPr="00CA654B" w:rsidRDefault="00703F13" w:rsidP="008E2866">
            <w:pPr>
              <w:spacing w:line="360" w:lineRule="auto"/>
              <w:jc w:val="both"/>
              <w:rPr>
                <w:b w:val="0"/>
                <w:bCs/>
              </w:rPr>
            </w:pPr>
            <w:r w:rsidRPr="00CA654B">
              <w:rPr>
                <w:b w:val="0"/>
                <w:bCs/>
              </w:rPr>
              <w:t>4</w:t>
            </w:r>
          </w:p>
        </w:tc>
        <w:tc>
          <w:tcPr>
            <w:tcW w:w="2536" w:type="dxa"/>
            <w:noWrap/>
            <w:hideMark/>
          </w:tcPr>
          <w:p w14:paraId="50A08773" w14:textId="77777777" w:rsidR="00703F13" w:rsidRPr="00CA654B" w:rsidRDefault="00703F13" w:rsidP="008E2866">
            <w:pPr>
              <w:spacing w:line="360" w:lineRule="auto"/>
              <w:jc w:val="both"/>
              <w:rPr>
                <w:b w:val="0"/>
                <w:bCs/>
              </w:rPr>
            </w:pPr>
            <w:r w:rsidRPr="00CA654B">
              <w:rPr>
                <w:b w:val="0"/>
                <w:bCs/>
              </w:rPr>
              <w:t>01/21/2023</w:t>
            </w:r>
          </w:p>
        </w:tc>
        <w:tc>
          <w:tcPr>
            <w:tcW w:w="2576" w:type="dxa"/>
            <w:noWrap/>
            <w:hideMark/>
          </w:tcPr>
          <w:p w14:paraId="39792710" w14:textId="77777777" w:rsidR="00703F13" w:rsidRPr="00CA654B" w:rsidRDefault="00703F13" w:rsidP="008E2866">
            <w:pPr>
              <w:spacing w:line="360" w:lineRule="auto"/>
              <w:jc w:val="both"/>
              <w:rPr>
                <w:b w:val="0"/>
                <w:bCs/>
              </w:rPr>
            </w:pPr>
            <w:r w:rsidRPr="00CA654B">
              <w:rPr>
                <w:b w:val="0"/>
                <w:bCs/>
              </w:rPr>
              <w:t>2</w:t>
            </w:r>
          </w:p>
        </w:tc>
      </w:tr>
      <w:tr w:rsidR="00703F13" w:rsidRPr="00CA654B" w14:paraId="10781347" w14:textId="77777777" w:rsidTr="008E2866">
        <w:trPr>
          <w:trHeight w:val="288"/>
        </w:trPr>
        <w:tc>
          <w:tcPr>
            <w:tcW w:w="1875" w:type="dxa"/>
            <w:noWrap/>
            <w:hideMark/>
          </w:tcPr>
          <w:p w14:paraId="5A8D6186" w14:textId="77777777" w:rsidR="00703F13" w:rsidRPr="00CA654B" w:rsidRDefault="00703F13" w:rsidP="008E2866">
            <w:pPr>
              <w:spacing w:line="360" w:lineRule="auto"/>
              <w:jc w:val="both"/>
              <w:rPr>
                <w:b w:val="0"/>
                <w:bCs/>
              </w:rPr>
            </w:pPr>
            <w:r w:rsidRPr="00CA654B">
              <w:rPr>
                <w:b w:val="0"/>
                <w:bCs/>
              </w:rPr>
              <w:t>5</w:t>
            </w:r>
          </w:p>
        </w:tc>
        <w:tc>
          <w:tcPr>
            <w:tcW w:w="2536" w:type="dxa"/>
            <w:noWrap/>
            <w:hideMark/>
          </w:tcPr>
          <w:p w14:paraId="7CE34032" w14:textId="77777777" w:rsidR="00703F13" w:rsidRPr="00CA654B" w:rsidRDefault="00703F13" w:rsidP="008E2866">
            <w:pPr>
              <w:spacing w:line="360" w:lineRule="auto"/>
              <w:jc w:val="both"/>
              <w:rPr>
                <w:b w:val="0"/>
                <w:bCs/>
              </w:rPr>
            </w:pPr>
            <w:r w:rsidRPr="00CA654B">
              <w:rPr>
                <w:b w:val="0"/>
                <w:bCs/>
              </w:rPr>
              <w:t>01/20/2023</w:t>
            </w:r>
          </w:p>
        </w:tc>
        <w:tc>
          <w:tcPr>
            <w:tcW w:w="2576" w:type="dxa"/>
            <w:noWrap/>
            <w:hideMark/>
          </w:tcPr>
          <w:p w14:paraId="3522BB4C" w14:textId="77777777" w:rsidR="00703F13" w:rsidRPr="00CA654B" w:rsidRDefault="00703F13" w:rsidP="008E2866">
            <w:pPr>
              <w:spacing w:line="360" w:lineRule="auto"/>
              <w:jc w:val="both"/>
              <w:rPr>
                <w:b w:val="0"/>
                <w:bCs/>
              </w:rPr>
            </w:pPr>
            <w:r w:rsidRPr="00CA654B">
              <w:rPr>
                <w:b w:val="0"/>
                <w:bCs/>
              </w:rPr>
              <w:t>3</w:t>
            </w:r>
          </w:p>
        </w:tc>
      </w:tr>
    </w:tbl>
    <w:p w14:paraId="698834E7" w14:textId="77777777" w:rsidR="00703F13" w:rsidRPr="00CA654B" w:rsidRDefault="00703F13" w:rsidP="00703F13">
      <w:pPr>
        <w:spacing w:line="360" w:lineRule="auto"/>
        <w:jc w:val="both"/>
      </w:pPr>
    </w:p>
    <w:p w14:paraId="29625EE8" w14:textId="77777777" w:rsidR="00703F13" w:rsidRPr="00CA654B" w:rsidRDefault="00703F13" w:rsidP="00703F13">
      <w:pPr>
        <w:spacing w:line="360" w:lineRule="auto"/>
        <w:ind w:left="720" w:hanging="720"/>
      </w:pPr>
      <w:r w:rsidRPr="00CA654B">
        <w:t xml:space="preserve">Table 54. </w:t>
      </w:r>
      <w:r w:rsidRPr="00CA654B">
        <w:rPr>
          <w:lang w:val="en-US"/>
        </w:rPr>
        <w:t xml:space="preserve">Operation </w:t>
      </w:r>
      <w:r w:rsidRPr="00CA654B">
        <w:t>Table - 3NF</w:t>
      </w:r>
    </w:p>
    <w:p w14:paraId="3DDFADB8" w14:textId="77777777" w:rsidR="00703F13" w:rsidRPr="00CA654B" w:rsidRDefault="00703F13" w:rsidP="00703F13">
      <w:pPr>
        <w:spacing w:line="360" w:lineRule="auto"/>
        <w:jc w:val="both"/>
      </w:pPr>
    </w:p>
    <w:p w14:paraId="4918319A" w14:textId="77777777" w:rsidR="00703F13" w:rsidRPr="00CA654B" w:rsidRDefault="00703F13" w:rsidP="00703F13">
      <w:pPr>
        <w:spacing w:line="360" w:lineRule="auto"/>
        <w:ind w:left="720" w:hanging="720"/>
        <w:jc w:val="both"/>
        <w:rPr>
          <w:b w:val="0"/>
          <w:bCs/>
        </w:rPr>
      </w:pPr>
      <w:r w:rsidRPr="00CA654B">
        <w:t xml:space="preserve">      </w:t>
      </w:r>
      <w:r w:rsidRPr="00CA654B">
        <w:rPr>
          <w:b w:val="0"/>
          <w:bCs/>
        </w:rPr>
        <w:t>Operation Type</w:t>
      </w:r>
    </w:p>
    <w:tbl>
      <w:tblPr>
        <w:tblStyle w:val="TableGrid"/>
        <w:tblW w:w="0" w:type="auto"/>
        <w:tblInd w:w="355" w:type="dxa"/>
        <w:tblLook w:val="04A0" w:firstRow="1" w:lastRow="0" w:firstColumn="1" w:lastColumn="0" w:noHBand="0" w:noVBand="1"/>
      </w:tblPr>
      <w:tblGrid>
        <w:gridCol w:w="2429"/>
        <w:gridCol w:w="2971"/>
      </w:tblGrid>
      <w:tr w:rsidR="00703F13" w:rsidRPr="00CA654B" w14:paraId="697059AD" w14:textId="77777777" w:rsidTr="008E2866">
        <w:trPr>
          <w:trHeight w:val="288"/>
        </w:trPr>
        <w:tc>
          <w:tcPr>
            <w:tcW w:w="2429" w:type="dxa"/>
            <w:noWrap/>
            <w:vAlign w:val="center"/>
            <w:hideMark/>
          </w:tcPr>
          <w:p w14:paraId="4033BEE8" w14:textId="77777777" w:rsidR="00703F13" w:rsidRPr="00CA654B" w:rsidRDefault="00703F13" w:rsidP="008E2866">
            <w:pPr>
              <w:spacing w:line="360" w:lineRule="auto"/>
              <w:ind w:left="720" w:hanging="720"/>
              <w:jc w:val="left"/>
              <w:rPr>
                <w:b w:val="0"/>
                <w:bCs/>
              </w:rPr>
            </w:pPr>
            <w:r w:rsidRPr="00CA654B">
              <w:rPr>
                <w:b w:val="0"/>
                <w:bCs/>
              </w:rPr>
              <w:t>(PK)</w:t>
            </w:r>
            <w:proofErr w:type="spellStart"/>
            <w:r w:rsidRPr="00CA654B">
              <w:rPr>
                <w:b w:val="0"/>
                <w:bCs/>
              </w:rPr>
              <w:t>operation_type_id</w:t>
            </w:r>
            <w:proofErr w:type="spellEnd"/>
          </w:p>
        </w:tc>
        <w:tc>
          <w:tcPr>
            <w:tcW w:w="2971" w:type="dxa"/>
            <w:noWrap/>
            <w:vAlign w:val="center"/>
            <w:hideMark/>
          </w:tcPr>
          <w:p w14:paraId="1C2F9B95" w14:textId="77777777" w:rsidR="00703F13" w:rsidRPr="00CA654B" w:rsidRDefault="00703F13" w:rsidP="008E2866">
            <w:pPr>
              <w:spacing w:line="360" w:lineRule="auto"/>
              <w:ind w:left="720" w:hanging="720"/>
              <w:jc w:val="left"/>
              <w:rPr>
                <w:b w:val="0"/>
                <w:bCs/>
              </w:rPr>
            </w:pPr>
            <w:proofErr w:type="spellStart"/>
            <w:r w:rsidRPr="00CA654B">
              <w:rPr>
                <w:b w:val="0"/>
                <w:bCs/>
              </w:rPr>
              <w:t>operation_name</w:t>
            </w:r>
            <w:proofErr w:type="spellEnd"/>
          </w:p>
        </w:tc>
      </w:tr>
      <w:tr w:rsidR="00703F13" w:rsidRPr="00CA654B" w14:paraId="5601DCF1" w14:textId="77777777" w:rsidTr="008E2866">
        <w:trPr>
          <w:trHeight w:val="288"/>
        </w:trPr>
        <w:tc>
          <w:tcPr>
            <w:tcW w:w="2429" w:type="dxa"/>
            <w:noWrap/>
            <w:vAlign w:val="center"/>
            <w:hideMark/>
          </w:tcPr>
          <w:p w14:paraId="162D24AE" w14:textId="77777777" w:rsidR="00703F13" w:rsidRPr="00CA654B" w:rsidRDefault="00703F13" w:rsidP="008E2866">
            <w:pPr>
              <w:spacing w:line="360" w:lineRule="auto"/>
              <w:ind w:left="720" w:hanging="720"/>
              <w:jc w:val="left"/>
              <w:rPr>
                <w:b w:val="0"/>
                <w:bCs/>
              </w:rPr>
            </w:pPr>
            <w:r w:rsidRPr="00CA654B">
              <w:rPr>
                <w:b w:val="0"/>
                <w:bCs/>
              </w:rPr>
              <w:t>1</w:t>
            </w:r>
          </w:p>
        </w:tc>
        <w:tc>
          <w:tcPr>
            <w:tcW w:w="2971" w:type="dxa"/>
            <w:noWrap/>
            <w:vAlign w:val="center"/>
            <w:hideMark/>
          </w:tcPr>
          <w:p w14:paraId="5CE4F117" w14:textId="77777777" w:rsidR="00703F13" w:rsidRPr="00CA654B" w:rsidRDefault="00703F13" w:rsidP="008E2866">
            <w:pPr>
              <w:spacing w:line="360" w:lineRule="auto"/>
              <w:ind w:left="720" w:hanging="720"/>
              <w:jc w:val="left"/>
              <w:rPr>
                <w:b w:val="0"/>
                <w:bCs/>
              </w:rPr>
            </w:pPr>
            <w:r w:rsidRPr="00CA654B">
              <w:rPr>
                <w:b w:val="0"/>
                <w:bCs/>
              </w:rPr>
              <w:t>Deworming</w:t>
            </w:r>
          </w:p>
        </w:tc>
      </w:tr>
      <w:tr w:rsidR="00703F13" w:rsidRPr="00CA654B" w14:paraId="770333B6" w14:textId="77777777" w:rsidTr="008E2866">
        <w:trPr>
          <w:trHeight w:val="288"/>
        </w:trPr>
        <w:tc>
          <w:tcPr>
            <w:tcW w:w="2429" w:type="dxa"/>
            <w:noWrap/>
            <w:vAlign w:val="center"/>
            <w:hideMark/>
          </w:tcPr>
          <w:p w14:paraId="2085DE5F" w14:textId="77777777" w:rsidR="00703F13" w:rsidRPr="00CA654B" w:rsidRDefault="00703F13" w:rsidP="008E2866">
            <w:pPr>
              <w:spacing w:line="360" w:lineRule="auto"/>
              <w:ind w:left="720" w:hanging="720"/>
              <w:jc w:val="left"/>
              <w:rPr>
                <w:b w:val="0"/>
                <w:bCs/>
              </w:rPr>
            </w:pPr>
            <w:r w:rsidRPr="00CA654B">
              <w:rPr>
                <w:b w:val="0"/>
                <w:bCs/>
              </w:rPr>
              <w:t>2</w:t>
            </w:r>
          </w:p>
        </w:tc>
        <w:tc>
          <w:tcPr>
            <w:tcW w:w="2971" w:type="dxa"/>
            <w:noWrap/>
            <w:vAlign w:val="center"/>
            <w:hideMark/>
          </w:tcPr>
          <w:p w14:paraId="4AB0ADAA" w14:textId="77777777" w:rsidR="00703F13" w:rsidRPr="00CA654B" w:rsidRDefault="00703F13" w:rsidP="008E2866">
            <w:pPr>
              <w:spacing w:line="360" w:lineRule="auto"/>
              <w:ind w:left="720" w:hanging="720"/>
              <w:jc w:val="left"/>
              <w:rPr>
                <w:b w:val="0"/>
                <w:bCs/>
              </w:rPr>
            </w:pPr>
            <w:r w:rsidRPr="00CA654B">
              <w:rPr>
                <w:b w:val="0"/>
                <w:bCs/>
              </w:rPr>
              <w:t>Vaccination</w:t>
            </w:r>
          </w:p>
        </w:tc>
      </w:tr>
      <w:tr w:rsidR="00703F13" w:rsidRPr="00CA654B" w14:paraId="4B8445B9" w14:textId="77777777" w:rsidTr="008E2866">
        <w:trPr>
          <w:trHeight w:val="288"/>
        </w:trPr>
        <w:tc>
          <w:tcPr>
            <w:tcW w:w="2429" w:type="dxa"/>
            <w:noWrap/>
            <w:vAlign w:val="center"/>
            <w:hideMark/>
          </w:tcPr>
          <w:p w14:paraId="50E3CEF8" w14:textId="77777777" w:rsidR="00703F13" w:rsidRPr="00CA654B" w:rsidRDefault="00703F13" w:rsidP="008E2866">
            <w:pPr>
              <w:spacing w:line="360" w:lineRule="auto"/>
              <w:ind w:left="720" w:hanging="720"/>
              <w:jc w:val="left"/>
              <w:rPr>
                <w:b w:val="0"/>
                <w:bCs/>
              </w:rPr>
            </w:pPr>
            <w:r w:rsidRPr="00CA654B">
              <w:rPr>
                <w:b w:val="0"/>
                <w:bCs/>
              </w:rPr>
              <w:t>3</w:t>
            </w:r>
          </w:p>
        </w:tc>
        <w:tc>
          <w:tcPr>
            <w:tcW w:w="2971" w:type="dxa"/>
            <w:noWrap/>
            <w:vAlign w:val="center"/>
            <w:hideMark/>
          </w:tcPr>
          <w:p w14:paraId="4E87D1B1" w14:textId="77777777" w:rsidR="00703F13" w:rsidRPr="00CA654B" w:rsidRDefault="00703F13" w:rsidP="008E2866">
            <w:pPr>
              <w:spacing w:line="360" w:lineRule="auto"/>
              <w:ind w:left="720" w:hanging="720"/>
              <w:jc w:val="left"/>
              <w:rPr>
                <w:b w:val="0"/>
                <w:bCs/>
              </w:rPr>
            </w:pPr>
            <w:r w:rsidRPr="00CA654B">
              <w:rPr>
                <w:b w:val="0"/>
                <w:bCs/>
              </w:rPr>
              <w:t>Medicine Administration</w:t>
            </w:r>
          </w:p>
        </w:tc>
      </w:tr>
      <w:tr w:rsidR="00703F13" w:rsidRPr="00CA654B" w14:paraId="2A2FD93B" w14:textId="77777777" w:rsidTr="008E2866">
        <w:trPr>
          <w:trHeight w:val="288"/>
        </w:trPr>
        <w:tc>
          <w:tcPr>
            <w:tcW w:w="2429" w:type="dxa"/>
            <w:noWrap/>
            <w:vAlign w:val="center"/>
            <w:hideMark/>
          </w:tcPr>
          <w:p w14:paraId="2C739C8E" w14:textId="77777777" w:rsidR="00703F13" w:rsidRPr="00CA654B" w:rsidRDefault="00703F13" w:rsidP="008E2866">
            <w:pPr>
              <w:spacing w:line="360" w:lineRule="auto"/>
              <w:ind w:left="720" w:hanging="720"/>
              <w:jc w:val="left"/>
              <w:rPr>
                <w:b w:val="0"/>
                <w:bCs/>
              </w:rPr>
            </w:pPr>
            <w:r w:rsidRPr="00CA654B">
              <w:rPr>
                <w:b w:val="0"/>
                <w:bCs/>
              </w:rPr>
              <w:t>4</w:t>
            </w:r>
          </w:p>
        </w:tc>
        <w:tc>
          <w:tcPr>
            <w:tcW w:w="2971" w:type="dxa"/>
            <w:noWrap/>
            <w:vAlign w:val="center"/>
            <w:hideMark/>
          </w:tcPr>
          <w:p w14:paraId="6A49BEF6" w14:textId="77777777" w:rsidR="00703F13" w:rsidRPr="00CA654B" w:rsidRDefault="00703F13" w:rsidP="008E2866">
            <w:pPr>
              <w:spacing w:line="360" w:lineRule="auto"/>
              <w:ind w:left="720" w:hanging="720"/>
              <w:jc w:val="left"/>
              <w:rPr>
                <w:b w:val="0"/>
                <w:bCs/>
              </w:rPr>
            </w:pPr>
            <w:r w:rsidRPr="00CA654B">
              <w:rPr>
                <w:b w:val="0"/>
                <w:bCs/>
              </w:rPr>
              <w:t>Feeding</w:t>
            </w:r>
          </w:p>
        </w:tc>
      </w:tr>
    </w:tbl>
    <w:p w14:paraId="08AD7B90" w14:textId="77777777" w:rsidR="00703F13" w:rsidRPr="00CA654B" w:rsidRDefault="00703F13" w:rsidP="00703F13">
      <w:pPr>
        <w:spacing w:line="360" w:lineRule="auto"/>
        <w:jc w:val="both"/>
      </w:pPr>
    </w:p>
    <w:p w14:paraId="0269EF99" w14:textId="77777777" w:rsidR="00703F13" w:rsidRPr="00CA654B" w:rsidRDefault="00703F13" w:rsidP="00703F13">
      <w:pPr>
        <w:spacing w:line="360" w:lineRule="auto"/>
        <w:ind w:left="720" w:hanging="720"/>
      </w:pPr>
      <w:r w:rsidRPr="00CA654B">
        <w:t xml:space="preserve">Table 55. </w:t>
      </w:r>
      <w:r w:rsidRPr="00CA654B">
        <w:rPr>
          <w:lang w:val="en-US"/>
        </w:rPr>
        <w:t xml:space="preserve">Operation Type </w:t>
      </w:r>
      <w:r w:rsidRPr="00CA654B">
        <w:t>Table - 3NF</w:t>
      </w:r>
    </w:p>
    <w:p w14:paraId="35198179" w14:textId="77777777" w:rsidR="00703F13" w:rsidRPr="00CA654B" w:rsidRDefault="00703F13" w:rsidP="00703F13">
      <w:pPr>
        <w:spacing w:line="360" w:lineRule="auto"/>
        <w:ind w:left="720" w:hanging="720"/>
      </w:pPr>
    </w:p>
    <w:p w14:paraId="2E88BDFA" w14:textId="77777777" w:rsidR="00703F13" w:rsidRPr="00CA654B" w:rsidRDefault="00703F13" w:rsidP="00703F13">
      <w:pPr>
        <w:spacing w:line="360" w:lineRule="auto"/>
        <w:ind w:left="720" w:hanging="720"/>
        <w:jc w:val="both"/>
        <w:rPr>
          <w:b w:val="0"/>
          <w:bCs/>
        </w:rPr>
      </w:pPr>
      <w:r w:rsidRPr="00CA654B">
        <w:lastRenderedPageBreak/>
        <w:t xml:space="preserve">     </w:t>
      </w:r>
      <w:r w:rsidRPr="00CA654B">
        <w:rPr>
          <w:b w:val="0"/>
          <w:bCs/>
        </w:rPr>
        <w:t>Operation Pig Details</w:t>
      </w:r>
    </w:p>
    <w:tbl>
      <w:tblPr>
        <w:tblStyle w:val="TableGrid"/>
        <w:tblpPr w:leftFromText="180" w:rightFromText="180" w:vertAnchor="text" w:horzAnchor="margin" w:tblpX="355" w:tblpY="-52"/>
        <w:tblW w:w="0" w:type="auto"/>
        <w:tblLook w:val="04A0" w:firstRow="1" w:lastRow="0" w:firstColumn="1" w:lastColumn="0" w:noHBand="0" w:noVBand="1"/>
      </w:tblPr>
      <w:tblGrid>
        <w:gridCol w:w="2440"/>
        <w:gridCol w:w="2660"/>
        <w:gridCol w:w="1960"/>
      </w:tblGrid>
      <w:tr w:rsidR="00703F13" w:rsidRPr="00CA654B" w14:paraId="7C5E6177" w14:textId="77777777" w:rsidTr="008E2866">
        <w:trPr>
          <w:trHeight w:val="288"/>
        </w:trPr>
        <w:tc>
          <w:tcPr>
            <w:tcW w:w="2194" w:type="dxa"/>
            <w:noWrap/>
            <w:hideMark/>
          </w:tcPr>
          <w:p w14:paraId="4EECE115" w14:textId="77777777" w:rsidR="00703F13" w:rsidRPr="00CA654B" w:rsidRDefault="00703F13" w:rsidP="008E2866">
            <w:pPr>
              <w:spacing w:line="360" w:lineRule="auto"/>
              <w:ind w:left="720" w:hanging="720"/>
              <w:rPr>
                <w:b w:val="0"/>
                <w:bCs/>
                <w:sz w:val="22"/>
                <w:szCs w:val="22"/>
              </w:rPr>
            </w:pPr>
            <w:r w:rsidRPr="00CA654B">
              <w:rPr>
                <w:b w:val="0"/>
                <w:bCs/>
                <w:sz w:val="22"/>
                <w:szCs w:val="22"/>
              </w:rPr>
              <w:t>(PK)</w:t>
            </w:r>
            <w:proofErr w:type="spellStart"/>
            <w:r w:rsidRPr="00CA654B">
              <w:rPr>
                <w:b w:val="0"/>
                <w:bCs/>
                <w:sz w:val="22"/>
                <w:szCs w:val="22"/>
              </w:rPr>
              <w:t>operation_details_id</w:t>
            </w:r>
            <w:proofErr w:type="spellEnd"/>
          </w:p>
        </w:tc>
        <w:tc>
          <w:tcPr>
            <w:tcW w:w="2660" w:type="dxa"/>
            <w:noWrap/>
            <w:hideMark/>
          </w:tcPr>
          <w:p w14:paraId="7083C47C" w14:textId="77777777" w:rsidR="00703F13" w:rsidRPr="00CA654B" w:rsidRDefault="00703F13" w:rsidP="008E2866">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operation_id</w:t>
            </w:r>
            <w:proofErr w:type="spellEnd"/>
          </w:p>
        </w:tc>
        <w:tc>
          <w:tcPr>
            <w:tcW w:w="1960" w:type="dxa"/>
            <w:noWrap/>
            <w:hideMark/>
          </w:tcPr>
          <w:p w14:paraId="0A15AB6E" w14:textId="77777777" w:rsidR="00703F13" w:rsidRPr="00CA654B" w:rsidRDefault="00703F13" w:rsidP="008E2866">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pig_id</w:t>
            </w:r>
            <w:proofErr w:type="spellEnd"/>
          </w:p>
        </w:tc>
      </w:tr>
      <w:tr w:rsidR="00703F13" w:rsidRPr="00CA654B" w14:paraId="347717DC" w14:textId="77777777" w:rsidTr="008E2866">
        <w:trPr>
          <w:trHeight w:val="288"/>
        </w:trPr>
        <w:tc>
          <w:tcPr>
            <w:tcW w:w="2194" w:type="dxa"/>
            <w:noWrap/>
            <w:hideMark/>
          </w:tcPr>
          <w:p w14:paraId="4BCE0F83"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2660" w:type="dxa"/>
            <w:noWrap/>
            <w:hideMark/>
          </w:tcPr>
          <w:p w14:paraId="3B35E30A"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1D53D74B"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r>
      <w:tr w:rsidR="00703F13" w:rsidRPr="00CA654B" w14:paraId="38A49983" w14:textId="77777777" w:rsidTr="008E2866">
        <w:trPr>
          <w:trHeight w:val="288"/>
        </w:trPr>
        <w:tc>
          <w:tcPr>
            <w:tcW w:w="2194" w:type="dxa"/>
            <w:noWrap/>
            <w:hideMark/>
          </w:tcPr>
          <w:p w14:paraId="57DB34ED" w14:textId="77777777" w:rsidR="00703F13" w:rsidRPr="00CA654B" w:rsidRDefault="00703F13" w:rsidP="008E2866">
            <w:pPr>
              <w:spacing w:line="360" w:lineRule="auto"/>
              <w:ind w:left="720" w:hanging="720"/>
              <w:rPr>
                <w:b w:val="0"/>
                <w:bCs/>
                <w:sz w:val="22"/>
                <w:szCs w:val="22"/>
              </w:rPr>
            </w:pPr>
            <w:r w:rsidRPr="00CA654B">
              <w:rPr>
                <w:b w:val="0"/>
                <w:bCs/>
                <w:sz w:val="22"/>
                <w:szCs w:val="22"/>
              </w:rPr>
              <w:t>2</w:t>
            </w:r>
          </w:p>
        </w:tc>
        <w:tc>
          <w:tcPr>
            <w:tcW w:w="2660" w:type="dxa"/>
            <w:noWrap/>
            <w:hideMark/>
          </w:tcPr>
          <w:p w14:paraId="0F8A586B" w14:textId="77777777" w:rsidR="00703F13" w:rsidRPr="00CA654B" w:rsidRDefault="00703F13" w:rsidP="008E2866">
            <w:pPr>
              <w:spacing w:line="360" w:lineRule="auto"/>
              <w:ind w:left="720" w:hanging="720"/>
              <w:rPr>
                <w:b w:val="0"/>
                <w:bCs/>
                <w:sz w:val="22"/>
                <w:szCs w:val="22"/>
              </w:rPr>
            </w:pPr>
            <w:r w:rsidRPr="00CA654B">
              <w:rPr>
                <w:b w:val="0"/>
                <w:bCs/>
                <w:sz w:val="22"/>
                <w:szCs w:val="22"/>
              </w:rPr>
              <w:t>2</w:t>
            </w:r>
          </w:p>
        </w:tc>
        <w:tc>
          <w:tcPr>
            <w:tcW w:w="1960" w:type="dxa"/>
            <w:noWrap/>
            <w:hideMark/>
          </w:tcPr>
          <w:p w14:paraId="496EBF10" w14:textId="77777777" w:rsidR="00703F13" w:rsidRPr="00CA654B" w:rsidRDefault="00703F13" w:rsidP="008E2866">
            <w:pPr>
              <w:spacing w:line="360" w:lineRule="auto"/>
              <w:ind w:left="720" w:hanging="720"/>
              <w:rPr>
                <w:b w:val="0"/>
                <w:bCs/>
                <w:sz w:val="22"/>
                <w:szCs w:val="22"/>
              </w:rPr>
            </w:pPr>
            <w:r w:rsidRPr="00CA654B">
              <w:rPr>
                <w:b w:val="0"/>
                <w:bCs/>
                <w:sz w:val="22"/>
                <w:szCs w:val="22"/>
              </w:rPr>
              <w:t>2</w:t>
            </w:r>
          </w:p>
        </w:tc>
      </w:tr>
      <w:tr w:rsidR="00703F13" w:rsidRPr="00CA654B" w14:paraId="43E7A72C" w14:textId="77777777" w:rsidTr="008E2866">
        <w:trPr>
          <w:trHeight w:val="288"/>
        </w:trPr>
        <w:tc>
          <w:tcPr>
            <w:tcW w:w="2194" w:type="dxa"/>
            <w:noWrap/>
            <w:hideMark/>
          </w:tcPr>
          <w:p w14:paraId="1DA2021F" w14:textId="77777777" w:rsidR="00703F13" w:rsidRPr="00CA654B" w:rsidRDefault="00703F13" w:rsidP="008E2866">
            <w:pPr>
              <w:spacing w:line="360" w:lineRule="auto"/>
              <w:ind w:left="720" w:hanging="720"/>
              <w:rPr>
                <w:b w:val="0"/>
                <w:bCs/>
                <w:sz w:val="22"/>
                <w:szCs w:val="22"/>
              </w:rPr>
            </w:pPr>
            <w:r w:rsidRPr="00CA654B">
              <w:rPr>
                <w:b w:val="0"/>
                <w:bCs/>
                <w:sz w:val="22"/>
                <w:szCs w:val="22"/>
              </w:rPr>
              <w:t>3</w:t>
            </w:r>
          </w:p>
        </w:tc>
        <w:tc>
          <w:tcPr>
            <w:tcW w:w="2660" w:type="dxa"/>
            <w:noWrap/>
            <w:hideMark/>
          </w:tcPr>
          <w:p w14:paraId="6B381655" w14:textId="77777777" w:rsidR="00703F13" w:rsidRPr="00CA654B" w:rsidRDefault="00703F13" w:rsidP="008E2866">
            <w:pPr>
              <w:spacing w:line="360" w:lineRule="auto"/>
              <w:ind w:left="720" w:hanging="720"/>
              <w:rPr>
                <w:b w:val="0"/>
                <w:bCs/>
                <w:sz w:val="22"/>
                <w:szCs w:val="22"/>
              </w:rPr>
            </w:pPr>
            <w:r w:rsidRPr="00CA654B">
              <w:rPr>
                <w:b w:val="0"/>
                <w:bCs/>
                <w:sz w:val="22"/>
                <w:szCs w:val="22"/>
              </w:rPr>
              <w:t>3</w:t>
            </w:r>
          </w:p>
        </w:tc>
        <w:tc>
          <w:tcPr>
            <w:tcW w:w="1960" w:type="dxa"/>
            <w:noWrap/>
            <w:hideMark/>
          </w:tcPr>
          <w:p w14:paraId="61BDA81F" w14:textId="77777777" w:rsidR="00703F13" w:rsidRPr="00CA654B" w:rsidRDefault="00703F13" w:rsidP="008E2866">
            <w:pPr>
              <w:spacing w:line="360" w:lineRule="auto"/>
              <w:ind w:left="720" w:hanging="720"/>
              <w:rPr>
                <w:b w:val="0"/>
                <w:bCs/>
                <w:sz w:val="22"/>
                <w:szCs w:val="22"/>
              </w:rPr>
            </w:pPr>
            <w:r w:rsidRPr="00CA654B">
              <w:rPr>
                <w:b w:val="0"/>
                <w:bCs/>
                <w:sz w:val="22"/>
                <w:szCs w:val="22"/>
              </w:rPr>
              <w:t>3</w:t>
            </w:r>
          </w:p>
        </w:tc>
      </w:tr>
      <w:tr w:rsidR="00703F13" w:rsidRPr="00CA654B" w14:paraId="2CDD22DB" w14:textId="77777777" w:rsidTr="008E2866">
        <w:trPr>
          <w:trHeight w:val="288"/>
        </w:trPr>
        <w:tc>
          <w:tcPr>
            <w:tcW w:w="2194" w:type="dxa"/>
            <w:noWrap/>
            <w:hideMark/>
          </w:tcPr>
          <w:p w14:paraId="29050AC4"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c>
          <w:tcPr>
            <w:tcW w:w="2660" w:type="dxa"/>
            <w:noWrap/>
            <w:hideMark/>
          </w:tcPr>
          <w:p w14:paraId="417ADB7E"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c>
          <w:tcPr>
            <w:tcW w:w="1960" w:type="dxa"/>
            <w:noWrap/>
            <w:hideMark/>
          </w:tcPr>
          <w:p w14:paraId="214345E5"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r>
      <w:tr w:rsidR="00703F13" w:rsidRPr="00CA654B" w14:paraId="55FEDD3F" w14:textId="77777777" w:rsidTr="008E2866">
        <w:trPr>
          <w:trHeight w:val="288"/>
        </w:trPr>
        <w:tc>
          <w:tcPr>
            <w:tcW w:w="2194" w:type="dxa"/>
            <w:noWrap/>
            <w:hideMark/>
          </w:tcPr>
          <w:p w14:paraId="3A8EFC08"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c>
          <w:tcPr>
            <w:tcW w:w="2660" w:type="dxa"/>
            <w:noWrap/>
            <w:hideMark/>
          </w:tcPr>
          <w:p w14:paraId="1A679BE5"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c>
          <w:tcPr>
            <w:tcW w:w="1960" w:type="dxa"/>
            <w:noWrap/>
            <w:hideMark/>
          </w:tcPr>
          <w:p w14:paraId="13D463A1"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r>
    </w:tbl>
    <w:p w14:paraId="2D7A97D9" w14:textId="77777777" w:rsidR="00703F13" w:rsidRPr="00CA654B" w:rsidRDefault="00703F13" w:rsidP="00703F13">
      <w:pPr>
        <w:spacing w:line="360" w:lineRule="auto"/>
        <w:jc w:val="both"/>
      </w:pPr>
    </w:p>
    <w:p w14:paraId="53203121" w14:textId="77777777" w:rsidR="00703F13" w:rsidRPr="00CA654B" w:rsidRDefault="00703F13" w:rsidP="00703F13">
      <w:pPr>
        <w:spacing w:line="360" w:lineRule="auto"/>
        <w:ind w:left="720" w:hanging="720"/>
      </w:pPr>
    </w:p>
    <w:p w14:paraId="15099BE7" w14:textId="77777777" w:rsidR="00703F13" w:rsidRPr="00CA654B" w:rsidRDefault="00703F13" w:rsidP="00703F13">
      <w:pPr>
        <w:spacing w:line="360" w:lineRule="auto"/>
        <w:ind w:left="720" w:hanging="720"/>
      </w:pPr>
    </w:p>
    <w:p w14:paraId="2CAEA963" w14:textId="77777777" w:rsidR="00703F13" w:rsidRPr="00CA654B" w:rsidRDefault="00703F13" w:rsidP="00703F13">
      <w:pPr>
        <w:spacing w:line="360" w:lineRule="auto"/>
        <w:ind w:left="720" w:hanging="720"/>
      </w:pPr>
    </w:p>
    <w:p w14:paraId="43A504D8" w14:textId="77777777" w:rsidR="00703F13" w:rsidRPr="00CA654B" w:rsidRDefault="00703F13" w:rsidP="00703F13">
      <w:pPr>
        <w:spacing w:line="360" w:lineRule="auto"/>
        <w:ind w:left="720" w:hanging="720"/>
      </w:pPr>
    </w:p>
    <w:p w14:paraId="2CB7B00E" w14:textId="77777777" w:rsidR="00703F13" w:rsidRPr="00CA654B" w:rsidRDefault="00703F13" w:rsidP="00703F13">
      <w:pPr>
        <w:spacing w:line="360" w:lineRule="auto"/>
        <w:ind w:left="720" w:hanging="720"/>
      </w:pPr>
    </w:p>
    <w:p w14:paraId="1DE9DDE8" w14:textId="77777777" w:rsidR="00703F13" w:rsidRPr="00CA654B" w:rsidRDefault="00703F13" w:rsidP="00703F13">
      <w:pPr>
        <w:spacing w:line="360" w:lineRule="auto"/>
        <w:jc w:val="both"/>
      </w:pPr>
    </w:p>
    <w:p w14:paraId="2FF2D870" w14:textId="77777777" w:rsidR="00703F13" w:rsidRPr="00CA654B" w:rsidRDefault="00703F13" w:rsidP="00703F13">
      <w:pPr>
        <w:spacing w:line="360" w:lineRule="auto"/>
        <w:ind w:left="720" w:hanging="720"/>
      </w:pPr>
      <w:r w:rsidRPr="00CA654B">
        <w:t xml:space="preserve">Table 56. </w:t>
      </w:r>
      <w:r w:rsidRPr="00CA654B">
        <w:rPr>
          <w:lang w:val="en-US"/>
        </w:rPr>
        <w:t xml:space="preserve">Operation Pig Details </w:t>
      </w:r>
      <w:r w:rsidRPr="00CA654B">
        <w:t>Table - 3NF</w:t>
      </w:r>
    </w:p>
    <w:p w14:paraId="1265FB49" w14:textId="77777777" w:rsidR="00703F13" w:rsidRPr="00CA654B" w:rsidRDefault="00703F13" w:rsidP="00703F13">
      <w:pPr>
        <w:spacing w:line="360" w:lineRule="auto"/>
        <w:jc w:val="both"/>
      </w:pPr>
    </w:p>
    <w:p w14:paraId="6D65D4A4" w14:textId="77777777" w:rsidR="00703F13" w:rsidRPr="00CA654B" w:rsidRDefault="00703F13" w:rsidP="00703F13">
      <w:pPr>
        <w:spacing w:line="360" w:lineRule="auto"/>
        <w:jc w:val="both"/>
      </w:pPr>
    </w:p>
    <w:p w14:paraId="769B8F76" w14:textId="77777777" w:rsidR="00703F13" w:rsidRPr="00CA654B" w:rsidRDefault="00703F13" w:rsidP="00703F13">
      <w:pPr>
        <w:spacing w:line="360" w:lineRule="auto"/>
        <w:jc w:val="both"/>
      </w:pPr>
    </w:p>
    <w:p w14:paraId="48DB93AF" w14:textId="77777777" w:rsidR="00703F13" w:rsidRPr="00CA654B" w:rsidRDefault="00703F13" w:rsidP="00703F13">
      <w:pPr>
        <w:spacing w:line="360" w:lineRule="auto"/>
        <w:jc w:val="both"/>
      </w:pPr>
    </w:p>
    <w:p w14:paraId="2ABD771E" w14:textId="77777777" w:rsidR="00703F13" w:rsidRPr="00CA654B" w:rsidRDefault="00703F13" w:rsidP="00703F13">
      <w:pPr>
        <w:spacing w:line="360" w:lineRule="auto"/>
        <w:jc w:val="both"/>
      </w:pPr>
    </w:p>
    <w:p w14:paraId="418F8BDF" w14:textId="77777777" w:rsidR="00703F13" w:rsidRPr="00CA654B" w:rsidRDefault="00703F13" w:rsidP="00703F13">
      <w:pPr>
        <w:spacing w:line="360" w:lineRule="auto"/>
        <w:jc w:val="both"/>
      </w:pPr>
    </w:p>
    <w:p w14:paraId="3AF5B8E9" w14:textId="77777777" w:rsidR="00703F13" w:rsidRPr="00CA654B" w:rsidRDefault="00703F13" w:rsidP="00703F13">
      <w:pPr>
        <w:spacing w:line="360" w:lineRule="auto"/>
        <w:jc w:val="both"/>
      </w:pPr>
    </w:p>
    <w:p w14:paraId="7FC3A6BF" w14:textId="77777777" w:rsidR="00703F13" w:rsidRPr="00CA654B" w:rsidRDefault="00703F13" w:rsidP="00703F13">
      <w:pPr>
        <w:spacing w:line="360" w:lineRule="auto"/>
        <w:jc w:val="both"/>
      </w:pPr>
    </w:p>
    <w:p w14:paraId="0FE0E101" w14:textId="77777777" w:rsidR="00703F13" w:rsidRPr="00CA654B" w:rsidRDefault="00703F13" w:rsidP="00703F13">
      <w:pPr>
        <w:spacing w:line="360" w:lineRule="auto"/>
        <w:jc w:val="both"/>
      </w:pPr>
    </w:p>
    <w:p w14:paraId="4124A154" w14:textId="77777777" w:rsidR="00703F13" w:rsidRPr="00CA654B" w:rsidRDefault="00703F13" w:rsidP="00703F13">
      <w:pPr>
        <w:spacing w:line="360" w:lineRule="auto"/>
        <w:jc w:val="both"/>
      </w:pPr>
    </w:p>
    <w:p w14:paraId="354DF5AC" w14:textId="77777777" w:rsidR="00703F13" w:rsidRPr="00CA654B" w:rsidRDefault="00703F13" w:rsidP="00703F13">
      <w:pPr>
        <w:spacing w:line="360" w:lineRule="auto"/>
        <w:jc w:val="both"/>
      </w:pPr>
    </w:p>
    <w:p w14:paraId="0AD69F61" w14:textId="77777777" w:rsidR="00703F13" w:rsidRPr="00CA654B" w:rsidRDefault="00703F13" w:rsidP="00703F13">
      <w:pPr>
        <w:spacing w:line="360" w:lineRule="auto"/>
        <w:jc w:val="both"/>
      </w:pPr>
    </w:p>
    <w:p w14:paraId="66AD022F" w14:textId="77777777" w:rsidR="00703F13" w:rsidRPr="00CA654B" w:rsidRDefault="00703F13" w:rsidP="00703F13">
      <w:pPr>
        <w:spacing w:line="360" w:lineRule="auto"/>
        <w:ind w:left="720" w:hanging="720"/>
        <w:jc w:val="both"/>
      </w:pPr>
      <w:r w:rsidRPr="00CA654B">
        <w:rPr>
          <w:b w:val="0"/>
          <w:bCs/>
        </w:rPr>
        <w:lastRenderedPageBreak/>
        <w:t xml:space="preserve">      Operation Item Details</w:t>
      </w:r>
    </w:p>
    <w:tbl>
      <w:tblPr>
        <w:tblStyle w:val="TableGrid"/>
        <w:tblW w:w="0" w:type="auto"/>
        <w:tblInd w:w="355" w:type="dxa"/>
        <w:tblLook w:val="04A0" w:firstRow="1" w:lastRow="0" w:firstColumn="1" w:lastColumn="0" w:noHBand="0" w:noVBand="1"/>
      </w:tblPr>
      <w:tblGrid>
        <w:gridCol w:w="2941"/>
        <w:gridCol w:w="2660"/>
        <w:gridCol w:w="1960"/>
      </w:tblGrid>
      <w:tr w:rsidR="00703F13" w:rsidRPr="00CA654B" w14:paraId="638F7746" w14:textId="77777777" w:rsidTr="008E2866">
        <w:trPr>
          <w:trHeight w:val="288"/>
        </w:trPr>
        <w:tc>
          <w:tcPr>
            <w:tcW w:w="2883" w:type="dxa"/>
            <w:noWrap/>
            <w:hideMark/>
          </w:tcPr>
          <w:p w14:paraId="1639BCE3" w14:textId="77777777" w:rsidR="00703F13" w:rsidRPr="00CA654B" w:rsidRDefault="00703F13" w:rsidP="008E2866">
            <w:pPr>
              <w:spacing w:line="360" w:lineRule="auto"/>
              <w:ind w:left="720" w:hanging="720"/>
              <w:rPr>
                <w:b w:val="0"/>
                <w:bCs/>
                <w:sz w:val="22"/>
                <w:szCs w:val="22"/>
              </w:rPr>
            </w:pPr>
            <w:r w:rsidRPr="00CA654B">
              <w:rPr>
                <w:b w:val="0"/>
                <w:bCs/>
                <w:sz w:val="22"/>
                <w:szCs w:val="22"/>
              </w:rPr>
              <w:t>(PK)</w:t>
            </w:r>
            <w:proofErr w:type="spellStart"/>
            <w:r w:rsidRPr="00CA654B">
              <w:rPr>
                <w:b w:val="0"/>
                <w:bCs/>
                <w:sz w:val="22"/>
                <w:szCs w:val="22"/>
              </w:rPr>
              <w:t>operation_item_details_id</w:t>
            </w:r>
            <w:proofErr w:type="spellEnd"/>
          </w:p>
        </w:tc>
        <w:tc>
          <w:tcPr>
            <w:tcW w:w="2660" w:type="dxa"/>
            <w:noWrap/>
            <w:hideMark/>
          </w:tcPr>
          <w:p w14:paraId="401014F3" w14:textId="77777777" w:rsidR="00703F13" w:rsidRPr="00CA654B" w:rsidRDefault="00703F13" w:rsidP="008E2866">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operation_id</w:t>
            </w:r>
            <w:proofErr w:type="spellEnd"/>
          </w:p>
        </w:tc>
        <w:tc>
          <w:tcPr>
            <w:tcW w:w="1960" w:type="dxa"/>
            <w:noWrap/>
            <w:hideMark/>
          </w:tcPr>
          <w:p w14:paraId="440088DE" w14:textId="77777777" w:rsidR="00703F13" w:rsidRPr="00CA654B" w:rsidRDefault="00703F13" w:rsidP="008E2866">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item_id</w:t>
            </w:r>
            <w:proofErr w:type="spellEnd"/>
          </w:p>
        </w:tc>
      </w:tr>
      <w:tr w:rsidR="00703F13" w:rsidRPr="00CA654B" w14:paraId="2C329DD8" w14:textId="77777777" w:rsidTr="008E2866">
        <w:trPr>
          <w:trHeight w:val="288"/>
        </w:trPr>
        <w:tc>
          <w:tcPr>
            <w:tcW w:w="2883" w:type="dxa"/>
            <w:noWrap/>
            <w:hideMark/>
          </w:tcPr>
          <w:p w14:paraId="11DFB557"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2660" w:type="dxa"/>
            <w:noWrap/>
            <w:hideMark/>
          </w:tcPr>
          <w:p w14:paraId="4E3C7637"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008FEAE2"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r>
      <w:tr w:rsidR="00703F13" w:rsidRPr="00CA654B" w14:paraId="56CB1655" w14:textId="77777777" w:rsidTr="008E2866">
        <w:trPr>
          <w:trHeight w:val="288"/>
        </w:trPr>
        <w:tc>
          <w:tcPr>
            <w:tcW w:w="2883" w:type="dxa"/>
            <w:noWrap/>
            <w:hideMark/>
          </w:tcPr>
          <w:p w14:paraId="2CDE34B9" w14:textId="77777777" w:rsidR="00703F13" w:rsidRPr="00CA654B" w:rsidRDefault="00703F13" w:rsidP="008E2866">
            <w:pPr>
              <w:spacing w:line="360" w:lineRule="auto"/>
              <w:ind w:left="720" w:hanging="720"/>
              <w:rPr>
                <w:b w:val="0"/>
                <w:bCs/>
                <w:sz w:val="22"/>
                <w:szCs w:val="22"/>
              </w:rPr>
            </w:pPr>
            <w:r w:rsidRPr="00CA654B">
              <w:rPr>
                <w:b w:val="0"/>
                <w:bCs/>
                <w:sz w:val="22"/>
                <w:szCs w:val="22"/>
              </w:rPr>
              <w:t>2</w:t>
            </w:r>
          </w:p>
        </w:tc>
        <w:tc>
          <w:tcPr>
            <w:tcW w:w="2660" w:type="dxa"/>
            <w:noWrap/>
            <w:hideMark/>
          </w:tcPr>
          <w:p w14:paraId="63996699"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0F01E56C"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r>
      <w:tr w:rsidR="00703F13" w:rsidRPr="00CA654B" w14:paraId="7ACB1232" w14:textId="77777777" w:rsidTr="008E2866">
        <w:trPr>
          <w:trHeight w:val="288"/>
        </w:trPr>
        <w:tc>
          <w:tcPr>
            <w:tcW w:w="2883" w:type="dxa"/>
            <w:noWrap/>
            <w:hideMark/>
          </w:tcPr>
          <w:p w14:paraId="48249A43" w14:textId="77777777" w:rsidR="00703F13" w:rsidRPr="00CA654B" w:rsidRDefault="00703F13" w:rsidP="008E2866">
            <w:pPr>
              <w:spacing w:line="360" w:lineRule="auto"/>
              <w:ind w:left="720" w:hanging="720"/>
              <w:rPr>
                <w:b w:val="0"/>
                <w:bCs/>
                <w:sz w:val="22"/>
                <w:szCs w:val="22"/>
              </w:rPr>
            </w:pPr>
            <w:r w:rsidRPr="00CA654B">
              <w:rPr>
                <w:b w:val="0"/>
                <w:bCs/>
                <w:sz w:val="22"/>
                <w:szCs w:val="22"/>
              </w:rPr>
              <w:t>3</w:t>
            </w:r>
          </w:p>
        </w:tc>
        <w:tc>
          <w:tcPr>
            <w:tcW w:w="2660" w:type="dxa"/>
            <w:noWrap/>
            <w:hideMark/>
          </w:tcPr>
          <w:p w14:paraId="3F3EDEF2"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69FBC540"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r>
      <w:tr w:rsidR="00703F13" w:rsidRPr="00CA654B" w14:paraId="03A38EB4" w14:textId="77777777" w:rsidTr="008E2866">
        <w:trPr>
          <w:trHeight w:val="288"/>
        </w:trPr>
        <w:tc>
          <w:tcPr>
            <w:tcW w:w="2883" w:type="dxa"/>
            <w:noWrap/>
            <w:hideMark/>
          </w:tcPr>
          <w:p w14:paraId="5B860239"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c>
          <w:tcPr>
            <w:tcW w:w="2660" w:type="dxa"/>
            <w:noWrap/>
            <w:hideMark/>
          </w:tcPr>
          <w:p w14:paraId="3F101A80"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67D57983"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r>
      <w:tr w:rsidR="00703F13" w:rsidRPr="00CA654B" w14:paraId="65933B93" w14:textId="77777777" w:rsidTr="008E2866">
        <w:trPr>
          <w:trHeight w:val="288"/>
        </w:trPr>
        <w:tc>
          <w:tcPr>
            <w:tcW w:w="2883" w:type="dxa"/>
            <w:noWrap/>
            <w:hideMark/>
          </w:tcPr>
          <w:p w14:paraId="34A64963"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c>
          <w:tcPr>
            <w:tcW w:w="2660" w:type="dxa"/>
            <w:noWrap/>
            <w:hideMark/>
          </w:tcPr>
          <w:p w14:paraId="6A5A2511"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1F4CEFAB"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r>
    </w:tbl>
    <w:p w14:paraId="5C61690B" w14:textId="77777777" w:rsidR="00703F13" w:rsidRPr="00CA654B" w:rsidRDefault="00703F13" w:rsidP="00703F13">
      <w:pPr>
        <w:spacing w:line="360" w:lineRule="auto"/>
        <w:ind w:left="720" w:hanging="720"/>
      </w:pPr>
    </w:p>
    <w:p w14:paraId="2007A164" w14:textId="77777777" w:rsidR="00703F13" w:rsidRPr="00CA654B" w:rsidRDefault="00703F13" w:rsidP="00703F13">
      <w:pPr>
        <w:spacing w:line="360" w:lineRule="auto"/>
        <w:ind w:left="720" w:hanging="720"/>
      </w:pPr>
      <w:r w:rsidRPr="00CA654B">
        <w:t xml:space="preserve">Table 57. </w:t>
      </w:r>
      <w:r w:rsidRPr="00CA654B">
        <w:rPr>
          <w:lang w:val="en-US"/>
        </w:rPr>
        <w:t xml:space="preserve">Operation Item Details </w:t>
      </w:r>
      <w:r w:rsidRPr="00CA654B">
        <w:t>Table - 3NF</w:t>
      </w:r>
    </w:p>
    <w:p w14:paraId="5FC73D5D" w14:textId="77777777" w:rsidR="00703F13" w:rsidRPr="00CA654B" w:rsidRDefault="00703F13" w:rsidP="00703F13">
      <w:pPr>
        <w:spacing w:line="360" w:lineRule="auto"/>
        <w:ind w:left="1440"/>
        <w:jc w:val="both"/>
        <w:rPr>
          <w:b w:val="0"/>
          <w:bCs/>
        </w:rPr>
      </w:pPr>
    </w:p>
    <w:p w14:paraId="7989EFEC" w14:textId="3251853F" w:rsidR="00703F13" w:rsidRPr="00CA654B" w:rsidRDefault="00703F13" w:rsidP="00703F13">
      <w:pPr>
        <w:spacing w:line="360" w:lineRule="auto"/>
        <w:ind w:left="1440"/>
        <w:jc w:val="both"/>
        <w:rPr>
          <w:b w:val="0"/>
          <w:bCs/>
          <w:lang w:val="en-US"/>
        </w:rPr>
      </w:pPr>
      <w:r w:rsidRPr="00CA654B">
        <w:rPr>
          <w:b w:val="0"/>
          <w:bCs/>
          <w:lang w:val="en-US"/>
        </w:rPr>
        <w:t xml:space="preserve">Table 53 has transitive dependency. To convert the table into the third normal form, the </w:t>
      </w:r>
      <w:r w:rsidR="00516128" w:rsidRPr="00CA654B">
        <w:rPr>
          <w:b w:val="0"/>
          <w:bCs/>
          <w:lang w:val="en-US"/>
        </w:rPr>
        <w:t>operation</w:t>
      </w:r>
      <w:r w:rsidRPr="00CA654B">
        <w:rPr>
          <w:b w:val="0"/>
          <w:bCs/>
          <w:lang w:val="en-US"/>
        </w:rPr>
        <w:t xml:space="preserve"> table is divided into four (4) resulting tables: Operation (Table 54), Operation Type (Table 55), Operation Pig Details (Table 56) and Operation Item Details (Table 57)</w:t>
      </w:r>
      <w:r w:rsidRPr="00CA654B">
        <w:rPr>
          <w:b w:val="0"/>
          <w:bCs/>
        </w:rPr>
        <w:t>.</w:t>
      </w:r>
    </w:p>
    <w:p w14:paraId="3BC63A74" w14:textId="77777777" w:rsidR="00703F13" w:rsidRPr="00CA654B" w:rsidRDefault="00703F13" w:rsidP="00703F13">
      <w:pPr>
        <w:spacing w:line="360" w:lineRule="auto"/>
        <w:ind w:left="1440"/>
        <w:jc w:val="both"/>
        <w:rPr>
          <w:b w:val="0"/>
          <w:bCs/>
          <w:lang w:val="en-US"/>
        </w:rPr>
      </w:pPr>
    </w:p>
    <w:p w14:paraId="3EBD4896" w14:textId="77777777" w:rsidR="00703F13" w:rsidRPr="00CA654B" w:rsidRDefault="00703F13" w:rsidP="00703F13">
      <w:pPr>
        <w:spacing w:line="360" w:lineRule="auto"/>
        <w:ind w:left="1440"/>
        <w:jc w:val="both"/>
        <w:rPr>
          <w:b w:val="0"/>
          <w:bCs/>
          <w:lang w:val="en-US"/>
        </w:rPr>
      </w:pPr>
    </w:p>
    <w:p w14:paraId="7E96712A" w14:textId="77777777" w:rsidR="00703F13" w:rsidRPr="00CA654B" w:rsidRDefault="00703F13" w:rsidP="00703F13">
      <w:pPr>
        <w:spacing w:line="360" w:lineRule="auto"/>
        <w:ind w:left="1440"/>
        <w:jc w:val="both"/>
        <w:rPr>
          <w:b w:val="0"/>
          <w:bCs/>
          <w:lang w:val="en-US"/>
        </w:rPr>
      </w:pPr>
    </w:p>
    <w:p w14:paraId="6C804DD1" w14:textId="77777777" w:rsidR="00703F13" w:rsidRPr="00CA654B" w:rsidRDefault="00703F13" w:rsidP="00703F13">
      <w:pPr>
        <w:spacing w:line="360" w:lineRule="auto"/>
        <w:ind w:left="1440"/>
        <w:jc w:val="both"/>
        <w:rPr>
          <w:b w:val="0"/>
          <w:bCs/>
          <w:lang w:val="en-US"/>
        </w:rPr>
      </w:pPr>
    </w:p>
    <w:p w14:paraId="11364AFB" w14:textId="77777777" w:rsidR="00703F13" w:rsidRPr="00CA654B" w:rsidRDefault="00703F13" w:rsidP="00703F13">
      <w:pPr>
        <w:spacing w:line="360" w:lineRule="auto"/>
        <w:ind w:left="1440"/>
        <w:jc w:val="both"/>
        <w:rPr>
          <w:b w:val="0"/>
          <w:bCs/>
          <w:lang w:val="en-US"/>
        </w:rPr>
      </w:pPr>
    </w:p>
    <w:p w14:paraId="6AE742FE" w14:textId="77777777" w:rsidR="00703F13" w:rsidRPr="00CA654B" w:rsidRDefault="00703F13" w:rsidP="00703F13">
      <w:pPr>
        <w:spacing w:line="360" w:lineRule="auto"/>
        <w:ind w:left="1440"/>
        <w:jc w:val="both"/>
        <w:rPr>
          <w:b w:val="0"/>
          <w:bCs/>
          <w:lang w:val="en-US"/>
        </w:rPr>
      </w:pPr>
    </w:p>
    <w:p w14:paraId="4501F2E0" w14:textId="77777777" w:rsidR="00703F13" w:rsidRPr="00CA654B" w:rsidRDefault="00703F13" w:rsidP="00703F13">
      <w:pPr>
        <w:spacing w:line="360" w:lineRule="auto"/>
        <w:ind w:left="1440"/>
        <w:jc w:val="both"/>
        <w:rPr>
          <w:b w:val="0"/>
          <w:bCs/>
          <w:lang w:val="en-US"/>
        </w:rPr>
      </w:pPr>
    </w:p>
    <w:p w14:paraId="76CF44BA" w14:textId="77777777" w:rsidR="00703F13" w:rsidRPr="00CA654B" w:rsidRDefault="00703F13" w:rsidP="00703F13">
      <w:pPr>
        <w:spacing w:line="360" w:lineRule="auto"/>
        <w:ind w:left="1440"/>
        <w:jc w:val="both"/>
        <w:rPr>
          <w:b w:val="0"/>
          <w:bCs/>
          <w:lang w:val="en-US"/>
        </w:rPr>
      </w:pPr>
    </w:p>
    <w:p w14:paraId="088C8D1C" w14:textId="77777777" w:rsidR="00703F13" w:rsidRPr="00CA654B" w:rsidRDefault="00703F13" w:rsidP="00703F13">
      <w:pPr>
        <w:spacing w:line="360" w:lineRule="auto"/>
        <w:ind w:left="1440"/>
        <w:jc w:val="both"/>
        <w:rPr>
          <w:b w:val="0"/>
          <w:bCs/>
          <w:lang w:val="en-US"/>
        </w:rPr>
      </w:pPr>
    </w:p>
    <w:p w14:paraId="130E1044" w14:textId="77777777" w:rsidR="00703F13" w:rsidRPr="00CA654B" w:rsidRDefault="00703F13" w:rsidP="00703F13">
      <w:pPr>
        <w:tabs>
          <w:tab w:val="left" w:pos="5978"/>
        </w:tabs>
        <w:spacing w:line="360" w:lineRule="auto"/>
        <w:jc w:val="both"/>
        <w:rPr>
          <w:lang w:val="en-US"/>
        </w:rPr>
      </w:pPr>
      <w:r w:rsidRPr="00CA654B">
        <w:rPr>
          <w:lang w:val="en-US"/>
        </w:rPr>
        <w:t>Quarantine – 0NF</w:t>
      </w:r>
    </w:p>
    <w:p w14:paraId="1D92B0CF"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w:t>
      </w:r>
    </w:p>
    <w:tbl>
      <w:tblPr>
        <w:tblStyle w:val="TableGrid"/>
        <w:tblW w:w="0" w:type="auto"/>
        <w:tblInd w:w="421" w:type="dxa"/>
        <w:tblLook w:val="04A0" w:firstRow="1" w:lastRow="0" w:firstColumn="1" w:lastColumn="0" w:noHBand="0" w:noVBand="1"/>
      </w:tblPr>
      <w:tblGrid>
        <w:gridCol w:w="3280"/>
        <w:gridCol w:w="3100"/>
        <w:gridCol w:w="3117"/>
        <w:gridCol w:w="3032"/>
      </w:tblGrid>
      <w:tr w:rsidR="00703F13" w:rsidRPr="00CA654B" w14:paraId="65C8C8CC" w14:textId="77777777" w:rsidTr="008E2866">
        <w:trPr>
          <w:trHeight w:val="288"/>
        </w:trPr>
        <w:tc>
          <w:tcPr>
            <w:tcW w:w="3280" w:type="dxa"/>
            <w:noWrap/>
            <w:hideMark/>
          </w:tcPr>
          <w:p w14:paraId="1F95C034" w14:textId="77777777" w:rsidR="00703F13" w:rsidRPr="00CA654B" w:rsidRDefault="00703F13" w:rsidP="008E2866">
            <w:pPr>
              <w:spacing w:line="360" w:lineRule="auto"/>
              <w:jc w:val="both"/>
              <w:rPr>
                <w:b w:val="0"/>
                <w:bCs/>
              </w:rPr>
            </w:pPr>
            <w:proofErr w:type="spellStart"/>
            <w:r w:rsidRPr="00CA654B">
              <w:rPr>
                <w:b w:val="0"/>
                <w:bCs/>
              </w:rPr>
              <w:t>quarantine_date</w:t>
            </w:r>
            <w:proofErr w:type="spellEnd"/>
          </w:p>
        </w:tc>
        <w:tc>
          <w:tcPr>
            <w:tcW w:w="3100" w:type="dxa"/>
            <w:noWrap/>
            <w:hideMark/>
          </w:tcPr>
          <w:p w14:paraId="4EFB5DE9" w14:textId="77777777" w:rsidR="00703F13" w:rsidRPr="00CA654B" w:rsidRDefault="00703F13" w:rsidP="008E2866">
            <w:pPr>
              <w:spacing w:line="360" w:lineRule="auto"/>
              <w:jc w:val="both"/>
              <w:rPr>
                <w:b w:val="0"/>
                <w:bCs/>
              </w:rPr>
            </w:pPr>
            <w:proofErr w:type="spellStart"/>
            <w:r w:rsidRPr="00CA654B">
              <w:rPr>
                <w:b w:val="0"/>
                <w:bCs/>
              </w:rPr>
              <w:t>quarantine_cage_no</w:t>
            </w:r>
            <w:proofErr w:type="spellEnd"/>
          </w:p>
        </w:tc>
        <w:tc>
          <w:tcPr>
            <w:tcW w:w="3117" w:type="dxa"/>
            <w:noWrap/>
            <w:hideMark/>
          </w:tcPr>
          <w:p w14:paraId="1C4E9760" w14:textId="77777777" w:rsidR="00703F13" w:rsidRPr="00CA654B" w:rsidRDefault="00703F13" w:rsidP="008E2866">
            <w:pPr>
              <w:spacing w:line="360" w:lineRule="auto"/>
              <w:jc w:val="both"/>
              <w:rPr>
                <w:b w:val="0"/>
                <w:bCs/>
              </w:rPr>
            </w:pPr>
            <w:proofErr w:type="spellStart"/>
            <w:r w:rsidRPr="00CA654B">
              <w:rPr>
                <w:b w:val="0"/>
                <w:bCs/>
              </w:rPr>
              <w:t>quarantine_cage_capacity</w:t>
            </w:r>
            <w:proofErr w:type="spellEnd"/>
          </w:p>
        </w:tc>
        <w:tc>
          <w:tcPr>
            <w:tcW w:w="3032" w:type="dxa"/>
            <w:noWrap/>
            <w:hideMark/>
          </w:tcPr>
          <w:p w14:paraId="0E120EA7" w14:textId="77777777" w:rsidR="00703F13" w:rsidRPr="00CA654B" w:rsidRDefault="00703F13" w:rsidP="008E2866">
            <w:pPr>
              <w:spacing w:line="360" w:lineRule="auto"/>
              <w:jc w:val="both"/>
              <w:rPr>
                <w:b w:val="0"/>
                <w:bCs/>
              </w:rPr>
            </w:pPr>
            <w:r w:rsidRPr="00CA654B">
              <w:rPr>
                <w:b w:val="0"/>
                <w:bCs/>
              </w:rPr>
              <w:t>remarks</w:t>
            </w:r>
          </w:p>
        </w:tc>
      </w:tr>
      <w:tr w:rsidR="00703F13" w:rsidRPr="00CA654B" w14:paraId="3820366E" w14:textId="77777777" w:rsidTr="008E2866">
        <w:trPr>
          <w:trHeight w:val="288"/>
        </w:trPr>
        <w:tc>
          <w:tcPr>
            <w:tcW w:w="3280" w:type="dxa"/>
            <w:noWrap/>
            <w:hideMark/>
          </w:tcPr>
          <w:p w14:paraId="62CC39C9" w14:textId="77777777" w:rsidR="00703F13" w:rsidRPr="00CA654B" w:rsidRDefault="00703F13" w:rsidP="008E2866">
            <w:pPr>
              <w:spacing w:line="360" w:lineRule="auto"/>
              <w:jc w:val="both"/>
              <w:rPr>
                <w:b w:val="0"/>
                <w:bCs/>
              </w:rPr>
            </w:pPr>
            <w:r w:rsidRPr="00CA654B">
              <w:rPr>
                <w:b w:val="0"/>
                <w:bCs/>
              </w:rPr>
              <w:t>09/08/2021</w:t>
            </w:r>
          </w:p>
        </w:tc>
        <w:tc>
          <w:tcPr>
            <w:tcW w:w="3100" w:type="dxa"/>
            <w:noWrap/>
            <w:hideMark/>
          </w:tcPr>
          <w:p w14:paraId="4FD1C1A4" w14:textId="77777777" w:rsidR="00703F13" w:rsidRPr="00CA654B" w:rsidRDefault="00703F13" w:rsidP="008E2866">
            <w:pPr>
              <w:spacing w:line="360" w:lineRule="auto"/>
              <w:jc w:val="both"/>
              <w:rPr>
                <w:b w:val="0"/>
                <w:bCs/>
              </w:rPr>
            </w:pPr>
            <w:r w:rsidRPr="00CA654B">
              <w:rPr>
                <w:b w:val="0"/>
                <w:bCs/>
              </w:rPr>
              <w:t>cage6</w:t>
            </w:r>
          </w:p>
        </w:tc>
        <w:tc>
          <w:tcPr>
            <w:tcW w:w="3117" w:type="dxa"/>
            <w:noWrap/>
            <w:hideMark/>
          </w:tcPr>
          <w:p w14:paraId="3CFE8074"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0A92ADBF" w14:textId="77777777" w:rsidR="00703F13" w:rsidRPr="00CA654B" w:rsidRDefault="00703F13" w:rsidP="008E2866">
            <w:pPr>
              <w:spacing w:line="360" w:lineRule="auto"/>
              <w:jc w:val="both"/>
              <w:rPr>
                <w:b w:val="0"/>
                <w:bCs/>
              </w:rPr>
            </w:pPr>
            <w:r w:rsidRPr="00CA654B">
              <w:rPr>
                <w:b w:val="0"/>
                <w:bCs/>
              </w:rPr>
              <w:t>Mild Cough</w:t>
            </w:r>
          </w:p>
        </w:tc>
      </w:tr>
      <w:tr w:rsidR="00703F13" w:rsidRPr="00CA654B" w14:paraId="40E69648" w14:textId="77777777" w:rsidTr="008E2866">
        <w:trPr>
          <w:trHeight w:val="288"/>
        </w:trPr>
        <w:tc>
          <w:tcPr>
            <w:tcW w:w="3280" w:type="dxa"/>
            <w:noWrap/>
            <w:hideMark/>
          </w:tcPr>
          <w:p w14:paraId="46D4DCB9" w14:textId="77777777" w:rsidR="00703F13" w:rsidRPr="00CA654B" w:rsidRDefault="00703F13" w:rsidP="008E2866">
            <w:pPr>
              <w:spacing w:line="360" w:lineRule="auto"/>
              <w:jc w:val="both"/>
              <w:rPr>
                <w:b w:val="0"/>
                <w:bCs/>
              </w:rPr>
            </w:pPr>
            <w:r w:rsidRPr="00CA654B">
              <w:rPr>
                <w:b w:val="0"/>
                <w:bCs/>
              </w:rPr>
              <w:t>09/08/2021</w:t>
            </w:r>
          </w:p>
        </w:tc>
        <w:tc>
          <w:tcPr>
            <w:tcW w:w="3100" w:type="dxa"/>
            <w:noWrap/>
            <w:hideMark/>
          </w:tcPr>
          <w:p w14:paraId="6F2478F9" w14:textId="77777777" w:rsidR="00703F13" w:rsidRPr="00CA654B" w:rsidRDefault="00703F13" w:rsidP="008E2866">
            <w:pPr>
              <w:spacing w:line="360" w:lineRule="auto"/>
              <w:jc w:val="both"/>
              <w:rPr>
                <w:b w:val="0"/>
                <w:bCs/>
              </w:rPr>
            </w:pPr>
            <w:r w:rsidRPr="00CA654B">
              <w:rPr>
                <w:b w:val="0"/>
                <w:bCs/>
              </w:rPr>
              <w:t>cage6</w:t>
            </w:r>
          </w:p>
        </w:tc>
        <w:tc>
          <w:tcPr>
            <w:tcW w:w="3117" w:type="dxa"/>
            <w:noWrap/>
            <w:hideMark/>
          </w:tcPr>
          <w:p w14:paraId="6541EB81"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2CF4A83A" w14:textId="77777777" w:rsidR="00703F13" w:rsidRPr="00CA654B" w:rsidRDefault="00703F13" w:rsidP="008E2866">
            <w:pPr>
              <w:spacing w:line="360" w:lineRule="auto"/>
              <w:jc w:val="both"/>
              <w:rPr>
                <w:b w:val="0"/>
                <w:bCs/>
              </w:rPr>
            </w:pPr>
            <w:r w:rsidRPr="00CA654B">
              <w:rPr>
                <w:b w:val="0"/>
                <w:bCs/>
              </w:rPr>
              <w:t>Mild Cough</w:t>
            </w:r>
          </w:p>
        </w:tc>
      </w:tr>
      <w:tr w:rsidR="00703F13" w:rsidRPr="00CA654B" w14:paraId="040CD581" w14:textId="77777777" w:rsidTr="008E2866">
        <w:trPr>
          <w:trHeight w:val="288"/>
        </w:trPr>
        <w:tc>
          <w:tcPr>
            <w:tcW w:w="3280" w:type="dxa"/>
            <w:noWrap/>
            <w:hideMark/>
          </w:tcPr>
          <w:p w14:paraId="6920207F" w14:textId="77777777" w:rsidR="00703F13" w:rsidRPr="00CA654B" w:rsidRDefault="00703F13" w:rsidP="008E2866">
            <w:pPr>
              <w:spacing w:line="360" w:lineRule="auto"/>
              <w:jc w:val="both"/>
              <w:rPr>
                <w:b w:val="0"/>
                <w:bCs/>
              </w:rPr>
            </w:pPr>
            <w:r w:rsidRPr="00CA654B">
              <w:rPr>
                <w:b w:val="0"/>
                <w:bCs/>
              </w:rPr>
              <w:t>01/01/2023</w:t>
            </w:r>
          </w:p>
        </w:tc>
        <w:tc>
          <w:tcPr>
            <w:tcW w:w="3100" w:type="dxa"/>
            <w:noWrap/>
            <w:hideMark/>
          </w:tcPr>
          <w:p w14:paraId="108B87E6" w14:textId="77777777" w:rsidR="00703F13" w:rsidRPr="00CA654B" w:rsidRDefault="00703F13" w:rsidP="008E2866">
            <w:pPr>
              <w:spacing w:line="360" w:lineRule="auto"/>
              <w:jc w:val="both"/>
              <w:rPr>
                <w:b w:val="0"/>
                <w:bCs/>
              </w:rPr>
            </w:pPr>
            <w:r w:rsidRPr="00CA654B">
              <w:rPr>
                <w:b w:val="0"/>
                <w:bCs/>
              </w:rPr>
              <w:t>cage7</w:t>
            </w:r>
          </w:p>
        </w:tc>
        <w:tc>
          <w:tcPr>
            <w:tcW w:w="3117" w:type="dxa"/>
            <w:noWrap/>
            <w:hideMark/>
          </w:tcPr>
          <w:p w14:paraId="53E93B46"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3593D987" w14:textId="77777777" w:rsidR="00703F13" w:rsidRPr="00CA654B" w:rsidRDefault="00703F13" w:rsidP="008E2866">
            <w:pPr>
              <w:spacing w:line="360" w:lineRule="auto"/>
              <w:jc w:val="both"/>
              <w:rPr>
                <w:b w:val="0"/>
                <w:bCs/>
              </w:rPr>
            </w:pPr>
            <w:r w:rsidRPr="00CA654B">
              <w:rPr>
                <w:b w:val="0"/>
                <w:bCs/>
              </w:rPr>
              <w:t>Ring Worm Infection</w:t>
            </w:r>
          </w:p>
        </w:tc>
      </w:tr>
      <w:tr w:rsidR="00703F13" w:rsidRPr="00CA654B" w14:paraId="744DC691" w14:textId="77777777" w:rsidTr="008E2866">
        <w:trPr>
          <w:trHeight w:val="288"/>
        </w:trPr>
        <w:tc>
          <w:tcPr>
            <w:tcW w:w="3280" w:type="dxa"/>
            <w:noWrap/>
            <w:hideMark/>
          </w:tcPr>
          <w:p w14:paraId="7B6777F2" w14:textId="77777777" w:rsidR="00703F13" w:rsidRPr="00CA654B" w:rsidRDefault="00703F13" w:rsidP="008E2866">
            <w:pPr>
              <w:spacing w:line="360" w:lineRule="auto"/>
              <w:jc w:val="both"/>
              <w:rPr>
                <w:b w:val="0"/>
                <w:bCs/>
              </w:rPr>
            </w:pPr>
            <w:r w:rsidRPr="00CA654B">
              <w:rPr>
                <w:b w:val="0"/>
                <w:bCs/>
              </w:rPr>
              <w:t>01/01/2023</w:t>
            </w:r>
          </w:p>
        </w:tc>
        <w:tc>
          <w:tcPr>
            <w:tcW w:w="3100" w:type="dxa"/>
            <w:noWrap/>
            <w:hideMark/>
          </w:tcPr>
          <w:p w14:paraId="4B71870F" w14:textId="77777777" w:rsidR="00703F13" w:rsidRPr="00CA654B" w:rsidRDefault="00703F13" w:rsidP="008E2866">
            <w:pPr>
              <w:spacing w:line="360" w:lineRule="auto"/>
              <w:jc w:val="both"/>
              <w:rPr>
                <w:b w:val="0"/>
                <w:bCs/>
              </w:rPr>
            </w:pPr>
            <w:r w:rsidRPr="00CA654B">
              <w:rPr>
                <w:b w:val="0"/>
                <w:bCs/>
              </w:rPr>
              <w:t>cage7</w:t>
            </w:r>
          </w:p>
        </w:tc>
        <w:tc>
          <w:tcPr>
            <w:tcW w:w="3117" w:type="dxa"/>
            <w:noWrap/>
            <w:hideMark/>
          </w:tcPr>
          <w:p w14:paraId="5D5725EF"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735739B5" w14:textId="77777777" w:rsidR="00703F13" w:rsidRPr="00CA654B" w:rsidRDefault="00703F13" w:rsidP="008E2866">
            <w:pPr>
              <w:spacing w:line="360" w:lineRule="auto"/>
              <w:jc w:val="both"/>
              <w:rPr>
                <w:b w:val="0"/>
                <w:bCs/>
              </w:rPr>
            </w:pPr>
            <w:r w:rsidRPr="00CA654B">
              <w:rPr>
                <w:b w:val="0"/>
                <w:bCs/>
              </w:rPr>
              <w:t>Ring Worm Infection</w:t>
            </w:r>
          </w:p>
        </w:tc>
      </w:tr>
      <w:tr w:rsidR="00703F13" w:rsidRPr="00CA654B" w14:paraId="628F015B" w14:textId="77777777" w:rsidTr="008E2866">
        <w:trPr>
          <w:trHeight w:val="288"/>
        </w:trPr>
        <w:tc>
          <w:tcPr>
            <w:tcW w:w="3280" w:type="dxa"/>
            <w:noWrap/>
            <w:hideMark/>
          </w:tcPr>
          <w:p w14:paraId="66C7A594" w14:textId="77777777" w:rsidR="00703F13" w:rsidRPr="00CA654B" w:rsidRDefault="00703F13" w:rsidP="008E2866">
            <w:pPr>
              <w:spacing w:line="360" w:lineRule="auto"/>
              <w:jc w:val="both"/>
              <w:rPr>
                <w:b w:val="0"/>
                <w:bCs/>
              </w:rPr>
            </w:pPr>
            <w:r w:rsidRPr="00CA654B">
              <w:rPr>
                <w:b w:val="0"/>
                <w:bCs/>
              </w:rPr>
              <w:t>03/07/2021</w:t>
            </w:r>
          </w:p>
        </w:tc>
        <w:tc>
          <w:tcPr>
            <w:tcW w:w="3100" w:type="dxa"/>
            <w:noWrap/>
            <w:hideMark/>
          </w:tcPr>
          <w:p w14:paraId="1428172E" w14:textId="77777777" w:rsidR="00703F13" w:rsidRPr="00CA654B" w:rsidRDefault="00703F13" w:rsidP="008E2866">
            <w:pPr>
              <w:spacing w:line="360" w:lineRule="auto"/>
              <w:jc w:val="both"/>
              <w:rPr>
                <w:b w:val="0"/>
                <w:bCs/>
              </w:rPr>
            </w:pPr>
            <w:r w:rsidRPr="00CA654B">
              <w:rPr>
                <w:b w:val="0"/>
                <w:bCs/>
              </w:rPr>
              <w:t>cage8</w:t>
            </w:r>
          </w:p>
        </w:tc>
        <w:tc>
          <w:tcPr>
            <w:tcW w:w="3117" w:type="dxa"/>
            <w:noWrap/>
            <w:hideMark/>
          </w:tcPr>
          <w:p w14:paraId="610DEF37"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6E9EF0F6" w14:textId="77777777" w:rsidR="00703F13" w:rsidRPr="00CA654B" w:rsidRDefault="00703F13" w:rsidP="008E2866">
            <w:pPr>
              <w:spacing w:line="360" w:lineRule="auto"/>
              <w:jc w:val="both"/>
              <w:rPr>
                <w:b w:val="0"/>
                <w:bCs/>
              </w:rPr>
            </w:pPr>
            <w:r w:rsidRPr="00CA654B">
              <w:rPr>
                <w:b w:val="0"/>
                <w:bCs/>
              </w:rPr>
              <w:t>High Fever</w:t>
            </w:r>
          </w:p>
        </w:tc>
      </w:tr>
    </w:tbl>
    <w:p w14:paraId="2333E0CB" w14:textId="77777777" w:rsidR="00703F13" w:rsidRPr="00CA654B" w:rsidRDefault="00703F13" w:rsidP="00703F13">
      <w:pPr>
        <w:spacing w:line="360" w:lineRule="auto"/>
        <w:jc w:val="both"/>
      </w:pPr>
    </w:p>
    <w:p w14:paraId="18439255" w14:textId="77777777" w:rsidR="00703F13" w:rsidRPr="00CA654B" w:rsidRDefault="00703F13" w:rsidP="00703F13">
      <w:pPr>
        <w:spacing w:line="360" w:lineRule="auto"/>
        <w:ind w:left="720" w:hanging="720"/>
      </w:pPr>
      <w:r w:rsidRPr="00CA654B">
        <w:t xml:space="preserve">Table 58. </w:t>
      </w:r>
      <w:r w:rsidRPr="00CA654B">
        <w:rPr>
          <w:lang w:val="en-US"/>
        </w:rPr>
        <w:t xml:space="preserve">Quarantine </w:t>
      </w:r>
      <w:r w:rsidRPr="00CA654B">
        <w:t>Table - 0NF</w:t>
      </w:r>
    </w:p>
    <w:p w14:paraId="73517E66" w14:textId="77777777" w:rsidR="00703F13" w:rsidRPr="00CA654B" w:rsidRDefault="00703F13" w:rsidP="00703F13">
      <w:pPr>
        <w:spacing w:line="360" w:lineRule="auto"/>
        <w:ind w:left="720" w:hanging="720"/>
      </w:pPr>
    </w:p>
    <w:p w14:paraId="186AFFC0" w14:textId="77777777" w:rsidR="00703F13" w:rsidRPr="00CA654B" w:rsidRDefault="00703F13" w:rsidP="00703F13">
      <w:pPr>
        <w:spacing w:line="360" w:lineRule="auto"/>
        <w:ind w:left="1440"/>
        <w:jc w:val="both"/>
        <w:rPr>
          <w:b w:val="0"/>
          <w:bCs/>
        </w:rPr>
      </w:pPr>
      <w:r w:rsidRPr="00CA654B">
        <w:rPr>
          <w:b w:val="0"/>
          <w:bCs/>
        </w:rPr>
        <w:t xml:space="preserve">Table 58 shows that the table </w:t>
      </w:r>
      <w:r w:rsidRPr="00CA654B">
        <w:rPr>
          <w:b w:val="0"/>
          <w:bCs/>
          <w:lang w:val="en-US"/>
        </w:rPr>
        <w:t>Quarantine</w:t>
      </w:r>
      <w:r w:rsidRPr="00CA654B">
        <w:rPr>
          <w:lang w:val="en-US"/>
        </w:rPr>
        <w:t xml:space="preserve"> </w:t>
      </w:r>
      <w:r w:rsidRPr="00CA654B">
        <w:rPr>
          <w:b w:val="0"/>
          <w:bCs/>
        </w:rPr>
        <w:t>is not normalized because the row value in column “</w:t>
      </w:r>
      <w:proofErr w:type="spellStart"/>
      <w:r w:rsidRPr="00CA654B">
        <w:rPr>
          <w:b w:val="0"/>
          <w:bCs/>
        </w:rPr>
        <w:t>quarantine_cage_no</w:t>
      </w:r>
      <w:proofErr w:type="spellEnd"/>
      <w:r w:rsidRPr="00CA654B">
        <w:rPr>
          <w:b w:val="0"/>
          <w:bCs/>
        </w:rPr>
        <w:t xml:space="preserve">” is not unique. </w:t>
      </w:r>
    </w:p>
    <w:p w14:paraId="5BE2236B" w14:textId="77777777" w:rsidR="00703F13" w:rsidRPr="00CA654B" w:rsidRDefault="00703F13" w:rsidP="00703F13">
      <w:pPr>
        <w:spacing w:line="360" w:lineRule="auto"/>
        <w:ind w:left="1440"/>
        <w:jc w:val="both"/>
        <w:rPr>
          <w:b w:val="0"/>
          <w:bCs/>
        </w:rPr>
      </w:pPr>
    </w:p>
    <w:p w14:paraId="0D75A255" w14:textId="77777777" w:rsidR="00703F13" w:rsidRPr="00CA654B" w:rsidRDefault="00703F13" w:rsidP="00703F13">
      <w:pPr>
        <w:spacing w:line="360" w:lineRule="auto"/>
        <w:ind w:left="1440"/>
        <w:jc w:val="both"/>
        <w:rPr>
          <w:b w:val="0"/>
          <w:bCs/>
        </w:rPr>
      </w:pPr>
    </w:p>
    <w:p w14:paraId="74E13DEA" w14:textId="77777777" w:rsidR="00703F13" w:rsidRPr="00CA654B" w:rsidRDefault="00703F13" w:rsidP="00703F13">
      <w:pPr>
        <w:spacing w:line="360" w:lineRule="auto"/>
        <w:ind w:left="1440"/>
        <w:jc w:val="both"/>
        <w:rPr>
          <w:b w:val="0"/>
          <w:bCs/>
        </w:rPr>
      </w:pPr>
    </w:p>
    <w:p w14:paraId="00112C34" w14:textId="77777777" w:rsidR="00703F13" w:rsidRPr="00CA654B" w:rsidRDefault="00703F13" w:rsidP="00703F13">
      <w:pPr>
        <w:spacing w:line="360" w:lineRule="auto"/>
        <w:ind w:left="1440"/>
        <w:jc w:val="both"/>
        <w:rPr>
          <w:b w:val="0"/>
          <w:bCs/>
        </w:rPr>
      </w:pPr>
    </w:p>
    <w:p w14:paraId="2DD97379" w14:textId="77777777" w:rsidR="00703F13" w:rsidRPr="00CA654B" w:rsidRDefault="00703F13" w:rsidP="00703F13">
      <w:pPr>
        <w:spacing w:line="360" w:lineRule="auto"/>
        <w:ind w:left="1440"/>
        <w:jc w:val="both"/>
        <w:rPr>
          <w:b w:val="0"/>
          <w:bCs/>
        </w:rPr>
      </w:pPr>
    </w:p>
    <w:p w14:paraId="0A2FC5B9" w14:textId="77777777" w:rsidR="00703F13" w:rsidRPr="00CA654B" w:rsidRDefault="00703F13" w:rsidP="00703F13">
      <w:pPr>
        <w:spacing w:line="360" w:lineRule="auto"/>
        <w:ind w:left="1440"/>
        <w:jc w:val="both"/>
        <w:rPr>
          <w:b w:val="0"/>
          <w:bCs/>
        </w:rPr>
      </w:pPr>
    </w:p>
    <w:p w14:paraId="65C1065F" w14:textId="77777777" w:rsidR="00703F13" w:rsidRPr="00CA654B" w:rsidRDefault="00703F13" w:rsidP="00703F13">
      <w:pPr>
        <w:spacing w:line="360" w:lineRule="auto"/>
        <w:ind w:left="1440"/>
        <w:jc w:val="both"/>
        <w:rPr>
          <w:b w:val="0"/>
          <w:bCs/>
        </w:rPr>
      </w:pPr>
    </w:p>
    <w:p w14:paraId="391E653F" w14:textId="77777777" w:rsidR="00703F13" w:rsidRPr="00CA654B" w:rsidRDefault="00703F13" w:rsidP="00703F13">
      <w:pPr>
        <w:tabs>
          <w:tab w:val="left" w:pos="5978"/>
        </w:tabs>
        <w:spacing w:line="360" w:lineRule="auto"/>
        <w:jc w:val="both"/>
        <w:rPr>
          <w:lang w:val="en-US"/>
        </w:rPr>
      </w:pPr>
      <w:r w:rsidRPr="00CA654B">
        <w:rPr>
          <w:lang w:val="en-US"/>
        </w:rPr>
        <w:lastRenderedPageBreak/>
        <w:t>Quarantine – 1NF</w:t>
      </w:r>
    </w:p>
    <w:p w14:paraId="5E1EE997"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w:t>
      </w:r>
    </w:p>
    <w:tbl>
      <w:tblPr>
        <w:tblStyle w:val="TableGrid"/>
        <w:tblW w:w="0" w:type="auto"/>
        <w:tblInd w:w="421" w:type="dxa"/>
        <w:tblLook w:val="04A0" w:firstRow="1" w:lastRow="0" w:firstColumn="1" w:lastColumn="0" w:noHBand="0" w:noVBand="1"/>
      </w:tblPr>
      <w:tblGrid>
        <w:gridCol w:w="2256"/>
        <w:gridCol w:w="2133"/>
        <w:gridCol w:w="2265"/>
        <w:gridCol w:w="2843"/>
        <w:gridCol w:w="3032"/>
      </w:tblGrid>
      <w:tr w:rsidR="00703F13" w:rsidRPr="00CA654B" w14:paraId="2F67F7FA" w14:textId="77777777" w:rsidTr="008E2866">
        <w:trPr>
          <w:trHeight w:val="288"/>
        </w:trPr>
        <w:tc>
          <w:tcPr>
            <w:tcW w:w="2256" w:type="dxa"/>
            <w:noWrap/>
            <w:hideMark/>
          </w:tcPr>
          <w:p w14:paraId="62F43F8A" w14:textId="77777777" w:rsidR="00703F13" w:rsidRPr="00CA654B" w:rsidRDefault="00703F13" w:rsidP="008E2866">
            <w:pPr>
              <w:tabs>
                <w:tab w:val="left" w:pos="5978"/>
              </w:tabs>
              <w:spacing w:line="360" w:lineRule="auto"/>
              <w:jc w:val="both"/>
              <w:rPr>
                <w:b w:val="0"/>
              </w:rPr>
            </w:pPr>
            <w:r w:rsidRPr="00CA654B">
              <w:rPr>
                <w:b w:val="0"/>
              </w:rPr>
              <w:t>(PK)</w:t>
            </w:r>
            <w:proofErr w:type="spellStart"/>
            <w:r w:rsidRPr="00CA654B">
              <w:rPr>
                <w:b w:val="0"/>
              </w:rPr>
              <w:t>quarantine_id</w:t>
            </w:r>
            <w:proofErr w:type="spellEnd"/>
          </w:p>
        </w:tc>
        <w:tc>
          <w:tcPr>
            <w:tcW w:w="2133" w:type="dxa"/>
            <w:noWrap/>
            <w:hideMark/>
          </w:tcPr>
          <w:p w14:paraId="4F366A5F" w14:textId="77777777" w:rsidR="00703F13" w:rsidRPr="00CA654B" w:rsidRDefault="00703F13" w:rsidP="008E2866">
            <w:pPr>
              <w:tabs>
                <w:tab w:val="left" w:pos="5978"/>
              </w:tabs>
              <w:spacing w:line="360" w:lineRule="auto"/>
              <w:jc w:val="both"/>
              <w:rPr>
                <w:b w:val="0"/>
              </w:rPr>
            </w:pPr>
            <w:proofErr w:type="spellStart"/>
            <w:r w:rsidRPr="00CA654B">
              <w:rPr>
                <w:b w:val="0"/>
              </w:rPr>
              <w:t>quarantine_date</w:t>
            </w:r>
            <w:proofErr w:type="spellEnd"/>
          </w:p>
        </w:tc>
        <w:tc>
          <w:tcPr>
            <w:tcW w:w="2265" w:type="dxa"/>
            <w:noWrap/>
            <w:hideMark/>
          </w:tcPr>
          <w:p w14:paraId="759BA529" w14:textId="77777777" w:rsidR="00703F13" w:rsidRPr="00CA654B" w:rsidRDefault="00703F13" w:rsidP="008E2866">
            <w:pPr>
              <w:tabs>
                <w:tab w:val="left" w:pos="5978"/>
              </w:tabs>
              <w:spacing w:line="360" w:lineRule="auto"/>
              <w:jc w:val="both"/>
              <w:rPr>
                <w:b w:val="0"/>
              </w:rPr>
            </w:pPr>
            <w:proofErr w:type="spellStart"/>
            <w:r w:rsidRPr="00CA654B">
              <w:rPr>
                <w:b w:val="0"/>
              </w:rPr>
              <w:t>quarantine_cage_no</w:t>
            </w:r>
            <w:proofErr w:type="spellEnd"/>
          </w:p>
        </w:tc>
        <w:tc>
          <w:tcPr>
            <w:tcW w:w="2843" w:type="dxa"/>
            <w:noWrap/>
            <w:hideMark/>
          </w:tcPr>
          <w:p w14:paraId="6F1C1040" w14:textId="77777777" w:rsidR="00703F13" w:rsidRPr="00CA654B" w:rsidRDefault="00703F13" w:rsidP="008E2866">
            <w:pPr>
              <w:tabs>
                <w:tab w:val="left" w:pos="5978"/>
              </w:tabs>
              <w:spacing w:line="360" w:lineRule="auto"/>
              <w:jc w:val="both"/>
              <w:rPr>
                <w:b w:val="0"/>
              </w:rPr>
            </w:pPr>
            <w:proofErr w:type="spellStart"/>
            <w:r w:rsidRPr="00CA654B">
              <w:rPr>
                <w:b w:val="0"/>
              </w:rPr>
              <w:t>quarantine_cage_capacity</w:t>
            </w:r>
            <w:proofErr w:type="spellEnd"/>
          </w:p>
        </w:tc>
        <w:tc>
          <w:tcPr>
            <w:tcW w:w="3032" w:type="dxa"/>
            <w:noWrap/>
            <w:hideMark/>
          </w:tcPr>
          <w:p w14:paraId="22A858EB" w14:textId="77777777" w:rsidR="00703F13" w:rsidRPr="00CA654B" w:rsidRDefault="00703F13" w:rsidP="008E2866">
            <w:pPr>
              <w:tabs>
                <w:tab w:val="left" w:pos="5978"/>
              </w:tabs>
              <w:spacing w:line="360" w:lineRule="auto"/>
              <w:jc w:val="both"/>
              <w:rPr>
                <w:b w:val="0"/>
              </w:rPr>
            </w:pPr>
            <w:r w:rsidRPr="00CA654B">
              <w:rPr>
                <w:b w:val="0"/>
              </w:rPr>
              <w:t>remarks</w:t>
            </w:r>
          </w:p>
        </w:tc>
      </w:tr>
      <w:tr w:rsidR="00703F13" w:rsidRPr="00CA654B" w14:paraId="10E12AFF" w14:textId="77777777" w:rsidTr="008E2866">
        <w:trPr>
          <w:trHeight w:val="288"/>
        </w:trPr>
        <w:tc>
          <w:tcPr>
            <w:tcW w:w="2256" w:type="dxa"/>
            <w:noWrap/>
            <w:hideMark/>
          </w:tcPr>
          <w:p w14:paraId="42A10C09" w14:textId="77777777" w:rsidR="00703F13" w:rsidRPr="00CA654B" w:rsidRDefault="00703F13" w:rsidP="008E2866">
            <w:pPr>
              <w:tabs>
                <w:tab w:val="left" w:pos="5978"/>
              </w:tabs>
              <w:spacing w:line="360" w:lineRule="auto"/>
              <w:jc w:val="both"/>
              <w:rPr>
                <w:b w:val="0"/>
              </w:rPr>
            </w:pPr>
            <w:r w:rsidRPr="00CA654B">
              <w:rPr>
                <w:b w:val="0"/>
              </w:rPr>
              <w:t>1</w:t>
            </w:r>
          </w:p>
        </w:tc>
        <w:tc>
          <w:tcPr>
            <w:tcW w:w="2133" w:type="dxa"/>
            <w:noWrap/>
            <w:hideMark/>
          </w:tcPr>
          <w:p w14:paraId="3757836C" w14:textId="77777777" w:rsidR="00703F13" w:rsidRPr="00CA654B" w:rsidRDefault="00703F13" w:rsidP="008E2866">
            <w:pPr>
              <w:tabs>
                <w:tab w:val="left" w:pos="5978"/>
              </w:tabs>
              <w:spacing w:line="360" w:lineRule="auto"/>
              <w:jc w:val="both"/>
              <w:rPr>
                <w:b w:val="0"/>
              </w:rPr>
            </w:pPr>
            <w:r w:rsidRPr="00CA654B">
              <w:rPr>
                <w:b w:val="0"/>
              </w:rPr>
              <w:t>09/08/2021</w:t>
            </w:r>
          </w:p>
        </w:tc>
        <w:tc>
          <w:tcPr>
            <w:tcW w:w="2265" w:type="dxa"/>
            <w:noWrap/>
            <w:hideMark/>
          </w:tcPr>
          <w:p w14:paraId="33598B05" w14:textId="77777777" w:rsidR="00703F13" w:rsidRPr="00CA654B" w:rsidRDefault="00703F13" w:rsidP="008E2866">
            <w:pPr>
              <w:tabs>
                <w:tab w:val="left" w:pos="5978"/>
              </w:tabs>
              <w:spacing w:line="360" w:lineRule="auto"/>
              <w:jc w:val="both"/>
              <w:rPr>
                <w:b w:val="0"/>
              </w:rPr>
            </w:pPr>
            <w:r w:rsidRPr="00CA654B">
              <w:rPr>
                <w:b w:val="0"/>
              </w:rPr>
              <w:t>cage6</w:t>
            </w:r>
          </w:p>
        </w:tc>
        <w:tc>
          <w:tcPr>
            <w:tcW w:w="2843" w:type="dxa"/>
            <w:noWrap/>
            <w:hideMark/>
          </w:tcPr>
          <w:p w14:paraId="0D370EEB"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14440785" w14:textId="77777777" w:rsidR="00703F13" w:rsidRPr="00CA654B" w:rsidRDefault="00703F13" w:rsidP="008E2866">
            <w:pPr>
              <w:tabs>
                <w:tab w:val="left" w:pos="5978"/>
              </w:tabs>
              <w:spacing w:line="360" w:lineRule="auto"/>
              <w:jc w:val="both"/>
              <w:rPr>
                <w:b w:val="0"/>
              </w:rPr>
            </w:pPr>
            <w:r w:rsidRPr="00CA654B">
              <w:rPr>
                <w:b w:val="0"/>
              </w:rPr>
              <w:t>Mild Cough</w:t>
            </w:r>
          </w:p>
        </w:tc>
      </w:tr>
      <w:tr w:rsidR="00703F13" w:rsidRPr="00CA654B" w14:paraId="45BA545D" w14:textId="77777777" w:rsidTr="008E2866">
        <w:trPr>
          <w:trHeight w:val="288"/>
        </w:trPr>
        <w:tc>
          <w:tcPr>
            <w:tcW w:w="2256" w:type="dxa"/>
            <w:noWrap/>
            <w:hideMark/>
          </w:tcPr>
          <w:p w14:paraId="293B3C86" w14:textId="77777777" w:rsidR="00703F13" w:rsidRPr="00CA654B" w:rsidRDefault="00703F13" w:rsidP="008E2866">
            <w:pPr>
              <w:tabs>
                <w:tab w:val="left" w:pos="5978"/>
              </w:tabs>
              <w:spacing w:line="360" w:lineRule="auto"/>
              <w:jc w:val="both"/>
              <w:rPr>
                <w:b w:val="0"/>
              </w:rPr>
            </w:pPr>
            <w:r w:rsidRPr="00CA654B">
              <w:rPr>
                <w:b w:val="0"/>
              </w:rPr>
              <w:t>2</w:t>
            </w:r>
          </w:p>
        </w:tc>
        <w:tc>
          <w:tcPr>
            <w:tcW w:w="2133" w:type="dxa"/>
            <w:noWrap/>
            <w:hideMark/>
          </w:tcPr>
          <w:p w14:paraId="608DA9E2" w14:textId="77777777" w:rsidR="00703F13" w:rsidRPr="00CA654B" w:rsidRDefault="00703F13" w:rsidP="008E2866">
            <w:pPr>
              <w:tabs>
                <w:tab w:val="left" w:pos="5978"/>
              </w:tabs>
              <w:spacing w:line="360" w:lineRule="auto"/>
              <w:jc w:val="both"/>
              <w:rPr>
                <w:b w:val="0"/>
              </w:rPr>
            </w:pPr>
            <w:r w:rsidRPr="00CA654B">
              <w:rPr>
                <w:b w:val="0"/>
              </w:rPr>
              <w:t>09/08/2021</w:t>
            </w:r>
          </w:p>
        </w:tc>
        <w:tc>
          <w:tcPr>
            <w:tcW w:w="2265" w:type="dxa"/>
            <w:noWrap/>
            <w:hideMark/>
          </w:tcPr>
          <w:p w14:paraId="35BB2EB3" w14:textId="77777777" w:rsidR="00703F13" w:rsidRPr="00CA654B" w:rsidRDefault="00703F13" w:rsidP="008E2866">
            <w:pPr>
              <w:tabs>
                <w:tab w:val="left" w:pos="5978"/>
              </w:tabs>
              <w:spacing w:line="360" w:lineRule="auto"/>
              <w:jc w:val="both"/>
              <w:rPr>
                <w:b w:val="0"/>
              </w:rPr>
            </w:pPr>
            <w:r w:rsidRPr="00CA654B">
              <w:rPr>
                <w:b w:val="0"/>
              </w:rPr>
              <w:t>cage6</w:t>
            </w:r>
          </w:p>
        </w:tc>
        <w:tc>
          <w:tcPr>
            <w:tcW w:w="2843" w:type="dxa"/>
            <w:noWrap/>
            <w:hideMark/>
          </w:tcPr>
          <w:p w14:paraId="68FB5C92"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0E1B3B30" w14:textId="77777777" w:rsidR="00703F13" w:rsidRPr="00CA654B" w:rsidRDefault="00703F13" w:rsidP="008E2866">
            <w:pPr>
              <w:tabs>
                <w:tab w:val="left" w:pos="5978"/>
              </w:tabs>
              <w:spacing w:line="360" w:lineRule="auto"/>
              <w:jc w:val="both"/>
              <w:rPr>
                <w:b w:val="0"/>
              </w:rPr>
            </w:pPr>
            <w:r w:rsidRPr="00CA654B">
              <w:rPr>
                <w:b w:val="0"/>
              </w:rPr>
              <w:t>Mild Cough</w:t>
            </w:r>
          </w:p>
        </w:tc>
      </w:tr>
      <w:tr w:rsidR="00703F13" w:rsidRPr="00CA654B" w14:paraId="5244BAE5" w14:textId="77777777" w:rsidTr="008E2866">
        <w:trPr>
          <w:trHeight w:val="288"/>
        </w:trPr>
        <w:tc>
          <w:tcPr>
            <w:tcW w:w="2256" w:type="dxa"/>
            <w:noWrap/>
            <w:hideMark/>
          </w:tcPr>
          <w:p w14:paraId="184348E8" w14:textId="77777777" w:rsidR="00703F13" w:rsidRPr="00CA654B" w:rsidRDefault="00703F13" w:rsidP="008E2866">
            <w:pPr>
              <w:tabs>
                <w:tab w:val="left" w:pos="5978"/>
              </w:tabs>
              <w:spacing w:line="360" w:lineRule="auto"/>
              <w:jc w:val="both"/>
              <w:rPr>
                <w:b w:val="0"/>
              </w:rPr>
            </w:pPr>
            <w:r w:rsidRPr="00CA654B">
              <w:rPr>
                <w:b w:val="0"/>
              </w:rPr>
              <w:t>3</w:t>
            </w:r>
          </w:p>
        </w:tc>
        <w:tc>
          <w:tcPr>
            <w:tcW w:w="2133" w:type="dxa"/>
            <w:noWrap/>
            <w:hideMark/>
          </w:tcPr>
          <w:p w14:paraId="6850ACF1" w14:textId="77777777" w:rsidR="00703F13" w:rsidRPr="00CA654B" w:rsidRDefault="00703F13" w:rsidP="008E2866">
            <w:pPr>
              <w:tabs>
                <w:tab w:val="left" w:pos="5978"/>
              </w:tabs>
              <w:spacing w:line="360" w:lineRule="auto"/>
              <w:jc w:val="both"/>
              <w:rPr>
                <w:b w:val="0"/>
              </w:rPr>
            </w:pPr>
            <w:r w:rsidRPr="00CA654B">
              <w:rPr>
                <w:b w:val="0"/>
              </w:rPr>
              <w:t>01/01/2023</w:t>
            </w:r>
          </w:p>
        </w:tc>
        <w:tc>
          <w:tcPr>
            <w:tcW w:w="2265" w:type="dxa"/>
            <w:noWrap/>
            <w:hideMark/>
          </w:tcPr>
          <w:p w14:paraId="7A079062" w14:textId="77777777" w:rsidR="00703F13" w:rsidRPr="00CA654B" w:rsidRDefault="00703F13" w:rsidP="008E2866">
            <w:pPr>
              <w:tabs>
                <w:tab w:val="left" w:pos="5978"/>
              </w:tabs>
              <w:spacing w:line="360" w:lineRule="auto"/>
              <w:jc w:val="both"/>
              <w:rPr>
                <w:b w:val="0"/>
              </w:rPr>
            </w:pPr>
            <w:r w:rsidRPr="00CA654B">
              <w:rPr>
                <w:b w:val="0"/>
              </w:rPr>
              <w:t>cage7</w:t>
            </w:r>
          </w:p>
        </w:tc>
        <w:tc>
          <w:tcPr>
            <w:tcW w:w="2843" w:type="dxa"/>
            <w:noWrap/>
            <w:hideMark/>
          </w:tcPr>
          <w:p w14:paraId="0F3B02F4"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65ED0E26" w14:textId="77777777" w:rsidR="00703F13" w:rsidRPr="00CA654B" w:rsidRDefault="00703F13" w:rsidP="008E2866">
            <w:pPr>
              <w:tabs>
                <w:tab w:val="left" w:pos="5978"/>
              </w:tabs>
              <w:spacing w:line="360" w:lineRule="auto"/>
              <w:jc w:val="both"/>
              <w:rPr>
                <w:b w:val="0"/>
              </w:rPr>
            </w:pPr>
            <w:r w:rsidRPr="00CA654B">
              <w:rPr>
                <w:b w:val="0"/>
              </w:rPr>
              <w:t>Ring Worm Infection</w:t>
            </w:r>
          </w:p>
        </w:tc>
      </w:tr>
      <w:tr w:rsidR="00703F13" w:rsidRPr="00CA654B" w14:paraId="74E6D568" w14:textId="77777777" w:rsidTr="008E2866">
        <w:trPr>
          <w:trHeight w:val="288"/>
        </w:trPr>
        <w:tc>
          <w:tcPr>
            <w:tcW w:w="2256" w:type="dxa"/>
            <w:noWrap/>
            <w:hideMark/>
          </w:tcPr>
          <w:p w14:paraId="31C2BD08" w14:textId="77777777" w:rsidR="00703F13" w:rsidRPr="00CA654B" w:rsidRDefault="00703F13" w:rsidP="008E2866">
            <w:pPr>
              <w:tabs>
                <w:tab w:val="left" w:pos="5978"/>
              </w:tabs>
              <w:spacing w:line="360" w:lineRule="auto"/>
              <w:jc w:val="both"/>
              <w:rPr>
                <w:b w:val="0"/>
              </w:rPr>
            </w:pPr>
            <w:r w:rsidRPr="00CA654B">
              <w:rPr>
                <w:b w:val="0"/>
              </w:rPr>
              <w:t>4</w:t>
            </w:r>
          </w:p>
        </w:tc>
        <w:tc>
          <w:tcPr>
            <w:tcW w:w="2133" w:type="dxa"/>
            <w:noWrap/>
            <w:hideMark/>
          </w:tcPr>
          <w:p w14:paraId="16DAAD95" w14:textId="77777777" w:rsidR="00703F13" w:rsidRPr="00CA654B" w:rsidRDefault="00703F13" w:rsidP="008E2866">
            <w:pPr>
              <w:tabs>
                <w:tab w:val="left" w:pos="5978"/>
              </w:tabs>
              <w:spacing w:line="360" w:lineRule="auto"/>
              <w:jc w:val="both"/>
              <w:rPr>
                <w:b w:val="0"/>
              </w:rPr>
            </w:pPr>
            <w:r w:rsidRPr="00CA654B">
              <w:rPr>
                <w:b w:val="0"/>
              </w:rPr>
              <w:t>01/01/2023</w:t>
            </w:r>
          </w:p>
        </w:tc>
        <w:tc>
          <w:tcPr>
            <w:tcW w:w="2265" w:type="dxa"/>
            <w:noWrap/>
            <w:hideMark/>
          </w:tcPr>
          <w:p w14:paraId="5E41E027" w14:textId="77777777" w:rsidR="00703F13" w:rsidRPr="00CA654B" w:rsidRDefault="00703F13" w:rsidP="008E2866">
            <w:pPr>
              <w:tabs>
                <w:tab w:val="left" w:pos="5978"/>
              </w:tabs>
              <w:spacing w:line="360" w:lineRule="auto"/>
              <w:jc w:val="both"/>
              <w:rPr>
                <w:b w:val="0"/>
              </w:rPr>
            </w:pPr>
            <w:r w:rsidRPr="00CA654B">
              <w:rPr>
                <w:b w:val="0"/>
              </w:rPr>
              <w:t>cage7</w:t>
            </w:r>
          </w:p>
        </w:tc>
        <w:tc>
          <w:tcPr>
            <w:tcW w:w="2843" w:type="dxa"/>
            <w:noWrap/>
            <w:hideMark/>
          </w:tcPr>
          <w:p w14:paraId="20412CC2"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7F5EDA3A" w14:textId="77777777" w:rsidR="00703F13" w:rsidRPr="00CA654B" w:rsidRDefault="00703F13" w:rsidP="008E2866">
            <w:pPr>
              <w:tabs>
                <w:tab w:val="left" w:pos="5978"/>
              </w:tabs>
              <w:spacing w:line="360" w:lineRule="auto"/>
              <w:jc w:val="both"/>
              <w:rPr>
                <w:b w:val="0"/>
              </w:rPr>
            </w:pPr>
            <w:r w:rsidRPr="00CA654B">
              <w:rPr>
                <w:b w:val="0"/>
              </w:rPr>
              <w:t>Ring Worm Infection</w:t>
            </w:r>
          </w:p>
        </w:tc>
      </w:tr>
      <w:tr w:rsidR="00703F13" w:rsidRPr="00CA654B" w14:paraId="2FD49AB1" w14:textId="77777777" w:rsidTr="008E2866">
        <w:trPr>
          <w:trHeight w:val="288"/>
        </w:trPr>
        <w:tc>
          <w:tcPr>
            <w:tcW w:w="2256" w:type="dxa"/>
            <w:noWrap/>
            <w:hideMark/>
          </w:tcPr>
          <w:p w14:paraId="5695FE2D" w14:textId="77777777" w:rsidR="00703F13" w:rsidRPr="00CA654B" w:rsidRDefault="00703F13" w:rsidP="008E2866">
            <w:pPr>
              <w:tabs>
                <w:tab w:val="left" w:pos="5978"/>
              </w:tabs>
              <w:spacing w:line="360" w:lineRule="auto"/>
              <w:jc w:val="both"/>
              <w:rPr>
                <w:b w:val="0"/>
              </w:rPr>
            </w:pPr>
            <w:r w:rsidRPr="00CA654B">
              <w:rPr>
                <w:b w:val="0"/>
              </w:rPr>
              <w:t>5</w:t>
            </w:r>
          </w:p>
        </w:tc>
        <w:tc>
          <w:tcPr>
            <w:tcW w:w="2133" w:type="dxa"/>
            <w:noWrap/>
            <w:hideMark/>
          </w:tcPr>
          <w:p w14:paraId="5344E6E1" w14:textId="77777777" w:rsidR="00703F13" w:rsidRPr="00CA654B" w:rsidRDefault="00703F13" w:rsidP="008E2866">
            <w:pPr>
              <w:tabs>
                <w:tab w:val="left" w:pos="5978"/>
              </w:tabs>
              <w:spacing w:line="360" w:lineRule="auto"/>
              <w:jc w:val="both"/>
              <w:rPr>
                <w:b w:val="0"/>
              </w:rPr>
            </w:pPr>
            <w:r w:rsidRPr="00CA654B">
              <w:rPr>
                <w:b w:val="0"/>
              </w:rPr>
              <w:t>03/07/2021</w:t>
            </w:r>
          </w:p>
        </w:tc>
        <w:tc>
          <w:tcPr>
            <w:tcW w:w="2265" w:type="dxa"/>
            <w:noWrap/>
            <w:hideMark/>
          </w:tcPr>
          <w:p w14:paraId="155A1A1C" w14:textId="77777777" w:rsidR="00703F13" w:rsidRPr="00CA654B" w:rsidRDefault="00703F13" w:rsidP="008E2866">
            <w:pPr>
              <w:tabs>
                <w:tab w:val="left" w:pos="5978"/>
              </w:tabs>
              <w:spacing w:line="360" w:lineRule="auto"/>
              <w:jc w:val="both"/>
              <w:rPr>
                <w:b w:val="0"/>
              </w:rPr>
            </w:pPr>
            <w:r w:rsidRPr="00CA654B">
              <w:rPr>
                <w:b w:val="0"/>
              </w:rPr>
              <w:t>cage8</w:t>
            </w:r>
          </w:p>
        </w:tc>
        <w:tc>
          <w:tcPr>
            <w:tcW w:w="2843" w:type="dxa"/>
            <w:noWrap/>
            <w:hideMark/>
          </w:tcPr>
          <w:p w14:paraId="3CA86BE1"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243F6A10" w14:textId="77777777" w:rsidR="00703F13" w:rsidRPr="00CA654B" w:rsidRDefault="00703F13" w:rsidP="008E2866">
            <w:pPr>
              <w:tabs>
                <w:tab w:val="left" w:pos="5978"/>
              </w:tabs>
              <w:spacing w:line="360" w:lineRule="auto"/>
              <w:jc w:val="both"/>
              <w:rPr>
                <w:b w:val="0"/>
              </w:rPr>
            </w:pPr>
            <w:r w:rsidRPr="00CA654B">
              <w:rPr>
                <w:b w:val="0"/>
              </w:rPr>
              <w:t>High Fever</w:t>
            </w:r>
          </w:p>
        </w:tc>
      </w:tr>
    </w:tbl>
    <w:p w14:paraId="0A3F3898" w14:textId="77777777" w:rsidR="00703F13" w:rsidRPr="00CA654B" w:rsidRDefault="00703F13" w:rsidP="00703F13">
      <w:pPr>
        <w:spacing w:line="360" w:lineRule="auto"/>
        <w:jc w:val="both"/>
        <w:rPr>
          <w:b w:val="0"/>
          <w:bCs/>
          <w:lang w:val="en-US"/>
        </w:rPr>
      </w:pPr>
    </w:p>
    <w:p w14:paraId="366ACCDA" w14:textId="77777777" w:rsidR="00703F13" w:rsidRPr="00CA654B" w:rsidRDefault="00703F13" w:rsidP="00703F13">
      <w:pPr>
        <w:spacing w:line="360" w:lineRule="auto"/>
        <w:ind w:left="720" w:hanging="720"/>
      </w:pPr>
      <w:r w:rsidRPr="00CA654B">
        <w:t xml:space="preserve">Table 59 </w:t>
      </w:r>
      <w:r w:rsidRPr="00CA654B">
        <w:rPr>
          <w:lang w:val="en-US"/>
        </w:rPr>
        <w:t xml:space="preserve">Quarantine </w:t>
      </w:r>
      <w:r w:rsidRPr="00CA654B">
        <w:t>Table - 1NF</w:t>
      </w:r>
    </w:p>
    <w:p w14:paraId="3A41926D" w14:textId="77777777" w:rsidR="00703F13" w:rsidRPr="00CA654B" w:rsidRDefault="00703F13" w:rsidP="00703F13">
      <w:pPr>
        <w:tabs>
          <w:tab w:val="left" w:pos="5978"/>
        </w:tabs>
        <w:spacing w:line="360" w:lineRule="auto"/>
        <w:jc w:val="both"/>
      </w:pPr>
    </w:p>
    <w:p w14:paraId="009B212A" w14:textId="77777777" w:rsidR="00703F13" w:rsidRPr="00CA654B" w:rsidRDefault="00703F13" w:rsidP="00703F13">
      <w:pPr>
        <w:spacing w:line="360" w:lineRule="auto"/>
        <w:ind w:left="1440"/>
        <w:jc w:val="both"/>
        <w:rPr>
          <w:b w:val="0"/>
          <w:bCs/>
        </w:rPr>
      </w:pPr>
      <w:r w:rsidRPr="00CA654B">
        <w:rPr>
          <w:b w:val="0"/>
          <w:bCs/>
        </w:rPr>
        <w:t>Table 59 shows that the table Quarantine is in the first normal form by converting Table 58 by assigning “</w:t>
      </w:r>
      <w:proofErr w:type="spellStart"/>
      <w:r w:rsidRPr="00CA654B">
        <w:rPr>
          <w:b w:val="0"/>
          <w:bCs/>
        </w:rPr>
        <w:t>quarantine_id</w:t>
      </w:r>
      <w:proofErr w:type="spellEnd"/>
      <w:r w:rsidRPr="00CA654B">
        <w:rPr>
          <w:b w:val="0"/>
          <w:bCs/>
        </w:rPr>
        <w:t xml:space="preserve">” as the Primary Key. </w:t>
      </w:r>
    </w:p>
    <w:p w14:paraId="5A53F942" w14:textId="77777777" w:rsidR="00703F13" w:rsidRPr="00CA654B" w:rsidRDefault="00703F13" w:rsidP="00703F13">
      <w:pPr>
        <w:spacing w:line="360" w:lineRule="auto"/>
        <w:ind w:left="1440"/>
        <w:jc w:val="both"/>
        <w:rPr>
          <w:b w:val="0"/>
          <w:bCs/>
          <w:lang w:val="en-US"/>
        </w:rPr>
      </w:pPr>
    </w:p>
    <w:p w14:paraId="628E513C" w14:textId="77777777" w:rsidR="00703F13" w:rsidRPr="00CA654B" w:rsidRDefault="00703F13" w:rsidP="00703F13">
      <w:pPr>
        <w:spacing w:line="360" w:lineRule="auto"/>
        <w:ind w:left="1440"/>
        <w:jc w:val="both"/>
        <w:rPr>
          <w:b w:val="0"/>
          <w:bCs/>
          <w:lang w:val="en-US"/>
        </w:rPr>
      </w:pPr>
    </w:p>
    <w:p w14:paraId="08CF648F" w14:textId="77777777" w:rsidR="00703F13" w:rsidRPr="00CA654B" w:rsidRDefault="00703F13" w:rsidP="00703F13">
      <w:pPr>
        <w:spacing w:line="360" w:lineRule="auto"/>
        <w:ind w:left="1440"/>
        <w:jc w:val="both"/>
        <w:rPr>
          <w:b w:val="0"/>
          <w:bCs/>
          <w:lang w:val="en-US"/>
        </w:rPr>
      </w:pPr>
    </w:p>
    <w:p w14:paraId="17517BCC" w14:textId="77777777" w:rsidR="00703F13" w:rsidRPr="00CA654B" w:rsidRDefault="00703F13" w:rsidP="00703F13">
      <w:pPr>
        <w:spacing w:line="360" w:lineRule="auto"/>
        <w:ind w:left="1440"/>
        <w:jc w:val="both"/>
        <w:rPr>
          <w:b w:val="0"/>
          <w:bCs/>
          <w:lang w:val="en-US"/>
        </w:rPr>
      </w:pPr>
    </w:p>
    <w:p w14:paraId="2C06FD47" w14:textId="77777777" w:rsidR="00703F13" w:rsidRPr="00CA654B" w:rsidRDefault="00703F13" w:rsidP="00703F13">
      <w:pPr>
        <w:spacing w:line="360" w:lineRule="auto"/>
        <w:ind w:left="1440"/>
        <w:jc w:val="both"/>
        <w:rPr>
          <w:b w:val="0"/>
          <w:bCs/>
          <w:lang w:val="en-US"/>
        </w:rPr>
      </w:pPr>
    </w:p>
    <w:p w14:paraId="232F612A" w14:textId="77777777" w:rsidR="00703F13" w:rsidRPr="00CA654B" w:rsidRDefault="00703F13" w:rsidP="00703F13">
      <w:pPr>
        <w:spacing w:line="360" w:lineRule="auto"/>
        <w:ind w:left="1440"/>
        <w:jc w:val="both"/>
        <w:rPr>
          <w:b w:val="0"/>
          <w:bCs/>
          <w:lang w:val="en-US"/>
        </w:rPr>
      </w:pPr>
    </w:p>
    <w:p w14:paraId="6BAF4FF6" w14:textId="77777777" w:rsidR="00703F13" w:rsidRPr="00CA654B" w:rsidRDefault="00703F13" w:rsidP="00703F13">
      <w:pPr>
        <w:spacing w:line="360" w:lineRule="auto"/>
        <w:ind w:left="1440"/>
        <w:jc w:val="both"/>
        <w:rPr>
          <w:b w:val="0"/>
          <w:bCs/>
          <w:lang w:val="en-US"/>
        </w:rPr>
      </w:pPr>
    </w:p>
    <w:p w14:paraId="3F9B8A0D" w14:textId="77777777" w:rsidR="00703F13" w:rsidRPr="00CA654B" w:rsidRDefault="00703F13" w:rsidP="00703F13">
      <w:pPr>
        <w:spacing w:line="360" w:lineRule="auto"/>
        <w:ind w:left="1440"/>
        <w:jc w:val="both"/>
        <w:rPr>
          <w:b w:val="0"/>
          <w:bCs/>
          <w:lang w:val="en-US"/>
        </w:rPr>
      </w:pPr>
    </w:p>
    <w:p w14:paraId="4D0BEDF6" w14:textId="77777777" w:rsidR="00703F13" w:rsidRPr="00CA654B" w:rsidRDefault="00703F13" w:rsidP="00703F13">
      <w:pPr>
        <w:spacing w:line="360" w:lineRule="auto"/>
        <w:ind w:left="1440"/>
        <w:jc w:val="both"/>
        <w:rPr>
          <w:b w:val="0"/>
          <w:bCs/>
          <w:lang w:val="en-US"/>
        </w:rPr>
      </w:pPr>
    </w:p>
    <w:p w14:paraId="5DB4DD04" w14:textId="77777777" w:rsidR="00703F13" w:rsidRPr="00CA654B" w:rsidRDefault="00703F13" w:rsidP="00703F13">
      <w:pPr>
        <w:tabs>
          <w:tab w:val="left" w:pos="5978"/>
        </w:tabs>
        <w:spacing w:line="360" w:lineRule="auto"/>
        <w:jc w:val="both"/>
        <w:rPr>
          <w:lang w:val="en-US"/>
        </w:rPr>
      </w:pPr>
      <w:r w:rsidRPr="00CA654B">
        <w:rPr>
          <w:lang w:val="en-US"/>
        </w:rPr>
        <w:t>Quarantine – 2NF</w:t>
      </w:r>
    </w:p>
    <w:p w14:paraId="7E8FDCCF"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w:t>
      </w:r>
    </w:p>
    <w:tbl>
      <w:tblPr>
        <w:tblStyle w:val="TableGrid"/>
        <w:tblW w:w="0" w:type="auto"/>
        <w:tblInd w:w="421" w:type="dxa"/>
        <w:tblLook w:val="04A0" w:firstRow="1" w:lastRow="0" w:firstColumn="1" w:lastColumn="0" w:noHBand="0" w:noVBand="1"/>
      </w:tblPr>
      <w:tblGrid>
        <w:gridCol w:w="2678"/>
        <w:gridCol w:w="2605"/>
        <w:gridCol w:w="2297"/>
        <w:gridCol w:w="2760"/>
        <w:gridCol w:w="2189"/>
      </w:tblGrid>
      <w:tr w:rsidR="00703F13" w:rsidRPr="00CA654B" w14:paraId="144A6ECF" w14:textId="77777777" w:rsidTr="008E2866">
        <w:trPr>
          <w:trHeight w:val="288"/>
        </w:trPr>
        <w:tc>
          <w:tcPr>
            <w:tcW w:w="2678" w:type="dxa"/>
            <w:noWrap/>
            <w:hideMark/>
          </w:tcPr>
          <w:p w14:paraId="7016E2CA" w14:textId="77777777" w:rsidR="00703F13" w:rsidRPr="00CA654B" w:rsidRDefault="00703F13" w:rsidP="008E2866">
            <w:pPr>
              <w:tabs>
                <w:tab w:val="left" w:pos="5978"/>
              </w:tabs>
              <w:spacing w:line="360" w:lineRule="auto"/>
              <w:jc w:val="both"/>
              <w:rPr>
                <w:b w:val="0"/>
              </w:rPr>
            </w:pPr>
            <w:r w:rsidRPr="00CA654B">
              <w:rPr>
                <w:b w:val="0"/>
              </w:rPr>
              <w:t>(PK)</w:t>
            </w:r>
            <w:proofErr w:type="spellStart"/>
            <w:r w:rsidRPr="00CA654B">
              <w:rPr>
                <w:b w:val="0"/>
              </w:rPr>
              <w:t>quarantine_id</w:t>
            </w:r>
            <w:proofErr w:type="spellEnd"/>
          </w:p>
        </w:tc>
        <w:tc>
          <w:tcPr>
            <w:tcW w:w="2605" w:type="dxa"/>
            <w:noWrap/>
            <w:hideMark/>
          </w:tcPr>
          <w:p w14:paraId="3907474F" w14:textId="77777777" w:rsidR="00703F13" w:rsidRPr="00CA654B" w:rsidRDefault="00703F13" w:rsidP="008E2866">
            <w:pPr>
              <w:tabs>
                <w:tab w:val="left" w:pos="5978"/>
              </w:tabs>
              <w:spacing w:line="360" w:lineRule="auto"/>
              <w:jc w:val="both"/>
              <w:rPr>
                <w:b w:val="0"/>
              </w:rPr>
            </w:pPr>
            <w:r w:rsidRPr="00CA654B">
              <w:rPr>
                <w:b w:val="0"/>
              </w:rPr>
              <w:t>remarks</w:t>
            </w:r>
          </w:p>
        </w:tc>
        <w:tc>
          <w:tcPr>
            <w:tcW w:w="2297" w:type="dxa"/>
            <w:noWrap/>
            <w:hideMark/>
          </w:tcPr>
          <w:p w14:paraId="67477923" w14:textId="77777777" w:rsidR="00703F13" w:rsidRPr="00CA654B" w:rsidRDefault="00703F13" w:rsidP="008E2866">
            <w:pPr>
              <w:tabs>
                <w:tab w:val="left" w:pos="5978"/>
              </w:tabs>
              <w:spacing w:line="360" w:lineRule="auto"/>
              <w:jc w:val="both"/>
              <w:rPr>
                <w:b w:val="0"/>
              </w:rPr>
            </w:pPr>
            <w:proofErr w:type="spellStart"/>
            <w:r w:rsidRPr="00CA654B">
              <w:rPr>
                <w:b w:val="0"/>
              </w:rPr>
              <w:t>quarantine_date</w:t>
            </w:r>
            <w:proofErr w:type="spellEnd"/>
          </w:p>
        </w:tc>
        <w:tc>
          <w:tcPr>
            <w:tcW w:w="2760" w:type="dxa"/>
            <w:noWrap/>
            <w:hideMark/>
          </w:tcPr>
          <w:p w14:paraId="3BFF32F2" w14:textId="77777777" w:rsidR="00703F13" w:rsidRPr="00CA654B" w:rsidRDefault="00703F13" w:rsidP="008E2866">
            <w:pPr>
              <w:tabs>
                <w:tab w:val="left" w:pos="5978"/>
              </w:tabs>
              <w:spacing w:line="360" w:lineRule="auto"/>
              <w:jc w:val="both"/>
              <w:rPr>
                <w:b w:val="0"/>
              </w:rPr>
            </w:pPr>
            <w:r w:rsidRPr="00CA654B">
              <w:rPr>
                <w:b w:val="0"/>
              </w:rPr>
              <w:t>(FK)</w:t>
            </w:r>
            <w:proofErr w:type="spellStart"/>
            <w:r w:rsidRPr="00CA654B">
              <w:rPr>
                <w:b w:val="0"/>
              </w:rPr>
              <w:t>cage_id</w:t>
            </w:r>
            <w:proofErr w:type="spellEnd"/>
          </w:p>
        </w:tc>
        <w:tc>
          <w:tcPr>
            <w:tcW w:w="2189" w:type="dxa"/>
            <w:noWrap/>
            <w:hideMark/>
          </w:tcPr>
          <w:p w14:paraId="485231B9" w14:textId="77777777" w:rsidR="00703F13" w:rsidRPr="00CA654B" w:rsidRDefault="00703F13" w:rsidP="008E2866">
            <w:pPr>
              <w:tabs>
                <w:tab w:val="left" w:pos="5978"/>
              </w:tabs>
              <w:spacing w:line="360" w:lineRule="auto"/>
              <w:jc w:val="both"/>
              <w:rPr>
                <w:b w:val="0"/>
              </w:rPr>
            </w:pPr>
            <w:r w:rsidRPr="00CA654B">
              <w:rPr>
                <w:b w:val="0"/>
              </w:rPr>
              <w:t>(FK)</w:t>
            </w:r>
            <w:proofErr w:type="spellStart"/>
            <w:r w:rsidRPr="00CA654B">
              <w:rPr>
                <w:b w:val="0"/>
              </w:rPr>
              <w:t>pig_id</w:t>
            </w:r>
            <w:proofErr w:type="spellEnd"/>
          </w:p>
        </w:tc>
      </w:tr>
      <w:tr w:rsidR="00703F13" w:rsidRPr="00CA654B" w14:paraId="309A71BD" w14:textId="77777777" w:rsidTr="008E2866">
        <w:trPr>
          <w:trHeight w:val="288"/>
        </w:trPr>
        <w:tc>
          <w:tcPr>
            <w:tcW w:w="2678" w:type="dxa"/>
            <w:noWrap/>
            <w:hideMark/>
          </w:tcPr>
          <w:p w14:paraId="0689C48F" w14:textId="77777777" w:rsidR="00703F13" w:rsidRPr="00CA654B" w:rsidRDefault="00703F13" w:rsidP="008E2866">
            <w:pPr>
              <w:tabs>
                <w:tab w:val="left" w:pos="5978"/>
              </w:tabs>
              <w:spacing w:line="360" w:lineRule="auto"/>
              <w:jc w:val="both"/>
              <w:rPr>
                <w:b w:val="0"/>
              </w:rPr>
            </w:pPr>
            <w:r w:rsidRPr="00CA654B">
              <w:rPr>
                <w:b w:val="0"/>
              </w:rPr>
              <w:t>1</w:t>
            </w:r>
          </w:p>
        </w:tc>
        <w:tc>
          <w:tcPr>
            <w:tcW w:w="2605" w:type="dxa"/>
            <w:noWrap/>
            <w:hideMark/>
          </w:tcPr>
          <w:p w14:paraId="6E464EC1" w14:textId="77777777" w:rsidR="00703F13" w:rsidRPr="00CA654B" w:rsidRDefault="00703F13" w:rsidP="008E2866">
            <w:pPr>
              <w:tabs>
                <w:tab w:val="left" w:pos="5978"/>
              </w:tabs>
              <w:spacing w:line="360" w:lineRule="auto"/>
              <w:jc w:val="both"/>
              <w:rPr>
                <w:b w:val="0"/>
              </w:rPr>
            </w:pPr>
            <w:r w:rsidRPr="00CA654B">
              <w:rPr>
                <w:b w:val="0"/>
              </w:rPr>
              <w:t>Mild Cough</w:t>
            </w:r>
          </w:p>
        </w:tc>
        <w:tc>
          <w:tcPr>
            <w:tcW w:w="2297" w:type="dxa"/>
            <w:noWrap/>
            <w:hideMark/>
          </w:tcPr>
          <w:p w14:paraId="1A4833C8" w14:textId="77777777" w:rsidR="00703F13" w:rsidRPr="00CA654B" w:rsidRDefault="00703F13" w:rsidP="008E2866">
            <w:pPr>
              <w:tabs>
                <w:tab w:val="left" w:pos="5978"/>
              </w:tabs>
              <w:spacing w:line="360" w:lineRule="auto"/>
              <w:jc w:val="both"/>
              <w:rPr>
                <w:b w:val="0"/>
              </w:rPr>
            </w:pPr>
            <w:r w:rsidRPr="00CA654B">
              <w:rPr>
                <w:b w:val="0"/>
              </w:rPr>
              <w:t>09/08/2021</w:t>
            </w:r>
          </w:p>
        </w:tc>
        <w:tc>
          <w:tcPr>
            <w:tcW w:w="2760" w:type="dxa"/>
            <w:noWrap/>
            <w:hideMark/>
          </w:tcPr>
          <w:p w14:paraId="5EF74843" w14:textId="77777777" w:rsidR="00703F13" w:rsidRPr="00CA654B" w:rsidRDefault="00703F13" w:rsidP="008E2866">
            <w:pPr>
              <w:tabs>
                <w:tab w:val="left" w:pos="5978"/>
              </w:tabs>
              <w:spacing w:line="360" w:lineRule="auto"/>
              <w:jc w:val="both"/>
              <w:rPr>
                <w:b w:val="0"/>
              </w:rPr>
            </w:pPr>
            <w:r w:rsidRPr="00CA654B">
              <w:rPr>
                <w:b w:val="0"/>
              </w:rPr>
              <w:t>6</w:t>
            </w:r>
          </w:p>
        </w:tc>
        <w:tc>
          <w:tcPr>
            <w:tcW w:w="2189" w:type="dxa"/>
            <w:noWrap/>
            <w:hideMark/>
          </w:tcPr>
          <w:p w14:paraId="4F9C0C8E" w14:textId="77777777" w:rsidR="00703F13" w:rsidRPr="00CA654B" w:rsidRDefault="00703F13" w:rsidP="008E2866">
            <w:pPr>
              <w:tabs>
                <w:tab w:val="left" w:pos="5978"/>
              </w:tabs>
              <w:spacing w:line="360" w:lineRule="auto"/>
              <w:jc w:val="both"/>
              <w:rPr>
                <w:b w:val="0"/>
              </w:rPr>
            </w:pPr>
            <w:r w:rsidRPr="00CA654B">
              <w:rPr>
                <w:b w:val="0"/>
              </w:rPr>
              <w:t>1</w:t>
            </w:r>
          </w:p>
        </w:tc>
      </w:tr>
      <w:tr w:rsidR="00703F13" w:rsidRPr="00CA654B" w14:paraId="75D09FAA" w14:textId="77777777" w:rsidTr="008E2866">
        <w:trPr>
          <w:trHeight w:val="288"/>
        </w:trPr>
        <w:tc>
          <w:tcPr>
            <w:tcW w:w="2678" w:type="dxa"/>
            <w:noWrap/>
            <w:hideMark/>
          </w:tcPr>
          <w:p w14:paraId="300A2472" w14:textId="77777777" w:rsidR="00703F13" w:rsidRPr="00CA654B" w:rsidRDefault="00703F13" w:rsidP="008E2866">
            <w:pPr>
              <w:tabs>
                <w:tab w:val="left" w:pos="5978"/>
              </w:tabs>
              <w:spacing w:line="360" w:lineRule="auto"/>
              <w:jc w:val="both"/>
              <w:rPr>
                <w:b w:val="0"/>
              </w:rPr>
            </w:pPr>
            <w:r w:rsidRPr="00CA654B">
              <w:rPr>
                <w:b w:val="0"/>
              </w:rPr>
              <w:t>2</w:t>
            </w:r>
          </w:p>
        </w:tc>
        <w:tc>
          <w:tcPr>
            <w:tcW w:w="2605" w:type="dxa"/>
            <w:noWrap/>
            <w:hideMark/>
          </w:tcPr>
          <w:p w14:paraId="1024F984" w14:textId="77777777" w:rsidR="00703F13" w:rsidRPr="00CA654B" w:rsidRDefault="00703F13" w:rsidP="008E2866">
            <w:pPr>
              <w:tabs>
                <w:tab w:val="left" w:pos="5978"/>
              </w:tabs>
              <w:spacing w:line="360" w:lineRule="auto"/>
              <w:jc w:val="both"/>
              <w:rPr>
                <w:b w:val="0"/>
              </w:rPr>
            </w:pPr>
            <w:r w:rsidRPr="00CA654B">
              <w:rPr>
                <w:b w:val="0"/>
              </w:rPr>
              <w:t>Mild Cough</w:t>
            </w:r>
          </w:p>
        </w:tc>
        <w:tc>
          <w:tcPr>
            <w:tcW w:w="2297" w:type="dxa"/>
            <w:noWrap/>
            <w:hideMark/>
          </w:tcPr>
          <w:p w14:paraId="7584F718" w14:textId="77777777" w:rsidR="00703F13" w:rsidRPr="00CA654B" w:rsidRDefault="00703F13" w:rsidP="008E2866">
            <w:pPr>
              <w:tabs>
                <w:tab w:val="left" w:pos="5978"/>
              </w:tabs>
              <w:spacing w:line="360" w:lineRule="auto"/>
              <w:jc w:val="both"/>
              <w:rPr>
                <w:b w:val="0"/>
              </w:rPr>
            </w:pPr>
            <w:r w:rsidRPr="00CA654B">
              <w:rPr>
                <w:b w:val="0"/>
              </w:rPr>
              <w:t>09/08/2021</w:t>
            </w:r>
          </w:p>
        </w:tc>
        <w:tc>
          <w:tcPr>
            <w:tcW w:w="2760" w:type="dxa"/>
            <w:noWrap/>
            <w:hideMark/>
          </w:tcPr>
          <w:p w14:paraId="09085220" w14:textId="77777777" w:rsidR="00703F13" w:rsidRPr="00CA654B" w:rsidRDefault="00703F13" w:rsidP="008E2866">
            <w:pPr>
              <w:tabs>
                <w:tab w:val="left" w:pos="5978"/>
              </w:tabs>
              <w:spacing w:line="360" w:lineRule="auto"/>
              <w:jc w:val="both"/>
              <w:rPr>
                <w:b w:val="0"/>
              </w:rPr>
            </w:pPr>
            <w:r w:rsidRPr="00CA654B">
              <w:rPr>
                <w:b w:val="0"/>
              </w:rPr>
              <w:t>6</w:t>
            </w:r>
          </w:p>
        </w:tc>
        <w:tc>
          <w:tcPr>
            <w:tcW w:w="2189" w:type="dxa"/>
            <w:noWrap/>
            <w:hideMark/>
          </w:tcPr>
          <w:p w14:paraId="1F435996" w14:textId="77777777" w:rsidR="00703F13" w:rsidRPr="00CA654B" w:rsidRDefault="00703F13" w:rsidP="008E2866">
            <w:pPr>
              <w:tabs>
                <w:tab w:val="left" w:pos="5978"/>
              </w:tabs>
              <w:spacing w:line="360" w:lineRule="auto"/>
              <w:jc w:val="both"/>
              <w:rPr>
                <w:b w:val="0"/>
              </w:rPr>
            </w:pPr>
            <w:r w:rsidRPr="00CA654B">
              <w:rPr>
                <w:b w:val="0"/>
              </w:rPr>
              <w:t>2</w:t>
            </w:r>
          </w:p>
        </w:tc>
      </w:tr>
      <w:tr w:rsidR="00703F13" w:rsidRPr="00CA654B" w14:paraId="6D1DA4FD" w14:textId="77777777" w:rsidTr="008E2866">
        <w:trPr>
          <w:trHeight w:val="288"/>
        </w:trPr>
        <w:tc>
          <w:tcPr>
            <w:tcW w:w="2678" w:type="dxa"/>
            <w:noWrap/>
            <w:hideMark/>
          </w:tcPr>
          <w:p w14:paraId="5F8A243B" w14:textId="77777777" w:rsidR="00703F13" w:rsidRPr="00CA654B" w:rsidRDefault="00703F13" w:rsidP="008E2866">
            <w:pPr>
              <w:tabs>
                <w:tab w:val="left" w:pos="5978"/>
              </w:tabs>
              <w:spacing w:line="360" w:lineRule="auto"/>
              <w:jc w:val="both"/>
              <w:rPr>
                <w:b w:val="0"/>
              </w:rPr>
            </w:pPr>
            <w:r w:rsidRPr="00CA654B">
              <w:rPr>
                <w:b w:val="0"/>
              </w:rPr>
              <w:t>3</w:t>
            </w:r>
          </w:p>
        </w:tc>
        <w:tc>
          <w:tcPr>
            <w:tcW w:w="2605" w:type="dxa"/>
            <w:noWrap/>
            <w:hideMark/>
          </w:tcPr>
          <w:p w14:paraId="519CE5CA" w14:textId="77777777" w:rsidR="00703F13" w:rsidRPr="00CA654B" w:rsidRDefault="00703F13" w:rsidP="008E2866">
            <w:pPr>
              <w:tabs>
                <w:tab w:val="left" w:pos="5978"/>
              </w:tabs>
              <w:spacing w:line="360" w:lineRule="auto"/>
              <w:jc w:val="both"/>
              <w:rPr>
                <w:b w:val="0"/>
              </w:rPr>
            </w:pPr>
            <w:r w:rsidRPr="00CA654B">
              <w:rPr>
                <w:b w:val="0"/>
              </w:rPr>
              <w:t>Ring Worm Infection</w:t>
            </w:r>
          </w:p>
        </w:tc>
        <w:tc>
          <w:tcPr>
            <w:tcW w:w="2297" w:type="dxa"/>
            <w:noWrap/>
            <w:hideMark/>
          </w:tcPr>
          <w:p w14:paraId="0B2867FA" w14:textId="77777777" w:rsidR="00703F13" w:rsidRPr="00CA654B" w:rsidRDefault="00703F13" w:rsidP="008E2866">
            <w:pPr>
              <w:tabs>
                <w:tab w:val="left" w:pos="5978"/>
              </w:tabs>
              <w:spacing w:line="360" w:lineRule="auto"/>
              <w:jc w:val="both"/>
              <w:rPr>
                <w:b w:val="0"/>
              </w:rPr>
            </w:pPr>
            <w:r w:rsidRPr="00CA654B">
              <w:rPr>
                <w:b w:val="0"/>
              </w:rPr>
              <w:t>01/01/2023</w:t>
            </w:r>
          </w:p>
        </w:tc>
        <w:tc>
          <w:tcPr>
            <w:tcW w:w="2760" w:type="dxa"/>
            <w:noWrap/>
            <w:hideMark/>
          </w:tcPr>
          <w:p w14:paraId="2829A362" w14:textId="77777777" w:rsidR="00703F13" w:rsidRPr="00CA654B" w:rsidRDefault="00703F13" w:rsidP="008E2866">
            <w:pPr>
              <w:tabs>
                <w:tab w:val="left" w:pos="5978"/>
              </w:tabs>
              <w:spacing w:line="360" w:lineRule="auto"/>
              <w:jc w:val="both"/>
              <w:rPr>
                <w:b w:val="0"/>
              </w:rPr>
            </w:pPr>
            <w:r w:rsidRPr="00CA654B">
              <w:rPr>
                <w:b w:val="0"/>
              </w:rPr>
              <w:t>7</w:t>
            </w:r>
          </w:p>
        </w:tc>
        <w:tc>
          <w:tcPr>
            <w:tcW w:w="2189" w:type="dxa"/>
            <w:noWrap/>
            <w:hideMark/>
          </w:tcPr>
          <w:p w14:paraId="606DBDF7" w14:textId="77777777" w:rsidR="00703F13" w:rsidRPr="00CA654B" w:rsidRDefault="00703F13" w:rsidP="008E2866">
            <w:pPr>
              <w:tabs>
                <w:tab w:val="left" w:pos="5978"/>
              </w:tabs>
              <w:spacing w:line="360" w:lineRule="auto"/>
              <w:jc w:val="both"/>
              <w:rPr>
                <w:b w:val="0"/>
              </w:rPr>
            </w:pPr>
            <w:r w:rsidRPr="00CA654B">
              <w:rPr>
                <w:b w:val="0"/>
              </w:rPr>
              <w:t>3</w:t>
            </w:r>
          </w:p>
        </w:tc>
      </w:tr>
      <w:tr w:rsidR="00703F13" w:rsidRPr="00CA654B" w14:paraId="225B5EFF" w14:textId="77777777" w:rsidTr="008E2866">
        <w:trPr>
          <w:trHeight w:val="288"/>
        </w:trPr>
        <w:tc>
          <w:tcPr>
            <w:tcW w:w="2678" w:type="dxa"/>
            <w:noWrap/>
            <w:hideMark/>
          </w:tcPr>
          <w:p w14:paraId="254F6C35" w14:textId="77777777" w:rsidR="00703F13" w:rsidRPr="00CA654B" w:rsidRDefault="00703F13" w:rsidP="008E2866">
            <w:pPr>
              <w:tabs>
                <w:tab w:val="left" w:pos="5978"/>
              </w:tabs>
              <w:spacing w:line="360" w:lineRule="auto"/>
              <w:jc w:val="both"/>
              <w:rPr>
                <w:b w:val="0"/>
              </w:rPr>
            </w:pPr>
            <w:r w:rsidRPr="00CA654B">
              <w:rPr>
                <w:b w:val="0"/>
              </w:rPr>
              <w:t>4</w:t>
            </w:r>
          </w:p>
        </w:tc>
        <w:tc>
          <w:tcPr>
            <w:tcW w:w="2605" w:type="dxa"/>
            <w:noWrap/>
            <w:hideMark/>
          </w:tcPr>
          <w:p w14:paraId="72F6EF1D" w14:textId="77777777" w:rsidR="00703F13" w:rsidRPr="00CA654B" w:rsidRDefault="00703F13" w:rsidP="008E2866">
            <w:pPr>
              <w:tabs>
                <w:tab w:val="left" w:pos="5978"/>
              </w:tabs>
              <w:spacing w:line="360" w:lineRule="auto"/>
              <w:jc w:val="both"/>
              <w:rPr>
                <w:b w:val="0"/>
              </w:rPr>
            </w:pPr>
            <w:r w:rsidRPr="00CA654B">
              <w:rPr>
                <w:b w:val="0"/>
              </w:rPr>
              <w:t>Ring Worm Infection</w:t>
            </w:r>
          </w:p>
        </w:tc>
        <w:tc>
          <w:tcPr>
            <w:tcW w:w="2297" w:type="dxa"/>
            <w:noWrap/>
            <w:hideMark/>
          </w:tcPr>
          <w:p w14:paraId="06401EC7" w14:textId="77777777" w:rsidR="00703F13" w:rsidRPr="00CA654B" w:rsidRDefault="00703F13" w:rsidP="008E2866">
            <w:pPr>
              <w:tabs>
                <w:tab w:val="left" w:pos="5978"/>
              </w:tabs>
              <w:spacing w:line="360" w:lineRule="auto"/>
              <w:jc w:val="both"/>
              <w:rPr>
                <w:b w:val="0"/>
              </w:rPr>
            </w:pPr>
            <w:r w:rsidRPr="00CA654B">
              <w:rPr>
                <w:b w:val="0"/>
              </w:rPr>
              <w:t>01/01/2023</w:t>
            </w:r>
          </w:p>
        </w:tc>
        <w:tc>
          <w:tcPr>
            <w:tcW w:w="2760" w:type="dxa"/>
            <w:noWrap/>
            <w:hideMark/>
          </w:tcPr>
          <w:p w14:paraId="64E979DA" w14:textId="77777777" w:rsidR="00703F13" w:rsidRPr="00CA654B" w:rsidRDefault="00703F13" w:rsidP="008E2866">
            <w:pPr>
              <w:tabs>
                <w:tab w:val="left" w:pos="5978"/>
              </w:tabs>
              <w:spacing w:line="360" w:lineRule="auto"/>
              <w:jc w:val="both"/>
              <w:rPr>
                <w:b w:val="0"/>
              </w:rPr>
            </w:pPr>
            <w:r w:rsidRPr="00CA654B">
              <w:rPr>
                <w:b w:val="0"/>
              </w:rPr>
              <w:t>7</w:t>
            </w:r>
          </w:p>
        </w:tc>
        <w:tc>
          <w:tcPr>
            <w:tcW w:w="2189" w:type="dxa"/>
            <w:noWrap/>
            <w:hideMark/>
          </w:tcPr>
          <w:p w14:paraId="6BF49DEC"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56E1C837" w14:textId="77777777" w:rsidTr="008E2866">
        <w:trPr>
          <w:trHeight w:val="288"/>
        </w:trPr>
        <w:tc>
          <w:tcPr>
            <w:tcW w:w="2678" w:type="dxa"/>
            <w:noWrap/>
            <w:hideMark/>
          </w:tcPr>
          <w:p w14:paraId="265824A5" w14:textId="77777777" w:rsidR="00703F13" w:rsidRPr="00CA654B" w:rsidRDefault="00703F13" w:rsidP="008E2866">
            <w:pPr>
              <w:tabs>
                <w:tab w:val="left" w:pos="5978"/>
              </w:tabs>
              <w:spacing w:line="360" w:lineRule="auto"/>
              <w:jc w:val="both"/>
              <w:rPr>
                <w:b w:val="0"/>
              </w:rPr>
            </w:pPr>
            <w:r w:rsidRPr="00CA654B">
              <w:rPr>
                <w:b w:val="0"/>
              </w:rPr>
              <w:t>5</w:t>
            </w:r>
          </w:p>
        </w:tc>
        <w:tc>
          <w:tcPr>
            <w:tcW w:w="2605" w:type="dxa"/>
            <w:noWrap/>
            <w:hideMark/>
          </w:tcPr>
          <w:p w14:paraId="1E8296C6" w14:textId="77777777" w:rsidR="00703F13" w:rsidRPr="00CA654B" w:rsidRDefault="00703F13" w:rsidP="008E2866">
            <w:pPr>
              <w:tabs>
                <w:tab w:val="left" w:pos="5978"/>
              </w:tabs>
              <w:spacing w:line="360" w:lineRule="auto"/>
              <w:jc w:val="both"/>
              <w:rPr>
                <w:b w:val="0"/>
              </w:rPr>
            </w:pPr>
            <w:r w:rsidRPr="00CA654B">
              <w:rPr>
                <w:b w:val="0"/>
              </w:rPr>
              <w:t>High Fever</w:t>
            </w:r>
          </w:p>
        </w:tc>
        <w:tc>
          <w:tcPr>
            <w:tcW w:w="2297" w:type="dxa"/>
            <w:noWrap/>
            <w:hideMark/>
          </w:tcPr>
          <w:p w14:paraId="12DEF2B0" w14:textId="77777777" w:rsidR="00703F13" w:rsidRPr="00CA654B" w:rsidRDefault="00703F13" w:rsidP="008E2866">
            <w:pPr>
              <w:tabs>
                <w:tab w:val="left" w:pos="5978"/>
              </w:tabs>
              <w:spacing w:line="360" w:lineRule="auto"/>
              <w:jc w:val="both"/>
              <w:rPr>
                <w:b w:val="0"/>
              </w:rPr>
            </w:pPr>
            <w:r w:rsidRPr="00CA654B">
              <w:rPr>
                <w:b w:val="0"/>
              </w:rPr>
              <w:t>03/07/2021</w:t>
            </w:r>
          </w:p>
        </w:tc>
        <w:tc>
          <w:tcPr>
            <w:tcW w:w="2760" w:type="dxa"/>
            <w:noWrap/>
            <w:hideMark/>
          </w:tcPr>
          <w:p w14:paraId="0E110BBA" w14:textId="77777777" w:rsidR="00703F13" w:rsidRPr="00CA654B" w:rsidRDefault="00703F13" w:rsidP="008E2866">
            <w:pPr>
              <w:tabs>
                <w:tab w:val="left" w:pos="5978"/>
              </w:tabs>
              <w:spacing w:line="360" w:lineRule="auto"/>
              <w:jc w:val="both"/>
              <w:rPr>
                <w:b w:val="0"/>
              </w:rPr>
            </w:pPr>
            <w:r w:rsidRPr="00CA654B">
              <w:rPr>
                <w:b w:val="0"/>
              </w:rPr>
              <w:t>8</w:t>
            </w:r>
          </w:p>
        </w:tc>
        <w:tc>
          <w:tcPr>
            <w:tcW w:w="2189" w:type="dxa"/>
            <w:noWrap/>
            <w:hideMark/>
          </w:tcPr>
          <w:p w14:paraId="3EFBA47B" w14:textId="77777777" w:rsidR="00703F13" w:rsidRPr="00CA654B" w:rsidRDefault="00703F13" w:rsidP="008E2866">
            <w:pPr>
              <w:tabs>
                <w:tab w:val="left" w:pos="5978"/>
              </w:tabs>
              <w:spacing w:line="360" w:lineRule="auto"/>
              <w:jc w:val="both"/>
              <w:rPr>
                <w:b w:val="0"/>
              </w:rPr>
            </w:pPr>
            <w:r w:rsidRPr="00CA654B">
              <w:rPr>
                <w:b w:val="0"/>
              </w:rPr>
              <w:t>5</w:t>
            </w:r>
          </w:p>
        </w:tc>
      </w:tr>
    </w:tbl>
    <w:p w14:paraId="2ECAD566" w14:textId="77777777" w:rsidR="00703F13" w:rsidRPr="00CA654B" w:rsidRDefault="00703F13" w:rsidP="00703F13">
      <w:pPr>
        <w:spacing w:line="360" w:lineRule="auto"/>
        <w:jc w:val="both"/>
      </w:pPr>
    </w:p>
    <w:p w14:paraId="366987B7" w14:textId="77777777" w:rsidR="00703F13" w:rsidRPr="00CA654B" w:rsidRDefault="00703F13" w:rsidP="00703F13">
      <w:pPr>
        <w:spacing w:line="360" w:lineRule="auto"/>
        <w:ind w:left="720" w:hanging="720"/>
      </w:pPr>
      <w:r w:rsidRPr="00CA654B">
        <w:t xml:space="preserve">Table 60. </w:t>
      </w:r>
      <w:r w:rsidRPr="00CA654B">
        <w:rPr>
          <w:lang w:val="en-US"/>
        </w:rPr>
        <w:t xml:space="preserve">Quarantine </w:t>
      </w:r>
      <w:r w:rsidRPr="00CA654B">
        <w:t>Table - 2NF</w:t>
      </w:r>
    </w:p>
    <w:p w14:paraId="09885345" w14:textId="77777777" w:rsidR="00703F13" w:rsidRPr="00CA654B" w:rsidRDefault="00703F13" w:rsidP="00703F13">
      <w:pPr>
        <w:tabs>
          <w:tab w:val="left" w:pos="5978"/>
        </w:tabs>
        <w:spacing w:line="360" w:lineRule="auto"/>
        <w:jc w:val="both"/>
      </w:pPr>
      <w:r w:rsidRPr="00CA654B">
        <w:rPr>
          <w:lang w:val="en-US"/>
        </w:rPr>
        <w:t xml:space="preserve">    </w:t>
      </w:r>
    </w:p>
    <w:p w14:paraId="4DEF4519" w14:textId="77777777" w:rsidR="00703F13" w:rsidRPr="00CA654B" w:rsidRDefault="00703F13" w:rsidP="00703F13">
      <w:pPr>
        <w:spacing w:line="360" w:lineRule="auto"/>
        <w:ind w:left="1440"/>
        <w:jc w:val="both"/>
        <w:rPr>
          <w:b w:val="0"/>
          <w:bCs/>
        </w:rPr>
      </w:pPr>
      <w:r w:rsidRPr="00CA654B">
        <w:rPr>
          <w:b w:val="0"/>
          <w:bCs/>
        </w:rPr>
        <w:t>Table 60 shows the second normal form, which has no partial dependency because the table has only one assigned primary key "</w:t>
      </w:r>
      <w:proofErr w:type="spellStart"/>
      <w:r w:rsidRPr="00CA654B">
        <w:rPr>
          <w:b w:val="0"/>
        </w:rPr>
        <w:t>quarantine</w:t>
      </w:r>
      <w:r w:rsidRPr="00CA654B">
        <w:rPr>
          <w:b w:val="0"/>
          <w:bCs/>
        </w:rPr>
        <w:t>_id</w:t>
      </w:r>
      <w:proofErr w:type="spellEnd"/>
      <w:r w:rsidRPr="00CA654B">
        <w:rPr>
          <w:b w:val="0"/>
          <w:bCs/>
        </w:rPr>
        <w:t>", and all non-key attributes functionally depend on the primary key.</w:t>
      </w:r>
    </w:p>
    <w:p w14:paraId="6F3AB169" w14:textId="77777777" w:rsidR="00703F13" w:rsidRPr="00CA654B" w:rsidRDefault="00703F13" w:rsidP="00703F13">
      <w:pPr>
        <w:spacing w:line="360" w:lineRule="auto"/>
        <w:ind w:left="1440"/>
        <w:jc w:val="both"/>
        <w:rPr>
          <w:b w:val="0"/>
          <w:bCs/>
        </w:rPr>
      </w:pPr>
    </w:p>
    <w:p w14:paraId="39B50779" w14:textId="77777777" w:rsidR="00703F13" w:rsidRPr="00CA654B" w:rsidRDefault="00703F13" w:rsidP="00703F13">
      <w:pPr>
        <w:spacing w:line="360" w:lineRule="auto"/>
        <w:ind w:left="1440"/>
        <w:jc w:val="both"/>
        <w:rPr>
          <w:b w:val="0"/>
          <w:bCs/>
        </w:rPr>
      </w:pPr>
    </w:p>
    <w:p w14:paraId="70EC9062" w14:textId="77777777" w:rsidR="00703F13" w:rsidRPr="00CA654B" w:rsidRDefault="00703F13" w:rsidP="00703F13">
      <w:pPr>
        <w:spacing w:line="360" w:lineRule="auto"/>
        <w:ind w:left="1440"/>
        <w:jc w:val="both"/>
        <w:rPr>
          <w:b w:val="0"/>
          <w:bCs/>
        </w:rPr>
      </w:pPr>
    </w:p>
    <w:p w14:paraId="3E6C013A" w14:textId="77777777" w:rsidR="00703F13" w:rsidRPr="00CA654B" w:rsidRDefault="00703F13" w:rsidP="00703F13">
      <w:pPr>
        <w:spacing w:line="360" w:lineRule="auto"/>
        <w:ind w:left="1440"/>
        <w:jc w:val="both"/>
        <w:rPr>
          <w:b w:val="0"/>
          <w:bCs/>
        </w:rPr>
      </w:pPr>
    </w:p>
    <w:p w14:paraId="5077F133" w14:textId="77777777" w:rsidR="00703F13" w:rsidRPr="00CA654B" w:rsidRDefault="00703F13" w:rsidP="00703F13">
      <w:pPr>
        <w:spacing w:line="360" w:lineRule="auto"/>
        <w:ind w:left="1440"/>
        <w:jc w:val="both"/>
        <w:rPr>
          <w:b w:val="0"/>
          <w:bCs/>
        </w:rPr>
      </w:pPr>
    </w:p>
    <w:p w14:paraId="246D1748" w14:textId="77777777" w:rsidR="00703F13" w:rsidRPr="00CA654B" w:rsidRDefault="00703F13" w:rsidP="00703F13">
      <w:pPr>
        <w:spacing w:line="360" w:lineRule="auto"/>
        <w:ind w:left="1440"/>
        <w:jc w:val="both"/>
        <w:rPr>
          <w:b w:val="0"/>
          <w:bCs/>
        </w:rPr>
      </w:pPr>
    </w:p>
    <w:p w14:paraId="0822F243" w14:textId="77777777" w:rsidR="00703F13" w:rsidRPr="00CA654B" w:rsidRDefault="00703F13" w:rsidP="00703F13">
      <w:pPr>
        <w:spacing w:line="360" w:lineRule="auto"/>
        <w:ind w:left="1440"/>
        <w:jc w:val="both"/>
        <w:rPr>
          <w:b w:val="0"/>
          <w:bCs/>
        </w:rPr>
      </w:pPr>
    </w:p>
    <w:p w14:paraId="3FB4A44B" w14:textId="77777777" w:rsidR="00703F13" w:rsidRPr="00CA654B" w:rsidRDefault="00703F13" w:rsidP="00703F13">
      <w:pPr>
        <w:tabs>
          <w:tab w:val="left" w:pos="5978"/>
        </w:tabs>
        <w:spacing w:line="360" w:lineRule="auto"/>
        <w:jc w:val="both"/>
        <w:rPr>
          <w:lang w:val="en-US"/>
        </w:rPr>
      </w:pPr>
      <w:r w:rsidRPr="00CA654B">
        <w:rPr>
          <w:lang w:val="en-US"/>
        </w:rPr>
        <w:lastRenderedPageBreak/>
        <w:t>Quarantine – 3NF</w:t>
      </w:r>
    </w:p>
    <w:p w14:paraId="100FB4AE"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w:t>
      </w:r>
    </w:p>
    <w:tbl>
      <w:tblPr>
        <w:tblStyle w:val="TableGrid"/>
        <w:tblW w:w="0" w:type="auto"/>
        <w:tblInd w:w="355" w:type="dxa"/>
        <w:tblLook w:val="04A0" w:firstRow="1" w:lastRow="0" w:firstColumn="1" w:lastColumn="0" w:noHBand="0" w:noVBand="1"/>
      </w:tblPr>
      <w:tblGrid>
        <w:gridCol w:w="2880"/>
        <w:gridCol w:w="3060"/>
        <w:gridCol w:w="2340"/>
      </w:tblGrid>
      <w:tr w:rsidR="00703F13" w:rsidRPr="00CA654B" w14:paraId="592084E4" w14:textId="77777777" w:rsidTr="008E2866">
        <w:trPr>
          <w:trHeight w:val="288"/>
        </w:trPr>
        <w:tc>
          <w:tcPr>
            <w:tcW w:w="2880" w:type="dxa"/>
            <w:noWrap/>
            <w:hideMark/>
          </w:tcPr>
          <w:p w14:paraId="45932C1C" w14:textId="77777777" w:rsidR="00703F13" w:rsidRPr="00CA654B" w:rsidRDefault="00703F13" w:rsidP="008E2866">
            <w:pPr>
              <w:spacing w:line="360" w:lineRule="auto"/>
              <w:jc w:val="both"/>
              <w:rPr>
                <w:b w:val="0"/>
              </w:rPr>
            </w:pPr>
            <w:r w:rsidRPr="00CA654B">
              <w:rPr>
                <w:b w:val="0"/>
              </w:rPr>
              <w:t>(PK)</w:t>
            </w:r>
            <w:proofErr w:type="spellStart"/>
            <w:r w:rsidRPr="00CA654B">
              <w:rPr>
                <w:b w:val="0"/>
              </w:rPr>
              <w:t>quarantine_id</w:t>
            </w:r>
            <w:proofErr w:type="spellEnd"/>
          </w:p>
        </w:tc>
        <w:tc>
          <w:tcPr>
            <w:tcW w:w="3060" w:type="dxa"/>
            <w:noWrap/>
            <w:hideMark/>
          </w:tcPr>
          <w:p w14:paraId="3A101127" w14:textId="77777777" w:rsidR="00703F13" w:rsidRPr="00CA654B" w:rsidRDefault="00703F13" w:rsidP="008E2866">
            <w:pPr>
              <w:spacing w:line="360" w:lineRule="auto"/>
              <w:jc w:val="both"/>
              <w:rPr>
                <w:b w:val="0"/>
              </w:rPr>
            </w:pPr>
            <w:r w:rsidRPr="00CA654B">
              <w:rPr>
                <w:b w:val="0"/>
              </w:rPr>
              <w:t>remarks</w:t>
            </w:r>
          </w:p>
        </w:tc>
        <w:tc>
          <w:tcPr>
            <w:tcW w:w="2340" w:type="dxa"/>
            <w:noWrap/>
            <w:hideMark/>
          </w:tcPr>
          <w:p w14:paraId="156EDCFD" w14:textId="77777777" w:rsidR="00703F13" w:rsidRPr="00CA654B" w:rsidRDefault="00703F13" w:rsidP="008E2866">
            <w:pPr>
              <w:spacing w:line="360" w:lineRule="auto"/>
              <w:jc w:val="both"/>
              <w:rPr>
                <w:b w:val="0"/>
              </w:rPr>
            </w:pPr>
            <w:proofErr w:type="spellStart"/>
            <w:r w:rsidRPr="00CA654B">
              <w:rPr>
                <w:b w:val="0"/>
              </w:rPr>
              <w:t>quarantine_date</w:t>
            </w:r>
            <w:proofErr w:type="spellEnd"/>
          </w:p>
        </w:tc>
      </w:tr>
      <w:tr w:rsidR="00703F13" w:rsidRPr="00CA654B" w14:paraId="1358D363" w14:textId="77777777" w:rsidTr="008E2866">
        <w:trPr>
          <w:trHeight w:val="288"/>
        </w:trPr>
        <w:tc>
          <w:tcPr>
            <w:tcW w:w="2880" w:type="dxa"/>
            <w:noWrap/>
            <w:hideMark/>
          </w:tcPr>
          <w:p w14:paraId="4F96F465" w14:textId="77777777" w:rsidR="00703F13" w:rsidRPr="00CA654B" w:rsidRDefault="00703F13" w:rsidP="008E2866">
            <w:pPr>
              <w:spacing w:line="360" w:lineRule="auto"/>
              <w:ind w:left="1440"/>
              <w:jc w:val="both"/>
              <w:rPr>
                <w:b w:val="0"/>
              </w:rPr>
            </w:pPr>
            <w:r w:rsidRPr="00CA654B">
              <w:rPr>
                <w:b w:val="0"/>
              </w:rPr>
              <w:t>1</w:t>
            </w:r>
          </w:p>
        </w:tc>
        <w:tc>
          <w:tcPr>
            <w:tcW w:w="3060" w:type="dxa"/>
            <w:noWrap/>
            <w:hideMark/>
          </w:tcPr>
          <w:p w14:paraId="6D2AB129" w14:textId="77777777" w:rsidR="00703F13" w:rsidRPr="00CA654B" w:rsidRDefault="00703F13" w:rsidP="008E2866">
            <w:pPr>
              <w:spacing w:line="360" w:lineRule="auto"/>
              <w:jc w:val="both"/>
              <w:rPr>
                <w:b w:val="0"/>
              </w:rPr>
            </w:pPr>
            <w:r w:rsidRPr="00CA654B">
              <w:rPr>
                <w:b w:val="0"/>
              </w:rPr>
              <w:t>Mild Cough</w:t>
            </w:r>
          </w:p>
        </w:tc>
        <w:tc>
          <w:tcPr>
            <w:tcW w:w="2340" w:type="dxa"/>
            <w:noWrap/>
            <w:hideMark/>
          </w:tcPr>
          <w:p w14:paraId="19DB765F" w14:textId="77777777" w:rsidR="00703F13" w:rsidRPr="00CA654B" w:rsidRDefault="00703F13" w:rsidP="008E2866">
            <w:pPr>
              <w:spacing w:line="360" w:lineRule="auto"/>
              <w:jc w:val="both"/>
              <w:rPr>
                <w:b w:val="0"/>
              </w:rPr>
            </w:pPr>
            <w:r w:rsidRPr="00CA654B">
              <w:rPr>
                <w:b w:val="0"/>
              </w:rPr>
              <w:t>09/08/2021</w:t>
            </w:r>
          </w:p>
        </w:tc>
      </w:tr>
      <w:tr w:rsidR="00703F13" w:rsidRPr="00CA654B" w14:paraId="7A11D7D0" w14:textId="77777777" w:rsidTr="008E2866">
        <w:trPr>
          <w:trHeight w:val="288"/>
        </w:trPr>
        <w:tc>
          <w:tcPr>
            <w:tcW w:w="2880" w:type="dxa"/>
            <w:noWrap/>
            <w:hideMark/>
          </w:tcPr>
          <w:p w14:paraId="51B22B45" w14:textId="77777777" w:rsidR="00703F13" w:rsidRPr="00CA654B" w:rsidRDefault="00703F13" w:rsidP="008E2866">
            <w:pPr>
              <w:spacing w:line="360" w:lineRule="auto"/>
              <w:ind w:left="1440"/>
              <w:jc w:val="both"/>
              <w:rPr>
                <w:b w:val="0"/>
              </w:rPr>
            </w:pPr>
            <w:r w:rsidRPr="00CA654B">
              <w:rPr>
                <w:b w:val="0"/>
              </w:rPr>
              <w:t>2</w:t>
            </w:r>
          </w:p>
        </w:tc>
        <w:tc>
          <w:tcPr>
            <w:tcW w:w="3060" w:type="dxa"/>
            <w:noWrap/>
            <w:hideMark/>
          </w:tcPr>
          <w:p w14:paraId="3B32D9A6" w14:textId="77777777" w:rsidR="00703F13" w:rsidRPr="00CA654B" w:rsidRDefault="00703F13" w:rsidP="008E2866">
            <w:pPr>
              <w:spacing w:line="360" w:lineRule="auto"/>
              <w:jc w:val="both"/>
              <w:rPr>
                <w:b w:val="0"/>
              </w:rPr>
            </w:pPr>
            <w:r w:rsidRPr="00CA654B">
              <w:rPr>
                <w:b w:val="0"/>
              </w:rPr>
              <w:t>Ring Worm Infection</w:t>
            </w:r>
          </w:p>
        </w:tc>
        <w:tc>
          <w:tcPr>
            <w:tcW w:w="2340" w:type="dxa"/>
            <w:noWrap/>
            <w:hideMark/>
          </w:tcPr>
          <w:p w14:paraId="28D47824" w14:textId="77777777" w:rsidR="00703F13" w:rsidRPr="00CA654B" w:rsidRDefault="00703F13" w:rsidP="008E2866">
            <w:pPr>
              <w:spacing w:line="360" w:lineRule="auto"/>
              <w:jc w:val="both"/>
              <w:rPr>
                <w:b w:val="0"/>
              </w:rPr>
            </w:pPr>
            <w:r w:rsidRPr="00CA654B">
              <w:rPr>
                <w:b w:val="0"/>
              </w:rPr>
              <w:t>01/01/2023</w:t>
            </w:r>
          </w:p>
        </w:tc>
      </w:tr>
      <w:tr w:rsidR="00703F13" w:rsidRPr="00CA654B" w14:paraId="7D543DE9" w14:textId="77777777" w:rsidTr="008E2866">
        <w:trPr>
          <w:trHeight w:val="288"/>
        </w:trPr>
        <w:tc>
          <w:tcPr>
            <w:tcW w:w="2880" w:type="dxa"/>
            <w:noWrap/>
            <w:hideMark/>
          </w:tcPr>
          <w:p w14:paraId="1991457E" w14:textId="77777777" w:rsidR="00703F13" w:rsidRPr="00CA654B" w:rsidRDefault="00703F13" w:rsidP="008E2866">
            <w:pPr>
              <w:spacing w:line="360" w:lineRule="auto"/>
              <w:ind w:left="1440"/>
              <w:jc w:val="both"/>
              <w:rPr>
                <w:b w:val="0"/>
              </w:rPr>
            </w:pPr>
            <w:r w:rsidRPr="00CA654B">
              <w:rPr>
                <w:b w:val="0"/>
              </w:rPr>
              <w:t>3</w:t>
            </w:r>
          </w:p>
        </w:tc>
        <w:tc>
          <w:tcPr>
            <w:tcW w:w="3060" w:type="dxa"/>
            <w:noWrap/>
            <w:hideMark/>
          </w:tcPr>
          <w:p w14:paraId="7523C138" w14:textId="77777777" w:rsidR="00703F13" w:rsidRPr="00CA654B" w:rsidRDefault="00703F13" w:rsidP="008E2866">
            <w:pPr>
              <w:spacing w:line="360" w:lineRule="auto"/>
              <w:jc w:val="both"/>
              <w:rPr>
                <w:b w:val="0"/>
              </w:rPr>
            </w:pPr>
            <w:r w:rsidRPr="00CA654B">
              <w:rPr>
                <w:b w:val="0"/>
              </w:rPr>
              <w:t>High Fever</w:t>
            </w:r>
          </w:p>
        </w:tc>
        <w:tc>
          <w:tcPr>
            <w:tcW w:w="2340" w:type="dxa"/>
            <w:noWrap/>
            <w:hideMark/>
          </w:tcPr>
          <w:p w14:paraId="77B8885D" w14:textId="77777777" w:rsidR="00703F13" w:rsidRPr="00CA654B" w:rsidRDefault="00703F13" w:rsidP="008E2866">
            <w:pPr>
              <w:spacing w:line="360" w:lineRule="auto"/>
              <w:jc w:val="both"/>
              <w:rPr>
                <w:b w:val="0"/>
              </w:rPr>
            </w:pPr>
            <w:r w:rsidRPr="00CA654B">
              <w:rPr>
                <w:b w:val="0"/>
              </w:rPr>
              <w:t>03/07/2021</w:t>
            </w:r>
          </w:p>
        </w:tc>
      </w:tr>
    </w:tbl>
    <w:p w14:paraId="23D803AA" w14:textId="77777777" w:rsidR="00703F13" w:rsidRPr="00CA654B" w:rsidRDefault="00703F13" w:rsidP="00703F13">
      <w:pPr>
        <w:spacing w:line="360" w:lineRule="auto"/>
        <w:ind w:left="720" w:hanging="720"/>
      </w:pPr>
    </w:p>
    <w:p w14:paraId="31115984" w14:textId="77777777" w:rsidR="00703F13" w:rsidRPr="00CA654B" w:rsidRDefault="00703F13" w:rsidP="00703F13">
      <w:pPr>
        <w:spacing w:line="360" w:lineRule="auto"/>
        <w:ind w:left="720" w:hanging="720"/>
      </w:pPr>
      <w:r w:rsidRPr="00CA654B">
        <w:t xml:space="preserve">Table 61. </w:t>
      </w:r>
      <w:r w:rsidRPr="00CA654B">
        <w:rPr>
          <w:lang w:val="en-US"/>
        </w:rPr>
        <w:t xml:space="preserve">Quarantine </w:t>
      </w:r>
      <w:r w:rsidRPr="00CA654B">
        <w:t>Table - 3NF</w:t>
      </w:r>
    </w:p>
    <w:p w14:paraId="01A3DEBF"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 Details</w:t>
      </w:r>
    </w:p>
    <w:tbl>
      <w:tblPr>
        <w:tblStyle w:val="TableGrid"/>
        <w:tblW w:w="0" w:type="auto"/>
        <w:tblInd w:w="355" w:type="dxa"/>
        <w:tblLook w:val="04A0" w:firstRow="1" w:lastRow="0" w:firstColumn="1" w:lastColumn="0" w:noHBand="0" w:noVBand="1"/>
      </w:tblPr>
      <w:tblGrid>
        <w:gridCol w:w="2643"/>
        <w:gridCol w:w="2163"/>
        <w:gridCol w:w="1483"/>
        <w:gridCol w:w="2060"/>
      </w:tblGrid>
      <w:tr w:rsidR="00703F13" w:rsidRPr="00CA654B" w14:paraId="647C7B66" w14:textId="77777777" w:rsidTr="008E2866">
        <w:trPr>
          <w:trHeight w:val="288"/>
        </w:trPr>
        <w:tc>
          <w:tcPr>
            <w:tcW w:w="2475" w:type="dxa"/>
            <w:noWrap/>
            <w:hideMark/>
          </w:tcPr>
          <w:p w14:paraId="06A4E4EF" w14:textId="77777777" w:rsidR="00703F13" w:rsidRPr="00CA654B" w:rsidRDefault="00703F13" w:rsidP="008E2866">
            <w:pPr>
              <w:spacing w:line="360" w:lineRule="auto"/>
              <w:ind w:left="720" w:hanging="720"/>
              <w:rPr>
                <w:b w:val="0"/>
                <w:bCs/>
              </w:rPr>
            </w:pPr>
            <w:r w:rsidRPr="00CA654B">
              <w:rPr>
                <w:b w:val="0"/>
                <w:bCs/>
              </w:rPr>
              <w:t>(PK)</w:t>
            </w:r>
            <w:proofErr w:type="spellStart"/>
            <w:r w:rsidRPr="00CA654B">
              <w:rPr>
                <w:b w:val="0"/>
                <w:bCs/>
              </w:rPr>
              <w:t>qurantine_details_id</w:t>
            </w:r>
            <w:proofErr w:type="spellEnd"/>
          </w:p>
        </w:tc>
        <w:tc>
          <w:tcPr>
            <w:tcW w:w="2163" w:type="dxa"/>
            <w:noWrap/>
            <w:hideMark/>
          </w:tcPr>
          <w:p w14:paraId="7EEF6A5B" w14:textId="77777777" w:rsidR="00703F13" w:rsidRPr="00CA654B" w:rsidRDefault="00703F13" w:rsidP="008E2866">
            <w:pPr>
              <w:spacing w:line="360" w:lineRule="auto"/>
              <w:ind w:left="720" w:hanging="720"/>
              <w:rPr>
                <w:b w:val="0"/>
                <w:bCs/>
              </w:rPr>
            </w:pPr>
            <w:r w:rsidRPr="00CA654B">
              <w:rPr>
                <w:b w:val="0"/>
                <w:bCs/>
              </w:rPr>
              <w:t>(FK)</w:t>
            </w:r>
            <w:proofErr w:type="spellStart"/>
            <w:r w:rsidRPr="00CA654B">
              <w:rPr>
                <w:b w:val="0"/>
                <w:bCs/>
              </w:rPr>
              <w:t>quarantine_id</w:t>
            </w:r>
            <w:proofErr w:type="spellEnd"/>
          </w:p>
        </w:tc>
        <w:tc>
          <w:tcPr>
            <w:tcW w:w="1483" w:type="dxa"/>
            <w:noWrap/>
            <w:hideMark/>
          </w:tcPr>
          <w:p w14:paraId="41D01FF9" w14:textId="77777777" w:rsidR="00703F13" w:rsidRPr="00CA654B" w:rsidRDefault="00703F13" w:rsidP="008E2866">
            <w:pPr>
              <w:spacing w:line="360" w:lineRule="auto"/>
              <w:ind w:left="720" w:hanging="720"/>
              <w:rPr>
                <w:b w:val="0"/>
                <w:bCs/>
              </w:rPr>
            </w:pPr>
            <w:proofErr w:type="spellStart"/>
            <w:r w:rsidRPr="00CA654B">
              <w:rPr>
                <w:b w:val="0"/>
                <w:bCs/>
              </w:rPr>
              <w:t>cage_id</w:t>
            </w:r>
            <w:proofErr w:type="spellEnd"/>
            <w:r w:rsidRPr="00CA654B">
              <w:rPr>
                <w:b w:val="0"/>
                <w:bCs/>
              </w:rPr>
              <w:t>(FK)</w:t>
            </w:r>
          </w:p>
        </w:tc>
        <w:tc>
          <w:tcPr>
            <w:tcW w:w="2060" w:type="dxa"/>
            <w:noWrap/>
            <w:hideMark/>
          </w:tcPr>
          <w:p w14:paraId="6867783C" w14:textId="77777777" w:rsidR="00703F13" w:rsidRPr="00CA654B" w:rsidRDefault="00703F13" w:rsidP="008E2866">
            <w:pPr>
              <w:spacing w:line="360" w:lineRule="auto"/>
              <w:ind w:left="720" w:hanging="720"/>
              <w:rPr>
                <w:b w:val="0"/>
                <w:bCs/>
              </w:rPr>
            </w:pPr>
            <w:proofErr w:type="spellStart"/>
            <w:r w:rsidRPr="00CA654B">
              <w:rPr>
                <w:b w:val="0"/>
                <w:bCs/>
              </w:rPr>
              <w:t>pig_id</w:t>
            </w:r>
            <w:proofErr w:type="spellEnd"/>
            <w:r w:rsidRPr="00CA654B">
              <w:rPr>
                <w:b w:val="0"/>
                <w:bCs/>
              </w:rPr>
              <w:t>(FK)</w:t>
            </w:r>
          </w:p>
        </w:tc>
      </w:tr>
      <w:tr w:rsidR="00703F13" w:rsidRPr="00CA654B" w14:paraId="710C0B37" w14:textId="77777777" w:rsidTr="008E2866">
        <w:trPr>
          <w:trHeight w:val="288"/>
        </w:trPr>
        <w:tc>
          <w:tcPr>
            <w:tcW w:w="2475" w:type="dxa"/>
            <w:noWrap/>
            <w:hideMark/>
          </w:tcPr>
          <w:p w14:paraId="1696DD96" w14:textId="77777777" w:rsidR="00703F13" w:rsidRPr="00CA654B" w:rsidRDefault="00703F13" w:rsidP="008E2866">
            <w:pPr>
              <w:spacing w:line="360" w:lineRule="auto"/>
              <w:ind w:left="720" w:hanging="720"/>
              <w:rPr>
                <w:b w:val="0"/>
                <w:bCs/>
              </w:rPr>
            </w:pPr>
            <w:r w:rsidRPr="00CA654B">
              <w:rPr>
                <w:b w:val="0"/>
                <w:bCs/>
              </w:rPr>
              <w:t>1</w:t>
            </w:r>
          </w:p>
        </w:tc>
        <w:tc>
          <w:tcPr>
            <w:tcW w:w="2163" w:type="dxa"/>
            <w:noWrap/>
            <w:hideMark/>
          </w:tcPr>
          <w:p w14:paraId="34BF7BB0" w14:textId="77777777" w:rsidR="00703F13" w:rsidRPr="00CA654B" w:rsidRDefault="00703F13" w:rsidP="008E2866">
            <w:pPr>
              <w:spacing w:line="360" w:lineRule="auto"/>
              <w:ind w:left="720" w:hanging="720"/>
              <w:rPr>
                <w:b w:val="0"/>
                <w:bCs/>
              </w:rPr>
            </w:pPr>
            <w:r w:rsidRPr="00CA654B">
              <w:rPr>
                <w:b w:val="0"/>
                <w:bCs/>
              </w:rPr>
              <w:t>1</w:t>
            </w:r>
          </w:p>
        </w:tc>
        <w:tc>
          <w:tcPr>
            <w:tcW w:w="1483" w:type="dxa"/>
            <w:noWrap/>
            <w:hideMark/>
          </w:tcPr>
          <w:p w14:paraId="30F8F19F" w14:textId="77777777" w:rsidR="00703F13" w:rsidRPr="00CA654B" w:rsidRDefault="00703F13" w:rsidP="008E2866">
            <w:pPr>
              <w:spacing w:line="360" w:lineRule="auto"/>
              <w:ind w:left="720" w:hanging="720"/>
              <w:rPr>
                <w:b w:val="0"/>
                <w:bCs/>
              </w:rPr>
            </w:pPr>
            <w:r w:rsidRPr="00CA654B">
              <w:rPr>
                <w:b w:val="0"/>
                <w:bCs/>
              </w:rPr>
              <w:t>6</w:t>
            </w:r>
          </w:p>
        </w:tc>
        <w:tc>
          <w:tcPr>
            <w:tcW w:w="2060" w:type="dxa"/>
            <w:noWrap/>
            <w:hideMark/>
          </w:tcPr>
          <w:p w14:paraId="595A1CB4" w14:textId="77777777" w:rsidR="00703F13" w:rsidRPr="00CA654B" w:rsidRDefault="00703F13" w:rsidP="008E2866">
            <w:pPr>
              <w:spacing w:line="360" w:lineRule="auto"/>
              <w:ind w:left="720" w:hanging="720"/>
              <w:rPr>
                <w:b w:val="0"/>
                <w:bCs/>
              </w:rPr>
            </w:pPr>
            <w:r w:rsidRPr="00CA654B">
              <w:rPr>
                <w:b w:val="0"/>
                <w:bCs/>
              </w:rPr>
              <w:t>1</w:t>
            </w:r>
          </w:p>
        </w:tc>
      </w:tr>
      <w:tr w:rsidR="00703F13" w:rsidRPr="00CA654B" w14:paraId="7ECC4DD2" w14:textId="77777777" w:rsidTr="008E2866">
        <w:trPr>
          <w:trHeight w:val="288"/>
        </w:trPr>
        <w:tc>
          <w:tcPr>
            <w:tcW w:w="2475" w:type="dxa"/>
            <w:noWrap/>
            <w:hideMark/>
          </w:tcPr>
          <w:p w14:paraId="76173769" w14:textId="77777777" w:rsidR="00703F13" w:rsidRPr="00CA654B" w:rsidRDefault="00703F13" w:rsidP="008E2866">
            <w:pPr>
              <w:spacing w:line="360" w:lineRule="auto"/>
              <w:ind w:left="720" w:hanging="720"/>
              <w:rPr>
                <w:b w:val="0"/>
                <w:bCs/>
              </w:rPr>
            </w:pPr>
            <w:r w:rsidRPr="00CA654B">
              <w:rPr>
                <w:b w:val="0"/>
                <w:bCs/>
              </w:rPr>
              <w:t>2</w:t>
            </w:r>
          </w:p>
        </w:tc>
        <w:tc>
          <w:tcPr>
            <w:tcW w:w="2163" w:type="dxa"/>
            <w:noWrap/>
            <w:hideMark/>
          </w:tcPr>
          <w:p w14:paraId="73B5AFDA" w14:textId="77777777" w:rsidR="00703F13" w:rsidRPr="00CA654B" w:rsidRDefault="00703F13" w:rsidP="008E2866">
            <w:pPr>
              <w:spacing w:line="360" w:lineRule="auto"/>
              <w:ind w:left="720" w:hanging="720"/>
              <w:rPr>
                <w:b w:val="0"/>
                <w:bCs/>
              </w:rPr>
            </w:pPr>
            <w:r w:rsidRPr="00CA654B">
              <w:rPr>
                <w:b w:val="0"/>
                <w:bCs/>
              </w:rPr>
              <w:t>1</w:t>
            </w:r>
          </w:p>
        </w:tc>
        <w:tc>
          <w:tcPr>
            <w:tcW w:w="1483" w:type="dxa"/>
            <w:noWrap/>
            <w:hideMark/>
          </w:tcPr>
          <w:p w14:paraId="1C283004" w14:textId="77777777" w:rsidR="00703F13" w:rsidRPr="00CA654B" w:rsidRDefault="00703F13" w:rsidP="008E2866">
            <w:pPr>
              <w:spacing w:line="360" w:lineRule="auto"/>
              <w:ind w:left="720" w:hanging="720"/>
              <w:rPr>
                <w:b w:val="0"/>
                <w:bCs/>
              </w:rPr>
            </w:pPr>
            <w:r w:rsidRPr="00CA654B">
              <w:rPr>
                <w:b w:val="0"/>
                <w:bCs/>
              </w:rPr>
              <w:t>6</w:t>
            </w:r>
          </w:p>
        </w:tc>
        <w:tc>
          <w:tcPr>
            <w:tcW w:w="2060" w:type="dxa"/>
            <w:noWrap/>
            <w:hideMark/>
          </w:tcPr>
          <w:p w14:paraId="4CC6B9A2" w14:textId="77777777" w:rsidR="00703F13" w:rsidRPr="00CA654B" w:rsidRDefault="00703F13" w:rsidP="008E2866">
            <w:pPr>
              <w:spacing w:line="360" w:lineRule="auto"/>
              <w:ind w:left="720" w:hanging="720"/>
              <w:rPr>
                <w:b w:val="0"/>
                <w:bCs/>
              </w:rPr>
            </w:pPr>
            <w:r w:rsidRPr="00CA654B">
              <w:rPr>
                <w:b w:val="0"/>
                <w:bCs/>
              </w:rPr>
              <w:t>2</w:t>
            </w:r>
          </w:p>
        </w:tc>
      </w:tr>
      <w:tr w:rsidR="00703F13" w:rsidRPr="00CA654B" w14:paraId="3E648EC9" w14:textId="77777777" w:rsidTr="008E2866">
        <w:trPr>
          <w:trHeight w:val="288"/>
        </w:trPr>
        <w:tc>
          <w:tcPr>
            <w:tcW w:w="2475" w:type="dxa"/>
            <w:noWrap/>
            <w:hideMark/>
          </w:tcPr>
          <w:p w14:paraId="7ED2668C" w14:textId="77777777" w:rsidR="00703F13" w:rsidRPr="00CA654B" w:rsidRDefault="00703F13" w:rsidP="008E2866">
            <w:pPr>
              <w:spacing w:line="360" w:lineRule="auto"/>
              <w:ind w:left="720" w:hanging="720"/>
              <w:rPr>
                <w:b w:val="0"/>
                <w:bCs/>
              </w:rPr>
            </w:pPr>
            <w:r w:rsidRPr="00CA654B">
              <w:rPr>
                <w:b w:val="0"/>
                <w:bCs/>
              </w:rPr>
              <w:t>3</w:t>
            </w:r>
          </w:p>
        </w:tc>
        <w:tc>
          <w:tcPr>
            <w:tcW w:w="2163" w:type="dxa"/>
            <w:noWrap/>
            <w:hideMark/>
          </w:tcPr>
          <w:p w14:paraId="68B51366" w14:textId="77777777" w:rsidR="00703F13" w:rsidRPr="00CA654B" w:rsidRDefault="00703F13" w:rsidP="008E2866">
            <w:pPr>
              <w:spacing w:line="360" w:lineRule="auto"/>
              <w:ind w:left="720" w:hanging="720"/>
              <w:rPr>
                <w:b w:val="0"/>
                <w:bCs/>
              </w:rPr>
            </w:pPr>
            <w:r w:rsidRPr="00CA654B">
              <w:rPr>
                <w:b w:val="0"/>
                <w:bCs/>
              </w:rPr>
              <w:t>2</w:t>
            </w:r>
          </w:p>
        </w:tc>
        <w:tc>
          <w:tcPr>
            <w:tcW w:w="1483" w:type="dxa"/>
            <w:noWrap/>
            <w:hideMark/>
          </w:tcPr>
          <w:p w14:paraId="05B62AB7" w14:textId="77777777" w:rsidR="00703F13" w:rsidRPr="00CA654B" w:rsidRDefault="00703F13" w:rsidP="008E2866">
            <w:pPr>
              <w:spacing w:line="360" w:lineRule="auto"/>
              <w:ind w:left="720" w:hanging="720"/>
              <w:rPr>
                <w:b w:val="0"/>
                <w:bCs/>
              </w:rPr>
            </w:pPr>
            <w:r w:rsidRPr="00CA654B">
              <w:rPr>
                <w:b w:val="0"/>
                <w:bCs/>
              </w:rPr>
              <w:t>7</w:t>
            </w:r>
          </w:p>
        </w:tc>
        <w:tc>
          <w:tcPr>
            <w:tcW w:w="2060" w:type="dxa"/>
            <w:noWrap/>
            <w:hideMark/>
          </w:tcPr>
          <w:p w14:paraId="38916F38" w14:textId="77777777" w:rsidR="00703F13" w:rsidRPr="00CA654B" w:rsidRDefault="00703F13" w:rsidP="008E2866">
            <w:pPr>
              <w:spacing w:line="360" w:lineRule="auto"/>
              <w:ind w:left="720" w:hanging="720"/>
              <w:rPr>
                <w:b w:val="0"/>
                <w:bCs/>
              </w:rPr>
            </w:pPr>
            <w:r w:rsidRPr="00CA654B">
              <w:rPr>
                <w:b w:val="0"/>
                <w:bCs/>
              </w:rPr>
              <w:t>3</w:t>
            </w:r>
          </w:p>
        </w:tc>
      </w:tr>
      <w:tr w:rsidR="00703F13" w:rsidRPr="00CA654B" w14:paraId="0B3E8484" w14:textId="77777777" w:rsidTr="008E2866">
        <w:trPr>
          <w:trHeight w:val="288"/>
        </w:trPr>
        <w:tc>
          <w:tcPr>
            <w:tcW w:w="2475" w:type="dxa"/>
            <w:noWrap/>
            <w:hideMark/>
          </w:tcPr>
          <w:p w14:paraId="32C68DE3" w14:textId="77777777" w:rsidR="00703F13" w:rsidRPr="00CA654B" w:rsidRDefault="00703F13" w:rsidP="008E2866">
            <w:pPr>
              <w:spacing w:line="360" w:lineRule="auto"/>
              <w:ind w:left="720" w:hanging="720"/>
              <w:rPr>
                <w:b w:val="0"/>
                <w:bCs/>
              </w:rPr>
            </w:pPr>
            <w:r w:rsidRPr="00CA654B">
              <w:rPr>
                <w:b w:val="0"/>
                <w:bCs/>
              </w:rPr>
              <w:t>4</w:t>
            </w:r>
          </w:p>
        </w:tc>
        <w:tc>
          <w:tcPr>
            <w:tcW w:w="2163" w:type="dxa"/>
            <w:noWrap/>
            <w:hideMark/>
          </w:tcPr>
          <w:p w14:paraId="063E0147" w14:textId="77777777" w:rsidR="00703F13" w:rsidRPr="00CA654B" w:rsidRDefault="00703F13" w:rsidP="008E2866">
            <w:pPr>
              <w:spacing w:line="360" w:lineRule="auto"/>
              <w:ind w:left="720" w:hanging="720"/>
              <w:rPr>
                <w:b w:val="0"/>
                <w:bCs/>
              </w:rPr>
            </w:pPr>
            <w:r w:rsidRPr="00CA654B">
              <w:rPr>
                <w:b w:val="0"/>
                <w:bCs/>
              </w:rPr>
              <w:t>2</w:t>
            </w:r>
          </w:p>
        </w:tc>
        <w:tc>
          <w:tcPr>
            <w:tcW w:w="1483" w:type="dxa"/>
            <w:noWrap/>
            <w:hideMark/>
          </w:tcPr>
          <w:p w14:paraId="13C3C308" w14:textId="77777777" w:rsidR="00703F13" w:rsidRPr="00CA654B" w:rsidRDefault="00703F13" w:rsidP="008E2866">
            <w:pPr>
              <w:spacing w:line="360" w:lineRule="auto"/>
              <w:ind w:left="720" w:hanging="720"/>
              <w:rPr>
                <w:b w:val="0"/>
                <w:bCs/>
              </w:rPr>
            </w:pPr>
            <w:r w:rsidRPr="00CA654B">
              <w:rPr>
                <w:b w:val="0"/>
                <w:bCs/>
              </w:rPr>
              <w:t>7</w:t>
            </w:r>
          </w:p>
        </w:tc>
        <w:tc>
          <w:tcPr>
            <w:tcW w:w="2060" w:type="dxa"/>
            <w:noWrap/>
            <w:hideMark/>
          </w:tcPr>
          <w:p w14:paraId="581DD343" w14:textId="77777777" w:rsidR="00703F13" w:rsidRPr="00CA654B" w:rsidRDefault="00703F13" w:rsidP="008E2866">
            <w:pPr>
              <w:spacing w:line="360" w:lineRule="auto"/>
              <w:ind w:left="720" w:hanging="720"/>
              <w:rPr>
                <w:b w:val="0"/>
                <w:bCs/>
              </w:rPr>
            </w:pPr>
            <w:r w:rsidRPr="00CA654B">
              <w:rPr>
                <w:b w:val="0"/>
                <w:bCs/>
              </w:rPr>
              <w:t>4</w:t>
            </w:r>
          </w:p>
        </w:tc>
      </w:tr>
      <w:tr w:rsidR="00703F13" w:rsidRPr="00CA654B" w14:paraId="502F53EB" w14:textId="77777777" w:rsidTr="008E2866">
        <w:trPr>
          <w:trHeight w:val="288"/>
        </w:trPr>
        <w:tc>
          <w:tcPr>
            <w:tcW w:w="2475" w:type="dxa"/>
            <w:noWrap/>
            <w:hideMark/>
          </w:tcPr>
          <w:p w14:paraId="786E60E4" w14:textId="77777777" w:rsidR="00703F13" w:rsidRPr="00CA654B" w:rsidRDefault="00703F13" w:rsidP="008E2866">
            <w:pPr>
              <w:spacing w:line="360" w:lineRule="auto"/>
              <w:ind w:left="720" w:hanging="720"/>
              <w:rPr>
                <w:b w:val="0"/>
                <w:bCs/>
              </w:rPr>
            </w:pPr>
            <w:r w:rsidRPr="00CA654B">
              <w:rPr>
                <w:b w:val="0"/>
                <w:bCs/>
              </w:rPr>
              <w:t>5</w:t>
            </w:r>
          </w:p>
        </w:tc>
        <w:tc>
          <w:tcPr>
            <w:tcW w:w="2163" w:type="dxa"/>
            <w:noWrap/>
            <w:hideMark/>
          </w:tcPr>
          <w:p w14:paraId="3D87F9B9" w14:textId="77777777" w:rsidR="00703F13" w:rsidRPr="00CA654B" w:rsidRDefault="00703F13" w:rsidP="008E2866">
            <w:pPr>
              <w:spacing w:line="360" w:lineRule="auto"/>
              <w:ind w:left="720" w:hanging="720"/>
              <w:rPr>
                <w:b w:val="0"/>
                <w:bCs/>
              </w:rPr>
            </w:pPr>
            <w:r w:rsidRPr="00CA654B">
              <w:rPr>
                <w:b w:val="0"/>
                <w:bCs/>
              </w:rPr>
              <w:t>3</w:t>
            </w:r>
          </w:p>
        </w:tc>
        <w:tc>
          <w:tcPr>
            <w:tcW w:w="1483" w:type="dxa"/>
            <w:noWrap/>
            <w:hideMark/>
          </w:tcPr>
          <w:p w14:paraId="24840174" w14:textId="77777777" w:rsidR="00703F13" w:rsidRPr="00CA654B" w:rsidRDefault="00703F13" w:rsidP="008E2866">
            <w:pPr>
              <w:spacing w:line="360" w:lineRule="auto"/>
              <w:ind w:left="720" w:hanging="720"/>
              <w:rPr>
                <w:b w:val="0"/>
                <w:bCs/>
              </w:rPr>
            </w:pPr>
            <w:r w:rsidRPr="00CA654B">
              <w:rPr>
                <w:b w:val="0"/>
                <w:bCs/>
              </w:rPr>
              <w:t>8</w:t>
            </w:r>
          </w:p>
        </w:tc>
        <w:tc>
          <w:tcPr>
            <w:tcW w:w="2060" w:type="dxa"/>
            <w:noWrap/>
            <w:hideMark/>
          </w:tcPr>
          <w:p w14:paraId="77389169" w14:textId="77777777" w:rsidR="00703F13" w:rsidRPr="00CA654B" w:rsidRDefault="00703F13" w:rsidP="008E2866">
            <w:pPr>
              <w:spacing w:line="360" w:lineRule="auto"/>
              <w:ind w:left="720" w:hanging="720"/>
              <w:rPr>
                <w:b w:val="0"/>
                <w:bCs/>
              </w:rPr>
            </w:pPr>
            <w:r w:rsidRPr="00CA654B">
              <w:rPr>
                <w:b w:val="0"/>
                <w:bCs/>
              </w:rPr>
              <w:t>5</w:t>
            </w:r>
          </w:p>
        </w:tc>
      </w:tr>
    </w:tbl>
    <w:p w14:paraId="42B33211" w14:textId="77777777" w:rsidR="00703F13" w:rsidRPr="00CA654B" w:rsidRDefault="00703F13" w:rsidP="00703F13">
      <w:pPr>
        <w:spacing w:line="360" w:lineRule="auto"/>
        <w:ind w:left="720" w:hanging="720"/>
      </w:pPr>
    </w:p>
    <w:p w14:paraId="6F948BE4" w14:textId="77777777" w:rsidR="00703F13" w:rsidRPr="00CA654B" w:rsidRDefault="00703F13" w:rsidP="00703F13">
      <w:pPr>
        <w:spacing w:line="360" w:lineRule="auto"/>
        <w:ind w:left="720" w:hanging="720"/>
      </w:pPr>
      <w:r w:rsidRPr="00CA654B">
        <w:t xml:space="preserve">Table 62. </w:t>
      </w:r>
      <w:r w:rsidRPr="00CA654B">
        <w:rPr>
          <w:lang w:val="en-US"/>
        </w:rPr>
        <w:t xml:space="preserve">Quarantine Details </w:t>
      </w:r>
      <w:r w:rsidRPr="00CA654B">
        <w:t>Table - 3NF</w:t>
      </w:r>
    </w:p>
    <w:p w14:paraId="30C7A23D" w14:textId="77777777" w:rsidR="00703F13" w:rsidRPr="00CA654B" w:rsidRDefault="00703F13" w:rsidP="00703F13">
      <w:pPr>
        <w:spacing w:line="360" w:lineRule="auto"/>
        <w:ind w:left="720" w:hanging="720"/>
      </w:pPr>
    </w:p>
    <w:p w14:paraId="75A7D41A" w14:textId="77777777" w:rsidR="00703F13" w:rsidRPr="00CA654B" w:rsidRDefault="00703F13" w:rsidP="00703F13">
      <w:pPr>
        <w:spacing w:line="360" w:lineRule="auto"/>
        <w:ind w:left="1440"/>
        <w:jc w:val="both"/>
        <w:rPr>
          <w:b w:val="0"/>
          <w:bCs/>
        </w:rPr>
      </w:pPr>
      <w:r w:rsidRPr="00CA654B">
        <w:rPr>
          <w:b w:val="0"/>
          <w:bCs/>
        </w:rPr>
        <w:t>Table 60 has transitive dependency. To convert the table into the third normal form, the Quarantine table is divided into two (2) resulting tables: Quarantine (Table 61) and Quarantine Details (Table 62).</w:t>
      </w:r>
    </w:p>
    <w:p w14:paraId="4280D066" w14:textId="77777777" w:rsidR="00703F13" w:rsidRPr="00CA654B" w:rsidRDefault="00703F13" w:rsidP="00703F13">
      <w:pPr>
        <w:spacing w:line="360" w:lineRule="auto"/>
        <w:ind w:left="1440"/>
        <w:jc w:val="both"/>
        <w:rPr>
          <w:b w:val="0"/>
          <w:bCs/>
          <w:lang w:val="en-US"/>
        </w:rPr>
      </w:pPr>
    </w:p>
    <w:p w14:paraId="62C7A2B5" w14:textId="77777777" w:rsidR="00703F13" w:rsidRPr="00CA654B" w:rsidRDefault="00703F13" w:rsidP="00703F13">
      <w:pPr>
        <w:tabs>
          <w:tab w:val="left" w:pos="5978"/>
        </w:tabs>
        <w:spacing w:line="360" w:lineRule="auto"/>
        <w:jc w:val="both"/>
        <w:rPr>
          <w:lang w:val="en-US"/>
        </w:rPr>
      </w:pPr>
      <w:r w:rsidRPr="00CA654B">
        <w:rPr>
          <w:lang w:val="en-US"/>
        </w:rPr>
        <w:t>Plan – 0NF</w:t>
      </w:r>
    </w:p>
    <w:p w14:paraId="1FB9E8CD"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Plan</w:t>
      </w:r>
    </w:p>
    <w:tbl>
      <w:tblPr>
        <w:tblStyle w:val="TableGrid"/>
        <w:tblW w:w="8033" w:type="dxa"/>
        <w:tblInd w:w="421" w:type="dxa"/>
        <w:tblLook w:val="04A0" w:firstRow="1" w:lastRow="0" w:firstColumn="1" w:lastColumn="0" w:noHBand="0" w:noVBand="1"/>
      </w:tblPr>
      <w:tblGrid>
        <w:gridCol w:w="1269"/>
        <w:gridCol w:w="887"/>
        <w:gridCol w:w="5989"/>
      </w:tblGrid>
      <w:tr w:rsidR="00703F13" w:rsidRPr="00CA654B" w14:paraId="1DFA4B38" w14:textId="77777777" w:rsidTr="008E2866">
        <w:trPr>
          <w:trHeight w:val="226"/>
        </w:trPr>
        <w:tc>
          <w:tcPr>
            <w:tcW w:w="1157" w:type="dxa"/>
            <w:noWrap/>
            <w:hideMark/>
          </w:tcPr>
          <w:p w14:paraId="3A24BB4B" w14:textId="77777777" w:rsidR="00703F13" w:rsidRPr="00CA654B" w:rsidRDefault="00703F13" w:rsidP="008E2866">
            <w:pPr>
              <w:tabs>
                <w:tab w:val="left" w:pos="5978"/>
              </w:tabs>
              <w:spacing w:line="360" w:lineRule="auto"/>
              <w:jc w:val="both"/>
              <w:rPr>
                <w:b w:val="0"/>
              </w:rPr>
            </w:pPr>
            <w:proofErr w:type="spellStart"/>
            <w:r w:rsidRPr="00CA654B">
              <w:rPr>
                <w:b w:val="0"/>
              </w:rPr>
              <w:t>plan_name</w:t>
            </w:r>
            <w:proofErr w:type="spellEnd"/>
          </w:p>
        </w:tc>
        <w:tc>
          <w:tcPr>
            <w:tcW w:w="887" w:type="dxa"/>
            <w:noWrap/>
            <w:hideMark/>
          </w:tcPr>
          <w:p w14:paraId="2E31F647" w14:textId="77777777" w:rsidR="00703F13" w:rsidRPr="00CA654B" w:rsidRDefault="00703F13" w:rsidP="008E2866">
            <w:pPr>
              <w:tabs>
                <w:tab w:val="left" w:pos="5978"/>
              </w:tabs>
              <w:spacing w:line="360" w:lineRule="auto"/>
              <w:jc w:val="both"/>
              <w:rPr>
                <w:b w:val="0"/>
              </w:rPr>
            </w:pPr>
            <w:r w:rsidRPr="00CA654B">
              <w:rPr>
                <w:b w:val="0"/>
              </w:rPr>
              <w:t>day</w:t>
            </w:r>
          </w:p>
        </w:tc>
        <w:tc>
          <w:tcPr>
            <w:tcW w:w="5989" w:type="dxa"/>
            <w:noWrap/>
            <w:hideMark/>
          </w:tcPr>
          <w:p w14:paraId="4DC1C6F4" w14:textId="77777777" w:rsidR="00703F13" w:rsidRPr="00CA654B" w:rsidRDefault="00703F13" w:rsidP="008E2866">
            <w:pPr>
              <w:tabs>
                <w:tab w:val="left" w:pos="5978"/>
              </w:tabs>
              <w:spacing w:line="360" w:lineRule="auto"/>
              <w:jc w:val="both"/>
              <w:rPr>
                <w:b w:val="0"/>
              </w:rPr>
            </w:pPr>
            <w:r w:rsidRPr="00CA654B">
              <w:rPr>
                <w:b w:val="0"/>
              </w:rPr>
              <w:t>objectives</w:t>
            </w:r>
          </w:p>
        </w:tc>
      </w:tr>
      <w:tr w:rsidR="00703F13" w:rsidRPr="00CA654B" w14:paraId="12FB1FCF" w14:textId="77777777" w:rsidTr="008E2866">
        <w:trPr>
          <w:trHeight w:val="226"/>
        </w:trPr>
        <w:tc>
          <w:tcPr>
            <w:tcW w:w="1157" w:type="dxa"/>
            <w:noWrap/>
            <w:hideMark/>
          </w:tcPr>
          <w:p w14:paraId="26246F3F"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887" w:type="dxa"/>
            <w:noWrap/>
            <w:hideMark/>
          </w:tcPr>
          <w:p w14:paraId="5ECC9DCD" w14:textId="77777777" w:rsidR="00703F13" w:rsidRPr="00CA654B" w:rsidRDefault="00703F13" w:rsidP="008E2866">
            <w:pPr>
              <w:tabs>
                <w:tab w:val="left" w:pos="5978"/>
              </w:tabs>
              <w:spacing w:line="360" w:lineRule="auto"/>
              <w:jc w:val="both"/>
              <w:rPr>
                <w:b w:val="0"/>
              </w:rPr>
            </w:pPr>
            <w:r w:rsidRPr="00CA654B">
              <w:rPr>
                <w:b w:val="0"/>
              </w:rPr>
              <w:t>4</w:t>
            </w:r>
          </w:p>
        </w:tc>
        <w:tc>
          <w:tcPr>
            <w:tcW w:w="5989" w:type="dxa"/>
            <w:noWrap/>
            <w:hideMark/>
          </w:tcPr>
          <w:p w14:paraId="6ACE9A1C" w14:textId="77777777" w:rsidR="00703F13" w:rsidRPr="00CA654B" w:rsidRDefault="00703F13" w:rsidP="008E2866">
            <w:pPr>
              <w:tabs>
                <w:tab w:val="left" w:pos="5978"/>
              </w:tabs>
              <w:spacing w:line="360" w:lineRule="auto"/>
              <w:jc w:val="both"/>
              <w:rPr>
                <w:b w:val="0"/>
              </w:rPr>
            </w:pPr>
            <w:r w:rsidRPr="00CA654B">
              <w:rPr>
                <w:b w:val="0"/>
              </w:rPr>
              <w:t>Inject Iron 1st Dose :(Iron) 1ml</w:t>
            </w:r>
          </w:p>
        </w:tc>
      </w:tr>
      <w:tr w:rsidR="00703F13" w:rsidRPr="00CA654B" w14:paraId="5944EFF8" w14:textId="77777777" w:rsidTr="008E2866">
        <w:trPr>
          <w:trHeight w:val="226"/>
        </w:trPr>
        <w:tc>
          <w:tcPr>
            <w:tcW w:w="1157" w:type="dxa"/>
            <w:noWrap/>
            <w:hideMark/>
          </w:tcPr>
          <w:p w14:paraId="46FFF096"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887" w:type="dxa"/>
            <w:noWrap/>
            <w:hideMark/>
          </w:tcPr>
          <w:p w14:paraId="63BD80A8" w14:textId="77777777" w:rsidR="00703F13" w:rsidRPr="00CA654B" w:rsidRDefault="00703F13" w:rsidP="008E2866">
            <w:pPr>
              <w:tabs>
                <w:tab w:val="left" w:pos="5978"/>
              </w:tabs>
              <w:spacing w:line="360" w:lineRule="auto"/>
              <w:jc w:val="both"/>
              <w:rPr>
                <w:b w:val="0"/>
              </w:rPr>
            </w:pPr>
            <w:r w:rsidRPr="00CA654B">
              <w:rPr>
                <w:b w:val="0"/>
              </w:rPr>
              <w:t>10</w:t>
            </w:r>
          </w:p>
        </w:tc>
        <w:tc>
          <w:tcPr>
            <w:tcW w:w="5989" w:type="dxa"/>
            <w:noWrap/>
            <w:hideMark/>
          </w:tcPr>
          <w:p w14:paraId="77FDA8E2" w14:textId="295F6F0F" w:rsidR="00703F13" w:rsidRPr="00CA654B" w:rsidRDefault="00703F13" w:rsidP="008E2866">
            <w:pPr>
              <w:tabs>
                <w:tab w:val="left" w:pos="5978"/>
              </w:tabs>
              <w:spacing w:line="360" w:lineRule="auto"/>
              <w:jc w:val="both"/>
              <w:rPr>
                <w:b w:val="0"/>
              </w:rPr>
            </w:pPr>
            <w:r w:rsidRPr="00CA654B">
              <w:rPr>
                <w:b w:val="0"/>
              </w:rPr>
              <w:t xml:space="preserve">Inject Iron 2nd </w:t>
            </w:r>
            <w:r w:rsidR="00516128" w:rsidRPr="00CA654B">
              <w:rPr>
                <w:b w:val="0"/>
              </w:rPr>
              <w:t>Dose:</w:t>
            </w:r>
            <w:r w:rsidRPr="00CA654B">
              <w:rPr>
                <w:b w:val="0"/>
              </w:rPr>
              <w:t xml:space="preserve"> (Iron) 1ml</w:t>
            </w:r>
          </w:p>
        </w:tc>
      </w:tr>
      <w:tr w:rsidR="00703F13" w:rsidRPr="00CA654B" w14:paraId="520A3CFA" w14:textId="77777777" w:rsidTr="008E2866">
        <w:trPr>
          <w:trHeight w:val="226"/>
        </w:trPr>
        <w:tc>
          <w:tcPr>
            <w:tcW w:w="1157" w:type="dxa"/>
            <w:noWrap/>
            <w:hideMark/>
          </w:tcPr>
          <w:p w14:paraId="44B6DF53" w14:textId="77777777" w:rsidR="00703F13" w:rsidRPr="00CA654B" w:rsidRDefault="00703F13" w:rsidP="008E2866">
            <w:pPr>
              <w:tabs>
                <w:tab w:val="left" w:pos="5978"/>
              </w:tabs>
              <w:spacing w:line="360" w:lineRule="auto"/>
              <w:jc w:val="both"/>
              <w:rPr>
                <w:b w:val="0"/>
              </w:rPr>
            </w:pPr>
            <w:r w:rsidRPr="00CA654B">
              <w:rPr>
                <w:b w:val="0"/>
              </w:rPr>
              <w:t>Fattening Period</w:t>
            </w:r>
          </w:p>
        </w:tc>
        <w:tc>
          <w:tcPr>
            <w:tcW w:w="887" w:type="dxa"/>
            <w:noWrap/>
            <w:hideMark/>
          </w:tcPr>
          <w:p w14:paraId="36A25203" w14:textId="77777777" w:rsidR="00703F13" w:rsidRPr="00CA654B" w:rsidRDefault="00703F13" w:rsidP="008E2866">
            <w:pPr>
              <w:tabs>
                <w:tab w:val="left" w:pos="5978"/>
              </w:tabs>
              <w:spacing w:line="360" w:lineRule="auto"/>
              <w:jc w:val="both"/>
              <w:rPr>
                <w:b w:val="0"/>
              </w:rPr>
            </w:pPr>
            <w:r w:rsidRPr="00CA654B">
              <w:rPr>
                <w:b w:val="0"/>
              </w:rPr>
              <w:t>40</w:t>
            </w:r>
          </w:p>
        </w:tc>
        <w:tc>
          <w:tcPr>
            <w:tcW w:w="5989" w:type="dxa"/>
            <w:noWrap/>
            <w:hideMark/>
          </w:tcPr>
          <w:p w14:paraId="0C311549" w14:textId="77777777" w:rsidR="00703F13" w:rsidRPr="00CA654B" w:rsidRDefault="00703F13" w:rsidP="008E2866">
            <w:pPr>
              <w:tabs>
                <w:tab w:val="left" w:pos="5978"/>
              </w:tabs>
              <w:spacing w:line="360" w:lineRule="auto"/>
              <w:jc w:val="both"/>
              <w:rPr>
                <w:b w:val="0"/>
              </w:rPr>
            </w:pPr>
            <w:r w:rsidRPr="00CA654B">
              <w:rPr>
                <w:b w:val="0"/>
              </w:rPr>
              <w:t>Deworm Weaned piglets: (</w:t>
            </w:r>
            <w:proofErr w:type="spellStart"/>
            <w:r w:rsidRPr="00CA654B">
              <w:rPr>
                <w:b w:val="0"/>
              </w:rPr>
              <w:t>IverMictin</w:t>
            </w:r>
            <w:proofErr w:type="spellEnd"/>
            <w:r w:rsidRPr="00CA654B">
              <w:rPr>
                <w:b w:val="0"/>
              </w:rPr>
              <w:t>) 1ml</w:t>
            </w:r>
          </w:p>
        </w:tc>
      </w:tr>
      <w:tr w:rsidR="00703F13" w:rsidRPr="00CA654B" w14:paraId="7EA4F723" w14:textId="77777777" w:rsidTr="008E2866">
        <w:trPr>
          <w:trHeight w:val="226"/>
        </w:trPr>
        <w:tc>
          <w:tcPr>
            <w:tcW w:w="1157" w:type="dxa"/>
            <w:noWrap/>
            <w:hideMark/>
          </w:tcPr>
          <w:p w14:paraId="6DD22A25"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887" w:type="dxa"/>
            <w:noWrap/>
            <w:hideMark/>
          </w:tcPr>
          <w:p w14:paraId="32A7B9CA" w14:textId="77777777" w:rsidR="00703F13" w:rsidRPr="00CA654B" w:rsidRDefault="00703F13" w:rsidP="008E2866">
            <w:pPr>
              <w:tabs>
                <w:tab w:val="left" w:pos="5978"/>
              </w:tabs>
              <w:spacing w:line="360" w:lineRule="auto"/>
              <w:jc w:val="both"/>
              <w:rPr>
                <w:b w:val="0"/>
              </w:rPr>
            </w:pPr>
            <w:r w:rsidRPr="00CA654B">
              <w:rPr>
                <w:b w:val="0"/>
              </w:rPr>
              <w:t>90</w:t>
            </w:r>
          </w:p>
        </w:tc>
        <w:tc>
          <w:tcPr>
            <w:tcW w:w="5989" w:type="dxa"/>
            <w:noWrap/>
            <w:hideMark/>
          </w:tcPr>
          <w:p w14:paraId="678F4708" w14:textId="6E732CD4" w:rsidR="00703F13" w:rsidRPr="00CA654B" w:rsidRDefault="00703F13" w:rsidP="008E2866">
            <w:pPr>
              <w:tabs>
                <w:tab w:val="left" w:pos="5978"/>
              </w:tabs>
              <w:spacing w:line="360" w:lineRule="auto"/>
              <w:jc w:val="both"/>
              <w:rPr>
                <w:b w:val="0"/>
              </w:rPr>
            </w:pPr>
            <w:r w:rsidRPr="00CA654B">
              <w:rPr>
                <w:b w:val="0"/>
              </w:rPr>
              <w:t>Inject Iron (Iron</w:t>
            </w:r>
            <w:r w:rsidR="00516128" w:rsidRPr="00CA654B">
              <w:rPr>
                <w:b w:val="0"/>
              </w:rPr>
              <w:t>):</w:t>
            </w:r>
            <w:r w:rsidRPr="00CA654B">
              <w:rPr>
                <w:b w:val="0"/>
              </w:rPr>
              <w:t xml:space="preserve"> 3-5ml</w:t>
            </w:r>
          </w:p>
        </w:tc>
      </w:tr>
      <w:tr w:rsidR="00703F13" w:rsidRPr="00CA654B" w14:paraId="5E9D3421" w14:textId="77777777" w:rsidTr="008E2866">
        <w:trPr>
          <w:trHeight w:val="226"/>
        </w:trPr>
        <w:tc>
          <w:tcPr>
            <w:tcW w:w="1157" w:type="dxa"/>
            <w:noWrap/>
            <w:hideMark/>
          </w:tcPr>
          <w:p w14:paraId="19A9F5E0"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887" w:type="dxa"/>
            <w:noWrap/>
            <w:hideMark/>
          </w:tcPr>
          <w:p w14:paraId="284A451A" w14:textId="77777777" w:rsidR="00703F13" w:rsidRPr="00CA654B" w:rsidRDefault="00703F13" w:rsidP="008E2866">
            <w:pPr>
              <w:tabs>
                <w:tab w:val="left" w:pos="5978"/>
              </w:tabs>
              <w:spacing w:line="360" w:lineRule="auto"/>
              <w:jc w:val="both"/>
              <w:rPr>
                <w:b w:val="0"/>
              </w:rPr>
            </w:pPr>
            <w:r w:rsidRPr="00CA654B">
              <w:rPr>
                <w:b w:val="0"/>
              </w:rPr>
              <w:t>110</w:t>
            </w:r>
          </w:p>
        </w:tc>
        <w:tc>
          <w:tcPr>
            <w:tcW w:w="5989" w:type="dxa"/>
            <w:noWrap/>
            <w:hideMark/>
          </w:tcPr>
          <w:p w14:paraId="4449CF29" w14:textId="77777777" w:rsidR="00703F13" w:rsidRPr="00CA654B" w:rsidRDefault="00703F13" w:rsidP="008E2866">
            <w:pPr>
              <w:tabs>
                <w:tab w:val="left" w:pos="5978"/>
              </w:tabs>
              <w:spacing w:line="360" w:lineRule="auto"/>
              <w:jc w:val="both"/>
              <w:rPr>
                <w:b w:val="0"/>
              </w:rPr>
            </w:pPr>
            <w:r w:rsidRPr="00CA654B">
              <w:rPr>
                <w:b w:val="0"/>
              </w:rPr>
              <w:t>Inject Vitamins B-complex (10ml)</w:t>
            </w:r>
          </w:p>
        </w:tc>
      </w:tr>
    </w:tbl>
    <w:p w14:paraId="4FE5C6D4" w14:textId="77777777" w:rsidR="00703F13" w:rsidRPr="00CA654B" w:rsidRDefault="00703F13" w:rsidP="00703F13">
      <w:pPr>
        <w:spacing w:line="360" w:lineRule="auto"/>
        <w:jc w:val="both"/>
      </w:pPr>
    </w:p>
    <w:p w14:paraId="3D09A1FC" w14:textId="77777777" w:rsidR="00703F13" w:rsidRPr="00CA654B" w:rsidRDefault="00703F13" w:rsidP="00703F13">
      <w:pPr>
        <w:spacing w:line="360" w:lineRule="auto"/>
        <w:ind w:left="720" w:hanging="720"/>
      </w:pPr>
      <w:r w:rsidRPr="00CA654B">
        <w:t xml:space="preserve">Table 63. </w:t>
      </w:r>
      <w:r w:rsidRPr="00CA654B">
        <w:rPr>
          <w:lang w:val="en-US"/>
        </w:rPr>
        <w:t xml:space="preserve">Plan </w:t>
      </w:r>
      <w:r w:rsidRPr="00CA654B">
        <w:t>Table - 0NF</w:t>
      </w:r>
    </w:p>
    <w:p w14:paraId="35981AC3" w14:textId="77777777" w:rsidR="00703F13" w:rsidRPr="00CA654B" w:rsidRDefault="00703F13" w:rsidP="00703F13">
      <w:pPr>
        <w:spacing w:line="360" w:lineRule="auto"/>
        <w:ind w:left="720" w:hanging="720"/>
      </w:pPr>
    </w:p>
    <w:p w14:paraId="274778FE" w14:textId="77777777" w:rsidR="00703F13" w:rsidRPr="00CA654B" w:rsidRDefault="00703F13" w:rsidP="00703F13">
      <w:pPr>
        <w:spacing w:line="360" w:lineRule="auto"/>
        <w:ind w:left="1440"/>
        <w:jc w:val="both"/>
        <w:rPr>
          <w:b w:val="0"/>
          <w:bCs/>
        </w:rPr>
      </w:pPr>
      <w:r w:rsidRPr="00CA654B">
        <w:rPr>
          <w:b w:val="0"/>
          <w:bCs/>
        </w:rPr>
        <w:t xml:space="preserve">Table 63 shows that the table </w:t>
      </w:r>
      <w:r w:rsidRPr="00CA654B">
        <w:rPr>
          <w:b w:val="0"/>
          <w:bCs/>
          <w:lang w:val="en-US"/>
        </w:rPr>
        <w:t>Plan</w:t>
      </w:r>
      <w:r w:rsidRPr="00CA654B">
        <w:rPr>
          <w:lang w:val="en-US"/>
        </w:rPr>
        <w:t xml:space="preserve"> </w:t>
      </w:r>
      <w:r w:rsidRPr="00CA654B">
        <w:rPr>
          <w:b w:val="0"/>
          <w:bCs/>
        </w:rPr>
        <w:t xml:space="preserve">is not normalized because the row values in column “objective” is multivalued. </w:t>
      </w:r>
    </w:p>
    <w:p w14:paraId="7BF96D0E" w14:textId="77777777" w:rsidR="00703F13" w:rsidRPr="00CA654B" w:rsidRDefault="00703F13" w:rsidP="00703F13">
      <w:pPr>
        <w:spacing w:line="360" w:lineRule="auto"/>
        <w:ind w:left="1440"/>
        <w:jc w:val="both"/>
        <w:rPr>
          <w:b w:val="0"/>
          <w:bCs/>
        </w:rPr>
      </w:pPr>
    </w:p>
    <w:p w14:paraId="2AD9A88D" w14:textId="77777777" w:rsidR="00703F13" w:rsidRPr="00CA654B" w:rsidRDefault="00703F13" w:rsidP="00703F13">
      <w:pPr>
        <w:spacing w:line="360" w:lineRule="auto"/>
        <w:ind w:left="1440"/>
        <w:jc w:val="both"/>
        <w:rPr>
          <w:b w:val="0"/>
          <w:bCs/>
        </w:rPr>
      </w:pPr>
    </w:p>
    <w:p w14:paraId="7B23E370" w14:textId="77777777" w:rsidR="00703F13" w:rsidRPr="00CA654B" w:rsidRDefault="00703F13" w:rsidP="00703F13">
      <w:pPr>
        <w:spacing w:line="360" w:lineRule="auto"/>
        <w:ind w:left="1440"/>
        <w:jc w:val="both"/>
        <w:rPr>
          <w:b w:val="0"/>
          <w:bCs/>
        </w:rPr>
      </w:pPr>
    </w:p>
    <w:p w14:paraId="2AD94510" w14:textId="77777777" w:rsidR="00703F13" w:rsidRPr="00CA654B" w:rsidRDefault="00703F13" w:rsidP="00703F13">
      <w:pPr>
        <w:spacing w:line="360" w:lineRule="auto"/>
        <w:ind w:left="1440"/>
        <w:jc w:val="both"/>
        <w:rPr>
          <w:b w:val="0"/>
          <w:bCs/>
        </w:rPr>
      </w:pPr>
    </w:p>
    <w:p w14:paraId="6C3B3693" w14:textId="77777777" w:rsidR="00703F13" w:rsidRPr="00CA654B" w:rsidRDefault="00703F13" w:rsidP="00703F13">
      <w:pPr>
        <w:spacing w:line="360" w:lineRule="auto"/>
        <w:ind w:left="1440"/>
        <w:jc w:val="both"/>
        <w:rPr>
          <w:b w:val="0"/>
          <w:bCs/>
        </w:rPr>
      </w:pPr>
    </w:p>
    <w:p w14:paraId="1C46000B" w14:textId="77777777" w:rsidR="00703F13" w:rsidRPr="00CA654B" w:rsidRDefault="00703F13" w:rsidP="00703F13">
      <w:pPr>
        <w:tabs>
          <w:tab w:val="left" w:pos="5978"/>
        </w:tabs>
        <w:spacing w:line="360" w:lineRule="auto"/>
        <w:jc w:val="both"/>
        <w:rPr>
          <w:lang w:val="en-US"/>
        </w:rPr>
      </w:pPr>
      <w:r w:rsidRPr="00CA654B">
        <w:rPr>
          <w:lang w:val="en-US"/>
        </w:rPr>
        <w:t>Plan – 1NF</w:t>
      </w:r>
    </w:p>
    <w:p w14:paraId="447C6769"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Plan</w:t>
      </w:r>
    </w:p>
    <w:tbl>
      <w:tblPr>
        <w:tblStyle w:val="TableGrid"/>
        <w:tblW w:w="0" w:type="auto"/>
        <w:tblInd w:w="421" w:type="dxa"/>
        <w:tblLook w:val="04A0" w:firstRow="1" w:lastRow="0" w:firstColumn="1" w:lastColumn="0" w:noHBand="0" w:noVBand="1"/>
      </w:tblPr>
      <w:tblGrid>
        <w:gridCol w:w="1612"/>
        <w:gridCol w:w="2154"/>
        <w:gridCol w:w="1217"/>
        <w:gridCol w:w="3096"/>
        <w:gridCol w:w="2977"/>
        <w:gridCol w:w="1473"/>
      </w:tblGrid>
      <w:tr w:rsidR="00703F13" w:rsidRPr="00CA654B" w14:paraId="05445667" w14:textId="77777777" w:rsidTr="008E2866">
        <w:trPr>
          <w:trHeight w:val="312"/>
        </w:trPr>
        <w:tc>
          <w:tcPr>
            <w:tcW w:w="1612" w:type="dxa"/>
            <w:noWrap/>
            <w:hideMark/>
          </w:tcPr>
          <w:p w14:paraId="7397F092" w14:textId="77777777" w:rsidR="00703F13" w:rsidRPr="00CA654B" w:rsidRDefault="00703F13" w:rsidP="008E2866">
            <w:pPr>
              <w:tabs>
                <w:tab w:val="left" w:pos="5978"/>
              </w:tabs>
              <w:spacing w:line="360" w:lineRule="auto"/>
              <w:jc w:val="both"/>
              <w:rPr>
                <w:b w:val="0"/>
              </w:rPr>
            </w:pPr>
            <w:r w:rsidRPr="00CA654B">
              <w:rPr>
                <w:b w:val="0"/>
              </w:rPr>
              <w:t xml:space="preserve">(PK) </w:t>
            </w:r>
            <w:proofErr w:type="spellStart"/>
            <w:r w:rsidRPr="00CA654B">
              <w:rPr>
                <w:b w:val="0"/>
              </w:rPr>
              <w:t>plan_id</w:t>
            </w:r>
            <w:proofErr w:type="spellEnd"/>
          </w:p>
        </w:tc>
        <w:tc>
          <w:tcPr>
            <w:tcW w:w="2154" w:type="dxa"/>
            <w:noWrap/>
            <w:hideMark/>
          </w:tcPr>
          <w:p w14:paraId="26F5118B" w14:textId="77777777" w:rsidR="00703F13" w:rsidRPr="00CA654B" w:rsidRDefault="00703F13" w:rsidP="008E2866">
            <w:pPr>
              <w:tabs>
                <w:tab w:val="left" w:pos="5978"/>
              </w:tabs>
              <w:spacing w:line="360" w:lineRule="auto"/>
              <w:jc w:val="both"/>
              <w:rPr>
                <w:b w:val="0"/>
              </w:rPr>
            </w:pPr>
            <w:proofErr w:type="spellStart"/>
            <w:r w:rsidRPr="00CA654B">
              <w:rPr>
                <w:b w:val="0"/>
              </w:rPr>
              <w:t>plan_name</w:t>
            </w:r>
            <w:proofErr w:type="spellEnd"/>
          </w:p>
        </w:tc>
        <w:tc>
          <w:tcPr>
            <w:tcW w:w="1217" w:type="dxa"/>
            <w:noWrap/>
            <w:hideMark/>
          </w:tcPr>
          <w:p w14:paraId="22AEC8C1" w14:textId="77777777" w:rsidR="00703F13" w:rsidRPr="00CA654B" w:rsidRDefault="00703F13" w:rsidP="008E2866">
            <w:pPr>
              <w:tabs>
                <w:tab w:val="left" w:pos="5978"/>
              </w:tabs>
              <w:spacing w:line="360" w:lineRule="auto"/>
              <w:jc w:val="both"/>
              <w:rPr>
                <w:b w:val="0"/>
              </w:rPr>
            </w:pPr>
            <w:r w:rsidRPr="00CA654B">
              <w:rPr>
                <w:b w:val="0"/>
              </w:rPr>
              <w:t>day</w:t>
            </w:r>
          </w:p>
        </w:tc>
        <w:tc>
          <w:tcPr>
            <w:tcW w:w="3096" w:type="dxa"/>
            <w:noWrap/>
            <w:hideMark/>
          </w:tcPr>
          <w:p w14:paraId="265863FD" w14:textId="77777777" w:rsidR="00703F13" w:rsidRPr="00CA654B" w:rsidRDefault="00703F13" w:rsidP="008E2866">
            <w:pPr>
              <w:tabs>
                <w:tab w:val="left" w:pos="5978"/>
              </w:tabs>
              <w:spacing w:line="360" w:lineRule="auto"/>
              <w:jc w:val="both"/>
              <w:rPr>
                <w:b w:val="0"/>
              </w:rPr>
            </w:pPr>
            <w:proofErr w:type="spellStart"/>
            <w:r w:rsidRPr="00CA654B">
              <w:rPr>
                <w:b w:val="0"/>
              </w:rPr>
              <w:t>item_objective</w:t>
            </w:r>
            <w:proofErr w:type="spellEnd"/>
          </w:p>
        </w:tc>
        <w:tc>
          <w:tcPr>
            <w:tcW w:w="2977" w:type="dxa"/>
            <w:noWrap/>
            <w:hideMark/>
          </w:tcPr>
          <w:p w14:paraId="2800AC84" w14:textId="77777777" w:rsidR="00703F13" w:rsidRPr="00CA654B" w:rsidRDefault="00703F13" w:rsidP="008E2866">
            <w:pPr>
              <w:tabs>
                <w:tab w:val="left" w:pos="5978"/>
              </w:tabs>
              <w:spacing w:line="360" w:lineRule="auto"/>
              <w:jc w:val="both"/>
              <w:rPr>
                <w:b w:val="0"/>
              </w:rPr>
            </w:pPr>
            <w:proofErr w:type="spellStart"/>
            <w:r w:rsidRPr="00CA654B">
              <w:rPr>
                <w:b w:val="0"/>
              </w:rPr>
              <w:t>quantity_objective</w:t>
            </w:r>
            <w:proofErr w:type="spellEnd"/>
          </w:p>
        </w:tc>
        <w:tc>
          <w:tcPr>
            <w:tcW w:w="1473" w:type="dxa"/>
            <w:noWrap/>
            <w:hideMark/>
          </w:tcPr>
          <w:p w14:paraId="3CE701FF" w14:textId="77777777" w:rsidR="00703F13" w:rsidRPr="00CA654B" w:rsidRDefault="00703F13" w:rsidP="008E2866">
            <w:pPr>
              <w:tabs>
                <w:tab w:val="left" w:pos="5978"/>
              </w:tabs>
              <w:spacing w:line="360" w:lineRule="auto"/>
              <w:jc w:val="both"/>
              <w:rPr>
                <w:b w:val="0"/>
              </w:rPr>
            </w:pPr>
            <w:r w:rsidRPr="00CA654B">
              <w:rPr>
                <w:b w:val="0"/>
              </w:rPr>
              <w:t>unit</w:t>
            </w:r>
          </w:p>
        </w:tc>
      </w:tr>
      <w:tr w:rsidR="00703F13" w:rsidRPr="00CA654B" w14:paraId="5E79C219" w14:textId="77777777" w:rsidTr="008E2866">
        <w:trPr>
          <w:trHeight w:val="312"/>
        </w:trPr>
        <w:tc>
          <w:tcPr>
            <w:tcW w:w="1612" w:type="dxa"/>
            <w:noWrap/>
            <w:hideMark/>
          </w:tcPr>
          <w:p w14:paraId="29B35AD4" w14:textId="77777777" w:rsidR="00703F13" w:rsidRPr="00CA654B" w:rsidRDefault="00703F13" w:rsidP="008E2866">
            <w:pPr>
              <w:tabs>
                <w:tab w:val="left" w:pos="5978"/>
              </w:tabs>
              <w:spacing w:line="360" w:lineRule="auto"/>
              <w:jc w:val="both"/>
              <w:rPr>
                <w:b w:val="0"/>
              </w:rPr>
            </w:pPr>
            <w:r w:rsidRPr="00CA654B">
              <w:rPr>
                <w:b w:val="0"/>
              </w:rPr>
              <w:t>1</w:t>
            </w:r>
          </w:p>
        </w:tc>
        <w:tc>
          <w:tcPr>
            <w:tcW w:w="2154" w:type="dxa"/>
            <w:noWrap/>
            <w:hideMark/>
          </w:tcPr>
          <w:p w14:paraId="60B02D56"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1217" w:type="dxa"/>
            <w:noWrap/>
            <w:hideMark/>
          </w:tcPr>
          <w:p w14:paraId="61C83087" w14:textId="77777777" w:rsidR="00703F13" w:rsidRPr="00CA654B" w:rsidRDefault="00703F13" w:rsidP="008E2866">
            <w:pPr>
              <w:tabs>
                <w:tab w:val="left" w:pos="5978"/>
              </w:tabs>
              <w:spacing w:line="360" w:lineRule="auto"/>
              <w:jc w:val="both"/>
              <w:rPr>
                <w:b w:val="0"/>
              </w:rPr>
            </w:pPr>
            <w:r w:rsidRPr="00CA654B">
              <w:rPr>
                <w:b w:val="0"/>
              </w:rPr>
              <w:t>4</w:t>
            </w:r>
          </w:p>
        </w:tc>
        <w:tc>
          <w:tcPr>
            <w:tcW w:w="3096" w:type="dxa"/>
            <w:noWrap/>
            <w:hideMark/>
          </w:tcPr>
          <w:p w14:paraId="57FAA7A6" w14:textId="77777777" w:rsidR="00703F13" w:rsidRPr="00CA654B" w:rsidRDefault="00703F13" w:rsidP="008E2866">
            <w:pPr>
              <w:tabs>
                <w:tab w:val="left" w:pos="5978"/>
              </w:tabs>
              <w:spacing w:line="360" w:lineRule="auto"/>
              <w:jc w:val="both"/>
              <w:rPr>
                <w:b w:val="0"/>
              </w:rPr>
            </w:pPr>
            <w:r w:rsidRPr="00CA654B">
              <w:rPr>
                <w:b w:val="0"/>
              </w:rPr>
              <w:t>Iron</w:t>
            </w:r>
          </w:p>
        </w:tc>
        <w:tc>
          <w:tcPr>
            <w:tcW w:w="2977" w:type="dxa"/>
            <w:noWrap/>
            <w:hideMark/>
          </w:tcPr>
          <w:p w14:paraId="45FE67C4" w14:textId="77777777" w:rsidR="00703F13" w:rsidRPr="00CA654B" w:rsidRDefault="00703F13" w:rsidP="008E2866">
            <w:pPr>
              <w:tabs>
                <w:tab w:val="left" w:pos="5978"/>
              </w:tabs>
              <w:spacing w:line="360" w:lineRule="auto"/>
              <w:jc w:val="both"/>
              <w:rPr>
                <w:b w:val="0"/>
              </w:rPr>
            </w:pPr>
            <w:r w:rsidRPr="00CA654B">
              <w:rPr>
                <w:b w:val="0"/>
              </w:rPr>
              <w:t>1</w:t>
            </w:r>
          </w:p>
        </w:tc>
        <w:tc>
          <w:tcPr>
            <w:tcW w:w="1473" w:type="dxa"/>
            <w:noWrap/>
            <w:hideMark/>
          </w:tcPr>
          <w:p w14:paraId="4BDFA996" w14:textId="77777777" w:rsidR="00703F13" w:rsidRPr="00CA654B" w:rsidRDefault="00703F13" w:rsidP="008E2866">
            <w:pPr>
              <w:tabs>
                <w:tab w:val="left" w:pos="5978"/>
              </w:tabs>
              <w:spacing w:line="360" w:lineRule="auto"/>
              <w:jc w:val="both"/>
              <w:rPr>
                <w:b w:val="0"/>
              </w:rPr>
            </w:pPr>
            <w:r w:rsidRPr="00CA654B">
              <w:rPr>
                <w:b w:val="0"/>
              </w:rPr>
              <w:t>milligram</w:t>
            </w:r>
          </w:p>
        </w:tc>
      </w:tr>
      <w:tr w:rsidR="00703F13" w:rsidRPr="00CA654B" w14:paraId="1808A94A" w14:textId="77777777" w:rsidTr="008E2866">
        <w:trPr>
          <w:trHeight w:val="312"/>
        </w:trPr>
        <w:tc>
          <w:tcPr>
            <w:tcW w:w="1612" w:type="dxa"/>
            <w:noWrap/>
            <w:hideMark/>
          </w:tcPr>
          <w:p w14:paraId="0018146D" w14:textId="77777777" w:rsidR="00703F13" w:rsidRPr="00CA654B" w:rsidRDefault="00703F13" w:rsidP="008E2866">
            <w:pPr>
              <w:tabs>
                <w:tab w:val="left" w:pos="5978"/>
              </w:tabs>
              <w:spacing w:line="360" w:lineRule="auto"/>
              <w:jc w:val="both"/>
              <w:rPr>
                <w:b w:val="0"/>
              </w:rPr>
            </w:pPr>
            <w:r w:rsidRPr="00CA654B">
              <w:rPr>
                <w:b w:val="0"/>
              </w:rPr>
              <w:t>2</w:t>
            </w:r>
          </w:p>
        </w:tc>
        <w:tc>
          <w:tcPr>
            <w:tcW w:w="2154" w:type="dxa"/>
            <w:noWrap/>
            <w:hideMark/>
          </w:tcPr>
          <w:p w14:paraId="36D436D2"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1217" w:type="dxa"/>
            <w:noWrap/>
            <w:hideMark/>
          </w:tcPr>
          <w:p w14:paraId="0647E9FD" w14:textId="77777777" w:rsidR="00703F13" w:rsidRPr="00CA654B" w:rsidRDefault="00703F13" w:rsidP="008E2866">
            <w:pPr>
              <w:tabs>
                <w:tab w:val="left" w:pos="5978"/>
              </w:tabs>
              <w:spacing w:line="360" w:lineRule="auto"/>
              <w:jc w:val="both"/>
              <w:rPr>
                <w:b w:val="0"/>
              </w:rPr>
            </w:pPr>
            <w:r w:rsidRPr="00CA654B">
              <w:rPr>
                <w:b w:val="0"/>
              </w:rPr>
              <w:t>10</w:t>
            </w:r>
          </w:p>
        </w:tc>
        <w:tc>
          <w:tcPr>
            <w:tcW w:w="3096" w:type="dxa"/>
            <w:noWrap/>
            <w:hideMark/>
          </w:tcPr>
          <w:p w14:paraId="0FE84BE8" w14:textId="77777777" w:rsidR="00703F13" w:rsidRPr="00CA654B" w:rsidRDefault="00703F13" w:rsidP="008E2866">
            <w:pPr>
              <w:tabs>
                <w:tab w:val="left" w:pos="5978"/>
              </w:tabs>
              <w:spacing w:line="360" w:lineRule="auto"/>
              <w:jc w:val="both"/>
              <w:rPr>
                <w:b w:val="0"/>
              </w:rPr>
            </w:pPr>
            <w:r w:rsidRPr="00CA654B">
              <w:rPr>
                <w:b w:val="0"/>
              </w:rPr>
              <w:t>Iron</w:t>
            </w:r>
          </w:p>
        </w:tc>
        <w:tc>
          <w:tcPr>
            <w:tcW w:w="2977" w:type="dxa"/>
            <w:noWrap/>
            <w:hideMark/>
          </w:tcPr>
          <w:p w14:paraId="5DB4B136" w14:textId="77777777" w:rsidR="00703F13" w:rsidRPr="00CA654B" w:rsidRDefault="00703F13" w:rsidP="008E2866">
            <w:pPr>
              <w:tabs>
                <w:tab w:val="left" w:pos="5978"/>
              </w:tabs>
              <w:spacing w:line="360" w:lineRule="auto"/>
              <w:jc w:val="both"/>
              <w:rPr>
                <w:b w:val="0"/>
              </w:rPr>
            </w:pPr>
            <w:r w:rsidRPr="00CA654B">
              <w:rPr>
                <w:b w:val="0"/>
              </w:rPr>
              <w:t>1</w:t>
            </w:r>
          </w:p>
        </w:tc>
        <w:tc>
          <w:tcPr>
            <w:tcW w:w="1473" w:type="dxa"/>
            <w:noWrap/>
            <w:hideMark/>
          </w:tcPr>
          <w:p w14:paraId="77FF4BB7" w14:textId="77777777" w:rsidR="00703F13" w:rsidRPr="00CA654B" w:rsidRDefault="00703F13" w:rsidP="008E2866">
            <w:pPr>
              <w:tabs>
                <w:tab w:val="left" w:pos="5978"/>
              </w:tabs>
              <w:spacing w:line="360" w:lineRule="auto"/>
              <w:jc w:val="both"/>
              <w:rPr>
                <w:b w:val="0"/>
              </w:rPr>
            </w:pPr>
            <w:r w:rsidRPr="00CA654B">
              <w:rPr>
                <w:b w:val="0"/>
              </w:rPr>
              <w:t>milligram</w:t>
            </w:r>
          </w:p>
        </w:tc>
      </w:tr>
      <w:tr w:rsidR="00703F13" w:rsidRPr="00CA654B" w14:paraId="77406660" w14:textId="77777777" w:rsidTr="008E2866">
        <w:trPr>
          <w:trHeight w:val="312"/>
        </w:trPr>
        <w:tc>
          <w:tcPr>
            <w:tcW w:w="1612" w:type="dxa"/>
            <w:noWrap/>
            <w:hideMark/>
          </w:tcPr>
          <w:p w14:paraId="1F532E76" w14:textId="77777777" w:rsidR="00703F13" w:rsidRPr="00CA654B" w:rsidRDefault="00703F13" w:rsidP="008E2866">
            <w:pPr>
              <w:tabs>
                <w:tab w:val="left" w:pos="5978"/>
              </w:tabs>
              <w:spacing w:line="360" w:lineRule="auto"/>
              <w:jc w:val="both"/>
              <w:rPr>
                <w:b w:val="0"/>
              </w:rPr>
            </w:pPr>
            <w:r w:rsidRPr="00CA654B">
              <w:rPr>
                <w:b w:val="0"/>
              </w:rPr>
              <w:t>3</w:t>
            </w:r>
          </w:p>
        </w:tc>
        <w:tc>
          <w:tcPr>
            <w:tcW w:w="2154" w:type="dxa"/>
            <w:noWrap/>
            <w:hideMark/>
          </w:tcPr>
          <w:p w14:paraId="552A2FA5" w14:textId="77777777" w:rsidR="00703F13" w:rsidRPr="00CA654B" w:rsidRDefault="00703F13" w:rsidP="008E2866">
            <w:pPr>
              <w:tabs>
                <w:tab w:val="left" w:pos="5978"/>
              </w:tabs>
              <w:spacing w:line="360" w:lineRule="auto"/>
              <w:jc w:val="both"/>
              <w:rPr>
                <w:b w:val="0"/>
              </w:rPr>
            </w:pPr>
            <w:r w:rsidRPr="00CA654B">
              <w:rPr>
                <w:b w:val="0"/>
              </w:rPr>
              <w:t>Fattening Period</w:t>
            </w:r>
          </w:p>
        </w:tc>
        <w:tc>
          <w:tcPr>
            <w:tcW w:w="1217" w:type="dxa"/>
            <w:noWrap/>
            <w:hideMark/>
          </w:tcPr>
          <w:p w14:paraId="4E72B16B" w14:textId="77777777" w:rsidR="00703F13" w:rsidRPr="00CA654B" w:rsidRDefault="00703F13" w:rsidP="008E2866">
            <w:pPr>
              <w:tabs>
                <w:tab w:val="left" w:pos="5978"/>
              </w:tabs>
              <w:spacing w:line="360" w:lineRule="auto"/>
              <w:jc w:val="both"/>
              <w:rPr>
                <w:b w:val="0"/>
              </w:rPr>
            </w:pPr>
            <w:r w:rsidRPr="00CA654B">
              <w:rPr>
                <w:b w:val="0"/>
              </w:rPr>
              <w:t>40</w:t>
            </w:r>
          </w:p>
        </w:tc>
        <w:tc>
          <w:tcPr>
            <w:tcW w:w="3096" w:type="dxa"/>
            <w:noWrap/>
            <w:hideMark/>
          </w:tcPr>
          <w:p w14:paraId="210D45F7" w14:textId="77777777" w:rsidR="00703F13" w:rsidRPr="00CA654B" w:rsidRDefault="00703F13" w:rsidP="008E2866">
            <w:pPr>
              <w:tabs>
                <w:tab w:val="left" w:pos="5978"/>
              </w:tabs>
              <w:spacing w:line="360" w:lineRule="auto"/>
              <w:jc w:val="both"/>
              <w:rPr>
                <w:b w:val="0"/>
              </w:rPr>
            </w:pPr>
            <w:proofErr w:type="spellStart"/>
            <w:r w:rsidRPr="00CA654B">
              <w:rPr>
                <w:b w:val="0"/>
              </w:rPr>
              <w:t>IverMictin</w:t>
            </w:r>
            <w:proofErr w:type="spellEnd"/>
          </w:p>
        </w:tc>
        <w:tc>
          <w:tcPr>
            <w:tcW w:w="2977" w:type="dxa"/>
            <w:noWrap/>
            <w:hideMark/>
          </w:tcPr>
          <w:p w14:paraId="1541E462" w14:textId="77777777" w:rsidR="00703F13" w:rsidRPr="00CA654B" w:rsidRDefault="00703F13" w:rsidP="008E2866">
            <w:pPr>
              <w:tabs>
                <w:tab w:val="left" w:pos="5978"/>
              </w:tabs>
              <w:spacing w:line="360" w:lineRule="auto"/>
              <w:jc w:val="both"/>
              <w:rPr>
                <w:b w:val="0"/>
              </w:rPr>
            </w:pPr>
            <w:r w:rsidRPr="00CA654B">
              <w:rPr>
                <w:b w:val="0"/>
              </w:rPr>
              <w:t>1</w:t>
            </w:r>
          </w:p>
        </w:tc>
        <w:tc>
          <w:tcPr>
            <w:tcW w:w="1473" w:type="dxa"/>
            <w:noWrap/>
            <w:hideMark/>
          </w:tcPr>
          <w:p w14:paraId="1BE33A4D" w14:textId="77777777" w:rsidR="00703F13" w:rsidRPr="00CA654B" w:rsidRDefault="00703F13" w:rsidP="008E2866">
            <w:pPr>
              <w:tabs>
                <w:tab w:val="left" w:pos="5978"/>
              </w:tabs>
              <w:spacing w:line="360" w:lineRule="auto"/>
              <w:jc w:val="both"/>
              <w:rPr>
                <w:b w:val="0"/>
              </w:rPr>
            </w:pPr>
            <w:r w:rsidRPr="00CA654B">
              <w:rPr>
                <w:b w:val="0"/>
              </w:rPr>
              <w:t>milligram</w:t>
            </w:r>
          </w:p>
        </w:tc>
      </w:tr>
      <w:tr w:rsidR="00703F13" w:rsidRPr="00CA654B" w14:paraId="5E98B8AD" w14:textId="77777777" w:rsidTr="008E2866">
        <w:trPr>
          <w:trHeight w:val="312"/>
        </w:trPr>
        <w:tc>
          <w:tcPr>
            <w:tcW w:w="1612" w:type="dxa"/>
            <w:noWrap/>
            <w:hideMark/>
          </w:tcPr>
          <w:p w14:paraId="7CA458DF" w14:textId="77777777" w:rsidR="00703F13" w:rsidRPr="00CA654B" w:rsidRDefault="00703F13" w:rsidP="008E2866">
            <w:pPr>
              <w:tabs>
                <w:tab w:val="left" w:pos="5978"/>
              </w:tabs>
              <w:spacing w:line="360" w:lineRule="auto"/>
              <w:jc w:val="both"/>
              <w:rPr>
                <w:b w:val="0"/>
              </w:rPr>
            </w:pPr>
            <w:r w:rsidRPr="00CA654B">
              <w:rPr>
                <w:b w:val="0"/>
              </w:rPr>
              <w:t>4</w:t>
            </w:r>
          </w:p>
        </w:tc>
        <w:tc>
          <w:tcPr>
            <w:tcW w:w="2154" w:type="dxa"/>
            <w:noWrap/>
            <w:hideMark/>
          </w:tcPr>
          <w:p w14:paraId="47F267B6"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1217" w:type="dxa"/>
            <w:noWrap/>
            <w:hideMark/>
          </w:tcPr>
          <w:p w14:paraId="39817EF8" w14:textId="77777777" w:rsidR="00703F13" w:rsidRPr="00CA654B" w:rsidRDefault="00703F13" w:rsidP="008E2866">
            <w:pPr>
              <w:tabs>
                <w:tab w:val="left" w:pos="5978"/>
              </w:tabs>
              <w:spacing w:line="360" w:lineRule="auto"/>
              <w:jc w:val="both"/>
              <w:rPr>
                <w:b w:val="0"/>
              </w:rPr>
            </w:pPr>
            <w:r w:rsidRPr="00CA654B">
              <w:rPr>
                <w:b w:val="0"/>
              </w:rPr>
              <w:t>90</w:t>
            </w:r>
          </w:p>
        </w:tc>
        <w:tc>
          <w:tcPr>
            <w:tcW w:w="3096" w:type="dxa"/>
            <w:noWrap/>
            <w:hideMark/>
          </w:tcPr>
          <w:p w14:paraId="37F0BF5E" w14:textId="77777777" w:rsidR="00703F13" w:rsidRPr="00CA654B" w:rsidRDefault="00703F13" w:rsidP="008E2866">
            <w:pPr>
              <w:tabs>
                <w:tab w:val="left" w:pos="5978"/>
              </w:tabs>
              <w:spacing w:line="360" w:lineRule="auto"/>
              <w:jc w:val="both"/>
              <w:rPr>
                <w:b w:val="0"/>
              </w:rPr>
            </w:pPr>
            <w:r w:rsidRPr="00CA654B">
              <w:rPr>
                <w:b w:val="0"/>
              </w:rPr>
              <w:t>Iron</w:t>
            </w:r>
          </w:p>
        </w:tc>
        <w:tc>
          <w:tcPr>
            <w:tcW w:w="2977" w:type="dxa"/>
            <w:noWrap/>
            <w:hideMark/>
          </w:tcPr>
          <w:p w14:paraId="29EA59BC" w14:textId="77777777" w:rsidR="00703F13" w:rsidRPr="00CA654B" w:rsidRDefault="00703F13" w:rsidP="008E2866">
            <w:pPr>
              <w:tabs>
                <w:tab w:val="left" w:pos="5978"/>
              </w:tabs>
              <w:spacing w:line="360" w:lineRule="auto"/>
              <w:jc w:val="both"/>
              <w:rPr>
                <w:b w:val="0"/>
              </w:rPr>
            </w:pPr>
            <w:r w:rsidRPr="00CA654B">
              <w:rPr>
                <w:b w:val="0"/>
              </w:rPr>
              <w:t>5</w:t>
            </w:r>
          </w:p>
        </w:tc>
        <w:tc>
          <w:tcPr>
            <w:tcW w:w="1473" w:type="dxa"/>
            <w:noWrap/>
            <w:hideMark/>
          </w:tcPr>
          <w:p w14:paraId="1E8139F2" w14:textId="77777777" w:rsidR="00703F13" w:rsidRPr="00CA654B" w:rsidRDefault="00703F13" w:rsidP="008E2866">
            <w:pPr>
              <w:tabs>
                <w:tab w:val="left" w:pos="5978"/>
              </w:tabs>
              <w:spacing w:line="360" w:lineRule="auto"/>
              <w:jc w:val="both"/>
              <w:rPr>
                <w:b w:val="0"/>
              </w:rPr>
            </w:pPr>
            <w:r w:rsidRPr="00CA654B">
              <w:rPr>
                <w:b w:val="0"/>
              </w:rPr>
              <w:t>milligram</w:t>
            </w:r>
          </w:p>
        </w:tc>
      </w:tr>
      <w:tr w:rsidR="00703F13" w:rsidRPr="00CA654B" w14:paraId="05B3F501" w14:textId="77777777" w:rsidTr="008E2866">
        <w:trPr>
          <w:trHeight w:val="312"/>
        </w:trPr>
        <w:tc>
          <w:tcPr>
            <w:tcW w:w="1612" w:type="dxa"/>
            <w:noWrap/>
            <w:hideMark/>
          </w:tcPr>
          <w:p w14:paraId="23F1B4CB" w14:textId="77777777" w:rsidR="00703F13" w:rsidRPr="00CA654B" w:rsidRDefault="00703F13" w:rsidP="008E2866">
            <w:pPr>
              <w:tabs>
                <w:tab w:val="left" w:pos="5978"/>
              </w:tabs>
              <w:spacing w:line="360" w:lineRule="auto"/>
              <w:jc w:val="both"/>
              <w:rPr>
                <w:b w:val="0"/>
              </w:rPr>
            </w:pPr>
            <w:r w:rsidRPr="00CA654B">
              <w:rPr>
                <w:b w:val="0"/>
              </w:rPr>
              <w:t>5</w:t>
            </w:r>
          </w:p>
        </w:tc>
        <w:tc>
          <w:tcPr>
            <w:tcW w:w="2154" w:type="dxa"/>
            <w:noWrap/>
            <w:hideMark/>
          </w:tcPr>
          <w:p w14:paraId="0AB19176"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1217" w:type="dxa"/>
            <w:noWrap/>
            <w:hideMark/>
          </w:tcPr>
          <w:p w14:paraId="59261ACE" w14:textId="77777777" w:rsidR="00703F13" w:rsidRPr="00CA654B" w:rsidRDefault="00703F13" w:rsidP="008E2866">
            <w:pPr>
              <w:tabs>
                <w:tab w:val="left" w:pos="5978"/>
              </w:tabs>
              <w:spacing w:line="360" w:lineRule="auto"/>
              <w:jc w:val="both"/>
              <w:rPr>
                <w:b w:val="0"/>
              </w:rPr>
            </w:pPr>
            <w:r w:rsidRPr="00CA654B">
              <w:rPr>
                <w:b w:val="0"/>
              </w:rPr>
              <w:t>110</w:t>
            </w:r>
          </w:p>
        </w:tc>
        <w:tc>
          <w:tcPr>
            <w:tcW w:w="3096" w:type="dxa"/>
            <w:noWrap/>
            <w:hideMark/>
          </w:tcPr>
          <w:p w14:paraId="25DF40DB" w14:textId="77777777" w:rsidR="00703F13" w:rsidRPr="00CA654B" w:rsidRDefault="00703F13" w:rsidP="008E2866">
            <w:pPr>
              <w:tabs>
                <w:tab w:val="left" w:pos="5978"/>
              </w:tabs>
              <w:spacing w:line="360" w:lineRule="auto"/>
              <w:jc w:val="both"/>
              <w:rPr>
                <w:b w:val="0"/>
              </w:rPr>
            </w:pPr>
            <w:r w:rsidRPr="00CA654B">
              <w:rPr>
                <w:b w:val="0"/>
              </w:rPr>
              <w:t>Vitamins B complex</w:t>
            </w:r>
          </w:p>
        </w:tc>
        <w:tc>
          <w:tcPr>
            <w:tcW w:w="2977" w:type="dxa"/>
            <w:noWrap/>
            <w:hideMark/>
          </w:tcPr>
          <w:p w14:paraId="00C7DA3E" w14:textId="77777777" w:rsidR="00703F13" w:rsidRPr="00CA654B" w:rsidRDefault="00703F13" w:rsidP="008E2866">
            <w:pPr>
              <w:tabs>
                <w:tab w:val="left" w:pos="5978"/>
              </w:tabs>
              <w:spacing w:line="360" w:lineRule="auto"/>
              <w:jc w:val="both"/>
              <w:rPr>
                <w:b w:val="0"/>
              </w:rPr>
            </w:pPr>
            <w:r w:rsidRPr="00CA654B">
              <w:rPr>
                <w:b w:val="0"/>
              </w:rPr>
              <w:t>10</w:t>
            </w:r>
          </w:p>
        </w:tc>
        <w:tc>
          <w:tcPr>
            <w:tcW w:w="1473" w:type="dxa"/>
            <w:noWrap/>
            <w:hideMark/>
          </w:tcPr>
          <w:p w14:paraId="0E0C3758" w14:textId="77777777" w:rsidR="00703F13" w:rsidRPr="00CA654B" w:rsidRDefault="00703F13" w:rsidP="008E2866">
            <w:pPr>
              <w:tabs>
                <w:tab w:val="left" w:pos="5978"/>
              </w:tabs>
              <w:spacing w:line="360" w:lineRule="auto"/>
              <w:jc w:val="both"/>
              <w:rPr>
                <w:b w:val="0"/>
              </w:rPr>
            </w:pPr>
            <w:r w:rsidRPr="00CA654B">
              <w:rPr>
                <w:b w:val="0"/>
              </w:rPr>
              <w:t>milligram</w:t>
            </w:r>
          </w:p>
        </w:tc>
      </w:tr>
    </w:tbl>
    <w:p w14:paraId="63CAD1A9" w14:textId="77777777" w:rsidR="00703F13" w:rsidRPr="00CA654B" w:rsidRDefault="00703F13" w:rsidP="00703F13">
      <w:pPr>
        <w:spacing w:line="360" w:lineRule="auto"/>
        <w:jc w:val="both"/>
        <w:rPr>
          <w:b w:val="0"/>
          <w:bCs/>
          <w:lang w:val="en-US"/>
        </w:rPr>
      </w:pPr>
    </w:p>
    <w:p w14:paraId="76DA1B9E" w14:textId="77777777" w:rsidR="00703F13" w:rsidRPr="00CA654B" w:rsidRDefault="00703F13" w:rsidP="00703F13">
      <w:pPr>
        <w:spacing w:line="360" w:lineRule="auto"/>
        <w:ind w:left="720" w:hanging="720"/>
      </w:pPr>
      <w:r w:rsidRPr="00CA654B">
        <w:t xml:space="preserve">Table 64 </w:t>
      </w:r>
      <w:r w:rsidRPr="00CA654B">
        <w:rPr>
          <w:lang w:val="en-US"/>
        </w:rPr>
        <w:t xml:space="preserve">Plan </w:t>
      </w:r>
      <w:r w:rsidRPr="00CA654B">
        <w:t>Table - 1NF</w:t>
      </w:r>
    </w:p>
    <w:p w14:paraId="28626F0A" w14:textId="77777777" w:rsidR="00703F13" w:rsidRPr="00CA654B" w:rsidRDefault="00703F13" w:rsidP="00703F13">
      <w:pPr>
        <w:tabs>
          <w:tab w:val="left" w:pos="5978"/>
        </w:tabs>
        <w:spacing w:line="360" w:lineRule="auto"/>
        <w:jc w:val="both"/>
      </w:pPr>
    </w:p>
    <w:p w14:paraId="634AA92C" w14:textId="77777777" w:rsidR="00703F13" w:rsidRPr="00CA654B" w:rsidRDefault="00703F13" w:rsidP="00703F13">
      <w:pPr>
        <w:spacing w:line="360" w:lineRule="auto"/>
        <w:ind w:left="1440"/>
        <w:jc w:val="both"/>
        <w:rPr>
          <w:b w:val="0"/>
          <w:bCs/>
        </w:rPr>
      </w:pPr>
      <w:r w:rsidRPr="00CA654B">
        <w:rPr>
          <w:b w:val="0"/>
          <w:bCs/>
        </w:rPr>
        <w:t>Table 64 shows that the table Plan is in the first normal form by converting Table 63 by assigning “</w:t>
      </w:r>
      <w:proofErr w:type="spellStart"/>
      <w:r w:rsidRPr="00CA654B">
        <w:rPr>
          <w:b w:val="0"/>
          <w:bCs/>
        </w:rPr>
        <w:t>plan_id</w:t>
      </w:r>
      <w:proofErr w:type="spellEnd"/>
      <w:r w:rsidRPr="00CA654B">
        <w:rPr>
          <w:b w:val="0"/>
          <w:bCs/>
        </w:rPr>
        <w:t xml:space="preserve">” as the Primary Key. </w:t>
      </w:r>
    </w:p>
    <w:p w14:paraId="4248F552" w14:textId="77777777" w:rsidR="00703F13" w:rsidRPr="00CA654B" w:rsidRDefault="00703F13" w:rsidP="00703F13">
      <w:pPr>
        <w:spacing w:line="360" w:lineRule="auto"/>
        <w:ind w:left="1440"/>
        <w:jc w:val="both"/>
        <w:rPr>
          <w:b w:val="0"/>
          <w:bCs/>
          <w:lang w:val="en-US"/>
        </w:rPr>
      </w:pPr>
    </w:p>
    <w:p w14:paraId="03F819B1" w14:textId="77777777" w:rsidR="00703F13" w:rsidRPr="00CA654B" w:rsidRDefault="00703F13" w:rsidP="00703F13">
      <w:pPr>
        <w:spacing w:line="360" w:lineRule="auto"/>
        <w:ind w:left="1440"/>
        <w:jc w:val="both"/>
        <w:rPr>
          <w:b w:val="0"/>
          <w:bCs/>
          <w:lang w:val="en-US"/>
        </w:rPr>
      </w:pPr>
    </w:p>
    <w:p w14:paraId="5FFE590A" w14:textId="538BBBF9" w:rsidR="00703F13" w:rsidRDefault="00703F13" w:rsidP="00703F13">
      <w:pPr>
        <w:spacing w:line="360" w:lineRule="auto"/>
        <w:jc w:val="both"/>
        <w:rPr>
          <w:b w:val="0"/>
          <w:bCs/>
          <w:lang w:val="en-US"/>
        </w:rPr>
      </w:pPr>
    </w:p>
    <w:p w14:paraId="32B71C25" w14:textId="35BF855E" w:rsidR="00516128" w:rsidRDefault="00516128" w:rsidP="00703F13">
      <w:pPr>
        <w:spacing w:line="360" w:lineRule="auto"/>
        <w:jc w:val="both"/>
        <w:rPr>
          <w:b w:val="0"/>
          <w:bCs/>
          <w:lang w:val="en-US"/>
        </w:rPr>
      </w:pPr>
    </w:p>
    <w:p w14:paraId="0F6C3D65" w14:textId="77777777" w:rsidR="00516128" w:rsidRPr="00CA654B" w:rsidRDefault="00516128" w:rsidP="00703F13">
      <w:pPr>
        <w:spacing w:line="360" w:lineRule="auto"/>
        <w:jc w:val="both"/>
        <w:rPr>
          <w:b w:val="0"/>
          <w:bCs/>
          <w:lang w:val="en-US"/>
        </w:rPr>
      </w:pPr>
    </w:p>
    <w:p w14:paraId="3BAAC83F" w14:textId="77777777" w:rsidR="00703F13" w:rsidRPr="00CA654B" w:rsidRDefault="00703F13" w:rsidP="00703F13">
      <w:pPr>
        <w:spacing w:line="360" w:lineRule="auto"/>
        <w:jc w:val="both"/>
        <w:rPr>
          <w:b w:val="0"/>
          <w:bCs/>
          <w:lang w:val="en-US"/>
        </w:rPr>
      </w:pPr>
    </w:p>
    <w:p w14:paraId="21D0FD25" w14:textId="77777777" w:rsidR="00703F13" w:rsidRPr="00CA654B" w:rsidRDefault="00703F13" w:rsidP="00703F13">
      <w:pPr>
        <w:tabs>
          <w:tab w:val="left" w:pos="5978"/>
        </w:tabs>
        <w:spacing w:line="360" w:lineRule="auto"/>
        <w:jc w:val="both"/>
        <w:rPr>
          <w:lang w:val="en-US"/>
        </w:rPr>
      </w:pPr>
      <w:r w:rsidRPr="00CA654B">
        <w:rPr>
          <w:lang w:val="en-US"/>
        </w:rPr>
        <w:lastRenderedPageBreak/>
        <w:t>Plan – 2NF</w:t>
      </w:r>
    </w:p>
    <w:p w14:paraId="698C2943"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Plan</w:t>
      </w:r>
    </w:p>
    <w:tbl>
      <w:tblPr>
        <w:tblStyle w:val="TableGrid"/>
        <w:tblW w:w="0" w:type="auto"/>
        <w:tblInd w:w="421" w:type="dxa"/>
        <w:tblLook w:val="04A0" w:firstRow="1" w:lastRow="0" w:firstColumn="1" w:lastColumn="0" w:noHBand="0" w:noVBand="1"/>
      </w:tblPr>
      <w:tblGrid>
        <w:gridCol w:w="1842"/>
        <w:gridCol w:w="2694"/>
        <w:gridCol w:w="2070"/>
        <w:gridCol w:w="2163"/>
      </w:tblGrid>
      <w:tr w:rsidR="00703F13" w:rsidRPr="00CA654B" w14:paraId="655831E1" w14:textId="77777777" w:rsidTr="008E2866">
        <w:trPr>
          <w:trHeight w:val="240"/>
        </w:trPr>
        <w:tc>
          <w:tcPr>
            <w:tcW w:w="1842" w:type="dxa"/>
            <w:noWrap/>
            <w:hideMark/>
          </w:tcPr>
          <w:p w14:paraId="4117F1B7" w14:textId="77777777" w:rsidR="00703F13" w:rsidRPr="00CA654B" w:rsidRDefault="00703F13" w:rsidP="008E2866">
            <w:pPr>
              <w:tabs>
                <w:tab w:val="left" w:pos="5978"/>
              </w:tabs>
              <w:spacing w:line="360" w:lineRule="auto"/>
              <w:jc w:val="both"/>
              <w:rPr>
                <w:b w:val="0"/>
              </w:rPr>
            </w:pPr>
            <w:r w:rsidRPr="00CA654B">
              <w:rPr>
                <w:b w:val="0"/>
              </w:rPr>
              <w:t xml:space="preserve">(PK) </w:t>
            </w:r>
            <w:proofErr w:type="spellStart"/>
            <w:r w:rsidRPr="00CA654B">
              <w:rPr>
                <w:b w:val="0"/>
              </w:rPr>
              <w:t>plan_id</w:t>
            </w:r>
            <w:proofErr w:type="spellEnd"/>
          </w:p>
        </w:tc>
        <w:tc>
          <w:tcPr>
            <w:tcW w:w="2694" w:type="dxa"/>
            <w:noWrap/>
            <w:hideMark/>
          </w:tcPr>
          <w:p w14:paraId="4EA0D56B" w14:textId="77777777" w:rsidR="00703F13" w:rsidRPr="00CA654B" w:rsidRDefault="00703F13" w:rsidP="008E2866">
            <w:pPr>
              <w:tabs>
                <w:tab w:val="left" w:pos="5978"/>
              </w:tabs>
              <w:spacing w:line="360" w:lineRule="auto"/>
              <w:jc w:val="both"/>
              <w:rPr>
                <w:b w:val="0"/>
              </w:rPr>
            </w:pPr>
            <w:proofErr w:type="spellStart"/>
            <w:r w:rsidRPr="00CA654B">
              <w:rPr>
                <w:b w:val="0"/>
              </w:rPr>
              <w:t>plan_name</w:t>
            </w:r>
            <w:proofErr w:type="spellEnd"/>
          </w:p>
        </w:tc>
        <w:tc>
          <w:tcPr>
            <w:tcW w:w="2070" w:type="dxa"/>
            <w:noWrap/>
            <w:hideMark/>
          </w:tcPr>
          <w:p w14:paraId="0B283ED8" w14:textId="77777777" w:rsidR="00703F13" w:rsidRPr="00CA654B" w:rsidRDefault="00703F13" w:rsidP="008E2866">
            <w:pPr>
              <w:tabs>
                <w:tab w:val="left" w:pos="5978"/>
              </w:tabs>
              <w:spacing w:line="360" w:lineRule="auto"/>
              <w:jc w:val="both"/>
              <w:rPr>
                <w:b w:val="0"/>
              </w:rPr>
            </w:pPr>
            <w:r w:rsidRPr="00CA654B">
              <w:rPr>
                <w:b w:val="0"/>
              </w:rPr>
              <w:t>day</w:t>
            </w:r>
          </w:p>
        </w:tc>
        <w:tc>
          <w:tcPr>
            <w:tcW w:w="2163" w:type="dxa"/>
            <w:noWrap/>
            <w:hideMark/>
          </w:tcPr>
          <w:p w14:paraId="21FF9733" w14:textId="77777777" w:rsidR="00703F13" w:rsidRPr="00CA654B" w:rsidRDefault="00703F13" w:rsidP="008E2866">
            <w:pPr>
              <w:tabs>
                <w:tab w:val="left" w:pos="5978"/>
              </w:tabs>
              <w:spacing w:line="360" w:lineRule="auto"/>
              <w:jc w:val="both"/>
              <w:rPr>
                <w:b w:val="0"/>
              </w:rPr>
            </w:pPr>
            <w:r w:rsidRPr="00CA654B">
              <w:rPr>
                <w:b w:val="0"/>
              </w:rPr>
              <w:t>(FK)</w:t>
            </w:r>
            <w:proofErr w:type="spellStart"/>
            <w:r w:rsidRPr="00CA654B">
              <w:rPr>
                <w:b w:val="0"/>
              </w:rPr>
              <w:t>item_id</w:t>
            </w:r>
            <w:proofErr w:type="spellEnd"/>
          </w:p>
        </w:tc>
      </w:tr>
      <w:tr w:rsidR="00703F13" w:rsidRPr="00CA654B" w14:paraId="2327FD56" w14:textId="77777777" w:rsidTr="008E2866">
        <w:trPr>
          <w:trHeight w:val="240"/>
        </w:trPr>
        <w:tc>
          <w:tcPr>
            <w:tcW w:w="1842" w:type="dxa"/>
            <w:noWrap/>
            <w:hideMark/>
          </w:tcPr>
          <w:p w14:paraId="037E60FB" w14:textId="77777777" w:rsidR="00703F13" w:rsidRPr="00CA654B" w:rsidRDefault="00703F13" w:rsidP="008E2866">
            <w:pPr>
              <w:tabs>
                <w:tab w:val="left" w:pos="5978"/>
              </w:tabs>
              <w:spacing w:line="360" w:lineRule="auto"/>
              <w:jc w:val="both"/>
              <w:rPr>
                <w:b w:val="0"/>
              </w:rPr>
            </w:pPr>
            <w:r w:rsidRPr="00CA654B">
              <w:rPr>
                <w:b w:val="0"/>
              </w:rPr>
              <w:t>1</w:t>
            </w:r>
          </w:p>
        </w:tc>
        <w:tc>
          <w:tcPr>
            <w:tcW w:w="2694" w:type="dxa"/>
            <w:noWrap/>
            <w:hideMark/>
          </w:tcPr>
          <w:p w14:paraId="225B214D"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2070" w:type="dxa"/>
            <w:noWrap/>
            <w:hideMark/>
          </w:tcPr>
          <w:p w14:paraId="1D194F95" w14:textId="77777777" w:rsidR="00703F13" w:rsidRPr="00CA654B" w:rsidRDefault="00703F13" w:rsidP="008E2866">
            <w:pPr>
              <w:tabs>
                <w:tab w:val="left" w:pos="5978"/>
              </w:tabs>
              <w:spacing w:line="360" w:lineRule="auto"/>
              <w:jc w:val="both"/>
              <w:rPr>
                <w:b w:val="0"/>
              </w:rPr>
            </w:pPr>
            <w:r w:rsidRPr="00CA654B">
              <w:rPr>
                <w:b w:val="0"/>
              </w:rPr>
              <w:t>4</w:t>
            </w:r>
          </w:p>
        </w:tc>
        <w:tc>
          <w:tcPr>
            <w:tcW w:w="2163" w:type="dxa"/>
            <w:noWrap/>
            <w:hideMark/>
          </w:tcPr>
          <w:p w14:paraId="6F0EBAFA"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6070C986" w14:textId="77777777" w:rsidTr="008E2866">
        <w:trPr>
          <w:trHeight w:val="240"/>
        </w:trPr>
        <w:tc>
          <w:tcPr>
            <w:tcW w:w="1842" w:type="dxa"/>
            <w:noWrap/>
            <w:hideMark/>
          </w:tcPr>
          <w:p w14:paraId="502E911A" w14:textId="77777777" w:rsidR="00703F13" w:rsidRPr="00CA654B" w:rsidRDefault="00703F13" w:rsidP="008E2866">
            <w:pPr>
              <w:tabs>
                <w:tab w:val="left" w:pos="5978"/>
              </w:tabs>
              <w:spacing w:line="360" w:lineRule="auto"/>
              <w:jc w:val="both"/>
              <w:rPr>
                <w:b w:val="0"/>
              </w:rPr>
            </w:pPr>
            <w:r w:rsidRPr="00CA654B">
              <w:rPr>
                <w:b w:val="0"/>
              </w:rPr>
              <w:t>2</w:t>
            </w:r>
          </w:p>
        </w:tc>
        <w:tc>
          <w:tcPr>
            <w:tcW w:w="2694" w:type="dxa"/>
            <w:noWrap/>
            <w:hideMark/>
          </w:tcPr>
          <w:p w14:paraId="25816984"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2070" w:type="dxa"/>
            <w:noWrap/>
            <w:hideMark/>
          </w:tcPr>
          <w:p w14:paraId="70B9A2F9" w14:textId="77777777" w:rsidR="00703F13" w:rsidRPr="00CA654B" w:rsidRDefault="00703F13" w:rsidP="008E2866">
            <w:pPr>
              <w:tabs>
                <w:tab w:val="left" w:pos="5978"/>
              </w:tabs>
              <w:spacing w:line="360" w:lineRule="auto"/>
              <w:jc w:val="both"/>
              <w:rPr>
                <w:b w:val="0"/>
              </w:rPr>
            </w:pPr>
            <w:r w:rsidRPr="00CA654B">
              <w:rPr>
                <w:b w:val="0"/>
              </w:rPr>
              <w:t>10</w:t>
            </w:r>
          </w:p>
        </w:tc>
        <w:tc>
          <w:tcPr>
            <w:tcW w:w="2163" w:type="dxa"/>
            <w:noWrap/>
            <w:hideMark/>
          </w:tcPr>
          <w:p w14:paraId="1CAE293D"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2EC13FD1" w14:textId="77777777" w:rsidTr="008E2866">
        <w:trPr>
          <w:trHeight w:val="240"/>
        </w:trPr>
        <w:tc>
          <w:tcPr>
            <w:tcW w:w="1842" w:type="dxa"/>
            <w:noWrap/>
            <w:hideMark/>
          </w:tcPr>
          <w:p w14:paraId="61EFF4A4" w14:textId="77777777" w:rsidR="00703F13" w:rsidRPr="00CA654B" w:rsidRDefault="00703F13" w:rsidP="008E2866">
            <w:pPr>
              <w:tabs>
                <w:tab w:val="left" w:pos="5978"/>
              </w:tabs>
              <w:spacing w:line="360" w:lineRule="auto"/>
              <w:jc w:val="both"/>
              <w:rPr>
                <w:b w:val="0"/>
              </w:rPr>
            </w:pPr>
            <w:r w:rsidRPr="00CA654B">
              <w:rPr>
                <w:b w:val="0"/>
              </w:rPr>
              <w:t>3</w:t>
            </w:r>
          </w:p>
        </w:tc>
        <w:tc>
          <w:tcPr>
            <w:tcW w:w="2694" w:type="dxa"/>
            <w:noWrap/>
            <w:hideMark/>
          </w:tcPr>
          <w:p w14:paraId="4D89250C" w14:textId="77777777" w:rsidR="00703F13" w:rsidRPr="00CA654B" w:rsidRDefault="00703F13" w:rsidP="008E2866">
            <w:pPr>
              <w:tabs>
                <w:tab w:val="left" w:pos="5978"/>
              </w:tabs>
              <w:spacing w:line="360" w:lineRule="auto"/>
              <w:jc w:val="both"/>
              <w:rPr>
                <w:b w:val="0"/>
              </w:rPr>
            </w:pPr>
            <w:r w:rsidRPr="00CA654B">
              <w:rPr>
                <w:b w:val="0"/>
              </w:rPr>
              <w:t>Fattening Period</w:t>
            </w:r>
          </w:p>
        </w:tc>
        <w:tc>
          <w:tcPr>
            <w:tcW w:w="2070" w:type="dxa"/>
            <w:noWrap/>
            <w:hideMark/>
          </w:tcPr>
          <w:p w14:paraId="215F25A9" w14:textId="77777777" w:rsidR="00703F13" w:rsidRPr="00CA654B" w:rsidRDefault="00703F13" w:rsidP="008E2866">
            <w:pPr>
              <w:tabs>
                <w:tab w:val="left" w:pos="5978"/>
              </w:tabs>
              <w:spacing w:line="360" w:lineRule="auto"/>
              <w:jc w:val="both"/>
              <w:rPr>
                <w:b w:val="0"/>
              </w:rPr>
            </w:pPr>
            <w:r w:rsidRPr="00CA654B">
              <w:rPr>
                <w:b w:val="0"/>
              </w:rPr>
              <w:t>40</w:t>
            </w:r>
          </w:p>
        </w:tc>
        <w:tc>
          <w:tcPr>
            <w:tcW w:w="2163" w:type="dxa"/>
            <w:noWrap/>
            <w:hideMark/>
          </w:tcPr>
          <w:p w14:paraId="5A34983D" w14:textId="77777777" w:rsidR="00703F13" w:rsidRPr="00CA654B" w:rsidRDefault="00703F13" w:rsidP="008E2866">
            <w:pPr>
              <w:tabs>
                <w:tab w:val="left" w:pos="5978"/>
              </w:tabs>
              <w:spacing w:line="360" w:lineRule="auto"/>
              <w:jc w:val="both"/>
              <w:rPr>
                <w:b w:val="0"/>
              </w:rPr>
            </w:pPr>
            <w:r w:rsidRPr="00CA654B">
              <w:rPr>
                <w:b w:val="0"/>
              </w:rPr>
              <w:t>3</w:t>
            </w:r>
          </w:p>
        </w:tc>
      </w:tr>
      <w:tr w:rsidR="00703F13" w:rsidRPr="00CA654B" w14:paraId="4A372FC0" w14:textId="77777777" w:rsidTr="008E2866">
        <w:trPr>
          <w:trHeight w:val="240"/>
        </w:trPr>
        <w:tc>
          <w:tcPr>
            <w:tcW w:w="1842" w:type="dxa"/>
            <w:noWrap/>
            <w:hideMark/>
          </w:tcPr>
          <w:p w14:paraId="46B9FEBB" w14:textId="77777777" w:rsidR="00703F13" w:rsidRPr="00CA654B" w:rsidRDefault="00703F13" w:rsidP="008E2866">
            <w:pPr>
              <w:tabs>
                <w:tab w:val="left" w:pos="5978"/>
              </w:tabs>
              <w:spacing w:line="360" w:lineRule="auto"/>
              <w:jc w:val="both"/>
              <w:rPr>
                <w:b w:val="0"/>
              </w:rPr>
            </w:pPr>
            <w:r w:rsidRPr="00CA654B">
              <w:rPr>
                <w:b w:val="0"/>
              </w:rPr>
              <w:t>4</w:t>
            </w:r>
          </w:p>
        </w:tc>
        <w:tc>
          <w:tcPr>
            <w:tcW w:w="2694" w:type="dxa"/>
            <w:noWrap/>
            <w:hideMark/>
          </w:tcPr>
          <w:p w14:paraId="686E228C"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2070" w:type="dxa"/>
            <w:noWrap/>
            <w:hideMark/>
          </w:tcPr>
          <w:p w14:paraId="64305429" w14:textId="77777777" w:rsidR="00703F13" w:rsidRPr="00CA654B" w:rsidRDefault="00703F13" w:rsidP="008E2866">
            <w:pPr>
              <w:tabs>
                <w:tab w:val="left" w:pos="5978"/>
              </w:tabs>
              <w:spacing w:line="360" w:lineRule="auto"/>
              <w:jc w:val="both"/>
              <w:rPr>
                <w:b w:val="0"/>
              </w:rPr>
            </w:pPr>
            <w:r w:rsidRPr="00CA654B">
              <w:rPr>
                <w:b w:val="0"/>
              </w:rPr>
              <w:t>90</w:t>
            </w:r>
          </w:p>
        </w:tc>
        <w:tc>
          <w:tcPr>
            <w:tcW w:w="2163" w:type="dxa"/>
            <w:noWrap/>
            <w:hideMark/>
          </w:tcPr>
          <w:p w14:paraId="2D199A0A"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0F6AFCA5" w14:textId="77777777" w:rsidTr="008E2866">
        <w:trPr>
          <w:trHeight w:val="240"/>
        </w:trPr>
        <w:tc>
          <w:tcPr>
            <w:tcW w:w="1842" w:type="dxa"/>
            <w:noWrap/>
            <w:hideMark/>
          </w:tcPr>
          <w:p w14:paraId="422FA27B" w14:textId="77777777" w:rsidR="00703F13" w:rsidRPr="00CA654B" w:rsidRDefault="00703F13" w:rsidP="008E2866">
            <w:pPr>
              <w:tabs>
                <w:tab w:val="left" w:pos="5978"/>
              </w:tabs>
              <w:spacing w:line="360" w:lineRule="auto"/>
              <w:jc w:val="both"/>
              <w:rPr>
                <w:b w:val="0"/>
              </w:rPr>
            </w:pPr>
            <w:r w:rsidRPr="00CA654B">
              <w:rPr>
                <w:b w:val="0"/>
              </w:rPr>
              <w:t>5</w:t>
            </w:r>
          </w:p>
        </w:tc>
        <w:tc>
          <w:tcPr>
            <w:tcW w:w="2694" w:type="dxa"/>
            <w:noWrap/>
            <w:hideMark/>
          </w:tcPr>
          <w:p w14:paraId="38791855"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2070" w:type="dxa"/>
            <w:noWrap/>
            <w:hideMark/>
          </w:tcPr>
          <w:p w14:paraId="18A751F1" w14:textId="77777777" w:rsidR="00703F13" w:rsidRPr="00CA654B" w:rsidRDefault="00703F13" w:rsidP="008E2866">
            <w:pPr>
              <w:tabs>
                <w:tab w:val="left" w:pos="5978"/>
              </w:tabs>
              <w:spacing w:line="360" w:lineRule="auto"/>
              <w:jc w:val="both"/>
              <w:rPr>
                <w:b w:val="0"/>
              </w:rPr>
            </w:pPr>
            <w:r w:rsidRPr="00CA654B">
              <w:rPr>
                <w:b w:val="0"/>
              </w:rPr>
              <w:t>110</w:t>
            </w:r>
          </w:p>
        </w:tc>
        <w:tc>
          <w:tcPr>
            <w:tcW w:w="2163" w:type="dxa"/>
            <w:noWrap/>
            <w:hideMark/>
          </w:tcPr>
          <w:p w14:paraId="65FF54F4" w14:textId="77777777" w:rsidR="00703F13" w:rsidRPr="00CA654B" w:rsidRDefault="00703F13" w:rsidP="008E2866">
            <w:pPr>
              <w:tabs>
                <w:tab w:val="left" w:pos="5978"/>
              </w:tabs>
              <w:spacing w:line="360" w:lineRule="auto"/>
              <w:jc w:val="both"/>
              <w:rPr>
                <w:b w:val="0"/>
              </w:rPr>
            </w:pPr>
            <w:r w:rsidRPr="00CA654B">
              <w:rPr>
                <w:b w:val="0"/>
              </w:rPr>
              <w:t>5</w:t>
            </w:r>
          </w:p>
        </w:tc>
      </w:tr>
    </w:tbl>
    <w:p w14:paraId="166AFDEA" w14:textId="77777777" w:rsidR="00703F13" w:rsidRPr="00CA654B" w:rsidRDefault="00703F13" w:rsidP="00703F13">
      <w:pPr>
        <w:spacing w:line="360" w:lineRule="auto"/>
        <w:jc w:val="both"/>
      </w:pPr>
    </w:p>
    <w:p w14:paraId="219BC7C9" w14:textId="77777777" w:rsidR="00703F13" w:rsidRPr="00CA654B" w:rsidRDefault="00703F13" w:rsidP="00703F13">
      <w:pPr>
        <w:spacing w:line="360" w:lineRule="auto"/>
        <w:ind w:left="720" w:hanging="720"/>
      </w:pPr>
      <w:r w:rsidRPr="00CA654B">
        <w:t xml:space="preserve">Table 65. </w:t>
      </w:r>
      <w:r w:rsidRPr="00CA654B">
        <w:rPr>
          <w:lang w:val="en-US"/>
        </w:rPr>
        <w:t xml:space="preserve">Plan </w:t>
      </w:r>
      <w:r w:rsidRPr="00CA654B">
        <w:t>Table - 2NF</w:t>
      </w:r>
    </w:p>
    <w:p w14:paraId="704C3253" w14:textId="77777777" w:rsidR="00703F13" w:rsidRPr="00CA654B" w:rsidRDefault="00703F13" w:rsidP="00703F13">
      <w:pPr>
        <w:tabs>
          <w:tab w:val="left" w:pos="5978"/>
        </w:tabs>
        <w:spacing w:line="360" w:lineRule="auto"/>
        <w:jc w:val="both"/>
      </w:pPr>
      <w:r w:rsidRPr="00CA654B">
        <w:rPr>
          <w:lang w:val="en-US"/>
        </w:rPr>
        <w:t xml:space="preserve">    </w:t>
      </w:r>
    </w:p>
    <w:p w14:paraId="36337EDB" w14:textId="77777777" w:rsidR="00703F13" w:rsidRPr="00CA654B" w:rsidRDefault="00703F13" w:rsidP="00703F13">
      <w:pPr>
        <w:spacing w:line="360" w:lineRule="auto"/>
        <w:ind w:left="1440"/>
        <w:jc w:val="both"/>
        <w:rPr>
          <w:b w:val="0"/>
          <w:bCs/>
        </w:rPr>
      </w:pPr>
      <w:r w:rsidRPr="00CA654B">
        <w:rPr>
          <w:b w:val="0"/>
          <w:bCs/>
        </w:rPr>
        <w:t>Table 65 shows the second normal form, which has no partial dependency because the table has only one assigned primary key "</w:t>
      </w:r>
      <w:proofErr w:type="spellStart"/>
      <w:r w:rsidRPr="00CA654B">
        <w:rPr>
          <w:b w:val="0"/>
        </w:rPr>
        <w:t>plan</w:t>
      </w:r>
      <w:r w:rsidRPr="00CA654B">
        <w:rPr>
          <w:b w:val="0"/>
          <w:bCs/>
        </w:rPr>
        <w:t>_id</w:t>
      </w:r>
      <w:proofErr w:type="spellEnd"/>
      <w:r w:rsidRPr="00CA654B">
        <w:rPr>
          <w:b w:val="0"/>
          <w:bCs/>
        </w:rPr>
        <w:t>", and all non-key attributes functionally depend on the primary key.</w:t>
      </w:r>
    </w:p>
    <w:p w14:paraId="70967631" w14:textId="77777777" w:rsidR="00703F13" w:rsidRPr="00CA654B" w:rsidRDefault="00703F13" w:rsidP="00703F13">
      <w:pPr>
        <w:spacing w:line="360" w:lineRule="auto"/>
        <w:ind w:left="1440"/>
        <w:jc w:val="both"/>
        <w:rPr>
          <w:b w:val="0"/>
          <w:bCs/>
        </w:rPr>
      </w:pPr>
    </w:p>
    <w:p w14:paraId="57411F73" w14:textId="77777777" w:rsidR="00703F13" w:rsidRPr="00CA654B" w:rsidRDefault="00703F13" w:rsidP="00703F13">
      <w:pPr>
        <w:spacing w:line="360" w:lineRule="auto"/>
        <w:jc w:val="both"/>
        <w:rPr>
          <w:b w:val="0"/>
          <w:bCs/>
        </w:rPr>
      </w:pPr>
    </w:p>
    <w:p w14:paraId="78605D1C" w14:textId="77777777" w:rsidR="00703F13" w:rsidRPr="00CA654B" w:rsidRDefault="00703F13" w:rsidP="00703F13">
      <w:pPr>
        <w:spacing w:line="360" w:lineRule="auto"/>
        <w:jc w:val="both"/>
        <w:rPr>
          <w:b w:val="0"/>
          <w:bCs/>
        </w:rPr>
      </w:pPr>
    </w:p>
    <w:p w14:paraId="23E0EF50" w14:textId="77777777" w:rsidR="00703F13" w:rsidRPr="00CA654B" w:rsidRDefault="00703F13" w:rsidP="00703F13">
      <w:pPr>
        <w:spacing w:line="360" w:lineRule="auto"/>
        <w:jc w:val="both"/>
        <w:rPr>
          <w:b w:val="0"/>
          <w:bCs/>
        </w:rPr>
      </w:pPr>
    </w:p>
    <w:p w14:paraId="07499886" w14:textId="77777777" w:rsidR="00703F13" w:rsidRPr="00CA654B" w:rsidRDefault="00703F13" w:rsidP="00703F13">
      <w:pPr>
        <w:spacing w:line="360" w:lineRule="auto"/>
        <w:jc w:val="both"/>
        <w:rPr>
          <w:b w:val="0"/>
          <w:bCs/>
        </w:rPr>
      </w:pPr>
    </w:p>
    <w:p w14:paraId="2D6CF298" w14:textId="77777777" w:rsidR="00703F13" w:rsidRPr="00CA654B" w:rsidRDefault="00703F13" w:rsidP="00703F13">
      <w:pPr>
        <w:spacing w:line="360" w:lineRule="auto"/>
        <w:jc w:val="both"/>
        <w:rPr>
          <w:b w:val="0"/>
          <w:bCs/>
        </w:rPr>
      </w:pPr>
    </w:p>
    <w:p w14:paraId="47A3879C" w14:textId="77777777" w:rsidR="00703F13" w:rsidRPr="00CA654B" w:rsidRDefault="00703F13" w:rsidP="00703F13">
      <w:pPr>
        <w:spacing w:line="360" w:lineRule="auto"/>
        <w:jc w:val="both"/>
        <w:rPr>
          <w:b w:val="0"/>
          <w:bCs/>
        </w:rPr>
      </w:pPr>
    </w:p>
    <w:p w14:paraId="67965611" w14:textId="77777777" w:rsidR="00703F13" w:rsidRPr="00CA654B" w:rsidRDefault="00703F13" w:rsidP="00703F13">
      <w:pPr>
        <w:spacing w:line="360" w:lineRule="auto"/>
        <w:jc w:val="both"/>
        <w:rPr>
          <w:b w:val="0"/>
          <w:bCs/>
        </w:rPr>
      </w:pPr>
    </w:p>
    <w:p w14:paraId="0D70C7AF" w14:textId="77777777" w:rsidR="00703F13" w:rsidRPr="00CA654B" w:rsidRDefault="00703F13" w:rsidP="00703F13">
      <w:pPr>
        <w:tabs>
          <w:tab w:val="left" w:pos="5978"/>
        </w:tabs>
        <w:spacing w:line="360" w:lineRule="auto"/>
        <w:jc w:val="both"/>
        <w:rPr>
          <w:lang w:val="en-US"/>
        </w:rPr>
      </w:pPr>
      <w:r w:rsidRPr="00CA654B">
        <w:rPr>
          <w:lang w:val="en-US"/>
        </w:rPr>
        <w:lastRenderedPageBreak/>
        <w:t>Plan – 3NF</w:t>
      </w:r>
    </w:p>
    <w:p w14:paraId="3AA94191"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Plan</w:t>
      </w:r>
    </w:p>
    <w:tbl>
      <w:tblPr>
        <w:tblStyle w:val="TableGrid"/>
        <w:tblW w:w="0" w:type="auto"/>
        <w:tblInd w:w="421" w:type="dxa"/>
        <w:tblLook w:val="04A0" w:firstRow="1" w:lastRow="0" w:firstColumn="1" w:lastColumn="0" w:noHBand="0" w:noVBand="1"/>
      </w:tblPr>
      <w:tblGrid>
        <w:gridCol w:w="1842"/>
        <w:gridCol w:w="2694"/>
        <w:gridCol w:w="2070"/>
        <w:gridCol w:w="2163"/>
      </w:tblGrid>
      <w:tr w:rsidR="00703F13" w:rsidRPr="00CA654B" w14:paraId="41BF9628" w14:textId="77777777" w:rsidTr="008E2866">
        <w:trPr>
          <w:trHeight w:val="240"/>
        </w:trPr>
        <w:tc>
          <w:tcPr>
            <w:tcW w:w="1842" w:type="dxa"/>
            <w:noWrap/>
            <w:hideMark/>
          </w:tcPr>
          <w:p w14:paraId="0A452BF9" w14:textId="77777777" w:rsidR="00703F13" w:rsidRPr="00CA654B" w:rsidRDefault="00703F13" w:rsidP="008E2866">
            <w:pPr>
              <w:tabs>
                <w:tab w:val="left" w:pos="5978"/>
              </w:tabs>
              <w:spacing w:line="360" w:lineRule="auto"/>
              <w:jc w:val="both"/>
              <w:rPr>
                <w:b w:val="0"/>
              </w:rPr>
            </w:pPr>
            <w:r w:rsidRPr="00CA654B">
              <w:rPr>
                <w:b w:val="0"/>
              </w:rPr>
              <w:t xml:space="preserve">(PK) </w:t>
            </w:r>
            <w:proofErr w:type="spellStart"/>
            <w:r w:rsidRPr="00CA654B">
              <w:rPr>
                <w:b w:val="0"/>
              </w:rPr>
              <w:t>plan_id</w:t>
            </w:r>
            <w:proofErr w:type="spellEnd"/>
          </w:p>
        </w:tc>
        <w:tc>
          <w:tcPr>
            <w:tcW w:w="2694" w:type="dxa"/>
            <w:noWrap/>
            <w:hideMark/>
          </w:tcPr>
          <w:p w14:paraId="1AB4B033" w14:textId="77777777" w:rsidR="00703F13" w:rsidRPr="00CA654B" w:rsidRDefault="00703F13" w:rsidP="008E2866">
            <w:pPr>
              <w:tabs>
                <w:tab w:val="left" w:pos="5978"/>
              </w:tabs>
              <w:spacing w:line="360" w:lineRule="auto"/>
              <w:jc w:val="both"/>
              <w:rPr>
                <w:b w:val="0"/>
              </w:rPr>
            </w:pPr>
            <w:proofErr w:type="spellStart"/>
            <w:r w:rsidRPr="00CA654B">
              <w:rPr>
                <w:b w:val="0"/>
              </w:rPr>
              <w:t>plan_name</w:t>
            </w:r>
            <w:proofErr w:type="spellEnd"/>
          </w:p>
        </w:tc>
        <w:tc>
          <w:tcPr>
            <w:tcW w:w="2070" w:type="dxa"/>
            <w:noWrap/>
            <w:hideMark/>
          </w:tcPr>
          <w:p w14:paraId="20D8459C" w14:textId="77777777" w:rsidR="00703F13" w:rsidRPr="00CA654B" w:rsidRDefault="00703F13" w:rsidP="008E2866">
            <w:pPr>
              <w:tabs>
                <w:tab w:val="left" w:pos="5978"/>
              </w:tabs>
              <w:spacing w:line="360" w:lineRule="auto"/>
              <w:jc w:val="both"/>
              <w:rPr>
                <w:b w:val="0"/>
              </w:rPr>
            </w:pPr>
            <w:r w:rsidRPr="00CA654B">
              <w:rPr>
                <w:b w:val="0"/>
              </w:rPr>
              <w:t>day</w:t>
            </w:r>
          </w:p>
        </w:tc>
        <w:tc>
          <w:tcPr>
            <w:tcW w:w="2163" w:type="dxa"/>
            <w:noWrap/>
            <w:hideMark/>
          </w:tcPr>
          <w:p w14:paraId="23F3242D" w14:textId="77777777" w:rsidR="00703F13" w:rsidRPr="00CA654B" w:rsidRDefault="00703F13" w:rsidP="008E2866">
            <w:pPr>
              <w:tabs>
                <w:tab w:val="left" w:pos="5978"/>
              </w:tabs>
              <w:spacing w:line="360" w:lineRule="auto"/>
              <w:jc w:val="both"/>
              <w:rPr>
                <w:b w:val="0"/>
              </w:rPr>
            </w:pPr>
            <w:r w:rsidRPr="00CA654B">
              <w:rPr>
                <w:b w:val="0"/>
              </w:rPr>
              <w:t>(FK)</w:t>
            </w:r>
            <w:proofErr w:type="spellStart"/>
            <w:r w:rsidRPr="00CA654B">
              <w:rPr>
                <w:b w:val="0"/>
              </w:rPr>
              <w:t>item_id</w:t>
            </w:r>
            <w:proofErr w:type="spellEnd"/>
          </w:p>
        </w:tc>
      </w:tr>
      <w:tr w:rsidR="00703F13" w:rsidRPr="00CA654B" w14:paraId="7FB730D6" w14:textId="77777777" w:rsidTr="008E2866">
        <w:trPr>
          <w:trHeight w:val="240"/>
        </w:trPr>
        <w:tc>
          <w:tcPr>
            <w:tcW w:w="1842" w:type="dxa"/>
            <w:noWrap/>
            <w:hideMark/>
          </w:tcPr>
          <w:p w14:paraId="6DF06521" w14:textId="77777777" w:rsidR="00703F13" w:rsidRPr="00CA654B" w:rsidRDefault="00703F13" w:rsidP="008E2866">
            <w:pPr>
              <w:tabs>
                <w:tab w:val="left" w:pos="5978"/>
              </w:tabs>
              <w:spacing w:line="360" w:lineRule="auto"/>
              <w:jc w:val="both"/>
              <w:rPr>
                <w:b w:val="0"/>
              </w:rPr>
            </w:pPr>
            <w:r w:rsidRPr="00CA654B">
              <w:rPr>
                <w:b w:val="0"/>
              </w:rPr>
              <w:t>1</w:t>
            </w:r>
          </w:p>
        </w:tc>
        <w:tc>
          <w:tcPr>
            <w:tcW w:w="2694" w:type="dxa"/>
            <w:noWrap/>
            <w:hideMark/>
          </w:tcPr>
          <w:p w14:paraId="3A6492B5"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2070" w:type="dxa"/>
            <w:noWrap/>
            <w:hideMark/>
          </w:tcPr>
          <w:p w14:paraId="3F5CFD00" w14:textId="77777777" w:rsidR="00703F13" w:rsidRPr="00CA654B" w:rsidRDefault="00703F13" w:rsidP="008E2866">
            <w:pPr>
              <w:tabs>
                <w:tab w:val="left" w:pos="5978"/>
              </w:tabs>
              <w:spacing w:line="360" w:lineRule="auto"/>
              <w:jc w:val="both"/>
              <w:rPr>
                <w:b w:val="0"/>
              </w:rPr>
            </w:pPr>
            <w:r w:rsidRPr="00CA654B">
              <w:rPr>
                <w:b w:val="0"/>
              </w:rPr>
              <w:t>4</w:t>
            </w:r>
          </w:p>
        </w:tc>
        <w:tc>
          <w:tcPr>
            <w:tcW w:w="2163" w:type="dxa"/>
            <w:noWrap/>
            <w:hideMark/>
          </w:tcPr>
          <w:p w14:paraId="6D62BB45"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21371737" w14:textId="77777777" w:rsidTr="008E2866">
        <w:trPr>
          <w:trHeight w:val="240"/>
        </w:trPr>
        <w:tc>
          <w:tcPr>
            <w:tcW w:w="1842" w:type="dxa"/>
            <w:noWrap/>
            <w:hideMark/>
          </w:tcPr>
          <w:p w14:paraId="31D97BCD" w14:textId="77777777" w:rsidR="00703F13" w:rsidRPr="00CA654B" w:rsidRDefault="00703F13" w:rsidP="008E2866">
            <w:pPr>
              <w:tabs>
                <w:tab w:val="left" w:pos="5978"/>
              </w:tabs>
              <w:spacing w:line="360" w:lineRule="auto"/>
              <w:jc w:val="both"/>
              <w:rPr>
                <w:b w:val="0"/>
              </w:rPr>
            </w:pPr>
            <w:r w:rsidRPr="00CA654B">
              <w:rPr>
                <w:b w:val="0"/>
              </w:rPr>
              <w:t>2</w:t>
            </w:r>
          </w:p>
        </w:tc>
        <w:tc>
          <w:tcPr>
            <w:tcW w:w="2694" w:type="dxa"/>
            <w:noWrap/>
            <w:hideMark/>
          </w:tcPr>
          <w:p w14:paraId="7F6F3D43" w14:textId="77777777" w:rsidR="00703F13" w:rsidRPr="00CA654B" w:rsidRDefault="00703F13" w:rsidP="008E2866">
            <w:pPr>
              <w:tabs>
                <w:tab w:val="left" w:pos="5978"/>
              </w:tabs>
              <w:spacing w:line="360" w:lineRule="auto"/>
              <w:jc w:val="both"/>
              <w:rPr>
                <w:b w:val="0"/>
              </w:rPr>
            </w:pPr>
            <w:r w:rsidRPr="00CA654B">
              <w:rPr>
                <w:b w:val="0"/>
              </w:rPr>
              <w:t>Farrowing Period</w:t>
            </w:r>
          </w:p>
        </w:tc>
        <w:tc>
          <w:tcPr>
            <w:tcW w:w="2070" w:type="dxa"/>
            <w:noWrap/>
            <w:hideMark/>
          </w:tcPr>
          <w:p w14:paraId="698E32B7" w14:textId="77777777" w:rsidR="00703F13" w:rsidRPr="00CA654B" w:rsidRDefault="00703F13" w:rsidP="008E2866">
            <w:pPr>
              <w:tabs>
                <w:tab w:val="left" w:pos="5978"/>
              </w:tabs>
              <w:spacing w:line="360" w:lineRule="auto"/>
              <w:jc w:val="both"/>
              <w:rPr>
                <w:b w:val="0"/>
              </w:rPr>
            </w:pPr>
            <w:r w:rsidRPr="00CA654B">
              <w:rPr>
                <w:b w:val="0"/>
              </w:rPr>
              <w:t>10</w:t>
            </w:r>
          </w:p>
        </w:tc>
        <w:tc>
          <w:tcPr>
            <w:tcW w:w="2163" w:type="dxa"/>
            <w:noWrap/>
            <w:hideMark/>
          </w:tcPr>
          <w:p w14:paraId="0F3C8E98"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3358BE87" w14:textId="77777777" w:rsidTr="008E2866">
        <w:trPr>
          <w:trHeight w:val="240"/>
        </w:trPr>
        <w:tc>
          <w:tcPr>
            <w:tcW w:w="1842" w:type="dxa"/>
            <w:noWrap/>
            <w:hideMark/>
          </w:tcPr>
          <w:p w14:paraId="59826315" w14:textId="77777777" w:rsidR="00703F13" w:rsidRPr="00CA654B" w:rsidRDefault="00703F13" w:rsidP="008E2866">
            <w:pPr>
              <w:tabs>
                <w:tab w:val="left" w:pos="5978"/>
              </w:tabs>
              <w:spacing w:line="360" w:lineRule="auto"/>
              <w:jc w:val="both"/>
              <w:rPr>
                <w:b w:val="0"/>
              </w:rPr>
            </w:pPr>
            <w:r w:rsidRPr="00CA654B">
              <w:rPr>
                <w:b w:val="0"/>
              </w:rPr>
              <w:t>3</w:t>
            </w:r>
          </w:p>
        </w:tc>
        <w:tc>
          <w:tcPr>
            <w:tcW w:w="2694" w:type="dxa"/>
            <w:noWrap/>
            <w:hideMark/>
          </w:tcPr>
          <w:p w14:paraId="7A200F1E" w14:textId="77777777" w:rsidR="00703F13" w:rsidRPr="00CA654B" w:rsidRDefault="00703F13" w:rsidP="008E2866">
            <w:pPr>
              <w:tabs>
                <w:tab w:val="left" w:pos="5978"/>
              </w:tabs>
              <w:spacing w:line="360" w:lineRule="auto"/>
              <w:jc w:val="both"/>
              <w:rPr>
                <w:b w:val="0"/>
              </w:rPr>
            </w:pPr>
            <w:r w:rsidRPr="00CA654B">
              <w:rPr>
                <w:b w:val="0"/>
              </w:rPr>
              <w:t>Fattening Period</w:t>
            </w:r>
          </w:p>
        </w:tc>
        <w:tc>
          <w:tcPr>
            <w:tcW w:w="2070" w:type="dxa"/>
            <w:noWrap/>
            <w:hideMark/>
          </w:tcPr>
          <w:p w14:paraId="3AF0E0B8" w14:textId="77777777" w:rsidR="00703F13" w:rsidRPr="00CA654B" w:rsidRDefault="00703F13" w:rsidP="008E2866">
            <w:pPr>
              <w:tabs>
                <w:tab w:val="left" w:pos="5978"/>
              </w:tabs>
              <w:spacing w:line="360" w:lineRule="auto"/>
              <w:jc w:val="both"/>
              <w:rPr>
                <w:b w:val="0"/>
              </w:rPr>
            </w:pPr>
            <w:r w:rsidRPr="00CA654B">
              <w:rPr>
                <w:b w:val="0"/>
              </w:rPr>
              <w:t>40</w:t>
            </w:r>
          </w:p>
        </w:tc>
        <w:tc>
          <w:tcPr>
            <w:tcW w:w="2163" w:type="dxa"/>
            <w:noWrap/>
            <w:hideMark/>
          </w:tcPr>
          <w:p w14:paraId="45E9BF32" w14:textId="77777777" w:rsidR="00703F13" w:rsidRPr="00CA654B" w:rsidRDefault="00703F13" w:rsidP="008E2866">
            <w:pPr>
              <w:tabs>
                <w:tab w:val="left" w:pos="5978"/>
              </w:tabs>
              <w:spacing w:line="360" w:lineRule="auto"/>
              <w:jc w:val="both"/>
              <w:rPr>
                <w:b w:val="0"/>
              </w:rPr>
            </w:pPr>
            <w:r w:rsidRPr="00CA654B">
              <w:rPr>
                <w:b w:val="0"/>
              </w:rPr>
              <w:t>3</w:t>
            </w:r>
          </w:p>
        </w:tc>
      </w:tr>
      <w:tr w:rsidR="00703F13" w:rsidRPr="00CA654B" w14:paraId="364CF97B" w14:textId="77777777" w:rsidTr="008E2866">
        <w:trPr>
          <w:trHeight w:val="240"/>
        </w:trPr>
        <w:tc>
          <w:tcPr>
            <w:tcW w:w="1842" w:type="dxa"/>
            <w:noWrap/>
            <w:hideMark/>
          </w:tcPr>
          <w:p w14:paraId="6E9200F4" w14:textId="77777777" w:rsidR="00703F13" w:rsidRPr="00CA654B" w:rsidRDefault="00703F13" w:rsidP="008E2866">
            <w:pPr>
              <w:tabs>
                <w:tab w:val="left" w:pos="5978"/>
              </w:tabs>
              <w:spacing w:line="360" w:lineRule="auto"/>
              <w:jc w:val="both"/>
              <w:rPr>
                <w:b w:val="0"/>
              </w:rPr>
            </w:pPr>
            <w:r w:rsidRPr="00CA654B">
              <w:rPr>
                <w:b w:val="0"/>
              </w:rPr>
              <w:t>4</w:t>
            </w:r>
          </w:p>
        </w:tc>
        <w:tc>
          <w:tcPr>
            <w:tcW w:w="2694" w:type="dxa"/>
            <w:noWrap/>
            <w:hideMark/>
          </w:tcPr>
          <w:p w14:paraId="723B8E84"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2070" w:type="dxa"/>
            <w:noWrap/>
            <w:hideMark/>
          </w:tcPr>
          <w:p w14:paraId="71D76426" w14:textId="77777777" w:rsidR="00703F13" w:rsidRPr="00CA654B" w:rsidRDefault="00703F13" w:rsidP="008E2866">
            <w:pPr>
              <w:tabs>
                <w:tab w:val="left" w:pos="5978"/>
              </w:tabs>
              <w:spacing w:line="360" w:lineRule="auto"/>
              <w:jc w:val="both"/>
              <w:rPr>
                <w:b w:val="0"/>
              </w:rPr>
            </w:pPr>
            <w:r w:rsidRPr="00CA654B">
              <w:rPr>
                <w:b w:val="0"/>
              </w:rPr>
              <w:t>90</w:t>
            </w:r>
          </w:p>
        </w:tc>
        <w:tc>
          <w:tcPr>
            <w:tcW w:w="2163" w:type="dxa"/>
            <w:noWrap/>
            <w:hideMark/>
          </w:tcPr>
          <w:p w14:paraId="6F29EBEE"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61AB22F7" w14:textId="77777777" w:rsidTr="008E2866">
        <w:trPr>
          <w:trHeight w:val="240"/>
        </w:trPr>
        <w:tc>
          <w:tcPr>
            <w:tcW w:w="1842" w:type="dxa"/>
            <w:noWrap/>
            <w:hideMark/>
          </w:tcPr>
          <w:p w14:paraId="420BAC70" w14:textId="77777777" w:rsidR="00703F13" w:rsidRPr="00CA654B" w:rsidRDefault="00703F13" w:rsidP="008E2866">
            <w:pPr>
              <w:tabs>
                <w:tab w:val="left" w:pos="5978"/>
              </w:tabs>
              <w:spacing w:line="360" w:lineRule="auto"/>
              <w:jc w:val="both"/>
              <w:rPr>
                <w:b w:val="0"/>
              </w:rPr>
            </w:pPr>
            <w:r w:rsidRPr="00CA654B">
              <w:rPr>
                <w:b w:val="0"/>
              </w:rPr>
              <w:t>5</w:t>
            </w:r>
          </w:p>
        </w:tc>
        <w:tc>
          <w:tcPr>
            <w:tcW w:w="2694" w:type="dxa"/>
            <w:noWrap/>
            <w:hideMark/>
          </w:tcPr>
          <w:p w14:paraId="54E32CD6" w14:textId="77777777" w:rsidR="00703F13" w:rsidRPr="00CA654B" w:rsidRDefault="00703F13" w:rsidP="008E2866">
            <w:pPr>
              <w:tabs>
                <w:tab w:val="left" w:pos="5978"/>
              </w:tabs>
              <w:spacing w:line="360" w:lineRule="auto"/>
              <w:jc w:val="both"/>
              <w:rPr>
                <w:b w:val="0"/>
              </w:rPr>
            </w:pPr>
            <w:r w:rsidRPr="00CA654B">
              <w:rPr>
                <w:b w:val="0"/>
              </w:rPr>
              <w:t>Gestating Period</w:t>
            </w:r>
          </w:p>
        </w:tc>
        <w:tc>
          <w:tcPr>
            <w:tcW w:w="2070" w:type="dxa"/>
            <w:noWrap/>
            <w:hideMark/>
          </w:tcPr>
          <w:p w14:paraId="2A3BFA04" w14:textId="77777777" w:rsidR="00703F13" w:rsidRPr="00CA654B" w:rsidRDefault="00703F13" w:rsidP="008E2866">
            <w:pPr>
              <w:tabs>
                <w:tab w:val="left" w:pos="5978"/>
              </w:tabs>
              <w:spacing w:line="360" w:lineRule="auto"/>
              <w:jc w:val="both"/>
              <w:rPr>
                <w:b w:val="0"/>
              </w:rPr>
            </w:pPr>
            <w:r w:rsidRPr="00CA654B">
              <w:rPr>
                <w:b w:val="0"/>
              </w:rPr>
              <w:t>110</w:t>
            </w:r>
          </w:p>
        </w:tc>
        <w:tc>
          <w:tcPr>
            <w:tcW w:w="2163" w:type="dxa"/>
            <w:noWrap/>
            <w:hideMark/>
          </w:tcPr>
          <w:p w14:paraId="59F330FC" w14:textId="77777777" w:rsidR="00703F13" w:rsidRPr="00CA654B" w:rsidRDefault="00703F13" w:rsidP="008E2866">
            <w:pPr>
              <w:tabs>
                <w:tab w:val="left" w:pos="5978"/>
              </w:tabs>
              <w:spacing w:line="360" w:lineRule="auto"/>
              <w:jc w:val="both"/>
              <w:rPr>
                <w:b w:val="0"/>
              </w:rPr>
            </w:pPr>
            <w:r w:rsidRPr="00CA654B">
              <w:rPr>
                <w:b w:val="0"/>
              </w:rPr>
              <w:t>5</w:t>
            </w:r>
          </w:p>
        </w:tc>
      </w:tr>
    </w:tbl>
    <w:p w14:paraId="7D693B63" w14:textId="77777777" w:rsidR="00703F13" w:rsidRPr="00CA654B" w:rsidRDefault="00703F13" w:rsidP="00703F13">
      <w:pPr>
        <w:spacing w:line="360" w:lineRule="auto"/>
        <w:ind w:left="720" w:hanging="720"/>
      </w:pPr>
    </w:p>
    <w:p w14:paraId="4918471D" w14:textId="77777777" w:rsidR="00703F13" w:rsidRPr="00CA654B" w:rsidRDefault="00703F13" w:rsidP="00703F13">
      <w:pPr>
        <w:spacing w:line="360" w:lineRule="auto"/>
        <w:ind w:left="720" w:hanging="720"/>
      </w:pPr>
      <w:r w:rsidRPr="00CA654B">
        <w:t xml:space="preserve">Table 66. </w:t>
      </w:r>
      <w:r w:rsidRPr="00CA654B">
        <w:rPr>
          <w:lang w:val="en-US"/>
        </w:rPr>
        <w:t xml:space="preserve">Plan </w:t>
      </w:r>
      <w:r w:rsidRPr="00CA654B">
        <w:t>Table - 3NF</w:t>
      </w:r>
    </w:p>
    <w:p w14:paraId="436D1101" w14:textId="77777777" w:rsidR="00703F13" w:rsidRPr="00CA654B" w:rsidRDefault="00703F13" w:rsidP="00703F13">
      <w:pPr>
        <w:spacing w:line="360" w:lineRule="auto"/>
        <w:ind w:left="720" w:hanging="720"/>
      </w:pPr>
    </w:p>
    <w:p w14:paraId="4A323BAA" w14:textId="1E5D81C5" w:rsidR="00703F13" w:rsidRPr="00CA654B" w:rsidRDefault="00703F13" w:rsidP="00703F13">
      <w:pPr>
        <w:spacing w:line="360" w:lineRule="auto"/>
        <w:ind w:left="1440"/>
        <w:jc w:val="both"/>
        <w:rPr>
          <w:b w:val="0"/>
          <w:bCs/>
          <w:lang w:val="en-US"/>
        </w:rPr>
      </w:pPr>
      <w:r w:rsidRPr="00CA654B">
        <w:rPr>
          <w:b w:val="0"/>
          <w:bCs/>
        </w:rPr>
        <w:t xml:space="preserve">Table 66 has no transitive </w:t>
      </w:r>
      <w:r w:rsidR="00516128" w:rsidRPr="00CA654B">
        <w:rPr>
          <w:b w:val="0"/>
          <w:bCs/>
        </w:rPr>
        <w:t>dependencies;</w:t>
      </w:r>
      <w:r w:rsidRPr="00CA654B">
        <w:rPr>
          <w:b w:val="0"/>
          <w:bCs/>
        </w:rPr>
        <w:t xml:space="preserve"> hence this table shows the third normal form.</w:t>
      </w:r>
    </w:p>
    <w:p w14:paraId="01300AA3" w14:textId="114C525F" w:rsidR="0036439A" w:rsidRDefault="0036439A" w:rsidP="0036439A">
      <w:pPr>
        <w:jc w:val="both"/>
        <w:rPr>
          <w:rFonts w:cs="Times New Roman"/>
          <w:bCs/>
          <w:szCs w:val="24"/>
          <w:lang w:eastAsia="en-PH"/>
        </w:rPr>
      </w:pPr>
    </w:p>
    <w:p w14:paraId="3899D86F" w14:textId="6EDE05D2" w:rsidR="0036439A" w:rsidRDefault="0036439A" w:rsidP="0036439A">
      <w:pPr>
        <w:rPr>
          <w:rFonts w:cs="Times New Roman"/>
          <w:bCs/>
          <w:szCs w:val="24"/>
          <w:lang w:eastAsia="en-PH"/>
        </w:rPr>
      </w:pPr>
    </w:p>
    <w:p w14:paraId="03653612" w14:textId="77777777" w:rsidR="0036439A" w:rsidRDefault="0036439A" w:rsidP="0036439A">
      <w:pPr>
        <w:rPr>
          <w:rFonts w:cs="Times New Roman"/>
          <w:bCs/>
          <w:szCs w:val="24"/>
          <w:lang w:eastAsia="en-PH"/>
        </w:rPr>
      </w:pPr>
    </w:p>
    <w:p w14:paraId="65EB2CF3" w14:textId="77777777" w:rsidR="0036439A" w:rsidRDefault="0036439A" w:rsidP="0036439A">
      <w:pPr>
        <w:rPr>
          <w:rFonts w:cs="Times New Roman"/>
          <w:bCs/>
          <w:szCs w:val="24"/>
          <w:lang w:eastAsia="en-PH"/>
        </w:rPr>
      </w:pPr>
    </w:p>
    <w:p w14:paraId="45CBC996" w14:textId="77777777" w:rsidR="0036439A" w:rsidRDefault="0036439A" w:rsidP="0036439A">
      <w:pPr>
        <w:rPr>
          <w:rFonts w:cs="Times New Roman"/>
          <w:bCs/>
          <w:szCs w:val="24"/>
          <w:lang w:eastAsia="en-PH"/>
        </w:rPr>
      </w:pPr>
    </w:p>
    <w:p w14:paraId="6DE0D722" w14:textId="77777777" w:rsidR="0036439A" w:rsidRDefault="0036439A" w:rsidP="0036439A">
      <w:pPr>
        <w:rPr>
          <w:rFonts w:cs="Times New Roman"/>
          <w:bCs/>
          <w:szCs w:val="24"/>
          <w:lang w:eastAsia="en-PH"/>
        </w:rPr>
      </w:pPr>
    </w:p>
    <w:p w14:paraId="4BAB75CD" w14:textId="77777777" w:rsidR="0036439A" w:rsidRDefault="0036439A" w:rsidP="0036439A">
      <w:pPr>
        <w:rPr>
          <w:rFonts w:cs="Times New Roman"/>
          <w:bCs/>
          <w:szCs w:val="24"/>
          <w:lang w:eastAsia="en-PH"/>
        </w:rPr>
      </w:pPr>
    </w:p>
    <w:p w14:paraId="3B9B959B" w14:textId="77777777" w:rsidR="0036439A" w:rsidRDefault="0036439A" w:rsidP="0036439A">
      <w:pPr>
        <w:rPr>
          <w:rFonts w:cs="Times New Roman"/>
          <w:bCs/>
          <w:szCs w:val="24"/>
          <w:lang w:eastAsia="en-PH"/>
        </w:rPr>
      </w:pPr>
    </w:p>
    <w:p w14:paraId="269F6C5E" w14:textId="77777777" w:rsidR="0036439A" w:rsidRDefault="0036439A" w:rsidP="0036439A">
      <w:pPr>
        <w:rPr>
          <w:rFonts w:cs="Times New Roman"/>
          <w:bCs/>
          <w:szCs w:val="24"/>
          <w:lang w:eastAsia="en-PH"/>
        </w:rPr>
      </w:pPr>
    </w:p>
    <w:p w14:paraId="0AB9D8FA" w14:textId="77777777" w:rsidR="0036439A" w:rsidRDefault="0036439A" w:rsidP="0036439A">
      <w:pPr>
        <w:rPr>
          <w:rFonts w:cs="Times New Roman"/>
          <w:bCs/>
          <w:szCs w:val="24"/>
          <w:lang w:eastAsia="en-PH"/>
        </w:rPr>
      </w:pPr>
    </w:p>
    <w:p w14:paraId="38461FE4" w14:textId="77777777" w:rsidR="0036439A" w:rsidRDefault="0036439A" w:rsidP="0036439A">
      <w:pPr>
        <w:rPr>
          <w:rFonts w:cs="Times New Roman"/>
          <w:bCs/>
          <w:szCs w:val="24"/>
          <w:lang w:eastAsia="en-PH"/>
        </w:rPr>
      </w:pPr>
    </w:p>
    <w:p w14:paraId="0BF20F38" w14:textId="77777777" w:rsidR="0036439A" w:rsidRDefault="0036439A" w:rsidP="0036439A">
      <w:pPr>
        <w:rPr>
          <w:rFonts w:cs="Times New Roman"/>
          <w:bCs/>
          <w:szCs w:val="24"/>
          <w:lang w:eastAsia="en-PH"/>
        </w:rPr>
      </w:pPr>
    </w:p>
    <w:p w14:paraId="58B6FF1A" w14:textId="77777777" w:rsidR="0036439A" w:rsidRDefault="0036439A" w:rsidP="0036439A">
      <w:pPr>
        <w:rPr>
          <w:rFonts w:cs="Times New Roman"/>
          <w:bCs/>
          <w:szCs w:val="24"/>
          <w:lang w:eastAsia="en-PH"/>
        </w:rPr>
      </w:pPr>
    </w:p>
    <w:p w14:paraId="6ED1A3B1" w14:textId="753C449E" w:rsidR="0036439A" w:rsidRDefault="00516128" w:rsidP="00516128">
      <w:pPr>
        <w:jc w:val="both"/>
        <w:rPr>
          <w:rFonts w:cs="Times New Roman"/>
          <w:bCs/>
          <w:szCs w:val="24"/>
          <w:lang w:eastAsia="en-PH"/>
        </w:rPr>
      </w:pPr>
      <w:r>
        <w:rPr>
          <w:rFonts w:cs="Times New Roman"/>
          <w:bCs/>
          <w:szCs w:val="24"/>
          <w:lang w:eastAsia="en-PH"/>
        </w:rPr>
        <w:lastRenderedPageBreak/>
        <w:t>Physical Database Design</w:t>
      </w:r>
    </w:p>
    <w:p w14:paraId="36D20357" w14:textId="4057AFCF" w:rsidR="0036439A" w:rsidRDefault="00102423" w:rsidP="0036439A">
      <w:pPr>
        <w:rPr>
          <w:rFonts w:cs="Times New Roman"/>
          <w:bCs/>
          <w:szCs w:val="24"/>
          <w:lang w:eastAsia="en-PH"/>
        </w:rPr>
      </w:pPr>
      <w:r>
        <w:rPr>
          <w:rFonts w:cs="Times New Roman"/>
          <w:bCs/>
          <w:noProof/>
          <w:szCs w:val="24"/>
          <w:lang w:eastAsia="en-PH"/>
        </w:rPr>
        <w:drawing>
          <wp:anchor distT="0" distB="0" distL="114300" distR="114300" simplePos="0" relativeHeight="252122624" behindDoc="0" locked="0" layoutInCell="1" allowOverlap="1" wp14:anchorId="1CFA29D9" wp14:editId="4C29FD93">
            <wp:simplePos x="0" y="0"/>
            <wp:positionH relativeFrom="column">
              <wp:posOffset>-209995</wp:posOffset>
            </wp:positionH>
            <wp:positionV relativeFrom="paragraph">
              <wp:posOffset>142240</wp:posOffset>
            </wp:positionV>
            <wp:extent cx="4370119" cy="4002819"/>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9">
                      <a:extLst>
                        <a:ext uri="{28A0092B-C50C-407E-A947-70E740481C1C}">
                          <a14:useLocalDpi xmlns:a14="http://schemas.microsoft.com/office/drawing/2010/main" val="0"/>
                        </a:ext>
                      </a:extLst>
                    </a:blip>
                    <a:stretch>
                      <a:fillRect/>
                    </a:stretch>
                  </pic:blipFill>
                  <pic:spPr>
                    <a:xfrm>
                      <a:off x="0" y="0"/>
                      <a:ext cx="4370119" cy="4002819"/>
                    </a:xfrm>
                    <a:prstGeom prst="rect">
                      <a:avLst/>
                    </a:prstGeom>
                  </pic:spPr>
                </pic:pic>
              </a:graphicData>
            </a:graphic>
            <wp14:sizeRelH relativeFrom="page">
              <wp14:pctWidth>0</wp14:pctWidth>
            </wp14:sizeRelH>
            <wp14:sizeRelV relativeFrom="page">
              <wp14:pctHeight>0</wp14:pctHeight>
            </wp14:sizeRelV>
          </wp:anchor>
        </w:drawing>
      </w:r>
    </w:p>
    <w:p w14:paraId="2021AFC7" w14:textId="7F005E2E" w:rsidR="0036439A" w:rsidRDefault="00475C9B" w:rsidP="0036439A">
      <w:pPr>
        <w:rPr>
          <w:rFonts w:cs="Times New Roman"/>
          <w:bCs/>
          <w:szCs w:val="24"/>
          <w:lang w:eastAsia="en-PH"/>
        </w:rPr>
      </w:pPr>
      <w:r>
        <w:rPr>
          <w:noProof/>
        </w:rPr>
        <w:drawing>
          <wp:anchor distT="0" distB="0" distL="114300" distR="114300" simplePos="0" relativeHeight="252029440" behindDoc="1" locked="0" layoutInCell="1" allowOverlap="1" wp14:anchorId="1466C00F" wp14:editId="4850B1F5">
            <wp:simplePos x="0" y="0"/>
            <wp:positionH relativeFrom="column">
              <wp:posOffset>4065575</wp:posOffset>
            </wp:positionH>
            <wp:positionV relativeFrom="paragraph">
              <wp:posOffset>6985</wp:posOffset>
            </wp:positionV>
            <wp:extent cx="4242435" cy="3826510"/>
            <wp:effectExtent l="0" t="0" r="5715"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242435" cy="3826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75BE6C" w14:textId="07F2A470" w:rsidR="0036439A" w:rsidRDefault="0036439A" w:rsidP="0036439A">
      <w:pPr>
        <w:rPr>
          <w:rFonts w:cs="Times New Roman"/>
          <w:bCs/>
          <w:szCs w:val="24"/>
          <w:lang w:eastAsia="en-PH"/>
        </w:rPr>
      </w:pPr>
    </w:p>
    <w:p w14:paraId="698C59E1" w14:textId="54BF0F65" w:rsidR="0036439A" w:rsidRDefault="0036439A" w:rsidP="0036439A">
      <w:pPr>
        <w:rPr>
          <w:rFonts w:cs="Times New Roman"/>
          <w:bCs/>
          <w:szCs w:val="24"/>
          <w:lang w:eastAsia="en-PH"/>
        </w:rPr>
      </w:pPr>
    </w:p>
    <w:p w14:paraId="4D8AF31C" w14:textId="3E4B164D" w:rsidR="0036439A" w:rsidRDefault="0036439A" w:rsidP="0036439A">
      <w:pPr>
        <w:rPr>
          <w:rFonts w:cs="Times New Roman"/>
          <w:bCs/>
          <w:szCs w:val="24"/>
          <w:lang w:eastAsia="en-PH"/>
        </w:rPr>
      </w:pPr>
    </w:p>
    <w:p w14:paraId="3FA2A7F0" w14:textId="77777777" w:rsidR="0036439A" w:rsidRDefault="0036439A" w:rsidP="0036439A">
      <w:pPr>
        <w:rPr>
          <w:rFonts w:cs="Times New Roman"/>
          <w:bCs/>
          <w:szCs w:val="24"/>
          <w:lang w:eastAsia="en-PH"/>
        </w:rPr>
      </w:pPr>
    </w:p>
    <w:p w14:paraId="6125FAD3" w14:textId="19E80B0F" w:rsidR="0036439A" w:rsidRDefault="00516128" w:rsidP="00516128">
      <w:pPr>
        <w:tabs>
          <w:tab w:val="left" w:pos="9706"/>
        </w:tabs>
        <w:jc w:val="left"/>
        <w:rPr>
          <w:rFonts w:cs="Times New Roman"/>
          <w:bCs/>
          <w:szCs w:val="24"/>
          <w:lang w:eastAsia="en-PH"/>
        </w:rPr>
      </w:pPr>
      <w:r>
        <w:rPr>
          <w:rFonts w:cs="Times New Roman"/>
          <w:bCs/>
          <w:szCs w:val="24"/>
          <w:lang w:eastAsia="en-PH"/>
        </w:rPr>
        <w:tab/>
      </w:r>
    </w:p>
    <w:p w14:paraId="6BA867DD" w14:textId="77777777" w:rsidR="0036439A" w:rsidRDefault="0036439A" w:rsidP="0036439A">
      <w:pPr>
        <w:rPr>
          <w:rFonts w:cs="Times New Roman"/>
          <w:bCs/>
          <w:szCs w:val="24"/>
          <w:lang w:eastAsia="en-PH"/>
        </w:rPr>
      </w:pPr>
    </w:p>
    <w:p w14:paraId="05EC0581" w14:textId="77777777" w:rsidR="0036439A" w:rsidRDefault="0036439A" w:rsidP="0036439A">
      <w:pPr>
        <w:rPr>
          <w:rFonts w:cs="Times New Roman"/>
          <w:bCs/>
          <w:szCs w:val="24"/>
          <w:lang w:eastAsia="en-PH"/>
        </w:rPr>
      </w:pPr>
    </w:p>
    <w:p w14:paraId="59FBB89C" w14:textId="58562B7E" w:rsidR="0036439A" w:rsidRDefault="0036439A" w:rsidP="0036439A">
      <w:pPr>
        <w:rPr>
          <w:rFonts w:cs="Times New Roman"/>
          <w:bCs/>
          <w:szCs w:val="24"/>
          <w:lang w:eastAsia="en-PH"/>
        </w:rPr>
      </w:pPr>
    </w:p>
    <w:p w14:paraId="7CCF78E1" w14:textId="3E5D5676" w:rsidR="00904500" w:rsidRDefault="00904500" w:rsidP="0036439A">
      <w:pPr>
        <w:rPr>
          <w:rFonts w:cs="Times New Roman"/>
          <w:bCs/>
          <w:szCs w:val="24"/>
          <w:lang w:eastAsia="en-PH"/>
        </w:rPr>
      </w:pPr>
    </w:p>
    <w:p w14:paraId="1DCAB720" w14:textId="04DFFA54" w:rsidR="00904500" w:rsidRDefault="00904500" w:rsidP="0036439A">
      <w:pPr>
        <w:rPr>
          <w:rFonts w:cs="Times New Roman"/>
          <w:bCs/>
          <w:szCs w:val="24"/>
          <w:lang w:eastAsia="en-PH"/>
        </w:rPr>
      </w:pPr>
    </w:p>
    <w:p w14:paraId="1F9328BB" w14:textId="655E9962" w:rsidR="00904500" w:rsidRDefault="00904500" w:rsidP="0036439A">
      <w:pPr>
        <w:rPr>
          <w:rFonts w:cs="Times New Roman"/>
          <w:bCs/>
          <w:szCs w:val="24"/>
          <w:lang w:eastAsia="en-PH"/>
        </w:rPr>
      </w:pPr>
    </w:p>
    <w:p w14:paraId="4F445EB7" w14:textId="77777777" w:rsidR="00904500" w:rsidRDefault="00904500" w:rsidP="0036439A">
      <w:pPr>
        <w:rPr>
          <w:rFonts w:cs="Times New Roman"/>
          <w:bCs/>
          <w:szCs w:val="24"/>
          <w:lang w:eastAsia="en-PH"/>
        </w:rPr>
      </w:pPr>
    </w:p>
    <w:p w14:paraId="5DD2C689" w14:textId="77777777" w:rsidR="00516128" w:rsidRDefault="00516128" w:rsidP="0036439A">
      <w:pPr>
        <w:rPr>
          <w:rFonts w:cs="Times New Roman"/>
          <w:bCs/>
          <w:szCs w:val="24"/>
          <w:lang w:eastAsia="en-PH"/>
        </w:rPr>
      </w:pPr>
    </w:p>
    <w:p w14:paraId="6DBFE989" w14:textId="77777777" w:rsidR="00516128" w:rsidRDefault="00516128" w:rsidP="0036439A">
      <w:pPr>
        <w:rPr>
          <w:rFonts w:cs="Times New Roman"/>
          <w:bCs/>
          <w:szCs w:val="24"/>
          <w:lang w:eastAsia="en-PH"/>
        </w:rPr>
      </w:pPr>
    </w:p>
    <w:p w14:paraId="2181E531" w14:textId="77777777" w:rsidR="00516128" w:rsidRDefault="00516128" w:rsidP="0036439A">
      <w:pPr>
        <w:rPr>
          <w:rFonts w:cs="Times New Roman"/>
          <w:bCs/>
          <w:szCs w:val="24"/>
          <w:lang w:eastAsia="en-PH"/>
        </w:rPr>
      </w:pPr>
    </w:p>
    <w:p w14:paraId="7AE70346" w14:textId="77777777" w:rsidR="00516128" w:rsidRDefault="00516128" w:rsidP="0036439A">
      <w:pPr>
        <w:rPr>
          <w:rFonts w:cs="Times New Roman"/>
          <w:bCs/>
          <w:szCs w:val="24"/>
          <w:lang w:eastAsia="en-PH"/>
        </w:rPr>
      </w:pPr>
    </w:p>
    <w:p w14:paraId="35E87E39" w14:textId="77777777" w:rsidR="00516128" w:rsidRDefault="00516128" w:rsidP="0036439A">
      <w:pPr>
        <w:rPr>
          <w:rFonts w:cs="Times New Roman"/>
          <w:bCs/>
          <w:szCs w:val="24"/>
          <w:lang w:eastAsia="en-PH"/>
        </w:rPr>
      </w:pPr>
    </w:p>
    <w:p w14:paraId="19E2A7F0" w14:textId="77777777" w:rsidR="00516128" w:rsidRDefault="00516128" w:rsidP="0036439A">
      <w:pPr>
        <w:rPr>
          <w:rFonts w:cs="Times New Roman"/>
          <w:bCs/>
          <w:szCs w:val="24"/>
          <w:lang w:eastAsia="en-PH"/>
        </w:rPr>
      </w:pPr>
    </w:p>
    <w:p w14:paraId="793E6AAC" w14:textId="77777777" w:rsidR="00516128" w:rsidRDefault="00516128" w:rsidP="0036439A">
      <w:pPr>
        <w:rPr>
          <w:rFonts w:cs="Times New Roman"/>
          <w:bCs/>
          <w:szCs w:val="24"/>
          <w:lang w:eastAsia="en-PH"/>
        </w:rPr>
      </w:pPr>
    </w:p>
    <w:p w14:paraId="159C7CFF" w14:textId="77777777" w:rsidR="00516128" w:rsidRDefault="00516128" w:rsidP="0036439A">
      <w:pPr>
        <w:rPr>
          <w:rFonts w:cs="Times New Roman"/>
          <w:bCs/>
          <w:szCs w:val="24"/>
          <w:lang w:eastAsia="en-PH"/>
        </w:rPr>
      </w:pPr>
    </w:p>
    <w:p w14:paraId="0EEC25C1" w14:textId="77777777" w:rsidR="00516128" w:rsidRDefault="00516128" w:rsidP="0036439A">
      <w:pPr>
        <w:rPr>
          <w:rFonts w:cs="Times New Roman"/>
          <w:bCs/>
          <w:szCs w:val="24"/>
          <w:lang w:eastAsia="en-PH"/>
        </w:rPr>
      </w:pPr>
    </w:p>
    <w:p w14:paraId="5048A605" w14:textId="77777777" w:rsidR="00516128" w:rsidRDefault="00516128" w:rsidP="0036439A">
      <w:pPr>
        <w:rPr>
          <w:rFonts w:cs="Times New Roman"/>
          <w:bCs/>
          <w:szCs w:val="24"/>
          <w:lang w:eastAsia="en-PH"/>
        </w:rPr>
      </w:pPr>
    </w:p>
    <w:p w14:paraId="6201E867" w14:textId="77777777" w:rsidR="00516128" w:rsidRDefault="00516128" w:rsidP="0036439A">
      <w:pPr>
        <w:rPr>
          <w:rFonts w:cs="Times New Roman"/>
          <w:bCs/>
          <w:szCs w:val="24"/>
          <w:lang w:eastAsia="en-PH"/>
        </w:rPr>
      </w:pPr>
    </w:p>
    <w:p w14:paraId="1E13BEF5" w14:textId="77777777" w:rsidR="00516128" w:rsidRDefault="00516128" w:rsidP="0036439A">
      <w:pPr>
        <w:rPr>
          <w:rFonts w:cs="Times New Roman"/>
          <w:bCs/>
          <w:szCs w:val="24"/>
          <w:lang w:eastAsia="en-PH"/>
        </w:rPr>
      </w:pPr>
    </w:p>
    <w:p w14:paraId="04C2696F" w14:textId="77777777" w:rsidR="00516128" w:rsidRDefault="00516128" w:rsidP="0036439A">
      <w:pPr>
        <w:rPr>
          <w:rFonts w:cs="Times New Roman"/>
          <w:bCs/>
          <w:szCs w:val="24"/>
          <w:lang w:eastAsia="en-PH"/>
        </w:rPr>
      </w:pPr>
    </w:p>
    <w:p w14:paraId="2B14CFCE" w14:textId="713E795A" w:rsidR="0036439A" w:rsidRDefault="0036439A" w:rsidP="0036439A">
      <w:pPr>
        <w:rPr>
          <w:rFonts w:cs="Times New Roman"/>
          <w:bCs/>
          <w:szCs w:val="24"/>
          <w:lang w:eastAsia="en-PH"/>
        </w:rPr>
      </w:pPr>
      <w:r>
        <w:rPr>
          <w:rFonts w:cs="Times New Roman"/>
          <w:bCs/>
          <w:szCs w:val="24"/>
          <w:lang w:eastAsia="en-PH"/>
        </w:rPr>
        <w:t>Figure 89: Physical Database Model of Web-Based Piggery Management System</w:t>
      </w:r>
    </w:p>
    <w:p w14:paraId="5874DB57" w14:textId="77777777" w:rsidR="0036439A" w:rsidRPr="00AE65B9" w:rsidRDefault="0036439A" w:rsidP="0036439A">
      <w:pPr>
        <w:rPr>
          <w:rFonts w:cs="Times New Roman"/>
          <w:szCs w:val="24"/>
          <w:lang w:eastAsia="en-PH"/>
        </w:rPr>
      </w:pPr>
    </w:p>
    <w:p w14:paraId="12587B5D" w14:textId="5A35A31B" w:rsidR="0036439A" w:rsidRPr="00695AF0" w:rsidRDefault="0036439A" w:rsidP="00892ACE">
      <w:pPr>
        <w:spacing w:line="360" w:lineRule="auto"/>
        <w:ind w:left="1440"/>
        <w:jc w:val="both"/>
        <w:rPr>
          <w:b w:val="0"/>
          <w:bCs/>
          <w:lang w:val="en-US"/>
        </w:rPr>
        <w:sectPr w:rsidR="0036439A" w:rsidRPr="00695AF0" w:rsidSect="00A32EB5">
          <w:pgSz w:w="15840" w:h="12240" w:orient="landscape" w:code="1"/>
          <w:pgMar w:top="1440" w:right="1440" w:bottom="2160" w:left="1440" w:header="720" w:footer="288" w:gutter="0"/>
          <w:cols w:space="720"/>
          <w:docGrid w:linePitch="360"/>
        </w:sectPr>
      </w:pPr>
    </w:p>
    <w:p w14:paraId="6FE96383" w14:textId="72976DB1" w:rsidR="00516128" w:rsidRPr="00CA654B" w:rsidRDefault="00516128" w:rsidP="00516128">
      <w:pPr>
        <w:spacing w:line="360" w:lineRule="auto"/>
        <w:jc w:val="both"/>
      </w:pPr>
      <w:r w:rsidRPr="00CA654B">
        <w:lastRenderedPageBreak/>
        <w:t>Final Relations</w:t>
      </w:r>
    </w:p>
    <w:p w14:paraId="535362C2" w14:textId="72976DB1" w:rsidR="00516128" w:rsidRPr="00CA654B" w:rsidRDefault="00516128" w:rsidP="00516128">
      <w:pPr>
        <w:spacing w:line="360" w:lineRule="auto"/>
        <w:ind w:left="720"/>
        <w:jc w:val="both"/>
        <w:rPr>
          <w:b w:val="0"/>
          <w:bCs/>
        </w:rPr>
      </w:pPr>
      <w:r w:rsidRPr="00CA654B">
        <w:rPr>
          <w:b w:val="0"/>
          <w:bCs/>
        </w:rPr>
        <w:t>This section contains list of tables with their attributes. The table below represent the final relations of Web-Based Piggery Management System with Mobile-Based QR Code Scanner.</w:t>
      </w:r>
    </w:p>
    <w:tbl>
      <w:tblPr>
        <w:tblStyle w:val="TableGrid"/>
        <w:tblW w:w="7915" w:type="dxa"/>
        <w:tblInd w:w="715" w:type="dxa"/>
        <w:tblLook w:val="04A0" w:firstRow="1" w:lastRow="0" w:firstColumn="1" w:lastColumn="0" w:noHBand="0" w:noVBand="1"/>
      </w:tblPr>
      <w:tblGrid>
        <w:gridCol w:w="3260"/>
        <w:gridCol w:w="4655"/>
      </w:tblGrid>
      <w:tr w:rsidR="00516128" w:rsidRPr="00426F32" w14:paraId="4B1B967B" w14:textId="77777777" w:rsidTr="008E2866">
        <w:trPr>
          <w:trHeight w:val="495"/>
        </w:trPr>
        <w:tc>
          <w:tcPr>
            <w:tcW w:w="3260" w:type="dxa"/>
          </w:tcPr>
          <w:p w14:paraId="41007D66" w14:textId="36581457" w:rsidR="00516128" w:rsidRPr="00426F32" w:rsidRDefault="00516128" w:rsidP="008E2866">
            <w:pPr>
              <w:jc w:val="left"/>
              <w:rPr>
                <w:szCs w:val="24"/>
              </w:rPr>
            </w:pPr>
            <w:r w:rsidRPr="00426F32">
              <w:rPr>
                <w:szCs w:val="24"/>
              </w:rPr>
              <w:t>TABLE NAME</w:t>
            </w:r>
          </w:p>
        </w:tc>
        <w:tc>
          <w:tcPr>
            <w:tcW w:w="4655" w:type="dxa"/>
          </w:tcPr>
          <w:p w14:paraId="4AD7927D" w14:textId="77777777" w:rsidR="00516128" w:rsidRPr="00426F32" w:rsidRDefault="00516128" w:rsidP="008E2866">
            <w:pPr>
              <w:jc w:val="left"/>
              <w:rPr>
                <w:szCs w:val="24"/>
              </w:rPr>
            </w:pPr>
            <w:r w:rsidRPr="00426F32">
              <w:rPr>
                <w:szCs w:val="24"/>
              </w:rPr>
              <w:t>ATTRIBUTES</w:t>
            </w:r>
          </w:p>
        </w:tc>
      </w:tr>
      <w:tr w:rsidR="00516128" w:rsidRPr="00426F32" w14:paraId="2200B021" w14:textId="77777777" w:rsidTr="008E2866">
        <w:trPr>
          <w:trHeight w:val="495"/>
        </w:trPr>
        <w:tc>
          <w:tcPr>
            <w:tcW w:w="3260" w:type="dxa"/>
          </w:tcPr>
          <w:p w14:paraId="7C68DB0D" w14:textId="77777777" w:rsidR="00516128" w:rsidRPr="00426F32" w:rsidRDefault="00516128" w:rsidP="008E2866">
            <w:pPr>
              <w:jc w:val="left"/>
              <w:rPr>
                <w:b w:val="0"/>
                <w:bCs/>
                <w:szCs w:val="24"/>
              </w:rPr>
            </w:pPr>
            <w:proofErr w:type="spellStart"/>
            <w:r w:rsidRPr="00426F32">
              <w:rPr>
                <w:b w:val="0"/>
                <w:bCs/>
                <w:szCs w:val="24"/>
              </w:rPr>
              <w:t>tbl_user</w:t>
            </w:r>
            <w:proofErr w:type="spellEnd"/>
          </w:p>
        </w:tc>
        <w:tc>
          <w:tcPr>
            <w:tcW w:w="4655" w:type="dxa"/>
          </w:tcPr>
          <w:p w14:paraId="5DA870EA" w14:textId="77777777" w:rsidR="00516128" w:rsidRPr="00426F32" w:rsidRDefault="00516128" w:rsidP="008E2866">
            <w:pPr>
              <w:jc w:val="left"/>
              <w:rPr>
                <w:b w:val="0"/>
                <w:bCs/>
                <w:szCs w:val="24"/>
              </w:rPr>
            </w:pPr>
            <w:proofErr w:type="spellStart"/>
            <w:r w:rsidRPr="00426F32">
              <w:rPr>
                <w:b w:val="0"/>
                <w:bCs/>
                <w:szCs w:val="24"/>
                <w:u w:val="single"/>
              </w:rPr>
              <w:t>user_id</w:t>
            </w:r>
            <w:proofErr w:type="spellEnd"/>
            <w:r w:rsidRPr="00426F32">
              <w:rPr>
                <w:b w:val="0"/>
                <w:bCs/>
                <w:szCs w:val="24"/>
              </w:rPr>
              <w:t xml:space="preserve">, username, password, </w:t>
            </w:r>
            <w:proofErr w:type="spellStart"/>
            <w:r w:rsidRPr="00426F32">
              <w:rPr>
                <w:b w:val="0"/>
                <w:bCs/>
                <w:szCs w:val="24"/>
              </w:rPr>
              <w:t>first_name</w:t>
            </w:r>
            <w:proofErr w:type="spellEnd"/>
            <w:r w:rsidRPr="00426F32">
              <w:rPr>
                <w:b w:val="0"/>
                <w:bCs/>
                <w:szCs w:val="24"/>
              </w:rPr>
              <w:t xml:space="preserve">, </w:t>
            </w:r>
            <w:proofErr w:type="spellStart"/>
            <w:r w:rsidRPr="00426F32">
              <w:rPr>
                <w:b w:val="0"/>
                <w:bCs/>
                <w:szCs w:val="24"/>
              </w:rPr>
              <w:t>middle_name</w:t>
            </w:r>
            <w:proofErr w:type="spellEnd"/>
            <w:r w:rsidRPr="00426F32">
              <w:rPr>
                <w:b w:val="0"/>
                <w:bCs/>
                <w:szCs w:val="24"/>
              </w:rPr>
              <w:t xml:space="preserve">, </w:t>
            </w:r>
            <w:proofErr w:type="spellStart"/>
            <w:r w:rsidRPr="00426F32">
              <w:rPr>
                <w:b w:val="0"/>
                <w:bCs/>
                <w:szCs w:val="24"/>
              </w:rPr>
              <w:t>last_name</w:t>
            </w:r>
            <w:proofErr w:type="spellEnd"/>
            <w:r w:rsidRPr="00426F32">
              <w:rPr>
                <w:b w:val="0"/>
                <w:bCs/>
                <w:szCs w:val="24"/>
              </w:rPr>
              <w:t xml:space="preserve">, phone, job, </w:t>
            </w:r>
            <w:proofErr w:type="spellStart"/>
            <w:r w:rsidRPr="00426F32">
              <w:rPr>
                <w:b w:val="0"/>
                <w:bCs/>
                <w:szCs w:val="24"/>
              </w:rPr>
              <w:t>is_exist</w:t>
            </w:r>
            <w:proofErr w:type="spellEnd"/>
          </w:p>
        </w:tc>
      </w:tr>
      <w:tr w:rsidR="00516128" w:rsidRPr="00426F32" w14:paraId="6EADC36C" w14:textId="77777777" w:rsidTr="00516128">
        <w:trPr>
          <w:trHeight w:val="397"/>
        </w:trPr>
        <w:tc>
          <w:tcPr>
            <w:tcW w:w="3260" w:type="dxa"/>
          </w:tcPr>
          <w:p w14:paraId="0F71A3C7" w14:textId="77777777" w:rsidR="00516128" w:rsidRPr="00426F32" w:rsidRDefault="00516128" w:rsidP="008E2866">
            <w:pPr>
              <w:jc w:val="left"/>
              <w:rPr>
                <w:b w:val="0"/>
                <w:bCs/>
                <w:szCs w:val="24"/>
              </w:rPr>
            </w:pPr>
            <w:proofErr w:type="spellStart"/>
            <w:r w:rsidRPr="00426F32">
              <w:rPr>
                <w:b w:val="0"/>
                <w:bCs/>
                <w:szCs w:val="24"/>
              </w:rPr>
              <w:t>tbl_batch</w:t>
            </w:r>
            <w:proofErr w:type="spellEnd"/>
          </w:p>
        </w:tc>
        <w:tc>
          <w:tcPr>
            <w:tcW w:w="4655" w:type="dxa"/>
          </w:tcPr>
          <w:p w14:paraId="15A4CF34" w14:textId="77777777" w:rsidR="00516128" w:rsidRPr="00426F32" w:rsidRDefault="00516128" w:rsidP="008E2866">
            <w:pPr>
              <w:jc w:val="left"/>
              <w:rPr>
                <w:b w:val="0"/>
                <w:bCs/>
                <w:szCs w:val="24"/>
              </w:rPr>
            </w:pPr>
            <w:proofErr w:type="spellStart"/>
            <w:r w:rsidRPr="00426F32">
              <w:rPr>
                <w:b w:val="0"/>
                <w:bCs/>
                <w:szCs w:val="24"/>
                <w:u w:val="single"/>
              </w:rPr>
              <w:t>batch_id</w:t>
            </w:r>
            <w:proofErr w:type="spellEnd"/>
            <w:r w:rsidRPr="00426F32">
              <w:rPr>
                <w:b w:val="0"/>
                <w:bCs/>
                <w:szCs w:val="24"/>
              </w:rPr>
              <w:t xml:space="preserve">, </w:t>
            </w:r>
            <w:proofErr w:type="spellStart"/>
            <w:r w:rsidRPr="00426F32">
              <w:rPr>
                <w:b w:val="0"/>
                <w:bCs/>
                <w:szCs w:val="24"/>
              </w:rPr>
              <w:t>batch_name</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577832C" w14:textId="77777777" w:rsidTr="00516128">
        <w:trPr>
          <w:trHeight w:val="402"/>
        </w:trPr>
        <w:tc>
          <w:tcPr>
            <w:tcW w:w="3260" w:type="dxa"/>
          </w:tcPr>
          <w:p w14:paraId="1B2EF5A8" w14:textId="77777777" w:rsidR="00516128" w:rsidRPr="00426F32" w:rsidRDefault="00516128" w:rsidP="008E2866">
            <w:pPr>
              <w:jc w:val="left"/>
              <w:rPr>
                <w:b w:val="0"/>
                <w:bCs/>
                <w:szCs w:val="24"/>
              </w:rPr>
            </w:pPr>
            <w:proofErr w:type="spellStart"/>
            <w:r w:rsidRPr="00426F32">
              <w:rPr>
                <w:b w:val="0"/>
                <w:bCs/>
                <w:szCs w:val="24"/>
              </w:rPr>
              <w:t>tbl_breed</w:t>
            </w:r>
            <w:proofErr w:type="spellEnd"/>
          </w:p>
        </w:tc>
        <w:tc>
          <w:tcPr>
            <w:tcW w:w="4655" w:type="dxa"/>
          </w:tcPr>
          <w:p w14:paraId="7392E567" w14:textId="77777777" w:rsidR="00516128" w:rsidRPr="00426F32" w:rsidRDefault="00516128" w:rsidP="008E2866">
            <w:pPr>
              <w:jc w:val="left"/>
              <w:rPr>
                <w:b w:val="0"/>
                <w:bCs/>
                <w:szCs w:val="24"/>
              </w:rPr>
            </w:pPr>
            <w:proofErr w:type="spellStart"/>
            <w:r w:rsidRPr="00426F32">
              <w:rPr>
                <w:b w:val="0"/>
                <w:bCs/>
                <w:szCs w:val="24"/>
                <w:u w:val="single"/>
              </w:rPr>
              <w:t>breed_id</w:t>
            </w:r>
            <w:proofErr w:type="spellEnd"/>
            <w:r w:rsidRPr="00426F32">
              <w:rPr>
                <w:b w:val="0"/>
                <w:bCs/>
                <w:szCs w:val="24"/>
              </w:rPr>
              <w:t xml:space="preserve">, </w:t>
            </w:r>
            <w:proofErr w:type="spellStart"/>
            <w:r w:rsidRPr="00426F32">
              <w:rPr>
                <w:b w:val="0"/>
                <w:bCs/>
                <w:szCs w:val="24"/>
              </w:rPr>
              <w:t>breed_name</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A724ACC" w14:textId="77777777" w:rsidTr="008E2866">
        <w:trPr>
          <w:trHeight w:val="495"/>
        </w:trPr>
        <w:tc>
          <w:tcPr>
            <w:tcW w:w="3260" w:type="dxa"/>
          </w:tcPr>
          <w:p w14:paraId="34F01869" w14:textId="77777777" w:rsidR="00516128" w:rsidRPr="00426F32" w:rsidRDefault="00516128" w:rsidP="008E2866">
            <w:pPr>
              <w:jc w:val="left"/>
              <w:rPr>
                <w:b w:val="0"/>
                <w:bCs/>
                <w:szCs w:val="24"/>
              </w:rPr>
            </w:pPr>
            <w:proofErr w:type="spellStart"/>
            <w:r w:rsidRPr="00426F32">
              <w:rPr>
                <w:b w:val="0"/>
                <w:bCs/>
                <w:szCs w:val="24"/>
              </w:rPr>
              <w:t>tbl_cage</w:t>
            </w:r>
            <w:proofErr w:type="spellEnd"/>
          </w:p>
        </w:tc>
        <w:tc>
          <w:tcPr>
            <w:tcW w:w="4655" w:type="dxa"/>
          </w:tcPr>
          <w:p w14:paraId="79E53D6C" w14:textId="77777777" w:rsidR="00516128" w:rsidRPr="00426F32" w:rsidRDefault="00516128" w:rsidP="008E2866">
            <w:pPr>
              <w:jc w:val="left"/>
              <w:rPr>
                <w:b w:val="0"/>
                <w:bCs/>
                <w:szCs w:val="24"/>
              </w:rPr>
            </w:pPr>
            <w:proofErr w:type="spellStart"/>
            <w:r w:rsidRPr="00426F32">
              <w:rPr>
                <w:b w:val="0"/>
                <w:bCs/>
                <w:szCs w:val="24"/>
                <w:u w:val="single"/>
              </w:rPr>
              <w:t>cade_id</w:t>
            </w:r>
            <w:proofErr w:type="spellEnd"/>
            <w:r w:rsidRPr="00426F32">
              <w:rPr>
                <w:b w:val="0"/>
                <w:bCs/>
                <w:szCs w:val="24"/>
              </w:rPr>
              <w:t xml:space="preserve">, </w:t>
            </w:r>
            <w:proofErr w:type="spellStart"/>
            <w:r w:rsidRPr="00426F32">
              <w:rPr>
                <w:b w:val="0"/>
                <w:bCs/>
                <w:szCs w:val="24"/>
              </w:rPr>
              <w:t>cage_name</w:t>
            </w:r>
            <w:proofErr w:type="spellEnd"/>
            <w:r w:rsidRPr="00426F32">
              <w:rPr>
                <w:b w:val="0"/>
                <w:bCs/>
                <w:szCs w:val="24"/>
              </w:rPr>
              <w:t xml:space="preserve">, </w:t>
            </w:r>
            <w:proofErr w:type="spellStart"/>
            <w:r w:rsidRPr="00426F32">
              <w:rPr>
                <w:b w:val="0"/>
                <w:bCs/>
                <w:szCs w:val="24"/>
              </w:rPr>
              <w:t>cage_type</w:t>
            </w:r>
            <w:proofErr w:type="spellEnd"/>
            <w:r w:rsidRPr="00426F32">
              <w:rPr>
                <w:b w:val="0"/>
                <w:bCs/>
                <w:szCs w:val="24"/>
              </w:rPr>
              <w:t xml:space="preserve">, </w:t>
            </w:r>
            <w:proofErr w:type="spellStart"/>
            <w:r w:rsidRPr="00426F32">
              <w:rPr>
                <w:b w:val="0"/>
                <w:bCs/>
                <w:szCs w:val="24"/>
              </w:rPr>
              <w:t>cage_capacity</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79D5DAC6" w14:textId="77777777" w:rsidTr="008E2866">
        <w:trPr>
          <w:trHeight w:val="495"/>
        </w:trPr>
        <w:tc>
          <w:tcPr>
            <w:tcW w:w="3260" w:type="dxa"/>
          </w:tcPr>
          <w:p w14:paraId="3DAC69F9" w14:textId="77777777" w:rsidR="00516128" w:rsidRPr="00426F32" w:rsidRDefault="00516128" w:rsidP="008E2866">
            <w:pPr>
              <w:jc w:val="left"/>
              <w:rPr>
                <w:b w:val="0"/>
                <w:bCs/>
                <w:szCs w:val="24"/>
              </w:rPr>
            </w:pPr>
            <w:proofErr w:type="spellStart"/>
            <w:r w:rsidRPr="00426F32">
              <w:rPr>
                <w:b w:val="0"/>
                <w:bCs/>
                <w:szCs w:val="24"/>
              </w:rPr>
              <w:t>tbl_pig</w:t>
            </w:r>
            <w:proofErr w:type="spellEnd"/>
          </w:p>
        </w:tc>
        <w:tc>
          <w:tcPr>
            <w:tcW w:w="4655" w:type="dxa"/>
          </w:tcPr>
          <w:p w14:paraId="1A6A4495" w14:textId="77777777" w:rsidR="00516128" w:rsidRPr="00426F32" w:rsidRDefault="00516128" w:rsidP="008E2866">
            <w:pPr>
              <w:jc w:val="left"/>
              <w:rPr>
                <w:b w:val="0"/>
                <w:bCs/>
                <w:szCs w:val="24"/>
              </w:rPr>
            </w:pPr>
            <w:proofErr w:type="spellStart"/>
            <w:r w:rsidRPr="00426F32">
              <w:rPr>
                <w:b w:val="0"/>
                <w:bCs/>
                <w:szCs w:val="24"/>
                <w:u w:val="single"/>
              </w:rPr>
              <w:t>pig_id</w:t>
            </w:r>
            <w:proofErr w:type="spellEnd"/>
            <w:r w:rsidRPr="00426F32">
              <w:rPr>
                <w:b w:val="0"/>
                <w:bCs/>
                <w:szCs w:val="24"/>
              </w:rPr>
              <w:t xml:space="preserve">, </w:t>
            </w:r>
            <w:proofErr w:type="spellStart"/>
            <w:r w:rsidRPr="00426F32">
              <w:rPr>
                <w:b w:val="0"/>
                <w:bCs/>
                <w:szCs w:val="24"/>
              </w:rPr>
              <w:t>pig_tag</w:t>
            </w:r>
            <w:proofErr w:type="spellEnd"/>
            <w:r w:rsidRPr="00426F32">
              <w:rPr>
                <w:b w:val="0"/>
                <w:bCs/>
                <w:szCs w:val="24"/>
              </w:rPr>
              <w:t xml:space="preserve">, </w:t>
            </w:r>
            <w:proofErr w:type="spellStart"/>
            <w:r w:rsidRPr="00426F32">
              <w:rPr>
                <w:b w:val="0"/>
                <w:bCs/>
                <w:szCs w:val="24"/>
              </w:rPr>
              <w:t>pig_type</w:t>
            </w:r>
            <w:proofErr w:type="spellEnd"/>
            <w:r w:rsidRPr="00426F32">
              <w:rPr>
                <w:b w:val="0"/>
                <w:bCs/>
                <w:szCs w:val="24"/>
              </w:rPr>
              <w:t xml:space="preserve">, birthdate, weight, unit, status, </w:t>
            </w:r>
            <w:proofErr w:type="spellStart"/>
            <w:r w:rsidRPr="00426F32">
              <w:rPr>
                <w:b w:val="0"/>
                <w:bCs/>
                <w:szCs w:val="24"/>
              </w:rPr>
              <w:t>cage_id</w:t>
            </w:r>
            <w:proofErr w:type="spellEnd"/>
            <w:r w:rsidRPr="00426F32">
              <w:rPr>
                <w:b w:val="0"/>
                <w:bCs/>
                <w:szCs w:val="24"/>
              </w:rPr>
              <w:t xml:space="preserve">, </w:t>
            </w:r>
            <w:proofErr w:type="spellStart"/>
            <w:r w:rsidRPr="00426F32">
              <w:rPr>
                <w:b w:val="0"/>
                <w:bCs/>
                <w:szCs w:val="24"/>
              </w:rPr>
              <w:t>batch_id</w:t>
            </w:r>
            <w:proofErr w:type="spellEnd"/>
            <w:r w:rsidRPr="00426F32">
              <w:rPr>
                <w:b w:val="0"/>
                <w:bCs/>
                <w:szCs w:val="24"/>
              </w:rPr>
              <w:t xml:space="preserve">, </w:t>
            </w:r>
            <w:proofErr w:type="spellStart"/>
            <w:r w:rsidRPr="00426F32">
              <w:rPr>
                <w:b w:val="0"/>
                <w:bCs/>
                <w:szCs w:val="24"/>
              </w:rPr>
              <w:t>breed_id</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72B411B8" w14:textId="77777777" w:rsidTr="008E2866">
        <w:trPr>
          <w:trHeight w:val="495"/>
        </w:trPr>
        <w:tc>
          <w:tcPr>
            <w:tcW w:w="3260" w:type="dxa"/>
          </w:tcPr>
          <w:p w14:paraId="1C36C52F" w14:textId="77777777" w:rsidR="00516128" w:rsidRPr="00426F32" w:rsidRDefault="00516128" w:rsidP="008E2866">
            <w:pPr>
              <w:jc w:val="left"/>
              <w:rPr>
                <w:b w:val="0"/>
                <w:bCs/>
                <w:szCs w:val="24"/>
              </w:rPr>
            </w:pPr>
            <w:proofErr w:type="spellStart"/>
            <w:r w:rsidRPr="00426F32">
              <w:rPr>
                <w:b w:val="0"/>
                <w:bCs/>
                <w:szCs w:val="24"/>
              </w:rPr>
              <w:t>tbl_quarantine_details</w:t>
            </w:r>
            <w:proofErr w:type="spellEnd"/>
          </w:p>
        </w:tc>
        <w:tc>
          <w:tcPr>
            <w:tcW w:w="4655" w:type="dxa"/>
          </w:tcPr>
          <w:p w14:paraId="7C375B3C" w14:textId="77777777" w:rsidR="00516128" w:rsidRPr="00426F32" w:rsidRDefault="00516128" w:rsidP="008E2866">
            <w:pPr>
              <w:jc w:val="left"/>
              <w:rPr>
                <w:b w:val="0"/>
                <w:bCs/>
                <w:szCs w:val="24"/>
              </w:rPr>
            </w:pPr>
            <w:proofErr w:type="spellStart"/>
            <w:r w:rsidRPr="00426F32">
              <w:rPr>
                <w:b w:val="0"/>
                <w:bCs/>
                <w:szCs w:val="24"/>
                <w:u w:val="single"/>
              </w:rPr>
              <w:t>quarantine_details_id</w:t>
            </w:r>
            <w:proofErr w:type="spellEnd"/>
            <w:r w:rsidRPr="00426F32">
              <w:rPr>
                <w:b w:val="0"/>
                <w:bCs/>
                <w:szCs w:val="24"/>
              </w:rPr>
              <w:t xml:space="preserve">, </w:t>
            </w:r>
            <w:proofErr w:type="spellStart"/>
            <w:r w:rsidRPr="00426F32">
              <w:rPr>
                <w:b w:val="0"/>
                <w:bCs/>
                <w:szCs w:val="24"/>
              </w:rPr>
              <w:t>quarantine_id</w:t>
            </w:r>
            <w:proofErr w:type="spellEnd"/>
            <w:r w:rsidRPr="00426F32">
              <w:rPr>
                <w:b w:val="0"/>
                <w:bCs/>
                <w:szCs w:val="24"/>
              </w:rPr>
              <w:t xml:space="preserve">, </w:t>
            </w:r>
            <w:proofErr w:type="spellStart"/>
            <w:r w:rsidRPr="00426F32">
              <w:rPr>
                <w:b w:val="0"/>
                <w:bCs/>
                <w:szCs w:val="24"/>
              </w:rPr>
              <w:t>cage_id</w:t>
            </w:r>
            <w:proofErr w:type="spellEnd"/>
            <w:r w:rsidRPr="00426F32">
              <w:rPr>
                <w:b w:val="0"/>
                <w:bCs/>
                <w:szCs w:val="24"/>
              </w:rPr>
              <w:t xml:space="preserve">, </w:t>
            </w:r>
            <w:proofErr w:type="spellStart"/>
            <w:r w:rsidRPr="00426F32">
              <w:rPr>
                <w:b w:val="0"/>
                <w:bCs/>
                <w:szCs w:val="24"/>
              </w:rPr>
              <w:t>pig_id</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2130ED08" w14:textId="77777777" w:rsidTr="008E2866">
        <w:trPr>
          <w:trHeight w:val="495"/>
        </w:trPr>
        <w:tc>
          <w:tcPr>
            <w:tcW w:w="3260" w:type="dxa"/>
          </w:tcPr>
          <w:p w14:paraId="0118A2AE" w14:textId="77777777" w:rsidR="00516128" w:rsidRPr="00426F32" w:rsidRDefault="00516128" w:rsidP="008E2866">
            <w:pPr>
              <w:jc w:val="left"/>
              <w:rPr>
                <w:b w:val="0"/>
                <w:bCs/>
                <w:szCs w:val="24"/>
              </w:rPr>
            </w:pPr>
            <w:proofErr w:type="spellStart"/>
            <w:r w:rsidRPr="00426F32">
              <w:rPr>
                <w:b w:val="0"/>
                <w:bCs/>
                <w:szCs w:val="24"/>
              </w:rPr>
              <w:t>tbl_quarantine</w:t>
            </w:r>
            <w:proofErr w:type="spellEnd"/>
          </w:p>
        </w:tc>
        <w:tc>
          <w:tcPr>
            <w:tcW w:w="4655" w:type="dxa"/>
          </w:tcPr>
          <w:p w14:paraId="292590CE" w14:textId="77777777" w:rsidR="00516128" w:rsidRPr="00426F32" w:rsidRDefault="00516128" w:rsidP="008E2866">
            <w:pPr>
              <w:jc w:val="left"/>
              <w:rPr>
                <w:b w:val="0"/>
                <w:bCs/>
                <w:szCs w:val="24"/>
                <w:u w:val="single"/>
              </w:rPr>
            </w:pPr>
            <w:proofErr w:type="spellStart"/>
            <w:r w:rsidRPr="00426F32">
              <w:rPr>
                <w:b w:val="0"/>
                <w:bCs/>
                <w:szCs w:val="24"/>
                <w:u w:val="single"/>
              </w:rPr>
              <w:t>quarantine_id</w:t>
            </w:r>
            <w:proofErr w:type="spellEnd"/>
            <w:r w:rsidRPr="00426F32">
              <w:rPr>
                <w:b w:val="0"/>
                <w:bCs/>
                <w:szCs w:val="24"/>
              </w:rPr>
              <w:t xml:space="preserve">, remarks, </w:t>
            </w:r>
            <w:proofErr w:type="spellStart"/>
            <w:r w:rsidRPr="00426F32">
              <w:rPr>
                <w:b w:val="0"/>
                <w:bCs/>
                <w:szCs w:val="24"/>
              </w:rPr>
              <w:t>quarantine_date</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BB97269" w14:textId="77777777" w:rsidTr="008E2866">
        <w:trPr>
          <w:trHeight w:val="495"/>
        </w:trPr>
        <w:tc>
          <w:tcPr>
            <w:tcW w:w="3260" w:type="dxa"/>
          </w:tcPr>
          <w:p w14:paraId="6D0201BD" w14:textId="77777777" w:rsidR="00516128" w:rsidRPr="00426F32" w:rsidRDefault="00516128" w:rsidP="008E2866">
            <w:pPr>
              <w:jc w:val="left"/>
              <w:rPr>
                <w:b w:val="0"/>
                <w:bCs/>
                <w:szCs w:val="24"/>
              </w:rPr>
            </w:pPr>
            <w:proofErr w:type="spellStart"/>
            <w:r w:rsidRPr="00426F32">
              <w:rPr>
                <w:b w:val="0"/>
                <w:bCs/>
                <w:szCs w:val="24"/>
              </w:rPr>
              <w:t>tbl_inventory</w:t>
            </w:r>
            <w:proofErr w:type="spellEnd"/>
          </w:p>
        </w:tc>
        <w:tc>
          <w:tcPr>
            <w:tcW w:w="4655" w:type="dxa"/>
          </w:tcPr>
          <w:p w14:paraId="0109B034" w14:textId="77777777" w:rsidR="00516128" w:rsidRPr="00426F32" w:rsidRDefault="00516128" w:rsidP="008E2866">
            <w:pPr>
              <w:jc w:val="left"/>
              <w:rPr>
                <w:b w:val="0"/>
                <w:bCs/>
                <w:szCs w:val="24"/>
              </w:rPr>
            </w:pPr>
            <w:proofErr w:type="spellStart"/>
            <w:r w:rsidRPr="00426F32">
              <w:rPr>
                <w:b w:val="0"/>
                <w:bCs/>
                <w:szCs w:val="24"/>
                <w:u w:val="single"/>
              </w:rPr>
              <w:t>item_id</w:t>
            </w:r>
            <w:proofErr w:type="spellEnd"/>
            <w:r w:rsidRPr="00426F32">
              <w:rPr>
                <w:b w:val="0"/>
                <w:bCs/>
                <w:szCs w:val="24"/>
              </w:rPr>
              <w:t xml:space="preserve">, </w:t>
            </w:r>
            <w:proofErr w:type="spellStart"/>
            <w:r w:rsidRPr="00426F32">
              <w:rPr>
                <w:b w:val="0"/>
                <w:bCs/>
                <w:szCs w:val="24"/>
              </w:rPr>
              <w:t>item_name</w:t>
            </w:r>
            <w:proofErr w:type="spellEnd"/>
            <w:r w:rsidRPr="00426F32">
              <w:rPr>
                <w:b w:val="0"/>
                <w:bCs/>
                <w:szCs w:val="24"/>
              </w:rPr>
              <w:t xml:space="preserve">, </w:t>
            </w:r>
            <w:proofErr w:type="spellStart"/>
            <w:r w:rsidRPr="00426F32">
              <w:rPr>
                <w:b w:val="0"/>
                <w:bCs/>
                <w:szCs w:val="24"/>
              </w:rPr>
              <w:t>item_description</w:t>
            </w:r>
            <w:proofErr w:type="spellEnd"/>
            <w:r w:rsidRPr="00426F32">
              <w:rPr>
                <w:b w:val="0"/>
                <w:bCs/>
                <w:szCs w:val="24"/>
              </w:rPr>
              <w:t xml:space="preserve">, </w:t>
            </w:r>
            <w:proofErr w:type="spellStart"/>
            <w:r w:rsidRPr="00426F32">
              <w:rPr>
                <w:b w:val="0"/>
                <w:bCs/>
                <w:szCs w:val="24"/>
              </w:rPr>
              <w:t>category_id</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2536A78" w14:textId="77777777" w:rsidTr="00516128">
        <w:trPr>
          <w:trHeight w:val="311"/>
        </w:trPr>
        <w:tc>
          <w:tcPr>
            <w:tcW w:w="3260" w:type="dxa"/>
          </w:tcPr>
          <w:p w14:paraId="446716D7" w14:textId="77777777" w:rsidR="00516128" w:rsidRPr="00426F32" w:rsidRDefault="00516128" w:rsidP="008E2866">
            <w:pPr>
              <w:jc w:val="left"/>
              <w:rPr>
                <w:b w:val="0"/>
                <w:bCs/>
                <w:szCs w:val="24"/>
              </w:rPr>
            </w:pPr>
            <w:proofErr w:type="spellStart"/>
            <w:r w:rsidRPr="00426F32">
              <w:rPr>
                <w:b w:val="0"/>
                <w:bCs/>
                <w:szCs w:val="24"/>
              </w:rPr>
              <w:t>tbl_category</w:t>
            </w:r>
            <w:proofErr w:type="spellEnd"/>
          </w:p>
        </w:tc>
        <w:tc>
          <w:tcPr>
            <w:tcW w:w="4655" w:type="dxa"/>
          </w:tcPr>
          <w:p w14:paraId="41E3FC50" w14:textId="77777777" w:rsidR="00516128" w:rsidRPr="00426F32" w:rsidRDefault="00516128" w:rsidP="008E2866">
            <w:pPr>
              <w:jc w:val="left"/>
              <w:rPr>
                <w:b w:val="0"/>
                <w:bCs/>
                <w:szCs w:val="24"/>
              </w:rPr>
            </w:pPr>
            <w:proofErr w:type="spellStart"/>
            <w:r w:rsidRPr="00426F32">
              <w:rPr>
                <w:b w:val="0"/>
                <w:bCs/>
                <w:szCs w:val="24"/>
                <w:u w:val="single"/>
              </w:rPr>
              <w:t>category_id</w:t>
            </w:r>
            <w:proofErr w:type="spellEnd"/>
            <w:r w:rsidRPr="00426F32">
              <w:rPr>
                <w:b w:val="0"/>
                <w:bCs/>
                <w:szCs w:val="24"/>
              </w:rPr>
              <w:t xml:space="preserve">, </w:t>
            </w:r>
            <w:proofErr w:type="spellStart"/>
            <w:r w:rsidRPr="00426F32">
              <w:rPr>
                <w:b w:val="0"/>
                <w:bCs/>
                <w:szCs w:val="24"/>
              </w:rPr>
              <w:t>category_name</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0C934698" w14:textId="77777777" w:rsidTr="008E2866">
        <w:trPr>
          <w:trHeight w:val="495"/>
        </w:trPr>
        <w:tc>
          <w:tcPr>
            <w:tcW w:w="3260" w:type="dxa"/>
          </w:tcPr>
          <w:p w14:paraId="35285C87" w14:textId="77777777" w:rsidR="00516128" w:rsidRPr="00426F32" w:rsidRDefault="00516128" w:rsidP="008E2866">
            <w:pPr>
              <w:jc w:val="left"/>
              <w:rPr>
                <w:b w:val="0"/>
                <w:bCs/>
                <w:szCs w:val="24"/>
              </w:rPr>
            </w:pPr>
            <w:proofErr w:type="spellStart"/>
            <w:r w:rsidRPr="00426F32">
              <w:rPr>
                <w:b w:val="0"/>
                <w:bCs/>
                <w:szCs w:val="24"/>
              </w:rPr>
              <w:t>tbl_stock_card</w:t>
            </w:r>
            <w:proofErr w:type="spellEnd"/>
          </w:p>
        </w:tc>
        <w:tc>
          <w:tcPr>
            <w:tcW w:w="4655" w:type="dxa"/>
          </w:tcPr>
          <w:p w14:paraId="68728633" w14:textId="77777777" w:rsidR="00516128" w:rsidRPr="00426F32" w:rsidRDefault="00516128" w:rsidP="008E2866">
            <w:pPr>
              <w:jc w:val="left"/>
              <w:rPr>
                <w:b w:val="0"/>
                <w:bCs/>
                <w:szCs w:val="24"/>
              </w:rPr>
            </w:pPr>
            <w:proofErr w:type="spellStart"/>
            <w:r w:rsidRPr="00426F32">
              <w:rPr>
                <w:b w:val="0"/>
                <w:bCs/>
                <w:szCs w:val="24"/>
                <w:u w:val="single"/>
              </w:rPr>
              <w:t>stock_card_id</w:t>
            </w:r>
            <w:proofErr w:type="spellEnd"/>
            <w:r w:rsidRPr="00426F32">
              <w:rPr>
                <w:b w:val="0"/>
                <w:bCs/>
                <w:szCs w:val="24"/>
              </w:rPr>
              <w:t xml:space="preserve">, </w:t>
            </w:r>
            <w:proofErr w:type="spellStart"/>
            <w:r w:rsidRPr="00426F32">
              <w:rPr>
                <w:b w:val="0"/>
                <w:bCs/>
                <w:szCs w:val="24"/>
              </w:rPr>
              <w:t>transaction_id</w:t>
            </w:r>
            <w:proofErr w:type="spellEnd"/>
            <w:r w:rsidRPr="00426F32">
              <w:rPr>
                <w:b w:val="0"/>
                <w:bCs/>
                <w:szCs w:val="24"/>
              </w:rPr>
              <w:t xml:space="preserve">, </w:t>
            </w:r>
            <w:proofErr w:type="spellStart"/>
            <w:r w:rsidRPr="00426F32">
              <w:rPr>
                <w:b w:val="0"/>
                <w:bCs/>
                <w:szCs w:val="24"/>
              </w:rPr>
              <w:t>opening_quantity</w:t>
            </w:r>
            <w:proofErr w:type="spellEnd"/>
            <w:r w:rsidRPr="00426F32">
              <w:rPr>
                <w:b w:val="0"/>
                <w:bCs/>
                <w:szCs w:val="24"/>
              </w:rPr>
              <w:t xml:space="preserve">, </w:t>
            </w:r>
            <w:proofErr w:type="spellStart"/>
            <w:r w:rsidRPr="00426F32">
              <w:rPr>
                <w:b w:val="0"/>
                <w:bCs/>
                <w:szCs w:val="24"/>
              </w:rPr>
              <w:t>closing_quantity</w:t>
            </w:r>
            <w:proofErr w:type="spellEnd"/>
            <w:r w:rsidRPr="00426F32">
              <w:rPr>
                <w:b w:val="0"/>
                <w:bCs/>
                <w:szCs w:val="24"/>
              </w:rPr>
              <w:t xml:space="preserve">, </w:t>
            </w:r>
            <w:proofErr w:type="spellStart"/>
            <w:r w:rsidRPr="00426F32">
              <w:rPr>
                <w:b w:val="0"/>
                <w:bCs/>
                <w:szCs w:val="24"/>
              </w:rPr>
              <w:t>stock_id</w:t>
            </w:r>
            <w:proofErr w:type="spellEnd"/>
          </w:p>
        </w:tc>
      </w:tr>
      <w:tr w:rsidR="00516128" w:rsidRPr="00426F32" w14:paraId="0B863068" w14:textId="77777777" w:rsidTr="00516128">
        <w:trPr>
          <w:trHeight w:val="281"/>
        </w:trPr>
        <w:tc>
          <w:tcPr>
            <w:tcW w:w="3260" w:type="dxa"/>
          </w:tcPr>
          <w:p w14:paraId="0907F68F" w14:textId="77777777" w:rsidR="00516128" w:rsidRPr="00426F32" w:rsidRDefault="00516128" w:rsidP="008E2866">
            <w:pPr>
              <w:jc w:val="left"/>
              <w:rPr>
                <w:b w:val="0"/>
                <w:bCs/>
                <w:szCs w:val="24"/>
              </w:rPr>
            </w:pPr>
            <w:proofErr w:type="spellStart"/>
            <w:r w:rsidRPr="00426F32">
              <w:rPr>
                <w:b w:val="0"/>
                <w:bCs/>
                <w:szCs w:val="24"/>
              </w:rPr>
              <w:t>tbl_stock</w:t>
            </w:r>
            <w:proofErr w:type="spellEnd"/>
          </w:p>
        </w:tc>
        <w:tc>
          <w:tcPr>
            <w:tcW w:w="4655" w:type="dxa"/>
          </w:tcPr>
          <w:p w14:paraId="118A8E6A" w14:textId="77777777" w:rsidR="00516128" w:rsidRPr="00426F32" w:rsidRDefault="00516128" w:rsidP="008E2866">
            <w:pPr>
              <w:jc w:val="left"/>
              <w:rPr>
                <w:b w:val="0"/>
                <w:bCs/>
                <w:szCs w:val="24"/>
              </w:rPr>
            </w:pPr>
            <w:proofErr w:type="spellStart"/>
            <w:r w:rsidRPr="00426F32">
              <w:rPr>
                <w:b w:val="0"/>
                <w:bCs/>
                <w:szCs w:val="24"/>
                <w:u w:val="single"/>
              </w:rPr>
              <w:t>stock_id</w:t>
            </w:r>
            <w:proofErr w:type="spellEnd"/>
            <w:r w:rsidRPr="00426F32">
              <w:rPr>
                <w:b w:val="0"/>
                <w:bCs/>
                <w:szCs w:val="24"/>
              </w:rPr>
              <w:t xml:space="preserve">, </w:t>
            </w:r>
            <w:proofErr w:type="spellStart"/>
            <w:r w:rsidRPr="00426F32">
              <w:rPr>
                <w:b w:val="0"/>
                <w:bCs/>
                <w:szCs w:val="24"/>
              </w:rPr>
              <w:t>item_quantity</w:t>
            </w:r>
            <w:proofErr w:type="spellEnd"/>
            <w:r w:rsidRPr="00426F32">
              <w:rPr>
                <w:b w:val="0"/>
                <w:bCs/>
                <w:szCs w:val="24"/>
              </w:rPr>
              <w:t xml:space="preserve">, </w:t>
            </w:r>
            <w:proofErr w:type="spellStart"/>
            <w:r w:rsidRPr="00426F32">
              <w:rPr>
                <w:b w:val="0"/>
                <w:bCs/>
                <w:szCs w:val="24"/>
              </w:rPr>
              <w:t>item_unit</w:t>
            </w:r>
            <w:proofErr w:type="spellEnd"/>
            <w:r w:rsidRPr="00426F32">
              <w:rPr>
                <w:b w:val="0"/>
                <w:bCs/>
                <w:szCs w:val="24"/>
              </w:rPr>
              <w:t xml:space="preserve">, </w:t>
            </w:r>
            <w:proofErr w:type="spellStart"/>
            <w:r w:rsidRPr="00426F32">
              <w:rPr>
                <w:b w:val="0"/>
                <w:bCs/>
                <w:szCs w:val="24"/>
              </w:rPr>
              <w:t>item_id</w:t>
            </w:r>
            <w:proofErr w:type="spellEnd"/>
          </w:p>
        </w:tc>
      </w:tr>
      <w:tr w:rsidR="00516128" w:rsidRPr="00426F32" w14:paraId="3573737C" w14:textId="77777777" w:rsidTr="008E2866">
        <w:trPr>
          <w:trHeight w:val="495"/>
        </w:trPr>
        <w:tc>
          <w:tcPr>
            <w:tcW w:w="3260" w:type="dxa"/>
          </w:tcPr>
          <w:p w14:paraId="35FBCC97" w14:textId="77777777" w:rsidR="00516128" w:rsidRPr="00426F32" w:rsidRDefault="00516128" w:rsidP="008E2866">
            <w:pPr>
              <w:jc w:val="left"/>
              <w:rPr>
                <w:b w:val="0"/>
                <w:bCs/>
                <w:szCs w:val="24"/>
              </w:rPr>
            </w:pPr>
            <w:proofErr w:type="spellStart"/>
            <w:r w:rsidRPr="00426F32">
              <w:rPr>
                <w:b w:val="0"/>
                <w:bCs/>
                <w:szCs w:val="24"/>
              </w:rPr>
              <w:t>tbl_stock_card_details</w:t>
            </w:r>
            <w:proofErr w:type="spellEnd"/>
          </w:p>
        </w:tc>
        <w:tc>
          <w:tcPr>
            <w:tcW w:w="4655" w:type="dxa"/>
          </w:tcPr>
          <w:p w14:paraId="17E48949" w14:textId="77777777" w:rsidR="00516128" w:rsidRPr="00426F32" w:rsidRDefault="00516128" w:rsidP="008E2866">
            <w:pPr>
              <w:jc w:val="left"/>
              <w:rPr>
                <w:b w:val="0"/>
                <w:bCs/>
                <w:szCs w:val="24"/>
              </w:rPr>
            </w:pPr>
            <w:proofErr w:type="spellStart"/>
            <w:r w:rsidRPr="00426F32">
              <w:rPr>
                <w:b w:val="0"/>
                <w:bCs/>
                <w:szCs w:val="24"/>
                <w:u w:val="single"/>
              </w:rPr>
              <w:t>transaction_details_id</w:t>
            </w:r>
            <w:proofErr w:type="spellEnd"/>
            <w:r w:rsidRPr="00426F32">
              <w:rPr>
                <w:b w:val="0"/>
                <w:bCs/>
                <w:szCs w:val="24"/>
              </w:rPr>
              <w:t xml:space="preserve">, </w:t>
            </w:r>
            <w:proofErr w:type="spellStart"/>
            <w:r w:rsidRPr="00426F32">
              <w:rPr>
                <w:b w:val="0"/>
                <w:bCs/>
                <w:szCs w:val="24"/>
              </w:rPr>
              <w:t>transaction_quantity</w:t>
            </w:r>
            <w:proofErr w:type="spellEnd"/>
            <w:r w:rsidRPr="00426F32">
              <w:rPr>
                <w:b w:val="0"/>
                <w:bCs/>
                <w:szCs w:val="24"/>
              </w:rPr>
              <w:t xml:space="preserve">, </w:t>
            </w:r>
            <w:proofErr w:type="spellStart"/>
            <w:r w:rsidRPr="00426F32">
              <w:rPr>
                <w:b w:val="0"/>
                <w:bCs/>
                <w:szCs w:val="24"/>
              </w:rPr>
              <w:t>total_quantity</w:t>
            </w:r>
            <w:proofErr w:type="spellEnd"/>
            <w:r w:rsidRPr="00426F32">
              <w:rPr>
                <w:b w:val="0"/>
                <w:bCs/>
                <w:szCs w:val="24"/>
              </w:rPr>
              <w:t xml:space="preserve">, type, </w:t>
            </w:r>
            <w:proofErr w:type="spellStart"/>
            <w:r w:rsidRPr="00426F32">
              <w:rPr>
                <w:b w:val="0"/>
                <w:bCs/>
                <w:szCs w:val="24"/>
              </w:rPr>
              <w:t>expiration_date</w:t>
            </w:r>
            <w:proofErr w:type="spellEnd"/>
            <w:r w:rsidRPr="00426F32">
              <w:rPr>
                <w:b w:val="0"/>
                <w:bCs/>
                <w:szCs w:val="24"/>
              </w:rPr>
              <w:t xml:space="preserve">, </w:t>
            </w:r>
            <w:proofErr w:type="spellStart"/>
            <w:r w:rsidRPr="00426F32">
              <w:rPr>
                <w:b w:val="0"/>
                <w:bCs/>
                <w:szCs w:val="24"/>
              </w:rPr>
              <w:t>stock_card_id</w:t>
            </w:r>
            <w:proofErr w:type="spellEnd"/>
          </w:p>
        </w:tc>
      </w:tr>
      <w:tr w:rsidR="00516128" w:rsidRPr="00426F32" w14:paraId="575E5CF8" w14:textId="77777777" w:rsidTr="00516128">
        <w:trPr>
          <w:trHeight w:val="357"/>
        </w:trPr>
        <w:tc>
          <w:tcPr>
            <w:tcW w:w="3260" w:type="dxa"/>
          </w:tcPr>
          <w:p w14:paraId="29223E34" w14:textId="77777777" w:rsidR="00516128" w:rsidRPr="00426F32" w:rsidRDefault="00516128" w:rsidP="008E2866">
            <w:pPr>
              <w:jc w:val="left"/>
              <w:rPr>
                <w:b w:val="0"/>
                <w:bCs/>
                <w:szCs w:val="24"/>
              </w:rPr>
            </w:pPr>
            <w:proofErr w:type="spellStart"/>
            <w:r w:rsidRPr="00426F32">
              <w:rPr>
                <w:b w:val="0"/>
                <w:bCs/>
                <w:szCs w:val="24"/>
              </w:rPr>
              <w:t>tbl_plan</w:t>
            </w:r>
            <w:proofErr w:type="spellEnd"/>
          </w:p>
        </w:tc>
        <w:tc>
          <w:tcPr>
            <w:tcW w:w="4655" w:type="dxa"/>
          </w:tcPr>
          <w:p w14:paraId="21B928C9" w14:textId="77777777" w:rsidR="00516128" w:rsidRPr="00426F32" w:rsidRDefault="00516128" w:rsidP="008E2866">
            <w:pPr>
              <w:jc w:val="left"/>
              <w:rPr>
                <w:b w:val="0"/>
                <w:bCs/>
                <w:szCs w:val="24"/>
              </w:rPr>
            </w:pPr>
            <w:proofErr w:type="spellStart"/>
            <w:r w:rsidRPr="00426F32">
              <w:rPr>
                <w:b w:val="0"/>
                <w:bCs/>
                <w:szCs w:val="24"/>
                <w:u w:val="single"/>
              </w:rPr>
              <w:t>plan_id</w:t>
            </w:r>
            <w:proofErr w:type="spellEnd"/>
            <w:r w:rsidRPr="00426F32">
              <w:rPr>
                <w:b w:val="0"/>
                <w:bCs/>
                <w:szCs w:val="24"/>
              </w:rPr>
              <w:t xml:space="preserve">, </w:t>
            </w:r>
            <w:proofErr w:type="spellStart"/>
            <w:r w:rsidRPr="00426F32">
              <w:rPr>
                <w:b w:val="0"/>
                <w:bCs/>
                <w:szCs w:val="24"/>
              </w:rPr>
              <w:t>plan_name</w:t>
            </w:r>
            <w:proofErr w:type="spellEnd"/>
            <w:r w:rsidRPr="00426F32">
              <w:rPr>
                <w:b w:val="0"/>
                <w:bCs/>
                <w:szCs w:val="24"/>
              </w:rPr>
              <w:t xml:space="preserve">, day, </w:t>
            </w:r>
            <w:proofErr w:type="spellStart"/>
            <w:r w:rsidRPr="00426F32">
              <w:rPr>
                <w:b w:val="0"/>
                <w:bCs/>
                <w:szCs w:val="24"/>
              </w:rPr>
              <w:t>item_id</w:t>
            </w:r>
            <w:proofErr w:type="spellEnd"/>
          </w:p>
        </w:tc>
      </w:tr>
      <w:tr w:rsidR="00516128" w:rsidRPr="00426F32" w14:paraId="393B8EC6" w14:textId="77777777" w:rsidTr="008E2866">
        <w:trPr>
          <w:trHeight w:val="495"/>
        </w:trPr>
        <w:tc>
          <w:tcPr>
            <w:tcW w:w="3260" w:type="dxa"/>
          </w:tcPr>
          <w:p w14:paraId="5A21678A" w14:textId="77777777" w:rsidR="00516128" w:rsidRPr="00426F32" w:rsidRDefault="00516128" w:rsidP="008E2866">
            <w:pPr>
              <w:jc w:val="left"/>
              <w:rPr>
                <w:b w:val="0"/>
                <w:bCs/>
                <w:szCs w:val="24"/>
              </w:rPr>
            </w:pPr>
            <w:proofErr w:type="spellStart"/>
            <w:r w:rsidRPr="00426F32">
              <w:rPr>
                <w:b w:val="0"/>
                <w:bCs/>
                <w:szCs w:val="24"/>
              </w:rPr>
              <w:t>tbl_operation_item_details</w:t>
            </w:r>
            <w:proofErr w:type="spellEnd"/>
          </w:p>
        </w:tc>
        <w:tc>
          <w:tcPr>
            <w:tcW w:w="4655" w:type="dxa"/>
          </w:tcPr>
          <w:p w14:paraId="4E8E03FB" w14:textId="77777777" w:rsidR="00516128" w:rsidRPr="00426F32" w:rsidRDefault="00516128" w:rsidP="008E2866">
            <w:pPr>
              <w:jc w:val="left"/>
              <w:rPr>
                <w:b w:val="0"/>
                <w:bCs/>
                <w:szCs w:val="24"/>
              </w:rPr>
            </w:pPr>
            <w:proofErr w:type="spellStart"/>
            <w:r w:rsidRPr="00426F32">
              <w:rPr>
                <w:b w:val="0"/>
                <w:bCs/>
                <w:szCs w:val="24"/>
                <w:u w:val="single"/>
              </w:rPr>
              <w:t>operation_item_details_id</w:t>
            </w:r>
            <w:proofErr w:type="spellEnd"/>
            <w:r w:rsidRPr="00426F32">
              <w:rPr>
                <w:b w:val="0"/>
                <w:bCs/>
                <w:szCs w:val="24"/>
              </w:rPr>
              <w:t xml:space="preserve">, </w:t>
            </w:r>
            <w:proofErr w:type="spellStart"/>
            <w:r w:rsidRPr="00426F32">
              <w:rPr>
                <w:b w:val="0"/>
                <w:bCs/>
                <w:szCs w:val="24"/>
              </w:rPr>
              <w:t>operation_id</w:t>
            </w:r>
            <w:proofErr w:type="spellEnd"/>
            <w:r w:rsidRPr="00426F32">
              <w:rPr>
                <w:b w:val="0"/>
                <w:bCs/>
                <w:szCs w:val="24"/>
              </w:rPr>
              <w:t xml:space="preserve">, </w:t>
            </w:r>
            <w:proofErr w:type="spellStart"/>
            <w:r w:rsidRPr="00426F32">
              <w:rPr>
                <w:b w:val="0"/>
                <w:bCs/>
                <w:szCs w:val="24"/>
              </w:rPr>
              <w:t>item_id</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7338D3BE" w14:textId="77777777" w:rsidTr="008E2866">
        <w:trPr>
          <w:trHeight w:val="495"/>
        </w:trPr>
        <w:tc>
          <w:tcPr>
            <w:tcW w:w="3260" w:type="dxa"/>
          </w:tcPr>
          <w:p w14:paraId="3CE10C8F" w14:textId="77777777" w:rsidR="00516128" w:rsidRPr="00426F32" w:rsidRDefault="00516128" w:rsidP="008E2866">
            <w:pPr>
              <w:jc w:val="left"/>
              <w:rPr>
                <w:b w:val="0"/>
                <w:bCs/>
                <w:szCs w:val="24"/>
              </w:rPr>
            </w:pPr>
            <w:proofErr w:type="spellStart"/>
            <w:r w:rsidRPr="00426F32">
              <w:rPr>
                <w:b w:val="0"/>
                <w:bCs/>
                <w:szCs w:val="24"/>
              </w:rPr>
              <w:t>tbl_operation</w:t>
            </w:r>
            <w:proofErr w:type="spellEnd"/>
            <w:r w:rsidRPr="00426F32">
              <w:rPr>
                <w:b w:val="0"/>
                <w:bCs/>
                <w:szCs w:val="24"/>
              </w:rPr>
              <w:t xml:space="preserve"> </w:t>
            </w:r>
          </w:p>
        </w:tc>
        <w:tc>
          <w:tcPr>
            <w:tcW w:w="4655" w:type="dxa"/>
          </w:tcPr>
          <w:p w14:paraId="20ABA07E" w14:textId="77777777" w:rsidR="00516128" w:rsidRPr="00426F32" w:rsidRDefault="00516128" w:rsidP="008E2866">
            <w:pPr>
              <w:jc w:val="left"/>
              <w:rPr>
                <w:b w:val="0"/>
                <w:bCs/>
                <w:szCs w:val="24"/>
              </w:rPr>
            </w:pPr>
            <w:proofErr w:type="spellStart"/>
            <w:r w:rsidRPr="00426F32">
              <w:rPr>
                <w:b w:val="0"/>
                <w:bCs/>
                <w:szCs w:val="24"/>
                <w:u w:val="single"/>
              </w:rPr>
              <w:t>operation_id</w:t>
            </w:r>
            <w:proofErr w:type="spellEnd"/>
            <w:r w:rsidRPr="00426F32">
              <w:rPr>
                <w:b w:val="0"/>
                <w:bCs/>
                <w:szCs w:val="24"/>
              </w:rPr>
              <w:t xml:space="preserve">, </w:t>
            </w:r>
            <w:proofErr w:type="spellStart"/>
            <w:r w:rsidRPr="00426F32">
              <w:rPr>
                <w:b w:val="0"/>
                <w:bCs/>
                <w:szCs w:val="24"/>
              </w:rPr>
              <w:t>operation_date</w:t>
            </w:r>
            <w:proofErr w:type="spellEnd"/>
            <w:r w:rsidRPr="00426F32">
              <w:rPr>
                <w:b w:val="0"/>
                <w:bCs/>
                <w:szCs w:val="24"/>
              </w:rPr>
              <w:t xml:space="preserve">, </w:t>
            </w:r>
            <w:proofErr w:type="spellStart"/>
            <w:r w:rsidRPr="00426F32">
              <w:rPr>
                <w:b w:val="0"/>
                <w:bCs/>
                <w:szCs w:val="24"/>
              </w:rPr>
              <w:t>operation_type</w:t>
            </w:r>
            <w:proofErr w:type="spellEnd"/>
            <w:r w:rsidRPr="00426F32">
              <w:rPr>
                <w:b w:val="0"/>
                <w:bCs/>
                <w:szCs w:val="24"/>
              </w:rPr>
              <w:t xml:space="preserve">, status,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05F92840" w14:textId="77777777" w:rsidTr="00516128">
        <w:trPr>
          <w:trHeight w:val="279"/>
        </w:trPr>
        <w:tc>
          <w:tcPr>
            <w:tcW w:w="3260" w:type="dxa"/>
          </w:tcPr>
          <w:p w14:paraId="66201549" w14:textId="77777777" w:rsidR="00516128" w:rsidRPr="00426F32" w:rsidRDefault="00516128" w:rsidP="008E2866">
            <w:pPr>
              <w:jc w:val="left"/>
              <w:rPr>
                <w:b w:val="0"/>
                <w:bCs/>
                <w:szCs w:val="24"/>
              </w:rPr>
            </w:pPr>
            <w:proofErr w:type="spellStart"/>
            <w:r w:rsidRPr="00426F32">
              <w:rPr>
                <w:b w:val="0"/>
                <w:bCs/>
                <w:szCs w:val="24"/>
              </w:rPr>
              <w:t>tbl_operation_type</w:t>
            </w:r>
            <w:proofErr w:type="spellEnd"/>
          </w:p>
        </w:tc>
        <w:tc>
          <w:tcPr>
            <w:tcW w:w="4655" w:type="dxa"/>
          </w:tcPr>
          <w:p w14:paraId="77DD75B2" w14:textId="77777777" w:rsidR="00516128" w:rsidRPr="00426F32" w:rsidRDefault="00516128" w:rsidP="008E2866">
            <w:pPr>
              <w:jc w:val="left"/>
              <w:rPr>
                <w:b w:val="0"/>
                <w:bCs/>
                <w:szCs w:val="24"/>
                <w:u w:val="single"/>
              </w:rPr>
            </w:pPr>
            <w:proofErr w:type="spellStart"/>
            <w:r w:rsidRPr="00426F32">
              <w:rPr>
                <w:b w:val="0"/>
                <w:bCs/>
                <w:szCs w:val="24"/>
                <w:u w:val="single"/>
              </w:rPr>
              <w:t>operation_type_id</w:t>
            </w:r>
            <w:proofErr w:type="spellEnd"/>
            <w:r w:rsidRPr="00426F32">
              <w:rPr>
                <w:b w:val="0"/>
                <w:bCs/>
                <w:szCs w:val="24"/>
              </w:rPr>
              <w:t xml:space="preserve">, </w:t>
            </w:r>
            <w:proofErr w:type="spellStart"/>
            <w:r w:rsidRPr="00426F32">
              <w:rPr>
                <w:b w:val="0"/>
                <w:bCs/>
                <w:szCs w:val="24"/>
              </w:rPr>
              <w:t>operation_name</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5E7F11BA" w14:textId="77777777" w:rsidTr="008E2866">
        <w:trPr>
          <w:trHeight w:val="495"/>
        </w:trPr>
        <w:tc>
          <w:tcPr>
            <w:tcW w:w="3260" w:type="dxa"/>
          </w:tcPr>
          <w:p w14:paraId="4289D905" w14:textId="77777777" w:rsidR="00516128" w:rsidRPr="00426F32" w:rsidRDefault="00516128" w:rsidP="008E2866">
            <w:pPr>
              <w:jc w:val="left"/>
              <w:rPr>
                <w:b w:val="0"/>
                <w:bCs/>
                <w:szCs w:val="24"/>
              </w:rPr>
            </w:pPr>
            <w:proofErr w:type="spellStart"/>
            <w:r w:rsidRPr="00426F32">
              <w:rPr>
                <w:b w:val="0"/>
                <w:bCs/>
                <w:szCs w:val="24"/>
              </w:rPr>
              <w:t>tbl_operation_pig_details</w:t>
            </w:r>
            <w:proofErr w:type="spellEnd"/>
          </w:p>
        </w:tc>
        <w:tc>
          <w:tcPr>
            <w:tcW w:w="4655" w:type="dxa"/>
          </w:tcPr>
          <w:p w14:paraId="3D577061" w14:textId="77777777" w:rsidR="00516128" w:rsidRPr="00426F32" w:rsidRDefault="00516128" w:rsidP="008E2866">
            <w:pPr>
              <w:jc w:val="left"/>
              <w:rPr>
                <w:b w:val="0"/>
                <w:bCs/>
                <w:szCs w:val="24"/>
                <w:u w:val="single"/>
              </w:rPr>
            </w:pPr>
            <w:proofErr w:type="spellStart"/>
            <w:r w:rsidRPr="00426F32">
              <w:rPr>
                <w:b w:val="0"/>
                <w:bCs/>
                <w:szCs w:val="24"/>
                <w:u w:val="single"/>
              </w:rPr>
              <w:t>operation_details_id</w:t>
            </w:r>
            <w:proofErr w:type="spellEnd"/>
            <w:r w:rsidRPr="00426F32">
              <w:rPr>
                <w:b w:val="0"/>
                <w:bCs/>
                <w:szCs w:val="24"/>
              </w:rPr>
              <w:t xml:space="preserve">, </w:t>
            </w:r>
            <w:proofErr w:type="spellStart"/>
            <w:r w:rsidRPr="00426F32">
              <w:rPr>
                <w:b w:val="0"/>
                <w:bCs/>
                <w:szCs w:val="24"/>
              </w:rPr>
              <w:t>operation_id</w:t>
            </w:r>
            <w:proofErr w:type="spellEnd"/>
            <w:r w:rsidRPr="00426F32">
              <w:rPr>
                <w:b w:val="0"/>
                <w:bCs/>
                <w:szCs w:val="24"/>
              </w:rPr>
              <w:t xml:space="preserve">, </w:t>
            </w:r>
            <w:proofErr w:type="spellStart"/>
            <w:r w:rsidRPr="00426F32">
              <w:rPr>
                <w:b w:val="0"/>
                <w:bCs/>
                <w:szCs w:val="24"/>
              </w:rPr>
              <w:t>pig_id</w:t>
            </w:r>
            <w:proofErr w:type="spellEnd"/>
            <w:r w:rsidRPr="00426F32">
              <w:rPr>
                <w:b w:val="0"/>
                <w:bCs/>
                <w:szCs w:val="24"/>
              </w:rPr>
              <w:t xml:space="preserve">, </w:t>
            </w:r>
            <w:proofErr w:type="spellStart"/>
            <w:r w:rsidRPr="00426F32">
              <w:rPr>
                <w:b w:val="0"/>
                <w:bCs/>
                <w:szCs w:val="24"/>
              </w:rPr>
              <w:t>is_exist</w:t>
            </w:r>
            <w:proofErr w:type="spellEnd"/>
          </w:p>
        </w:tc>
      </w:tr>
    </w:tbl>
    <w:p w14:paraId="4F0BD9BC" w14:textId="77777777" w:rsidR="006663A9" w:rsidRDefault="006663A9" w:rsidP="006663A9">
      <w:pPr>
        <w:jc w:val="both"/>
      </w:pPr>
    </w:p>
    <w:p w14:paraId="3377DF3A" w14:textId="24E70DDF" w:rsidR="00610EE2" w:rsidRDefault="00516128" w:rsidP="006663A9">
      <w:r w:rsidRPr="00CA654B">
        <w:t>Table 63. Final Relations Web-Based Piggery Management System with Mobile-Based QR Code Scanner.</w:t>
      </w:r>
    </w:p>
    <w:p w14:paraId="2523A673" w14:textId="798132FF" w:rsidR="00662413" w:rsidRPr="00662413" w:rsidRDefault="00662413" w:rsidP="00662413">
      <w:pPr>
        <w:spacing w:line="360" w:lineRule="auto"/>
        <w:ind w:left="720"/>
        <w:jc w:val="both"/>
        <w:rPr>
          <w:b w:val="0"/>
          <w:bCs/>
        </w:rPr>
        <w:sectPr w:rsidR="00662413" w:rsidRPr="00662413" w:rsidSect="00AA69C9">
          <w:pgSz w:w="12240" w:h="15840" w:code="1"/>
          <w:pgMar w:top="1440" w:right="2160" w:bottom="1440" w:left="1440" w:header="720" w:footer="288" w:gutter="0"/>
          <w:cols w:space="720"/>
          <w:docGrid w:linePitch="360"/>
        </w:sectPr>
      </w:pPr>
    </w:p>
    <w:p w14:paraId="7108EAA9" w14:textId="77777777" w:rsidR="00204A63" w:rsidRDefault="00204A63" w:rsidP="00204A63">
      <w:pPr>
        <w:tabs>
          <w:tab w:val="left" w:pos="387"/>
          <w:tab w:val="center" w:pos="4320"/>
        </w:tabs>
        <w:jc w:val="left"/>
      </w:pPr>
      <w:r>
        <w:lastRenderedPageBreak/>
        <w:t>Data Dictionary</w:t>
      </w:r>
    </w:p>
    <w:p w14:paraId="7E1F4928" w14:textId="77777777" w:rsidR="00204A63" w:rsidRDefault="00204A63" w:rsidP="00204A63">
      <w:pPr>
        <w:tabs>
          <w:tab w:val="left" w:pos="387"/>
          <w:tab w:val="center" w:pos="4320"/>
        </w:tabs>
        <w:jc w:val="left"/>
      </w:pPr>
    </w:p>
    <w:tbl>
      <w:tblPr>
        <w:tblStyle w:val="TableGrid"/>
        <w:tblW w:w="12978" w:type="dxa"/>
        <w:tblInd w:w="-5" w:type="dxa"/>
        <w:tblLayout w:type="fixed"/>
        <w:tblLook w:val="04A0" w:firstRow="1" w:lastRow="0" w:firstColumn="1" w:lastColumn="0" w:noHBand="0" w:noVBand="1"/>
      </w:tblPr>
      <w:tblGrid>
        <w:gridCol w:w="1685"/>
        <w:gridCol w:w="1517"/>
        <w:gridCol w:w="1326"/>
        <w:gridCol w:w="1538"/>
        <w:gridCol w:w="1517"/>
        <w:gridCol w:w="1327"/>
        <w:gridCol w:w="1193"/>
        <w:gridCol w:w="959"/>
        <w:gridCol w:w="1916"/>
      </w:tblGrid>
      <w:tr w:rsidR="00204A63" w:rsidRPr="00D37C47" w14:paraId="4B91B7B1" w14:textId="77777777" w:rsidTr="00666B5B">
        <w:trPr>
          <w:trHeight w:val="330"/>
        </w:trPr>
        <w:tc>
          <w:tcPr>
            <w:tcW w:w="1685" w:type="dxa"/>
          </w:tcPr>
          <w:p w14:paraId="114675CD" w14:textId="77777777" w:rsidR="00204A63" w:rsidRPr="00D37C47" w:rsidRDefault="00204A63" w:rsidP="00666B5B">
            <w:pPr>
              <w:rPr>
                <w:sz w:val="20"/>
              </w:rPr>
            </w:pPr>
            <w:r w:rsidRPr="00D37C47">
              <w:rPr>
                <w:sz w:val="20"/>
              </w:rPr>
              <w:t>Table Name</w:t>
            </w:r>
          </w:p>
        </w:tc>
        <w:tc>
          <w:tcPr>
            <w:tcW w:w="11293" w:type="dxa"/>
            <w:gridSpan w:val="8"/>
          </w:tcPr>
          <w:p w14:paraId="5721ED19" w14:textId="77777777" w:rsidR="00204A63" w:rsidRPr="00D37C47" w:rsidRDefault="00204A63" w:rsidP="00666B5B">
            <w:pPr>
              <w:rPr>
                <w:sz w:val="20"/>
              </w:rPr>
            </w:pPr>
            <w:proofErr w:type="spellStart"/>
            <w:r w:rsidRPr="00D37C47">
              <w:rPr>
                <w:sz w:val="20"/>
              </w:rPr>
              <w:t>tbl_users</w:t>
            </w:r>
            <w:proofErr w:type="spellEnd"/>
          </w:p>
        </w:tc>
      </w:tr>
      <w:tr w:rsidR="00204A63" w:rsidRPr="00D37C47" w14:paraId="567E34D2" w14:textId="77777777" w:rsidTr="00666B5B">
        <w:trPr>
          <w:trHeight w:val="386"/>
        </w:trPr>
        <w:tc>
          <w:tcPr>
            <w:tcW w:w="1685" w:type="dxa"/>
          </w:tcPr>
          <w:p w14:paraId="3040D273" w14:textId="77777777" w:rsidR="00204A63" w:rsidRPr="00D37C47" w:rsidRDefault="00204A63" w:rsidP="00666B5B">
            <w:pPr>
              <w:rPr>
                <w:sz w:val="20"/>
              </w:rPr>
            </w:pPr>
            <w:r w:rsidRPr="00D37C47">
              <w:rPr>
                <w:sz w:val="20"/>
              </w:rPr>
              <w:t>Description</w:t>
            </w:r>
          </w:p>
        </w:tc>
        <w:tc>
          <w:tcPr>
            <w:tcW w:w="11293" w:type="dxa"/>
            <w:gridSpan w:val="8"/>
          </w:tcPr>
          <w:p w14:paraId="41D654C1" w14:textId="77777777" w:rsidR="00204A63" w:rsidRPr="00D37C47" w:rsidRDefault="00204A63" w:rsidP="00666B5B">
            <w:pPr>
              <w:rPr>
                <w:sz w:val="20"/>
              </w:rPr>
            </w:pPr>
            <w:r w:rsidRPr="00D37C47">
              <w:rPr>
                <w:sz w:val="20"/>
              </w:rPr>
              <w:t>This table records the user information.</w:t>
            </w:r>
          </w:p>
        </w:tc>
      </w:tr>
      <w:tr w:rsidR="00204A63" w:rsidRPr="00D37C47" w14:paraId="7276F42F" w14:textId="77777777" w:rsidTr="00666B5B">
        <w:trPr>
          <w:trHeight w:val="455"/>
        </w:trPr>
        <w:tc>
          <w:tcPr>
            <w:tcW w:w="1685" w:type="dxa"/>
          </w:tcPr>
          <w:p w14:paraId="42BD4BC8" w14:textId="77777777" w:rsidR="00204A63" w:rsidRPr="00D37C47" w:rsidRDefault="00204A63" w:rsidP="00666B5B">
            <w:pPr>
              <w:rPr>
                <w:sz w:val="20"/>
              </w:rPr>
            </w:pPr>
            <w:r w:rsidRPr="00D37C47">
              <w:rPr>
                <w:sz w:val="20"/>
              </w:rPr>
              <w:t>Alias</w:t>
            </w:r>
          </w:p>
        </w:tc>
        <w:tc>
          <w:tcPr>
            <w:tcW w:w="11293" w:type="dxa"/>
            <w:gridSpan w:val="8"/>
          </w:tcPr>
          <w:p w14:paraId="73111C48" w14:textId="77777777" w:rsidR="00204A63" w:rsidRPr="00D37C47" w:rsidRDefault="00204A63" w:rsidP="00666B5B">
            <w:pPr>
              <w:rPr>
                <w:sz w:val="20"/>
              </w:rPr>
            </w:pPr>
            <w:r w:rsidRPr="00D37C47">
              <w:rPr>
                <w:sz w:val="20"/>
              </w:rPr>
              <w:t>None</w:t>
            </w:r>
          </w:p>
        </w:tc>
      </w:tr>
      <w:tr w:rsidR="00204A63" w:rsidRPr="00D37C47" w14:paraId="11B7E7ED" w14:textId="77777777" w:rsidTr="00666B5B">
        <w:trPr>
          <w:trHeight w:val="732"/>
        </w:trPr>
        <w:tc>
          <w:tcPr>
            <w:tcW w:w="1685" w:type="dxa"/>
          </w:tcPr>
          <w:p w14:paraId="58829CFE" w14:textId="77777777" w:rsidR="00204A63" w:rsidRPr="00D37C47" w:rsidRDefault="00204A63" w:rsidP="00666B5B">
            <w:pPr>
              <w:rPr>
                <w:sz w:val="20"/>
              </w:rPr>
            </w:pPr>
            <w:r w:rsidRPr="00D37C47">
              <w:rPr>
                <w:sz w:val="20"/>
              </w:rPr>
              <w:t>Attribute Name</w:t>
            </w:r>
          </w:p>
        </w:tc>
        <w:tc>
          <w:tcPr>
            <w:tcW w:w="1517" w:type="dxa"/>
          </w:tcPr>
          <w:p w14:paraId="25CDA819" w14:textId="77777777" w:rsidR="00204A63" w:rsidRPr="00D37C47" w:rsidRDefault="00204A63" w:rsidP="00666B5B">
            <w:pPr>
              <w:rPr>
                <w:sz w:val="20"/>
              </w:rPr>
            </w:pPr>
            <w:r w:rsidRPr="00D37C47">
              <w:rPr>
                <w:sz w:val="20"/>
              </w:rPr>
              <w:t>Description</w:t>
            </w:r>
          </w:p>
        </w:tc>
        <w:tc>
          <w:tcPr>
            <w:tcW w:w="1326" w:type="dxa"/>
          </w:tcPr>
          <w:p w14:paraId="5DB6892B" w14:textId="77777777" w:rsidR="00204A63" w:rsidRPr="00D37C47" w:rsidRDefault="00204A63" w:rsidP="00666B5B">
            <w:pPr>
              <w:rPr>
                <w:sz w:val="20"/>
              </w:rPr>
            </w:pPr>
            <w:r w:rsidRPr="00D37C47">
              <w:rPr>
                <w:sz w:val="20"/>
              </w:rPr>
              <w:t>Data Type</w:t>
            </w:r>
          </w:p>
        </w:tc>
        <w:tc>
          <w:tcPr>
            <w:tcW w:w="1538" w:type="dxa"/>
          </w:tcPr>
          <w:p w14:paraId="3EB91867" w14:textId="77777777" w:rsidR="00204A63" w:rsidRPr="00D37C47" w:rsidRDefault="00204A63" w:rsidP="00666B5B">
            <w:pPr>
              <w:rPr>
                <w:sz w:val="20"/>
              </w:rPr>
            </w:pPr>
            <w:r w:rsidRPr="00D37C47">
              <w:rPr>
                <w:sz w:val="20"/>
              </w:rPr>
              <w:t>Default Value</w:t>
            </w:r>
          </w:p>
        </w:tc>
        <w:tc>
          <w:tcPr>
            <w:tcW w:w="1517" w:type="dxa"/>
          </w:tcPr>
          <w:p w14:paraId="5DEA02D4" w14:textId="77777777" w:rsidR="00204A63" w:rsidRPr="00D37C47" w:rsidRDefault="00204A63" w:rsidP="00666B5B">
            <w:pPr>
              <w:rPr>
                <w:sz w:val="20"/>
              </w:rPr>
            </w:pPr>
            <w:r w:rsidRPr="00D37C47">
              <w:rPr>
                <w:sz w:val="20"/>
              </w:rPr>
              <w:t>Primary Key</w:t>
            </w:r>
          </w:p>
        </w:tc>
        <w:tc>
          <w:tcPr>
            <w:tcW w:w="1327" w:type="dxa"/>
          </w:tcPr>
          <w:p w14:paraId="757B6FEE" w14:textId="77777777" w:rsidR="00204A63" w:rsidRPr="00D37C47" w:rsidRDefault="00204A63" w:rsidP="00666B5B">
            <w:pPr>
              <w:rPr>
                <w:sz w:val="20"/>
              </w:rPr>
            </w:pPr>
            <w:r w:rsidRPr="00D37C47">
              <w:rPr>
                <w:sz w:val="20"/>
              </w:rPr>
              <w:t>Example</w:t>
            </w:r>
          </w:p>
        </w:tc>
        <w:tc>
          <w:tcPr>
            <w:tcW w:w="1193" w:type="dxa"/>
          </w:tcPr>
          <w:p w14:paraId="1B81F367" w14:textId="77777777" w:rsidR="00204A63" w:rsidRPr="00D37C47" w:rsidRDefault="00204A63" w:rsidP="00666B5B">
            <w:pPr>
              <w:rPr>
                <w:sz w:val="20"/>
              </w:rPr>
            </w:pPr>
            <w:r>
              <w:rPr>
                <w:sz w:val="20"/>
              </w:rPr>
              <w:t>Null</w:t>
            </w:r>
            <w:r w:rsidRPr="00D37C47">
              <w:rPr>
                <w:sz w:val="20"/>
              </w:rPr>
              <w:t xml:space="preserve"> Allowed? (Y/N)</w:t>
            </w:r>
          </w:p>
        </w:tc>
        <w:tc>
          <w:tcPr>
            <w:tcW w:w="959" w:type="dxa"/>
          </w:tcPr>
          <w:p w14:paraId="6363664C" w14:textId="77777777" w:rsidR="00204A63" w:rsidRPr="00D37C47" w:rsidRDefault="00204A63" w:rsidP="00666B5B">
            <w:pPr>
              <w:rPr>
                <w:sz w:val="20"/>
              </w:rPr>
            </w:pPr>
            <w:r w:rsidRPr="00D37C47">
              <w:rPr>
                <w:sz w:val="20"/>
              </w:rPr>
              <w:t>Length</w:t>
            </w:r>
          </w:p>
        </w:tc>
        <w:tc>
          <w:tcPr>
            <w:tcW w:w="1916" w:type="dxa"/>
          </w:tcPr>
          <w:p w14:paraId="77584E11" w14:textId="77777777" w:rsidR="00204A63" w:rsidRPr="00D37C47" w:rsidRDefault="00204A63" w:rsidP="00666B5B">
            <w:pPr>
              <w:rPr>
                <w:sz w:val="20"/>
              </w:rPr>
            </w:pPr>
            <w:r w:rsidRPr="00D37C47">
              <w:rPr>
                <w:sz w:val="20"/>
              </w:rPr>
              <w:t>Validation Rules</w:t>
            </w:r>
          </w:p>
        </w:tc>
      </w:tr>
      <w:tr w:rsidR="00204A63" w:rsidRPr="00D37C47" w14:paraId="66427E4B" w14:textId="77777777" w:rsidTr="00666B5B">
        <w:trPr>
          <w:trHeight w:val="626"/>
        </w:trPr>
        <w:tc>
          <w:tcPr>
            <w:tcW w:w="1685" w:type="dxa"/>
          </w:tcPr>
          <w:p w14:paraId="57492B6A" w14:textId="77777777" w:rsidR="00204A63" w:rsidRPr="00D37C47" w:rsidRDefault="00204A63" w:rsidP="00666B5B">
            <w:pPr>
              <w:rPr>
                <w:b w:val="0"/>
                <w:bCs/>
                <w:sz w:val="20"/>
              </w:rPr>
            </w:pPr>
            <w:proofErr w:type="spellStart"/>
            <w:r w:rsidRPr="00D37C47">
              <w:rPr>
                <w:b w:val="0"/>
                <w:bCs/>
                <w:sz w:val="20"/>
              </w:rPr>
              <w:t>user_id</w:t>
            </w:r>
            <w:proofErr w:type="spellEnd"/>
          </w:p>
        </w:tc>
        <w:tc>
          <w:tcPr>
            <w:tcW w:w="1517" w:type="dxa"/>
          </w:tcPr>
          <w:p w14:paraId="2D1363D1" w14:textId="77777777" w:rsidR="00204A63" w:rsidRPr="00D37C47" w:rsidRDefault="00204A63" w:rsidP="00666B5B">
            <w:pPr>
              <w:rPr>
                <w:b w:val="0"/>
                <w:bCs/>
                <w:sz w:val="20"/>
              </w:rPr>
            </w:pPr>
            <w:r w:rsidRPr="00D37C47">
              <w:rPr>
                <w:b w:val="0"/>
                <w:bCs/>
                <w:sz w:val="20"/>
              </w:rPr>
              <w:t>Unique Identified ID for user</w:t>
            </w:r>
          </w:p>
        </w:tc>
        <w:tc>
          <w:tcPr>
            <w:tcW w:w="1326" w:type="dxa"/>
          </w:tcPr>
          <w:p w14:paraId="5BE90863" w14:textId="77777777" w:rsidR="00204A63" w:rsidRPr="00D37C47" w:rsidRDefault="00204A63" w:rsidP="00666B5B">
            <w:pPr>
              <w:rPr>
                <w:b w:val="0"/>
                <w:bCs/>
                <w:sz w:val="20"/>
              </w:rPr>
            </w:pPr>
            <w:r w:rsidRPr="00D37C47">
              <w:rPr>
                <w:b w:val="0"/>
                <w:bCs/>
                <w:sz w:val="20"/>
              </w:rPr>
              <w:t>int</w:t>
            </w:r>
          </w:p>
        </w:tc>
        <w:tc>
          <w:tcPr>
            <w:tcW w:w="1538" w:type="dxa"/>
          </w:tcPr>
          <w:p w14:paraId="15F3B867" w14:textId="77777777" w:rsidR="00204A63" w:rsidRPr="00D37C47" w:rsidRDefault="00204A63" w:rsidP="00666B5B">
            <w:pPr>
              <w:rPr>
                <w:b w:val="0"/>
                <w:bCs/>
                <w:sz w:val="20"/>
              </w:rPr>
            </w:pPr>
            <w:r w:rsidRPr="00D37C47">
              <w:rPr>
                <w:b w:val="0"/>
                <w:bCs/>
                <w:sz w:val="20"/>
              </w:rPr>
              <w:t>None</w:t>
            </w:r>
          </w:p>
        </w:tc>
        <w:tc>
          <w:tcPr>
            <w:tcW w:w="1517" w:type="dxa"/>
          </w:tcPr>
          <w:p w14:paraId="41F5F340" w14:textId="77777777" w:rsidR="00204A63" w:rsidRPr="00D37C47" w:rsidRDefault="00204A63" w:rsidP="00666B5B">
            <w:pPr>
              <w:rPr>
                <w:b w:val="0"/>
                <w:bCs/>
                <w:sz w:val="20"/>
              </w:rPr>
            </w:pPr>
            <w:r w:rsidRPr="00D37C47">
              <w:rPr>
                <w:b w:val="0"/>
                <w:bCs/>
                <w:sz w:val="20"/>
              </w:rPr>
              <w:t>true</w:t>
            </w:r>
          </w:p>
        </w:tc>
        <w:tc>
          <w:tcPr>
            <w:tcW w:w="1327" w:type="dxa"/>
          </w:tcPr>
          <w:p w14:paraId="1381C20F" w14:textId="77777777" w:rsidR="00204A63" w:rsidRPr="00D37C47" w:rsidRDefault="00204A63" w:rsidP="00666B5B">
            <w:pPr>
              <w:rPr>
                <w:b w:val="0"/>
                <w:bCs/>
                <w:sz w:val="20"/>
              </w:rPr>
            </w:pPr>
            <w:r w:rsidRPr="00D37C47">
              <w:rPr>
                <w:b w:val="0"/>
                <w:bCs/>
                <w:sz w:val="20"/>
              </w:rPr>
              <w:t>1</w:t>
            </w:r>
          </w:p>
        </w:tc>
        <w:tc>
          <w:tcPr>
            <w:tcW w:w="1193" w:type="dxa"/>
          </w:tcPr>
          <w:p w14:paraId="73FE6AD3" w14:textId="77777777" w:rsidR="00204A63" w:rsidRPr="00D37C47" w:rsidRDefault="00204A63" w:rsidP="00666B5B">
            <w:pPr>
              <w:rPr>
                <w:b w:val="0"/>
                <w:bCs/>
                <w:sz w:val="20"/>
              </w:rPr>
            </w:pPr>
            <w:r w:rsidRPr="00D37C47">
              <w:rPr>
                <w:b w:val="0"/>
                <w:bCs/>
                <w:sz w:val="20"/>
              </w:rPr>
              <w:t>N</w:t>
            </w:r>
          </w:p>
        </w:tc>
        <w:tc>
          <w:tcPr>
            <w:tcW w:w="959" w:type="dxa"/>
          </w:tcPr>
          <w:p w14:paraId="02551565" w14:textId="77777777" w:rsidR="00204A63" w:rsidRPr="00D37C47" w:rsidRDefault="00204A63" w:rsidP="00666B5B">
            <w:pPr>
              <w:rPr>
                <w:b w:val="0"/>
                <w:bCs/>
                <w:sz w:val="20"/>
              </w:rPr>
            </w:pPr>
            <w:r w:rsidRPr="00D37C47">
              <w:rPr>
                <w:b w:val="0"/>
                <w:bCs/>
                <w:sz w:val="20"/>
              </w:rPr>
              <w:t>11</w:t>
            </w:r>
          </w:p>
        </w:tc>
        <w:tc>
          <w:tcPr>
            <w:tcW w:w="1916" w:type="dxa"/>
          </w:tcPr>
          <w:p w14:paraId="1522772C" w14:textId="77777777" w:rsidR="00204A63" w:rsidRPr="00D37C47" w:rsidRDefault="00204A63" w:rsidP="00666B5B">
            <w:pPr>
              <w:rPr>
                <w:b w:val="0"/>
                <w:bCs/>
                <w:sz w:val="20"/>
              </w:rPr>
            </w:pPr>
            <w:r w:rsidRPr="00D37C47">
              <w:rPr>
                <w:b w:val="0"/>
                <w:bCs/>
                <w:sz w:val="20"/>
              </w:rPr>
              <w:t>[0-9]</w:t>
            </w:r>
          </w:p>
        </w:tc>
      </w:tr>
      <w:tr w:rsidR="00204A63" w:rsidRPr="00D37C47" w14:paraId="24988F12" w14:textId="77777777" w:rsidTr="00666B5B">
        <w:trPr>
          <w:trHeight w:val="770"/>
        </w:trPr>
        <w:tc>
          <w:tcPr>
            <w:tcW w:w="1685" w:type="dxa"/>
          </w:tcPr>
          <w:p w14:paraId="1FF3F3A4" w14:textId="77777777" w:rsidR="00204A63" w:rsidRPr="00D37C47" w:rsidRDefault="00204A63" w:rsidP="00666B5B">
            <w:pPr>
              <w:rPr>
                <w:b w:val="0"/>
                <w:bCs/>
                <w:sz w:val="20"/>
              </w:rPr>
            </w:pPr>
            <w:r w:rsidRPr="00D37C47">
              <w:rPr>
                <w:b w:val="0"/>
                <w:bCs/>
                <w:sz w:val="20"/>
              </w:rPr>
              <w:t>username</w:t>
            </w:r>
          </w:p>
        </w:tc>
        <w:tc>
          <w:tcPr>
            <w:tcW w:w="1517" w:type="dxa"/>
          </w:tcPr>
          <w:p w14:paraId="6CD69FBC" w14:textId="77777777" w:rsidR="00204A63" w:rsidRPr="00D37C47" w:rsidRDefault="00204A63" w:rsidP="00666B5B">
            <w:pPr>
              <w:rPr>
                <w:b w:val="0"/>
                <w:bCs/>
                <w:sz w:val="20"/>
              </w:rPr>
            </w:pPr>
            <w:r w:rsidRPr="00D37C47">
              <w:rPr>
                <w:b w:val="0"/>
                <w:bCs/>
                <w:sz w:val="20"/>
              </w:rPr>
              <w:t>Unique Identified username for user</w:t>
            </w:r>
          </w:p>
        </w:tc>
        <w:tc>
          <w:tcPr>
            <w:tcW w:w="1326" w:type="dxa"/>
          </w:tcPr>
          <w:p w14:paraId="00BAE23E" w14:textId="77777777" w:rsidR="00204A63" w:rsidRPr="00D37C47" w:rsidRDefault="00204A63" w:rsidP="00666B5B">
            <w:pPr>
              <w:rPr>
                <w:b w:val="0"/>
                <w:bCs/>
                <w:sz w:val="20"/>
              </w:rPr>
            </w:pPr>
            <w:r>
              <w:rPr>
                <w:b w:val="0"/>
                <w:bCs/>
                <w:sz w:val="20"/>
              </w:rPr>
              <w:t>text</w:t>
            </w:r>
          </w:p>
        </w:tc>
        <w:tc>
          <w:tcPr>
            <w:tcW w:w="1538" w:type="dxa"/>
          </w:tcPr>
          <w:p w14:paraId="1C860A37" w14:textId="77777777" w:rsidR="00204A63" w:rsidRPr="00D37C47" w:rsidRDefault="00204A63" w:rsidP="00666B5B">
            <w:pPr>
              <w:rPr>
                <w:b w:val="0"/>
                <w:bCs/>
                <w:sz w:val="20"/>
              </w:rPr>
            </w:pPr>
            <w:r w:rsidRPr="00D37C47">
              <w:rPr>
                <w:b w:val="0"/>
                <w:bCs/>
                <w:sz w:val="20"/>
              </w:rPr>
              <w:t>None</w:t>
            </w:r>
          </w:p>
        </w:tc>
        <w:tc>
          <w:tcPr>
            <w:tcW w:w="1517" w:type="dxa"/>
          </w:tcPr>
          <w:p w14:paraId="5D42A178" w14:textId="77777777" w:rsidR="00204A63" w:rsidRPr="00D37C47" w:rsidRDefault="00204A63" w:rsidP="00666B5B">
            <w:pPr>
              <w:rPr>
                <w:b w:val="0"/>
                <w:bCs/>
                <w:sz w:val="20"/>
              </w:rPr>
            </w:pPr>
            <w:r w:rsidRPr="00D37C47">
              <w:rPr>
                <w:b w:val="0"/>
                <w:bCs/>
                <w:sz w:val="20"/>
              </w:rPr>
              <w:t>false</w:t>
            </w:r>
          </w:p>
        </w:tc>
        <w:tc>
          <w:tcPr>
            <w:tcW w:w="1327" w:type="dxa"/>
          </w:tcPr>
          <w:p w14:paraId="6039547E" w14:textId="77777777" w:rsidR="00204A63" w:rsidRPr="00D37C47" w:rsidRDefault="00204A63" w:rsidP="00666B5B">
            <w:pPr>
              <w:rPr>
                <w:b w:val="0"/>
                <w:bCs/>
                <w:sz w:val="20"/>
              </w:rPr>
            </w:pPr>
            <w:r w:rsidRPr="00D37C47">
              <w:rPr>
                <w:b w:val="0"/>
                <w:bCs/>
                <w:sz w:val="20"/>
              </w:rPr>
              <w:t>admin</w:t>
            </w:r>
          </w:p>
        </w:tc>
        <w:tc>
          <w:tcPr>
            <w:tcW w:w="1193" w:type="dxa"/>
          </w:tcPr>
          <w:p w14:paraId="126B4A7B" w14:textId="77777777" w:rsidR="00204A63" w:rsidRPr="00663C11" w:rsidRDefault="00204A63" w:rsidP="00666B5B">
            <w:pPr>
              <w:rPr>
                <w:b w:val="0"/>
                <w:bCs/>
                <w:sz w:val="20"/>
              </w:rPr>
            </w:pPr>
            <w:r w:rsidRPr="00663C11">
              <w:rPr>
                <w:b w:val="0"/>
                <w:bCs/>
                <w:sz w:val="20"/>
              </w:rPr>
              <w:t>Y</w:t>
            </w:r>
          </w:p>
        </w:tc>
        <w:tc>
          <w:tcPr>
            <w:tcW w:w="959" w:type="dxa"/>
          </w:tcPr>
          <w:p w14:paraId="391508F5" w14:textId="77777777" w:rsidR="00204A63" w:rsidRPr="00D37C47" w:rsidRDefault="00204A63" w:rsidP="00666B5B">
            <w:pPr>
              <w:rPr>
                <w:b w:val="0"/>
                <w:bCs/>
                <w:sz w:val="20"/>
              </w:rPr>
            </w:pPr>
            <w:r w:rsidRPr="00D37C47">
              <w:rPr>
                <w:b w:val="0"/>
                <w:bCs/>
                <w:sz w:val="20"/>
              </w:rPr>
              <w:t>255</w:t>
            </w:r>
          </w:p>
        </w:tc>
        <w:tc>
          <w:tcPr>
            <w:tcW w:w="1916" w:type="dxa"/>
          </w:tcPr>
          <w:p w14:paraId="77056249" w14:textId="77777777" w:rsidR="00204A63" w:rsidRPr="00D37C47" w:rsidRDefault="00204A63" w:rsidP="00666B5B">
            <w:pPr>
              <w:rPr>
                <w:b w:val="0"/>
                <w:bCs/>
                <w:sz w:val="20"/>
              </w:rPr>
            </w:pPr>
            <w:r w:rsidRPr="00D37C47">
              <w:rPr>
                <w:b w:val="0"/>
                <w:bCs/>
                <w:sz w:val="20"/>
              </w:rPr>
              <w:t>[A-Z, a-z,0-9</w:t>
            </w:r>
            <w:r>
              <w:rPr>
                <w:b w:val="0"/>
                <w:bCs/>
                <w:sz w:val="20"/>
              </w:rPr>
              <w:t>,@</w:t>
            </w:r>
            <w:r w:rsidRPr="00D37C47">
              <w:rPr>
                <w:b w:val="0"/>
                <w:bCs/>
                <w:sz w:val="20"/>
              </w:rPr>
              <w:t>]]</w:t>
            </w:r>
          </w:p>
        </w:tc>
      </w:tr>
      <w:tr w:rsidR="00204A63" w:rsidRPr="00D37C47" w14:paraId="5724EA1E" w14:textId="77777777" w:rsidTr="00666B5B">
        <w:trPr>
          <w:trHeight w:val="753"/>
        </w:trPr>
        <w:tc>
          <w:tcPr>
            <w:tcW w:w="1685" w:type="dxa"/>
          </w:tcPr>
          <w:p w14:paraId="0BB56575" w14:textId="77777777" w:rsidR="00204A63" w:rsidRPr="00D37C47" w:rsidRDefault="00204A63" w:rsidP="00666B5B">
            <w:pPr>
              <w:rPr>
                <w:b w:val="0"/>
                <w:bCs/>
                <w:sz w:val="20"/>
              </w:rPr>
            </w:pPr>
            <w:r w:rsidRPr="00D37C47">
              <w:rPr>
                <w:b w:val="0"/>
                <w:bCs/>
                <w:sz w:val="20"/>
              </w:rPr>
              <w:t>password</w:t>
            </w:r>
          </w:p>
        </w:tc>
        <w:tc>
          <w:tcPr>
            <w:tcW w:w="1517" w:type="dxa"/>
          </w:tcPr>
          <w:p w14:paraId="4901EAA8" w14:textId="77777777" w:rsidR="00204A63" w:rsidRPr="00D37C47" w:rsidRDefault="00204A63" w:rsidP="00666B5B">
            <w:pPr>
              <w:rPr>
                <w:b w:val="0"/>
                <w:bCs/>
                <w:sz w:val="20"/>
              </w:rPr>
            </w:pPr>
            <w:r w:rsidRPr="00D37C47">
              <w:rPr>
                <w:b w:val="0"/>
                <w:bCs/>
                <w:sz w:val="20"/>
              </w:rPr>
              <w:t xml:space="preserve"> Unique password for user</w:t>
            </w:r>
          </w:p>
        </w:tc>
        <w:tc>
          <w:tcPr>
            <w:tcW w:w="1326" w:type="dxa"/>
          </w:tcPr>
          <w:p w14:paraId="69940EDD" w14:textId="77777777" w:rsidR="00204A63" w:rsidRPr="00D37C47" w:rsidRDefault="00204A63" w:rsidP="00666B5B">
            <w:pPr>
              <w:rPr>
                <w:b w:val="0"/>
                <w:bCs/>
                <w:sz w:val="20"/>
              </w:rPr>
            </w:pPr>
            <w:r>
              <w:rPr>
                <w:b w:val="0"/>
                <w:bCs/>
                <w:sz w:val="20"/>
              </w:rPr>
              <w:t>text</w:t>
            </w:r>
          </w:p>
        </w:tc>
        <w:tc>
          <w:tcPr>
            <w:tcW w:w="1538" w:type="dxa"/>
          </w:tcPr>
          <w:p w14:paraId="700B1A56" w14:textId="77777777" w:rsidR="00204A63" w:rsidRPr="00D37C47" w:rsidRDefault="00204A63" w:rsidP="00666B5B">
            <w:pPr>
              <w:rPr>
                <w:b w:val="0"/>
                <w:bCs/>
                <w:sz w:val="20"/>
              </w:rPr>
            </w:pPr>
            <w:r w:rsidRPr="00D37C47">
              <w:rPr>
                <w:b w:val="0"/>
                <w:bCs/>
                <w:sz w:val="20"/>
              </w:rPr>
              <w:t>None</w:t>
            </w:r>
          </w:p>
        </w:tc>
        <w:tc>
          <w:tcPr>
            <w:tcW w:w="1517" w:type="dxa"/>
          </w:tcPr>
          <w:p w14:paraId="74FE3E37" w14:textId="77777777" w:rsidR="00204A63" w:rsidRPr="00D37C47" w:rsidRDefault="00204A63" w:rsidP="00666B5B">
            <w:pPr>
              <w:rPr>
                <w:b w:val="0"/>
                <w:bCs/>
                <w:sz w:val="20"/>
              </w:rPr>
            </w:pPr>
            <w:r w:rsidRPr="00D37C47">
              <w:rPr>
                <w:b w:val="0"/>
                <w:bCs/>
                <w:sz w:val="20"/>
              </w:rPr>
              <w:t>false</w:t>
            </w:r>
          </w:p>
        </w:tc>
        <w:tc>
          <w:tcPr>
            <w:tcW w:w="1327" w:type="dxa"/>
          </w:tcPr>
          <w:p w14:paraId="58A5B040" w14:textId="77777777" w:rsidR="00204A63" w:rsidRPr="00D37C47" w:rsidRDefault="00204A63" w:rsidP="00666B5B">
            <w:pPr>
              <w:rPr>
                <w:b w:val="0"/>
                <w:bCs/>
                <w:sz w:val="20"/>
              </w:rPr>
            </w:pPr>
            <w:r w:rsidRPr="00D37C47">
              <w:rPr>
                <w:b w:val="0"/>
                <w:bCs/>
                <w:sz w:val="20"/>
              </w:rPr>
              <w:t>Admin123</w:t>
            </w:r>
          </w:p>
        </w:tc>
        <w:tc>
          <w:tcPr>
            <w:tcW w:w="1193" w:type="dxa"/>
          </w:tcPr>
          <w:p w14:paraId="67677338" w14:textId="77777777" w:rsidR="00204A63" w:rsidRPr="00D37C47" w:rsidRDefault="00204A63" w:rsidP="00666B5B">
            <w:pPr>
              <w:rPr>
                <w:b w:val="0"/>
                <w:bCs/>
                <w:sz w:val="20"/>
              </w:rPr>
            </w:pPr>
            <w:r w:rsidRPr="00D37C47">
              <w:rPr>
                <w:b w:val="0"/>
                <w:bCs/>
                <w:sz w:val="20"/>
              </w:rPr>
              <w:t>Y</w:t>
            </w:r>
          </w:p>
        </w:tc>
        <w:tc>
          <w:tcPr>
            <w:tcW w:w="959" w:type="dxa"/>
          </w:tcPr>
          <w:p w14:paraId="06BC21BC" w14:textId="77777777" w:rsidR="00204A63" w:rsidRPr="00D37C47" w:rsidRDefault="00204A63" w:rsidP="00666B5B">
            <w:pPr>
              <w:rPr>
                <w:b w:val="0"/>
                <w:bCs/>
                <w:sz w:val="20"/>
              </w:rPr>
            </w:pPr>
            <w:r w:rsidRPr="00D37C47">
              <w:rPr>
                <w:b w:val="0"/>
                <w:bCs/>
                <w:sz w:val="20"/>
              </w:rPr>
              <w:t>255</w:t>
            </w:r>
          </w:p>
        </w:tc>
        <w:tc>
          <w:tcPr>
            <w:tcW w:w="1916" w:type="dxa"/>
          </w:tcPr>
          <w:p w14:paraId="7A66DC78" w14:textId="77777777" w:rsidR="00204A63" w:rsidRPr="00D37C47" w:rsidRDefault="00204A63" w:rsidP="00666B5B">
            <w:pPr>
              <w:rPr>
                <w:b w:val="0"/>
                <w:bCs/>
                <w:sz w:val="20"/>
              </w:rPr>
            </w:pPr>
            <w:r w:rsidRPr="00D37C47">
              <w:rPr>
                <w:b w:val="0"/>
                <w:bCs/>
                <w:sz w:val="20"/>
              </w:rPr>
              <w:t>[A-Z, a-z,0-9</w:t>
            </w:r>
            <w:r>
              <w:rPr>
                <w:b w:val="0"/>
                <w:bCs/>
                <w:sz w:val="20"/>
              </w:rPr>
              <w:t>,@</w:t>
            </w:r>
            <w:r w:rsidRPr="00D37C47">
              <w:rPr>
                <w:b w:val="0"/>
                <w:bCs/>
                <w:sz w:val="20"/>
              </w:rPr>
              <w:t>]</w:t>
            </w:r>
          </w:p>
        </w:tc>
      </w:tr>
      <w:tr w:rsidR="00204A63" w:rsidRPr="00D37C47" w14:paraId="257D5006" w14:textId="77777777" w:rsidTr="00666B5B">
        <w:trPr>
          <w:trHeight w:val="483"/>
        </w:trPr>
        <w:tc>
          <w:tcPr>
            <w:tcW w:w="1685" w:type="dxa"/>
          </w:tcPr>
          <w:p w14:paraId="3E366AEC" w14:textId="77777777" w:rsidR="00204A63" w:rsidRPr="00D37C47" w:rsidRDefault="00204A63" w:rsidP="00666B5B">
            <w:pPr>
              <w:rPr>
                <w:b w:val="0"/>
                <w:bCs/>
                <w:sz w:val="20"/>
              </w:rPr>
            </w:pPr>
            <w:proofErr w:type="spellStart"/>
            <w:r w:rsidRPr="00D37C47">
              <w:rPr>
                <w:b w:val="0"/>
                <w:bCs/>
                <w:sz w:val="20"/>
              </w:rPr>
              <w:t>first_name</w:t>
            </w:r>
            <w:proofErr w:type="spellEnd"/>
          </w:p>
        </w:tc>
        <w:tc>
          <w:tcPr>
            <w:tcW w:w="1517" w:type="dxa"/>
          </w:tcPr>
          <w:p w14:paraId="48B0BA66" w14:textId="77777777" w:rsidR="00204A63" w:rsidRPr="00D37C47" w:rsidRDefault="00204A63" w:rsidP="00666B5B">
            <w:pPr>
              <w:rPr>
                <w:b w:val="0"/>
                <w:bCs/>
                <w:sz w:val="20"/>
              </w:rPr>
            </w:pPr>
            <w:r w:rsidRPr="00D37C47">
              <w:rPr>
                <w:b w:val="0"/>
                <w:bCs/>
                <w:sz w:val="20"/>
              </w:rPr>
              <w:t>User’s first name</w:t>
            </w:r>
          </w:p>
        </w:tc>
        <w:tc>
          <w:tcPr>
            <w:tcW w:w="1326" w:type="dxa"/>
          </w:tcPr>
          <w:p w14:paraId="3EEBACA7" w14:textId="77777777" w:rsidR="00204A63" w:rsidRPr="00D37C47" w:rsidRDefault="00204A63" w:rsidP="00666B5B">
            <w:pPr>
              <w:rPr>
                <w:b w:val="0"/>
                <w:bCs/>
                <w:sz w:val="20"/>
              </w:rPr>
            </w:pPr>
            <w:r>
              <w:rPr>
                <w:b w:val="0"/>
                <w:bCs/>
                <w:sz w:val="20"/>
              </w:rPr>
              <w:t>text</w:t>
            </w:r>
          </w:p>
        </w:tc>
        <w:tc>
          <w:tcPr>
            <w:tcW w:w="1538" w:type="dxa"/>
          </w:tcPr>
          <w:p w14:paraId="724B5516" w14:textId="77777777" w:rsidR="00204A63" w:rsidRPr="00D37C47" w:rsidRDefault="00204A63" w:rsidP="00666B5B">
            <w:pPr>
              <w:rPr>
                <w:b w:val="0"/>
                <w:bCs/>
                <w:sz w:val="20"/>
              </w:rPr>
            </w:pPr>
            <w:r w:rsidRPr="00D37C47">
              <w:rPr>
                <w:b w:val="0"/>
                <w:bCs/>
                <w:sz w:val="20"/>
              </w:rPr>
              <w:t>None</w:t>
            </w:r>
          </w:p>
        </w:tc>
        <w:tc>
          <w:tcPr>
            <w:tcW w:w="1517" w:type="dxa"/>
          </w:tcPr>
          <w:p w14:paraId="4F0C25B3" w14:textId="77777777" w:rsidR="00204A63" w:rsidRPr="00D37C47" w:rsidRDefault="00204A63" w:rsidP="00666B5B">
            <w:pPr>
              <w:rPr>
                <w:b w:val="0"/>
                <w:bCs/>
                <w:sz w:val="20"/>
              </w:rPr>
            </w:pPr>
            <w:r w:rsidRPr="00D37C47">
              <w:rPr>
                <w:b w:val="0"/>
                <w:bCs/>
                <w:sz w:val="20"/>
              </w:rPr>
              <w:t>false</w:t>
            </w:r>
          </w:p>
        </w:tc>
        <w:tc>
          <w:tcPr>
            <w:tcW w:w="1327" w:type="dxa"/>
          </w:tcPr>
          <w:p w14:paraId="200F35D8" w14:textId="77777777" w:rsidR="00204A63" w:rsidRPr="00D37C47" w:rsidRDefault="00204A63" w:rsidP="00666B5B">
            <w:pPr>
              <w:rPr>
                <w:b w:val="0"/>
                <w:bCs/>
                <w:sz w:val="20"/>
              </w:rPr>
            </w:pPr>
            <w:r w:rsidRPr="00D37C47">
              <w:rPr>
                <w:b w:val="0"/>
                <w:bCs/>
                <w:sz w:val="20"/>
              </w:rPr>
              <w:t>April</w:t>
            </w:r>
          </w:p>
        </w:tc>
        <w:tc>
          <w:tcPr>
            <w:tcW w:w="1193" w:type="dxa"/>
          </w:tcPr>
          <w:p w14:paraId="029175F1" w14:textId="77777777" w:rsidR="00204A63" w:rsidRPr="00D37C47" w:rsidRDefault="00204A63" w:rsidP="00666B5B">
            <w:pPr>
              <w:rPr>
                <w:b w:val="0"/>
                <w:bCs/>
                <w:sz w:val="20"/>
              </w:rPr>
            </w:pPr>
            <w:r w:rsidRPr="00D37C47">
              <w:rPr>
                <w:b w:val="0"/>
                <w:bCs/>
                <w:sz w:val="20"/>
              </w:rPr>
              <w:t>Y</w:t>
            </w:r>
          </w:p>
        </w:tc>
        <w:tc>
          <w:tcPr>
            <w:tcW w:w="959" w:type="dxa"/>
          </w:tcPr>
          <w:p w14:paraId="21664331" w14:textId="77777777" w:rsidR="00204A63" w:rsidRPr="00D37C47" w:rsidRDefault="00204A63" w:rsidP="00666B5B">
            <w:pPr>
              <w:rPr>
                <w:b w:val="0"/>
                <w:bCs/>
                <w:sz w:val="20"/>
              </w:rPr>
            </w:pPr>
            <w:r w:rsidRPr="00D37C47">
              <w:rPr>
                <w:b w:val="0"/>
                <w:bCs/>
                <w:sz w:val="20"/>
              </w:rPr>
              <w:t>255</w:t>
            </w:r>
          </w:p>
        </w:tc>
        <w:tc>
          <w:tcPr>
            <w:tcW w:w="1916" w:type="dxa"/>
          </w:tcPr>
          <w:p w14:paraId="6B2C81D2" w14:textId="77777777" w:rsidR="00204A63" w:rsidRPr="00D37C47" w:rsidRDefault="00204A63" w:rsidP="00666B5B">
            <w:pPr>
              <w:rPr>
                <w:b w:val="0"/>
                <w:bCs/>
                <w:sz w:val="20"/>
              </w:rPr>
            </w:pPr>
            <w:r w:rsidRPr="00D37C47">
              <w:rPr>
                <w:b w:val="0"/>
                <w:bCs/>
                <w:sz w:val="20"/>
              </w:rPr>
              <w:t>[A-Z, a-z,0-9</w:t>
            </w:r>
            <w:r>
              <w:rPr>
                <w:b w:val="0"/>
                <w:bCs/>
                <w:sz w:val="20"/>
              </w:rPr>
              <w:t>,@</w:t>
            </w:r>
            <w:r w:rsidRPr="00D37C47">
              <w:rPr>
                <w:b w:val="0"/>
                <w:bCs/>
                <w:sz w:val="20"/>
              </w:rPr>
              <w:t>]</w:t>
            </w:r>
          </w:p>
        </w:tc>
      </w:tr>
      <w:tr w:rsidR="00204A63" w:rsidRPr="00D37C47" w14:paraId="125B96EA" w14:textId="77777777" w:rsidTr="00666B5B">
        <w:trPr>
          <w:trHeight w:val="753"/>
        </w:trPr>
        <w:tc>
          <w:tcPr>
            <w:tcW w:w="1685" w:type="dxa"/>
          </w:tcPr>
          <w:p w14:paraId="5373BE09" w14:textId="77777777" w:rsidR="00204A63" w:rsidRPr="00D37C47" w:rsidRDefault="00204A63" w:rsidP="00666B5B">
            <w:pPr>
              <w:rPr>
                <w:b w:val="0"/>
                <w:bCs/>
                <w:sz w:val="20"/>
              </w:rPr>
            </w:pPr>
            <w:proofErr w:type="spellStart"/>
            <w:r w:rsidRPr="00D37C47">
              <w:rPr>
                <w:b w:val="0"/>
                <w:bCs/>
                <w:sz w:val="20"/>
              </w:rPr>
              <w:t>middle_name</w:t>
            </w:r>
            <w:proofErr w:type="spellEnd"/>
          </w:p>
        </w:tc>
        <w:tc>
          <w:tcPr>
            <w:tcW w:w="1517" w:type="dxa"/>
          </w:tcPr>
          <w:p w14:paraId="1A4E4087" w14:textId="77777777" w:rsidR="00204A63" w:rsidRPr="00D37C47" w:rsidRDefault="00204A63" w:rsidP="00666B5B">
            <w:pPr>
              <w:rPr>
                <w:b w:val="0"/>
                <w:bCs/>
                <w:sz w:val="20"/>
              </w:rPr>
            </w:pPr>
            <w:r w:rsidRPr="00D37C47">
              <w:rPr>
                <w:b w:val="0"/>
                <w:bCs/>
                <w:sz w:val="20"/>
              </w:rPr>
              <w:t>User’s middle name</w:t>
            </w:r>
          </w:p>
        </w:tc>
        <w:tc>
          <w:tcPr>
            <w:tcW w:w="1326" w:type="dxa"/>
          </w:tcPr>
          <w:p w14:paraId="470E4C0A" w14:textId="77777777" w:rsidR="00204A63" w:rsidRPr="00D37C47" w:rsidRDefault="00204A63" w:rsidP="00666B5B">
            <w:pPr>
              <w:rPr>
                <w:b w:val="0"/>
                <w:bCs/>
                <w:sz w:val="20"/>
              </w:rPr>
            </w:pPr>
            <w:r>
              <w:rPr>
                <w:b w:val="0"/>
                <w:bCs/>
                <w:sz w:val="20"/>
              </w:rPr>
              <w:t>text</w:t>
            </w:r>
          </w:p>
        </w:tc>
        <w:tc>
          <w:tcPr>
            <w:tcW w:w="1538" w:type="dxa"/>
          </w:tcPr>
          <w:p w14:paraId="0A88030A" w14:textId="77777777" w:rsidR="00204A63" w:rsidRPr="00D37C47" w:rsidRDefault="00204A63" w:rsidP="00666B5B">
            <w:pPr>
              <w:rPr>
                <w:b w:val="0"/>
                <w:bCs/>
                <w:sz w:val="20"/>
              </w:rPr>
            </w:pPr>
            <w:r w:rsidRPr="00D37C47">
              <w:rPr>
                <w:b w:val="0"/>
                <w:bCs/>
                <w:sz w:val="20"/>
              </w:rPr>
              <w:t>None</w:t>
            </w:r>
          </w:p>
        </w:tc>
        <w:tc>
          <w:tcPr>
            <w:tcW w:w="1517" w:type="dxa"/>
          </w:tcPr>
          <w:p w14:paraId="1EE93D39" w14:textId="77777777" w:rsidR="00204A63" w:rsidRPr="00D37C47" w:rsidRDefault="00204A63" w:rsidP="00666B5B">
            <w:pPr>
              <w:rPr>
                <w:b w:val="0"/>
                <w:bCs/>
                <w:sz w:val="20"/>
              </w:rPr>
            </w:pPr>
            <w:r w:rsidRPr="00D37C47">
              <w:rPr>
                <w:b w:val="0"/>
                <w:bCs/>
                <w:sz w:val="20"/>
              </w:rPr>
              <w:t>false</w:t>
            </w:r>
          </w:p>
        </w:tc>
        <w:tc>
          <w:tcPr>
            <w:tcW w:w="1327" w:type="dxa"/>
          </w:tcPr>
          <w:p w14:paraId="74DE7C16" w14:textId="77777777" w:rsidR="00204A63" w:rsidRPr="00D37C47" w:rsidRDefault="00204A63" w:rsidP="00666B5B">
            <w:pPr>
              <w:rPr>
                <w:b w:val="0"/>
                <w:bCs/>
                <w:sz w:val="20"/>
              </w:rPr>
            </w:pPr>
            <w:proofErr w:type="spellStart"/>
            <w:r w:rsidRPr="00D37C47">
              <w:rPr>
                <w:b w:val="0"/>
                <w:bCs/>
                <w:sz w:val="20"/>
              </w:rPr>
              <w:t>Dapulang</w:t>
            </w:r>
            <w:proofErr w:type="spellEnd"/>
          </w:p>
        </w:tc>
        <w:tc>
          <w:tcPr>
            <w:tcW w:w="1193" w:type="dxa"/>
          </w:tcPr>
          <w:p w14:paraId="164B43AB" w14:textId="77777777" w:rsidR="00204A63" w:rsidRPr="00D37C47" w:rsidRDefault="00204A63" w:rsidP="00666B5B">
            <w:pPr>
              <w:rPr>
                <w:b w:val="0"/>
                <w:bCs/>
                <w:sz w:val="20"/>
              </w:rPr>
            </w:pPr>
            <w:r w:rsidRPr="00D37C47">
              <w:rPr>
                <w:b w:val="0"/>
                <w:bCs/>
                <w:sz w:val="20"/>
              </w:rPr>
              <w:t>Y</w:t>
            </w:r>
          </w:p>
        </w:tc>
        <w:tc>
          <w:tcPr>
            <w:tcW w:w="959" w:type="dxa"/>
          </w:tcPr>
          <w:p w14:paraId="606FAB58" w14:textId="77777777" w:rsidR="00204A63" w:rsidRPr="00D37C47" w:rsidRDefault="00204A63" w:rsidP="00666B5B">
            <w:pPr>
              <w:rPr>
                <w:b w:val="0"/>
                <w:bCs/>
                <w:sz w:val="20"/>
              </w:rPr>
            </w:pPr>
            <w:r w:rsidRPr="00D37C47">
              <w:rPr>
                <w:b w:val="0"/>
                <w:bCs/>
                <w:sz w:val="20"/>
              </w:rPr>
              <w:t>255</w:t>
            </w:r>
          </w:p>
        </w:tc>
        <w:tc>
          <w:tcPr>
            <w:tcW w:w="1916" w:type="dxa"/>
          </w:tcPr>
          <w:p w14:paraId="370D3FF6" w14:textId="77777777" w:rsidR="00204A63" w:rsidRPr="00D37C47" w:rsidRDefault="00204A63" w:rsidP="00666B5B">
            <w:pPr>
              <w:rPr>
                <w:b w:val="0"/>
                <w:bCs/>
                <w:sz w:val="20"/>
              </w:rPr>
            </w:pPr>
            <w:r w:rsidRPr="00D37C47">
              <w:rPr>
                <w:b w:val="0"/>
                <w:bCs/>
                <w:sz w:val="20"/>
              </w:rPr>
              <w:t>[A-Z, a-z,0-9</w:t>
            </w:r>
            <w:r>
              <w:rPr>
                <w:b w:val="0"/>
                <w:bCs/>
                <w:sz w:val="20"/>
              </w:rPr>
              <w:t>,@</w:t>
            </w:r>
            <w:r w:rsidRPr="00D37C47">
              <w:rPr>
                <w:b w:val="0"/>
                <w:bCs/>
                <w:sz w:val="20"/>
              </w:rPr>
              <w:t>]</w:t>
            </w:r>
          </w:p>
        </w:tc>
      </w:tr>
      <w:tr w:rsidR="00204A63" w:rsidRPr="00D37C47" w14:paraId="5FDCC995" w14:textId="77777777" w:rsidTr="00666B5B">
        <w:trPr>
          <w:trHeight w:val="528"/>
        </w:trPr>
        <w:tc>
          <w:tcPr>
            <w:tcW w:w="1685" w:type="dxa"/>
          </w:tcPr>
          <w:p w14:paraId="5EB93A9D" w14:textId="77777777" w:rsidR="00204A63" w:rsidRPr="00D37C47" w:rsidRDefault="00204A63" w:rsidP="00666B5B">
            <w:pPr>
              <w:rPr>
                <w:b w:val="0"/>
                <w:bCs/>
                <w:sz w:val="20"/>
              </w:rPr>
            </w:pPr>
            <w:proofErr w:type="spellStart"/>
            <w:r w:rsidRPr="00D37C47">
              <w:rPr>
                <w:b w:val="0"/>
                <w:bCs/>
                <w:sz w:val="20"/>
              </w:rPr>
              <w:t>last_name</w:t>
            </w:r>
            <w:proofErr w:type="spellEnd"/>
          </w:p>
        </w:tc>
        <w:tc>
          <w:tcPr>
            <w:tcW w:w="1517" w:type="dxa"/>
          </w:tcPr>
          <w:p w14:paraId="030A8E4D" w14:textId="77777777" w:rsidR="00204A63" w:rsidRPr="00D37C47" w:rsidRDefault="00204A63" w:rsidP="00666B5B">
            <w:pPr>
              <w:rPr>
                <w:b w:val="0"/>
                <w:bCs/>
                <w:sz w:val="20"/>
              </w:rPr>
            </w:pPr>
            <w:r w:rsidRPr="00D37C47">
              <w:rPr>
                <w:b w:val="0"/>
                <w:bCs/>
                <w:sz w:val="20"/>
              </w:rPr>
              <w:t>User’s last name</w:t>
            </w:r>
          </w:p>
        </w:tc>
        <w:tc>
          <w:tcPr>
            <w:tcW w:w="1326" w:type="dxa"/>
          </w:tcPr>
          <w:p w14:paraId="4701DDB7" w14:textId="77777777" w:rsidR="00204A63" w:rsidRPr="00D37C47" w:rsidRDefault="00204A63" w:rsidP="00666B5B">
            <w:pPr>
              <w:rPr>
                <w:b w:val="0"/>
                <w:bCs/>
                <w:sz w:val="20"/>
              </w:rPr>
            </w:pPr>
            <w:r>
              <w:rPr>
                <w:b w:val="0"/>
                <w:bCs/>
                <w:sz w:val="20"/>
              </w:rPr>
              <w:t>text</w:t>
            </w:r>
          </w:p>
        </w:tc>
        <w:tc>
          <w:tcPr>
            <w:tcW w:w="1538" w:type="dxa"/>
          </w:tcPr>
          <w:p w14:paraId="2DA382BC" w14:textId="77777777" w:rsidR="00204A63" w:rsidRPr="00D37C47" w:rsidRDefault="00204A63" w:rsidP="00666B5B">
            <w:pPr>
              <w:rPr>
                <w:b w:val="0"/>
                <w:bCs/>
                <w:sz w:val="20"/>
              </w:rPr>
            </w:pPr>
            <w:r w:rsidRPr="00D37C47">
              <w:rPr>
                <w:b w:val="0"/>
                <w:bCs/>
                <w:sz w:val="20"/>
              </w:rPr>
              <w:t>None</w:t>
            </w:r>
          </w:p>
        </w:tc>
        <w:tc>
          <w:tcPr>
            <w:tcW w:w="1517" w:type="dxa"/>
          </w:tcPr>
          <w:p w14:paraId="74DB3B30" w14:textId="77777777" w:rsidR="00204A63" w:rsidRPr="00D37C47" w:rsidRDefault="00204A63" w:rsidP="00666B5B">
            <w:pPr>
              <w:rPr>
                <w:b w:val="0"/>
                <w:bCs/>
                <w:sz w:val="20"/>
              </w:rPr>
            </w:pPr>
            <w:r w:rsidRPr="00D37C47">
              <w:rPr>
                <w:b w:val="0"/>
                <w:bCs/>
                <w:sz w:val="20"/>
              </w:rPr>
              <w:t>false</w:t>
            </w:r>
          </w:p>
        </w:tc>
        <w:tc>
          <w:tcPr>
            <w:tcW w:w="1327" w:type="dxa"/>
          </w:tcPr>
          <w:p w14:paraId="197A98ED" w14:textId="77777777" w:rsidR="00204A63" w:rsidRPr="00D37C47" w:rsidRDefault="00204A63" w:rsidP="00666B5B">
            <w:pPr>
              <w:rPr>
                <w:b w:val="0"/>
                <w:bCs/>
                <w:sz w:val="20"/>
              </w:rPr>
            </w:pPr>
            <w:r w:rsidRPr="00D37C47">
              <w:rPr>
                <w:b w:val="0"/>
                <w:bCs/>
                <w:sz w:val="20"/>
              </w:rPr>
              <w:t>Provido</w:t>
            </w:r>
          </w:p>
        </w:tc>
        <w:tc>
          <w:tcPr>
            <w:tcW w:w="1193" w:type="dxa"/>
          </w:tcPr>
          <w:p w14:paraId="0F497293" w14:textId="77777777" w:rsidR="00204A63" w:rsidRPr="00D37C47" w:rsidRDefault="00204A63" w:rsidP="00666B5B">
            <w:pPr>
              <w:rPr>
                <w:b w:val="0"/>
                <w:bCs/>
                <w:sz w:val="20"/>
              </w:rPr>
            </w:pPr>
            <w:r w:rsidRPr="00D37C47">
              <w:rPr>
                <w:b w:val="0"/>
                <w:bCs/>
                <w:sz w:val="20"/>
              </w:rPr>
              <w:t>Y</w:t>
            </w:r>
          </w:p>
        </w:tc>
        <w:tc>
          <w:tcPr>
            <w:tcW w:w="959" w:type="dxa"/>
          </w:tcPr>
          <w:p w14:paraId="0FBD26E8" w14:textId="77777777" w:rsidR="00204A63" w:rsidRPr="00D37C47" w:rsidRDefault="00204A63" w:rsidP="00666B5B">
            <w:pPr>
              <w:rPr>
                <w:b w:val="0"/>
                <w:bCs/>
                <w:sz w:val="20"/>
              </w:rPr>
            </w:pPr>
            <w:r w:rsidRPr="00D37C47">
              <w:rPr>
                <w:b w:val="0"/>
                <w:bCs/>
                <w:sz w:val="20"/>
              </w:rPr>
              <w:t>255</w:t>
            </w:r>
          </w:p>
        </w:tc>
        <w:tc>
          <w:tcPr>
            <w:tcW w:w="1916" w:type="dxa"/>
          </w:tcPr>
          <w:p w14:paraId="668A39EB" w14:textId="77777777" w:rsidR="00204A63" w:rsidRPr="00D37C47" w:rsidRDefault="00204A63" w:rsidP="00666B5B">
            <w:pPr>
              <w:rPr>
                <w:b w:val="0"/>
                <w:bCs/>
                <w:sz w:val="20"/>
              </w:rPr>
            </w:pPr>
            <w:r w:rsidRPr="00D37C47">
              <w:rPr>
                <w:b w:val="0"/>
                <w:bCs/>
                <w:sz w:val="20"/>
              </w:rPr>
              <w:t>[A-Z, a-z,0-9</w:t>
            </w:r>
            <w:r>
              <w:rPr>
                <w:b w:val="0"/>
                <w:bCs/>
                <w:sz w:val="20"/>
              </w:rPr>
              <w:t>,@</w:t>
            </w:r>
            <w:r w:rsidRPr="00D37C47">
              <w:rPr>
                <w:b w:val="0"/>
                <w:bCs/>
                <w:sz w:val="20"/>
              </w:rPr>
              <w:t>]</w:t>
            </w:r>
          </w:p>
        </w:tc>
      </w:tr>
      <w:tr w:rsidR="00204A63" w:rsidRPr="00D37C47" w14:paraId="440E1232" w14:textId="77777777" w:rsidTr="00666B5B">
        <w:trPr>
          <w:trHeight w:val="365"/>
        </w:trPr>
        <w:tc>
          <w:tcPr>
            <w:tcW w:w="1685" w:type="dxa"/>
          </w:tcPr>
          <w:p w14:paraId="342E3178" w14:textId="77777777" w:rsidR="00204A63" w:rsidRPr="00D37C47" w:rsidRDefault="00204A63" w:rsidP="00666B5B">
            <w:pPr>
              <w:rPr>
                <w:b w:val="0"/>
                <w:bCs/>
                <w:sz w:val="20"/>
              </w:rPr>
            </w:pPr>
            <w:r w:rsidRPr="00D37C47">
              <w:rPr>
                <w:b w:val="0"/>
                <w:bCs/>
                <w:sz w:val="20"/>
              </w:rPr>
              <w:t>phone</w:t>
            </w:r>
          </w:p>
        </w:tc>
        <w:tc>
          <w:tcPr>
            <w:tcW w:w="1517" w:type="dxa"/>
          </w:tcPr>
          <w:p w14:paraId="6B2CA85A" w14:textId="77777777" w:rsidR="00204A63" w:rsidRPr="00D37C47" w:rsidRDefault="00204A63" w:rsidP="00666B5B">
            <w:pPr>
              <w:rPr>
                <w:b w:val="0"/>
                <w:bCs/>
                <w:sz w:val="20"/>
              </w:rPr>
            </w:pPr>
            <w:r w:rsidRPr="00D37C47">
              <w:rPr>
                <w:b w:val="0"/>
                <w:bCs/>
                <w:sz w:val="20"/>
              </w:rPr>
              <w:t>User’s phone number</w:t>
            </w:r>
          </w:p>
        </w:tc>
        <w:tc>
          <w:tcPr>
            <w:tcW w:w="1326" w:type="dxa"/>
          </w:tcPr>
          <w:p w14:paraId="2B4363C8" w14:textId="77777777" w:rsidR="00204A63" w:rsidRPr="00D37C47" w:rsidRDefault="00204A63" w:rsidP="00666B5B">
            <w:pPr>
              <w:rPr>
                <w:b w:val="0"/>
                <w:bCs/>
                <w:sz w:val="20"/>
              </w:rPr>
            </w:pPr>
            <w:r>
              <w:rPr>
                <w:b w:val="0"/>
                <w:bCs/>
                <w:sz w:val="20"/>
              </w:rPr>
              <w:t>text</w:t>
            </w:r>
          </w:p>
        </w:tc>
        <w:tc>
          <w:tcPr>
            <w:tcW w:w="1538" w:type="dxa"/>
          </w:tcPr>
          <w:p w14:paraId="5357B676" w14:textId="77777777" w:rsidR="00204A63" w:rsidRPr="00D37C47" w:rsidRDefault="00204A63" w:rsidP="00666B5B">
            <w:pPr>
              <w:rPr>
                <w:b w:val="0"/>
                <w:bCs/>
                <w:sz w:val="20"/>
              </w:rPr>
            </w:pPr>
            <w:r w:rsidRPr="00D37C47">
              <w:rPr>
                <w:b w:val="0"/>
                <w:bCs/>
                <w:sz w:val="20"/>
              </w:rPr>
              <w:t>None</w:t>
            </w:r>
          </w:p>
        </w:tc>
        <w:tc>
          <w:tcPr>
            <w:tcW w:w="1517" w:type="dxa"/>
          </w:tcPr>
          <w:p w14:paraId="66FFBFA8" w14:textId="77777777" w:rsidR="00204A63" w:rsidRPr="00D37C47" w:rsidRDefault="00204A63" w:rsidP="00666B5B">
            <w:pPr>
              <w:rPr>
                <w:b w:val="0"/>
                <w:bCs/>
                <w:sz w:val="20"/>
              </w:rPr>
            </w:pPr>
            <w:r w:rsidRPr="00D37C47">
              <w:rPr>
                <w:b w:val="0"/>
                <w:bCs/>
                <w:sz w:val="20"/>
              </w:rPr>
              <w:t>false</w:t>
            </w:r>
          </w:p>
        </w:tc>
        <w:tc>
          <w:tcPr>
            <w:tcW w:w="1327" w:type="dxa"/>
          </w:tcPr>
          <w:p w14:paraId="7C68745B" w14:textId="77777777" w:rsidR="00204A63" w:rsidRPr="00D37C47" w:rsidRDefault="00204A63" w:rsidP="00666B5B">
            <w:pPr>
              <w:rPr>
                <w:b w:val="0"/>
                <w:bCs/>
                <w:sz w:val="20"/>
              </w:rPr>
            </w:pPr>
            <w:r w:rsidRPr="00D37C47">
              <w:rPr>
                <w:b w:val="0"/>
                <w:bCs/>
                <w:sz w:val="20"/>
              </w:rPr>
              <w:t>09123456789</w:t>
            </w:r>
          </w:p>
        </w:tc>
        <w:tc>
          <w:tcPr>
            <w:tcW w:w="1193" w:type="dxa"/>
          </w:tcPr>
          <w:p w14:paraId="4E44CF94" w14:textId="77777777" w:rsidR="00204A63" w:rsidRPr="00D37C47" w:rsidRDefault="00204A63" w:rsidP="00666B5B">
            <w:pPr>
              <w:rPr>
                <w:b w:val="0"/>
                <w:bCs/>
                <w:sz w:val="20"/>
              </w:rPr>
            </w:pPr>
            <w:r w:rsidRPr="00D37C47">
              <w:rPr>
                <w:b w:val="0"/>
                <w:bCs/>
                <w:sz w:val="20"/>
              </w:rPr>
              <w:t>Y</w:t>
            </w:r>
          </w:p>
        </w:tc>
        <w:tc>
          <w:tcPr>
            <w:tcW w:w="959" w:type="dxa"/>
          </w:tcPr>
          <w:p w14:paraId="40DC38CF" w14:textId="77777777" w:rsidR="00204A63" w:rsidRPr="00D37C47" w:rsidRDefault="00204A63" w:rsidP="00666B5B">
            <w:pPr>
              <w:rPr>
                <w:b w:val="0"/>
                <w:bCs/>
                <w:sz w:val="20"/>
              </w:rPr>
            </w:pPr>
            <w:r w:rsidRPr="00D37C47">
              <w:rPr>
                <w:b w:val="0"/>
                <w:bCs/>
                <w:sz w:val="20"/>
              </w:rPr>
              <w:t>255</w:t>
            </w:r>
          </w:p>
        </w:tc>
        <w:tc>
          <w:tcPr>
            <w:tcW w:w="1916" w:type="dxa"/>
          </w:tcPr>
          <w:p w14:paraId="5B7C2115" w14:textId="77777777" w:rsidR="00204A63" w:rsidRPr="00D37C47" w:rsidRDefault="00204A63" w:rsidP="00666B5B">
            <w:pPr>
              <w:rPr>
                <w:b w:val="0"/>
                <w:bCs/>
                <w:sz w:val="20"/>
              </w:rPr>
            </w:pPr>
            <w:r w:rsidRPr="00D37C47">
              <w:rPr>
                <w:b w:val="0"/>
                <w:bCs/>
                <w:sz w:val="20"/>
              </w:rPr>
              <w:t>[A-Z, a-z,0-9</w:t>
            </w:r>
            <w:r>
              <w:rPr>
                <w:b w:val="0"/>
                <w:bCs/>
                <w:sz w:val="20"/>
              </w:rPr>
              <w:t>,@</w:t>
            </w:r>
            <w:r w:rsidRPr="00D37C47">
              <w:rPr>
                <w:b w:val="0"/>
                <w:bCs/>
                <w:sz w:val="20"/>
              </w:rPr>
              <w:t>]</w:t>
            </w:r>
          </w:p>
        </w:tc>
      </w:tr>
      <w:tr w:rsidR="00204A63" w:rsidRPr="00D37C47" w14:paraId="6F8040C2" w14:textId="77777777" w:rsidTr="00666B5B">
        <w:trPr>
          <w:trHeight w:val="890"/>
        </w:trPr>
        <w:tc>
          <w:tcPr>
            <w:tcW w:w="1685" w:type="dxa"/>
          </w:tcPr>
          <w:p w14:paraId="6ADCF3C2" w14:textId="77777777" w:rsidR="00204A63" w:rsidRPr="00D37C47" w:rsidRDefault="00204A63" w:rsidP="00666B5B">
            <w:pPr>
              <w:rPr>
                <w:b w:val="0"/>
                <w:bCs/>
                <w:sz w:val="20"/>
              </w:rPr>
            </w:pPr>
            <w:r w:rsidRPr="00D37C47">
              <w:rPr>
                <w:b w:val="0"/>
                <w:bCs/>
                <w:sz w:val="20"/>
              </w:rPr>
              <w:t>job</w:t>
            </w:r>
          </w:p>
        </w:tc>
        <w:tc>
          <w:tcPr>
            <w:tcW w:w="1517" w:type="dxa"/>
          </w:tcPr>
          <w:p w14:paraId="39805363" w14:textId="77777777" w:rsidR="00204A63" w:rsidRPr="00D37C47" w:rsidRDefault="00204A63" w:rsidP="00666B5B">
            <w:pPr>
              <w:rPr>
                <w:b w:val="0"/>
                <w:bCs/>
                <w:sz w:val="20"/>
              </w:rPr>
            </w:pPr>
            <w:r w:rsidRPr="00D37C47">
              <w:rPr>
                <w:b w:val="0"/>
                <w:bCs/>
                <w:sz w:val="20"/>
              </w:rPr>
              <w:t xml:space="preserve">User’s job </w:t>
            </w:r>
            <w:proofErr w:type="spellStart"/>
            <w:r w:rsidRPr="00D37C47">
              <w:rPr>
                <w:b w:val="0"/>
                <w:bCs/>
                <w:sz w:val="20"/>
              </w:rPr>
              <w:t>desription</w:t>
            </w:r>
            <w:proofErr w:type="spellEnd"/>
          </w:p>
        </w:tc>
        <w:tc>
          <w:tcPr>
            <w:tcW w:w="1326" w:type="dxa"/>
          </w:tcPr>
          <w:p w14:paraId="0B0BC4D3" w14:textId="77777777" w:rsidR="00204A63" w:rsidRPr="00D37C47" w:rsidRDefault="00204A63" w:rsidP="00666B5B">
            <w:pPr>
              <w:rPr>
                <w:b w:val="0"/>
                <w:bCs/>
                <w:sz w:val="20"/>
              </w:rPr>
            </w:pPr>
            <w:r>
              <w:rPr>
                <w:b w:val="0"/>
                <w:bCs/>
                <w:sz w:val="20"/>
              </w:rPr>
              <w:t>text</w:t>
            </w:r>
          </w:p>
        </w:tc>
        <w:tc>
          <w:tcPr>
            <w:tcW w:w="1538" w:type="dxa"/>
          </w:tcPr>
          <w:p w14:paraId="5D8A8D8B" w14:textId="77777777" w:rsidR="00204A63" w:rsidRPr="00D37C47" w:rsidRDefault="00204A63" w:rsidP="00666B5B">
            <w:pPr>
              <w:rPr>
                <w:b w:val="0"/>
                <w:bCs/>
                <w:sz w:val="20"/>
              </w:rPr>
            </w:pPr>
            <w:r w:rsidRPr="00D37C47">
              <w:rPr>
                <w:b w:val="0"/>
                <w:bCs/>
                <w:sz w:val="20"/>
              </w:rPr>
              <w:t>None</w:t>
            </w:r>
          </w:p>
        </w:tc>
        <w:tc>
          <w:tcPr>
            <w:tcW w:w="1517" w:type="dxa"/>
          </w:tcPr>
          <w:p w14:paraId="276504DC" w14:textId="77777777" w:rsidR="00204A63" w:rsidRPr="00D37C47" w:rsidRDefault="00204A63" w:rsidP="00666B5B">
            <w:pPr>
              <w:rPr>
                <w:b w:val="0"/>
                <w:bCs/>
                <w:sz w:val="20"/>
              </w:rPr>
            </w:pPr>
            <w:r w:rsidRPr="00D37C47">
              <w:rPr>
                <w:b w:val="0"/>
                <w:bCs/>
                <w:sz w:val="20"/>
              </w:rPr>
              <w:t>false</w:t>
            </w:r>
          </w:p>
        </w:tc>
        <w:tc>
          <w:tcPr>
            <w:tcW w:w="1327" w:type="dxa"/>
          </w:tcPr>
          <w:p w14:paraId="69782CF5" w14:textId="77777777" w:rsidR="00204A63" w:rsidRPr="00D37C47" w:rsidRDefault="00204A63" w:rsidP="00666B5B">
            <w:pPr>
              <w:rPr>
                <w:b w:val="0"/>
                <w:bCs/>
                <w:sz w:val="20"/>
              </w:rPr>
            </w:pPr>
            <w:r>
              <w:rPr>
                <w:b w:val="0"/>
                <w:bCs/>
                <w:sz w:val="20"/>
              </w:rPr>
              <w:t>worker</w:t>
            </w:r>
          </w:p>
        </w:tc>
        <w:tc>
          <w:tcPr>
            <w:tcW w:w="1193" w:type="dxa"/>
          </w:tcPr>
          <w:p w14:paraId="4261A652" w14:textId="77777777" w:rsidR="00204A63" w:rsidRPr="00D37C47" w:rsidRDefault="00204A63" w:rsidP="00666B5B">
            <w:pPr>
              <w:rPr>
                <w:b w:val="0"/>
                <w:bCs/>
                <w:sz w:val="20"/>
              </w:rPr>
            </w:pPr>
            <w:r w:rsidRPr="00D37C47">
              <w:rPr>
                <w:b w:val="0"/>
                <w:bCs/>
                <w:sz w:val="20"/>
              </w:rPr>
              <w:t>Y</w:t>
            </w:r>
          </w:p>
        </w:tc>
        <w:tc>
          <w:tcPr>
            <w:tcW w:w="959" w:type="dxa"/>
          </w:tcPr>
          <w:p w14:paraId="3736602C" w14:textId="77777777" w:rsidR="00204A63" w:rsidRPr="00D37C47" w:rsidRDefault="00204A63" w:rsidP="00666B5B">
            <w:pPr>
              <w:rPr>
                <w:b w:val="0"/>
                <w:bCs/>
                <w:sz w:val="20"/>
              </w:rPr>
            </w:pPr>
            <w:r w:rsidRPr="00D37C47">
              <w:rPr>
                <w:b w:val="0"/>
                <w:bCs/>
                <w:sz w:val="20"/>
              </w:rPr>
              <w:t>255</w:t>
            </w:r>
          </w:p>
        </w:tc>
        <w:tc>
          <w:tcPr>
            <w:tcW w:w="1916" w:type="dxa"/>
          </w:tcPr>
          <w:p w14:paraId="3C143D4B" w14:textId="77777777" w:rsidR="00204A63" w:rsidRPr="00D37C47" w:rsidRDefault="00204A63" w:rsidP="00666B5B">
            <w:pPr>
              <w:rPr>
                <w:b w:val="0"/>
                <w:bCs/>
                <w:sz w:val="20"/>
              </w:rPr>
            </w:pPr>
            <w:r w:rsidRPr="00D37C47">
              <w:rPr>
                <w:b w:val="0"/>
                <w:bCs/>
                <w:sz w:val="20"/>
              </w:rPr>
              <w:t>[A-Z, a-z,0-9</w:t>
            </w:r>
            <w:r>
              <w:rPr>
                <w:b w:val="0"/>
                <w:bCs/>
                <w:sz w:val="20"/>
              </w:rPr>
              <w:t>,@</w:t>
            </w:r>
            <w:r w:rsidRPr="00D37C47">
              <w:rPr>
                <w:b w:val="0"/>
                <w:bCs/>
                <w:sz w:val="20"/>
              </w:rPr>
              <w:t>]</w:t>
            </w:r>
          </w:p>
        </w:tc>
      </w:tr>
      <w:tr w:rsidR="00204A63" w:rsidRPr="00D37C47" w14:paraId="06E036CF" w14:textId="77777777" w:rsidTr="00666B5B">
        <w:trPr>
          <w:trHeight w:val="890"/>
        </w:trPr>
        <w:tc>
          <w:tcPr>
            <w:tcW w:w="1685" w:type="dxa"/>
          </w:tcPr>
          <w:p w14:paraId="26413C81" w14:textId="77777777" w:rsidR="00204A63" w:rsidRPr="00D37C47" w:rsidRDefault="00204A63" w:rsidP="00666B5B">
            <w:pPr>
              <w:rPr>
                <w:b w:val="0"/>
                <w:bCs/>
                <w:sz w:val="20"/>
              </w:rPr>
            </w:pPr>
            <w:proofErr w:type="spellStart"/>
            <w:r w:rsidRPr="00D37C47">
              <w:rPr>
                <w:b w:val="0"/>
                <w:bCs/>
                <w:sz w:val="20"/>
              </w:rPr>
              <w:lastRenderedPageBreak/>
              <w:t>is_exist</w:t>
            </w:r>
            <w:proofErr w:type="spellEnd"/>
          </w:p>
        </w:tc>
        <w:tc>
          <w:tcPr>
            <w:tcW w:w="1517" w:type="dxa"/>
          </w:tcPr>
          <w:p w14:paraId="2FBAD53D" w14:textId="77777777" w:rsidR="00204A63" w:rsidRPr="00D37C47" w:rsidRDefault="00204A63" w:rsidP="00666B5B">
            <w:pPr>
              <w:rPr>
                <w:b w:val="0"/>
                <w:bCs/>
                <w:sz w:val="20"/>
              </w:rPr>
            </w:pPr>
            <w:r w:rsidRPr="00D37C47">
              <w:rPr>
                <w:b w:val="0"/>
                <w:bCs/>
                <w:sz w:val="20"/>
              </w:rPr>
              <w:t>Determines user existing record</w:t>
            </w:r>
          </w:p>
        </w:tc>
        <w:tc>
          <w:tcPr>
            <w:tcW w:w="1326" w:type="dxa"/>
          </w:tcPr>
          <w:p w14:paraId="2D935DBA" w14:textId="77777777" w:rsidR="00204A63" w:rsidRPr="00D37C47" w:rsidRDefault="00204A63" w:rsidP="00666B5B">
            <w:pPr>
              <w:rPr>
                <w:b w:val="0"/>
                <w:bCs/>
                <w:sz w:val="20"/>
              </w:rPr>
            </w:pPr>
            <w:r>
              <w:rPr>
                <w:b w:val="0"/>
                <w:bCs/>
                <w:sz w:val="20"/>
              </w:rPr>
              <w:t>text</w:t>
            </w:r>
          </w:p>
        </w:tc>
        <w:tc>
          <w:tcPr>
            <w:tcW w:w="1538" w:type="dxa"/>
          </w:tcPr>
          <w:p w14:paraId="097F76E0" w14:textId="77777777" w:rsidR="00204A63" w:rsidRPr="00D37C47" w:rsidRDefault="00204A63" w:rsidP="00666B5B">
            <w:pPr>
              <w:rPr>
                <w:b w:val="0"/>
                <w:bCs/>
                <w:sz w:val="20"/>
              </w:rPr>
            </w:pPr>
            <w:r w:rsidRPr="00D37C47">
              <w:rPr>
                <w:b w:val="0"/>
                <w:bCs/>
                <w:sz w:val="20"/>
              </w:rPr>
              <w:t>None</w:t>
            </w:r>
          </w:p>
        </w:tc>
        <w:tc>
          <w:tcPr>
            <w:tcW w:w="1517" w:type="dxa"/>
          </w:tcPr>
          <w:p w14:paraId="7A001BBB" w14:textId="77777777" w:rsidR="00204A63" w:rsidRPr="00D37C47" w:rsidRDefault="00204A63" w:rsidP="00666B5B">
            <w:pPr>
              <w:rPr>
                <w:b w:val="0"/>
                <w:bCs/>
                <w:sz w:val="20"/>
              </w:rPr>
            </w:pPr>
            <w:r w:rsidRPr="00D37C47">
              <w:rPr>
                <w:b w:val="0"/>
                <w:bCs/>
                <w:sz w:val="20"/>
              </w:rPr>
              <w:t>false</w:t>
            </w:r>
          </w:p>
        </w:tc>
        <w:tc>
          <w:tcPr>
            <w:tcW w:w="1327" w:type="dxa"/>
          </w:tcPr>
          <w:p w14:paraId="7134C327" w14:textId="77777777" w:rsidR="00204A63" w:rsidRPr="00D37C47" w:rsidRDefault="00204A63" w:rsidP="00666B5B">
            <w:pPr>
              <w:rPr>
                <w:b w:val="0"/>
                <w:bCs/>
                <w:sz w:val="20"/>
              </w:rPr>
            </w:pPr>
            <w:r>
              <w:rPr>
                <w:b w:val="0"/>
                <w:bCs/>
                <w:sz w:val="20"/>
              </w:rPr>
              <w:t>true</w:t>
            </w:r>
          </w:p>
        </w:tc>
        <w:tc>
          <w:tcPr>
            <w:tcW w:w="1193" w:type="dxa"/>
          </w:tcPr>
          <w:p w14:paraId="102F9081" w14:textId="77777777" w:rsidR="00204A63" w:rsidRPr="00D37C47" w:rsidRDefault="00204A63" w:rsidP="00666B5B">
            <w:pPr>
              <w:rPr>
                <w:b w:val="0"/>
                <w:bCs/>
                <w:sz w:val="20"/>
              </w:rPr>
            </w:pPr>
            <w:r w:rsidRPr="00D37C47">
              <w:rPr>
                <w:b w:val="0"/>
                <w:bCs/>
                <w:sz w:val="20"/>
              </w:rPr>
              <w:t>Y</w:t>
            </w:r>
          </w:p>
        </w:tc>
        <w:tc>
          <w:tcPr>
            <w:tcW w:w="959" w:type="dxa"/>
          </w:tcPr>
          <w:p w14:paraId="0BC7568B" w14:textId="77777777" w:rsidR="00204A63" w:rsidRPr="00D37C47" w:rsidRDefault="00204A63" w:rsidP="00666B5B">
            <w:pPr>
              <w:rPr>
                <w:b w:val="0"/>
                <w:bCs/>
                <w:sz w:val="20"/>
              </w:rPr>
            </w:pPr>
            <w:r w:rsidRPr="00D37C47">
              <w:rPr>
                <w:b w:val="0"/>
                <w:bCs/>
                <w:sz w:val="20"/>
              </w:rPr>
              <w:t>255</w:t>
            </w:r>
          </w:p>
        </w:tc>
        <w:tc>
          <w:tcPr>
            <w:tcW w:w="1916" w:type="dxa"/>
          </w:tcPr>
          <w:p w14:paraId="794FD661" w14:textId="77777777" w:rsidR="00204A63" w:rsidRPr="00D37C47" w:rsidRDefault="00204A63" w:rsidP="00666B5B">
            <w:pPr>
              <w:rPr>
                <w:b w:val="0"/>
                <w:bCs/>
                <w:sz w:val="20"/>
              </w:rPr>
            </w:pPr>
            <w:r w:rsidRPr="00D37C47">
              <w:rPr>
                <w:b w:val="0"/>
                <w:bCs/>
                <w:sz w:val="20"/>
              </w:rPr>
              <w:t>[A-Z, a-z,0-9</w:t>
            </w:r>
            <w:r>
              <w:rPr>
                <w:b w:val="0"/>
                <w:bCs/>
                <w:sz w:val="20"/>
              </w:rPr>
              <w:t>, @</w:t>
            </w:r>
            <w:r w:rsidRPr="00D37C47">
              <w:rPr>
                <w:b w:val="0"/>
                <w:bCs/>
                <w:sz w:val="20"/>
              </w:rPr>
              <w:t>]</w:t>
            </w:r>
          </w:p>
        </w:tc>
      </w:tr>
    </w:tbl>
    <w:p w14:paraId="62A36882" w14:textId="77777777" w:rsidR="00204A63" w:rsidRDefault="00204A63" w:rsidP="00204A63">
      <w:pPr>
        <w:spacing w:line="360" w:lineRule="auto"/>
        <w:rPr>
          <w:rFonts w:cs="Times New Roman"/>
          <w:szCs w:val="24"/>
        </w:rPr>
      </w:pPr>
    </w:p>
    <w:p w14:paraId="31ED1DBE" w14:textId="2F0F251B" w:rsidR="00204A63"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64</w:t>
      </w:r>
      <w:r w:rsidRPr="00D954EF">
        <w:rPr>
          <w:rFonts w:cs="Times New Roman"/>
          <w:szCs w:val="24"/>
        </w:rPr>
        <w:t>. Data Dictionary of User Table</w:t>
      </w:r>
    </w:p>
    <w:p w14:paraId="730F5898" w14:textId="2EC6AC9E" w:rsidR="00685F0D" w:rsidRDefault="00685F0D" w:rsidP="00204A63">
      <w:pPr>
        <w:spacing w:line="360" w:lineRule="auto"/>
        <w:rPr>
          <w:rFonts w:cs="Times New Roman"/>
          <w:szCs w:val="24"/>
        </w:rPr>
      </w:pPr>
    </w:p>
    <w:p w14:paraId="16D8E45F" w14:textId="19BDC21E" w:rsidR="00685F0D" w:rsidRDefault="00685F0D" w:rsidP="00204A63">
      <w:pPr>
        <w:spacing w:line="360" w:lineRule="auto"/>
        <w:rPr>
          <w:rFonts w:cs="Times New Roman"/>
          <w:szCs w:val="24"/>
        </w:rPr>
      </w:pPr>
    </w:p>
    <w:p w14:paraId="1FCCB5D1" w14:textId="0B67E041" w:rsidR="00685F0D" w:rsidRDefault="00685F0D" w:rsidP="00204A63">
      <w:pPr>
        <w:spacing w:line="360" w:lineRule="auto"/>
        <w:rPr>
          <w:rFonts w:cs="Times New Roman"/>
          <w:szCs w:val="24"/>
        </w:rPr>
      </w:pPr>
    </w:p>
    <w:p w14:paraId="2B12E279" w14:textId="0E871307" w:rsidR="00685F0D" w:rsidRDefault="00685F0D" w:rsidP="00204A63">
      <w:pPr>
        <w:spacing w:line="360" w:lineRule="auto"/>
        <w:rPr>
          <w:rFonts w:cs="Times New Roman"/>
          <w:szCs w:val="24"/>
        </w:rPr>
      </w:pPr>
    </w:p>
    <w:p w14:paraId="6EF1A990" w14:textId="4802F817" w:rsidR="00685F0D" w:rsidRDefault="00685F0D" w:rsidP="00204A63">
      <w:pPr>
        <w:spacing w:line="360" w:lineRule="auto"/>
        <w:rPr>
          <w:rFonts w:cs="Times New Roman"/>
          <w:szCs w:val="24"/>
        </w:rPr>
      </w:pPr>
    </w:p>
    <w:p w14:paraId="34F47115" w14:textId="20A30D98" w:rsidR="00685F0D" w:rsidRDefault="00685F0D" w:rsidP="00204A63">
      <w:pPr>
        <w:spacing w:line="360" w:lineRule="auto"/>
        <w:rPr>
          <w:rFonts w:cs="Times New Roman"/>
          <w:szCs w:val="24"/>
        </w:rPr>
      </w:pPr>
    </w:p>
    <w:p w14:paraId="2A4D4754" w14:textId="71B62373" w:rsidR="00685F0D" w:rsidRDefault="00685F0D" w:rsidP="00204A63">
      <w:pPr>
        <w:spacing w:line="360" w:lineRule="auto"/>
        <w:rPr>
          <w:rFonts w:cs="Times New Roman"/>
          <w:szCs w:val="24"/>
        </w:rPr>
      </w:pPr>
    </w:p>
    <w:p w14:paraId="737AECFC" w14:textId="4DE26347" w:rsidR="00685F0D" w:rsidRDefault="00685F0D" w:rsidP="00204A63">
      <w:pPr>
        <w:spacing w:line="360" w:lineRule="auto"/>
        <w:rPr>
          <w:rFonts w:cs="Times New Roman"/>
          <w:szCs w:val="24"/>
        </w:rPr>
      </w:pPr>
    </w:p>
    <w:p w14:paraId="01076BA5" w14:textId="14B94C0C" w:rsidR="00685F0D" w:rsidRDefault="00685F0D" w:rsidP="00204A63">
      <w:pPr>
        <w:spacing w:line="360" w:lineRule="auto"/>
        <w:rPr>
          <w:rFonts w:cs="Times New Roman"/>
          <w:szCs w:val="24"/>
        </w:rPr>
      </w:pPr>
    </w:p>
    <w:p w14:paraId="23A71731" w14:textId="5C3185EF" w:rsidR="00685F0D" w:rsidRDefault="00685F0D" w:rsidP="00204A63">
      <w:pPr>
        <w:spacing w:line="360" w:lineRule="auto"/>
        <w:rPr>
          <w:rFonts w:cs="Times New Roman"/>
          <w:szCs w:val="24"/>
        </w:rPr>
      </w:pPr>
    </w:p>
    <w:p w14:paraId="72EBFCD2" w14:textId="624F0876" w:rsidR="00685F0D" w:rsidRDefault="00685F0D" w:rsidP="00204A63">
      <w:pPr>
        <w:spacing w:line="360" w:lineRule="auto"/>
        <w:rPr>
          <w:rFonts w:cs="Times New Roman"/>
          <w:szCs w:val="24"/>
        </w:rPr>
      </w:pPr>
    </w:p>
    <w:p w14:paraId="0D048098" w14:textId="00C60603" w:rsidR="00685F0D" w:rsidRDefault="00685F0D" w:rsidP="00204A63">
      <w:pPr>
        <w:spacing w:line="360" w:lineRule="auto"/>
        <w:rPr>
          <w:rFonts w:cs="Times New Roman"/>
          <w:szCs w:val="24"/>
        </w:rPr>
      </w:pPr>
    </w:p>
    <w:p w14:paraId="47E15CCF" w14:textId="2BB24220" w:rsidR="00685F0D" w:rsidRDefault="00685F0D" w:rsidP="00204A63">
      <w:pPr>
        <w:spacing w:line="360" w:lineRule="auto"/>
        <w:rPr>
          <w:rFonts w:cs="Times New Roman"/>
          <w:szCs w:val="24"/>
        </w:rPr>
      </w:pPr>
    </w:p>
    <w:p w14:paraId="709F8B28" w14:textId="33AA6CF3" w:rsidR="00685F0D" w:rsidRDefault="00685F0D" w:rsidP="00204A63">
      <w:pPr>
        <w:spacing w:line="360" w:lineRule="auto"/>
        <w:rPr>
          <w:rFonts w:cs="Times New Roman"/>
          <w:szCs w:val="24"/>
        </w:rPr>
      </w:pPr>
    </w:p>
    <w:p w14:paraId="4576B861" w14:textId="77777777" w:rsidR="00685F0D" w:rsidRPr="00D954EF" w:rsidRDefault="00685F0D" w:rsidP="00204A63">
      <w:pPr>
        <w:spacing w:line="360" w:lineRule="auto"/>
        <w:rPr>
          <w:rFonts w:cs="Times New Roman"/>
          <w:szCs w:val="24"/>
        </w:rPr>
      </w:pPr>
    </w:p>
    <w:p w14:paraId="7C9EA53C" w14:textId="77777777" w:rsidR="00204A63" w:rsidRDefault="00204A63" w:rsidP="00575A26">
      <w:pPr>
        <w:jc w:val="both"/>
      </w:pPr>
    </w:p>
    <w:tbl>
      <w:tblPr>
        <w:tblStyle w:val="TableGrid"/>
        <w:tblW w:w="12955" w:type="dxa"/>
        <w:tblLook w:val="04A0" w:firstRow="1" w:lastRow="0" w:firstColumn="1" w:lastColumn="0" w:noHBand="0" w:noVBand="1"/>
      </w:tblPr>
      <w:tblGrid>
        <w:gridCol w:w="1834"/>
        <w:gridCol w:w="1691"/>
        <w:gridCol w:w="1273"/>
        <w:gridCol w:w="1444"/>
        <w:gridCol w:w="1363"/>
        <w:gridCol w:w="1385"/>
        <w:gridCol w:w="1448"/>
        <w:gridCol w:w="828"/>
        <w:gridCol w:w="1689"/>
      </w:tblGrid>
      <w:tr w:rsidR="00204A63" w:rsidRPr="00CC7892" w14:paraId="31EE67A1" w14:textId="77777777" w:rsidTr="00666B5B">
        <w:trPr>
          <w:trHeight w:val="672"/>
        </w:trPr>
        <w:tc>
          <w:tcPr>
            <w:tcW w:w="1834" w:type="dxa"/>
          </w:tcPr>
          <w:p w14:paraId="6D35E6E8" w14:textId="77777777" w:rsidR="00204A63" w:rsidRPr="00CC7892" w:rsidRDefault="00204A63" w:rsidP="00666B5B">
            <w:pPr>
              <w:rPr>
                <w:sz w:val="20"/>
              </w:rPr>
            </w:pPr>
            <w:r w:rsidRPr="00CC7892">
              <w:rPr>
                <w:sz w:val="20"/>
              </w:rPr>
              <w:lastRenderedPageBreak/>
              <w:t>Table Name</w:t>
            </w:r>
          </w:p>
        </w:tc>
        <w:tc>
          <w:tcPr>
            <w:tcW w:w="11121" w:type="dxa"/>
            <w:gridSpan w:val="8"/>
          </w:tcPr>
          <w:p w14:paraId="47E832B7" w14:textId="77777777" w:rsidR="00204A63" w:rsidRPr="00CC7892" w:rsidRDefault="00204A63" w:rsidP="00666B5B">
            <w:pPr>
              <w:rPr>
                <w:sz w:val="20"/>
              </w:rPr>
            </w:pPr>
            <w:proofErr w:type="spellStart"/>
            <w:r w:rsidRPr="00CC7892">
              <w:rPr>
                <w:sz w:val="20"/>
              </w:rPr>
              <w:t>tbl_batch</w:t>
            </w:r>
            <w:proofErr w:type="spellEnd"/>
          </w:p>
        </w:tc>
      </w:tr>
      <w:tr w:rsidR="00204A63" w:rsidRPr="00CC7892" w14:paraId="049725AF" w14:textId="77777777" w:rsidTr="00666B5B">
        <w:trPr>
          <w:trHeight w:val="354"/>
        </w:trPr>
        <w:tc>
          <w:tcPr>
            <w:tcW w:w="1834" w:type="dxa"/>
          </w:tcPr>
          <w:p w14:paraId="220A5A77" w14:textId="77777777" w:rsidR="00204A63" w:rsidRPr="00CC7892" w:rsidRDefault="00204A63" w:rsidP="00666B5B">
            <w:pPr>
              <w:rPr>
                <w:sz w:val="20"/>
              </w:rPr>
            </w:pPr>
            <w:r w:rsidRPr="00CC7892">
              <w:rPr>
                <w:sz w:val="20"/>
              </w:rPr>
              <w:t>Description</w:t>
            </w:r>
          </w:p>
        </w:tc>
        <w:tc>
          <w:tcPr>
            <w:tcW w:w="11121" w:type="dxa"/>
            <w:gridSpan w:val="8"/>
          </w:tcPr>
          <w:p w14:paraId="023D4BF2" w14:textId="77777777" w:rsidR="00204A63" w:rsidRPr="00CC7892" w:rsidRDefault="00204A63" w:rsidP="00666B5B">
            <w:pPr>
              <w:rPr>
                <w:sz w:val="20"/>
              </w:rPr>
            </w:pPr>
            <w:r w:rsidRPr="00CC7892">
              <w:rPr>
                <w:sz w:val="20"/>
              </w:rPr>
              <w:t>This table records the batch information of the pig.</w:t>
            </w:r>
          </w:p>
        </w:tc>
      </w:tr>
      <w:tr w:rsidR="00204A63" w:rsidRPr="00CC7892" w14:paraId="3803AA9F" w14:textId="77777777" w:rsidTr="00666B5B">
        <w:trPr>
          <w:trHeight w:val="560"/>
        </w:trPr>
        <w:tc>
          <w:tcPr>
            <w:tcW w:w="1834" w:type="dxa"/>
          </w:tcPr>
          <w:p w14:paraId="358D68D8" w14:textId="77777777" w:rsidR="00204A63" w:rsidRPr="00CC7892" w:rsidRDefault="00204A63" w:rsidP="00666B5B">
            <w:pPr>
              <w:rPr>
                <w:sz w:val="20"/>
              </w:rPr>
            </w:pPr>
            <w:r w:rsidRPr="00CC7892">
              <w:rPr>
                <w:sz w:val="20"/>
              </w:rPr>
              <w:t>Alias</w:t>
            </w:r>
          </w:p>
        </w:tc>
        <w:tc>
          <w:tcPr>
            <w:tcW w:w="11121" w:type="dxa"/>
            <w:gridSpan w:val="8"/>
          </w:tcPr>
          <w:p w14:paraId="0CFBEEC5" w14:textId="77777777" w:rsidR="00204A63" w:rsidRPr="00CC7892" w:rsidRDefault="00204A63" w:rsidP="00666B5B">
            <w:pPr>
              <w:rPr>
                <w:sz w:val="20"/>
              </w:rPr>
            </w:pPr>
            <w:r w:rsidRPr="00CC7892">
              <w:rPr>
                <w:sz w:val="20"/>
              </w:rPr>
              <w:t>None</w:t>
            </w:r>
          </w:p>
        </w:tc>
      </w:tr>
      <w:tr w:rsidR="00204A63" w:rsidRPr="00CC7892" w14:paraId="29341E23" w14:textId="77777777" w:rsidTr="00666B5B">
        <w:trPr>
          <w:trHeight w:val="672"/>
        </w:trPr>
        <w:tc>
          <w:tcPr>
            <w:tcW w:w="1834" w:type="dxa"/>
          </w:tcPr>
          <w:p w14:paraId="7FB5724B" w14:textId="77777777" w:rsidR="00204A63" w:rsidRPr="00CC7892" w:rsidRDefault="00204A63" w:rsidP="00666B5B">
            <w:pPr>
              <w:rPr>
                <w:sz w:val="20"/>
              </w:rPr>
            </w:pPr>
            <w:r w:rsidRPr="00CC7892">
              <w:rPr>
                <w:sz w:val="20"/>
              </w:rPr>
              <w:t>Attribute Name</w:t>
            </w:r>
          </w:p>
        </w:tc>
        <w:tc>
          <w:tcPr>
            <w:tcW w:w="1691" w:type="dxa"/>
          </w:tcPr>
          <w:p w14:paraId="6EEEB3F5" w14:textId="77777777" w:rsidR="00204A63" w:rsidRPr="00CC7892" w:rsidRDefault="00204A63" w:rsidP="00666B5B">
            <w:pPr>
              <w:rPr>
                <w:sz w:val="20"/>
              </w:rPr>
            </w:pPr>
            <w:r w:rsidRPr="00CC7892">
              <w:rPr>
                <w:sz w:val="20"/>
              </w:rPr>
              <w:t>Description</w:t>
            </w:r>
          </w:p>
        </w:tc>
        <w:tc>
          <w:tcPr>
            <w:tcW w:w="1273" w:type="dxa"/>
          </w:tcPr>
          <w:p w14:paraId="567AC300" w14:textId="77777777" w:rsidR="00204A63" w:rsidRPr="00CC7892" w:rsidRDefault="00204A63" w:rsidP="00666B5B">
            <w:pPr>
              <w:rPr>
                <w:sz w:val="20"/>
              </w:rPr>
            </w:pPr>
            <w:r w:rsidRPr="00CC7892">
              <w:rPr>
                <w:sz w:val="20"/>
              </w:rPr>
              <w:t>Data Type</w:t>
            </w:r>
          </w:p>
        </w:tc>
        <w:tc>
          <w:tcPr>
            <w:tcW w:w="1444" w:type="dxa"/>
          </w:tcPr>
          <w:p w14:paraId="3E97C0B9" w14:textId="77777777" w:rsidR="00204A63" w:rsidRPr="00CC7892" w:rsidRDefault="00204A63" w:rsidP="00666B5B">
            <w:pPr>
              <w:rPr>
                <w:sz w:val="20"/>
              </w:rPr>
            </w:pPr>
            <w:r w:rsidRPr="00CC7892">
              <w:rPr>
                <w:sz w:val="20"/>
              </w:rPr>
              <w:t>Default Value</w:t>
            </w:r>
          </w:p>
        </w:tc>
        <w:tc>
          <w:tcPr>
            <w:tcW w:w="1363" w:type="dxa"/>
          </w:tcPr>
          <w:p w14:paraId="5EC95E5C" w14:textId="77777777" w:rsidR="00204A63" w:rsidRPr="00CC7892" w:rsidRDefault="00204A63" w:rsidP="00666B5B">
            <w:pPr>
              <w:rPr>
                <w:sz w:val="20"/>
              </w:rPr>
            </w:pPr>
            <w:r w:rsidRPr="00CC7892">
              <w:rPr>
                <w:sz w:val="20"/>
              </w:rPr>
              <w:t>Primary Key</w:t>
            </w:r>
          </w:p>
        </w:tc>
        <w:tc>
          <w:tcPr>
            <w:tcW w:w="1385" w:type="dxa"/>
          </w:tcPr>
          <w:p w14:paraId="6E35D180" w14:textId="77777777" w:rsidR="00204A63" w:rsidRPr="00CC7892" w:rsidRDefault="00204A63" w:rsidP="00666B5B">
            <w:pPr>
              <w:rPr>
                <w:sz w:val="20"/>
              </w:rPr>
            </w:pPr>
            <w:r w:rsidRPr="00CC7892">
              <w:rPr>
                <w:sz w:val="20"/>
              </w:rPr>
              <w:t>Example</w:t>
            </w:r>
          </w:p>
        </w:tc>
        <w:tc>
          <w:tcPr>
            <w:tcW w:w="1448" w:type="dxa"/>
          </w:tcPr>
          <w:p w14:paraId="21B312CA" w14:textId="77777777" w:rsidR="00204A63" w:rsidRPr="00CC7892" w:rsidRDefault="00204A63" w:rsidP="00666B5B">
            <w:pPr>
              <w:rPr>
                <w:sz w:val="20"/>
              </w:rPr>
            </w:pPr>
            <w:r w:rsidRPr="00CC7892">
              <w:rPr>
                <w:sz w:val="20"/>
              </w:rPr>
              <w:t>Null Allowed? (Y/N)</w:t>
            </w:r>
          </w:p>
        </w:tc>
        <w:tc>
          <w:tcPr>
            <w:tcW w:w="828" w:type="dxa"/>
          </w:tcPr>
          <w:p w14:paraId="6DE48973" w14:textId="77777777" w:rsidR="00204A63" w:rsidRPr="00CC7892" w:rsidRDefault="00204A63" w:rsidP="00666B5B">
            <w:pPr>
              <w:rPr>
                <w:sz w:val="20"/>
              </w:rPr>
            </w:pPr>
            <w:r w:rsidRPr="00CC7892">
              <w:rPr>
                <w:sz w:val="20"/>
              </w:rPr>
              <w:t>Length</w:t>
            </w:r>
          </w:p>
        </w:tc>
        <w:tc>
          <w:tcPr>
            <w:tcW w:w="1689" w:type="dxa"/>
          </w:tcPr>
          <w:p w14:paraId="7379F836" w14:textId="77777777" w:rsidR="00204A63" w:rsidRPr="00CC7892" w:rsidRDefault="00204A63" w:rsidP="00666B5B">
            <w:pPr>
              <w:rPr>
                <w:sz w:val="20"/>
              </w:rPr>
            </w:pPr>
            <w:r w:rsidRPr="00CC7892">
              <w:rPr>
                <w:sz w:val="20"/>
              </w:rPr>
              <w:t>Validation Rules</w:t>
            </w:r>
          </w:p>
        </w:tc>
      </w:tr>
      <w:tr w:rsidR="00204A63" w:rsidRPr="00CC7892" w14:paraId="563D9D66" w14:textId="77777777" w:rsidTr="00666B5B">
        <w:trPr>
          <w:trHeight w:val="1029"/>
        </w:trPr>
        <w:tc>
          <w:tcPr>
            <w:tcW w:w="1834" w:type="dxa"/>
          </w:tcPr>
          <w:p w14:paraId="4F74FB8E" w14:textId="77777777" w:rsidR="00204A63" w:rsidRPr="00CC7892" w:rsidRDefault="00204A63" w:rsidP="00666B5B">
            <w:pPr>
              <w:rPr>
                <w:b w:val="0"/>
                <w:bCs/>
                <w:sz w:val="20"/>
              </w:rPr>
            </w:pPr>
            <w:proofErr w:type="spellStart"/>
            <w:r w:rsidRPr="00CC7892">
              <w:rPr>
                <w:b w:val="0"/>
                <w:bCs/>
                <w:sz w:val="20"/>
              </w:rPr>
              <w:t>batch_id</w:t>
            </w:r>
            <w:proofErr w:type="spellEnd"/>
          </w:p>
        </w:tc>
        <w:tc>
          <w:tcPr>
            <w:tcW w:w="1691" w:type="dxa"/>
          </w:tcPr>
          <w:p w14:paraId="55E3646E" w14:textId="77777777" w:rsidR="00204A63" w:rsidRPr="00CC7892" w:rsidRDefault="00204A63" w:rsidP="00666B5B">
            <w:pPr>
              <w:rPr>
                <w:b w:val="0"/>
                <w:bCs/>
                <w:sz w:val="20"/>
              </w:rPr>
            </w:pPr>
            <w:r w:rsidRPr="00CC7892">
              <w:rPr>
                <w:b w:val="0"/>
                <w:bCs/>
                <w:sz w:val="20"/>
              </w:rPr>
              <w:t>Unique Identified ID for batch</w:t>
            </w:r>
          </w:p>
        </w:tc>
        <w:tc>
          <w:tcPr>
            <w:tcW w:w="1273" w:type="dxa"/>
          </w:tcPr>
          <w:p w14:paraId="0F90B4BE" w14:textId="77777777" w:rsidR="00204A63" w:rsidRPr="00CC7892" w:rsidRDefault="00204A63" w:rsidP="00666B5B">
            <w:pPr>
              <w:rPr>
                <w:b w:val="0"/>
                <w:bCs/>
                <w:sz w:val="20"/>
              </w:rPr>
            </w:pPr>
            <w:r w:rsidRPr="00CC7892">
              <w:rPr>
                <w:b w:val="0"/>
                <w:bCs/>
                <w:sz w:val="20"/>
              </w:rPr>
              <w:t>int</w:t>
            </w:r>
          </w:p>
        </w:tc>
        <w:tc>
          <w:tcPr>
            <w:tcW w:w="1444" w:type="dxa"/>
          </w:tcPr>
          <w:p w14:paraId="3D729C43" w14:textId="77777777" w:rsidR="00204A63" w:rsidRPr="00CC7892" w:rsidRDefault="00204A63" w:rsidP="00666B5B">
            <w:pPr>
              <w:rPr>
                <w:b w:val="0"/>
                <w:bCs/>
                <w:sz w:val="20"/>
              </w:rPr>
            </w:pPr>
            <w:r w:rsidRPr="00CC7892">
              <w:rPr>
                <w:b w:val="0"/>
                <w:bCs/>
                <w:sz w:val="20"/>
              </w:rPr>
              <w:t>None</w:t>
            </w:r>
          </w:p>
        </w:tc>
        <w:tc>
          <w:tcPr>
            <w:tcW w:w="1363" w:type="dxa"/>
          </w:tcPr>
          <w:p w14:paraId="70E19BDD" w14:textId="77777777" w:rsidR="00204A63" w:rsidRPr="00CC7892" w:rsidRDefault="00204A63" w:rsidP="00666B5B">
            <w:pPr>
              <w:rPr>
                <w:b w:val="0"/>
                <w:bCs/>
                <w:sz w:val="20"/>
              </w:rPr>
            </w:pPr>
            <w:r w:rsidRPr="00CC7892">
              <w:rPr>
                <w:b w:val="0"/>
                <w:bCs/>
                <w:sz w:val="20"/>
              </w:rPr>
              <w:t>true</w:t>
            </w:r>
          </w:p>
        </w:tc>
        <w:tc>
          <w:tcPr>
            <w:tcW w:w="1385" w:type="dxa"/>
          </w:tcPr>
          <w:p w14:paraId="1A257236" w14:textId="77777777" w:rsidR="00204A63" w:rsidRPr="00CC7892" w:rsidRDefault="00204A63" w:rsidP="00666B5B">
            <w:pPr>
              <w:rPr>
                <w:b w:val="0"/>
                <w:bCs/>
                <w:sz w:val="20"/>
              </w:rPr>
            </w:pPr>
            <w:r w:rsidRPr="00CC7892">
              <w:rPr>
                <w:b w:val="0"/>
                <w:bCs/>
                <w:sz w:val="20"/>
              </w:rPr>
              <w:t>1</w:t>
            </w:r>
          </w:p>
        </w:tc>
        <w:tc>
          <w:tcPr>
            <w:tcW w:w="1448" w:type="dxa"/>
          </w:tcPr>
          <w:p w14:paraId="299B3E16" w14:textId="77777777" w:rsidR="00204A63" w:rsidRPr="00CC7892" w:rsidRDefault="00204A63" w:rsidP="00666B5B">
            <w:pPr>
              <w:rPr>
                <w:b w:val="0"/>
                <w:bCs/>
                <w:sz w:val="20"/>
              </w:rPr>
            </w:pPr>
            <w:r w:rsidRPr="00CC7892">
              <w:rPr>
                <w:b w:val="0"/>
                <w:bCs/>
                <w:sz w:val="20"/>
              </w:rPr>
              <w:t>N</w:t>
            </w:r>
          </w:p>
        </w:tc>
        <w:tc>
          <w:tcPr>
            <w:tcW w:w="828" w:type="dxa"/>
          </w:tcPr>
          <w:p w14:paraId="43A99BDF" w14:textId="77777777" w:rsidR="00204A63" w:rsidRPr="00CC7892" w:rsidRDefault="00204A63" w:rsidP="00666B5B">
            <w:pPr>
              <w:rPr>
                <w:b w:val="0"/>
                <w:bCs/>
                <w:sz w:val="20"/>
              </w:rPr>
            </w:pPr>
            <w:r w:rsidRPr="00CC7892">
              <w:rPr>
                <w:b w:val="0"/>
                <w:bCs/>
                <w:sz w:val="20"/>
              </w:rPr>
              <w:t>11</w:t>
            </w:r>
          </w:p>
        </w:tc>
        <w:tc>
          <w:tcPr>
            <w:tcW w:w="1689" w:type="dxa"/>
          </w:tcPr>
          <w:p w14:paraId="5CCD9799" w14:textId="77777777" w:rsidR="00204A63" w:rsidRPr="00CC7892" w:rsidRDefault="00204A63" w:rsidP="00666B5B">
            <w:pPr>
              <w:rPr>
                <w:b w:val="0"/>
                <w:bCs/>
                <w:sz w:val="20"/>
              </w:rPr>
            </w:pPr>
            <w:r w:rsidRPr="00CC7892">
              <w:rPr>
                <w:b w:val="0"/>
                <w:bCs/>
                <w:sz w:val="20"/>
              </w:rPr>
              <w:t>[0-9]</w:t>
            </w:r>
          </w:p>
        </w:tc>
      </w:tr>
      <w:tr w:rsidR="00204A63" w:rsidRPr="00CC7892" w14:paraId="19DBE1E1" w14:textId="77777777" w:rsidTr="00666B5B">
        <w:trPr>
          <w:trHeight w:val="672"/>
        </w:trPr>
        <w:tc>
          <w:tcPr>
            <w:tcW w:w="1834" w:type="dxa"/>
          </w:tcPr>
          <w:p w14:paraId="14CC4393" w14:textId="77777777" w:rsidR="00204A63" w:rsidRPr="00CC7892" w:rsidRDefault="00204A63" w:rsidP="00666B5B">
            <w:pPr>
              <w:rPr>
                <w:b w:val="0"/>
                <w:bCs/>
                <w:sz w:val="20"/>
              </w:rPr>
            </w:pPr>
            <w:proofErr w:type="spellStart"/>
            <w:r w:rsidRPr="00CC7892">
              <w:rPr>
                <w:b w:val="0"/>
                <w:bCs/>
                <w:sz w:val="20"/>
              </w:rPr>
              <w:t>batch_name</w:t>
            </w:r>
            <w:proofErr w:type="spellEnd"/>
          </w:p>
        </w:tc>
        <w:tc>
          <w:tcPr>
            <w:tcW w:w="1691" w:type="dxa"/>
          </w:tcPr>
          <w:p w14:paraId="7B4918FE" w14:textId="77777777" w:rsidR="00204A63" w:rsidRPr="00CC7892" w:rsidRDefault="00204A63" w:rsidP="00666B5B">
            <w:pPr>
              <w:rPr>
                <w:b w:val="0"/>
                <w:bCs/>
                <w:sz w:val="20"/>
              </w:rPr>
            </w:pPr>
            <w:r w:rsidRPr="00CC7892">
              <w:rPr>
                <w:b w:val="0"/>
                <w:bCs/>
                <w:sz w:val="20"/>
              </w:rPr>
              <w:t>id of the sow pig</w:t>
            </w:r>
          </w:p>
        </w:tc>
        <w:tc>
          <w:tcPr>
            <w:tcW w:w="1273" w:type="dxa"/>
          </w:tcPr>
          <w:p w14:paraId="3E50CA20" w14:textId="77777777" w:rsidR="00204A63" w:rsidRPr="00CC7892" w:rsidRDefault="00204A63" w:rsidP="00666B5B">
            <w:pPr>
              <w:rPr>
                <w:b w:val="0"/>
                <w:bCs/>
                <w:sz w:val="20"/>
              </w:rPr>
            </w:pPr>
            <w:r w:rsidRPr="00CC7892">
              <w:rPr>
                <w:b w:val="0"/>
                <w:bCs/>
                <w:sz w:val="20"/>
              </w:rPr>
              <w:t>varchar</w:t>
            </w:r>
          </w:p>
        </w:tc>
        <w:tc>
          <w:tcPr>
            <w:tcW w:w="1444" w:type="dxa"/>
          </w:tcPr>
          <w:p w14:paraId="3C66FF39" w14:textId="77777777" w:rsidR="00204A63" w:rsidRPr="00CC7892" w:rsidRDefault="00204A63" w:rsidP="00666B5B">
            <w:pPr>
              <w:rPr>
                <w:b w:val="0"/>
                <w:bCs/>
                <w:sz w:val="20"/>
              </w:rPr>
            </w:pPr>
            <w:r w:rsidRPr="00CC7892">
              <w:rPr>
                <w:b w:val="0"/>
                <w:bCs/>
                <w:sz w:val="20"/>
              </w:rPr>
              <w:t>None</w:t>
            </w:r>
          </w:p>
        </w:tc>
        <w:tc>
          <w:tcPr>
            <w:tcW w:w="1363" w:type="dxa"/>
          </w:tcPr>
          <w:p w14:paraId="565A0021" w14:textId="77777777" w:rsidR="00204A63" w:rsidRPr="00CC7892" w:rsidRDefault="00204A63" w:rsidP="00666B5B">
            <w:pPr>
              <w:rPr>
                <w:b w:val="0"/>
                <w:bCs/>
                <w:sz w:val="20"/>
              </w:rPr>
            </w:pPr>
            <w:r w:rsidRPr="00CC7892">
              <w:rPr>
                <w:b w:val="0"/>
                <w:bCs/>
                <w:sz w:val="20"/>
              </w:rPr>
              <w:t>false</w:t>
            </w:r>
          </w:p>
        </w:tc>
        <w:tc>
          <w:tcPr>
            <w:tcW w:w="1385" w:type="dxa"/>
          </w:tcPr>
          <w:p w14:paraId="55C3C455" w14:textId="77777777" w:rsidR="00204A63" w:rsidRPr="00CC7892" w:rsidRDefault="00204A63" w:rsidP="00666B5B">
            <w:pPr>
              <w:rPr>
                <w:b w:val="0"/>
                <w:bCs/>
                <w:sz w:val="20"/>
              </w:rPr>
            </w:pPr>
            <w:r w:rsidRPr="00CC7892">
              <w:rPr>
                <w:b w:val="0"/>
                <w:bCs/>
                <w:sz w:val="20"/>
              </w:rPr>
              <w:t>Batch1</w:t>
            </w:r>
          </w:p>
        </w:tc>
        <w:tc>
          <w:tcPr>
            <w:tcW w:w="1448" w:type="dxa"/>
          </w:tcPr>
          <w:p w14:paraId="524FE29F" w14:textId="77777777" w:rsidR="00204A63" w:rsidRPr="00CC7892" w:rsidRDefault="00204A63" w:rsidP="00666B5B">
            <w:pPr>
              <w:rPr>
                <w:b w:val="0"/>
                <w:bCs/>
                <w:sz w:val="20"/>
              </w:rPr>
            </w:pPr>
            <w:r w:rsidRPr="00CC7892">
              <w:rPr>
                <w:b w:val="0"/>
                <w:bCs/>
                <w:sz w:val="20"/>
              </w:rPr>
              <w:t>Y</w:t>
            </w:r>
          </w:p>
        </w:tc>
        <w:tc>
          <w:tcPr>
            <w:tcW w:w="828" w:type="dxa"/>
          </w:tcPr>
          <w:p w14:paraId="5DB5BD42" w14:textId="77777777" w:rsidR="00204A63" w:rsidRPr="00CC7892" w:rsidRDefault="00204A63" w:rsidP="00666B5B">
            <w:pPr>
              <w:rPr>
                <w:b w:val="0"/>
                <w:bCs/>
                <w:sz w:val="20"/>
              </w:rPr>
            </w:pPr>
            <w:r w:rsidRPr="00CC7892">
              <w:rPr>
                <w:b w:val="0"/>
                <w:bCs/>
                <w:sz w:val="20"/>
              </w:rPr>
              <w:t>50</w:t>
            </w:r>
          </w:p>
        </w:tc>
        <w:tc>
          <w:tcPr>
            <w:tcW w:w="1689" w:type="dxa"/>
          </w:tcPr>
          <w:p w14:paraId="202A8277" w14:textId="77777777" w:rsidR="00204A63" w:rsidRPr="00CC7892" w:rsidRDefault="00204A63" w:rsidP="00666B5B">
            <w:pPr>
              <w:rPr>
                <w:b w:val="0"/>
                <w:bCs/>
                <w:sz w:val="20"/>
              </w:rPr>
            </w:pPr>
            <w:r w:rsidRPr="00CC7892">
              <w:rPr>
                <w:b w:val="0"/>
                <w:bCs/>
                <w:sz w:val="20"/>
              </w:rPr>
              <w:t>[A-Z, a-z,0-9, @]</w:t>
            </w:r>
          </w:p>
        </w:tc>
      </w:tr>
      <w:tr w:rsidR="00204A63" w:rsidRPr="00CC7892" w14:paraId="438098A1" w14:textId="77777777" w:rsidTr="00666B5B">
        <w:trPr>
          <w:trHeight w:val="691"/>
        </w:trPr>
        <w:tc>
          <w:tcPr>
            <w:tcW w:w="1834" w:type="dxa"/>
          </w:tcPr>
          <w:p w14:paraId="237535A1" w14:textId="77777777" w:rsidR="00204A63" w:rsidRPr="00CC7892" w:rsidRDefault="00204A63" w:rsidP="00666B5B">
            <w:pPr>
              <w:rPr>
                <w:b w:val="0"/>
                <w:bCs/>
                <w:sz w:val="20"/>
              </w:rPr>
            </w:pPr>
            <w:proofErr w:type="spellStart"/>
            <w:r w:rsidRPr="00CC7892">
              <w:rPr>
                <w:b w:val="0"/>
                <w:bCs/>
                <w:sz w:val="20"/>
              </w:rPr>
              <w:t>is_exist</w:t>
            </w:r>
            <w:proofErr w:type="spellEnd"/>
          </w:p>
        </w:tc>
        <w:tc>
          <w:tcPr>
            <w:tcW w:w="1691" w:type="dxa"/>
          </w:tcPr>
          <w:p w14:paraId="62972080" w14:textId="77777777" w:rsidR="00204A63" w:rsidRPr="00CC7892" w:rsidRDefault="00204A63" w:rsidP="00666B5B">
            <w:pPr>
              <w:rPr>
                <w:b w:val="0"/>
                <w:bCs/>
                <w:sz w:val="20"/>
              </w:rPr>
            </w:pPr>
            <w:r w:rsidRPr="00CC7892">
              <w:rPr>
                <w:b w:val="0"/>
                <w:bCs/>
                <w:sz w:val="20"/>
              </w:rPr>
              <w:t>Determines batch existing record</w:t>
            </w:r>
          </w:p>
        </w:tc>
        <w:tc>
          <w:tcPr>
            <w:tcW w:w="1273" w:type="dxa"/>
          </w:tcPr>
          <w:p w14:paraId="5AC6C57C" w14:textId="77777777" w:rsidR="00204A63" w:rsidRPr="00CC7892" w:rsidRDefault="00204A63" w:rsidP="00666B5B">
            <w:pPr>
              <w:rPr>
                <w:b w:val="0"/>
                <w:bCs/>
                <w:sz w:val="20"/>
              </w:rPr>
            </w:pPr>
            <w:r w:rsidRPr="00CC7892">
              <w:rPr>
                <w:b w:val="0"/>
                <w:bCs/>
                <w:sz w:val="20"/>
              </w:rPr>
              <w:t>varchar</w:t>
            </w:r>
          </w:p>
        </w:tc>
        <w:tc>
          <w:tcPr>
            <w:tcW w:w="1444" w:type="dxa"/>
          </w:tcPr>
          <w:p w14:paraId="169310F9" w14:textId="77777777" w:rsidR="00204A63" w:rsidRPr="00CC7892" w:rsidRDefault="00204A63" w:rsidP="00666B5B">
            <w:pPr>
              <w:rPr>
                <w:b w:val="0"/>
                <w:bCs/>
                <w:sz w:val="20"/>
              </w:rPr>
            </w:pPr>
            <w:r w:rsidRPr="00CC7892">
              <w:rPr>
                <w:b w:val="0"/>
                <w:bCs/>
                <w:sz w:val="20"/>
              </w:rPr>
              <w:t>None</w:t>
            </w:r>
          </w:p>
        </w:tc>
        <w:tc>
          <w:tcPr>
            <w:tcW w:w="1363" w:type="dxa"/>
          </w:tcPr>
          <w:p w14:paraId="22FEDBA7" w14:textId="77777777" w:rsidR="00204A63" w:rsidRPr="00CC7892" w:rsidRDefault="00204A63" w:rsidP="00666B5B">
            <w:pPr>
              <w:rPr>
                <w:b w:val="0"/>
                <w:bCs/>
                <w:sz w:val="20"/>
              </w:rPr>
            </w:pPr>
            <w:r w:rsidRPr="00CC7892">
              <w:rPr>
                <w:b w:val="0"/>
                <w:bCs/>
                <w:sz w:val="20"/>
              </w:rPr>
              <w:t>false</w:t>
            </w:r>
          </w:p>
        </w:tc>
        <w:tc>
          <w:tcPr>
            <w:tcW w:w="1385" w:type="dxa"/>
          </w:tcPr>
          <w:p w14:paraId="263D5C2D" w14:textId="77777777" w:rsidR="00204A63" w:rsidRPr="00CC7892" w:rsidRDefault="00204A63" w:rsidP="00666B5B">
            <w:pPr>
              <w:rPr>
                <w:b w:val="0"/>
                <w:bCs/>
                <w:sz w:val="20"/>
              </w:rPr>
            </w:pPr>
            <w:r w:rsidRPr="00CC7892">
              <w:rPr>
                <w:b w:val="0"/>
                <w:bCs/>
                <w:sz w:val="20"/>
              </w:rPr>
              <w:t>true</w:t>
            </w:r>
          </w:p>
        </w:tc>
        <w:tc>
          <w:tcPr>
            <w:tcW w:w="1448" w:type="dxa"/>
          </w:tcPr>
          <w:p w14:paraId="1B060144" w14:textId="77777777" w:rsidR="00204A63" w:rsidRPr="00CC7892" w:rsidRDefault="00204A63" w:rsidP="00666B5B">
            <w:pPr>
              <w:rPr>
                <w:b w:val="0"/>
                <w:bCs/>
                <w:sz w:val="20"/>
              </w:rPr>
            </w:pPr>
            <w:r w:rsidRPr="00CC7892">
              <w:rPr>
                <w:b w:val="0"/>
                <w:bCs/>
                <w:sz w:val="20"/>
              </w:rPr>
              <w:t>Y</w:t>
            </w:r>
          </w:p>
        </w:tc>
        <w:tc>
          <w:tcPr>
            <w:tcW w:w="828" w:type="dxa"/>
          </w:tcPr>
          <w:p w14:paraId="506B5C27" w14:textId="77777777" w:rsidR="00204A63" w:rsidRPr="00CC7892" w:rsidRDefault="00204A63" w:rsidP="00666B5B">
            <w:pPr>
              <w:rPr>
                <w:b w:val="0"/>
                <w:bCs/>
                <w:sz w:val="20"/>
              </w:rPr>
            </w:pPr>
            <w:r w:rsidRPr="00CC7892">
              <w:rPr>
                <w:b w:val="0"/>
                <w:bCs/>
                <w:sz w:val="20"/>
              </w:rPr>
              <w:t>50</w:t>
            </w:r>
          </w:p>
        </w:tc>
        <w:tc>
          <w:tcPr>
            <w:tcW w:w="1689" w:type="dxa"/>
          </w:tcPr>
          <w:p w14:paraId="41BB24D3" w14:textId="77777777" w:rsidR="00204A63" w:rsidRPr="00CC7892" w:rsidRDefault="00204A63" w:rsidP="00666B5B">
            <w:pPr>
              <w:rPr>
                <w:b w:val="0"/>
                <w:bCs/>
                <w:sz w:val="20"/>
              </w:rPr>
            </w:pPr>
            <w:r w:rsidRPr="00CC7892">
              <w:rPr>
                <w:b w:val="0"/>
                <w:bCs/>
                <w:sz w:val="20"/>
              </w:rPr>
              <w:t>[A-Z, a-z,0-9, @]</w:t>
            </w:r>
          </w:p>
        </w:tc>
      </w:tr>
      <w:tr w:rsidR="00204A63" w:rsidRPr="00CC7892" w14:paraId="39968B2A" w14:textId="77777777" w:rsidTr="00666B5B">
        <w:trPr>
          <w:trHeight w:val="936"/>
        </w:trPr>
        <w:tc>
          <w:tcPr>
            <w:tcW w:w="1834" w:type="dxa"/>
          </w:tcPr>
          <w:p w14:paraId="376C3A7F" w14:textId="77777777" w:rsidR="00204A63" w:rsidRPr="00CC7892" w:rsidRDefault="00204A63" w:rsidP="00666B5B">
            <w:pPr>
              <w:rPr>
                <w:b w:val="0"/>
                <w:bCs/>
                <w:sz w:val="20"/>
              </w:rPr>
            </w:pPr>
            <w:proofErr w:type="spellStart"/>
            <w:r w:rsidRPr="00CC7892">
              <w:rPr>
                <w:b w:val="0"/>
                <w:bCs/>
                <w:sz w:val="20"/>
              </w:rPr>
              <w:t>user_id</w:t>
            </w:r>
            <w:proofErr w:type="spellEnd"/>
          </w:p>
        </w:tc>
        <w:tc>
          <w:tcPr>
            <w:tcW w:w="1691" w:type="dxa"/>
          </w:tcPr>
          <w:p w14:paraId="4E0CE417" w14:textId="77777777" w:rsidR="00204A63" w:rsidRPr="00CC7892" w:rsidRDefault="00204A63" w:rsidP="00666B5B">
            <w:pPr>
              <w:rPr>
                <w:b w:val="0"/>
                <w:bCs/>
                <w:sz w:val="20"/>
              </w:rPr>
            </w:pPr>
            <w:r w:rsidRPr="00CC7892">
              <w:rPr>
                <w:b w:val="0"/>
                <w:bCs/>
                <w:sz w:val="20"/>
              </w:rPr>
              <w:t>Unique Identified ID for user</w:t>
            </w:r>
          </w:p>
        </w:tc>
        <w:tc>
          <w:tcPr>
            <w:tcW w:w="1273" w:type="dxa"/>
          </w:tcPr>
          <w:p w14:paraId="5F972AE8" w14:textId="77777777" w:rsidR="00204A63" w:rsidRPr="00CC7892" w:rsidRDefault="00204A63" w:rsidP="00666B5B">
            <w:pPr>
              <w:rPr>
                <w:b w:val="0"/>
                <w:bCs/>
                <w:sz w:val="20"/>
              </w:rPr>
            </w:pPr>
            <w:r w:rsidRPr="00CC7892">
              <w:rPr>
                <w:b w:val="0"/>
                <w:bCs/>
                <w:sz w:val="20"/>
              </w:rPr>
              <w:t>int</w:t>
            </w:r>
          </w:p>
        </w:tc>
        <w:tc>
          <w:tcPr>
            <w:tcW w:w="1444" w:type="dxa"/>
          </w:tcPr>
          <w:p w14:paraId="4555FD58" w14:textId="77777777" w:rsidR="00204A63" w:rsidRPr="00CC7892" w:rsidRDefault="00204A63" w:rsidP="00666B5B">
            <w:pPr>
              <w:rPr>
                <w:b w:val="0"/>
                <w:bCs/>
                <w:sz w:val="20"/>
              </w:rPr>
            </w:pPr>
            <w:r w:rsidRPr="00CC7892">
              <w:rPr>
                <w:b w:val="0"/>
                <w:bCs/>
                <w:sz w:val="20"/>
              </w:rPr>
              <w:t>None</w:t>
            </w:r>
          </w:p>
        </w:tc>
        <w:tc>
          <w:tcPr>
            <w:tcW w:w="1363" w:type="dxa"/>
          </w:tcPr>
          <w:p w14:paraId="0EE4E480" w14:textId="77777777" w:rsidR="00204A63" w:rsidRPr="00CC7892" w:rsidRDefault="00204A63" w:rsidP="00666B5B">
            <w:pPr>
              <w:rPr>
                <w:b w:val="0"/>
                <w:bCs/>
                <w:sz w:val="20"/>
              </w:rPr>
            </w:pPr>
            <w:r w:rsidRPr="00CC7892">
              <w:rPr>
                <w:b w:val="0"/>
                <w:bCs/>
                <w:sz w:val="20"/>
              </w:rPr>
              <w:t>false</w:t>
            </w:r>
          </w:p>
        </w:tc>
        <w:tc>
          <w:tcPr>
            <w:tcW w:w="1385" w:type="dxa"/>
          </w:tcPr>
          <w:p w14:paraId="7E1EB992" w14:textId="77777777" w:rsidR="00204A63" w:rsidRPr="00CC7892" w:rsidRDefault="00204A63" w:rsidP="00666B5B">
            <w:pPr>
              <w:rPr>
                <w:b w:val="0"/>
                <w:bCs/>
                <w:sz w:val="20"/>
              </w:rPr>
            </w:pPr>
            <w:r w:rsidRPr="00CC7892">
              <w:rPr>
                <w:b w:val="0"/>
                <w:bCs/>
                <w:sz w:val="20"/>
              </w:rPr>
              <w:t>1</w:t>
            </w:r>
          </w:p>
        </w:tc>
        <w:tc>
          <w:tcPr>
            <w:tcW w:w="1448" w:type="dxa"/>
          </w:tcPr>
          <w:p w14:paraId="7BC20348" w14:textId="77777777" w:rsidR="00204A63" w:rsidRPr="00CC7892" w:rsidRDefault="00204A63" w:rsidP="00666B5B">
            <w:pPr>
              <w:rPr>
                <w:b w:val="0"/>
                <w:bCs/>
                <w:sz w:val="20"/>
              </w:rPr>
            </w:pPr>
            <w:r w:rsidRPr="00CC7892">
              <w:rPr>
                <w:b w:val="0"/>
                <w:bCs/>
                <w:sz w:val="20"/>
              </w:rPr>
              <w:t>Y</w:t>
            </w:r>
          </w:p>
        </w:tc>
        <w:tc>
          <w:tcPr>
            <w:tcW w:w="828" w:type="dxa"/>
          </w:tcPr>
          <w:p w14:paraId="5D04DB10" w14:textId="77777777" w:rsidR="00204A63" w:rsidRPr="00CC7892" w:rsidRDefault="00204A63" w:rsidP="00666B5B">
            <w:pPr>
              <w:rPr>
                <w:b w:val="0"/>
                <w:bCs/>
                <w:sz w:val="20"/>
              </w:rPr>
            </w:pPr>
            <w:r w:rsidRPr="00CC7892">
              <w:rPr>
                <w:b w:val="0"/>
                <w:bCs/>
                <w:sz w:val="20"/>
              </w:rPr>
              <w:t>11</w:t>
            </w:r>
          </w:p>
        </w:tc>
        <w:tc>
          <w:tcPr>
            <w:tcW w:w="1689" w:type="dxa"/>
          </w:tcPr>
          <w:p w14:paraId="1E54E309" w14:textId="77777777" w:rsidR="00204A63" w:rsidRPr="00CC7892" w:rsidRDefault="00204A63" w:rsidP="00666B5B">
            <w:pPr>
              <w:rPr>
                <w:b w:val="0"/>
                <w:bCs/>
                <w:sz w:val="20"/>
              </w:rPr>
            </w:pPr>
            <w:r w:rsidRPr="00CC7892">
              <w:rPr>
                <w:b w:val="0"/>
                <w:bCs/>
                <w:sz w:val="20"/>
              </w:rPr>
              <w:t>[0-9]</w:t>
            </w:r>
          </w:p>
        </w:tc>
      </w:tr>
    </w:tbl>
    <w:p w14:paraId="5F659B41" w14:textId="77777777" w:rsidR="00204A63" w:rsidRDefault="00204A63" w:rsidP="00204A63">
      <w:pPr>
        <w:tabs>
          <w:tab w:val="left" w:pos="387"/>
          <w:tab w:val="center" w:pos="4320"/>
        </w:tabs>
        <w:jc w:val="left"/>
      </w:pPr>
    </w:p>
    <w:p w14:paraId="02A31DD5" w14:textId="554C962A" w:rsidR="00204A63" w:rsidRDefault="00204A63" w:rsidP="00575A26">
      <w:pPr>
        <w:spacing w:line="360" w:lineRule="auto"/>
        <w:rPr>
          <w:rFonts w:cs="Times New Roman"/>
          <w:szCs w:val="24"/>
        </w:rPr>
      </w:pPr>
      <w:r w:rsidRPr="00D954EF">
        <w:rPr>
          <w:rFonts w:cs="Times New Roman"/>
          <w:szCs w:val="24"/>
        </w:rPr>
        <w:t xml:space="preserve">Figure </w:t>
      </w:r>
      <w:r>
        <w:rPr>
          <w:rFonts w:cs="Times New Roman"/>
          <w:szCs w:val="24"/>
        </w:rPr>
        <w:t>65</w:t>
      </w:r>
      <w:r w:rsidRPr="00D954EF">
        <w:rPr>
          <w:rFonts w:cs="Times New Roman"/>
          <w:szCs w:val="24"/>
        </w:rPr>
        <w:t xml:space="preserve">. Data Dictionary of </w:t>
      </w:r>
      <w:r>
        <w:rPr>
          <w:rFonts w:cs="Times New Roman"/>
          <w:szCs w:val="24"/>
        </w:rPr>
        <w:t>Batch</w:t>
      </w:r>
      <w:r w:rsidRPr="00D954EF">
        <w:rPr>
          <w:rFonts w:cs="Times New Roman"/>
          <w:szCs w:val="24"/>
        </w:rPr>
        <w:t xml:space="preserve"> Table</w:t>
      </w:r>
    </w:p>
    <w:p w14:paraId="76299E86" w14:textId="35B36FA5" w:rsidR="005D4A62" w:rsidRDefault="005D4A62" w:rsidP="00575A26">
      <w:pPr>
        <w:spacing w:line="360" w:lineRule="auto"/>
        <w:rPr>
          <w:rFonts w:cs="Times New Roman"/>
          <w:szCs w:val="24"/>
        </w:rPr>
      </w:pPr>
    </w:p>
    <w:p w14:paraId="3FCED53F" w14:textId="7CD7B696" w:rsidR="005D4A62" w:rsidRDefault="005D4A62" w:rsidP="00575A26">
      <w:pPr>
        <w:spacing w:line="360" w:lineRule="auto"/>
        <w:rPr>
          <w:rFonts w:cs="Times New Roman"/>
          <w:szCs w:val="24"/>
        </w:rPr>
      </w:pPr>
    </w:p>
    <w:p w14:paraId="7A849D7D" w14:textId="4C9AAE22" w:rsidR="005D4A62" w:rsidRDefault="005D4A62" w:rsidP="00575A26">
      <w:pPr>
        <w:spacing w:line="360" w:lineRule="auto"/>
        <w:rPr>
          <w:rFonts w:cs="Times New Roman"/>
          <w:szCs w:val="24"/>
        </w:rPr>
      </w:pPr>
    </w:p>
    <w:p w14:paraId="65173394" w14:textId="77777777" w:rsidR="005D4A62" w:rsidRPr="00575A26" w:rsidRDefault="005D4A62" w:rsidP="00575A26">
      <w:pPr>
        <w:spacing w:line="360" w:lineRule="auto"/>
        <w:rPr>
          <w:rFonts w:cs="Times New Roman"/>
          <w:szCs w:val="24"/>
        </w:rPr>
      </w:pPr>
    </w:p>
    <w:p w14:paraId="46BC2070" w14:textId="77777777" w:rsidR="00204A63" w:rsidRDefault="00204A63" w:rsidP="00204A63">
      <w:pPr>
        <w:tabs>
          <w:tab w:val="left" w:pos="387"/>
          <w:tab w:val="center" w:pos="4320"/>
        </w:tabs>
        <w:jc w:val="left"/>
      </w:pPr>
    </w:p>
    <w:tbl>
      <w:tblPr>
        <w:tblStyle w:val="TableGrid"/>
        <w:tblW w:w="12978" w:type="dxa"/>
        <w:tblInd w:w="-5" w:type="dxa"/>
        <w:tblLayout w:type="fixed"/>
        <w:tblLook w:val="04A0" w:firstRow="1" w:lastRow="0" w:firstColumn="1" w:lastColumn="0" w:noHBand="0" w:noVBand="1"/>
      </w:tblPr>
      <w:tblGrid>
        <w:gridCol w:w="1685"/>
        <w:gridCol w:w="1517"/>
        <w:gridCol w:w="1326"/>
        <w:gridCol w:w="1538"/>
        <w:gridCol w:w="1517"/>
        <w:gridCol w:w="1327"/>
        <w:gridCol w:w="1193"/>
        <w:gridCol w:w="959"/>
        <w:gridCol w:w="1916"/>
      </w:tblGrid>
      <w:tr w:rsidR="00204A63" w:rsidRPr="00CC7892" w14:paraId="116D8F1B" w14:textId="77777777" w:rsidTr="00666B5B">
        <w:trPr>
          <w:trHeight w:val="345"/>
        </w:trPr>
        <w:tc>
          <w:tcPr>
            <w:tcW w:w="1685" w:type="dxa"/>
          </w:tcPr>
          <w:p w14:paraId="3A353B09" w14:textId="77777777" w:rsidR="00204A63" w:rsidRPr="00CC7892" w:rsidRDefault="00204A63" w:rsidP="00666B5B">
            <w:pPr>
              <w:rPr>
                <w:sz w:val="20"/>
              </w:rPr>
            </w:pPr>
            <w:r w:rsidRPr="00CC7892">
              <w:rPr>
                <w:sz w:val="20"/>
              </w:rPr>
              <w:lastRenderedPageBreak/>
              <w:t>Table Name</w:t>
            </w:r>
          </w:p>
        </w:tc>
        <w:tc>
          <w:tcPr>
            <w:tcW w:w="11293" w:type="dxa"/>
            <w:gridSpan w:val="8"/>
          </w:tcPr>
          <w:p w14:paraId="2726AAA7" w14:textId="77777777" w:rsidR="00204A63" w:rsidRPr="00CC7892" w:rsidRDefault="00204A63" w:rsidP="00666B5B">
            <w:pPr>
              <w:rPr>
                <w:sz w:val="20"/>
              </w:rPr>
            </w:pPr>
            <w:proofErr w:type="spellStart"/>
            <w:r w:rsidRPr="00CC7892">
              <w:rPr>
                <w:sz w:val="20"/>
              </w:rPr>
              <w:t>tbl_cage</w:t>
            </w:r>
            <w:proofErr w:type="spellEnd"/>
          </w:p>
        </w:tc>
      </w:tr>
      <w:tr w:rsidR="00204A63" w:rsidRPr="00CC7892" w14:paraId="0737D3A0" w14:textId="77777777" w:rsidTr="00666B5B">
        <w:trPr>
          <w:trHeight w:val="404"/>
        </w:trPr>
        <w:tc>
          <w:tcPr>
            <w:tcW w:w="1685" w:type="dxa"/>
          </w:tcPr>
          <w:p w14:paraId="3317A865" w14:textId="77777777" w:rsidR="00204A63" w:rsidRPr="00CC7892" w:rsidRDefault="00204A63" w:rsidP="00666B5B">
            <w:pPr>
              <w:rPr>
                <w:sz w:val="20"/>
              </w:rPr>
            </w:pPr>
            <w:r w:rsidRPr="00CC7892">
              <w:rPr>
                <w:sz w:val="20"/>
              </w:rPr>
              <w:t>Description</w:t>
            </w:r>
          </w:p>
        </w:tc>
        <w:tc>
          <w:tcPr>
            <w:tcW w:w="11293" w:type="dxa"/>
            <w:gridSpan w:val="8"/>
          </w:tcPr>
          <w:p w14:paraId="2DA3FD44" w14:textId="77777777" w:rsidR="00204A63" w:rsidRPr="00CC7892" w:rsidRDefault="00204A63" w:rsidP="00666B5B">
            <w:pPr>
              <w:rPr>
                <w:sz w:val="20"/>
              </w:rPr>
            </w:pPr>
            <w:r w:rsidRPr="00CC7892">
              <w:rPr>
                <w:sz w:val="20"/>
              </w:rPr>
              <w:t>This table records the cage information.</w:t>
            </w:r>
          </w:p>
        </w:tc>
      </w:tr>
      <w:tr w:rsidR="00204A63" w:rsidRPr="00CC7892" w14:paraId="731D1EEF" w14:textId="77777777" w:rsidTr="00666B5B">
        <w:trPr>
          <w:trHeight w:val="476"/>
        </w:trPr>
        <w:tc>
          <w:tcPr>
            <w:tcW w:w="1685" w:type="dxa"/>
          </w:tcPr>
          <w:p w14:paraId="03BE6444" w14:textId="77777777" w:rsidR="00204A63" w:rsidRPr="00CC7892" w:rsidRDefault="00204A63" w:rsidP="00666B5B">
            <w:pPr>
              <w:rPr>
                <w:sz w:val="20"/>
              </w:rPr>
            </w:pPr>
            <w:r w:rsidRPr="00CC7892">
              <w:rPr>
                <w:sz w:val="20"/>
              </w:rPr>
              <w:t>Alias</w:t>
            </w:r>
          </w:p>
        </w:tc>
        <w:tc>
          <w:tcPr>
            <w:tcW w:w="11293" w:type="dxa"/>
            <w:gridSpan w:val="8"/>
          </w:tcPr>
          <w:p w14:paraId="3A192E97" w14:textId="77777777" w:rsidR="00204A63" w:rsidRPr="00CC7892" w:rsidRDefault="00204A63" w:rsidP="00666B5B">
            <w:pPr>
              <w:rPr>
                <w:sz w:val="20"/>
              </w:rPr>
            </w:pPr>
            <w:r w:rsidRPr="00CC7892">
              <w:rPr>
                <w:sz w:val="20"/>
              </w:rPr>
              <w:t>None</w:t>
            </w:r>
          </w:p>
        </w:tc>
      </w:tr>
      <w:tr w:rsidR="00204A63" w:rsidRPr="00CC7892" w14:paraId="3E5B990F" w14:textId="77777777" w:rsidTr="00666B5B">
        <w:trPr>
          <w:trHeight w:val="766"/>
        </w:trPr>
        <w:tc>
          <w:tcPr>
            <w:tcW w:w="1685" w:type="dxa"/>
          </w:tcPr>
          <w:p w14:paraId="3F38ACFD" w14:textId="77777777" w:rsidR="00204A63" w:rsidRPr="00CC7892" w:rsidRDefault="00204A63" w:rsidP="00666B5B">
            <w:pPr>
              <w:rPr>
                <w:sz w:val="20"/>
              </w:rPr>
            </w:pPr>
            <w:r w:rsidRPr="00CC7892">
              <w:rPr>
                <w:sz w:val="20"/>
              </w:rPr>
              <w:t>Attribute Name</w:t>
            </w:r>
          </w:p>
        </w:tc>
        <w:tc>
          <w:tcPr>
            <w:tcW w:w="1517" w:type="dxa"/>
          </w:tcPr>
          <w:p w14:paraId="7C512A9E" w14:textId="77777777" w:rsidR="00204A63" w:rsidRPr="00CC7892" w:rsidRDefault="00204A63" w:rsidP="00666B5B">
            <w:pPr>
              <w:rPr>
                <w:sz w:val="20"/>
              </w:rPr>
            </w:pPr>
            <w:r w:rsidRPr="00CC7892">
              <w:rPr>
                <w:sz w:val="20"/>
              </w:rPr>
              <w:t>Description</w:t>
            </w:r>
          </w:p>
        </w:tc>
        <w:tc>
          <w:tcPr>
            <w:tcW w:w="1326" w:type="dxa"/>
          </w:tcPr>
          <w:p w14:paraId="50DCDEE4" w14:textId="77777777" w:rsidR="00204A63" w:rsidRPr="00CC7892" w:rsidRDefault="00204A63" w:rsidP="00666B5B">
            <w:pPr>
              <w:rPr>
                <w:sz w:val="20"/>
              </w:rPr>
            </w:pPr>
            <w:r w:rsidRPr="00CC7892">
              <w:rPr>
                <w:sz w:val="20"/>
              </w:rPr>
              <w:t>Data Type</w:t>
            </w:r>
          </w:p>
        </w:tc>
        <w:tc>
          <w:tcPr>
            <w:tcW w:w="1538" w:type="dxa"/>
          </w:tcPr>
          <w:p w14:paraId="445FB575" w14:textId="77777777" w:rsidR="00204A63" w:rsidRPr="00CC7892" w:rsidRDefault="00204A63" w:rsidP="00666B5B">
            <w:pPr>
              <w:rPr>
                <w:sz w:val="20"/>
              </w:rPr>
            </w:pPr>
            <w:r w:rsidRPr="00CC7892">
              <w:rPr>
                <w:sz w:val="20"/>
              </w:rPr>
              <w:t>Default Value</w:t>
            </w:r>
          </w:p>
        </w:tc>
        <w:tc>
          <w:tcPr>
            <w:tcW w:w="1517" w:type="dxa"/>
          </w:tcPr>
          <w:p w14:paraId="26C1212C" w14:textId="77777777" w:rsidR="00204A63" w:rsidRPr="00CC7892" w:rsidRDefault="00204A63" w:rsidP="00666B5B">
            <w:pPr>
              <w:rPr>
                <w:sz w:val="20"/>
              </w:rPr>
            </w:pPr>
            <w:r w:rsidRPr="00CC7892">
              <w:rPr>
                <w:sz w:val="20"/>
              </w:rPr>
              <w:t>Primary Key</w:t>
            </w:r>
          </w:p>
        </w:tc>
        <w:tc>
          <w:tcPr>
            <w:tcW w:w="1327" w:type="dxa"/>
          </w:tcPr>
          <w:p w14:paraId="5A225C64" w14:textId="77777777" w:rsidR="00204A63" w:rsidRPr="00CC7892" w:rsidRDefault="00204A63" w:rsidP="00666B5B">
            <w:pPr>
              <w:rPr>
                <w:sz w:val="20"/>
              </w:rPr>
            </w:pPr>
            <w:r w:rsidRPr="00CC7892">
              <w:rPr>
                <w:sz w:val="20"/>
              </w:rPr>
              <w:t>Example</w:t>
            </w:r>
          </w:p>
        </w:tc>
        <w:tc>
          <w:tcPr>
            <w:tcW w:w="1193" w:type="dxa"/>
          </w:tcPr>
          <w:p w14:paraId="733F4623" w14:textId="77777777" w:rsidR="00204A63" w:rsidRPr="00CC7892" w:rsidRDefault="00204A63" w:rsidP="00666B5B">
            <w:pPr>
              <w:rPr>
                <w:sz w:val="20"/>
              </w:rPr>
            </w:pPr>
            <w:r w:rsidRPr="00CC7892">
              <w:rPr>
                <w:sz w:val="20"/>
              </w:rPr>
              <w:t>Null Allowed? (Y/N)</w:t>
            </w:r>
          </w:p>
        </w:tc>
        <w:tc>
          <w:tcPr>
            <w:tcW w:w="959" w:type="dxa"/>
          </w:tcPr>
          <w:p w14:paraId="5D729670" w14:textId="77777777" w:rsidR="00204A63" w:rsidRPr="00CC7892" w:rsidRDefault="00204A63" w:rsidP="00666B5B">
            <w:pPr>
              <w:rPr>
                <w:sz w:val="20"/>
              </w:rPr>
            </w:pPr>
            <w:r w:rsidRPr="00CC7892">
              <w:rPr>
                <w:sz w:val="20"/>
              </w:rPr>
              <w:t>Length</w:t>
            </w:r>
          </w:p>
        </w:tc>
        <w:tc>
          <w:tcPr>
            <w:tcW w:w="1916" w:type="dxa"/>
          </w:tcPr>
          <w:p w14:paraId="10022BEB" w14:textId="77777777" w:rsidR="00204A63" w:rsidRPr="00CC7892" w:rsidRDefault="00204A63" w:rsidP="00666B5B">
            <w:pPr>
              <w:rPr>
                <w:sz w:val="20"/>
              </w:rPr>
            </w:pPr>
            <w:r w:rsidRPr="00CC7892">
              <w:rPr>
                <w:sz w:val="20"/>
              </w:rPr>
              <w:t>Validation Rules</w:t>
            </w:r>
          </w:p>
        </w:tc>
      </w:tr>
      <w:tr w:rsidR="00204A63" w:rsidRPr="00CC7892" w14:paraId="7263E9F9" w14:textId="77777777" w:rsidTr="00666B5B">
        <w:trPr>
          <w:trHeight w:val="655"/>
        </w:trPr>
        <w:tc>
          <w:tcPr>
            <w:tcW w:w="1685" w:type="dxa"/>
          </w:tcPr>
          <w:p w14:paraId="5B0BA140" w14:textId="77777777" w:rsidR="00204A63" w:rsidRPr="00CC7892" w:rsidRDefault="00204A63" w:rsidP="00666B5B">
            <w:pPr>
              <w:rPr>
                <w:b w:val="0"/>
                <w:bCs/>
                <w:sz w:val="20"/>
              </w:rPr>
            </w:pPr>
            <w:proofErr w:type="spellStart"/>
            <w:r w:rsidRPr="00CC7892">
              <w:rPr>
                <w:b w:val="0"/>
                <w:bCs/>
                <w:sz w:val="20"/>
              </w:rPr>
              <w:t>cage_id</w:t>
            </w:r>
            <w:proofErr w:type="spellEnd"/>
          </w:p>
        </w:tc>
        <w:tc>
          <w:tcPr>
            <w:tcW w:w="1517" w:type="dxa"/>
          </w:tcPr>
          <w:p w14:paraId="6835F50E" w14:textId="77777777" w:rsidR="00204A63" w:rsidRPr="00CC7892" w:rsidRDefault="00204A63" w:rsidP="00666B5B">
            <w:pPr>
              <w:rPr>
                <w:b w:val="0"/>
                <w:bCs/>
                <w:sz w:val="20"/>
              </w:rPr>
            </w:pPr>
            <w:r w:rsidRPr="00CC7892">
              <w:rPr>
                <w:b w:val="0"/>
                <w:bCs/>
                <w:sz w:val="20"/>
              </w:rPr>
              <w:t>Unique Identified ID for cage</w:t>
            </w:r>
          </w:p>
        </w:tc>
        <w:tc>
          <w:tcPr>
            <w:tcW w:w="1326" w:type="dxa"/>
          </w:tcPr>
          <w:p w14:paraId="79070DFF" w14:textId="77777777" w:rsidR="00204A63" w:rsidRPr="00CC7892" w:rsidRDefault="00204A63" w:rsidP="00666B5B">
            <w:pPr>
              <w:rPr>
                <w:b w:val="0"/>
                <w:bCs/>
                <w:sz w:val="20"/>
              </w:rPr>
            </w:pPr>
            <w:r w:rsidRPr="00CC7892">
              <w:rPr>
                <w:b w:val="0"/>
                <w:bCs/>
                <w:sz w:val="20"/>
              </w:rPr>
              <w:t>int</w:t>
            </w:r>
          </w:p>
        </w:tc>
        <w:tc>
          <w:tcPr>
            <w:tcW w:w="1538" w:type="dxa"/>
          </w:tcPr>
          <w:p w14:paraId="1EB0EFC4" w14:textId="77777777" w:rsidR="00204A63" w:rsidRPr="00CC7892" w:rsidRDefault="00204A63" w:rsidP="00666B5B">
            <w:pPr>
              <w:rPr>
                <w:b w:val="0"/>
                <w:bCs/>
                <w:sz w:val="20"/>
              </w:rPr>
            </w:pPr>
            <w:r w:rsidRPr="00CC7892">
              <w:rPr>
                <w:b w:val="0"/>
                <w:bCs/>
                <w:sz w:val="20"/>
              </w:rPr>
              <w:t>None</w:t>
            </w:r>
          </w:p>
        </w:tc>
        <w:tc>
          <w:tcPr>
            <w:tcW w:w="1517" w:type="dxa"/>
          </w:tcPr>
          <w:p w14:paraId="04EAFD0F" w14:textId="77777777" w:rsidR="00204A63" w:rsidRPr="00CC7892" w:rsidRDefault="00204A63" w:rsidP="00666B5B">
            <w:pPr>
              <w:rPr>
                <w:b w:val="0"/>
                <w:bCs/>
                <w:sz w:val="20"/>
              </w:rPr>
            </w:pPr>
            <w:r w:rsidRPr="00CC7892">
              <w:rPr>
                <w:b w:val="0"/>
                <w:bCs/>
                <w:sz w:val="20"/>
              </w:rPr>
              <w:t>true</w:t>
            </w:r>
          </w:p>
        </w:tc>
        <w:tc>
          <w:tcPr>
            <w:tcW w:w="1327" w:type="dxa"/>
          </w:tcPr>
          <w:p w14:paraId="45FAED88" w14:textId="77777777" w:rsidR="00204A63" w:rsidRPr="00CC7892" w:rsidRDefault="00204A63" w:rsidP="00666B5B">
            <w:pPr>
              <w:rPr>
                <w:b w:val="0"/>
                <w:bCs/>
                <w:sz w:val="20"/>
              </w:rPr>
            </w:pPr>
            <w:r w:rsidRPr="00CC7892">
              <w:rPr>
                <w:b w:val="0"/>
                <w:bCs/>
                <w:sz w:val="20"/>
              </w:rPr>
              <w:t>1</w:t>
            </w:r>
          </w:p>
        </w:tc>
        <w:tc>
          <w:tcPr>
            <w:tcW w:w="1193" w:type="dxa"/>
          </w:tcPr>
          <w:p w14:paraId="46776661" w14:textId="77777777" w:rsidR="00204A63" w:rsidRPr="00CC7892" w:rsidRDefault="00204A63" w:rsidP="00666B5B">
            <w:pPr>
              <w:rPr>
                <w:b w:val="0"/>
                <w:bCs/>
                <w:sz w:val="20"/>
              </w:rPr>
            </w:pPr>
            <w:r w:rsidRPr="00CC7892">
              <w:rPr>
                <w:b w:val="0"/>
                <w:bCs/>
                <w:sz w:val="20"/>
              </w:rPr>
              <w:t>N</w:t>
            </w:r>
          </w:p>
        </w:tc>
        <w:tc>
          <w:tcPr>
            <w:tcW w:w="959" w:type="dxa"/>
          </w:tcPr>
          <w:p w14:paraId="6D9F6742" w14:textId="77777777" w:rsidR="00204A63" w:rsidRPr="00CC7892" w:rsidRDefault="00204A63" w:rsidP="00666B5B">
            <w:pPr>
              <w:rPr>
                <w:b w:val="0"/>
                <w:bCs/>
                <w:sz w:val="20"/>
              </w:rPr>
            </w:pPr>
            <w:r w:rsidRPr="00CC7892">
              <w:rPr>
                <w:b w:val="0"/>
                <w:bCs/>
                <w:sz w:val="20"/>
              </w:rPr>
              <w:t>11</w:t>
            </w:r>
          </w:p>
        </w:tc>
        <w:tc>
          <w:tcPr>
            <w:tcW w:w="1916" w:type="dxa"/>
          </w:tcPr>
          <w:p w14:paraId="17494EE2" w14:textId="77777777" w:rsidR="00204A63" w:rsidRPr="00CC7892" w:rsidRDefault="00204A63" w:rsidP="00666B5B">
            <w:pPr>
              <w:rPr>
                <w:b w:val="0"/>
                <w:bCs/>
                <w:sz w:val="20"/>
              </w:rPr>
            </w:pPr>
            <w:r w:rsidRPr="00CC7892">
              <w:rPr>
                <w:b w:val="0"/>
                <w:bCs/>
                <w:sz w:val="20"/>
              </w:rPr>
              <w:t>[0-9]</w:t>
            </w:r>
          </w:p>
        </w:tc>
      </w:tr>
      <w:tr w:rsidR="00204A63" w:rsidRPr="00CC7892" w14:paraId="3F078981" w14:textId="77777777" w:rsidTr="00666B5B">
        <w:trPr>
          <w:trHeight w:val="806"/>
        </w:trPr>
        <w:tc>
          <w:tcPr>
            <w:tcW w:w="1685" w:type="dxa"/>
          </w:tcPr>
          <w:p w14:paraId="7E13E64C" w14:textId="77777777" w:rsidR="00204A63" w:rsidRPr="00CC7892" w:rsidRDefault="00204A63" w:rsidP="00666B5B">
            <w:pPr>
              <w:rPr>
                <w:b w:val="0"/>
                <w:bCs/>
                <w:sz w:val="20"/>
              </w:rPr>
            </w:pPr>
            <w:proofErr w:type="spellStart"/>
            <w:r w:rsidRPr="00CC7892">
              <w:rPr>
                <w:b w:val="0"/>
                <w:bCs/>
                <w:sz w:val="20"/>
              </w:rPr>
              <w:t>cage_name</w:t>
            </w:r>
            <w:proofErr w:type="spellEnd"/>
          </w:p>
        </w:tc>
        <w:tc>
          <w:tcPr>
            <w:tcW w:w="1517" w:type="dxa"/>
          </w:tcPr>
          <w:p w14:paraId="5C76E0BA" w14:textId="77777777" w:rsidR="00204A63" w:rsidRPr="00CC7892" w:rsidRDefault="00204A63" w:rsidP="00666B5B">
            <w:pPr>
              <w:rPr>
                <w:b w:val="0"/>
                <w:bCs/>
                <w:sz w:val="20"/>
              </w:rPr>
            </w:pPr>
            <w:r w:rsidRPr="00CC7892">
              <w:rPr>
                <w:b w:val="0"/>
                <w:bCs/>
                <w:sz w:val="20"/>
              </w:rPr>
              <w:t>Name of Cage</w:t>
            </w:r>
          </w:p>
        </w:tc>
        <w:tc>
          <w:tcPr>
            <w:tcW w:w="1326" w:type="dxa"/>
          </w:tcPr>
          <w:p w14:paraId="579827CB" w14:textId="77777777" w:rsidR="00204A63" w:rsidRPr="00CC7892" w:rsidRDefault="00204A63" w:rsidP="00666B5B">
            <w:pPr>
              <w:rPr>
                <w:b w:val="0"/>
                <w:bCs/>
                <w:sz w:val="20"/>
              </w:rPr>
            </w:pPr>
            <w:r w:rsidRPr="00CC7892">
              <w:rPr>
                <w:b w:val="0"/>
                <w:bCs/>
                <w:sz w:val="20"/>
              </w:rPr>
              <w:t>varchar</w:t>
            </w:r>
          </w:p>
        </w:tc>
        <w:tc>
          <w:tcPr>
            <w:tcW w:w="1538" w:type="dxa"/>
          </w:tcPr>
          <w:p w14:paraId="033B89FD" w14:textId="77777777" w:rsidR="00204A63" w:rsidRPr="00CC7892" w:rsidRDefault="00204A63" w:rsidP="00666B5B">
            <w:pPr>
              <w:rPr>
                <w:b w:val="0"/>
                <w:bCs/>
                <w:sz w:val="20"/>
              </w:rPr>
            </w:pPr>
            <w:r w:rsidRPr="00CC7892">
              <w:rPr>
                <w:b w:val="0"/>
                <w:bCs/>
                <w:sz w:val="20"/>
              </w:rPr>
              <w:t>None</w:t>
            </w:r>
          </w:p>
        </w:tc>
        <w:tc>
          <w:tcPr>
            <w:tcW w:w="1517" w:type="dxa"/>
          </w:tcPr>
          <w:p w14:paraId="1E297053" w14:textId="77777777" w:rsidR="00204A63" w:rsidRPr="00CC7892" w:rsidRDefault="00204A63" w:rsidP="00666B5B">
            <w:pPr>
              <w:rPr>
                <w:b w:val="0"/>
                <w:bCs/>
                <w:sz w:val="20"/>
              </w:rPr>
            </w:pPr>
            <w:r w:rsidRPr="00CC7892">
              <w:rPr>
                <w:b w:val="0"/>
                <w:bCs/>
                <w:sz w:val="20"/>
              </w:rPr>
              <w:t>false</w:t>
            </w:r>
          </w:p>
        </w:tc>
        <w:tc>
          <w:tcPr>
            <w:tcW w:w="1327" w:type="dxa"/>
          </w:tcPr>
          <w:p w14:paraId="36C6E996" w14:textId="77777777" w:rsidR="00204A63" w:rsidRPr="00CC7892" w:rsidRDefault="00204A63" w:rsidP="00666B5B">
            <w:pPr>
              <w:rPr>
                <w:b w:val="0"/>
                <w:bCs/>
                <w:sz w:val="20"/>
              </w:rPr>
            </w:pPr>
            <w:r w:rsidRPr="00CC7892">
              <w:rPr>
                <w:b w:val="0"/>
                <w:bCs/>
                <w:sz w:val="20"/>
              </w:rPr>
              <w:t>Cage1</w:t>
            </w:r>
          </w:p>
        </w:tc>
        <w:tc>
          <w:tcPr>
            <w:tcW w:w="1193" w:type="dxa"/>
          </w:tcPr>
          <w:p w14:paraId="07FBEA46" w14:textId="77777777" w:rsidR="00204A63" w:rsidRPr="00CC7892" w:rsidRDefault="00204A63" w:rsidP="00666B5B">
            <w:pPr>
              <w:rPr>
                <w:b w:val="0"/>
                <w:bCs/>
                <w:sz w:val="20"/>
              </w:rPr>
            </w:pPr>
            <w:r w:rsidRPr="00CC7892">
              <w:rPr>
                <w:b w:val="0"/>
                <w:bCs/>
                <w:sz w:val="20"/>
              </w:rPr>
              <w:t>Y</w:t>
            </w:r>
          </w:p>
        </w:tc>
        <w:tc>
          <w:tcPr>
            <w:tcW w:w="959" w:type="dxa"/>
          </w:tcPr>
          <w:p w14:paraId="66573D8B" w14:textId="77777777" w:rsidR="00204A63" w:rsidRPr="00CC7892" w:rsidRDefault="00204A63" w:rsidP="00666B5B">
            <w:pPr>
              <w:rPr>
                <w:b w:val="0"/>
                <w:bCs/>
                <w:sz w:val="20"/>
              </w:rPr>
            </w:pPr>
            <w:r w:rsidRPr="00CC7892">
              <w:rPr>
                <w:b w:val="0"/>
                <w:bCs/>
                <w:sz w:val="20"/>
              </w:rPr>
              <w:t>50</w:t>
            </w:r>
          </w:p>
        </w:tc>
        <w:tc>
          <w:tcPr>
            <w:tcW w:w="1916" w:type="dxa"/>
          </w:tcPr>
          <w:p w14:paraId="3BE0ED97" w14:textId="77777777" w:rsidR="00204A63" w:rsidRPr="00CC7892" w:rsidRDefault="00204A63" w:rsidP="00666B5B">
            <w:pPr>
              <w:rPr>
                <w:b w:val="0"/>
                <w:bCs/>
                <w:sz w:val="20"/>
              </w:rPr>
            </w:pPr>
            <w:r w:rsidRPr="00CC7892">
              <w:rPr>
                <w:b w:val="0"/>
                <w:bCs/>
                <w:sz w:val="20"/>
              </w:rPr>
              <w:t>[A-Z, a-z,0-9, @]</w:t>
            </w:r>
          </w:p>
        </w:tc>
      </w:tr>
      <w:tr w:rsidR="00204A63" w:rsidRPr="00CC7892" w14:paraId="497788B2" w14:textId="77777777" w:rsidTr="00666B5B">
        <w:trPr>
          <w:trHeight w:val="788"/>
        </w:trPr>
        <w:tc>
          <w:tcPr>
            <w:tcW w:w="1685" w:type="dxa"/>
          </w:tcPr>
          <w:p w14:paraId="1F32F6ED" w14:textId="77777777" w:rsidR="00204A63" w:rsidRPr="00CC7892" w:rsidRDefault="00204A63" w:rsidP="00666B5B">
            <w:pPr>
              <w:rPr>
                <w:b w:val="0"/>
                <w:bCs/>
                <w:sz w:val="20"/>
              </w:rPr>
            </w:pPr>
            <w:proofErr w:type="spellStart"/>
            <w:r w:rsidRPr="00CC7892">
              <w:rPr>
                <w:b w:val="0"/>
                <w:bCs/>
                <w:sz w:val="20"/>
              </w:rPr>
              <w:t>cage_type</w:t>
            </w:r>
            <w:proofErr w:type="spellEnd"/>
          </w:p>
        </w:tc>
        <w:tc>
          <w:tcPr>
            <w:tcW w:w="1517" w:type="dxa"/>
          </w:tcPr>
          <w:p w14:paraId="0137AC81" w14:textId="77777777" w:rsidR="00204A63" w:rsidRPr="00CC7892" w:rsidRDefault="00204A63" w:rsidP="00666B5B">
            <w:pPr>
              <w:rPr>
                <w:b w:val="0"/>
                <w:bCs/>
                <w:sz w:val="20"/>
              </w:rPr>
            </w:pPr>
            <w:r w:rsidRPr="00CC7892">
              <w:rPr>
                <w:b w:val="0"/>
                <w:bCs/>
                <w:sz w:val="20"/>
              </w:rPr>
              <w:t>Classification of Cage</w:t>
            </w:r>
          </w:p>
        </w:tc>
        <w:tc>
          <w:tcPr>
            <w:tcW w:w="1326" w:type="dxa"/>
          </w:tcPr>
          <w:p w14:paraId="4FE19280" w14:textId="77777777" w:rsidR="00204A63" w:rsidRPr="00CC7892" w:rsidRDefault="00204A63" w:rsidP="00666B5B">
            <w:pPr>
              <w:rPr>
                <w:b w:val="0"/>
                <w:bCs/>
                <w:sz w:val="20"/>
              </w:rPr>
            </w:pPr>
            <w:r w:rsidRPr="00CC7892">
              <w:rPr>
                <w:b w:val="0"/>
                <w:bCs/>
                <w:sz w:val="20"/>
              </w:rPr>
              <w:t>varchar</w:t>
            </w:r>
          </w:p>
        </w:tc>
        <w:tc>
          <w:tcPr>
            <w:tcW w:w="1538" w:type="dxa"/>
          </w:tcPr>
          <w:p w14:paraId="1BBE16D7" w14:textId="77777777" w:rsidR="00204A63" w:rsidRPr="00CC7892" w:rsidRDefault="00204A63" w:rsidP="00666B5B">
            <w:pPr>
              <w:rPr>
                <w:b w:val="0"/>
                <w:bCs/>
                <w:sz w:val="20"/>
              </w:rPr>
            </w:pPr>
            <w:r w:rsidRPr="00CC7892">
              <w:rPr>
                <w:b w:val="0"/>
                <w:bCs/>
                <w:sz w:val="20"/>
              </w:rPr>
              <w:t>None</w:t>
            </w:r>
          </w:p>
        </w:tc>
        <w:tc>
          <w:tcPr>
            <w:tcW w:w="1517" w:type="dxa"/>
          </w:tcPr>
          <w:p w14:paraId="667EE8FB" w14:textId="77777777" w:rsidR="00204A63" w:rsidRPr="00CC7892" w:rsidRDefault="00204A63" w:rsidP="00666B5B">
            <w:pPr>
              <w:rPr>
                <w:b w:val="0"/>
                <w:bCs/>
                <w:sz w:val="20"/>
              </w:rPr>
            </w:pPr>
            <w:r w:rsidRPr="00CC7892">
              <w:rPr>
                <w:b w:val="0"/>
                <w:bCs/>
                <w:sz w:val="20"/>
              </w:rPr>
              <w:t>false</w:t>
            </w:r>
          </w:p>
        </w:tc>
        <w:tc>
          <w:tcPr>
            <w:tcW w:w="1327" w:type="dxa"/>
          </w:tcPr>
          <w:p w14:paraId="2DBCCBD6" w14:textId="77777777" w:rsidR="00204A63" w:rsidRPr="00CC7892" w:rsidRDefault="00204A63" w:rsidP="00666B5B">
            <w:pPr>
              <w:rPr>
                <w:b w:val="0"/>
                <w:bCs/>
                <w:sz w:val="20"/>
              </w:rPr>
            </w:pPr>
            <w:r w:rsidRPr="00CC7892">
              <w:rPr>
                <w:b w:val="0"/>
                <w:bCs/>
                <w:sz w:val="20"/>
              </w:rPr>
              <w:t>Fattening</w:t>
            </w:r>
          </w:p>
        </w:tc>
        <w:tc>
          <w:tcPr>
            <w:tcW w:w="1193" w:type="dxa"/>
          </w:tcPr>
          <w:p w14:paraId="3EE4A4BD" w14:textId="77777777" w:rsidR="00204A63" w:rsidRPr="00CC7892" w:rsidRDefault="00204A63" w:rsidP="00666B5B">
            <w:pPr>
              <w:rPr>
                <w:b w:val="0"/>
                <w:bCs/>
                <w:sz w:val="20"/>
              </w:rPr>
            </w:pPr>
            <w:r w:rsidRPr="00CC7892">
              <w:rPr>
                <w:b w:val="0"/>
                <w:bCs/>
                <w:sz w:val="20"/>
              </w:rPr>
              <w:t>Y</w:t>
            </w:r>
          </w:p>
        </w:tc>
        <w:tc>
          <w:tcPr>
            <w:tcW w:w="959" w:type="dxa"/>
          </w:tcPr>
          <w:p w14:paraId="6490B1E3" w14:textId="77777777" w:rsidR="00204A63" w:rsidRPr="00CC7892" w:rsidRDefault="00204A63" w:rsidP="00666B5B">
            <w:pPr>
              <w:rPr>
                <w:b w:val="0"/>
                <w:bCs/>
                <w:sz w:val="20"/>
              </w:rPr>
            </w:pPr>
            <w:r w:rsidRPr="00CC7892">
              <w:rPr>
                <w:b w:val="0"/>
                <w:bCs/>
                <w:sz w:val="20"/>
              </w:rPr>
              <w:t>50</w:t>
            </w:r>
          </w:p>
        </w:tc>
        <w:tc>
          <w:tcPr>
            <w:tcW w:w="1916" w:type="dxa"/>
          </w:tcPr>
          <w:p w14:paraId="1E053965" w14:textId="77777777" w:rsidR="00204A63" w:rsidRPr="00CC7892" w:rsidRDefault="00204A63" w:rsidP="00666B5B">
            <w:pPr>
              <w:rPr>
                <w:b w:val="0"/>
                <w:bCs/>
                <w:sz w:val="20"/>
              </w:rPr>
            </w:pPr>
            <w:r w:rsidRPr="00CC7892">
              <w:rPr>
                <w:b w:val="0"/>
                <w:bCs/>
                <w:sz w:val="20"/>
              </w:rPr>
              <w:t>[A-Z, a-z,0-9, @]</w:t>
            </w:r>
          </w:p>
        </w:tc>
      </w:tr>
      <w:tr w:rsidR="00204A63" w:rsidRPr="00CC7892" w14:paraId="597B3D28" w14:textId="77777777" w:rsidTr="00666B5B">
        <w:trPr>
          <w:trHeight w:val="788"/>
        </w:trPr>
        <w:tc>
          <w:tcPr>
            <w:tcW w:w="1685" w:type="dxa"/>
          </w:tcPr>
          <w:p w14:paraId="09C3E690" w14:textId="77777777" w:rsidR="00204A63" w:rsidRPr="00CC7892" w:rsidRDefault="00204A63" w:rsidP="00666B5B">
            <w:pPr>
              <w:rPr>
                <w:b w:val="0"/>
                <w:bCs/>
                <w:sz w:val="20"/>
              </w:rPr>
            </w:pPr>
            <w:proofErr w:type="spellStart"/>
            <w:r w:rsidRPr="00CC7892">
              <w:rPr>
                <w:b w:val="0"/>
                <w:bCs/>
                <w:sz w:val="20"/>
              </w:rPr>
              <w:t>cage_capacity</w:t>
            </w:r>
            <w:proofErr w:type="spellEnd"/>
          </w:p>
        </w:tc>
        <w:tc>
          <w:tcPr>
            <w:tcW w:w="1517" w:type="dxa"/>
          </w:tcPr>
          <w:p w14:paraId="3B70EA3F" w14:textId="77777777" w:rsidR="00204A63" w:rsidRPr="00CC7892" w:rsidRDefault="00204A63" w:rsidP="00666B5B">
            <w:pPr>
              <w:rPr>
                <w:b w:val="0"/>
                <w:bCs/>
                <w:sz w:val="20"/>
              </w:rPr>
            </w:pPr>
            <w:r w:rsidRPr="00CC7892">
              <w:rPr>
                <w:b w:val="0"/>
                <w:bCs/>
                <w:sz w:val="20"/>
              </w:rPr>
              <w:t>Capacity of Cage</w:t>
            </w:r>
          </w:p>
        </w:tc>
        <w:tc>
          <w:tcPr>
            <w:tcW w:w="1326" w:type="dxa"/>
          </w:tcPr>
          <w:p w14:paraId="75D734BF" w14:textId="77777777" w:rsidR="00204A63" w:rsidRPr="00CC7892" w:rsidRDefault="00204A63" w:rsidP="00666B5B">
            <w:pPr>
              <w:rPr>
                <w:b w:val="0"/>
                <w:bCs/>
                <w:sz w:val="20"/>
              </w:rPr>
            </w:pPr>
            <w:r w:rsidRPr="00CC7892">
              <w:rPr>
                <w:b w:val="0"/>
                <w:bCs/>
                <w:sz w:val="20"/>
              </w:rPr>
              <w:t>int</w:t>
            </w:r>
          </w:p>
        </w:tc>
        <w:tc>
          <w:tcPr>
            <w:tcW w:w="1538" w:type="dxa"/>
          </w:tcPr>
          <w:p w14:paraId="5C0F76A0" w14:textId="77777777" w:rsidR="00204A63" w:rsidRPr="00CC7892" w:rsidRDefault="00204A63" w:rsidP="00666B5B">
            <w:pPr>
              <w:rPr>
                <w:b w:val="0"/>
                <w:bCs/>
                <w:sz w:val="20"/>
              </w:rPr>
            </w:pPr>
            <w:r w:rsidRPr="00CC7892">
              <w:rPr>
                <w:b w:val="0"/>
                <w:bCs/>
                <w:sz w:val="20"/>
              </w:rPr>
              <w:t>None</w:t>
            </w:r>
          </w:p>
        </w:tc>
        <w:tc>
          <w:tcPr>
            <w:tcW w:w="1517" w:type="dxa"/>
          </w:tcPr>
          <w:p w14:paraId="5846C00D" w14:textId="77777777" w:rsidR="00204A63" w:rsidRPr="00CC7892" w:rsidRDefault="00204A63" w:rsidP="00666B5B">
            <w:pPr>
              <w:rPr>
                <w:b w:val="0"/>
                <w:bCs/>
                <w:sz w:val="20"/>
              </w:rPr>
            </w:pPr>
            <w:r w:rsidRPr="00CC7892">
              <w:rPr>
                <w:b w:val="0"/>
                <w:bCs/>
                <w:sz w:val="20"/>
              </w:rPr>
              <w:t>false</w:t>
            </w:r>
          </w:p>
        </w:tc>
        <w:tc>
          <w:tcPr>
            <w:tcW w:w="1327" w:type="dxa"/>
          </w:tcPr>
          <w:p w14:paraId="2D428A17" w14:textId="77777777" w:rsidR="00204A63" w:rsidRPr="00CC7892" w:rsidRDefault="00204A63" w:rsidP="00666B5B">
            <w:pPr>
              <w:rPr>
                <w:b w:val="0"/>
                <w:bCs/>
                <w:sz w:val="20"/>
              </w:rPr>
            </w:pPr>
            <w:r w:rsidRPr="00CC7892">
              <w:rPr>
                <w:b w:val="0"/>
                <w:bCs/>
                <w:sz w:val="20"/>
              </w:rPr>
              <w:t>10</w:t>
            </w:r>
          </w:p>
        </w:tc>
        <w:tc>
          <w:tcPr>
            <w:tcW w:w="1193" w:type="dxa"/>
          </w:tcPr>
          <w:p w14:paraId="6CB86640" w14:textId="77777777" w:rsidR="00204A63" w:rsidRPr="00CC7892" w:rsidRDefault="00204A63" w:rsidP="00666B5B">
            <w:pPr>
              <w:rPr>
                <w:b w:val="0"/>
                <w:bCs/>
                <w:sz w:val="20"/>
              </w:rPr>
            </w:pPr>
            <w:r w:rsidRPr="00CC7892">
              <w:rPr>
                <w:b w:val="0"/>
                <w:bCs/>
                <w:sz w:val="20"/>
              </w:rPr>
              <w:t>Y</w:t>
            </w:r>
          </w:p>
        </w:tc>
        <w:tc>
          <w:tcPr>
            <w:tcW w:w="959" w:type="dxa"/>
          </w:tcPr>
          <w:p w14:paraId="7937938B" w14:textId="77777777" w:rsidR="00204A63" w:rsidRPr="00CC7892" w:rsidRDefault="00204A63" w:rsidP="00666B5B">
            <w:pPr>
              <w:rPr>
                <w:b w:val="0"/>
                <w:bCs/>
                <w:sz w:val="20"/>
              </w:rPr>
            </w:pPr>
            <w:r w:rsidRPr="00CC7892">
              <w:rPr>
                <w:b w:val="0"/>
                <w:bCs/>
                <w:sz w:val="20"/>
              </w:rPr>
              <w:t>11</w:t>
            </w:r>
          </w:p>
        </w:tc>
        <w:tc>
          <w:tcPr>
            <w:tcW w:w="1916" w:type="dxa"/>
          </w:tcPr>
          <w:p w14:paraId="642423B8" w14:textId="77777777" w:rsidR="00204A63" w:rsidRPr="00CC7892" w:rsidRDefault="00204A63" w:rsidP="00666B5B">
            <w:pPr>
              <w:rPr>
                <w:b w:val="0"/>
                <w:bCs/>
                <w:sz w:val="20"/>
              </w:rPr>
            </w:pPr>
            <w:r w:rsidRPr="00CC7892">
              <w:rPr>
                <w:b w:val="0"/>
                <w:bCs/>
                <w:sz w:val="20"/>
              </w:rPr>
              <w:t>[0-9]</w:t>
            </w:r>
          </w:p>
        </w:tc>
      </w:tr>
      <w:tr w:rsidR="00204A63" w:rsidRPr="00CC7892" w14:paraId="061B47B0" w14:textId="77777777" w:rsidTr="00666B5B">
        <w:trPr>
          <w:trHeight w:val="788"/>
        </w:trPr>
        <w:tc>
          <w:tcPr>
            <w:tcW w:w="1685" w:type="dxa"/>
          </w:tcPr>
          <w:p w14:paraId="67E61646" w14:textId="77777777" w:rsidR="00204A63" w:rsidRPr="00CC7892" w:rsidRDefault="00204A63" w:rsidP="00666B5B">
            <w:pPr>
              <w:rPr>
                <w:b w:val="0"/>
                <w:bCs/>
                <w:sz w:val="20"/>
              </w:rPr>
            </w:pPr>
            <w:proofErr w:type="spellStart"/>
            <w:r w:rsidRPr="00CC7892">
              <w:rPr>
                <w:b w:val="0"/>
                <w:bCs/>
                <w:sz w:val="20"/>
              </w:rPr>
              <w:t>is_exist</w:t>
            </w:r>
            <w:proofErr w:type="spellEnd"/>
          </w:p>
        </w:tc>
        <w:tc>
          <w:tcPr>
            <w:tcW w:w="1517" w:type="dxa"/>
          </w:tcPr>
          <w:p w14:paraId="00F1671B" w14:textId="77777777" w:rsidR="00204A63" w:rsidRPr="00CC7892" w:rsidRDefault="00204A63" w:rsidP="00666B5B">
            <w:pPr>
              <w:rPr>
                <w:b w:val="0"/>
                <w:bCs/>
                <w:sz w:val="20"/>
              </w:rPr>
            </w:pPr>
            <w:r w:rsidRPr="00CC7892">
              <w:rPr>
                <w:b w:val="0"/>
                <w:bCs/>
                <w:sz w:val="20"/>
              </w:rPr>
              <w:t>Determines cage existing record</w:t>
            </w:r>
          </w:p>
        </w:tc>
        <w:tc>
          <w:tcPr>
            <w:tcW w:w="1326" w:type="dxa"/>
          </w:tcPr>
          <w:p w14:paraId="480D2AF5" w14:textId="77777777" w:rsidR="00204A63" w:rsidRPr="00CC7892" w:rsidRDefault="00204A63" w:rsidP="00666B5B">
            <w:pPr>
              <w:rPr>
                <w:b w:val="0"/>
                <w:bCs/>
                <w:sz w:val="20"/>
              </w:rPr>
            </w:pPr>
            <w:r w:rsidRPr="00CC7892">
              <w:rPr>
                <w:b w:val="0"/>
                <w:bCs/>
                <w:sz w:val="20"/>
              </w:rPr>
              <w:t>varchar</w:t>
            </w:r>
          </w:p>
        </w:tc>
        <w:tc>
          <w:tcPr>
            <w:tcW w:w="1538" w:type="dxa"/>
          </w:tcPr>
          <w:p w14:paraId="3C35E307" w14:textId="77777777" w:rsidR="00204A63" w:rsidRPr="00CC7892" w:rsidRDefault="00204A63" w:rsidP="00666B5B">
            <w:pPr>
              <w:rPr>
                <w:b w:val="0"/>
                <w:bCs/>
                <w:sz w:val="20"/>
              </w:rPr>
            </w:pPr>
            <w:r w:rsidRPr="00CC7892">
              <w:rPr>
                <w:b w:val="0"/>
                <w:bCs/>
                <w:sz w:val="20"/>
              </w:rPr>
              <w:t>None</w:t>
            </w:r>
          </w:p>
        </w:tc>
        <w:tc>
          <w:tcPr>
            <w:tcW w:w="1517" w:type="dxa"/>
          </w:tcPr>
          <w:p w14:paraId="7A5369AB" w14:textId="77777777" w:rsidR="00204A63" w:rsidRPr="00CC7892" w:rsidRDefault="00204A63" w:rsidP="00666B5B">
            <w:pPr>
              <w:rPr>
                <w:b w:val="0"/>
                <w:bCs/>
                <w:sz w:val="20"/>
              </w:rPr>
            </w:pPr>
            <w:r w:rsidRPr="00CC7892">
              <w:rPr>
                <w:b w:val="0"/>
                <w:bCs/>
                <w:sz w:val="20"/>
              </w:rPr>
              <w:t>false</w:t>
            </w:r>
          </w:p>
        </w:tc>
        <w:tc>
          <w:tcPr>
            <w:tcW w:w="1327" w:type="dxa"/>
          </w:tcPr>
          <w:p w14:paraId="6D09B510" w14:textId="77777777" w:rsidR="00204A63" w:rsidRPr="00CC7892" w:rsidRDefault="00204A63" w:rsidP="00666B5B">
            <w:pPr>
              <w:rPr>
                <w:b w:val="0"/>
                <w:bCs/>
                <w:sz w:val="20"/>
              </w:rPr>
            </w:pPr>
            <w:r w:rsidRPr="00CC7892">
              <w:rPr>
                <w:b w:val="0"/>
                <w:bCs/>
                <w:sz w:val="20"/>
              </w:rPr>
              <w:t>true</w:t>
            </w:r>
          </w:p>
        </w:tc>
        <w:tc>
          <w:tcPr>
            <w:tcW w:w="1193" w:type="dxa"/>
          </w:tcPr>
          <w:p w14:paraId="28740F0A" w14:textId="77777777" w:rsidR="00204A63" w:rsidRPr="00CC7892" w:rsidRDefault="00204A63" w:rsidP="00666B5B">
            <w:pPr>
              <w:rPr>
                <w:b w:val="0"/>
                <w:bCs/>
                <w:sz w:val="20"/>
              </w:rPr>
            </w:pPr>
            <w:r w:rsidRPr="00CC7892">
              <w:rPr>
                <w:b w:val="0"/>
                <w:bCs/>
                <w:sz w:val="20"/>
              </w:rPr>
              <w:t>Y</w:t>
            </w:r>
          </w:p>
        </w:tc>
        <w:tc>
          <w:tcPr>
            <w:tcW w:w="959" w:type="dxa"/>
          </w:tcPr>
          <w:p w14:paraId="0771BF97" w14:textId="77777777" w:rsidR="00204A63" w:rsidRPr="00CC7892" w:rsidRDefault="00204A63" w:rsidP="00666B5B">
            <w:pPr>
              <w:rPr>
                <w:b w:val="0"/>
                <w:bCs/>
                <w:sz w:val="20"/>
              </w:rPr>
            </w:pPr>
            <w:r w:rsidRPr="00CC7892">
              <w:rPr>
                <w:b w:val="0"/>
                <w:bCs/>
                <w:sz w:val="20"/>
              </w:rPr>
              <w:t>50</w:t>
            </w:r>
          </w:p>
        </w:tc>
        <w:tc>
          <w:tcPr>
            <w:tcW w:w="1916" w:type="dxa"/>
          </w:tcPr>
          <w:p w14:paraId="31CFA5E0" w14:textId="77777777" w:rsidR="00204A63" w:rsidRPr="00CC7892" w:rsidRDefault="00204A63" w:rsidP="00666B5B">
            <w:pPr>
              <w:rPr>
                <w:b w:val="0"/>
                <w:bCs/>
                <w:sz w:val="20"/>
              </w:rPr>
            </w:pPr>
            <w:r w:rsidRPr="00CC7892">
              <w:rPr>
                <w:b w:val="0"/>
                <w:bCs/>
                <w:sz w:val="20"/>
              </w:rPr>
              <w:t>[A-Z, a-z,0-9, @]</w:t>
            </w:r>
          </w:p>
        </w:tc>
      </w:tr>
      <w:tr w:rsidR="00204A63" w:rsidRPr="00CC7892" w14:paraId="4FA3E2A5" w14:textId="77777777" w:rsidTr="00666B5B">
        <w:trPr>
          <w:trHeight w:val="788"/>
        </w:trPr>
        <w:tc>
          <w:tcPr>
            <w:tcW w:w="1685" w:type="dxa"/>
          </w:tcPr>
          <w:p w14:paraId="5F99DF16" w14:textId="77777777" w:rsidR="00204A63" w:rsidRPr="00CC7892" w:rsidRDefault="00204A63" w:rsidP="00666B5B">
            <w:pPr>
              <w:rPr>
                <w:b w:val="0"/>
                <w:bCs/>
                <w:sz w:val="20"/>
              </w:rPr>
            </w:pPr>
            <w:proofErr w:type="spellStart"/>
            <w:r w:rsidRPr="00CC7892">
              <w:rPr>
                <w:b w:val="0"/>
                <w:bCs/>
                <w:sz w:val="20"/>
              </w:rPr>
              <w:t>user_id</w:t>
            </w:r>
            <w:proofErr w:type="spellEnd"/>
          </w:p>
        </w:tc>
        <w:tc>
          <w:tcPr>
            <w:tcW w:w="1517" w:type="dxa"/>
          </w:tcPr>
          <w:p w14:paraId="2D103904" w14:textId="77777777" w:rsidR="00204A63" w:rsidRPr="00CC7892" w:rsidRDefault="00204A63" w:rsidP="00666B5B">
            <w:pPr>
              <w:rPr>
                <w:b w:val="0"/>
                <w:bCs/>
                <w:sz w:val="20"/>
              </w:rPr>
            </w:pPr>
            <w:r w:rsidRPr="00CC7892">
              <w:rPr>
                <w:b w:val="0"/>
                <w:bCs/>
                <w:sz w:val="20"/>
              </w:rPr>
              <w:t>Unique Identified ID for user</w:t>
            </w:r>
          </w:p>
        </w:tc>
        <w:tc>
          <w:tcPr>
            <w:tcW w:w="1326" w:type="dxa"/>
          </w:tcPr>
          <w:p w14:paraId="6268291D" w14:textId="77777777" w:rsidR="00204A63" w:rsidRPr="00CC7892" w:rsidRDefault="00204A63" w:rsidP="00666B5B">
            <w:pPr>
              <w:rPr>
                <w:b w:val="0"/>
                <w:bCs/>
                <w:sz w:val="20"/>
              </w:rPr>
            </w:pPr>
            <w:r w:rsidRPr="00CC7892">
              <w:rPr>
                <w:b w:val="0"/>
                <w:bCs/>
                <w:sz w:val="20"/>
              </w:rPr>
              <w:t>int</w:t>
            </w:r>
          </w:p>
        </w:tc>
        <w:tc>
          <w:tcPr>
            <w:tcW w:w="1538" w:type="dxa"/>
          </w:tcPr>
          <w:p w14:paraId="50FE357F" w14:textId="77777777" w:rsidR="00204A63" w:rsidRPr="00CC7892" w:rsidRDefault="00204A63" w:rsidP="00666B5B">
            <w:pPr>
              <w:rPr>
                <w:b w:val="0"/>
                <w:bCs/>
                <w:sz w:val="20"/>
              </w:rPr>
            </w:pPr>
            <w:r w:rsidRPr="00CC7892">
              <w:rPr>
                <w:b w:val="0"/>
                <w:bCs/>
                <w:sz w:val="20"/>
              </w:rPr>
              <w:t>None</w:t>
            </w:r>
          </w:p>
        </w:tc>
        <w:tc>
          <w:tcPr>
            <w:tcW w:w="1517" w:type="dxa"/>
          </w:tcPr>
          <w:p w14:paraId="43571B8F" w14:textId="77777777" w:rsidR="00204A63" w:rsidRPr="00CC7892" w:rsidRDefault="00204A63" w:rsidP="00666B5B">
            <w:pPr>
              <w:rPr>
                <w:b w:val="0"/>
                <w:bCs/>
                <w:sz w:val="20"/>
              </w:rPr>
            </w:pPr>
            <w:r w:rsidRPr="00CC7892">
              <w:rPr>
                <w:b w:val="0"/>
                <w:bCs/>
                <w:sz w:val="20"/>
              </w:rPr>
              <w:t>false</w:t>
            </w:r>
          </w:p>
        </w:tc>
        <w:tc>
          <w:tcPr>
            <w:tcW w:w="1327" w:type="dxa"/>
          </w:tcPr>
          <w:p w14:paraId="7FC90F4B" w14:textId="77777777" w:rsidR="00204A63" w:rsidRPr="00CC7892" w:rsidRDefault="00204A63" w:rsidP="00666B5B">
            <w:pPr>
              <w:rPr>
                <w:b w:val="0"/>
                <w:bCs/>
                <w:sz w:val="20"/>
              </w:rPr>
            </w:pPr>
            <w:r w:rsidRPr="00CC7892">
              <w:rPr>
                <w:b w:val="0"/>
                <w:bCs/>
                <w:sz w:val="20"/>
              </w:rPr>
              <w:t>1</w:t>
            </w:r>
          </w:p>
        </w:tc>
        <w:tc>
          <w:tcPr>
            <w:tcW w:w="1193" w:type="dxa"/>
          </w:tcPr>
          <w:p w14:paraId="5F5CA1FC" w14:textId="77777777" w:rsidR="00204A63" w:rsidRPr="00CC7892" w:rsidRDefault="00204A63" w:rsidP="00666B5B">
            <w:pPr>
              <w:rPr>
                <w:b w:val="0"/>
                <w:bCs/>
                <w:sz w:val="20"/>
              </w:rPr>
            </w:pPr>
            <w:r w:rsidRPr="00CC7892">
              <w:rPr>
                <w:b w:val="0"/>
                <w:bCs/>
                <w:sz w:val="20"/>
              </w:rPr>
              <w:t>Y</w:t>
            </w:r>
          </w:p>
        </w:tc>
        <w:tc>
          <w:tcPr>
            <w:tcW w:w="959" w:type="dxa"/>
          </w:tcPr>
          <w:p w14:paraId="7FBF368E" w14:textId="77777777" w:rsidR="00204A63" w:rsidRPr="00CC7892" w:rsidRDefault="00204A63" w:rsidP="00666B5B">
            <w:pPr>
              <w:rPr>
                <w:b w:val="0"/>
                <w:bCs/>
                <w:sz w:val="20"/>
              </w:rPr>
            </w:pPr>
            <w:r w:rsidRPr="00CC7892">
              <w:rPr>
                <w:b w:val="0"/>
                <w:bCs/>
                <w:sz w:val="20"/>
              </w:rPr>
              <w:t>11</w:t>
            </w:r>
          </w:p>
        </w:tc>
        <w:tc>
          <w:tcPr>
            <w:tcW w:w="1916" w:type="dxa"/>
          </w:tcPr>
          <w:p w14:paraId="659CE902" w14:textId="77777777" w:rsidR="00204A63" w:rsidRPr="00CC7892" w:rsidRDefault="00204A63" w:rsidP="00666B5B">
            <w:pPr>
              <w:rPr>
                <w:b w:val="0"/>
                <w:bCs/>
                <w:sz w:val="20"/>
              </w:rPr>
            </w:pPr>
            <w:r w:rsidRPr="00CC7892">
              <w:rPr>
                <w:b w:val="0"/>
                <w:bCs/>
                <w:sz w:val="20"/>
              </w:rPr>
              <w:t>[0-9]</w:t>
            </w:r>
          </w:p>
        </w:tc>
      </w:tr>
    </w:tbl>
    <w:p w14:paraId="5D3AA384" w14:textId="77777777" w:rsidR="00204A63" w:rsidRDefault="00204A63" w:rsidP="00204A63">
      <w:pPr>
        <w:jc w:val="both"/>
      </w:pPr>
    </w:p>
    <w:p w14:paraId="2D9FD50C" w14:textId="77777777" w:rsidR="00204A63" w:rsidRDefault="00204A63" w:rsidP="00204A63"/>
    <w:p w14:paraId="67BCFBE2" w14:textId="77777777" w:rsidR="00204A63" w:rsidRPr="00D954EF"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66</w:t>
      </w:r>
      <w:r w:rsidRPr="00D954EF">
        <w:rPr>
          <w:rFonts w:cs="Times New Roman"/>
          <w:szCs w:val="24"/>
        </w:rPr>
        <w:t xml:space="preserve">. Data Dictionary of </w:t>
      </w:r>
      <w:r>
        <w:rPr>
          <w:rFonts w:cs="Times New Roman"/>
          <w:szCs w:val="24"/>
        </w:rPr>
        <w:t>Cage</w:t>
      </w:r>
      <w:r w:rsidRPr="00D954EF">
        <w:rPr>
          <w:rFonts w:cs="Times New Roman"/>
          <w:szCs w:val="24"/>
        </w:rPr>
        <w:t xml:space="preserve"> Table</w:t>
      </w:r>
    </w:p>
    <w:p w14:paraId="5817F4BA" w14:textId="77777777" w:rsidR="00204A63" w:rsidRDefault="00204A63" w:rsidP="00204A63"/>
    <w:p w14:paraId="78EEC806" w14:textId="77777777" w:rsidR="00204A63" w:rsidRDefault="00204A63" w:rsidP="00575A26">
      <w:pPr>
        <w:jc w:val="both"/>
      </w:pPr>
    </w:p>
    <w:tbl>
      <w:tblPr>
        <w:tblStyle w:val="TableGrid"/>
        <w:tblW w:w="12960" w:type="dxa"/>
        <w:tblInd w:w="-5" w:type="dxa"/>
        <w:tblLayout w:type="fixed"/>
        <w:tblLook w:val="04A0" w:firstRow="1" w:lastRow="0" w:firstColumn="1" w:lastColumn="0" w:noHBand="0" w:noVBand="1"/>
      </w:tblPr>
      <w:tblGrid>
        <w:gridCol w:w="1980"/>
        <w:gridCol w:w="1800"/>
        <w:gridCol w:w="1418"/>
        <w:gridCol w:w="1181"/>
        <w:gridCol w:w="992"/>
        <w:gridCol w:w="1276"/>
        <w:gridCol w:w="1418"/>
        <w:gridCol w:w="1134"/>
        <w:gridCol w:w="1761"/>
      </w:tblGrid>
      <w:tr w:rsidR="00204A63" w:rsidRPr="00CC7892" w14:paraId="41AA9FC3" w14:textId="77777777" w:rsidTr="00666B5B">
        <w:trPr>
          <w:trHeight w:val="381"/>
        </w:trPr>
        <w:tc>
          <w:tcPr>
            <w:tcW w:w="1980" w:type="dxa"/>
          </w:tcPr>
          <w:p w14:paraId="7B7C84CA" w14:textId="77777777" w:rsidR="00204A63" w:rsidRPr="00CC7892" w:rsidRDefault="00204A63" w:rsidP="00666B5B">
            <w:pPr>
              <w:rPr>
                <w:sz w:val="20"/>
              </w:rPr>
            </w:pPr>
            <w:r w:rsidRPr="00CC7892">
              <w:rPr>
                <w:sz w:val="20"/>
              </w:rPr>
              <w:lastRenderedPageBreak/>
              <w:t>Table Name</w:t>
            </w:r>
          </w:p>
        </w:tc>
        <w:tc>
          <w:tcPr>
            <w:tcW w:w="10980" w:type="dxa"/>
            <w:gridSpan w:val="8"/>
          </w:tcPr>
          <w:p w14:paraId="72FF27E6" w14:textId="77777777" w:rsidR="00204A63" w:rsidRPr="00CC7892" w:rsidRDefault="00204A63" w:rsidP="00666B5B">
            <w:pPr>
              <w:rPr>
                <w:sz w:val="20"/>
              </w:rPr>
            </w:pPr>
            <w:proofErr w:type="spellStart"/>
            <w:r w:rsidRPr="00CC7892">
              <w:rPr>
                <w:sz w:val="20"/>
              </w:rPr>
              <w:t>tbl_breed</w:t>
            </w:r>
            <w:proofErr w:type="spellEnd"/>
          </w:p>
        </w:tc>
      </w:tr>
      <w:tr w:rsidR="00204A63" w:rsidRPr="00CC7892" w14:paraId="15E9DB2C" w14:textId="77777777" w:rsidTr="00666B5B">
        <w:trPr>
          <w:trHeight w:val="381"/>
        </w:trPr>
        <w:tc>
          <w:tcPr>
            <w:tcW w:w="1980" w:type="dxa"/>
          </w:tcPr>
          <w:p w14:paraId="49BFC365" w14:textId="77777777" w:rsidR="00204A63" w:rsidRPr="00CC7892" w:rsidRDefault="00204A63" w:rsidP="00666B5B">
            <w:pPr>
              <w:rPr>
                <w:sz w:val="20"/>
              </w:rPr>
            </w:pPr>
            <w:r w:rsidRPr="00CC7892">
              <w:rPr>
                <w:sz w:val="20"/>
              </w:rPr>
              <w:t>Description</w:t>
            </w:r>
          </w:p>
        </w:tc>
        <w:tc>
          <w:tcPr>
            <w:tcW w:w="10980" w:type="dxa"/>
            <w:gridSpan w:val="8"/>
          </w:tcPr>
          <w:p w14:paraId="5CB7E570" w14:textId="77777777" w:rsidR="00204A63" w:rsidRPr="00CC7892" w:rsidRDefault="00204A63" w:rsidP="00666B5B">
            <w:pPr>
              <w:rPr>
                <w:sz w:val="20"/>
              </w:rPr>
            </w:pPr>
            <w:r w:rsidRPr="00CC7892">
              <w:rPr>
                <w:sz w:val="20"/>
              </w:rPr>
              <w:t>This table records the breeds information in the hog farm.</w:t>
            </w:r>
          </w:p>
        </w:tc>
      </w:tr>
      <w:tr w:rsidR="00204A63" w:rsidRPr="00CC7892" w14:paraId="6DACC9EB" w14:textId="77777777" w:rsidTr="00666B5B">
        <w:trPr>
          <w:trHeight w:val="465"/>
        </w:trPr>
        <w:tc>
          <w:tcPr>
            <w:tcW w:w="1980" w:type="dxa"/>
          </w:tcPr>
          <w:p w14:paraId="4789E686" w14:textId="77777777" w:rsidR="00204A63" w:rsidRPr="00CC7892" w:rsidRDefault="00204A63" w:rsidP="00666B5B">
            <w:pPr>
              <w:rPr>
                <w:sz w:val="20"/>
              </w:rPr>
            </w:pPr>
            <w:r w:rsidRPr="00CC7892">
              <w:rPr>
                <w:sz w:val="20"/>
              </w:rPr>
              <w:t>Alias</w:t>
            </w:r>
          </w:p>
        </w:tc>
        <w:tc>
          <w:tcPr>
            <w:tcW w:w="10980" w:type="dxa"/>
            <w:gridSpan w:val="8"/>
          </w:tcPr>
          <w:p w14:paraId="105D7DB9" w14:textId="77777777" w:rsidR="00204A63" w:rsidRPr="00CC7892" w:rsidRDefault="00204A63" w:rsidP="00666B5B">
            <w:pPr>
              <w:rPr>
                <w:sz w:val="20"/>
              </w:rPr>
            </w:pPr>
            <w:r w:rsidRPr="00CC7892">
              <w:rPr>
                <w:sz w:val="20"/>
              </w:rPr>
              <w:t>None</w:t>
            </w:r>
          </w:p>
        </w:tc>
      </w:tr>
      <w:tr w:rsidR="00204A63" w:rsidRPr="00CC7892" w14:paraId="6E235C72" w14:textId="77777777" w:rsidTr="00666B5B">
        <w:trPr>
          <w:trHeight w:val="782"/>
        </w:trPr>
        <w:tc>
          <w:tcPr>
            <w:tcW w:w="1980" w:type="dxa"/>
          </w:tcPr>
          <w:p w14:paraId="18CB208E" w14:textId="77777777" w:rsidR="00204A63" w:rsidRPr="00CC7892" w:rsidRDefault="00204A63" w:rsidP="00666B5B">
            <w:pPr>
              <w:rPr>
                <w:sz w:val="20"/>
              </w:rPr>
            </w:pPr>
            <w:r w:rsidRPr="00CC7892">
              <w:rPr>
                <w:sz w:val="20"/>
              </w:rPr>
              <w:t>Attribute Name</w:t>
            </w:r>
          </w:p>
        </w:tc>
        <w:tc>
          <w:tcPr>
            <w:tcW w:w="1800" w:type="dxa"/>
          </w:tcPr>
          <w:p w14:paraId="43AC9584" w14:textId="77777777" w:rsidR="00204A63" w:rsidRPr="00CC7892" w:rsidRDefault="00204A63" w:rsidP="00666B5B">
            <w:pPr>
              <w:rPr>
                <w:sz w:val="20"/>
              </w:rPr>
            </w:pPr>
            <w:r w:rsidRPr="00CC7892">
              <w:rPr>
                <w:sz w:val="20"/>
              </w:rPr>
              <w:t>Description</w:t>
            </w:r>
          </w:p>
        </w:tc>
        <w:tc>
          <w:tcPr>
            <w:tcW w:w="1418" w:type="dxa"/>
          </w:tcPr>
          <w:p w14:paraId="4EF0D00E" w14:textId="77777777" w:rsidR="00204A63" w:rsidRPr="00CC7892" w:rsidRDefault="00204A63" w:rsidP="00666B5B">
            <w:pPr>
              <w:rPr>
                <w:sz w:val="20"/>
              </w:rPr>
            </w:pPr>
            <w:r w:rsidRPr="00CC7892">
              <w:rPr>
                <w:sz w:val="20"/>
              </w:rPr>
              <w:t>Data Type</w:t>
            </w:r>
          </w:p>
        </w:tc>
        <w:tc>
          <w:tcPr>
            <w:tcW w:w="1181" w:type="dxa"/>
          </w:tcPr>
          <w:p w14:paraId="076A8088" w14:textId="77777777" w:rsidR="00204A63" w:rsidRPr="00CC7892" w:rsidRDefault="00204A63" w:rsidP="00666B5B">
            <w:pPr>
              <w:rPr>
                <w:sz w:val="20"/>
              </w:rPr>
            </w:pPr>
            <w:r w:rsidRPr="00CC7892">
              <w:rPr>
                <w:sz w:val="20"/>
              </w:rPr>
              <w:t>Default Value</w:t>
            </w:r>
          </w:p>
        </w:tc>
        <w:tc>
          <w:tcPr>
            <w:tcW w:w="992" w:type="dxa"/>
          </w:tcPr>
          <w:p w14:paraId="1BD193E9" w14:textId="77777777" w:rsidR="00204A63" w:rsidRPr="00CC7892" w:rsidRDefault="00204A63" w:rsidP="00666B5B">
            <w:pPr>
              <w:rPr>
                <w:sz w:val="20"/>
              </w:rPr>
            </w:pPr>
            <w:r w:rsidRPr="00CC7892">
              <w:rPr>
                <w:sz w:val="20"/>
              </w:rPr>
              <w:t>Primary Key</w:t>
            </w:r>
          </w:p>
        </w:tc>
        <w:tc>
          <w:tcPr>
            <w:tcW w:w="1276" w:type="dxa"/>
          </w:tcPr>
          <w:p w14:paraId="52241574" w14:textId="77777777" w:rsidR="00204A63" w:rsidRPr="00CC7892" w:rsidRDefault="00204A63" w:rsidP="00666B5B">
            <w:pPr>
              <w:rPr>
                <w:sz w:val="20"/>
              </w:rPr>
            </w:pPr>
            <w:r w:rsidRPr="00CC7892">
              <w:rPr>
                <w:sz w:val="20"/>
              </w:rPr>
              <w:t>Example</w:t>
            </w:r>
          </w:p>
        </w:tc>
        <w:tc>
          <w:tcPr>
            <w:tcW w:w="1418" w:type="dxa"/>
          </w:tcPr>
          <w:p w14:paraId="4D57EBBD" w14:textId="77777777" w:rsidR="00204A63" w:rsidRPr="00CC7892" w:rsidRDefault="00204A63" w:rsidP="00666B5B">
            <w:pPr>
              <w:rPr>
                <w:sz w:val="20"/>
              </w:rPr>
            </w:pPr>
            <w:r w:rsidRPr="00CC7892">
              <w:rPr>
                <w:sz w:val="20"/>
              </w:rPr>
              <w:t>Null Allowed? (Y/N)</w:t>
            </w:r>
          </w:p>
        </w:tc>
        <w:tc>
          <w:tcPr>
            <w:tcW w:w="1134" w:type="dxa"/>
          </w:tcPr>
          <w:p w14:paraId="40FBA161" w14:textId="77777777" w:rsidR="00204A63" w:rsidRPr="00CC7892" w:rsidRDefault="00204A63" w:rsidP="00666B5B">
            <w:pPr>
              <w:rPr>
                <w:sz w:val="20"/>
              </w:rPr>
            </w:pPr>
            <w:r w:rsidRPr="00CC7892">
              <w:rPr>
                <w:sz w:val="20"/>
              </w:rPr>
              <w:t>Length</w:t>
            </w:r>
          </w:p>
        </w:tc>
        <w:tc>
          <w:tcPr>
            <w:tcW w:w="1761" w:type="dxa"/>
          </w:tcPr>
          <w:p w14:paraId="106AD969" w14:textId="77777777" w:rsidR="00204A63" w:rsidRPr="00CC7892" w:rsidRDefault="00204A63" w:rsidP="00666B5B">
            <w:pPr>
              <w:rPr>
                <w:sz w:val="20"/>
              </w:rPr>
            </w:pPr>
            <w:r w:rsidRPr="00CC7892">
              <w:rPr>
                <w:sz w:val="20"/>
              </w:rPr>
              <w:t>Validation Rules</w:t>
            </w:r>
          </w:p>
        </w:tc>
      </w:tr>
      <w:tr w:rsidR="00204A63" w:rsidRPr="00CC7892" w14:paraId="1C6DED02" w14:textId="77777777" w:rsidTr="00666B5B">
        <w:trPr>
          <w:trHeight w:val="870"/>
        </w:trPr>
        <w:tc>
          <w:tcPr>
            <w:tcW w:w="1980" w:type="dxa"/>
          </w:tcPr>
          <w:p w14:paraId="5D9E704E" w14:textId="77777777" w:rsidR="00204A63" w:rsidRPr="00CC7892" w:rsidRDefault="00204A63" w:rsidP="00666B5B">
            <w:pPr>
              <w:rPr>
                <w:b w:val="0"/>
                <w:bCs/>
                <w:sz w:val="20"/>
              </w:rPr>
            </w:pPr>
            <w:proofErr w:type="spellStart"/>
            <w:r w:rsidRPr="00CC7892">
              <w:rPr>
                <w:b w:val="0"/>
                <w:bCs/>
                <w:sz w:val="20"/>
              </w:rPr>
              <w:t>breed_id</w:t>
            </w:r>
            <w:proofErr w:type="spellEnd"/>
          </w:p>
        </w:tc>
        <w:tc>
          <w:tcPr>
            <w:tcW w:w="1800" w:type="dxa"/>
          </w:tcPr>
          <w:p w14:paraId="224759F2" w14:textId="77777777" w:rsidR="00204A63" w:rsidRPr="00CC7892" w:rsidRDefault="00204A63" w:rsidP="00666B5B">
            <w:pPr>
              <w:rPr>
                <w:b w:val="0"/>
                <w:bCs/>
                <w:sz w:val="20"/>
              </w:rPr>
            </w:pPr>
            <w:r w:rsidRPr="00CC7892">
              <w:rPr>
                <w:b w:val="0"/>
                <w:bCs/>
                <w:sz w:val="20"/>
              </w:rPr>
              <w:t>Unique Identified ID for batch</w:t>
            </w:r>
          </w:p>
        </w:tc>
        <w:tc>
          <w:tcPr>
            <w:tcW w:w="1418" w:type="dxa"/>
          </w:tcPr>
          <w:p w14:paraId="26526B30" w14:textId="77777777" w:rsidR="00204A63" w:rsidRPr="00CC7892" w:rsidRDefault="00204A63" w:rsidP="00666B5B">
            <w:pPr>
              <w:rPr>
                <w:b w:val="0"/>
                <w:bCs/>
                <w:sz w:val="20"/>
              </w:rPr>
            </w:pPr>
            <w:r w:rsidRPr="00CC7892">
              <w:rPr>
                <w:b w:val="0"/>
                <w:bCs/>
                <w:sz w:val="20"/>
              </w:rPr>
              <w:t>int</w:t>
            </w:r>
          </w:p>
        </w:tc>
        <w:tc>
          <w:tcPr>
            <w:tcW w:w="1181" w:type="dxa"/>
          </w:tcPr>
          <w:p w14:paraId="42E6D4D9" w14:textId="77777777" w:rsidR="00204A63" w:rsidRPr="00CC7892" w:rsidRDefault="00204A63" w:rsidP="00666B5B">
            <w:pPr>
              <w:rPr>
                <w:b w:val="0"/>
                <w:bCs/>
                <w:sz w:val="20"/>
              </w:rPr>
            </w:pPr>
            <w:r w:rsidRPr="00CC7892">
              <w:rPr>
                <w:b w:val="0"/>
                <w:bCs/>
                <w:sz w:val="20"/>
              </w:rPr>
              <w:t>None</w:t>
            </w:r>
          </w:p>
        </w:tc>
        <w:tc>
          <w:tcPr>
            <w:tcW w:w="992" w:type="dxa"/>
          </w:tcPr>
          <w:p w14:paraId="2C805C74" w14:textId="77777777" w:rsidR="00204A63" w:rsidRPr="00CC7892" w:rsidRDefault="00204A63" w:rsidP="00666B5B">
            <w:pPr>
              <w:rPr>
                <w:b w:val="0"/>
                <w:bCs/>
                <w:sz w:val="20"/>
              </w:rPr>
            </w:pPr>
            <w:r w:rsidRPr="00CC7892">
              <w:rPr>
                <w:b w:val="0"/>
                <w:bCs/>
                <w:sz w:val="20"/>
              </w:rPr>
              <w:t>true</w:t>
            </w:r>
          </w:p>
        </w:tc>
        <w:tc>
          <w:tcPr>
            <w:tcW w:w="1276" w:type="dxa"/>
          </w:tcPr>
          <w:p w14:paraId="53679CE4" w14:textId="77777777" w:rsidR="00204A63" w:rsidRPr="00CC7892" w:rsidRDefault="00204A63" w:rsidP="00666B5B">
            <w:pPr>
              <w:rPr>
                <w:b w:val="0"/>
                <w:bCs/>
                <w:sz w:val="20"/>
              </w:rPr>
            </w:pPr>
            <w:r w:rsidRPr="00CC7892">
              <w:rPr>
                <w:b w:val="0"/>
                <w:bCs/>
                <w:sz w:val="20"/>
              </w:rPr>
              <w:t>1</w:t>
            </w:r>
          </w:p>
        </w:tc>
        <w:tc>
          <w:tcPr>
            <w:tcW w:w="1418" w:type="dxa"/>
          </w:tcPr>
          <w:p w14:paraId="48FAACFF" w14:textId="77777777" w:rsidR="00204A63" w:rsidRPr="00CC7892" w:rsidRDefault="00204A63" w:rsidP="00666B5B">
            <w:pPr>
              <w:rPr>
                <w:b w:val="0"/>
                <w:bCs/>
                <w:sz w:val="20"/>
              </w:rPr>
            </w:pPr>
            <w:r w:rsidRPr="00CC7892">
              <w:rPr>
                <w:b w:val="0"/>
                <w:bCs/>
                <w:sz w:val="20"/>
              </w:rPr>
              <w:t>N</w:t>
            </w:r>
          </w:p>
        </w:tc>
        <w:tc>
          <w:tcPr>
            <w:tcW w:w="1134" w:type="dxa"/>
          </w:tcPr>
          <w:p w14:paraId="53CB8821" w14:textId="77777777" w:rsidR="00204A63" w:rsidRPr="00CC7892" w:rsidRDefault="00204A63" w:rsidP="00666B5B">
            <w:pPr>
              <w:rPr>
                <w:b w:val="0"/>
                <w:bCs/>
                <w:sz w:val="20"/>
              </w:rPr>
            </w:pPr>
            <w:r w:rsidRPr="00CC7892">
              <w:rPr>
                <w:b w:val="0"/>
                <w:bCs/>
                <w:sz w:val="20"/>
              </w:rPr>
              <w:t>11</w:t>
            </w:r>
          </w:p>
        </w:tc>
        <w:tc>
          <w:tcPr>
            <w:tcW w:w="1761" w:type="dxa"/>
          </w:tcPr>
          <w:p w14:paraId="42323D7E" w14:textId="77777777" w:rsidR="00204A63" w:rsidRPr="00CC7892" w:rsidRDefault="00204A63" w:rsidP="00666B5B">
            <w:pPr>
              <w:rPr>
                <w:b w:val="0"/>
                <w:bCs/>
                <w:sz w:val="20"/>
              </w:rPr>
            </w:pPr>
            <w:r w:rsidRPr="00CC7892">
              <w:rPr>
                <w:b w:val="0"/>
                <w:bCs/>
                <w:sz w:val="20"/>
              </w:rPr>
              <w:t>[0-9]</w:t>
            </w:r>
          </w:p>
        </w:tc>
      </w:tr>
      <w:tr w:rsidR="00204A63" w:rsidRPr="00CC7892" w14:paraId="2B12B3B8" w14:textId="77777777" w:rsidTr="00666B5B">
        <w:trPr>
          <w:trHeight w:val="762"/>
        </w:trPr>
        <w:tc>
          <w:tcPr>
            <w:tcW w:w="1980" w:type="dxa"/>
          </w:tcPr>
          <w:p w14:paraId="402A1E39" w14:textId="77777777" w:rsidR="00204A63" w:rsidRPr="00CC7892" w:rsidRDefault="00204A63" w:rsidP="00666B5B">
            <w:pPr>
              <w:rPr>
                <w:b w:val="0"/>
                <w:bCs/>
                <w:sz w:val="20"/>
              </w:rPr>
            </w:pPr>
            <w:proofErr w:type="spellStart"/>
            <w:r w:rsidRPr="00CC7892">
              <w:rPr>
                <w:b w:val="0"/>
                <w:bCs/>
                <w:sz w:val="20"/>
              </w:rPr>
              <w:t>breed_name</w:t>
            </w:r>
            <w:proofErr w:type="spellEnd"/>
          </w:p>
        </w:tc>
        <w:tc>
          <w:tcPr>
            <w:tcW w:w="1800" w:type="dxa"/>
          </w:tcPr>
          <w:p w14:paraId="2AD648E6" w14:textId="77777777" w:rsidR="00204A63" w:rsidRPr="00CC7892" w:rsidRDefault="00204A63" w:rsidP="00666B5B">
            <w:pPr>
              <w:rPr>
                <w:b w:val="0"/>
                <w:bCs/>
                <w:sz w:val="20"/>
              </w:rPr>
            </w:pPr>
            <w:r w:rsidRPr="00CC7892">
              <w:rPr>
                <w:b w:val="0"/>
                <w:bCs/>
                <w:sz w:val="20"/>
              </w:rPr>
              <w:t>Breed Description</w:t>
            </w:r>
          </w:p>
        </w:tc>
        <w:tc>
          <w:tcPr>
            <w:tcW w:w="1418" w:type="dxa"/>
          </w:tcPr>
          <w:p w14:paraId="79B77160" w14:textId="77777777" w:rsidR="00204A63" w:rsidRPr="00CC7892" w:rsidRDefault="00204A63" w:rsidP="00666B5B">
            <w:pPr>
              <w:rPr>
                <w:b w:val="0"/>
                <w:bCs/>
                <w:sz w:val="20"/>
              </w:rPr>
            </w:pPr>
            <w:r w:rsidRPr="00CC7892">
              <w:rPr>
                <w:b w:val="0"/>
                <w:bCs/>
                <w:sz w:val="20"/>
              </w:rPr>
              <w:t>varchar</w:t>
            </w:r>
          </w:p>
        </w:tc>
        <w:tc>
          <w:tcPr>
            <w:tcW w:w="1181" w:type="dxa"/>
          </w:tcPr>
          <w:p w14:paraId="0D855734" w14:textId="77777777" w:rsidR="00204A63" w:rsidRPr="00CC7892" w:rsidRDefault="00204A63" w:rsidP="00666B5B">
            <w:pPr>
              <w:rPr>
                <w:b w:val="0"/>
                <w:bCs/>
                <w:sz w:val="20"/>
              </w:rPr>
            </w:pPr>
            <w:r w:rsidRPr="00CC7892">
              <w:rPr>
                <w:b w:val="0"/>
                <w:bCs/>
                <w:sz w:val="20"/>
              </w:rPr>
              <w:t>None</w:t>
            </w:r>
          </w:p>
        </w:tc>
        <w:tc>
          <w:tcPr>
            <w:tcW w:w="992" w:type="dxa"/>
          </w:tcPr>
          <w:p w14:paraId="4F6F2BF3" w14:textId="77777777" w:rsidR="00204A63" w:rsidRPr="00CC7892" w:rsidRDefault="00204A63" w:rsidP="00666B5B">
            <w:pPr>
              <w:rPr>
                <w:b w:val="0"/>
                <w:bCs/>
                <w:sz w:val="20"/>
              </w:rPr>
            </w:pPr>
            <w:r w:rsidRPr="00CC7892">
              <w:rPr>
                <w:b w:val="0"/>
                <w:bCs/>
                <w:sz w:val="20"/>
              </w:rPr>
              <w:t>false</w:t>
            </w:r>
          </w:p>
        </w:tc>
        <w:tc>
          <w:tcPr>
            <w:tcW w:w="1276" w:type="dxa"/>
          </w:tcPr>
          <w:p w14:paraId="76F5DCBF" w14:textId="77777777" w:rsidR="00204A63" w:rsidRPr="00CC7892" w:rsidRDefault="00204A63" w:rsidP="00666B5B">
            <w:pPr>
              <w:rPr>
                <w:b w:val="0"/>
                <w:bCs/>
                <w:sz w:val="20"/>
              </w:rPr>
            </w:pPr>
            <w:r w:rsidRPr="00CC7892">
              <w:rPr>
                <w:b w:val="0"/>
                <w:bCs/>
                <w:sz w:val="20"/>
              </w:rPr>
              <w:t>Large White</w:t>
            </w:r>
          </w:p>
        </w:tc>
        <w:tc>
          <w:tcPr>
            <w:tcW w:w="1418" w:type="dxa"/>
          </w:tcPr>
          <w:p w14:paraId="51227290" w14:textId="77777777" w:rsidR="00204A63" w:rsidRPr="00CC7892" w:rsidRDefault="00204A63" w:rsidP="00666B5B">
            <w:pPr>
              <w:rPr>
                <w:b w:val="0"/>
                <w:bCs/>
                <w:sz w:val="20"/>
              </w:rPr>
            </w:pPr>
            <w:r w:rsidRPr="00CC7892">
              <w:rPr>
                <w:b w:val="0"/>
                <w:bCs/>
                <w:sz w:val="20"/>
              </w:rPr>
              <w:t>Y</w:t>
            </w:r>
          </w:p>
        </w:tc>
        <w:tc>
          <w:tcPr>
            <w:tcW w:w="1134" w:type="dxa"/>
          </w:tcPr>
          <w:p w14:paraId="3191DCCC" w14:textId="77777777" w:rsidR="00204A63" w:rsidRPr="00CC7892" w:rsidRDefault="00204A63" w:rsidP="00666B5B">
            <w:pPr>
              <w:rPr>
                <w:b w:val="0"/>
                <w:bCs/>
                <w:sz w:val="20"/>
              </w:rPr>
            </w:pPr>
            <w:r w:rsidRPr="00CC7892">
              <w:rPr>
                <w:b w:val="0"/>
                <w:bCs/>
                <w:sz w:val="20"/>
              </w:rPr>
              <w:t>50</w:t>
            </w:r>
          </w:p>
        </w:tc>
        <w:tc>
          <w:tcPr>
            <w:tcW w:w="1761" w:type="dxa"/>
          </w:tcPr>
          <w:p w14:paraId="43D059D2" w14:textId="77777777" w:rsidR="00204A63" w:rsidRPr="00CC7892" w:rsidRDefault="00204A63" w:rsidP="00666B5B">
            <w:pPr>
              <w:rPr>
                <w:b w:val="0"/>
                <w:bCs/>
                <w:sz w:val="20"/>
              </w:rPr>
            </w:pPr>
            <w:r w:rsidRPr="00CC7892">
              <w:rPr>
                <w:b w:val="0"/>
                <w:bCs/>
                <w:sz w:val="20"/>
              </w:rPr>
              <w:t>[A-Z, a-z,0-9, @]</w:t>
            </w:r>
          </w:p>
        </w:tc>
      </w:tr>
      <w:tr w:rsidR="00204A63" w:rsidRPr="00CC7892" w14:paraId="39CB4D7F" w14:textId="77777777" w:rsidTr="00666B5B">
        <w:trPr>
          <w:trHeight w:val="1102"/>
        </w:trPr>
        <w:tc>
          <w:tcPr>
            <w:tcW w:w="1980" w:type="dxa"/>
          </w:tcPr>
          <w:p w14:paraId="078558F0" w14:textId="77777777" w:rsidR="00204A63" w:rsidRPr="00CC7892" w:rsidRDefault="00204A63" w:rsidP="00666B5B">
            <w:pPr>
              <w:rPr>
                <w:b w:val="0"/>
                <w:bCs/>
                <w:sz w:val="20"/>
              </w:rPr>
            </w:pPr>
            <w:proofErr w:type="spellStart"/>
            <w:r w:rsidRPr="00CC7892">
              <w:rPr>
                <w:b w:val="0"/>
                <w:bCs/>
                <w:sz w:val="20"/>
              </w:rPr>
              <w:t>is_exist</w:t>
            </w:r>
            <w:proofErr w:type="spellEnd"/>
          </w:p>
        </w:tc>
        <w:tc>
          <w:tcPr>
            <w:tcW w:w="1800" w:type="dxa"/>
          </w:tcPr>
          <w:p w14:paraId="21B1A06B" w14:textId="77777777" w:rsidR="00204A63" w:rsidRPr="00CC7892" w:rsidRDefault="00204A63" w:rsidP="00666B5B">
            <w:pPr>
              <w:rPr>
                <w:b w:val="0"/>
                <w:bCs/>
                <w:sz w:val="20"/>
              </w:rPr>
            </w:pPr>
            <w:r w:rsidRPr="00CC7892">
              <w:rPr>
                <w:b w:val="0"/>
                <w:bCs/>
                <w:sz w:val="20"/>
              </w:rPr>
              <w:t>Determines breed existing record</w:t>
            </w:r>
          </w:p>
        </w:tc>
        <w:tc>
          <w:tcPr>
            <w:tcW w:w="1418" w:type="dxa"/>
          </w:tcPr>
          <w:p w14:paraId="3663E94F" w14:textId="77777777" w:rsidR="00204A63" w:rsidRPr="00CC7892" w:rsidRDefault="00204A63" w:rsidP="00666B5B">
            <w:pPr>
              <w:rPr>
                <w:b w:val="0"/>
                <w:bCs/>
                <w:sz w:val="20"/>
              </w:rPr>
            </w:pPr>
            <w:r w:rsidRPr="00CC7892">
              <w:rPr>
                <w:b w:val="0"/>
                <w:bCs/>
                <w:sz w:val="20"/>
              </w:rPr>
              <w:t>varchar</w:t>
            </w:r>
          </w:p>
        </w:tc>
        <w:tc>
          <w:tcPr>
            <w:tcW w:w="1181" w:type="dxa"/>
          </w:tcPr>
          <w:p w14:paraId="31FA5DA2" w14:textId="77777777" w:rsidR="00204A63" w:rsidRPr="00CC7892" w:rsidRDefault="00204A63" w:rsidP="00666B5B">
            <w:pPr>
              <w:rPr>
                <w:b w:val="0"/>
                <w:bCs/>
                <w:sz w:val="20"/>
              </w:rPr>
            </w:pPr>
            <w:r w:rsidRPr="00CC7892">
              <w:rPr>
                <w:b w:val="0"/>
                <w:bCs/>
                <w:sz w:val="20"/>
              </w:rPr>
              <w:t>None</w:t>
            </w:r>
          </w:p>
        </w:tc>
        <w:tc>
          <w:tcPr>
            <w:tcW w:w="992" w:type="dxa"/>
          </w:tcPr>
          <w:p w14:paraId="6CE6D2D6" w14:textId="77777777" w:rsidR="00204A63" w:rsidRPr="00CC7892" w:rsidRDefault="00204A63" w:rsidP="00666B5B">
            <w:pPr>
              <w:rPr>
                <w:b w:val="0"/>
                <w:bCs/>
                <w:sz w:val="20"/>
              </w:rPr>
            </w:pPr>
            <w:r w:rsidRPr="00CC7892">
              <w:rPr>
                <w:b w:val="0"/>
                <w:bCs/>
                <w:sz w:val="20"/>
              </w:rPr>
              <w:t>false</w:t>
            </w:r>
          </w:p>
        </w:tc>
        <w:tc>
          <w:tcPr>
            <w:tcW w:w="1276" w:type="dxa"/>
          </w:tcPr>
          <w:p w14:paraId="6E33446A" w14:textId="77777777" w:rsidR="00204A63" w:rsidRPr="00CC7892" w:rsidRDefault="00204A63" w:rsidP="00666B5B">
            <w:pPr>
              <w:rPr>
                <w:b w:val="0"/>
                <w:bCs/>
                <w:sz w:val="20"/>
              </w:rPr>
            </w:pPr>
            <w:r w:rsidRPr="00CC7892">
              <w:rPr>
                <w:b w:val="0"/>
                <w:bCs/>
                <w:sz w:val="20"/>
              </w:rPr>
              <w:t>true</w:t>
            </w:r>
          </w:p>
        </w:tc>
        <w:tc>
          <w:tcPr>
            <w:tcW w:w="1418" w:type="dxa"/>
          </w:tcPr>
          <w:p w14:paraId="3FD48D45" w14:textId="77777777" w:rsidR="00204A63" w:rsidRPr="00CC7892" w:rsidRDefault="00204A63" w:rsidP="00666B5B">
            <w:pPr>
              <w:rPr>
                <w:b w:val="0"/>
                <w:bCs/>
                <w:sz w:val="20"/>
              </w:rPr>
            </w:pPr>
            <w:r w:rsidRPr="00CC7892">
              <w:rPr>
                <w:b w:val="0"/>
                <w:bCs/>
                <w:sz w:val="20"/>
              </w:rPr>
              <w:t>Y</w:t>
            </w:r>
          </w:p>
        </w:tc>
        <w:tc>
          <w:tcPr>
            <w:tcW w:w="1134" w:type="dxa"/>
          </w:tcPr>
          <w:p w14:paraId="583C6628" w14:textId="77777777" w:rsidR="00204A63" w:rsidRPr="00CC7892" w:rsidRDefault="00204A63" w:rsidP="00666B5B">
            <w:pPr>
              <w:rPr>
                <w:b w:val="0"/>
                <w:bCs/>
                <w:sz w:val="20"/>
              </w:rPr>
            </w:pPr>
            <w:r w:rsidRPr="00CC7892">
              <w:rPr>
                <w:b w:val="0"/>
                <w:bCs/>
                <w:sz w:val="20"/>
              </w:rPr>
              <w:t>50</w:t>
            </w:r>
          </w:p>
        </w:tc>
        <w:tc>
          <w:tcPr>
            <w:tcW w:w="1761" w:type="dxa"/>
          </w:tcPr>
          <w:p w14:paraId="2028016C" w14:textId="77777777" w:rsidR="00204A63" w:rsidRPr="00CC7892" w:rsidRDefault="00204A63" w:rsidP="00666B5B">
            <w:pPr>
              <w:rPr>
                <w:b w:val="0"/>
                <w:bCs/>
                <w:sz w:val="20"/>
              </w:rPr>
            </w:pPr>
            <w:r w:rsidRPr="00CC7892">
              <w:rPr>
                <w:b w:val="0"/>
                <w:bCs/>
                <w:sz w:val="20"/>
              </w:rPr>
              <w:t>[A-Z, a-z,0-9, @]</w:t>
            </w:r>
          </w:p>
        </w:tc>
      </w:tr>
      <w:tr w:rsidR="00204A63" w:rsidRPr="00CC7892" w14:paraId="197227C4" w14:textId="77777777" w:rsidTr="00666B5B">
        <w:trPr>
          <w:trHeight w:val="974"/>
        </w:trPr>
        <w:tc>
          <w:tcPr>
            <w:tcW w:w="1980" w:type="dxa"/>
          </w:tcPr>
          <w:p w14:paraId="4768E2FE" w14:textId="77777777" w:rsidR="00204A63" w:rsidRPr="00CC7892" w:rsidRDefault="00204A63" w:rsidP="00666B5B">
            <w:pPr>
              <w:rPr>
                <w:b w:val="0"/>
                <w:bCs/>
                <w:sz w:val="20"/>
              </w:rPr>
            </w:pPr>
            <w:proofErr w:type="spellStart"/>
            <w:r w:rsidRPr="00CC7892">
              <w:rPr>
                <w:b w:val="0"/>
                <w:bCs/>
                <w:sz w:val="20"/>
              </w:rPr>
              <w:t>user_id</w:t>
            </w:r>
            <w:proofErr w:type="spellEnd"/>
          </w:p>
        </w:tc>
        <w:tc>
          <w:tcPr>
            <w:tcW w:w="1800" w:type="dxa"/>
          </w:tcPr>
          <w:p w14:paraId="1DD90CA8" w14:textId="77777777" w:rsidR="00204A63" w:rsidRPr="00CC7892" w:rsidRDefault="00204A63" w:rsidP="00666B5B">
            <w:pPr>
              <w:rPr>
                <w:b w:val="0"/>
                <w:bCs/>
                <w:sz w:val="20"/>
              </w:rPr>
            </w:pPr>
            <w:r w:rsidRPr="00CC7892">
              <w:rPr>
                <w:b w:val="0"/>
                <w:bCs/>
                <w:sz w:val="20"/>
              </w:rPr>
              <w:t>Unique Identified ID for user</w:t>
            </w:r>
          </w:p>
        </w:tc>
        <w:tc>
          <w:tcPr>
            <w:tcW w:w="1418" w:type="dxa"/>
          </w:tcPr>
          <w:p w14:paraId="2AC74F77" w14:textId="77777777" w:rsidR="00204A63" w:rsidRPr="00CC7892" w:rsidRDefault="00204A63" w:rsidP="00666B5B">
            <w:pPr>
              <w:rPr>
                <w:b w:val="0"/>
                <w:bCs/>
                <w:sz w:val="20"/>
              </w:rPr>
            </w:pPr>
            <w:r w:rsidRPr="00CC7892">
              <w:rPr>
                <w:b w:val="0"/>
                <w:bCs/>
                <w:sz w:val="20"/>
              </w:rPr>
              <w:t>int</w:t>
            </w:r>
          </w:p>
        </w:tc>
        <w:tc>
          <w:tcPr>
            <w:tcW w:w="1181" w:type="dxa"/>
          </w:tcPr>
          <w:p w14:paraId="3B40582E" w14:textId="77777777" w:rsidR="00204A63" w:rsidRPr="00CC7892" w:rsidRDefault="00204A63" w:rsidP="00666B5B">
            <w:pPr>
              <w:rPr>
                <w:b w:val="0"/>
                <w:bCs/>
                <w:sz w:val="20"/>
              </w:rPr>
            </w:pPr>
            <w:r w:rsidRPr="00CC7892">
              <w:rPr>
                <w:b w:val="0"/>
                <w:bCs/>
                <w:sz w:val="20"/>
              </w:rPr>
              <w:t>None</w:t>
            </w:r>
          </w:p>
        </w:tc>
        <w:tc>
          <w:tcPr>
            <w:tcW w:w="992" w:type="dxa"/>
          </w:tcPr>
          <w:p w14:paraId="2E83AF49" w14:textId="77777777" w:rsidR="00204A63" w:rsidRPr="00CC7892" w:rsidRDefault="00204A63" w:rsidP="00666B5B">
            <w:pPr>
              <w:rPr>
                <w:b w:val="0"/>
                <w:bCs/>
                <w:sz w:val="20"/>
              </w:rPr>
            </w:pPr>
            <w:r w:rsidRPr="00CC7892">
              <w:rPr>
                <w:b w:val="0"/>
                <w:bCs/>
                <w:sz w:val="20"/>
              </w:rPr>
              <w:t>false</w:t>
            </w:r>
          </w:p>
        </w:tc>
        <w:tc>
          <w:tcPr>
            <w:tcW w:w="1276" w:type="dxa"/>
          </w:tcPr>
          <w:p w14:paraId="0CE83D71" w14:textId="77777777" w:rsidR="00204A63" w:rsidRPr="00CC7892" w:rsidRDefault="00204A63" w:rsidP="00666B5B">
            <w:pPr>
              <w:rPr>
                <w:b w:val="0"/>
                <w:bCs/>
                <w:sz w:val="20"/>
              </w:rPr>
            </w:pPr>
            <w:r w:rsidRPr="00CC7892">
              <w:rPr>
                <w:b w:val="0"/>
                <w:bCs/>
                <w:sz w:val="20"/>
              </w:rPr>
              <w:t>1</w:t>
            </w:r>
          </w:p>
        </w:tc>
        <w:tc>
          <w:tcPr>
            <w:tcW w:w="1418" w:type="dxa"/>
          </w:tcPr>
          <w:p w14:paraId="4489DB30" w14:textId="77777777" w:rsidR="00204A63" w:rsidRPr="00CC7892" w:rsidRDefault="00204A63" w:rsidP="00666B5B">
            <w:pPr>
              <w:rPr>
                <w:b w:val="0"/>
                <w:bCs/>
                <w:sz w:val="20"/>
              </w:rPr>
            </w:pPr>
            <w:r w:rsidRPr="00CC7892">
              <w:rPr>
                <w:b w:val="0"/>
                <w:bCs/>
                <w:sz w:val="20"/>
              </w:rPr>
              <w:t>Y</w:t>
            </w:r>
          </w:p>
        </w:tc>
        <w:tc>
          <w:tcPr>
            <w:tcW w:w="1134" w:type="dxa"/>
          </w:tcPr>
          <w:p w14:paraId="77AA90AF" w14:textId="77777777" w:rsidR="00204A63" w:rsidRPr="00CC7892" w:rsidRDefault="00204A63" w:rsidP="00666B5B">
            <w:pPr>
              <w:rPr>
                <w:b w:val="0"/>
                <w:bCs/>
                <w:sz w:val="20"/>
              </w:rPr>
            </w:pPr>
            <w:r w:rsidRPr="00CC7892">
              <w:rPr>
                <w:b w:val="0"/>
                <w:bCs/>
                <w:sz w:val="20"/>
              </w:rPr>
              <w:t>11</w:t>
            </w:r>
          </w:p>
        </w:tc>
        <w:tc>
          <w:tcPr>
            <w:tcW w:w="1761" w:type="dxa"/>
          </w:tcPr>
          <w:p w14:paraId="657D7804" w14:textId="77777777" w:rsidR="00204A63" w:rsidRPr="00CC7892" w:rsidRDefault="00204A63" w:rsidP="00666B5B">
            <w:pPr>
              <w:rPr>
                <w:b w:val="0"/>
                <w:bCs/>
                <w:sz w:val="20"/>
              </w:rPr>
            </w:pPr>
            <w:r w:rsidRPr="00CC7892">
              <w:rPr>
                <w:b w:val="0"/>
                <w:bCs/>
                <w:sz w:val="20"/>
              </w:rPr>
              <w:t>[0-9]</w:t>
            </w:r>
          </w:p>
        </w:tc>
      </w:tr>
    </w:tbl>
    <w:p w14:paraId="4B6C5CC6" w14:textId="77777777" w:rsidR="00204A63" w:rsidRDefault="00204A63" w:rsidP="00204A63"/>
    <w:p w14:paraId="172FF837" w14:textId="77777777" w:rsidR="00204A63" w:rsidRPr="00D954EF"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67</w:t>
      </w:r>
      <w:r w:rsidRPr="00D954EF">
        <w:rPr>
          <w:rFonts w:cs="Times New Roman"/>
          <w:szCs w:val="24"/>
        </w:rPr>
        <w:t xml:space="preserve">. Data Dictionary of </w:t>
      </w:r>
      <w:r>
        <w:rPr>
          <w:rFonts w:cs="Times New Roman"/>
          <w:szCs w:val="24"/>
        </w:rPr>
        <w:t>Breed</w:t>
      </w:r>
      <w:r w:rsidRPr="00D954EF">
        <w:rPr>
          <w:rFonts w:cs="Times New Roman"/>
          <w:szCs w:val="24"/>
        </w:rPr>
        <w:t xml:space="preserve"> Table</w:t>
      </w:r>
    </w:p>
    <w:p w14:paraId="2652191E" w14:textId="77777777" w:rsidR="00204A63" w:rsidRDefault="00204A63" w:rsidP="00204A63"/>
    <w:p w14:paraId="369A6426" w14:textId="77777777" w:rsidR="00204A63" w:rsidRDefault="00204A63" w:rsidP="00204A63"/>
    <w:p w14:paraId="5C00CDE2" w14:textId="77777777" w:rsidR="00204A63" w:rsidRDefault="00204A63" w:rsidP="00204A63"/>
    <w:p w14:paraId="25E74D44" w14:textId="77777777" w:rsidR="00204A63" w:rsidRDefault="00204A63" w:rsidP="00204A63"/>
    <w:p w14:paraId="358BEE57" w14:textId="77777777" w:rsidR="00204A63" w:rsidRDefault="00204A63" w:rsidP="00204A63"/>
    <w:p w14:paraId="544341C4" w14:textId="77777777" w:rsidR="00204A63" w:rsidRDefault="00204A63" w:rsidP="00204A63">
      <w:pPr>
        <w:jc w:val="both"/>
      </w:pPr>
    </w:p>
    <w:p w14:paraId="333EE4F4" w14:textId="77777777" w:rsidR="00204A63" w:rsidRDefault="00204A63" w:rsidP="00204A63">
      <w:pPr>
        <w:jc w:val="both"/>
      </w:pPr>
    </w:p>
    <w:tbl>
      <w:tblPr>
        <w:tblStyle w:val="TableGrid"/>
        <w:tblW w:w="12960" w:type="dxa"/>
        <w:tblInd w:w="-5" w:type="dxa"/>
        <w:tblLayout w:type="fixed"/>
        <w:tblLook w:val="04A0" w:firstRow="1" w:lastRow="0" w:firstColumn="1" w:lastColumn="0" w:noHBand="0" w:noVBand="1"/>
      </w:tblPr>
      <w:tblGrid>
        <w:gridCol w:w="1701"/>
        <w:gridCol w:w="1843"/>
        <w:gridCol w:w="1469"/>
        <w:gridCol w:w="1508"/>
        <w:gridCol w:w="1417"/>
        <w:gridCol w:w="1134"/>
        <w:gridCol w:w="1134"/>
        <w:gridCol w:w="857"/>
        <w:gridCol w:w="1897"/>
      </w:tblGrid>
      <w:tr w:rsidR="00204A63" w:rsidRPr="00AA1CB3" w14:paraId="6D035A2A" w14:textId="77777777" w:rsidTr="00666B5B">
        <w:trPr>
          <w:trHeight w:val="343"/>
        </w:trPr>
        <w:tc>
          <w:tcPr>
            <w:tcW w:w="1701" w:type="dxa"/>
          </w:tcPr>
          <w:p w14:paraId="0EE23BEF" w14:textId="77777777" w:rsidR="00204A63" w:rsidRPr="00AA1CB3" w:rsidRDefault="00204A63" w:rsidP="00666B5B">
            <w:pPr>
              <w:rPr>
                <w:sz w:val="20"/>
              </w:rPr>
            </w:pPr>
            <w:r w:rsidRPr="00AA1CB3">
              <w:rPr>
                <w:sz w:val="20"/>
              </w:rPr>
              <w:lastRenderedPageBreak/>
              <w:t>Table Name</w:t>
            </w:r>
          </w:p>
        </w:tc>
        <w:tc>
          <w:tcPr>
            <w:tcW w:w="11259" w:type="dxa"/>
            <w:gridSpan w:val="8"/>
          </w:tcPr>
          <w:p w14:paraId="18220AC1" w14:textId="77777777" w:rsidR="00204A63" w:rsidRPr="00AA1CB3" w:rsidRDefault="00204A63" w:rsidP="00666B5B">
            <w:pPr>
              <w:rPr>
                <w:sz w:val="20"/>
              </w:rPr>
            </w:pPr>
            <w:proofErr w:type="spellStart"/>
            <w:r w:rsidRPr="00AA1CB3">
              <w:rPr>
                <w:sz w:val="20"/>
              </w:rPr>
              <w:t>tbl_pig</w:t>
            </w:r>
            <w:proofErr w:type="spellEnd"/>
          </w:p>
        </w:tc>
      </w:tr>
      <w:tr w:rsidR="00204A63" w:rsidRPr="00AA1CB3" w14:paraId="5FBCFDCC" w14:textId="77777777" w:rsidTr="00666B5B">
        <w:trPr>
          <w:trHeight w:val="343"/>
        </w:trPr>
        <w:tc>
          <w:tcPr>
            <w:tcW w:w="1701" w:type="dxa"/>
          </w:tcPr>
          <w:p w14:paraId="34A6E51C" w14:textId="77777777" w:rsidR="00204A63" w:rsidRPr="00AA1CB3" w:rsidRDefault="00204A63" w:rsidP="00666B5B">
            <w:pPr>
              <w:rPr>
                <w:sz w:val="20"/>
              </w:rPr>
            </w:pPr>
            <w:r w:rsidRPr="00AA1CB3">
              <w:rPr>
                <w:sz w:val="20"/>
              </w:rPr>
              <w:t>Description</w:t>
            </w:r>
          </w:p>
        </w:tc>
        <w:tc>
          <w:tcPr>
            <w:tcW w:w="11259" w:type="dxa"/>
            <w:gridSpan w:val="8"/>
          </w:tcPr>
          <w:p w14:paraId="01B033B9" w14:textId="77777777" w:rsidR="00204A63" w:rsidRPr="00AA1CB3" w:rsidRDefault="00204A63" w:rsidP="00666B5B">
            <w:pPr>
              <w:rPr>
                <w:sz w:val="20"/>
              </w:rPr>
            </w:pPr>
            <w:r w:rsidRPr="00AA1CB3">
              <w:rPr>
                <w:sz w:val="20"/>
              </w:rPr>
              <w:t>This table records the inventory information in the hog farm</w:t>
            </w:r>
          </w:p>
        </w:tc>
      </w:tr>
      <w:tr w:rsidR="00204A63" w:rsidRPr="00AA1CB3" w14:paraId="212C79C4" w14:textId="77777777" w:rsidTr="00666B5B">
        <w:trPr>
          <w:trHeight w:val="549"/>
        </w:trPr>
        <w:tc>
          <w:tcPr>
            <w:tcW w:w="1701" w:type="dxa"/>
          </w:tcPr>
          <w:p w14:paraId="706160C9" w14:textId="77777777" w:rsidR="00204A63" w:rsidRPr="00AA1CB3" w:rsidRDefault="00204A63" w:rsidP="00666B5B">
            <w:pPr>
              <w:rPr>
                <w:sz w:val="20"/>
              </w:rPr>
            </w:pPr>
            <w:r w:rsidRPr="00AA1CB3">
              <w:rPr>
                <w:sz w:val="20"/>
              </w:rPr>
              <w:t>Alias</w:t>
            </w:r>
          </w:p>
        </w:tc>
        <w:tc>
          <w:tcPr>
            <w:tcW w:w="11259" w:type="dxa"/>
            <w:gridSpan w:val="8"/>
          </w:tcPr>
          <w:p w14:paraId="62CB0284" w14:textId="77777777" w:rsidR="00204A63" w:rsidRPr="00AA1CB3" w:rsidRDefault="00204A63" w:rsidP="00666B5B">
            <w:pPr>
              <w:rPr>
                <w:sz w:val="20"/>
              </w:rPr>
            </w:pPr>
            <w:r w:rsidRPr="00AA1CB3">
              <w:rPr>
                <w:sz w:val="20"/>
              </w:rPr>
              <w:t>None</w:t>
            </w:r>
          </w:p>
        </w:tc>
      </w:tr>
      <w:tr w:rsidR="00204A63" w:rsidRPr="00AA1CB3" w14:paraId="391FF776" w14:textId="77777777" w:rsidTr="00666B5B">
        <w:trPr>
          <w:trHeight w:val="1052"/>
        </w:trPr>
        <w:tc>
          <w:tcPr>
            <w:tcW w:w="1701" w:type="dxa"/>
          </w:tcPr>
          <w:p w14:paraId="424818B0" w14:textId="77777777" w:rsidR="00204A63" w:rsidRPr="00AA1CB3" w:rsidRDefault="00204A63" w:rsidP="00666B5B">
            <w:pPr>
              <w:rPr>
                <w:sz w:val="20"/>
              </w:rPr>
            </w:pPr>
            <w:r w:rsidRPr="00AA1CB3">
              <w:rPr>
                <w:sz w:val="20"/>
              </w:rPr>
              <w:t>Attribute Name</w:t>
            </w:r>
          </w:p>
        </w:tc>
        <w:tc>
          <w:tcPr>
            <w:tcW w:w="1843" w:type="dxa"/>
          </w:tcPr>
          <w:p w14:paraId="62E7F286" w14:textId="77777777" w:rsidR="00204A63" w:rsidRPr="00AA1CB3" w:rsidRDefault="00204A63" w:rsidP="00666B5B">
            <w:pPr>
              <w:rPr>
                <w:sz w:val="20"/>
              </w:rPr>
            </w:pPr>
            <w:r w:rsidRPr="00AA1CB3">
              <w:rPr>
                <w:sz w:val="20"/>
              </w:rPr>
              <w:t>Description</w:t>
            </w:r>
          </w:p>
        </w:tc>
        <w:tc>
          <w:tcPr>
            <w:tcW w:w="1469" w:type="dxa"/>
          </w:tcPr>
          <w:p w14:paraId="774FEFAB" w14:textId="77777777" w:rsidR="00204A63" w:rsidRPr="00AA1CB3" w:rsidRDefault="00204A63" w:rsidP="00666B5B">
            <w:pPr>
              <w:rPr>
                <w:sz w:val="20"/>
              </w:rPr>
            </w:pPr>
            <w:r w:rsidRPr="00AA1CB3">
              <w:rPr>
                <w:sz w:val="20"/>
              </w:rPr>
              <w:t>Data Type</w:t>
            </w:r>
          </w:p>
        </w:tc>
        <w:tc>
          <w:tcPr>
            <w:tcW w:w="1508" w:type="dxa"/>
          </w:tcPr>
          <w:p w14:paraId="50AA7007" w14:textId="77777777" w:rsidR="00204A63" w:rsidRPr="00AA1CB3" w:rsidRDefault="00204A63" w:rsidP="00666B5B">
            <w:pPr>
              <w:rPr>
                <w:sz w:val="20"/>
              </w:rPr>
            </w:pPr>
            <w:r w:rsidRPr="00AA1CB3">
              <w:rPr>
                <w:sz w:val="20"/>
              </w:rPr>
              <w:t>Default Value</w:t>
            </w:r>
          </w:p>
        </w:tc>
        <w:tc>
          <w:tcPr>
            <w:tcW w:w="1417" w:type="dxa"/>
          </w:tcPr>
          <w:p w14:paraId="35988E97" w14:textId="77777777" w:rsidR="00204A63" w:rsidRPr="00AA1CB3" w:rsidRDefault="00204A63" w:rsidP="00666B5B">
            <w:pPr>
              <w:rPr>
                <w:sz w:val="20"/>
              </w:rPr>
            </w:pPr>
            <w:r w:rsidRPr="00AA1CB3">
              <w:rPr>
                <w:sz w:val="20"/>
              </w:rPr>
              <w:t>Primary Key</w:t>
            </w:r>
          </w:p>
        </w:tc>
        <w:tc>
          <w:tcPr>
            <w:tcW w:w="1134" w:type="dxa"/>
          </w:tcPr>
          <w:p w14:paraId="38A30CB9" w14:textId="77777777" w:rsidR="00204A63" w:rsidRPr="00AA1CB3" w:rsidRDefault="00204A63" w:rsidP="00666B5B">
            <w:pPr>
              <w:rPr>
                <w:sz w:val="20"/>
              </w:rPr>
            </w:pPr>
            <w:r w:rsidRPr="00AA1CB3">
              <w:rPr>
                <w:sz w:val="20"/>
              </w:rPr>
              <w:t>Example</w:t>
            </w:r>
          </w:p>
        </w:tc>
        <w:tc>
          <w:tcPr>
            <w:tcW w:w="1134" w:type="dxa"/>
          </w:tcPr>
          <w:p w14:paraId="622BF530" w14:textId="77777777" w:rsidR="00204A63" w:rsidRPr="00AA1CB3" w:rsidRDefault="00204A63" w:rsidP="00666B5B">
            <w:pPr>
              <w:rPr>
                <w:sz w:val="20"/>
              </w:rPr>
            </w:pPr>
            <w:r w:rsidRPr="00AA1CB3">
              <w:rPr>
                <w:sz w:val="20"/>
              </w:rPr>
              <w:t>Not Allowed? (Y/N)</w:t>
            </w:r>
          </w:p>
        </w:tc>
        <w:tc>
          <w:tcPr>
            <w:tcW w:w="857" w:type="dxa"/>
          </w:tcPr>
          <w:p w14:paraId="4B6A266D" w14:textId="77777777" w:rsidR="00204A63" w:rsidRPr="00AA1CB3" w:rsidRDefault="00204A63" w:rsidP="00666B5B">
            <w:pPr>
              <w:rPr>
                <w:sz w:val="20"/>
              </w:rPr>
            </w:pPr>
            <w:r w:rsidRPr="00AA1CB3">
              <w:rPr>
                <w:sz w:val="20"/>
              </w:rPr>
              <w:t>Length</w:t>
            </w:r>
          </w:p>
        </w:tc>
        <w:tc>
          <w:tcPr>
            <w:tcW w:w="1897" w:type="dxa"/>
          </w:tcPr>
          <w:p w14:paraId="42510455" w14:textId="77777777" w:rsidR="00204A63" w:rsidRPr="00AA1CB3" w:rsidRDefault="00204A63" w:rsidP="00666B5B">
            <w:pPr>
              <w:rPr>
                <w:sz w:val="20"/>
              </w:rPr>
            </w:pPr>
            <w:r w:rsidRPr="00AA1CB3">
              <w:rPr>
                <w:sz w:val="20"/>
              </w:rPr>
              <w:t>Validation Rules</w:t>
            </w:r>
          </w:p>
        </w:tc>
      </w:tr>
      <w:tr w:rsidR="00204A63" w:rsidRPr="00AA1CB3" w14:paraId="4648D519" w14:textId="77777777" w:rsidTr="00666B5B">
        <w:trPr>
          <w:trHeight w:val="740"/>
        </w:trPr>
        <w:tc>
          <w:tcPr>
            <w:tcW w:w="1701" w:type="dxa"/>
          </w:tcPr>
          <w:p w14:paraId="1A6547C1" w14:textId="77777777" w:rsidR="00204A63" w:rsidRPr="00AA1CB3" w:rsidRDefault="00204A63" w:rsidP="00666B5B">
            <w:pPr>
              <w:rPr>
                <w:b w:val="0"/>
                <w:bCs/>
                <w:sz w:val="20"/>
              </w:rPr>
            </w:pPr>
            <w:proofErr w:type="spellStart"/>
            <w:r w:rsidRPr="00AA1CB3">
              <w:rPr>
                <w:b w:val="0"/>
                <w:bCs/>
                <w:sz w:val="20"/>
              </w:rPr>
              <w:t>pig_id</w:t>
            </w:r>
            <w:proofErr w:type="spellEnd"/>
          </w:p>
        </w:tc>
        <w:tc>
          <w:tcPr>
            <w:tcW w:w="1843" w:type="dxa"/>
          </w:tcPr>
          <w:p w14:paraId="3A7E8171" w14:textId="77777777" w:rsidR="00204A63" w:rsidRPr="00AA1CB3" w:rsidRDefault="00204A63" w:rsidP="00666B5B">
            <w:pPr>
              <w:rPr>
                <w:b w:val="0"/>
                <w:bCs/>
                <w:sz w:val="20"/>
              </w:rPr>
            </w:pPr>
            <w:r w:rsidRPr="00AA1CB3">
              <w:rPr>
                <w:b w:val="0"/>
                <w:bCs/>
                <w:sz w:val="20"/>
              </w:rPr>
              <w:t>Unique Identified ID for pig</w:t>
            </w:r>
          </w:p>
        </w:tc>
        <w:tc>
          <w:tcPr>
            <w:tcW w:w="1469" w:type="dxa"/>
          </w:tcPr>
          <w:p w14:paraId="2238AD16" w14:textId="77777777" w:rsidR="00204A63" w:rsidRPr="00AA1CB3" w:rsidRDefault="00204A63" w:rsidP="00666B5B">
            <w:pPr>
              <w:rPr>
                <w:b w:val="0"/>
                <w:bCs/>
                <w:sz w:val="20"/>
              </w:rPr>
            </w:pPr>
            <w:r w:rsidRPr="00AA1CB3">
              <w:rPr>
                <w:b w:val="0"/>
                <w:bCs/>
                <w:sz w:val="20"/>
              </w:rPr>
              <w:t>int</w:t>
            </w:r>
          </w:p>
        </w:tc>
        <w:tc>
          <w:tcPr>
            <w:tcW w:w="1508" w:type="dxa"/>
          </w:tcPr>
          <w:p w14:paraId="7354E115" w14:textId="77777777" w:rsidR="00204A63" w:rsidRPr="00AA1CB3" w:rsidRDefault="00204A63" w:rsidP="00666B5B">
            <w:pPr>
              <w:rPr>
                <w:b w:val="0"/>
                <w:bCs/>
                <w:sz w:val="20"/>
              </w:rPr>
            </w:pPr>
            <w:r w:rsidRPr="00AA1CB3">
              <w:rPr>
                <w:b w:val="0"/>
                <w:bCs/>
                <w:sz w:val="20"/>
              </w:rPr>
              <w:t>None</w:t>
            </w:r>
          </w:p>
        </w:tc>
        <w:tc>
          <w:tcPr>
            <w:tcW w:w="1417" w:type="dxa"/>
          </w:tcPr>
          <w:p w14:paraId="1A4BD665" w14:textId="77777777" w:rsidR="00204A63" w:rsidRPr="00AA1CB3" w:rsidRDefault="00204A63" w:rsidP="00666B5B">
            <w:pPr>
              <w:rPr>
                <w:b w:val="0"/>
                <w:bCs/>
                <w:sz w:val="20"/>
              </w:rPr>
            </w:pPr>
            <w:r w:rsidRPr="00AA1CB3">
              <w:rPr>
                <w:b w:val="0"/>
                <w:bCs/>
                <w:sz w:val="20"/>
              </w:rPr>
              <w:t>true</w:t>
            </w:r>
          </w:p>
        </w:tc>
        <w:tc>
          <w:tcPr>
            <w:tcW w:w="1134" w:type="dxa"/>
          </w:tcPr>
          <w:p w14:paraId="6A6CAC97" w14:textId="77777777" w:rsidR="00204A63" w:rsidRPr="00AA1CB3" w:rsidRDefault="00204A63" w:rsidP="00666B5B">
            <w:pPr>
              <w:rPr>
                <w:b w:val="0"/>
                <w:bCs/>
                <w:sz w:val="20"/>
              </w:rPr>
            </w:pPr>
            <w:r w:rsidRPr="00AA1CB3">
              <w:rPr>
                <w:b w:val="0"/>
                <w:bCs/>
                <w:sz w:val="20"/>
              </w:rPr>
              <w:t>1</w:t>
            </w:r>
          </w:p>
        </w:tc>
        <w:tc>
          <w:tcPr>
            <w:tcW w:w="1134" w:type="dxa"/>
          </w:tcPr>
          <w:p w14:paraId="66261D21" w14:textId="77777777" w:rsidR="00204A63" w:rsidRPr="00AA1CB3" w:rsidRDefault="00204A63" w:rsidP="00666B5B">
            <w:pPr>
              <w:rPr>
                <w:b w:val="0"/>
                <w:bCs/>
                <w:sz w:val="20"/>
              </w:rPr>
            </w:pPr>
            <w:r w:rsidRPr="00AA1CB3">
              <w:rPr>
                <w:b w:val="0"/>
                <w:bCs/>
                <w:sz w:val="20"/>
              </w:rPr>
              <w:t>N</w:t>
            </w:r>
          </w:p>
        </w:tc>
        <w:tc>
          <w:tcPr>
            <w:tcW w:w="857" w:type="dxa"/>
          </w:tcPr>
          <w:p w14:paraId="5F3879FD" w14:textId="77777777" w:rsidR="00204A63" w:rsidRPr="00AA1CB3" w:rsidRDefault="00204A63" w:rsidP="00666B5B">
            <w:pPr>
              <w:rPr>
                <w:b w:val="0"/>
                <w:bCs/>
                <w:sz w:val="20"/>
              </w:rPr>
            </w:pPr>
            <w:r w:rsidRPr="00AA1CB3">
              <w:rPr>
                <w:b w:val="0"/>
                <w:bCs/>
                <w:sz w:val="20"/>
              </w:rPr>
              <w:t>11</w:t>
            </w:r>
          </w:p>
        </w:tc>
        <w:tc>
          <w:tcPr>
            <w:tcW w:w="1897" w:type="dxa"/>
          </w:tcPr>
          <w:p w14:paraId="14ACDA8B" w14:textId="77777777" w:rsidR="00204A63" w:rsidRPr="00AA1CB3" w:rsidRDefault="00204A63" w:rsidP="00666B5B">
            <w:pPr>
              <w:rPr>
                <w:b w:val="0"/>
                <w:bCs/>
                <w:sz w:val="20"/>
              </w:rPr>
            </w:pPr>
            <w:r w:rsidRPr="00AA1CB3">
              <w:rPr>
                <w:b w:val="0"/>
                <w:bCs/>
                <w:sz w:val="20"/>
              </w:rPr>
              <w:t>[0-9]</w:t>
            </w:r>
          </w:p>
        </w:tc>
      </w:tr>
      <w:tr w:rsidR="00204A63" w:rsidRPr="00AA1CB3" w14:paraId="5D82761C" w14:textId="77777777" w:rsidTr="00666B5B">
        <w:trPr>
          <w:trHeight w:val="694"/>
        </w:trPr>
        <w:tc>
          <w:tcPr>
            <w:tcW w:w="1701" w:type="dxa"/>
          </w:tcPr>
          <w:p w14:paraId="7323E84F" w14:textId="77777777" w:rsidR="00204A63" w:rsidRPr="00AA1CB3" w:rsidRDefault="00204A63" w:rsidP="00666B5B">
            <w:pPr>
              <w:rPr>
                <w:b w:val="0"/>
                <w:bCs/>
                <w:sz w:val="20"/>
              </w:rPr>
            </w:pPr>
            <w:proofErr w:type="spellStart"/>
            <w:r w:rsidRPr="00AA1CB3">
              <w:rPr>
                <w:b w:val="0"/>
                <w:bCs/>
                <w:sz w:val="20"/>
              </w:rPr>
              <w:t>pig_tag</w:t>
            </w:r>
            <w:proofErr w:type="spellEnd"/>
          </w:p>
        </w:tc>
        <w:tc>
          <w:tcPr>
            <w:tcW w:w="1843" w:type="dxa"/>
          </w:tcPr>
          <w:p w14:paraId="439422CC" w14:textId="77777777" w:rsidR="00204A63" w:rsidRPr="00AA1CB3" w:rsidRDefault="00204A63" w:rsidP="00666B5B">
            <w:pPr>
              <w:rPr>
                <w:b w:val="0"/>
                <w:bCs/>
                <w:sz w:val="20"/>
              </w:rPr>
            </w:pPr>
            <w:r w:rsidRPr="00AA1CB3">
              <w:rPr>
                <w:b w:val="0"/>
                <w:bCs/>
                <w:sz w:val="20"/>
              </w:rPr>
              <w:t>Identifier of pig in the farm</w:t>
            </w:r>
          </w:p>
        </w:tc>
        <w:tc>
          <w:tcPr>
            <w:tcW w:w="1469" w:type="dxa"/>
          </w:tcPr>
          <w:p w14:paraId="2507CEF1" w14:textId="77777777" w:rsidR="00204A63" w:rsidRPr="00AA1CB3" w:rsidRDefault="00204A63" w:rsidP="00666B5B">
            <w:pPr>
              <w:rPr>
                <w:b w:val="0"/>
                <w:bCs/>
                <w:sz w:val="20"/>
              </w:rPr>
            </w:pPr>
            <w:r w:rsidRPr="00AA1CB3">
              <w:rPr>
                <w:b w:val="0"/>
                <w:bCs/>
                <w:sz w:val="20"/>
              </w:rPr>
              <w:t>int</w:t>
            </w:r>
          </w:p>
        </w:tc>
        <w:tc>
          <w:tcPr>
            <w:tcW w:w="1508" w:type="dxa"/>
          </w:tcPr>
          <w:p w14:paraId="379ABD6E" w14:textId="77777777" w:rsidR="00204A63" w:rsidRPr="00AA1CB3" w:rsidRDefault="00204A63" w:rsidP="00666B5B">
            <w:pPr>
              <w:rPr>
                <w:b w:val="0"/>
                <w:bCs/>
                <w:sz w:val="20"/>
              </w:rPr>
            </w:pPr>
            <w:r w:rsidRPr="00AA1CB3">
              <w:rPr>
                <w:b w:val="0"/>
                <w:bCs/>
                <w:sz w:val="20"/>
              </w:rPr>
              <w:t>None</w:t>
            </w:r>
          </w:p>
        </w:tc>
        <w:tc>
          <w:tcPr>
            <w:tcW w:w="1417" w:type="dxa"/>
          </w:tcPr>
          <w:p w14:paraId="4662028C" w14:textId="77777777" w:rsidR="00204A63" w:rsidRPr="00AA1CB3" w:rsidRDefault="00204A63" w:rsidP="00666B5B">
            <w:pPr>
              <w:rPr>
                <w:b w:val="0"/>
                <w:bCs/>
                <w:sz w:val="20"/>
              </w:rPr>
            </w:pPr>
            <w:r w:rsidRPr="00AA1CB3">
              <w:rPr>
                <w:b w:val="0"/>
                <w:bCs/>
                <w:sz w:val="20"/>
              </w:rPr>
              <w:t>false</w:t>
            </w:r>
          </w:p>
        </w:tc>
        <w:tc>
          <w:tcPr>
            <w:tcW w:w="1134" w:type="dxa"/>
          </w:tcPr>
          <w:p w14:paraId="390889AE" w14:textId="77777777" w:rsidR="00204A63" w:rsidRPr="00AA1CB3" w:rsidRDefault="00204A63" w:rsidP="00666B5B">
            <w:pPr>
              <w:rPr>
                <w:b w:val="0"/>
                <w:bCs/>
                <w:sz w:val="20"/>
              </w:rPr>
            </w:pPr>
            <w:r w:rsidRPr="00AA1CB3">
              <w:rPr>
                <w:b w:val="0"/>
                <w:bCs/>
                <w:sz w:val="20"/>
              </w:rPr>
              <w:t>1</w:t>
            </w:r>
          </w:p>
        </w:tc>
        <w:tc>
          <w:tcPr>
            <w:tcW w:w="1134" w:type="dxa"/>
          </w:tcPr>
          <w:p w14:paraId="1796A35E" w14:textId="77777777" w:rsidR="00204A63" w:rsidRPr="00AA1CB3" w:rsidRDefault="00204A63" w:rsidP="00666B5B">
            <w:pPr>
              <w:rPr>
                <w:b w:val="0"/>
                <w:bCs/>
                <w:sz w:val="20"/>
              </w:rPr>
            </w:pPr>
            <w:r w:rsidRPr="00AA1CB3">
              <w:rPr>
                <w:b w:val="0"/>
                <w:bCs/>
                <w:sz w:val="20"/>
              </w:rPr>
              <w:t>Y</w:t>
            </w:r>
          </w:p>
        </w:tc>
        <w:tc>
          <w:tcPr>
            <w:tcW w:w="857" w:type="dxa"/>
          </w:tcPr>
          <w:p w14:paraId="090607BF" w14:textId="77777777" w:rsidR="00204A63" w:rsidRPr="00AA1CB3" w:rsidRDefault="00204A63" w:rsidP="00666B5B">
            <w:pPr>
              <w:rPr>
                <w:b w:val="0"/>
                <w:bCs/>
                <w:sz w:val="20"/>
              </w:rPr>
            </w:pPr>
            <w:r w:rsidRPr="00AA1CB3">
              <w:rPr>
                <w:b w:val="0"/>
                <w:bCs/>
                <w:sz w:val="20"/>
              </w:rPr>
              <w:t>50</w:t>
            </w:r>
          </w:p>
        </w:tc>
        <w:tc>
          <w:tcPr>
            <w:tcW w:w="1897" w:type="dxa"/>
          </w:tcPr>
          <w:p w14:paraId="4763DF83" w14:textId="77777777" w:rsidR="00204A63" w:rsidRPr="00AA1CB3" w:rsidRDefault="00204A63" w:rsidP="00666B5B">
            <w:pPr>
              <w:rPr>
                <w:b w:val="0"/>
                <w:bCs/>
                <w:sz w:val="20"/>
              </w:rPr>
            </w:pPr>
            <w:r w:rsidRPr="00AA1CB3">
              <w:rPr>
                <w:b w:val="0"/>
                <w:bCs/>
                <w:sz w:val="20"/>
              </w:rPr>
              <w:t xml:space="preserve">[0-9]  </w:t>
            </w:r>
          </w:p>
        </w:tc>
      </w:tr>
      <w:tr w:rsidR="00204A63" w:rsidRPr="00AA1CB3" w14:paraId="7C5C6F9B" w14:textId="77777777" w:rsidTr="00666B5B">
        <w:trPr>
          <w:trHeight w:val="694"/>
        </w:trPr>
        <w:tc>
          <w:tcPr>
            <w:tcW w:w="1701" w:type="dxa"/>
          </w:tcPr>
          <w:p w14:paraId="70FA01FC" w14:textId="77777777" w:rsidR="00204A63" w:rsidRPr="00AA1CB3" w:rsidRDefault="00204A63" w:rsidP="00666B5B">
            <w:pPr>
              <w:rPr>
                <w:b w:val="0"/>
                <w:bCs/>
                <w:sz w:val="20"/>
              </w:rPr>
            </w:pPr>
            <w:proofErr w:type="spellStart"/>
            <w:r w:rsidRPr="00AA1CB3">
              <w:rPr>
                <w:b w:val="0"/>
                <w:bCs/>
                <w:sz w:val="20"/>
              </w:rPr>
              <w:t>pig_type</w:t>
            </w:r>
            <w:proofErr w:type="spellEnd"/>
          </w:p>
        </w:tc>
        <w:tc>
          <w:tcPr>
            <w:tcW w:w="1843" w:type="dxa"/>
          </w:tcPr>
          <w:p w14:paraId="422B1D61" w14:textId="77777777" w:rsidR="00204A63" w:rsidRPr="00AA1CB3" w:rsidRDefault="00204A63" w:rsidP="00666B5B">
            <w:pPr>
              <w:rPr>
                <w:b w:val="0"/>
                <w:bCs/>
                <w:sz w:val="20"/>
              </w:rPr>
            </w:pPr>
            <w:r w:rsidRPr="00AA1CB3">
              <w:rPr>
                <w:b w:val="0"/>
                <w:bCs/>
                <w:sz w:val="20"/>
              </w:rPr>
              <w:t>Types of pig in the farm</w:t>
            </w:r>
          </w:p>
        </w:tc>
        <w:tc>
          <w:tcPr>
            <w:tcW w:w="1469" w:type="dxa"/>
          </w:tcPr>
          <w:p w14:paraId="0B12DD65" w14:textId="77777777" w:rsidR="00204A63" w:rsidRPr="00AA1CB3" w:rsidRDefault="00204A63" w:rsidP="00666B5B">
            <w:pPr>
              <w:rPr>
                <w:b w:val="0"/>
                <w:bCs/>
                <w:sz w:val="20"/>
              </w:rPr>
            </w:pPr>
            <w:r w:rsidRPr="00AA1CB3">
              <w:rPr>
                <w:b w:val="0"/>
                <w:bCs/>
                <w:sz w:val="20"/>
              </w:rPr>
              <w:t>varchar</w:t>
            </w:r>
          </w:p>
        </w:tc>
        <w:tc>
          <w:tcPr>
            <w:tcW w:w="1508" w:type="dxa"/>
          </w:tcPr>
          <w:p w14:paraId="6DC42648" w14:textId="77777777" w:rsidR="00204A63" w:rsidRPr="00AA1CB3" w:rsidRDefault="00204A63" w:rsidP="00666B5B">
            <w:pPr>
              <w:rPr>
                <w:b w:val="0"/>
                <w:bCs/>
                <w:sz w:val="20"/>
              </w:rPr>
            </w:pPr>
            <w:r w:rsidRPr="00AA1CB3">
              <w:rPr>
                <w:b w:val="0"/>
                <w:bCs/>
                <w:sz w:val="20"/>
              </w:rPr>
              <w:t>None</w:t>
            </w:r>
          </w:p>
        </w:tc>
        <w:tc>
          <w:tcPr>
            <w:tcW w:w="1417" w:type="dxa"/>
          </w:tcPr>
          <w:p w14:paraId="18FD9A02" w14:textId="77777777" w:rsidR="00204A63" w:rsidRPr="00AA1CB3" w:rsidRDefault="00204A63" w:rsidP="00666B5B">
            <w:pPr>
              <w:rPr>
                <w:b w:val="0"/>
                <w:bCs/>
                <w:sz w:val="20"/>
              </w:rPr>
            </w:pPr>
            <w:r w:rsidRPr="00AA1CB3">
              <w:rPr>
                <w:b w:val="0"/>
                <w:bCs/>
                <w:sz w:val="20"/>
              </w:rPr>
              <w:t>false</w:t>
            </w:r>
          </w:p>
        </w:tc>
        <w:tc>
          <w:tcPr>
            <w:tcW w:w="1134" w:type="dxa"/>
          </w:tcPr>
          <w:p w14:paraId="540A1053" w14:textId="77777777" w:rsidR="00204A63" w:rsidRPr="00AA1CB3" w:rsidRDefault="00204A63" w:rsidP="00666B5B">
            <w:pPr>
              <w:rPr>
                <w:b w:val="0"/>
                <w:bCs/>
                <w:sz w:val="20"/>
              </w:rPr>
            </w:pPr>
          </w:p>
          <w:p w14:paraId="21211293" w14:textId="77777777" w:rsidR="00204A63" w:rsidRPr="00AA1CB3" w:rsidRDefault="00204A63" w:rsidP="00666B5B">
            <w:pPr>
              <w:rPr>
                <w:b w:val="0"/>
                <w:bCs/>
                <w:sz w:val="20"/>
              </w:rPr>
            </w:pPr>
            <w:r w:rsidRPr="00AA1CB3">
              <w:rPr>
                <w:b w:val="0"/>
                <w:bCs/>
                <w:sz w:val="20"/>
              </w:rPr>
              <w:t>Sow</w:t>
            </w:r>
          </w:p>
        </w:tc>
        <w:tc>
          <w:tcPr>
            <w:tcW w:w="1134" w:type="dxa"/>
          </w:tcPr>
          <w:p w14:paraId="0CD263C1" w14:textId="77777777" w:rsidR="00204A63" w:rsidRPr="00AA1CB3" w:rsidRDefault="00204A63" w:rsidP="00666B5B">
            <w:pPr>
              <w:rPr>
                <w:b w:val="0"/>
                <w:bCs/>
                <w:sz w:val="20"/>
              </w:rPr>
            </w:pPr>
            <w:r w:rsidRPr="00AA1CB3">
              <w:rPr>
                <w:b w:val="0"/>
                <w:bCs/>
                <w:sz w:val="20"/>
              </w:rPr>
              <w:t>Y</w:t>
            </w:r>
          </w:p>
        </w:tc>
        <w:tc>
          <w:tcPr>
            <w:tcW w:w="857" w:type="dxa"/>
          </w:tcPr>
          <w:p w14:paraId="7E498820" w14:textId="77777777" w:rsidR="00204A63" w:rsidRPr="00AA1CB3" w:rsidRDefault="00204A63" w:rsidP="00666B5B">
            <w:pPr>
              <w:rPr>
                <w:b w:val="0"/>
                <w:bCs/>
                <w:sz w:val="20"/>
              </w:rPr>
            </w:pPr>
            <w:r w:rsidRPr="00AA1CB3">
              <w:rPr>
                <w:b w:val="0"/>
                <w:bCs/>
                <w:sz w:val="20"/>
              </w:rPr>
              <w:t>50</w:t>
            </w:r>
          </w:p>
        </w:tc>
        <w:tc>
          <w:tcPr>
            <w:tcW w:w="1897" w:type="dxa"/>
          </w:tcPr>
          <w:p w14:paraId="65F8297C" w14:textId="77777777" w:rsidR="00204A63" w:rsidRPr="00AA1CB3" w:rsidRDefault="00204A63" w:rsidP="00666B5B">
            <w:pPr>
              <w:rPr>
                <w:b w:val="0"/>
                <w:bCs/>
                <w:sz w:val="20"/>
              </w:rPr>
            </w:pPr>
            <w:r w:rsidRPr="00CC7892">
              <w:rPr>
                <w:b w:val="0"/>
                <w:bCs/>
                <w:sz w:val="20"/>
              </w:rPr>
              <w:t>[A-Z, a-z,0-9, @]</w:t>
            </w:r>
          </w:p>
        </w:tc>
      </w:tr>
      <w:tr w:rsidR="00204A63" w:rsidRPr="00AA1CB3" w14:paraId="77AB6C48" w14:textId="77777777" w:rsidTr="00666B5B">
        <w:trPr>
          <w:trHeight w:val="696"/>
        </w:trPr>
        <w:tc>
          <w:tcPr>
            <w:tcW w:w="1701" w:type="dxa"/>
          </w:tcPr>
          <w:p w14:paraId="01328D4A" w14:textId="77777777" w:rsidR="00204A63" w:rsidRPr="00AA1CB3" w:rsidRDefault="00204A63" w:rsidP="00666B5B">
            <w:pPr>
              <w:rPr>
                <w:b w:val="0"/>
                <w:bCs/>
                <w:sz w:val="20"/>
              </w:rPr>
            </w:pPr>
            <w:r w:rsidRPr="00AA1CB3">
              <w:rPr>
                <w:b w:val="0"/>
                <w:bCs/>
                <w:sz w:val="20"/>
              </w:rPr>
              <w:t>birthdate</w:t>
            </w:r>
          </w:p>
        </w:tc>
        <w:tc>
          <w:tcPr>
            <w:tcW w:w="1843" w:type="dxa"/>
          </w:tcPr>
          <w:p w14:paraId="0B630CA7" w14:textId="77777777" w:rsidR="00204A63" w:rsidRPr="00AA1CB3" w:rsidRDefault="00204A63" w:rsidP="00666B5B">
            <w:pPr>
              <w:rPr>
                <w:b w:val="0"/>
                <w:bCs/>
                <w:sz w:val="20"/>
              </w:rPr>
            </w:pPr>
            <w:r w:rsidRPr="00AA1CB3">
              <w:rPr>
                <w:b w:val="0"/>
                <w:bCs/>
                <w:sz w:val="20"/>
              </w:rPr>
              <w:t>Day that the pig is born</w:t>
            </w:r>
          </w:p>
        </w:tc>
        <w:tc>
          <w:tcPr>
            <w:tcW w:w="1469" w:type="dxa"/>
          </w:tcPr>
          <w:p w14:paraId="71E9220E" w14:textId="77777777" w:rsidR="00204A63" w:rsidRPr="00AA1CB3" w:rsidRDefault="00204A63" w:rsidP="00666B5B">
            <w:pPr>
              <w:rPr>
                <w:b w:val="0"/>
                <w:bCs/>
                <w:sz w:val="20"/>
              </w:rPr>
            </w:pPr>
            <w:r w:rsidRPr="00AA1CB3">
              <w:rPr>
                <w:b w:val="0"/>
                <w:bCs/>
                <w:sz w:val="20"/>
              </w:rPr>
              <w:t>double</w:t>
            </w:r>
          </w:p>
        </w:tc>
        <w:tc>
          <w:tcPr>
            <w:tcW w:w="1508" w:type="dxa"/>
          </w:tcPr>
          <w:p w14:paraId="17CC720E" w14:textId="77777777" w:rsidR="00204A63" w:rsidRPr="00AA1CB3" w:rsidRDefault="00204A63" w:rsidP="00666B5B">
            <w:pPr>
              <w:rPr>
                <w:b w:val="0"/>
                <w:bCs/>
                <w:sz w:val="20"/>
              </w:rPr>
            </w:pPr>
            <w:r w:rsidRPr="00AA1CB3">
              <w:rPr>
                <w:b w:val="0"/>
                <w:bCs/>
                <w:sz w:val="20"/>
              </w:rPr>
              <w:t>None</w:t>
            </w:r>
          </w:p>
        </w:tc>
        <w:tc>
          <w:tcPr>
            <w:tcW w:w="1417" w:type="dxa"/>
          </w:tcPr>
          <w:p w14:paraId="194041CE" w14:textId="77777777" w:rsidR="00204A63" w:rsidRPr="00AA1CB3" w:rsidRDefault="00204A63" w:rsidP="00666B5B">
            <w:pPr>
              <w:rPr>
                <w:b w:val="0"/>
                <w:bCs/>
                <w:sz w:val="20"/>
              </w:rPr>
            </w:pPr>
            <w:r w:rsidRPr="00AA1CB3">
              <w:rPr>
                <w:b w:val="0"/>
                <w:bCs/>
                <w:sz w:val="20"/>
              </w:rPr>
              <w:t>false</w:t>
            </w:r>
          </w:p>
        </w:tc>
        <w:tc>
          <w:tcPr>
            <w:tcW w:w="1134" w:type="dxa"/>
          </w:tcPr>
          <w:p w14:paraId="51293096" w14:textId="77777777" w:rsidR="00204A63" w:rsidRPr="00AA1CB3" w:rsidRDefault="00204A63" w:rsidP="00666B5B">
            <w:pPr>
              <w:rPr>
                <w:b w:val="0"/>
                <w:bCs/>
                <w:sz w:val="20"/>
              </w:rPr>
            </w:pPr>
            <w:r w:rsidRPr="00AA1CB3">
              <w:rPr>
                <w:b w:val="0"/>
                <w:bCs/>
                <w:sz w:val="20"/>
              </w:rPr>
              <w:t>25</w:t>
            </w:r>
          </w:p>
        </w:tc>
        <w:tc>
          <w:tcPr>
            <w:tcW w:w="1134" w:type="dxa"/>
          </w:tcPr>
          <w:p w14:paraId="3439BF89" w14:textId="77777777" w:rsidR="00204A63" w:rsidRPr="00AA1CB3" w:rsidRDefault="00204A63" w:rsidP="00666B5B">
            <w:pPr>
              <w:rPr>
                <w:b w:val="0"/>
                <w:bCs/>
                <w:sz w:val="20"/>
              </w:rPr>
            </w:pPr>
            <w:r w:rsidRPr="00AA1CB3">
              <w:rPr>
                <w:b w:val="0"/>
                <w:bCs/>
                <w:sz w:val="20"/>
              </w:rPr>
              <w:t>Y</w:t>
            </w:r>
          </w:p>
        </w:tc>
        <w:tc>
          <w:tcPr>
            <w:tcW w:w="857" w:type="dxa"/>
          </w:tcPr>
          <w:p w14:paraId="2675CAD4" w14:textId="77777777" w:rsidR="00204A63" w:rsidRPr="00924C3B" w:rsidRDefault="00204A63" w:rsidP="00666B5B">
            <w:pPr>
              <w:rPr>
                <w:b w:val="0"/>
                <w:bCs/>
                <w:sz w:val="20"/>
              </w:rPr>
            </w:pPr>
            <w:r w:rsidRPr="00924C3B">
              <w:rPr>
                <w:b w:val="0"/>
                <w:bCs/>
                <w:kern w:val="24"/>
                <w:sz w:val="20"/>
              </w:rPr>
              <w:t>9999-12-31</w:t>
            </w:r>
          </w:p>
        </w:tc>
        <w:tc>
          <w:tcPr>
            <w:tcW w:w="1897" w:type="dxa"/>
          </w:tcPr>
          <w:p w14:paraId="0FF2FB9D" w14:textId="77777777" w:rsidR="00204A63" w:rsidRPr="00924C3B" w:rsidRDefault="00204A63" w:rsidP="00666B5B">
            <w:pPr>
              <w:rPr>
                <w:b w:val="0"/>
                <w:bCs/>
                <w:sz w:val="20"/>
              </w:rPr>
            </w:pPr>
            <w:r w:rsidRPr="00924C3B">
              <w:rPr>
                <w:b w:val="0"/>
                <w:bCs/>
                <w:sz w:val="20"/>
              </w:rPr>
              <w:t>YYYY-MM-DD</w:t>
            </w:r>
          </w:p>
        </w:tc>
      </w:tr>
      <w:tr w:rsidR="00204A63" w:rsidRPr="00AA1CB3" w14:paraId="37FBBD89" w14:textId="77777777" w:rsidTr="00666B5B">
        <w:trPr>
          <w:trHeight w:val="846"/>
        </w:trPr>
        <w:tc>
          <w:tcPr>
            <w:tcW w:w="1701" w:type="dxa"/>
          </w:tcPr>
          <w:p w14:paraId="0665F37B" w14:textId="77777777" w:rsidR="00204A63" w:rsidRPr="00AA1CB3" w:rsidRDefault="00204A63" w:rsidP="00666B5B">
            <w:pPr>
              <w:rPr>
                <w:b w:val="0"/>
                <w:bCs/>
                <w:sz w:val="20"/>
              </w:rPr>
            </w:pPr>
            <w:r w:rsidRPr="00AA1CB3">
              <w:rPr>
                <w:b w:val="0"/>
                <w:bCs/>
                <w:sz w:val="20"/>
              </w:rPr>
              <w:t>weight</w:t>
            </w:r>
          </w:p>
        </w:tc>
        <w:tc>
          <w:tcPr>
            <w:tcW w:w="1843" w:type="dxa"/>
          </w:tcPr>
          <w:p w14:paraId="103A69C3" w14:textId="77777777" w:rsidR="00204A63" w:rsidRPr="00AA1CB3" w:rsidRDefault="00204A63" w:rsidP="00666B5B">
            <w:pPr>
              <w:rPr>
                <w:b w:val="0"/>
                <w:bCs/>
                <w:sz w:val="20"/>
              </w:rPr>
            </w:pPr>
            <w:r w:rsidRPr="00AA1CB3">
              <w:rPr>
                <w:b w:val="0"/>
                <w:bCs/>
                <w:sz w:val="20"/>
              </w:rPr>
              <w:t>Weight of the pig</w:t>
            </w:r>
          </w:p>
        </w:tc>
        <w:tc>
          <w:tcPr>
            <w:tcW w:w="1469" w:type="dxa"/>
          </w:tcPr>
          <w:p w14:paraId="2BF81A89" w14:textId="77777777" w:rsidR="00204A63" w:rsidRPr="00AA1CB3" w:rsidRDefault="00204A63" w:rsidP="00666B5B">
            <w:pPr>
              <w:rPr>
                <w:b w:val="0"/>
                <w:bCs/>
                <w:sz w:val="20"/>
              </w:rPr>
            </w:pPr>
            <w:r w:rsidRPr="00AA1CB3">
              <w:rPr>
                <w:b w:val="0"/>
                <w:bCs/>
                <w:sz w:val="20"/>
              </w:rPr>
              <w:t>int</w:t>
            </w:r>
          </w:p>
        </w:tc>
        <w:tc>
          <w:tcPr>
            <w:tcW w:w="1508" w:type="dxa"/>
          </w:tcPr>
          <w:p w14:paraId="681EB230" w14:textId="77777777" w:rsidR="00204A63" w:rsidRPr="00AA1CB3" w:rsidRDefault="00204A63" w:rsidP="00666B5B">
            <w:pPr>
              <w:rPr>
                <w:b w:val="0"/>
                <w:bCs/>
                <w:sz w:val="20"/>
              </w:rPr>
            </w:pPr>
            <w:r w:rsidRPr="00AA1CB3">
              <w:rPr>
                <w:b w:val="0"/>
                <w:bCs/>
                <w:sz w:val="20"/>
              </w:rPr>
              <w:t>None</w:t>
            </w:r>
          </w:p>
        </w:tc>
        <w:tc>
          <w:tcPr>
            <w:tcW w:w="1417" w:type="dxa"/>
          </w:tcPr>
          <w:p w14:paraId="7CA6D305" w14:textId="77777777" w:rsidR="00204A63" w:rsidRPr="00AA1CB3" w:rsidRDefault="00204A63" w:rsidP="00666B5B">
            <w:pPr>
              <w:rPr>
                <w:b w:val="0"/>
                <w:bCs/>
                <w:sz w:val="20"/>
              </w:rPr>
            </w:pPr>
            <w:r w:rsidRPr="00AA1CB3">
              <w:rPr>
                <w:b w:val="0"/>
                <w:bCs/>
                <w:sz w:val="20"/>
              </w:rPr>
              <w:t>false</w:t>
            </w:r>
          </w:p>
        </w:tc>
        <w:tc>
          <w:tcPr>
            <w:tcW w:w="1134" w:type="dxa"/>
          </w:tcPr>
          <w:p w14:paraId="26FA6320" w14:textId="77777777" w:rsidR="00204A63" w:rsidRPr="00AA1CB3" w:rsidRDefault="00204A63" w:rsidP="00666B5B">
            <w:pPr>
              <w:rPr>
                <w:b w:val="0"/>
                <w:bCs/>
                <w:sz w:val="20"/>
              </w:rPr>
            </w:pPr>
            <w:r w:rsidRPr="00AA1CB3">
              <w:rPr>
                <w:b w:val="0"/>
                <w:bCs/>
                <w:sz w:val="20"/>
              </w:rPr>
              <w:t>40</w:t>
            </w:r>
          </w:p>
        </w:tc>
        <w:tc>
          <w:tcPr>
            <w:tcW w:w="1134" w:type="dxa"/>
          </w:tcPr>
          <w:p w14:paraId="6EB98349" w14:textId="77777777" w:rsidR="00204A63" w:rsidRPr="00AA1CB3" w:rsidRDefault="00204A63" w:rsidP="00666B5B">
            <w:pPr>
              <w:rPr>
                <w:b w:val="0"/>
                <w:bCs/>
                <w:sz w:val="20"/>
              </w:rPr>
            </w:pPr>
            <w:r w:rsidRPr="00AA1CB3">
              <w:rPr>
                <w:b w:val="0"/>
                <w:bCs/>
                <w:sz w:val="20"/>
              </w:rPr>
              <w:t>Y</w:t>
            </w:r>
          </w:p>
        </w:tc>
        <w:tc>
          <w:tcPr>
            <w:tcW w:w="857" w:type="dxa"/>
          </w:tcPr>
          <w:p w14:paraId="5DEE7E5B" w14:textId="77777777" w:rsidR="00204A63" w:rsidRPr="00AA1CB3" w:rsidRDefault="00204A63" w:rsidP="00666B5B">
            <w:pPr>
              <w:rPr>
                <w:b w:val="0"/>
                <w:bCs/>
                <w:sz w:val="20"/>
              </w:rPr>
            </w:pPr>
            <w:r w:rsidRPr="00AA1CB3">
              <w:rPr>
                <w:b w:val="0"/>
                <w:bCs/>
                <w:sz w:val="20"/>
              </w:rPr>
              <w:t>11</w:t>
            </w:r>
          </w:p>
        </w:tc>
        <w:tc>
          <w:tcPr>
            <w:tcW w:w="1897" w:type="dxa"/>
          </w:tcPr>
          <w:p w14:paraId="21724632" w14:textId="77777777" w:rsidR="00204A63" w:rsidRPr="00AA1CB3" w:rsidRDefault="00204A63" w:rsidP="00666B5B">
            <w:pPr>
              <w:rPr>
                <w:b w:val="0"/>
                <w:bCs/>
                <w:sz w:val="20"/>
              </w:rPr>
            </w:pPr>
            <w:r w:rsidRPr="00AA1CB3">
              <w:rPr>
                <w:b w:val="0"/>
                <w:bCs/>
                <w:sz w:val="20"/>
              </w:rPr>
              <w:t>[0-9]</w:t>
            </w:r>
          </w:p>
        </w:tc>
      </w:tr>
      <w:tr w:rsidR="00204A63" w:rsidRPr="00AA1CB3" w14:paraId="612D50C5" w14:textId="77777777" w:rsidTr="00666B5B">
        <w:trPr>
          <w:trHeight w:val="551"/>
        </w:trPr>
        <w:tc>
          <w:tcPr>
            <w:tcW w:w="1701" w:type="dxa"/>
          </w:tcPr>
          <w:p w14:paraId="4FA314A6" w14:textId="77777777" w:rsidR="00204A63" w:rsidRPr="00AA1CB3" w:rsidRDefault="00204A63" w:rsidP="00666B5B">
            <w:pPr>
              <w:rPr>
                <w:b w:val="0"/>
                <w:bCs/>
                <w:sz w:val="20"/>
              </w:rPr>
            </w:pPr>
            <w:r w:rsidRPr="00AA1CB3">
              <w:rPr>
                <w:b w:val="0"/>
                <w:bCs/>
                <w:sz w:val="20"/>
              </w:rPr>
              <w:t>status</w:t>
            </w:r>
          </w:p>
        </w:tc>
        <w:tc>
          <w:tcPr>
            <w:tcW w:w="1843" w:type="dxa"/>
          </w:tcPr>
          <w:p w14:paraId="3E5C0304" w14:textId="77777777" w:rsidR="00204A63" w:rsidRPr="00AA1CB3" w:rsidRDefault="00204A63" w:rsidP="00666B5B">
            <w:pPr>
              <w:rPr>
                <w:b w:val="0"/>
                <w:bCs/>
                <w:sz w:val="20"/>
              </w:rPr>
            </w:pPr>
            <w:r w:rsidRPr="00AA1CB3">
              <w:rPr>
                <w:b w:val="0"/>
                <w:bCs/>
                <w:sz w:val="20"/>
              </w:rPr>
              <w:t>Status of the pig</w:t>
            </w:r>
          </w:p>
        </w:tc>
        <w:tc>
          <w:tcPr>
            <w:tcW w:w="1469" w:type="dxa"/>
          </w:tcPr>
          <w:p w14:paraId="6AEC7AB4" w14:textId="77777777" w:rsidR="00204A63" w:rsidRPr="00AA1CB3" w:rsidRDefault="00204A63" w:rsidP="00666B5B">
            <w:pPr>
              <w:rPr>
                <w:b w:val="0"/>
                <w:bCs/>
                <w:sz w:val="20"/>
              </w:rPr>
            </w:pPr>
            <w:r w:rsidRPr="00AA1CB3">
              <w:rPr>
                <w:b w:val="0"/>
                <w:bCs/>
                <w:sz w:val="20"/>
              </w:rPr>
              <w:t>varchar</w:t>
            </w:r>
          </w:p>
        </w:tc>
        <w:tc>
          <w:tcPr>
            <w:tcW w:w="1508" w:type="dxa"/>
          </w:tcPr>
          <w:p w14:paraId="0D2C4BD2" w14:textId="77777777" w:rsidR="00204A63" w:rsidRPr="00AA1CB3" w:rsidRDefault="00204A63" w:rsidP="00666B5B">
            <w:pPr>
              <w:rPr>
                <w:b w:val="0"/>
                <w:bCs/>
                <w:sz w:val="20"/>
              </w:rPr>
            </w:pPr>
            <w:r w:rsidRPr="00AA1CB3">
              <w:rPr>
                <w:b w:val="0"/>
                <w:bCs/>
                <w:sz w:val="20"/>
              </w:rPr>
              <w:t>None</w:t>
            </w:r>
          </w:p>
        </w:tc>
        <w:tc>
          <w:tcPr>
            <w:tcW w:w="1417" w:type="dxa"/>
          </w:tcPr>
          <w:p w14:paraId="776577A6" w14:textId="77777777" w:rsidR="00204A63" w:rsidRPr="00AA1CB3" w:rsidRDefault="00204A63" w:rsidP="00666B5B">
            <w:pPr>
              <w:rPr>
                <w:b w:val="0"/>
                <w:bCs/>
                <w:sz w:val="20"/>
              </w:rPr>
            </w:pPr>
            <w:r w:rsidRPr="00AA1CB3">
              <w:rPr>
                <w:b w:val="0"/>
                <w:bCs/>
                <w:sz w:val="20"/>
              </w:rPr>
              <w:t>false</w:t>
            </w:r>
          </w:p>
        </w:tc>
        <w:tc>
          <w:tcPr>
            <w:tcW w:w="1134" w:type="dxa"/>
          </w:tcPr>
          <w:p w14:paraId="0AAC1CA2" w14:textId="77777777" w:rsidR="00204A63" w:rsidRPr="00AA1CB3" w:rsidRDefault="00204A63" w:rsidP="00666B5B">
            <w:pPr>
              <w:rPr>
                <w:b w:val="0"/>
                <w:bCs/>
                <w:sz w:val="20"/>
              </w:rPr>
            </w:pPr>
            <w:r w:rsidRPr="00AA1CB3">
              <w:rPr>
                <w:b w:val="0"/>
                <w:bCs/>
                <w:sz w:val="20"/>
              </w:rPr>
              <w:t>sold</w:t>
            </w:r>
          </w:p>
        </w:tc>
        <w:tc>
          <w:tcPr>
            <w:tcW w:w="1134" w:type="dxa"/>
          </w:tcPr>
          <w:p w14:paraId="07D33A1D" w14:textId="77777777" w:rsidR="00204A63" w:rsidRPr="00AA1CB3" w:rsidRDefault="00204A63" w:rsidP="00666B5B">
            <w:pPr>
              <w:rPr>
                <w:b w:val="0"/>
                <w:bCs/>
                <w:sz w:val="20"/>
              </w:rPr>
            </w:pPr>
            <w:r w:rsidRPr="00AA1CB3">
              <w:rPr>
                <w:b w:val="0"/>
                <w:bCs/>
                <w:sz w:val="20"/>
              </w:rPr>
              <w:t>Y</w:t>
            </w:r>
          </w:p>
        </w:tc>
        <w:tc>
          <w:tcPr>
            <w:tcW w:w="857" w:type="dxa"/>
          </w:tcPr>
          <w:p w14:paraId="4D69140C" w14:textId="77777777" w:rsidR="00204A63" w:rsidRPr="00AA1CB3" w:rsidRDefault="00204A63" w:rsidP="00666B5B">
            <w:pPr>
              <w:rPr>
                <w:b w:val="0"/>
                <w:bCs/>
                <w:sz w:val="20"/>
              </w:rPr>
            </w:pPr>
            <w:r w:rsidRPr="00AA1CB3">
              <w:rPr>
                <w:b w:val="0"/>
                <w:bCs/>
                <w:sz w:val="20"/>
              </w:rPr>
              <w:t>50</w:t>
            </w:r>
          </w:p>
        </w:tc>
        <w:tc>
          <w:tcPr>
            <w:tcW w:w="1897" w:type="dxa"/>
          </w:tcPr>
          <w:p w14:paraId="5332DBF6" w14:textId="77777777" w:rsidR="00204A63" w:rsidRPr="00AA1CB3" w:rsidRDefault="00204A63" w:rsidP="00666B5B">
            <w:pPr>
              <w:rPr>
                <w:b w:val="0"/>
                <w:bCs/>
                <w:sz w:val="20"/>
              </w:rPr>
            </w:pPr>
            <w:r w:rsidRPr="00CC7892">
              <w:rPr>
                <w:b w:val="0"/>
                <w:bCs/>
                <w:sz w:val="20"/>
              </w:rPr>
              <w:t>[A-Z, a-z,0-9, @]</w:t>
            </w:r>
          </w:p>
        </w:tc>
      </w:tr>
      <w:tr w:rsidR="00204A63" w:rsidRPr="00AA1CB3" w14:paraId="49DFD555" w14:textId="77777777" w:rsidTr="00666B5B">
        <w:trPr>
          <w:trHeight w:val="551"/>
        </w:trPr>
        <w:tc>
          <w:tcPr>
            <w:tcW w:w="1701" w:type="dxa"/>
          </w:tcPr>
          <w:p w14:paraId="22807EB1" w14:textId="77777777" w:rsidR="00204A63" w:rsidRPr="00AA1CB3" w:rsidRDefault="00204A63" w:rsidP="00666B5B">
            <w:pPr>
              <w:rPr>
                <w:b w:val="0"/>
                <w:bCs/>
                <w:sz w:val="20"/>
              </w:rPr>
            </w:pPr>
            <w:proofErr w:type="spellStart"/>
            <w:r w:rsidRPr="00AA1CB3">
              <w:rPr>
                <w:b w:val="0"/>
                <w:bCs/>
                <w:sz w:val="20"/>
              </w:rPr>
              <w:t>cage_id</w:t>
            </w:r>
            <w:proofErr w:type="spellEnd"/>
          </w:p>
        </w:tc>
        <w:tc>
          <w:tcPr>
            <w:tcW w:w="1843" w:type="dxa"/>
          </w:tcPr>
          <w:p w14:paraId="36892012" w14:textId="77777777" w:rsidR="00204A63" w:rsidRPr="00AA1CB3" w:rsidRDefault="00204A63" w:rsidP="00666B5B">
            <w:pPr>
              <w:rPr>
                <w:b w:val="0"/>
                <w:bCs/>
                <w:sz w:val="20"/>
              </w:rPr>
            </w:pPr>
            <w:r w:rsidRPr="00AA1CB3">
              <w:rPr>
                <w:b w:val="0"/>
                <w:bCs/>
                <w:sz w:val="20"/>
              </w:rPr>
              <w:t>Cage identifier</w:t>
            </w:r>
          </w:p>
        </w:tc>
        <w:tc>
          <w:tcPr>
            <w:tcW w:w="1469" w:type="dxa"/>
          </w:tcPr>
          <w:p w14:paraId="45A02F3A" w14:textId="77777777" w:rsidR="00204A63" w:rsidRPr="00AA1CB3" w:rsidRDefault="00204A63" w:rsidP="00666B5B">
            <w:pPr>
              <w:rPr>
                <w:b w:val="0"/>
                <w:bCs/>
                <w:sz w:val="20"/>
              </w:rPr>
            </w:pPr>
            <w:r w:rsidRPr="00AA1CB3">
              <w:rPr>
                <w:b w:val="0"/>
                <w:bCs/>
                <w:sz w:val="20"/>
              </w:rPr>
              <w:t>int</w:t>
            </w:r>
          </w:p>
        </w:tc>
        <w:tc>
          <w:tcPr>
            <w:tcW w:w="1508" w:type="dxa"/>
          </w:tcPr>
          <w:p w14:paraId="2D4091FF" w14:textId="77777777" w:rsidR="00204A63" w:rsidRPr="00AA1CB3" w:rsidRDefault="00204A63" w:rsidP="00666B5B">
            <w:pPr>
              <w:rPr>
                <w:b w:val="0"/>
                <w:bCs/>
                <w:sz w:val="20"/>
              </w:rPr>
            </w:pPr>
            <w:r w:rsidRPr="00AA1CB3">
              <w:rPr>
                <w:b w:val="0"/>
                <w:bCs/>
                <w:sz w:val="20"/>
              </w:rPr>
              <w:t>true</w:t>
            </w:r>
          </w:p>
        </w:tc>
        <w:tc>
          <w:tcPr>
            <w:tcW w:w="1417" w:type="dxa"/>
          </w:tcPr>
          <w:p w14:paraId="212DB9E2" w14:textId="77777777" w:rsidR="00204A63" w:rsidRPr="00AA1CB3" w:rsidRDefault="00204A63" w:rsidP="00666B5B">
            <w:pPr>
              <w:rPr>
                <w:b w:val="0"/>
                <w:bCs/>
                <w:sz w:val="20"/>
              </w:rPr>
            </w:pPr>
            <w:r w:rsidRPr="00AA1CB3">
              <w:rPr>
                <w:b w:val="0"/>
                <w:bCs/>
                <w:sz w:val="20"/>
              </w:rPr>
              <w:t>false</w:t>
            </w:r>
          </w:p>
        </w:tc>
        <w:tc>
          <w:tcPr>
            <w:tcW w:w="1134" w:type="dxa"/>
          </w:tcPr>
          <w:p w14:paraId="7240C932" w14:textId="77777777" w:rsidR="00204A63" w:rsidRPr="00AA1CB3" w:rsidRDefault="00204A63" w:rsidP="00666B5B">
            <w:pPr>
              <w:rPr>
                <w:b w:val="0"/>
                <w:bCs/>
                <w:sz w:val="20"/>
              </w:rPr>
            </w:pPr>
            <w:r w:rsidRPr="00AA1CB3">
              <w:rPr>
                <w:b w:val="0"/>
                <w:bCs/>
                <w:sz w:val="20"/>
              </w:rPr>
              <w:t>1</w:t>
            </w:r>
          </w:p>
        </w:tc>
        <w:tc>
          <w:tcPr>
            <w:tcW w:w="1134" w:type="dxa"/>
          </w:tcPr>
          <w:p w14:paraId="3A7388E9" w14:textId="77777777" w:rsidR="00204A63" w:rsidRPr="00AA1CB3" w:rsidRDefault="00204A63" w:rsidP="00666B5B">
            <w:pPr>
              <w:rPr>
                <w:b w:val="0"/>
                <w:bCs/>
                <w:sz w:val="20"/>
              </w:rPr>
            </w:pPr>
            <w:r w:rsidRPr="00AA1CB3">
              <w:rPr>
                <w:b w:val="0"/>
                <w:bCs/>
                <w:sz w:val="20"/>
              </w:rPr>
              <w:t>Y</w:t>
            </w:r>
          </w:p>
        </w:tc>
        <w:tc>
          <w:tcPr>
            <w:tcW w:w="857" w:type="dxa"/>
          </w:tcPr>
          <w:p w14:paraId="7D583552" w14:textId="77777777" w:rsidR="00204A63" w:rsidRPr="00AA1CB3" w:rsidRDefault="00204A63" w:rsidP="00666B5B">
            <w:pPr>
              <w:rPr>
                <w:b w:val="0"/>
                <w:bCs/>
                <w:sz w:val="20"/>
              </w:rPr>
            </w:pPr>
            <w:r w:rsidRPr="00AA1CB3">
              <w:rPr>
                <w:b w:val="0"/>
                <w:bCs/>
                <w:sz w:val="20"/>
              </w:rPr>
              <w:t>11</w:t>
            </w:r>
          </w:p>
        </w:tc>
        <w:tc>
          <w:tcPr>
            <w:tcW w:w="1897" w:type="dxa"/>
          </w:tcPr>
          <w:p w14:paraId="3C029375" w14:textId="77777777" w:rsidR="00204A63" w:rsidRPr="00AA1CB3" w:rsidRDefault="00204A63" w:rsidP="00666B5B">
            <w:pPr>
              <w:rPr>
                <w:b w:val="0"/>
                <w:bCs/>
                <w:sz w:val="20"/>
              </w:rPr>
            </w:pPr>
            <w:r w:rsidRPr="00AA1CB3">
              <w:rPr>
                <w:b w:val="0"/>
                <w:bCs/>
                <w:sz w:val="20"/>
              </w:rPr>
              <w:t>[0-9]</w:t>
            </w:r>
          </w:p>
        </w:tc>
      </w:tr>
      <w:tr w:rsidR="00204A63" w:rsidRPr="00AA1CB3" w14:paraId="09E308EB" w14:textId="77777777" w:rsidTr="00666B5B">
        <w:trPr>
          <w:trHeight w:val="461"/>
        </w:trPr>
        <w:tc>
          <w:tcPr>
            <w:tcW w:w="1701" w:type="dxa"/>
          </w:tcPr>
          <w:p w14:paraId="2B07F1F3" w14:textId="77777777" w:rsidR="00204A63" w:rsidRPr="00AA1CB3" w:rsidRDefault="00204A63" w:rsidP="00666B5B">
            <w:pPr>
              <w:rPr>
                <w:b w:val="0"/>
                <w:bCs/>
                <w:sz w:val="20"/>
              </w:rPr>
            </w:pPr>
            <w:proofErr w:type="spellStart"/>
            <w:r w:rsidRPr="00AA1CB3">
              <w:rPr>
                <w:b w:val="0"/>
                <w:bCs/>
                <w:sz w:val="20"/>
              </w:rPr>
              <w:t>batch_id</w:t>
            </w:r>
            <w:proofErr w:type="spellEnd"/>
          </w:p>
        </w:tc>
        <w:tc>
          <w:tcPr>
            <w:tcW w:w="1843" w:type="dxa"/>
          </w:tcPr>
          <w:p w14:paraId="6AD9C979" w14:textId="77777777" w:rsidR="00204A63" w:rsidRPr="00AA1CB3" w:rsidRDefault="00204A63" w:rsidP="00666B5B">
            <w:pPr>
              <w:rPr>
                <w:b w:val="0"/>
                <w:bCs/>
                <w:sz w:val="20"/>
              </w:rPr>
            </w:pPr>
            <w:r w:rsidRPr="00AA1CB3">
              <w:rPr>
                <w:b w:val="0"/>
                <w:bCs/>
                <w:sz w:val="20"/>
              </w:rPr>
              <w:t>Batch identifier</w:t>
            </w:r>
          </w:p>
        </w:tc>
        <w:tc>
          <w:tcPr>
            <w:tcW w:w="1469" w:type="dxa"/>
          </w:tcPr>
          <w:p w14:paraId="40130AC3" w14:textId="77777777" w:rsidR="00204A63" w:rsidRPr="00AA1CB3" w:rsidRDefault="00204A63" w:rsidP="00666B5B">
            <w:pPr>
              <w:rPr>
                <w:b w:val="0"/>
                <w:bCs/>
                <w:sz w:val="20"/>
              </w:rPr>
            </w:pPr>
            <w:r w:rsidRPr="00AA1CB3">
              <w:rPr>
                <w:b w:val="0"/>
                <w:bCs/>
                <w:sz w:val="20"/>
              </w:rPr>
              <w:t>int</w:t>
            </w:r>
          </w:p>
        </w:tc>
        <w:tc>
          <w:tcPr>
            <w:tcW w:w="1508" w:type="dxa"/>
          </w:tcPr>
          <w:p w14:paraId="3590B295" w14:textId="77777777" w:rsidR="00204A63" w:rsidRPr="00AA1CB3" w:rsidRDefault="00204A63" w:rsidP="00666B5B">
            <w:pPr>
              <w:rPr>
                <w:b w:val="0"/>
                <w:bCs/>
                <w:sz w:val="20"/>
              </w:rPr>
            </w:pPr>
            <w:r w:rsidRPr="00AA1CB3">
              <w:rPr>
                <w:b w:val="0"/>
                <w:bCs/>
                <w:sz w:val="20"/>
              </w:rPr>
              <w:t>None</w:t>
            </w:r>
          </w:p>
        </w:tc>
        <w:tc>
          <w:tcPr>
            <w:tcW w:w="1417" w:type="dxa"/>
          </w:tcPr>
          <w:p w14:paraId="0B1FCC82" w14:textId="77777777" w:rsidR="00204A63" w:rsidRPr="00AA1CB3" w:rsidRDefault="00204A63" w:rsidP="00666B5B">
            <w:pPr>
              <w:rPr>
                <w:b w:val="0"/>
                <w:bCs/>
                <w:sz w:val="20"/>
              </w:rPr>
            </w:pPr>
            <w:r w:rsidRPr="00AA1CB3">
              <w:rPr>
                <w:b w:val="0"/>
                <w:bCs/>
                <w:sz w:val="20"/>
              </w:rPr>
              <w:t>false</w:t>
            </w:r>
          </w:p>
        </w:tc>
        <w:tc>
          <w:tcPr>
            <w:tcW w:w="1134" w:type="dxa"/>
          </w:tcPr>
          <w:p w14:paraId="5DF54A8D" w14:textId="77777777" w:rsidR="00204A63" w:rsidRPr="00AA1CB3" w:rsidRDefault="00204A63" w:rsidP="00666B5B">
            <w:pPr>
              <w:rPr>
                <w:b w:val="0"/>
                <w:bCs/>
                <w:sz w:val="20"/>
              </w:rPr>
            </w:pPr>
            <w:r w:rsidRPr="00AA1CB3">
              <w:rPr>
                <w:b w:val="0"/>
                <w:bCs/>
                <w:sz w:val="20"/>
              </w:rPr>
              <w:t>1</w:t>
            </w:r>
          </w:p>
        </w:tc>
        <w:tc>
          <w:tcPr>
            <w:tcW w:w="1134" w:type="dxa"/>
          </w:tcPr>
          <w:p w14:paraId="2639ED53" w14:textId="77777777" w:rsidR="00204A63" w:rsidRPr="00AA1CB3" w:rsidRDefault="00204A63" w:rsidP="00666B5B">
            <w:pPr>
              <w:rPr>
                <w:b w:val="0"/>
                <w:bCs/>
                <w:sz w:val="20"/>
              </w:rPr>
            </w:pPr>
            <w:r w:rsidRPr="00AA1CB3">
              <w:rPr>
                <w:b w:val="0"/>
                <w:bCs/>
                <w:sz w:val="20"/>
              </w:rPr>
              <w:t>Y</w:t>
            </w:r>
          </w:p>
        </w:tc>
        <w:tc>
          <w:tcPr>
            <w:tcW w:w="857" w:type="dxa"/>
          </w:tcPr>
          <w:p w14:paraId="1752446C" w14:textId="77777777" w:rsidR="00204A63" w:rsidRPr="00AA1CB3" w:rsidRDefault="00204A63" w:rsidP="00666B5B">
            <w:pPr>
              <w:rPr>
                <w:b w:val="0"/>
                <w:bCs/>
                <w:sz w:val="20"/>
              </w:rPr>
            </w:pPr>
            <w:r w:rsidRPr="00AA1CB3">
              <w:rPr>
                <w:b w:val="0"/>
                <w:bCs/>
                <w:sz w:val="20"/>
              </w:rPr>
              <w:t>11</w:t>
            </w:r>
          </w:p>
        </w:tc>
        <w:tc>
          <w:tcPr>
            <w:tcW w:w="1897" w:type="dxa"/>
          </w:tcPr>
          <w:p w14:paraId="4A17B0B6" w14:textId="77777777" w:rsidR="00204A63" w:rsidRPr="00AA1CB3" w:rsidRDefault="00204A63" w:rsidP="00666B5B">
            <w:pPr>
              <w:rPr>
                <w:b w:val="0"/>
                <w:bCs/>
                <w:sz w:val="20"/>
              </w:rPr>
            </w:pPr>
            <w:r w:rsidRPr="00AA1CB3">
              <w:rPr>
                <w:b w:val="0"/>
                <w:bCs/>
                <w:sz w:val="20"/>
              </w:rPr>
              <w:t>[0-9]</w:t>
            </w:r>
          </w:p>
        </w:tc>
      </w:tr>
      <w:tr w:rsidR="00204A63" w:rsidRPr="00AA1CB3" w14:paraId="20B1370F" w14:textId="77777777" w:rsidTr="00666B5B">
        <w:trPr>
          <w:trHeight w:val="410"/>
        </w:trPr>
        <w:tc>
          <w:tcPr>
            <w:tcW w:w="1701" w:type="dxa"/>
          </w:tcPr>
          <w:p w14:paraId="65D9C7D5" w14:textId="77777777" w:rsidR="00204A63" w:rsidRPr="00AA1CB3" w:rsidRDefault="00204A63" w:rsidP="00666B5B">
            <w:pPr>
              <w:rPr>
                <w:b w:val="0"/>
                <w:bCs/>
                <w:sz w:val="20"/>
              </w:rPr>
            </w:pPr>
            <w:proofErr w:type="spellStart"/>
            <w:r w:rsidRPr="00AA1CB3">
              <w:rPr>
                <w:b w:val="0"/>
                <w:bCs/>
                <w:sz w:val="20"/>
              </w:rPr>
              <w:t>breed_id</w:t>
            </w:r>
            <w:proofErr w:type="spellEnd"/>
          </w:p>
        </w:tc>
        <w:tc>
          <w:tcPr>
            <w:tcW w:w="1843" w:type="dxa"/>
          </w:tcPr>
          <w:p w14:paraId="6ED41383" w14:textId="77777777" w:rsidR="00204A63" w:rsidRPr="00AA1CB3" w:rsidRDefault="00204A63" w:rsidP="00666B5B">
            <w:pPr>
              <w:rPr>
                <w:b w:val="0"/>
                <w:bCs/>
                <w:sz w:val="20"/>
              </w:rPr>
            </w:pPr>
            <w:r w:rsidRPr="00AA1CB3">
              <w:rPr>
                <w:b w:val="0"/>
                <w:bCs/>
                <w:sz w:val="20"/>
              </w:rPr>
              <w:t>Breed identifier</w:t>
            </w:r>
          </w:p>
        </w:tc>
        <w:tc>
          <w:tcPr>
            <w:tcW w:w="1469" w:type="dxa"/>
          </w:tcPr>
          <w:p w14:paraId="58FD8053" w14:textId="77777777" w:rsidR="00204A63" w:rsidRPr="00AA1CB3" w:rsidRDefault="00204A63" w:rsidP="00666B5B">
            <w:pPr>
              <w:rPr>
                <w:b w:val="0"/>
                <w:bCs/>
                <w:sz w:val="20"/>
              </w:rPr>
            </w:pPr>
            <w:r w:rsidRPr="00AA1CB3">
              <w:rPr>
                <w:b w:val="0"/>
                <w:bCs/>
                <w:sz w:val="20"/>
              </w:rPr>
              <w:t>int</w:t>
            </w:r>
          </w:p>
        </w:tc>
        <w:tc>
          <w:tcPr>
            <w:tcW w:w="1508" w:type="dxa"/>
          </w:tcPr>
          <w:p w14:paraId="1030D42F" w14:textId="77777777" w:rsidR="00204A63" w:rsidRPr="00AA1CB3" w:rsidRDefault="00204A63" w:rsidP="00666B5B">
            <w:pPr>
              <w:rPr>
                <w:b w:val="0"/>
                <w:bCs/>
                <w:sz w:val="20"/>
              </w:rPr>
            </w:pPr>
            <w:r w:rsidRPr="00AA1CB3">
              <w:rPr>
                <w:b w:val="0"/>
                <w:bCs/>
                <w:sz w:val="20"/>
              </w:rPr>
              <w:t xml:space="preserve">None </w:t>
            </w:r>
          </w:p>
        </w:tc>
        <w:tc>
          <w:tcPr>
            <w:tcW w:w="1417" w:type="dxa"/>
          </w:tcPr>
          <w:p w14:paraId="3C48D55C" w14:textId="77777777" w:rsidR="00204A63" w:rsidRPr="00AA1CB3" w:rsidRDefault="00204A63" w:rsidP="00666B5B">
            <w:pPr>
              <w:rPr>
                <w:b w:val="0"/>
                <w:bCs/>
                <w:sz w:val="20"/>
              </w:rPr>
            </w:pPr>
            <w:r w:rsidRPr="00AA1CB3">
              <w:rPr>
                <w:b w:val="0"/>
                <w:bCs/>
                <w:sz w:val="20"/>
              </w:rPr>
              <w:t>false</w:t>
            </w:r>
          </w:p>
        </w:tc>
        <w:tc>
          <w:tcPr>
            <w:tcW w:w="1134" w:type="dxa"/>
          </w:tcPr>
          <w:p w14:paraId="512DEC6F" w14:textId="77777777" w:rsidR="00204A63" w:rsidRPr="00AA1CB3" w:rsidRDefault="00204A63" w:rsidP="00666B5B">
            <w:pPr>
              <w:rPr>
                <w:b w:val="0"/>
                <w:bCs/>
                <w:sz w:val="20"/>
              </w:rPr>
            </w:pPr>
            <w:r w:rsidRPr="00AA1CB3">
              <w:rPr>
                <w:b w:val="0"/>
                <w:bCs/>
                <w:sz w:val="20"/>
              </w:rPr>
              <w:t>1</w:t>
            </w:r>
          </w:p>
        </w:tc>
        <w:tc>
          <w:tcPr>
            <w:tcW w:w="1134" w:type="dxa"/>
          </w:tcPr>
          <w:p w14:paraId="69D43923" w14:textId="77777777" w:rsidR="00204A63" w:rsidRPr="00AA1CB3" w:rsidRDefault="00204A63" w:rsidP="00666B5B">
            <w:pPr>
              <w:rPr>
                <w:b w:val="0"/>
                <w:bCs/>
                <w:sz w:val="20"/>
              </w:rPr>
            </w:pPr>
            <w:r w:rsidRPr="00AA1CB3">
              <w:rPr>
                <w:b w:val="0"/>
                <w:bCs/>
                <w:sz w:val="20"/>
              </w:rPr>
              <w:t>Y</w:t>
            </w:r>
          </w:p>
        </w:tc>
        <w:tc>
          <w:tcPr>
            <w:tcW w:w="857" w:type="dxa"/>
          </w:tcPr>
          <w:p w14:paraId="0DA0D340" w14:textId="77777777" w:rsidR="00204A63" w:rsidRPr="00AA1CB3" w:rsidRDefault="00204A63" w:rsidP="00666B5B">
            <w:pPr>
              <w:rPr>
                <w:b w:val="0"/>
                <w:bCs/>
                <w:sz w:val="20"/>
              </w:rPr>
            </w:pPr>
            <w:r w:rsidRPr="00AA1CB3">
              <w:rPr>
                <w:b w:val="0"/>
                <w:bCs/>
                <w:sz w:val="20"/>
              </w:rPr>
              <w:t>11</w:t>
            </w:r>
          </w:p>
        </w:tc>
        <w:tc>
          <w:tcPr>
            <w:tcW w:w="1897" w:type="dxa"/>
          </w:tcPr>
          <w:p w14:paraId="6DD5086D" w14:textId="77777777" w:rsidR="00204A63" w:rsidRPr="00AA1CB3" w:rsidRDefault="00204A63" w:rsidP="00666B5B">
            <w:pPr>
              <w:rPr>
                <w:b w:val="0"/>
                <w:bCs/>
                <w:sz w:val="20"/>
              </w:rPr>
            </w:pPr>
            <w:r w:rsidRPr="00AA1CB3">
              <w:rPr>
                <w:b w:val="0"/>
                <w:bCs/>
                <w:sz w:val="20"/>
              </w:rPr>
              <w:t>[0-9]</w:t>
            </w:r>
          </w:p>
        </w:tc>
      </w:tr>
      <w:tr w:rsidR="00204A63" w:rsidRPr="00AA1CB3" w14:paraId="1B85BCD8" w14:textId="77777777" w:rsidTr="00666B5B">
        <w:trPr>
          <w:trHeight w:val="449"/>
        </w:trPr>
        <w:tc>
          <w:tcPr>
            <w:tcW w:w="1701" w:type="dxa"/>
          </w:tcPr>
          <w:p w14:paraId="4999FEDC" w14:textId="77777777" w:rsidR="00204A63" w:rsidRPr="00AA1CB3" w:rsidRDefault="00204A63" w:rsidP="00666B5B">
            <w:pPr>
              <w:rPr>
                <w:b w:val="0"/>
                <w:bCs/>
                <w:sz w:val="20"/>
              </w:rPr>
            </w:pPr>
            <w:proofErr w:type="spellStart"/>
            <w:r w:rsidRPr="00AA1CB3">
              <w:rPr>
                <w:b w:val="0"/>
                <w:bCs/>
                <w:sz w:val="20"/>
              </w:rPr>
              <w:t>is_exist</w:t>
            </w:r>
            <w:proofErr w:type="spellEnd"/>
          </w:p>
        </w:tc>
        <w:tc>
          <w:tcPr>
            <w:tcW w:w="1843" w:type="dxa"/>
          </w:tcPr>
          <w:p w14:paraId="33D3118B" w14:textId="77777777" w:rsidR="00204A63" w:rsidRPr="00AA1CB3" w:rsidRDefault="00204A63" w:rsidP="00666B5B">
            <w:pPr>
              <w:rPr>
                <w:b w:val="0"/>
                <w:bCs/>
                <w:sz w:val="20"/>
              </w:rPr>
            </w:pPr>
            <w:r w:rsidRPr="00AA1CB3">
              <w:rPr>
                <w:b w:val="0"/>
                <w:bCs/>
                <w:sz w:val="20"/>
              </w:rPr>
              <w:t>Determines pig existing record</w:t>
            </w:r>
          </w:p>
        </w:tc>
        <w:tc>
          <w:tcPr>
            <w:tcW w:w="1469" w:type="dxa"/>
          </w:tcPr>
          <w:p w14:paraId="4354D03F" w14:textId="77777777" w:rsidR="00204A63" w:rsidRPr="00AA1CB3" w:rsidRDefault="00204A63" w:rsidP="00666B5B">
            <w:pPr>
              <w:rPr>
                <w:b w:val="0"/>
                <w:bCs/>
                <w:sz w:val="20"/>
              </w:rPr>
            </w:pPr>
            <w:r w:rsidRPr="00AA1CB3">
              <w:rPr>
                <w:b w:val="0"/>
                <w:bCs/>
                <w:sz w:val="20"/>
              </w:rPr>
              <w:t>varchar</w:t>
            </w:r>
          </w:p>
        </w:tc>
        <w:tc>
          <w:tcPr>
            <w:tcW w:w="1508" w:type="dxa"/>
          </w:tcPr>
          <w:p w14:paraId="27C5D70E" w14:textId="77777777" w:rsidR="00204A63" w:rsidRPr="00AA1CB3" w:rsidRDefault="00204A63" w:rsidP="00666B5B">
            <w:pPr>
              <w:rPr>
                <w:b w:val="0"/>
                <w:bCs/>
                <w:sz w:val="20"/>
              </w:rPr>
            </w:pPr>
            <w:r w:rsidRPr="00AA1CB3">
              <w:rPr>
                <w:b w:val="0"/>
                <w:bCs/>
                <w:sz w:val="20"/>
              </w:rPr>
              <w:t>None</w:t>
            </w:r>
          </w:p>
        </w:tc>
        <w:tc>
          <w:tcPr>
            <w:tcW w:w="1417" w:type="dxa"/>
          </w:tcPr>
          <w:p w14:paraId="6BD80994" w14:textId="77777777" w:rsidR="00204A63" w:rsidRPr="00AA1CB3" w:rsidRDefault="00204A63" w:rsidP="00666B5B">
            <w:pPr>
              <w:rPr>
                <w:b w:val="0"/>
                <w:bCs/>
                <w:sz w:val="20"/>
              </w:rPr>
            </w:pPr>
            <w:r w:rsidRPr="00AA1CB3">
              <w:rPr>
                <w:b w:val="0"/>
                <w:bCs/>
                <w:sz w:val="20"/>
              </w:rPr>
              <w:t>false</w:t>
            </w:r>
          </w:p>
        </w:tc>
        <w:tc>
          <w:tcPr>
            <w:tcW w:w="1134" w:type="dxa"/>
          </w:tcPr>
          <w:p w14:paraId="59F45645" w14:textId="77777777" w:rsidR="00204A63" w:rsidRPr="00AA1CB3" w:rsidRDefault="00204A63" w:rsidP="00666B5B">
            <w:pPr>
              <w:rPr>
                <w:b w:val="0"/>
                <w:bCs/>
                <w:sz w:val="20"/>
              </w:rPr>
            </w:pPr>
            <w:r w:rsidRPr="00AA1CB3">
              <w:rPr>
                <w:b w:val="0"/>
                <w:bCs/>
                <w:sz w:val="20"/>
              </w:rPr>
              <w:t>true</w:t>
            </w:r>
          </w:p>
        </w:tc>
        <w:tc>
          <w:tcPr>
            <w:tcW w:w="1134" w:type="dxa"/>
          </w:tcPr>
          <w:p w14:paraId="0D9E774D" w14:textId="77777777" w:rsidR="00204A63" w:rsidRPr="00AA1CB3" w:rsidRDefault="00204A63" w:rsidP="00666B5B">
            <w:pPr>
              <w:rPr>
                <w:b w:val="0"/>
                <w:bCs/>
                <w:sz w:val="20"/>
              </w:rPr>
            </w:pPr>
            <w:r w:rsidRPr="00AA1CB3">
              <w:rPr>
                <w:b w:val="0"/>
                <w:bCs/>
                <w:sz w:val="20"/>
              </w:rPr>
              <w:t>Y</w:t>
            </w:r>
          </w:p>
        </w:tc>
        <w:tc>
          <w:tcPr>
            <w:tcW w:w="857" w:type="dxa"/>
          </w:tcPr>
          <w:p w14:paraId="13537D79" w14:textId="77777777" w:rsidR="00204A63" w:rsidRPr="00AA1CB3" w:rsidRDefault="00204A63" w:rsidP="00666B5B">
            <w:pPr>
              <w:rPr>
                <w:b w:val="0"/>
                <w:bCs/>
                <w:sz w:val="20"/>
              </w:rPr>
            </w:pPr>
            <w:r w:rsidRPr="00AA1CB3">
              <w:rPr>
                <w:b w:val="0"/>
                <w:bCs/>
                <w:sz w:val="20"/>
              </w:rPr>
              <w:t>50</w:t>
            </w:r>
          </w:p>
        </w:tc>
        <w:tc>
          <w:tcPr>
            <w:tcW w:w="1897" w:type="dxa"/>
          </w:tcPr>
          <w:p w14:paraId="05013CCA" w14:textId="77777777" w:rsidR="00204A63" w:rsidRPr="00AA1CB3" w:rsidRDefault="00204A63" w:rsidP="00666B5B">
            <w:pPr>
              <w:rPr>
                <w:b w:val="0"/>
                <w:bCs/>
                <w:sz w:val="20"/>
              </w:rPr>
            </w:pPr>
            <w:r w:rsidRPr="00AA1CB3">
              <w:rPr>
                <w:b w:val="0"/>
                <w:bCs/>
                <w:sz w:val="20"/>
              </w:rPr>
              <w:t>[A-Z, a-z,0-9, @]</w:t>
            </w:r>
          </w:p>
        </w:tc>
      </w:tr>
      <w:tr w:rsidR="00204A63" w:rsidRPr="00AA1CB3" w14:paraId="7AA70342" w14:textId="77777777" w:rsidTr="00666B5B">
        <w:trPr>
          <w:trHeight w:val="554"/>
        </w:trPr>
        <w:tc>
          <w:tcPr>
            <w:tcW w:w="1701" w:type="dxa"/>
          </w:tcPr>
          <w:p w14:paraId="74AA6B6E" w14:textId="77777777" w:rsidR="00204A63" w:rsidRPr="00AA1CB3" w:rsidRDefault="00204A63" w:rsidP="00666B5B">
            <w:pPr>
              <w:rPr>
                <w:b w:val="0"/>
                <w:bCs/>
                <w:sz w:val="20"/>
              </w:rPr>
            </w:pPr>
            <w:proofErr w:type="spellStart"/>
            <w:r w:rsidRPr="00AA1CB3">
              <w:rPr>
                <w:b w:val="0"/>
                <w:bCs/>
                <w:sz w:val="20"/>
              </w:rPr>
              <w:lastRenderedPageBreak/>
              <w:t>user_id</w:t>
            </w:r>
            <w:proofErr w:type="spellEnd"/>
          </w:p>
        </w:tc>
        <w:tc>
          <w:tcPr>
            <w:tcW w:w="1843" w:type="dxa"/>
          </w:tcPr>
          <w:p w14:paraId="48E8474F" w14:textId="77777777" w:rsidR="00204A63" w:rsidRPr="00AA1CB3" w:rsidRDefault="00204A63" w:rsidP="00666B5B">
            <w:pPr>
              <w:rPr>
                <w:b w:val="0"/>
                <w:bCs/>
                <w:sz w:val="20"/>
              </w:rPr>
            </w:pPr>
            <w:r w:rsidRPr="00AA1CB3">
              <w:rPr>
                <w:b w:val="0"/>
                <w:bCs/>
                <w:sz w:val="20"/>
              </w:rPr>
              <w:t>Unique Identified ID for user</w:t>
            </w:r>
          </w:p>
        </w:tc>
        <w:tc>
          <w:tcPr>
            <w:tcW w:w="1469" w:type="dxa"/>
          </w:tcPr>
          <w:p w14:paraId="12046E5B" w14:textId="77777777" w:rsidR="00204A63" w:rsidRPr="00AA1CB3" w:rsidRDefault="00204A63" w:rsidP="00666B5B">
            <w:pPr>
              <w:rPr>
                <w:b w:val="0"/>
                <w:bCs/>
                <w:sz w:val="20"/>
              </w:rPr>
            </w:pPr>
            <w:r w:rsidRPr="00AA1CB3">
              <w:rPr>
                <w:b w:val="0"/>
                <w:bCs/>
                <w:sz w:val="20"/>
              </w:rPr>
              <w:t>int</w:t>
            </w:r>
          </w:p>
        </w:tc>
        <w:tc>
          <w:tcPr>
            <w:tcW w:w="1508" w:type="dxa"/>
          </w:tcPr>
          <w:p w14:paraId="4F0A4591" w14:textId="77777777" w:rsidR="00204A63" w:rsidRPr="00AA1CB3" w:rsidRDefault="00204A63" w:rsidP="00666B5B">
            <w:pPr>
              <w:rPr>
                <w:b w:val="0"/>
                <w:bCs/>
                <w:sz w:val="20"/>
              </w:rPr>
            </w:pPr>
            <w:r w:rsidRPr="00AA1CB3">
              <w:rPr>
                <w:b w:val="0"/>
                <w:bCs/>
                <w:sz w:val="20"/>
              </w:rPr>
              <w:t>None</w:t>
            </w:r>
          </w:p>
        </w:tc>
        <w:tc>
          <w:tcPr>
            <w:tcW w:w="1417" w:type="dxa"/>
          </w:tcPr>
          <w:p w14:paraId="581BA178" w14:textId="77777777" w:rsidR="00204A63" w:rsidRPr="00AA1CB3" w:rsidRDefault="00204A63" w:rsidP="00666B5B">
            <w:pPr>
              <w:rPr>
                <w:b w:val="0"/>
                <w:bCs/>
                <w:sz w:val="20"/>
              </w:rPr>
            </w:pPr>
            <w:r w:rsidRPr="00AA1CB3">
              <w:rPr>
                <w:b w:val="0"/>
                <w:bCs/>
                <w:sz w:val="20"/>
              </w:rPr>
              <w:t>false</w:t>
            </w:r>
          </w:p>
        </w:tc>
        <w:tc>
          <w:tcPr>
            <w:tcW w:w="1134" w:type="dxa"/>
          </w:tcPr>
          <w:p w14:paraId="370E519C" w14:textId="77777777" w:rsidR="00204A63" w:rsidRPr="00AA1CB3" w:rsidRDefault="00204A63" w:rsidP="00666B5B">
            <w:pPr>
              <w:rPr>
                <w:b w:val="0"/>
                <w:bCs/>
                <w:sz w:val="20"/>
              </w:rPr>
            </w:pPr>
            <w:r w:rsidRPr="00AA1CB3">
              <w:rPr>
                <w:b w:val="0"/>
                <w:bCs/>
                <w:sz w:val="20"/>
              </w:rPr>
              <w:t>1</w:t>
            </w:r>
          </w:p>
        </w:tc>
        <w:tc>
          <w:tcPr>
            <w:tcW w:w="1134" w:type="dxa"/>
          </w:tcPr>
          <w:p w14:paraId="3B5D9F6B" w14:textId="77777777" w:rsidR="00204A63" w:rsidRPr="00AA1CB3" w:rsidRDefault="00204A63" w:rsidP="00666B5B">
            <w:pPr>
              <w:rPr>
                <w:b w:val="0"/>
                <w:bCs/>
                <w:sz w:val="20"/>
              </w:rPr>
            </w:pPr>
            <w:r w:rsidRPr="00AA1CB3">
              <w:rPr>
                <w:b w:val="0"/>
                <w:bCs/>
                <w:sz w:val="20"/>
              </w:rPr>
              <w:t>Y</w:t>
            </w:r>
          </w:p>
        </w:tc>
        <w:tc>
          <w:tcPr>
            <w:tcW w:w="857" w:type="dxa"/>
          </w:tcPr>
          <w:p w14:paraId="11B9AC3B" w14:textId="77777777" w:rsidR="00204A63" w:rsidRPr="00AA1CB3" w:rsidRDefault="00204A63" w:rsidP="00666B5B">
            <w:pPr>
              <w:rPr>
                <w:b w:val="0"/>
                <w:bCs/>
                <w:sz w:val="20"/>
              </w:rPr>
            </w:pPr>
            <w:r w:rsidRPr="00AA1CB3">
              <w:rPr>
                <w:b w:val="0"/>
                <w:bCs/>
                <w:sz w:val="20"/>
              </w:rPr>
              <w:t>11</w:t>
            </w:r>
          </w:p>
        </w:tc>
        <w:tc>
          <w:tcPr>
            <w:tcW w:w="1897" w:type="dxa"/>
          </w:tcPr>
          <w:p w14:paraId="1B111D8A" w14:textId="77777777" w:rsidR="00204A63" w:rsidRPr="00AA1CB3" w:rsidRDefault="00204A63" w:rsidP="00666B5B">
            <w:pPr>
              <w:rPr>
                <w:b w:val="0"/>
                <w:bCs/>
                <w:sz w:val="20"/>
              </w:rPr>
            </w:pPr>
            <w:r w:rsidRPr="00AA1CB3">
              <w:rPr>
                <w:b w:val="0"/>
                <w:bCs/>
                <w:sz w:val="20"/>
              </w:rPr>
              <w:t>[0-9]</w:t>
            </w:r>
          </w:p>
        </w:tc>
      </w:tr>
    </w:tbl>
    <w:p w14:paraId="16FC50EF" w14:textId="77777777" w:rsidR="00575A26" w:rsidRDefault="00575A26" w:rsidP="00204A63">
      <w:pPr>
        <w:spacing w:line="360" w:lineRule="auto"/>
        <w:rPr>
          <w:rFonts w:cs="Times New Roman"/>
          <w:szCs w:val="24"/>
        </w:rPr>
      </w:pPr>
    </w:p>
    <w:p w14:paraId="7434E9CB" w14:textId="46229DD1" w:rsidR="00204A63"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68</w:t>
      </w:r>
      <w:r w:rsidRPr="00D954EF">
        <w:rPr>
          <w:rFonts w:cs="Times New Roman"/>
          <w:szCs w:val="24"/>
        </w:rPr>
        <w:t xml:space="preserve">. Data Dictionary of </w:t>
      </w:r>
      <w:r>
        <w:rPr>
          <w:rFonts w:cs="Times New Roman"/>
          <w:szCs w:val="24"/>
        </w:rPr>
        <w:t>Pig</w:t>
      </w:r>
      <w:r w:rsidRPr="00D954EF">
        <w:rPr>
          <w:rFonts w:cs="Times New Roman"/>
          <w:szCs w:val="24"/>
        </w:rPr>
        <w:t xml:space="preserve"> Table</w:t>
      </w:r>
    </w:p>
    <w:p w14:paraId="390D27BA" w14:textId="48B9EB61" w:rsidR="005D4A62" w:rsidRDefault="005D4A62" w:rsidP="00204A63">
      <w:pPr>
        <w:spacing w:line="360" w:lineRule="auto"/>
        <w:rPr>
          <w:rFonts w:cs="Times New Roman"/>
          <w:szCs w:val="24"/>
        </w:rPr>
      </w:pPr>
    </w:p>
    <w:p w14:paraId="1F87B5CB" w14:textId="3455E026" w:rsidR="005D4A62" w:rsidRDefault="005D4A62" w:rsidP="00204A63">
      <w:pPr>
        <w:spacing w:line="360" w:lineRule="auto"/>
        <w:rPr>
          <w:rFonts w:cs="Times New Roman"/>
          <w:szCs w:val="24"/>
        </w:rPr>
      </w:pPr>
    </w:p>
    <w:p w14:paraId="5D84DC82" w14:textId="4D0C44BD" w:rsidR="005D4A62" w:rsidRDefault="005D4A62" w:rsidP="00204A63">
      <w:pPr>
        <w:spacing w:line="360" w:lineRule="auto"/>
        <w:rPr>
          <w:rFonts w:cs="Times New Roman"/>
          <w:szCs w:val="24"/>
        </w:rPr>
      </w:pPr>
    </w:p>
    <w:p w14:paraId="6AB5D482" w14:textId="5CA674DD" w:rsidR="005D4A62" w:rsidRDefault="005D4A62" w:rsidP="00204A63">
      <w:pPr>
        <w:spacing w:line="360" w:lineRule="auto"/>
        <w:rPr>
          <w:rFonts w:cs="Times New Roman"/>
          <w:szCs w:val="24"/>
        </w:rPr>
      </w:pPr>
    </w:p>
    <w:p w14:paraId="78DE22DD" w14:textId="7CEC7DA7" w:rsidR="005D4A62" w:rsidRDefault="005D4A62" w:rsidP="00204A63">
      <w:pPr>
        <w:spacing w:line="360" w:lineRule="auto"/>
        <w:rPr>
          <w:rFonts w:cs="Times New Roman"/>
          <w:szCs w:val="24"/>
        </w:rPr>
      </w:pPr>
    </w:p>
    <w:p w14:paraId="179D7C29" w14:textId="0FB0FA8D" w:rsidR="005D4A62" w:rsidRDefault="005D4A62" w:rsidP="00204A63">
      <w:pPr>
        <w:spacing w:line="360" w:lineRule="auto"/>
        <w:rPr>
          <w:rFonts w:cs="Times New Roman"/>
          <w:szCs w:val="24"/>
        </w:rPr>
      </w:pPr>
    </w:p>
    <w:p w14:paraId="1388BBE8" w14:textId="7F9D6E19" w:rsidR="005D4A62" w:rsidRDefault="005D4A62" w:rsidP="00204A63">
      <w:pPr>
        <w:spacing w:line="360" w:lineRule="auto"/>
        <w:rPr>
          <w:rFonts w:cs="Times New Roman"/>
          <w:szCs w:val="24"/>
        </w:rPr>
      </w:pPr>
    </w:p>
    <w:p w14:paraId="5595A579" w14:textId="68F9FE7A" w:rsidR="005D4A62" w:rsidRDefault="005D4A62" w:rsidP="00204A63">
      <w:pPr>
        <w:spacing w:line="360" w:lineRule="auto"/>
        <w:rPr>
          <w:rFonts w:cs="Times New Roman"/>
          <w:szCs w:val="24"/>
        </w:rPr>
      </w:pPr>
    </w:p>
    <w:p w14:paraId="59A48142" w14:textId="16FFB33F" w:rsidR="005D4A62" w:rsidRDefault="005D4A62" w:rsidP="00204A63">
      <w:pPr>
        <w:spacing w:line="360" w:lineRule="auto"/>
        <w:rPr>
          <w:rFonts w:cs="Times New Roman"/>
          <w:szCs w:val="24"/>
        </w:rPr>
      </w:pPr>
    </w:p>
    <w:p w14:paraId="6A8C2B6F" w14:textId="1E6B4054" w:rsidR="005D4A62" w:rsidRDefault="005D4A62" w:rsidP="00204A63">
      <w:pPr>
        <w:spacing w:line="360" w:lineRule="auto"/>
        <w:rPr>
          <w:rFonts w:cs="Times New Roman"/>
          <w:szCs w:val="24"/>
        </w:rPr>
      </w:pPr>
    </w:p>
    <w:p w14:paraId="138FABC9" w14:textId="09BE0C9F" w:rsidR="005D4A62" w:rsidRDefault="005D4A62" w:rsidP="00204A63">
      <w:pPr>
        <w:spacing w:line="360" w:lineRule="auto"/>
        <w:rPr>
          <w:rFonts w:cs="Times New Roman"/>
          <w:szCs w:val="24"/>
        </w:rPr>
      </w:pPr>
    </w:p>
    <w:p w14:paraId="5AF6F7FE" w14:textId="4F94A902" w:rsidR="005D4A62" w:rsidRDefault="005D4A62" w:rsidP="00204A63">
      <w:pPr>
        <w:spacing w:line="360" w:lineRule="auto"/>
        <w:rPr>
          <w:rFonts w:cs="Times New Roman"/>
          <w:szCs w:val="24"/>
        </w:rPr>
      </w:pPr>
    </w:p>
    <w:p w14:paraId="1524947C" w14:textId="37611BF5" w:rsidR="005D4A62" w:rsidRDefault="005D4A62" w:rsidP="00204A63">
      <w:pPr>
        <w:spacing w:line="360" w:lineRule="auto"/>
        <w:rPr>
          <w:rFonts w:cs="Times New Roman"/>
          <w:szCs w:val="24"/>
        </w:rPr>
      </w:pPr>
    </w:p>
    <w:p w14:paraId="237A67B6" w14:textId="29E98590" w:rsidR="005D4A62" w:rsidRDefault="005D4A62" w:rsidP="00204A63">
      <w:pPr>
        <w:spacing w:line="360" w:lineRule="auto"/>
        <w:rPr>
          <w:rFonts w:cs="Times New Roman"/>
          <w:szCs w:val="24"/>
        </w:rPr>
      </w:pPr>
    </w:p>
    <w:p w14:paraId="7EB5B3FC" w14:textId="1BC6C01D" w:rsidR="005D4A62" w:rsidRDefault="005D4A62" w:rsidP="00204A63">
      <w:pPr>
        <w:spacing w:line="360" w:lineRule="auto"/>
        <w:rPr>
          <w:rFonts w:cs="Times New Roman"/>
          <w:szCs w:val="24"/>
        </w:rPr>
      </w:pPr>
    </w:p>
    <w:p w14:paraId="32C4CBDD" w14:textId="77777777" w:rsidR="005D4A62" w:rsidRPr="00D954EF" w:rsidRDefault="005D4A62" w:rsidP="00204A63">
      <w:pPr>
        <w:spacing w:line="360" w:lineRule="auto"/>
        <w:rPr>
          <w:rFonts w:cs="Times New Roman"/>
          <w:szCs w:val="24"/>
        </w:rPr>
      </w:pPr>
    </w:p>
    <w:p w14:paraId="2CFA0376" w14:textId="77777777" w:rsidR="00204A63" w:rsidRDefault="00204A63" w:rsidP="00204A63">
      <w:pPr>
        <w:jc w:val="both"/>
      </w:pPr>
    </w:p>
    <w:tbl>
      <w:tblPr>
        <w:tblStyle w:val="TableGrid"/>
        <w:tblW w:w="12955" w:type="dxa"/>
        <w:tblLook w:val="04A0" w:firstRow="1" w:lastRow="0" w:firstColumn="1" w:lastColumn="0" w:noHBand="0" w:noVBand="1"/>
      </w:tblPr>
      <w:tblGrid>
        <w:gridCol w:w="2283"/>
        <w:gridCol w:w="1403"/>
        <w:gridCol w:w="1227"/>
        <w:gridCol w:w="1561"/>
        <w:gridCol w:w="1405"/>
        <w:gridCol w:w="1310"/>
        <w:gridCol w:w="1154"/>
        <w:gridCol w:w="851"/>
        <w:gridCol w:w="1761"/>
      </w:tblGrid>
      <w:tr w:rsidR="00204A63" w:rsidRPr="00797909" w14:paraId="0D346DBE" w14:textId="77777777" w:rsidTr="00666B5B">
        <w:trPr>
          <w:trHeight w:val="322"/>
        </w:trPr>
        <w:tc>
          <w:tcPr>
            <w:tcW w:w="2283" w:type="dxa"/>
          </w:tcPr>
          <w:p w14:paraId="0E63A34E" w14:textId="77777777" w:rsidR="00204A63" w:rsidRPr="00797909" w:rsidRDefault="00204A63" w:rsidP="00666B5B">
            <w:pPr>
              <w:rPr>
                <w:sz w:val="20"/>
              </w:rPr>
            </w:pPr>
            <w:r w:rsidRPr="00797909">
              <w:rPr>
                <w:sz w:val="20"/>
              </w:rPr>
              <w:lastRenderedPageBreak/>
              <w:t>Table Name</w:t>
            </w:r>
          </w:p>
        </w:tc>
        <w:tc>
          <w:tcPr>
            <w:tcW w:w="10672" w:type="dxa"/>
            <w:gridSpan w:val="8"/>
          </w:tcPr>
          <w:p w14:paraId="1F7CAE38" w14:textId="77777777" w:rsidR="00204A63" w:rsidRPr="00797909" w:rsidRDefault="00204A63" w:rsidP="00666B5B">
            <w:pPr>
              <w:rPr>
                <w:sz w:val="20"/>
              </w:rPr>
            </w:pPr>
            <w:proofErr w:type="spellStart"/>
            <w:r w:rsidRPr="00797909">
              <w:rPr>
                <w:sz w:val="20"/>
              </w:rPr>
              <w:t>tbl_quarantine_details</w:t>
            </w:r>
            <w:proofErr w:type="spellEnd"/>
          </w:p>
        </w:tc>
      </w:tr>
      <w:tr w:rsidR="00204A63" w:rsidRPr="00797909" w14:paraId="6E124714" w14:textId="77777777" w:rsidTr="00666B5B">
        <w:trPr>
          <w:trHeight w:val="322"/>
        </w:trPr>
        <w:tc>
          <w:tcPr>
            <w:tcW w:w="2283" w:type="dxa"/>
          </w:tcPr>
          <w:p w14:paraId="2F62CBDF" w14:textId="77777777" w:rsidR="00204A63" w:rsidRPr="00797909" w:rsidRDefault="00204A63" w:rsidP="00666B5B">
            <w:pPr>
              <w:rPr>
                <w:sz w:val="20"/>
              </w:rPr>
            </w:pPr>
            <w:r w:rsidRPr="00797909">
              <w:rPr>
                <w:sz w:val="20"/>
              </w:rPr>
              <w:t>Description</w:t>
            </w:r>
          </w:p>
        </w:tc>
        <w:tc>
          <w:tcPr>
            <w:tcW w:w="10672" w:type="dxa"/>
            <w:gridSpan w:val="8"/>
          </w:tcPr>
          <w:p w14:paraId="7C33E62D" w14:textId="77777777" w:rsidR="00204A63" w:rsidRPr="00797909" w:rsidRDefault="00204A63" w:rsidP="00666B5B">
            <w:pPr>
              <w:rPr>
                <w:sz w:val="20"/>
              </w:rPr>
            </w:pPr>
            <w:r w:rsidRPr="00797909">
              <w:rPr>
                <w:sz w:val="20"/>
              </w:rPr>
              <w:t xml:space="preserve">This table records the quarantine details. </w:t>
            </w:r>
          </w:p>
        </w:tc>
      </w:tr>
      <w:tr w:rsidR="00204A63" w:rsidRPr="00797909" w14:paraId="685AB734" w14:textId="77777777" w:rsidTr="00666B5B">
        <w:trPr>
          <w:trHeight w:val="308"/>
        </w:trPr>
        <w:tc>
          <w:tcPr>
            <w:tcW w:w="2283" w:type="dxa"/>
          </w:tcPr>
          <w:p w14:paraId="4E3DB87C" w14:textId="77777777" w:rsidR="00204A63" w:rsidRPr="00797909" w:rsidRDefault="00204A63" w:rsidP="00666B5B">
            <w:pPr>
              <w:rPr>
                <w:sz w:val="20"/>
              </w:rPr>
            </w:pPr>
            <w:r w:rsidRPr="00797909">
              <w:rPr>
                <w:sz w:val="20"/>
              </w:rPr>
              <w:t>Alias</w:t>
            </w:r>
          </w:p>
        </w:tc>
        <w:tc>
          <w:tcPr>
            <w:tcW w:w="10672" w:type="dxa"/>
            <w:gridSpan w:val="8"/>
          </w:tcPr>
          <w:p w14:paraId="30DB4E61" w14:textId="77777777" w:rsidR="00204A63" w:rsidRPr="00797909" w:rsidRDefault="00204A63" w:rsidP="00666B5B">
            <w:pPr>
              <w:rPr>
                <w:sz w:val="20"/>
              </w:rPr>
            </w:pPr>
            <w:r w:rsidRPr="00797909">
              <w:rPr>
                <w:sz w:val="20"/>
              </w:rPr>
              <w:t>None</w:t>
            </w:r>
          </w:p>
        </w:tc>
      </w:tr>
      <w:tr w:rsidR="00204A63" w:rsidRPr="00797909" w14:paraId="1E783F0B" w14:textId="77777777" w:rsidTr="00666B5B">
        <w:trPr>
          <w:trHeight w:val="968"/>
        </w:trPr>
        <w:tc>
          <w:tcPr>
            <w:tcW w:w="2283" w:type="dxa"/>
          </w:tcPr>
          <w:p w14:paraId="7B33292B" w14:textId="77777777" w:rsidR="00204A63" w:rsidRPr="00797909" w:rsidRDefault="00204A63" w:rsidP="00666B5B">
            <w:pPr>
              <w:rPr>
                <w:sz w:val="20"/>
              </w:rPr>
            </w:pPr>
            <w:r w:rsidRPr="00797909">
              <w:rPr>
                <w:sz w:val="20"/>
              </w:rPr>
              <w:t>Attribute Name</w:t>
            </w:r>
          </w:p>
        </w:tc>
        <w:tc>
          <w:tcPr>
            <w:tcW w:w="1403" w:type="dxa"/>
          </w:tcPr>
          <w:p w14:paraId="74BF4A4F" w14:textId="77777777" w:rsidR="00204A63" w:rsidRPr="00797909" w:rsidRDefault="00204A63" w:rsidP="00666B5B">
            <w:pPr>
              <w:rPr>
                <w:sz w:val="20"/>
              </w:rPr>
            </w:pPr>
            <w:r w:rsidRPr="00797909">
              <w:rPr>
                <w:sz w:val="20"/>
              </w:rPr>
              <w:t>Description</w:t>
            </w:r>
          </w:p>
        </w:tc>
        <w:tc>
          <w:tcPr>
            <w:tcW w:w="1227" w:type="dxa"/>
          </w:tcPr>
          <w:p w14:paraId="6992A3EB" w14:textId="77777777" w:rsidR="00204A63" w:rsidRPr="00797909" w:rsidRDefault="00204A63" w:rsidP="00666B5B">
            <w:pPr>
              <w:rPr>
                <w:sz w:val="20"/>
              </w:rPr>
            </w:pPr>
            <w:r w:rsidRPr="00797909">
              <w:rPr>
                <w:sz w:val="20"/>
              </w:rPr>
              <w:t>Data Type</w:t>
            </w:r>
          </w:p>
        </w:tc>
        <w:tc>
          <w:tcPr>
            <w:tcW w:w="1561" w:type="dxa"/>
          </w:tcPr>
          <w:p w14:paraId="39A76BE0" w14:textId="77777777" w:rsidR="00204A63" w:rsidRPr="00797909" w:rsidRDefault="00204A63" w:rsidP="00666B5B">
            <w:pPr>
              <w:rPr>
                <w:sz w:val="20"/>
              </w:rPr>
            </w:pPr>
            <w:r w:rsidRPr="00797909">
              <w:rPr>
                <w:sz w:val="20"/>
              </w:rPr>
              <w:t>Default Value</w:t>
            </w:r>
          </w:p>
        </w:tc>
        <w:tc>
          <w:tcPr>
            <w:tcW w:w="1405" w:type="dxa"/>
          </w:tcPr>
          <w:p w14:paraId="66E253BA" w14:textId="77777777" w:rsidR="00204A63" w:rsidRPr="00797909" w:rsidRDefault="00204A63" w:rsidP="00666B5B">
            <w:pPr>
              <w:rPr>
                <w:sz w:val="20"/>
              </w:rPr>
            </w:pPr>
            <w:r w:rsidRPr="00797909">
              <w:rPr>
                <w:sz w:val="20"/>
              </w:rPr>
              <w:t>Primary Key</w:t>
            </w:r>
          </w:p>
        </w:tc>
        <w:tc>
          <w:tcPr>
            <w:tcW w:w="1310" w:type="dxa"/>
          </w:tcPr>
          <w:p w14:paraId="13B3013B" w14:textId="77777777" w:rsidR="00204A63" w:rsidRPr="00797909" w:rsidRDefault="00204A63" w:rsidP="00666B5B">
            <w:pPr>
              <w:rPr>
                <w:sz w:val="20"/>
              </w:rPr>
            </w:pPr>
            <w:r w:rsidRPr="00797909">
              <w:rPr>
                <w:sz w:val="20"/>
              </w:rPr>
              <w:t>Example</w:t>
            </w:r>
          </w:p>
        </w:tc>
        <w:tc>
          <w:tcPr>
            <w:tcW w:w="1154" w:type="dxa"/>
          </w:tcPr>
          <w:p w14:paraId="5542F52C" w14:textId="77777777" w:rsidR="00204A63" w:rsidRPr="00797909" w:rsidRDefault="00204A63" w:rsidP="00666B5B">
            <w:pPr>
              <w:rPr>
                <w:sz w:val="20"/>
              </w:rPr>
            </w:pPr>
            <w:r w:rsidRPr="00797909">
              <w:rPr>
                <w:sz w:val="20"/>
              </w:rPr>
              <w:t>Not Allowed? (Y/N)</w:t>
            </w:r>
          </w:p>
        </w:tc>
        <w:tc>
          <w:tcPr>
            <w:tcW w:w="851" w:type="dxa"/>
          </w:tcPr>
          <w:p w14:paraId="04C4706E" w14:textId="77777777" w:rsidR="00204A63" w:rsidRPr="00797909" w:rsidRDefault="00204A63" w:rsidP="00666B5B">
            <w:pPr>
              <w:rPr>
                <w:sz w:val="20"/>
              </w:rPr>
            </w:pPr>
            <w:r w:rsidRPr="00797909">
              <w:rPr>
                <w:sz w:val="20"/>
              </w:rPr>
              <w:t>Length</w:t>
            </w:r>
          </w:p>
        </w:tc>
        <w:tc>
          <w:tcPr>
            <w:tcW w:w="1761" w:type="dxa"/>
          </w:tcPr>
          <w:p w14:paraId="7F19DE76" w14:textId="77777777" w:rsidR="00204A63" w:rsidRPr="00797909" w:rsidRDefault="00204A63" w:rsidP="00666B5B">
            <w:pPr>
              <w:rPr>
                <w:sz w:val="20"/>
              </w:rPr>
            </w:pPr>
            <w:r w:rsidRPr="00797909">
              <w:rPr>
                <w:sz w:val="20"/>
              </w:rPr>
              <w:t>Validation Rules</w:t>
            </w:r>
          </w:p>
        </w:tc>
      </w:tr>
      <w:tr w:rsidR="00204A63" w:rsidRPr="00797909" w14:paraId="1451D9E4" w14:textId="77777777" w:rsidTr="00666B5B">
        <w:trPr>
          <w:trHeight w:val="1613"/>
        </w:trPr>
        <w:tc>
          <w:tcPr>
            <w:tcW w:w="2283" w:type="dxa"/>
          </w:tcPr>
          <w:p w14:paraId="06174B50" w14:textId="77777777" w:rsidR="00204A63" w:rsidRPr="00797909" w:rsidRDefault="00204A63" w:rsidP="00666B5B">
            <w:pPr>
              <w:rPr>
                <w:b w:val="0"/>
                <w:bCs/>
                <w:sz w:val="20"/>
              </w:rPr>
            </w:pPr>
            <w:proofErr w:type="spellStart"/>
            <w:r w:rsidRPr="00797909">
              <w:rPr>
                <w:b w:val="0"/>
                <w:bCs/>
                <w:sz w:val="20"/>
              </w:rPr>
              <w:t>quarantine_details_id</w:t>
            </w:r>
            <w:proofErr w:type="spellEnd"/>
          </w:p>
        </w:tc>
        <w:tc>
          <w:tcPr>
            <w:tcW w:w="1403" w:type="dxa"/>
          </w:tcPr>
          <w:p w14:paraId="46B0E606" w14:textId="77777777" w:rsidR="00204A63" w:rsidRPr="00797909" w:rsidRDefault="00204A63" w:rsidP="00666B5B">
            <w:pPr>
              <w:rPr>
                <w:b w:val="0"/>
                <w:bCs/>
                <w:sz w:val="20"/>
              </w:rPr>
            </w:pPr>
            <w:r w:rsidRPr="00797909">
              <w:rPr>
                <w:b w:val="0"/>
                <w:bCs/>
                <w:sz w:val="20"/>
              </w:rPr>
              <w:t>Unique Identified ID for quarantine details</w:t>
            </w:r>
          </w:p>
        </w:tc>
        <w:tc>
          <w:tcPr>
            <w:tcW w:w="1227" w:type="dxa"/>
          </w:tcPr>
          <w:p w14:paraId="0B75433C" w14:textId="77777777" w:rsidR="00204A63" w:rsidRPr="00797909" w:rsidRDefault="00204A63" w:rsidP="00666B5B">
            <w:pPr>
              <w:rPr>
                <w:b w:val="0"/>
                <w:bCs/>
                <w:sz w:val="20"/>
              </w:rPr>
            </w:pPr>
            <w:r w:rsidRPr="00797909">
              <w:rPr>
                <w:b w:val="0"/>
                <w:bCs/>
                <w:sz w:val="20"/>
              </w:rPr>
              <w:t>int</w:t>
            </w:r>
          </w:p>
        </w:tc>
        <w:tc>
          <w:tcPr>
            <w:tcW w:w="1561" w:type="dxa"/>
          </w:tcPr>
          <w:p w14:paraId="2CA0FA1D" w14:textId="77777777" w:rsidR="00204A63" w:rsidRPr="00797909" w:rsidRDefault="00204A63" w:rsidP="00666B5B">
            <w:pPr>
              <w:rPr>
                <w:b w:val="0"/>
                <w:bCs/>
                <w:sz w:val="20"/>
              </w:rPr>
            </w:pPr>
            <w:r w:rsidRPr="00797909">
              <w:rPr>
                <w:b w:val="0"/>
                <w:bCs/>
                <w:sz w:val="20"/>
              </w:rPr>
              <w:t>None</w:t>
            </w:r>
          </w:p>
        </w:tc>
        <w:tc>
          <w:tcPr>
            <w:tcW w:w="1405" w:type="dxa"/>
          </w:tcPr>
          <w:p w14:paraId="36A7EF8C" w14:textId="77777777" w:rsidR="00204A63" w:rsidRPr="00797909" w:rsidRDefault="00204A63" w:rsidP="00666B5B">
            <w:pPr>
              <w:rPr>
                <w:b w:val="0"/>
                <w:bCs/>
                <w:sz w:val="20"/>
              </w:rPr>
            </w:pPr>
            <w:r w:rsidRPr="00797909">
              <w:rPr>
                <w:b w:val="0"/>
                <w:bCs/>
                <w:sz w:val="20"/>
              </w:rPr>
              <w:t>true</w:t>
            </w:r>
          </w:p>
        </w:tc>
        <w:tc>
          <w:tcPr>
            <w:tcW w:w="1310" w:type="dxa"/>
          </w:tcPr>
          <w:p w14:paraId="639D8C7F" w14:textId="77777777" w:rsidR="00204A63" w:rsidRPr="00797909" w:rsidRDefault="00204A63" w:rsidP="00666B5B">
            <w:pPr>
              <w:rPr>
                <w:b w:val="0"/>
                <w:bCs/>
                <w:sz w:val="20"/>
              </w:rPr>
            </w:pPr>
            <w:r w:rsidRPr="00797909">
              <w:rPr>
                <w:b w:val="0"/>
                <w:bCs/>
                <w:sz w:val="20"/>
              </w:rPr>
              <w:t>1</w:t>
            </w:r>
          </w:p>
        </w:tc>
        <w:tc>
          <w:tcPr>
            <w:tcW w:w="1154" w:type="dxa"/>
          </w:tcPr>
          <w:p w14:paraId="2E23DEA5" w14:textId="77777777" w:rsidR="00204A63" w:rsidRPr="00797909" w:rsidRDefault="00204A63" w:rsidP="00666B5B">
            <w:pPr>
              <w:rPr>
                <w:b w:val="0"/>
                <w:bCs/>
                <w:sz w:val="20"/>
              </w:rPr>
            </w:pPr>
            <w:r w:rsidRPr="00797909">
              <w:rPr>
                <w:b w:val="0"/>
                <w:bCs/>
                <w:sz w:val="20"/>
              </w:rPr>
              <w:t>N</w:t>
            </w:r>
          </w:p>
        </w:tc>
        <w:tc>
          <w:tcPr>
            <w:tcW w:w="851" w:type="dxa"/>
          </w:tcPr>
          <w:p w14:paraId="3121391B" w14:textId="77777777" w:rsidR="00204A63" w:rsidRPr="00797909" w:rsidRDefault="00204A63" w:rsidP="00666B5B">
            <w:pPr>
              <w:rPr>
                <w:b w:val="0"/>
                <w:bCs/>
                <w:sz w:val="20"/>
              </w:rPr>
            </w:pPr>
            <w:r w:rsidRPr="00797909">
              <w:rPr>
                <w:b w:val="0"/>
                <w:bCs/>
                <w:sz w:val="20"/>
              </w:rPr>
              <w:t>11</w:t>
            </w:r>
          </w:p>
        </w:tc>
        <w:tc>
          <w:tcPr>
            <w:tcW w:w="1761" w:type="dxa"/>
          </w:tcPr>
          <w:p w14:paraId="6298A07E" w14:textId="77777777" w:rsidR="00204A63" w:rsidRPr="00797909" w:rsidRDefault="00204A63" w:rsidP="00666B5B">
            <w:pPr>
              <w:rPr>
                <w:b w:val="0"/>
                <w:bCs/>
                <w:sz w:val="20"/>
              </w:rPr>
            </w:pPr>
            <w:r w:rsidRPr="00797909">
              <w:rPr>
                <w:b w:val="0"/>
                <w:bCs/>
                <w:sz w:val="20"/>
              </w:rPr>
              <w:t>[0-9]</w:t>
            </w:r>
          </w:p>
        </w:tc>
      </w:tr>
      <w:tr w:rsidR="00204A63" w:rsidRPr="00797909" w14:paraId="06E5C651" w14:textId="77777777" w:rsidTr="00666B5B">
        <w:trPr>
          <w:trHeight w:val="968"/>
        </w:trPr>
        <w:tc>
          <w:tcPr>
            <w:tcW w:w="2283" w:type="dxa"/>
          </w:tcPr>
          <w:p w14:paraId="2320CAAF" w14:textId="77777777" w:rsidR="00204A63" w:rsidRPr="00797909" w:rsidRDefault="00204A63" w:rsidP="00666B5B">
            <w:pPr>
              <w:rPr>
                <w:b w:val="0"/>
                <w:bCs/>
                <w:sz w:val="20"/>
              </w:rPr>
            </w:pPr>
            <w:proofErr w:type="spellStart"/>
            <w:r w:rsidRPr="00797909">
              <w:rPr>
                <w:b w:val="0"/>
                <w:bCs/>
                <w:sz w:val="20"/>
              </w:rPr>
              <w:t>quarantine_id</w:t>
            </w:r>
            <w:proofErr w:type="spellEnd"/>
          </w:p>
        </w:tc>
        <w:tc>
          <w:tcPr>
            <w:tcW w:w="1403" w:type="dxa"/>
          </w:tcPr>
          <w:p w14:paraId="3C0C60A9" w14:textId="77777777" w:rsidR="00204A63" w:rsidRPr="00797909" w:rsidRDefault="00204A63" w:rsidP="00666B5B">
            <w:pPr>
              <w:rPr>
                <w:b w:val="0"/>
                <w:bCs/>
                <w:sz w:val="20"/>
              </w:rPr>
            </w:pPr>
            <w:r w:rsidRPr="00797909">
              <w:rPr>
                <w:b w:val="0"/>
                <w:bCs/>
                <w:sz w:val="20"/>
              </w:rPr>
              <w:t xml:space="preserve">Unique Identified ID for quarantine </w:t>
            </w:r>
          </w:p>
        </w:tc>
        <w:tc>
          <w:tcPr>
            <w:tcW w:w="1227" w:type="dxa"/>
          </w:tcPr>
          <w:p w14:paraId="41E4F901" w14:textId="77777777" w:rsidR="00204A63" w:rsidRPr="00797909" w:rsidRDefault="00204A63" w:rsidP="00666B5B">
            <w:pPr>
              <w:rPr>
                <w:b w:val="0"/>
                <w:bCs/>
                <w:sz w:val="20"/>
              </w:rPr>
            </w:pPr>
            <w:r w:rsidRPr="00797909">
              <w:rPr>
                <w:b w:val="0"/>
                <w:bCs/>
                <w:sz w:val="20"/>
              </w:rPr>
              <w:t>int</w:t>
            </w:r>
          </w:p>
        </w:tc>
        <w:tc>
          <w:tcPr>
            <w:tcW w:w="1561" w:type="dxa"/>
          </w:tcPr>
          <w:p w14:paraId="08316B64" w14:textId="77777777" w:rsidR="00204A63" w:rsidRPr="00797909" w:rsidRDefault="00204A63" w:rsidP="00666B5B">
            <w:pPr>
              <w:rPr>
                <w:b w:val="0"/>
                <w:bCs/>
                <w:sz w:val="20"/>
              </w:rPr>
            </w:pPr>
            <w:r w:rsidRPr="00797909">
              <w:rPr>
                <w:b w:val="0"/>
                <w:bCs/>
                <w:sz w:val="20"/>
              </w:rPr>
              <w:t>None</w:t>
            </w:r>
          </w:p>
        </w:tc>
        <w:tc>
          <w:tcPr>
            <w:tcW w:w="1405" w:type="dxa"/>
          </w:tcPr>
          <w:p w14:paraId="6AF18E80" w14:textId="77777777" w:rsidR="00204A63" w:rsidRPr="00797909" w:rsidRDefault="00204A63" w:rsidP="00666B5B">
            <w:pPr>
              <w:rPr>
                <w:b w:val="0"/>
                <w:bCs/>
                <w:sz w:val="20"/>
              </w:rPr>
            </w:pPr>
            <w:r w:rsidRPr="00797909">
              <w:rPr>
                <w:b w:val="0"/>
                <w:bCs/>
                <w:sz w:val="20"/>
              </w:rPr>
              <w:t>false</w:t>
            </w:r>
          </w:p>
        </w:tc>
        <w:tc>
          <w:tcPr>
            <w:tcW w:w="1310" w:type="dxa"/>
          </w:tcPr>
          <w:p w14:paraId="4FF4C706" w14:textId="77777777" w:rsidR="00204A63" w:rsidRPr="00797909" w:rsidRDefault="00204A63" w:rsidP="00666B5B">
            <w:pPr>
              <w:rPr>
                <w:b w:val="0"/>
                <w:bCs/>
                <w:sz w:val="20"/>
              </w:rPr>
            </w:pPr>
            <w:r w:rsidRPr="00797909">
              <w:rPr>
                <w:b w:val="0"/>
                <w:bCs/>
                <w:sz w:val="20"/>
              </w:rPr>
              <w:t>2</w:t>
            </w:r>
          </w:p>
        </w:tc>
        <w:tc>
          <w:tcPr>
            <w:tcW w:w="1154" w:type="dxa"/>
          </w:tcPr>
          <w:p w14:paraId="7C841B33" w14:textId="77777777" w:rsidR="00204A63" w:rsidRPr="00797909" w:rsidRDefault="00204A63" w:rsidP="00666B5B">
            <w:pPr>
              <w:rPr>
                <w:b w:val="0"/>
                <w:bCs/>
                <w:sz w:val="20"/>
              </w:rPr>
            </w:pPr>
            <w:r w:rsidRPr="00797909">
              <w:rPr>
                <w:b w:val="0"/>
                <w:bCs/>
                <w:sz w:val="20"/>
              </w:rPr>
              <w:t>N</w:t>
            </w:r>
          </w:p>
        </w:tc>
        <w:tc>
          <w:tcPr>
            <w:tcW w:w="851" w:type="dxa"/>
          </w:tcPr>
          <w:p w14:paraId="7314748D" w14:textId="77777777" w:rsidR="00204A63" w:rsidRPr="00797909" w:rsidRDefault="00204A63" w:rsidP="00666B5B">
            <w:pPr>
              <w:rPr>
                <w:b w:val="0"/>
                <w:bCs/>
                <w:sz w:val="20"/>
              </w:rPr>
            </w:pPr>
            <w:r w:rsidRPr="00797909">
              <w:rPr>
                <w:b w:val="0"/>
                <w:bCs/>
                <w:sz w:val="20"/>
              </w:rPr>
              <w:t>11</w:t>
            </w:r>
          </w:p>
        </w:tc>
        <w:tc>
          <w:tcPr>
            <w:tcW w:w="1761" w:type="dxa"/>
          </w:tcPr>
          <w:p w14:paraId="72C83D54" w14:textId="77777777" w:rsidR="00204A63" w:rsidRPr="00797909" w:rsidRDefault="00204A63" w:rsidP="00666B5B">
            <w:pPr>
              <w:rPr>
                <w:b w:val="0"/>
                <w:bCs/>
                <w:sz w:val="20"/>
              </w:rPr>
            </w:pPr>
            <w:r w:rsidRPr="00797909">
              <w:rPr>
                <w:b w:val="0"/>
                <w:bCs/>
                <w:sz w:val="20"/>
              </w:rPr>
              <w:t>[0-9]</w:t>
            </w:r>
          </w:p>
        </w:tc>
      </w:tr>
      <w:tr w:rsidR="00204A63" w:rsidRPr="00797909" w14:paraId="409CFA52" w14:textId="77777777" w:rsidTr="00666B5B">
        <w:trPr>
          <w:trHeight w:val="1613"/>
        </w:trPr>
        <w:tc>
          <w:tcPr>
            <w:tcW w:w="2283" w:type="dxa"/>
          </w:tcPr>
          <w:p w14:paraId="37F5BC36" w14:textId="77777777" w:rsidR="00204A63" w:rsidRPr="00797909" w:rsidRDefault="00204A63" w:rsidP="00666B5B">
            <w:pPr>
              <w:rPr>
                <w:b w:val="0"/>
                <w:bCs/>
                <w:sz w:val="20"/>
              </w:rPr>
            </w:pPr>
            <w:proofErr w:type="spellStart"/>
            <w:r w:rsidRPr="00797909">
              <w:rPr>
                <w:b w:val="0"/>
                <w:bCs/>
                <w:sz w:val="20"/>
              </w:rPr>
              <w:t>cage_id</w:t>
            </w:r>
            <w:proofErr w:type="spellEnd"/>
          </w:p>
        </w:tc>
        <w:tc>
          <w:tcPr>
            <w:tcW w:w="1403" w:type="dxa"/>
          </w:tcPr>
          <w:p w14:paraId="69423297" w14:textId="77777777" w:rsidR="00204A63" w:rsidRPr="00797909" w:rsidRDefault="00204A63" w:rsidP="00666B5B">
            <w:pPr>
              <w:rPr>
                <w:b w:val="0"/>
                <w:bCs/>
                <w:sz w:val="20"/>
              </w:rPr>
            </w:pPr>
            <w:r w:rsidRPr="00797909">
              <w:rPr>
                <w:b w:val="0"/>
                <w:bCs/>
                <w:sz w:val="20"/>
              </w:rPr>
              <w:t>Cage identifier</w:t>
            </w:r>
          </w:p>
        </w:tc>
        <w:tc>
          <w:tcPr>
            <w:tcW w:w="1227" w:type="dxa"/>
          </w:tcPr>
          <w:p w14:paraId="2B9BB5EE" w14:textId="77777777" w:rsidR="00204A63" w:rsidRPr="00797909" w:rsidRDefault="00204A63" w:rsidP="00666B5B">
            <w:pPr>
              <w:rPr>
                <w:b w:val="0"/>
                <w:bCs/>
                <w:sz w:val="20"/>
              </w:rPr>
            </w:pPr>
            <w:r w:rsidRPr="00797909">
              <w:rPr>
                <w:b w:val="0"/>
                <w:bCs/>
                <w:sz w:val="20"/>
              </w:rPr>
              <w:t>int</w:t>
            </w:r>
          </w:p>
        </w:tc>
        <w:tc>
          <w:tcPr>
            <w:tcW w:w="1561" w:type="dxa"/>
          </w:tcPr>
          <w:p w14:paraId="0F9F3498" w14:textId="77777777" w:rsidR="00204A63" w:rsidRPr="00797909" w:rsidRDefault="00204A63" w:rsidP="00666B5B">
            <w:pPr>
              <w:rPr>
                <w:b w:val="0"/>
                <w:bCs/>
                <w:sz w:val="20"/>
              </w:rPr>
            </w:pPr>
            <w:r w:rsidRPr="00797909">
              <w:rPr>
                <w:b w:val="0"/>
                <w:bCs/>
                <w:sz w:val="20"/>
              </w:rPr>
              <w:t>true</w:t>
            </w:r>
          </w:p>
        </w:tc>
        <w:tc>
          <w:tcPr>
            <w:tcW w:w="1405" w:type="dxa"/>
          </w:tcPr>
          <w:p w14:paraId="69B1697B" w14:textId="77777777" w:rsidR="00204A63" w:rsidRPr="00797909" w:rsidRDefault="00204A63" w:rsidP="00666B5B">
            <w:pPr>
              <w:rPr>
                <w:b w:val="0"/>
                <w:bCs/>
                <w:sz w:val="20"/>
              </w:rPr>
            </w:pPr>
            <w:r w:rsidRPr="00797909">
              <w:rPr>
                <w:b w:val="0"/>
                <w:bCs/>
                <w:sz w:val="20"/>
              </w:rPr>
              <w:t>false</w:t>
            </w:r>
          </w:p>
        </w:tc>
        <w:tc>
          <w:tcPr>
            <w:tcW w:w="1310" w:type="dxa"/>
          </w:tcPr>
          <w:p w14:paraId="562891B6" w14:textId="77777777" w:rsidR="00204A63" w:rsidRPr="00797909" w:rsidRDefault="00204A63" w:rsidP="00666B5B">
            <w:pPr>
              <w:rPr>
                <w:b w:val="0"/>
                <w:bCs/>
                <w:sz w:val="20"/>
              </w:rPr>
            </w:pPr>
            <w:r w:rsidRPr="00797909">
              <w:rPr>
                <w:b w:val="0"/>
                <w:bCs/>
                <w:sz w:val="20"/>
              </w:rPr>
              <w:t>Cage1</w:t>
            </w:r>
          </w:p>
        </w:tc>
        <w:tc>
          <w:tcPr>
            <w:tcW w:w="1154" w:type="dxa"/>
          </w:tcPr>
          <w:p w14:paraId="6D6AE0E2" w14:textId="77777777" w:rsidR="00204A63" w:rsidRPr="00797909" w:rsidRDefault="00204A63" w:rsidP="00666B5B">
            <w:pPr>
              <w:rPr>
                <w:b w:val="0"/>
                <w:bCs/>
                <w:sz w:val="20"/>
              </w:rPr>
            </w:pPr>
            <w:r w:rsidRPr="00797909">
              <w:rPr>
                <w:b w:val="0"/>
                <w:bCs/>
                <w:sz w:val="20"/>
              </w:rPr>
              <w:t>Y</w:t>
            </w:r>
          </w:p>
        </w:tc>
        <w:tc>
          <w:tcPr>
            <w:tcW w:w="851" w:type="dxa"/>
          </w:tcPr>
          <w:p w14:paraId="38424247" w14:textId="77777777" w:rsidR="00204A63" w:rsidRPr="00797909" w:rsidRDefault="00204A63" w:rsidP="00666B5B">
            <w:pPr>
              <w:rPr>
                <w:b w:val="0"/>
                <w:bCs/>
                <w:sz w:val="20"/>
              </w:rPr>
            </w:pPr>
            <w:r w:rsidRPr="00797909">
              <w:rPr>
                <w:b w:val="0"/>
                <w:bCs/>
                <w:sz w:val="20"/>
              </w:rPr>
              <w:t>11</w:t>
            </w:r>
          </w:p>
        </w:tc>
        <w:tc>
          <w:tcPr>
            <w:tcW w:w="1761" w:type="dxa"/>
          </w:tcPr>
          <w:p w14:paraId="60F56127" w14:textId="77777777" w:rsidR="00204A63" w:rsidRPr="00797909" w:rsidRDefault="00204A63" w:rsidP="00666B5B">
            <w:pPr>
              <w:rPr>
                <w:b w:val="0"/>
                <w:bCs/>
                <w:sz w:val="20"/>
              </w:rPr>
            </w:pPr>
            <w:r w:rsidRPr="00797909">
              <w:rPr>
                <w:b w:val="0"/>
                <w:bCs/>
                <w:sz w:val="20"/>
              </w:rPr>
              <w:t>[a-z, A-Z,0-9]</w:t>
            </w:r>
          </w:p>
        </w:tc>
      </w:tr>
      <w:tr w:rsidR="00204A63" w:rsidRPr="00797909" w14:paraId="50FA8FF4" w14:textId="77777777" w:rsidTr="00666B5B">
        <w:trPr>
          <w:trHeight w:val="1613"/>
        </w:trPr>
        <w:tc>
          <w:tcPr>
            <w:tcW w:w="2283" w:type="dxa"/>
          </w:tcPr>
          <w:p w14:paraId="613BFDDE" w14:textId="77777777" w:rsidR="00204A63" w:rsidRPr="00797909" w:rsidRDefault="00204A63" w:rsidP="00666B5B">
            <w:pPr>
              <w:rPr>
                <w:b w:val="0"/>
                <w:bCs/>
                <w:sz w:val="20"/>
              </w:rPr>
            </w:pPr>
            <w:proofErr w:type="spellStart"/>
            <w:r w:rsidRPr="00797909">
              <w:rPr>
                <w:b w:val="0"/>
                <w:bCs/>
                <w:sz w:val="20"/>
              </w:rPr>
              <w:t>pig_id</w:t>
            </w:r>
            <w:proofErr w:type="spellEnd"/>
          </w:p>
        </w:tc>
        <w:tc>
          <w:tcPr>
            <w:tcW w:w="1403" w:type="dxa"/>
          </w:tcPr>
          <w:p w14:paraId="558724EF" w14:textId="77777777" w:rsidR="00204A63" w:rsidRPr="00797909" w:rsidRDefault="00204A63" w:rsidP="00666B5B">
            <w:pPr>
              <w:rPr>
                <w:b w:val="0"/>
                <w:bCs/>
                <w:sz w:val="20"/>
              </w:rPr>
            </w:pPr>
            <w:r w:rsidRPr="00797909">
              <w:rPr>
                <w:b w:val="0"/>
                <w:bCs/>
                <w:sz w:val="20"/>
              </w:rPr>
              <w:t>Unique Identified ID for pig</w:t>
            </w:r>
          </w:p>
        </w:tc>
        <w:tc>
          <w:tcPr>
            <w:tcW w:w="1227" w:type="dxa"/>
          </w:tcPr>
          <w:p w14:paraId="3CA0C542" w14:textId="77777777" w:rsidR="00204A63" w:rsidRPr="00797909" w:rsidRDefault="00204A63" w:rsidP="00666B5B">
            <w:pPr>
              <w:rPr>
                <w:b w:val="0"/>
                <w:bCs/>
                <w:sz w:val="20"/>
              </w:rPr>
            </w:pPr>
            <w:r w:rsidRPr="00797909">
              <w:rPr>
                <w:b w:val="0"/>
                <w:bCs/>
                <w:sz w:val="20"/>
              </w:rPr>
              <w:t>int</w:t>
            </w:r>
          </w:p>
        </w:tc>
        <w:tc>
          <w:tcPr>
            <w:tcW w:w="1561" w:type="dxa"/>
          </w:tcPr>
          <w:p w14:paraId="7EBC460C" w14:textId="77777777" w:rsidR="00204A63" w:rsidRPr="00797909" w:rsidRDefault="00204A63" w:rsidP="00666B5B">
            <w:pPr>
              <w:rPr>
                <w:b w:val="0"/>
                <w:bCs/>
                <w:sz w:val="20"/>
              </w:rPr>
            </w:pPr>
            <w:r w:rsidRPr="00797909">
              <w:rPr>
                <w:b w:val="0"/>
                <w:bCs/>
                <w:sz w:val="20"/>
              </w:rPr>
              <w:t>None</w:t>
            </w:r>
          </w:p>
        </w:tc>
        <w:tc>
          <w:tcPr>
            <w:tcW w:w="1405" w:type="dxa"/>
          </w:tcPr>
          <w:p w14:paraId="17D828BB" w14:textId="77777777" w:rsidR="00204A63" w:rsidRPr="00797909" w:rsidRDefault="00204A63" w:rsidP="00666B5B">
            <w:pPr>
              <w:rPr>
                <w:b w:val="0"/>
                <w:bCs/>
                <w:sz w:val="20"/>
              </w:rPr>
            </w:pPr>
            <w:r w:rsidRPr="00797909">
              <w:rPr>
                <w:b w:val="0"/>
                <w:bCs/>
                <w:sz w:val="20"/>
              </w:rPr>
              <w:t>true</w:t>
            </w:r>
          </w:p>
        </w:tc>
        <w:tc>
          <w:tcPr>
            <w:tcW w:w="1310" w:type="dxa"/>
          </w:tcPr>
          <w:p w14:paraId="5A9F56D6" w14:textId="77777777" w:rsidR="00204A63" w:rsidRPr="00797909" w:rsidRDefault="00204A63" w:rsidP="00666B5B">
            <w:pPr>
              <w:rPr>
                <w:b w:val="0"/>
                <w:bCs/>
                <w:sz w:val="20"/>
              </w:rPr>
            </w:pPr>
            <w:r w:rsidRPr="00797909">
              <w:rPr>
                <w:b w:val="0"/>
                <w:bCs/>
                <w:sz w:val="20"/>
              </w:rPr>
              <w:t>1</w:t>
            </w:r>
          </w:p>
        </w:tc>
        <w:tc>
          <w:tcPr>
            <w:tcW w:w="1154" w:type="dxa"/>
          </w:tcPr>
          <w:p w14:paraId="2DD345D5" w14:textId="77777777" w:rsidR="00204A63" w:rsidRPr="00797909" w:rsidRDefault="00204A63" w:rsidP="00666B5B">
            <w:pPr>
              <w:rPr>
                <w:b w:val="0"/>
                <w:bCs/>
                <w:sz w:val="20"/>
              </w:rPr>
            </w:pPr>
            <w:r w:rsidRPr="00797909">
              <w:rPr>
                <w:b w:val="0"/>
                <w:bCs/>
                <w:sz w:val="20"/>
              </w:rPr>
              <w:t>N</w:t>
            </w:r>
          </w:p>
        </w:tc>
        <w:tc>
          <w:tcPr>
            <w:tcW w:w="851" w:type="dxa"/>
          </w:tcPr>
          <w:p w14:paraId="1D2ABA0C" w14:textId="77777777" w:rsidR="00204A63" w:rsidRPr="00797909" w:rsidRDefault="00204A63" w:rsidP="00666B5B">
            <w:pPr>
              <w:rPr>
                <w:b w:val="0"/>
                <w:bCs/>
                <w:sz w:val="20"/>
              </w:rPr>
            </w:pPr>
            <w:r w:rsidRPr="00797909">
              <w:rPr>
                <w:b w:val="0"/>
                <w:bCs/>
                <w:sz w:val="20"/>
              </w:rPr>
              <w:t>50</w:t>
            </w:r>
          </w:p>
        </w:tc>
        <w:tc>
          <w:tcPr>
            <w:tcW w:w="1761" w:type="dxa"/>
          </w:tcPr>
          <w:p w14:paraId="0B3024A5" w14:textId="77777777" w:rsidR="00204A63" w:rsidRPr="00797909" w:rsidRDefault="00204A63" w:rsidP="00666B5B">
            <w:pPr>
              <w:rPr>
                <w:b w:val="0"/>
                <w:bCs/>
                <w:sz w:val="20"/>
              </w:rPr>
            </w:pPr>
            <w:r w:rsidRPr="00797909">
              <w:rPr>
                <w:b w:val="0"/>
                <w:bCs/>
                <w:sz w:val="20"/>
              </w:rPr>
              <w:t>[0-9]</w:t>
            </w:r>
          </w:p>
        </w:tc>
      </w:tr>
      <w:tr w:rsidR="00204A63" w:rsidRPr="00797909" w14:paraId="65AC63EA" w14:textId="77777777" w:rsidTr="00666B5B">
        <w:trPr>
          <w:trHeight w:val="1613"/>
        </w:trPr>
        <w:tc>
          <w:tcPr>
            <w:tcW w:w="2283" w:type="dxa"/>
          </w:tcPr>
          <w:p w14:paraId="37715E74" w14:textId="77777777" w:rsidR="00204A63" w:rsidRPr="00797909" w:rsidRDefault="00204A63" w:rsidP="00666B5B">
            <w:pPr>
              <w:rPr>
                <w:b w:val="0"/>
                <w:bCs/>
                <w:sz w:val="20"/>
              </w:rPr>
            </w:pPr>
            <w:proofErr w:type="spellStart"/>
            <w:r w:rsidRPr="00797909">
              <w:rPr>
                <w:b w:val="0"/>
                <w:bCs/>
                <w:sz w:val="20"/>
              </w:rPr>
              <w:lastRenderedPageBreak/>
              <w:t>is_exist</w:t>
            </w:r>
            <w:proofErr w:type="spellEnd"/>
          </w:p>
        </w:tc>
        <w:tc>
          <w:tcPr>
            <w:tcW w:w="1403" w:type="dxa"/>
          </w:tcPr>
          <w:p w14:paraId="134167AD" w14:textId="77777777" w:rsidR="00204A63" w:rsidRPr="00797909" w:rsidRDefault="00204A63" w:rsidP="00666B5B">
            <w:pPr>
              <w:rPr>
                <w:b w:val="0"/>
                <w:bCs/>
                <w:sz w:val="20"/>
              </w:rPr>
            </w:pPr>
            <w:r w:rsidRPr="00797909">
              <w:rPr>
                <w:b w:val="0"/>
                <w:bCs/>
                <w:sz w:val="20"/>
              </w:rPr>
              <w:t>Determines quarantine details existing record</w:t>
            </w:r>
          </w:p>
        </w:tc>
        <w:tc>
          <w:tcPr>
            <w:tcW w:w="1227" w:type="dxa"/>
          </w:tcPr>
          <w:p w14:paraId="4F332207" w14:textId="77777777" w:rsidR="00204A63" w:rsidRPr="00797909" w:rsidRDefault="00204A63" w:rsidP="00666B5B">
            <w:pPr>
              <w:rPr>
                <w:b w:val="0"/>
                <w:bCs/>
                <w:sz w:val="20"/>
              </w:rPr>
            </w:pPr>
            <w:r w:rsidRPr="00797909">
              <w:rPr>
                <w:b w:val="0"/>
                <w:bCs/>
                <w:sz w:val="20"/>
              </w:rPr>
              <w:t>varchar</w:t>
            </w:r>
          </w:p>
        </w:tc>
        <w:tc>
          <w:tcPr>
            <w:tcW w:w="1561" w:type="dxa"/>
          </w:tcPr>
          <w:p w14:paraId="77AD39A3" w14:textId="77777777" w:rsidR="00204A63" w:rsidRPr="00797909" w:rsidRDefault="00204A63" w:rsidP="00666B5B">
            <w:pPr>
              <w:rPr>
                <w:b w:val="0"/>
                <w:bCs/>
                <w:sz w:val="20"/>
              </w:rPr>
            </w:pPr>
            <w:r w:rsidRPr="00797909">
              <w:rPr>
                <w:b w:val="0"/>
                <w:bCs/>
                <w:sz w:val="20"/>
              </w:rPr>
              <w:t>None</w:t>
            </w:r>
          </w:p>
        </w:tc>
        <w:tc>
          <w:tcPr>
            <w:tcW w:w="1405" w:type="dxa"/>
          </w:tcPr>
          <w:p w14:paraId="4B890CEA" w14:textId="77777777" w:rsidR="00204A63" w:rsidRPr="00797909" w:rsidRDefault="00204A63" w:rsidP="00666B5B">
            <w:pPr>
              <w:rPr>
                <w:b w:val="0"/>
                <w:bCs/>
                <w:sz w:val="20"/>
              </w:rPr>
            </w:pPr>
            <w:r w:rsidRPr="00797909">
              <w:rPr>
                <w:b w:val="0"/>
                <w:bCs/>
                <w:sz w:val="20"/>
              </w:rPr>
              <w:t>false</w:t>
            </w:r>
          </w:p>
        </w:tc>
        <w:tc>
          <w:tcPr>
            <w:tcW w:w="1310" w:type="dxa"/>
          </w:tcPr>
          <w:p w14:paraId="63C139A8" w14:textId="77777777" w:rsidR="00204A63" w:rsidRPr="00797909" w:rsidRDefault="00204A63" w:rsidP="00666B5B">
            <w:pPr>
              <w:rPr>
                <w:b w:val="0"/>
                <w:bCs/>
                <w:sz w:val="20"/>
              </w:rPr>
            </w:pPr>
            <w:r w:rsidRPr="00797909">
              <w:rPr>
                <w:b w:val="0"/>
                <w:bCs/>
                <w:sz w:val="20"/>
              </w:rPr>
              <w:t>true</w:t>
            </w:r>
          </w:p>
        </w:tc>
        <w:tc>
          <w:tcPr>
            <w:tcW w:w="1154" w:type="dxa"/>
          </w:tcPr>
          <w:p w14:paraId="06CDDB45" w14:textId="77777777" w:rsidR="00204A63" w:rsidRPr="00797909" w:rsidRDefault="00204A63" w:rsidP="00666B5B">
            <w:pPr>
              <w:rPr>
                <w:b w:val="0"/>
                <w:bCs/>
                <w:sz w:val="20"/>
              </w:rPr>
            </w:pPr>
            <w:r w:rsidRPr="00797909">
              <w:rPr>
                <w:b w:val="0"/>
                <w:bCs/>
                <w:sz w:val="20"/>
              </w:rPr>
              <w:t>Y</w:t>
            </w:r>
          </w:p>
        </w:tc>
        <w:tc>
          <w:tcPr>
            <w:tcW w:w="851" w:type="dxa"/>
          </w:tcPr>
          <w:p w14:paraId="22619580" w14:textId="77777777" w:rsidR="00204A63" w:rsidRPr="00797909" w:rsidRDefault="00204A63" w:rsidP="00666B5B">
            <w:pPr>
              <w:rPr>
                <w:b w:val="0"/>
                <w:bCs/>
                <w:sz w:val="20"/>
              </w:rPr>
            </w:pPr>
            <w:r w:rsidRPr="00797909">
              <w:rPr>
                <w:b w:val="0"/>
                <w:bCs/>
                <w:sz w:val="20"/>
              </w:rPr>
              <w:t>50</w:t>
            </w:r>
          </w:p>
        </w:tc>
        <w:tc>
          <w:tcPr>
            <w:tcW w:w="1761" w:type="dxa"/>
          </w:tcPr>
          <w:p w14:paraId="14B10228" w14:textId="77777777" w:rsidR="00204A63" w:rsidRPr="00797909" w:rsidRDefault="00204A63" w:rsidP="00666B5B">
            <w:pPr>
              <w:rPr>
                <w:b w:val="0"/>
                <w:bCs/>
                <w:sz w:val="20"/>
              </w:rPr>
            </w:pPr>
            <w:r w:rsidRPr="00797909">
              <w:rPr>
                <w:b w:val="0"/>
                <w:bCs/>
                <w:sz w:val="20"/>
              </w:rPr>
              <w:t>[A-Z, a-z,0-9, @]</w:t>
            </w:r>
          </w:p>
        </w:tc>
      </w:tr>
    </w:tbl>
    <w:p w14:paraId="2181E85E" w14:textId="77777777" w:rsidR="00204A63" w:rsidRDefault="00204A63" w:rsidP="00204A63"/>
    <w:p w14:paraId="0FBC2841" w14:textId="77777777" w:rsidR="00204A63" w:rsidRDefault="00204A63" w:rsidP="00204A63"/>
    <w:p w14:paraId="406111BE" w14:textId="77777777" w:rsidR="00204A63" w:rsidRPr="00D954EF"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69</w:t>
      </w:r>
      <w:r w:rsidRPr="00D954EF">
        <w:rPr>
          <w:rFonts w:cs="Times New Roman"/>
          <w:szCs w:val="24"/>
        </w:rPr>
        <w:t xml:space="preserve">. Data Dictionary of </w:t>
      </w:r>
      <w:r>
        <w:rPr>
          <w:rFonts w:cs="Times New Roman"/>
          <w:szCs w:val="24"/>
        </w:rPr>
        <w:t>Quarantine Details</w:t>
      </w:r>
      <w:r w:rsidRPr="00D954EF">
        <w:rPr>
          <w:rFonts w:cs="Times New Roman"/>
          <w:szCs w:val="24"/>
        </w:rPr>
        <w:t xml:space="preserve"> Table</w:t>
      </w:r>
    </w:p>
    <w:p w14:paraId="66F26E7A" w14:textId="77777777" w:rsidR="00204A63" w:rsidRDefault="00204A63" w:rsidP="00204A63"/>
    <w:p w14:paraId="7D8530F5" w14:textId="77777777" w:rsidR="00204A63" w:rsidRDefault="00204A63" w:rsidP="00204A63"/>
    <w:p w14:paraId="79B423C2" w14:textId="77777777" w:rsidR="00204A63" w:rsidRDefault="00204A63" w:rsidP="00204A63"/>
    <w:p w14:paraId="0ECCB3F4" w14:textId="77777777" w:rsidR="00204A63" w:rsidRDefault="00204A63" w:rsidP="00204A63"/>
    <w:p w14:paraId="5E204F76" w14:textId="77777777" w:rsidR="00204A63" w:rsidRDefault="00204A63" w:rsidP="00204A63"/>
    <w:p w14:paraId="18954812" w14:textId="77777777" w:rsidR="00204A63" w:rsidRDefault="00204A63" w:rsidP="00204A63"/>
    <w:p w14:paraId="31FAAB17" w14:textId="77777777" w:rsidR="00204A63" w:rsidRDefault="00204A63" w:rsidP="00204A63"/>
    <w:p w14:paraId="78824EF2" w14:textId="77777777" w:rsidR="00204A63" w:rsidRDefault="00204A63" w:rsidP="00204A63"/>
    <w:p w14:paraId="3A1B7F98" w14:textId="77777777" w:rsidR="00204A63" w:rsidRDefault="00204A63" w:rsidP="00204A63"/>
    <w:p w14:paraId="4BFAB06D" w14:textId="77777777" w:rsidR="00204A63" w:rsidRDefault="00204A63" w:rsidP="00204A63"/>
    <w:p w14:paraId="6B4F2701" w14:textId="77777777" w:rsidR="00204A63" w:rsidRDefault="00204A63" w:rsidP="00204A63"/>
    <w:p w14:paraId="5698304C" w14:textId="77777777" w:rsidR="00204A63" w:rsidRDefault="00204A63" w:rsidP="00204A63"/>
    <w:p w14:paraId="2781B2D8" w14:textId="42CDA105" w:rsidR="00204A63" w:rsidRDefault="00204A63" w:rsidP="00204A63"/>
    <w:p w14:paraId="65A71E72" w14:textId="5747EF41" w:rsidR="005D4A62" w:rsidRDefault="005D4A62" w:rsidP="00204A63"/>
    <w:p w14:paraId="7DB26368" w14:textId="3F9C81F8" w:rsidR="005D4A62" w:rsidRDefault="005D4A62" w:rsidP="00204A63"/>
    <w:p w14:paraId="7232E43A" w14:textId="256A7CCF" w:rsidR="005D4A62" w:rsidRDefault="005D4A62" w:rsidP="00204A63"/>
    <w:p w14:paraId="0142CEDF" w14:textId="7B06E0EE" w:rsidR="005D4A62" w:rsidRDefault="005D4A62" w:rsidP="00204A63"/>
    <w:p w14:paraId="51EFF2D6" w14:textId="7D43E22A" w:rsidR="005D4A62" w:rsidRDefault="005D4A62" w:rsidP="00204A63"/>
    <w:p w14:paraId="30487113" w14:textId="77777777" w:rsidR="005D4A62" w:rsidRDefault="005D4A62" w:rsidP="00204A63"/>
    <w:p w14:paraId="34C64AE1" w14:textId="68B9914D" w:rsidR="00204A63" w:rsidRDefault="00204A63" w:rsidP="00204A63">
      <w:pPr>
        <w:jc w:val="both"/>
      </w:pPr>
    </w:p>
    <w:p w14:paraId="320824D2" w14:textId="77777777" w:rsidR="00575A26" w:rsidRDefault="00575A26" w:rsidP="00204A63">
      <w:pPr>
        <w:jc w:val="both"/>
      </w:pPr>
    </w:p>
    <w:tbl>
      <w:tblPr>
        <w:tblStyle w:val="TableGrid"/>
        <w:tblW w:w="12955" w:type="dxa"/>
        <w:tblLook w:val="04A0" w:firstRow="1" w:lastRow="0" w:firstColumn="1" w:lastColumn="0" w:noHBand="0" w:noVBand="1"/>
      </w:tblPr>
      <w:tblGrid>
        <w:gridCol w:w="2121"/>
        <w:gridCol w:w="1403"/>
        <w:gridCol w:w="1269"/>
        <w:gridCol w:w="1630"/>
        <w:gridCol w:w="1443"/>
        <w:gridCol w:w="1282"/>
        <w:gridCol w:w="1053"/>
        <w:gridCol w:w="993"/>
        <w:gridCol w:w="1761"/>
      </w:tblGrid>
      <w:tr w:rsidR="00204A63" w:rsidRPr="001F2701" w14:paraId="21E42F8E" w14:textId="77777777" w:rsidTr="00666B5B">
        <w:trPr>
          <w:trHeight w:val="322"/>
        </w:trPr>
        <w:tc>
          <w:tcPr>
            <w:tcW w:w="2121" w:type="dxa"/>
          </w:tcPr>
          <w:p w14:paraId="3633621F" w14:textId="77777777" w:rsidR="00204A63" w:rsidRPr="001F2701" w:rsidRDefault="00204A63" w:rsidP="00666B5B">
            <w:pPr>
              <w:rPr>
                <w:sz w:val="20"/>
              </w:rPr>
            </w:pPr>
            <w:bookmarkStart w:id="11" w:name="_Hlk114445150"/>
            <w:r w:rsidRPr="001F2701">
              <w:rPr>
                <w:sz w:val="20"/>
              </w:rPr>
              <w:lastRenderedPageBreak/>
              <w:t>Table Name</w:t>
            </w:r>
          </w:p>
        </w:tc>
        <w:tc>
          <w:tcPr>
            <w:tcW w:w="10834" w:type="dxa"/>
            <w:gridSpan w:val="8"/>
          </w:tcPr>
          <w:p w14:paraId="6C480491" w14:textId="77777777" w:rsidR="00204A63" w:rsidRPr="001F2701" w:rsidRDefault="00204A63" w:rsidP="00666B5B">
            <w:pPr>
              <w:rPr>
                <w:sz w:val="20"/>
              </w:rPr>
            </w:pPr>
            <w:proofErr w:type="spellStart"/>
            <w:r w:rsidRPr="001F2701">
              <w:rPr>
                <w:sz w:val="20"/>
              </w:rPr>
              <w:t>tbl_quarantine</w:t>
            </w:r>
            <w:proofErr w:type="spellEnd"/>
          </w:p>
        </w:tc>
      </w:tr>
      <w:tr w:rsidR="00204A63" w:rsidRPr="001F2701" w14:paraId="1163BFD3" w14:textId="77777777" w:rsidTr="00666B5B">
        <w:trPr>
          <w:trHeight w:val="322"/>
        </w:trPr>
        <w:tc>
          <w:tcPr>
            <w:tcW w:w="2121" w:type="dxa"/>
          </w:tcPr>
          <w:p w14:paraId="4A011E3F" w14:textId="77777777" w:rsidR="00204A63" w:rsidRPr="001F2701" w:rsidRDefault="00204A63" w:rsidP="00666B5B">
            <w:pPr>
              <w:rPr>
                <w:sz w:val="20"/>
              </w:rPr>
            </w:pPr>
            <w:r w:rsidRPr="001F2701">
              <w:rPr>
                <w:sz w:val="20"/>
              </w:rPr>
              <w:t>Description</w:t>
            </w:r>
          </w:p>
        </w:tc>
        <w:tc>
          <w:tcPr>
            <w:tcW w:w="10834" w:type="dxa"/>
            <w:gridSpan w:val="8"/>
          </w:tcPr>
          <w:p w14:paraId="27F2318D" w14:textId="77777777" w:rsidR="00204A63" w:rsidRPr="001F2701" w:rsidRDefault="00204A63" w:rsidP="00666B5B">
            <w:pPr>
              <w:rPr>
                <w:sz w:val="20"/>
              </w:rPr>
            </w:pPr>
            <w:r w:rsidRPr="001F2701">
              <w:rPr>
                <w:sz w:val="20"/>
              </w:rPr>
              <w:t>This table records the quarantine details.</w:t>
            </w:r>
          </w:p>
        </w:tc>
      </w:tr>
      <w:tr w:rsidR="00204A63" w:rsidRPr="001F2701" w14:paraId="5BD22D9B" w14:textId="77777777" w:rsidTr="00666B5B">
        <w:trPr>
          <w:trHeight w:val="308"/>
        </w:trPr>
        <w:tc>
          <w:tcPr>
            <w:tcW w:w="2121" w:type="dxa"/>
          </w:tcPr>
          <w:p w14:paraId="3AC2ADB6" w14:textId="77777777" w:rsidR="00204A63" w:rsidRPr="001F2701" w:rsidRDefault="00204A63" w:rsidP="00666B5B">
            <w:pPr>
              <w:rPr>
                <w:sz w:val="20"/>
              </w:rPr>
            </w:pPr>
            <w:r w:rsidRPr="001F2701">
              <w:rPr>
                <w:sz w:val="20"/>
              </w:rPr>
              <w:t>Alias</w:t>
            </w:r>
          </w:p>
        </w:tc>
        <w:tc>
          <w:tcPr>
            <w:tcW w:w="10834" w:type="dxa"/>
            <w:gridSpan w:val="8"/>
          </w:tcPr>
          <w:p w14:paraId="598EF176" w14:textId="77777777" w:rsidR="00204A63" w:rsidRPr="001F2701" w:rsidRDefault="00204A63" w:rsidP="00666B5B">
            <w:pPr>
              <w:rPr>
                <w:sz w:val="20"/>
              </w:rPr>
            </w:pPr>
            <w:r w:rsidRPr="001F2701">
              <w:rPr>
                <w:sz w:val="20"/>
              </w:rPr>
              <w:t>None</w:t>
            </w:r>
          </w:p>
        </w:tc>
      </w:tr>
      <w:tr w:rsidR="00204A63" w:rsidRPr="001F2701" w14:paraId="0FDCEA0A" w14:textId="77777777" w:rsidTr="00666B5B">
        <w:trPr>
          <w:trHeight w:val="968"/>
        </w:trPr>
        <w:tc>
          <w:tcPr>
            <w:tcW w:w="2121" w:type="dxa"/>
          </w:tcPr>
          <w:p w14:paraId="292C892C" w14:textId="77777777" w:rsidR="00204A63" w:rsidRPr="001F2701" w:rsidRDefault="00204A63" w:rsidP="00666B5B">
            <w:pPr>
              <w:rPr>
                <w:sz w:val="20"/>
              </w:rPr>
            </w:pPr>
            <w:r w:rsidRPr="001F2701">
              <w:rPr>
                <w:sz w:val="20"/>
              </w:rPr>
              <w:t>Attribute Name</w:t>
            </w:r>
          </w:p>
        </w:tc>
        <w:tc>
          <w:tcPr>
            <w:tcW w:w="1403" w:type="dxa"/>
          </w:tcPr>
          <w:p w14:paraId="2C972C1C" w14:textId="77777777" w:rsidR="00204A63" w:rsidRPr="001F2701" w:rsidRDefault="00204A63" w:rsidP="00666B5B">
            <w:pPr>
              <w:rPr>
                <w:sz w:val="20"/>
              </w:rPr>
            </w:pPr>
            <w:r w:rsidRPr="001F2701">
              <w:rPr>
                <w:sz w:val="20"/>
              </w:rPr>
              <w:t>Description</w:t>
            </w:r>
          </w:p>
        </w:tc>
        <w:tc>
          <w:tcPr>
            <w:tcW w:w="1269" w:type="dxa"/>
          </w:tcPr>
          <w:p w14:paraId="3E8400D1" w14:textId="77777777" w:rsidR="00204A63" w:rsidRPr="001F2701" w:rsidRDefault="00204A63" w:rsidP="00666B5B">
            <w:pPr>
              <w:rPr>
                <w:sz w:val="20"/>
              </w:rPr>
            </w:pPr>
            <w:r w:rsidRPr="001F2701">
              <w:rPr>
                <w:sz w:val="20"/>
              </w:rPr>
              <w:t>Data Type</w:t>
            </w:r>
          </w:p>
        </w:tc>
        <w:tc>
          <w:tcPr>
            <w:tcW w:w="1630" w:type="dxa"/>
          </w:tcPr>
          <w:p w14:paraId="6920392D" w14:textId="77777777" w:rsidR="00204A63" w:rsidRPr="001F2701" w:rsidRDefault="00204A63" w:rsidP="00666B5B">
            <w:pPr>
              <w:rPr>
                <w:sz w:val="20"/>
              </w:rPr>
            </w:pPr>
            <w:r w:rsidRPr="001F2701">
              <w:rPr>
                <w:sz w:val="20"/>
              </w:rPr>
              <w:t>Default Value</w:t>
            </w:r>
          </w:p>
        </w:tc>
        <w:tc>
          <w:tcPr>
            <w:tcW w:w="1443" w:type="dxa"/>
          </w:tcPr>
          <w:p w14:paraId="143E58BB" w14:textId="77777777" w:rsidR="00204A63" w:rsidRPr="001F2701" w:rsidRDefault="00204A63" w:rsidP="00666B5B">
            <w:pPr>
              <w:rPr>
                <w:sz w:val="20"/>
              </w:rPr>
            </w:pPr>
            <w:r w:rsidRPr="001F2701">
              <w:rPr>
                <w:sz w:val="20"/>
              </w:rPr>
              <w:t>Primary Key</w:t>
            </w:r>
          </w:p>
        </w:tc>
        <w:tc>
          <w:tcPr>
            <w:tcW w:w="1282" w:type="dxa"/>
          </w:tcPr>
          <w:p w14:paraId="36DEA832" w14:textId="77777777" w:rsidR="00204A63" w:rsidRPr="001F2701" w:rsidRDefault="00204A63" w:rsidP="00666B5B">
            <w:pPr>
              <w:rPr>
                <w:sz w:val="20"/>
              </w:rPr>
            </w:pPr>
            <w:r w:rsidRPr="001F2701">
              <w:rPr>
                <w:sz w:val="20"/>
              </w:rPr>
              <w:t>Example</w:t>
            </w:r>
          </w:p>
        </w:tc>
        <w:tc>
          <w:tcPr>
            <w:tcW w:w="1053" w:type="dxa"/>
          </w:tcPr>
          <w:p w14:paraId="16E74ABA" w14:textId="77777777" w:rsidR="00204A63" w:rsidRPr="001F2701" w:rsidRDefault="00204A63" w:rsidP="00666B5B">
            <w:pPr>
              <w:rPr>
                <w:sz w:val="20"/>
              </w:rPr>
            </w:pPr>
            <w:r w:rsidRPr="001F2701">
              <w:rPr>
                <w:sz w:val="20"/>
              </w:rPr>
              <w:t>Not Allowed? (Y/N)</w:t>
            </w:r>
          </w:p>
        </w:tc>
        <w:tc>
          <w:tcPr>
            <w:tcW w:w="993" w:type="dxa"/>
          </w:tcPr>
          <w:p w14:paraId="422A7CC4" w14:textId="77777777" w:rsidR="00204A63" w:rsidRPr="001F2701" w:rsidRDefault="00204A63" w:rsidP="00666B5B">
            <w:pPr>
              <w:rPr>
                <w:sz w:val="20"/>
              </w:rPr>
            </w:pPr>
            <w:r w:rsidRPr="001F2701">
              <w:rPr>
                <w:sz w:val="20"/>
              </w:rPr>
              <w:t>Length</w:t>
            </w:r>
          </w:p>
        </w:tc>
        <w:tc>
          <w:tcPr>
            <w:tcW w:w="1761" w:type="dxa"/>
          </w:tcPr>
          <w:p w14:paraId="730131B5" w14:textId="77777777" w:rsidR="00204A63" w:rsidRPr="001F2701" w:rsidRDefault="00204A63" w:rsidP="00666B5B">
            <w:pPr>
              <w:rPr>
                <w:sz w:val="20"/>
              </w:rPr>
            </w:pPr>
            <w:r w:rsidRPr="001F2701">
              <w:rPr>
                <w:sz w:val="20"/>
              </w:rPr>
              <w:t>Validation Rules</w:t>
            </w:r>
          </w:p>
        </w:tc>
      </w:tr>
      <w:tr w:rsidR="00204A63" w:rsidRPr="001F2701" w14:paraId="6ED27B15" w14:textId="77777777" w:rsidTr="00666B5B">
        <w:trPr>
          <w:trHeight w:val="1613"/>
        </w:trPr>
        <w:tc>
          <w:tcPr>
            <w:tcW w:w="2121" w:type="dxa"/>
          </w:tcPr>
          <w:p w14:paraId="290B29B9" w14:textId="77777777" w:rsidR="00204A63" w:rsidRPr="001F2701" w:rsidRDefault="00204A63" w:rsidP="00666B5B">
            <w:pPr>
              <w:rPr>
                <w:b w:val="0"/>
                <w:bCs/>
                <w:sz w:val="20"/>
              </w:rPr>
            </w:pPr>
            <w:proofErr w:type="spellStart"/>
            <w:r w:rsidRPr="001F2701">
              <w:rPr>
                <w:b w:val="0"/>
                <w:bCs/>
                <w:sz w:val="20"/>
              </w:rPr>
              <w:t>quarantine_id</w:t>
            </w:r>
            <w:proofErr w:type="spellEnd"/>
          </w:p>
        </w:tc>
        <w:tc>
          <w:tcPr>
            <w:tcW w:w="1403" w:type="dxa"/>
          </w:tcPr>
          <w:p w14:paraId="2C4C5881" w14:textId="77777777" w:rsidR="00204A63" w:rsidRPr="001F2701" w:rsidRDefault="00204A63" w:rsidP="00666B5B">
            <w:pPr>
              <w:rPr>
                <w:b w:val="0"/>
                <w:bCs/>
                <w:sz w:val="20"/>
              </w:rPr>
            </w:pPr>
            <w:r w:rsidRPr="001F2701">
              <w:rPr>
                <w:b w:val="0"/>
                <w:bCs/>
                <w:sz w:val="20"/>
              </w:rPr>
              <w:t>Unique Identified ID for quarantine</w:t>
            </w:r>
          </w:p>
        </w:tc>
        <w:tc>
          <w:tcPr>
            <w:tcW w:w="1269" w:type="dxa"/>
          </w:tcPr>
          <w:p w14:paraId="07EC0C7B" w14:textId="77777777" w:rsidR="00204A63" w:rsidRPr="001F2701" w:rsidRDefault="00204A63" w:rsidP="00666B5B">
            <w:pPr>
              <w:rPr>
                <w:b w:val="0"/>
                <w:bCs/>
                <w:sz w:val="20"/>
              </w:rPr>
            </w:pPr>
            <w:r w:rsidRPr="001F2701">
              <w:rPr>
                <w:b w:val="0"/>
                <w:bCs/>
                <w:sz w:val="20"/>
              </w:rPr>
              <w:t>int</w:t>
            </w:r>
          </w:p>
        </w:tc>
        <w:tc>
          <w:tcPr>
            <w:tcW w:w="1630" w:type="dxa"/>
          </w:tcPr>
          <w:p w14:paraId="05A78655" w14:textId="77777777" w:rsidR="00204A63" w:rsidRPr="001F2701" w:rsidRDefault="00204A63" w:rsidP="00666B5B">
            <w:pPr>
              <w:rPr>
                <w:b w:val="0"/>
                <w:bCs/>
                <w:sz w:val="20"/>
              </w:rPr>
            </w:pPr>
            <w:r w:rsidRPr="001F2701">
              <w:rPr>
                <w:b w:val="0"/>
                <w:bCs/>
                <w:sz w:val="20"/>
              </w:rPr>
              <w:t>None</w:t>
            </w:r>
          </w:p>
        </w:tc>
        <w:tc>
          <w:tcPr>
            <w:tcW w:w="1443" w:type="dxa"/>
          </w:tcPr>
          <w:p w14:paraId="06D90E79" w14:textId="77777777" w:rsidR="00204A63" w:rsidRPr="001F2701" w:rsidRDefault="00204A63" w:rsidP="00666B5B">
            <w:pPr>
              <w:rPr>
                <w:b w:val="0"/>
                <w:bCs/>
                <w:sz w:val="20"/>
              </w:rPr>
            </w:pPr>
            <w:r w:rsidRPr="001F2701">
              <w:rPr>
                <w:b w:val="0"/>
                <w:bCs/>
                <w:sz w:val="20"/>
              </w:rPr>
              <w:t>true</w:t>
            </w:r>
          </w:p>
        </w:tc>
        <w:tc>
          <w:tcPr>
            <w:tcW w:w="1282" w:type="dxa"/>
          </w:tcPr>
          <w:p w14:paraId="500CF626" w14:textId="77777777" w:rsidR="00204A63" w:rsidRPr="001F2701" w:rsidRDefault="00204A63" w:rsidP="00666B5B">
            <w:pPr>
              <w:rPr>
                <w:b w:val="0"/>
                <w:bCs/>
                <w:sz w:val="20"/>
              </w:rPr>
            </w:pPr>
            <w:r w:rsidRPr="001F2701">
              <w:rPr>
                <w:b w:val="0"/>
                <w:bCs/>
                <w:sz w:val="20"/>
              </w:rPr>
              <w:t>1</w:t>
            </w:r>
          </w:p>
        </w:tc>
        <w:tc>
          <w:tcPr>
            <w:tcW w:w="1053" w:type="dxa"/>
          </w:tcPr>
          <w:p w14:paraId="1C4BE081" w14:textId="77777777" w:rsidR="00204A63" w:rsidRPr="001F2701" w:rsidRDefault="00204A63" w:rsidP="00666B5B">
            <w:pPr>
              <w:rPr>
                <w:b w:val="0"/>
                <w:bCs/>
                <w:sz w:val="20"/>
              </w:rPr>
            </w:pPr>
            <w:r w:rsidRPr="001F2701">
              <w:rPr>
                <w:b w:val="0"/>
                <w:bCs/>
                <w:sz w:val="20"/>
              </w:rPr>
              <w:t>N</w:t>
            </w:r>
          </w:p>
        </w:tc>
        <w:tc>
          <w:tcPr>
            <w:tcW w:w="993" w:type="dxa"/>
          </w:tcPr>
          <w:p w14:paraId="25F08065" w14:textId="77777777" w:rsidR="00204A63" w:rsidRPr="001F2701" w:rsidRDefault="00204A63" w:rsidP="00666B5B">
            <w:pPr>
              <w:rPr>
                <w:b w:val="0"/>
                <w:bCs/>
                <w:sz w:val="20"/>
              </w:rPr>
            </w:pPr>
            <w:r w:rsidRPr="001F2701">
              <w:rPr>
                <w:b w:val="0"/>
                <w:bCs/>
                <w:sz w:val="20"/>
              </w:rPr>
              <w:t>11</w:t>
            </w:r>
          </w:p>
        </w:tc>
        <w:tc>
          <w:tcPr>
            <w:tcW w:w="1761" w:type="dxa"/>
          </w:tcPr>
          <w:p w14:paraId="167A59C4" w14:textId="77777777" w:rsidR="00204A63" w:rsidRPr="001F2701" w:rsidRDefault="00204A63" w:rsidP="00666B5B">
            <w:pPr>
              <w:rPr>
                <w:b w:val="0"/>
                <w:bCs/>
                <w:sz w:val="20"/>
              </w:rPr>
            </w:pPr>
            <w:r w:rsidRPr="001F2701">
              <w:rPr>
                <w:b w:val="0"/>
                <w:bCs/>
                <w:sz w:val="20"/>
              </w:rPr>
              <w:t>[0-9]</w:t>
            </w:r>
          </w:p>
        </w:tc>
      </w:tr>
      <w:tr w:rsidR="00204A63" w:rsidRPr="001F2701" w14:paraId="79B3D94C" w14:textId="77777777" w:rsidTr="00666B5B">
        <w:trPr>
          <w:trHeight w:val="968"/>
        </w:trPr>
        <w:tc>
          <w:tcPr>
            <w:tcW w:w="2121" w:type="dxa"/>
          </w:tcPr>
          <w:p w14:paraId="1BC8CE64" w14:textId="77777777" w:rsidR="00204A63" w:rsidRPr="001F2701" w:rsidRDefault="00204A63" w:rsidP="00666B5B">
            <w:pPr>
              <w:rPr>
                <w:b w:val="0"/>
                <w:bCs/>
                <w:sz w:val="20"/>
              </w:rPr>
            </w:pPr>
            <w:r w:rsidRPr="001F2701">
              <w:rPr>
                <w:b w:val="0"/>
                <w:bCs/>
                <w:sz w:val="20"/>
              </w:rPr>
              <w:t>remarks</w:t>
            </w:r>
          </w:p>
        </w:tc>
        <w:tc>
          <w:tcPr>
            <w:tcW w:w="1403" w:type="dxa"/>
          </w:tcPr>
          <w:p w14:paraId="01A28C40" w14:textId="77777777" w:rsidR="00204A63" w:rsidRPr="001F2701" w:rsidRDefault="00204A63" w:rsidP="00666B5B">
            <w:pPr>
              <w:rPr>
                <w:b w:val="0"/>
                <w:bCs/>
                <w:sz w:val="20"/>
              </w:rPr>
            </w:pPr>
            <w:r w:rsidRPr="001F2701">
              <w:rPr>
                <w:b w:val="0"/>
                <w:bCs/>
                <w:sz w:val="20"/>
              </w:rPr>
              <w:t>The date the request is added</w:t>
            </w:r>
          </w:p>
        </w:tc>
        <w:tc>
          <w:tcPr>
            <w:tcW w:w="1269" w:type="dxa"/>
          </w:tcPr>
          <w:p w14:paraId="53EB3663" w14:textId="77777777" w:rsidR="00204A63" w:rsidRPr="001F2701" w:rsidRDefault="00204A63" w:rsidP="00666B5B">
            <w:pPr>
              <w:rPr>
                <w:b w:val="0"/>
                <w:bCs/>
                <w:sz w:val="20"/>
              </w:rPr>
            </w:pPr>
            <w:r w:rsidRPr="001F2701">
              <w:rPr>
                <w:b w:val="0"/>
                <w:bCs/>
                <w:sz w:val="20"/>
              </w:rPr>
              <w:t>Varchar</w:t>
            </w:r>
          </w:p>
        </w:tc>
        <w:tc>
          <w:tcPr>
            <w:tcW w:w="1630" w:type="dxa"/>
          </w:tcPr>
          <w:p w14:paraId="01924438" w14:textId="77777777" w:rsidR="00204A63" w:rsidRPr="001F2701" w:rsidRDefault="00204A63" w:rsidP="00666B5B">
            <w:pPr>
              <w:rPr>
                <w:b w:val="0"/>
                <w:bCs/>
                <w:sz w:val="20"/>
              </w:rPr>
            </w:pPr>
            <w:r w:rsidRPr="001F2701">
              <w:rPr>
                <w:b w:val="0"/>
                <w:bCs/>
                <w:sz w:val="20"/>
              </w:rPr>
              <w:t>None</w:t>
            </w:r>
          </w:p>
        </w:tc>
        <w:tc>
          <w:tcPr>
            <w:tcW w:w="1443" w:type="dxa"/>
          </w:tcPr>
          <w:p w14:paraId="634FC586" w14:textId="77777777" w:rsidR="00204A63" w:rsidRPr="001F2701" w:rsidRDefault="00204A63" w:rsidP="00666B5B">
            <w:pPr>
              <w:rPr>
                <w:b w:val="0"/>
                <w:bCs/>
                <w:sz w:val="20"/>
              </w:rPr>
            </w:pPr>
            <w:r w:rsidRPr="001F2701">
              <w:rPr>
                <w:b w:val="0"/>
                <w:bCs/>
                <w:sz w:val="20"/>
              </w:rPr>
              <w:t>false</w:t>
            </w:r>
          </w:p>
        </w:tc>
        <w:tc>
          <w:tcPr>
            <w:tcW w:w="1282" w:type="dxa"/>
          </w:tcPr>
          <w:p w14:paraId="065993D4" w14:textId="77777777" w:rsidR="00204A63" w:rsidRPr="001F2701" w:rsidRDefault="00204A63" w:rsidP="00666B5B">
            <w:pPr>
              <w:rPr>
                <w:b w:val="0"/>
                <w:bCs/>
                <w:sz w:val="20"/>
              </w:rPr>
            </w:pPr>
            <w:r w:rsidRPr="001F2701">
              <w:rPr>
                <w:b w:val="0"/>
                <w:bCs/>
                <w:sz w:val="20"/>
              </w:rPr>
              <w:t>Sick</w:t>
            </w:r>
          </w:p>
        </w:tc>
        <w:tc>
          <w:tcPr>
            <w:tcW w:w="1053" w:type="dxa"/>
          </w:tcPr>
          <w:p w14:paraId="3588EB68" w14:textId="77777777" w:rsidR="00204A63" w:rsidRPr="001F2701" w:rsidRDefault="00204A63" w:rsidP="00666B5B">
            <w:pPr>
              <w:rPr>
                <w:b w:val="0"/>
                <w:bCs/>
                <w:sz w:val="20"/>
              </w:rPr>
            </w:pPr>
            <w:r w:rsidRPr="001F2701">
              <w:rPr>
                <w:b w:val="0"/>
                <w:bCs/>
                <w:sz w:val="20"/>
              </w:rPr>
              <w:t>Y</w:t>
            </w:r>
          </w:p>
        </w:tc>
        <w:tc>
          <w:tcPr>
            <w:tcW w:w="993" w:type="dxa"/>
          </w:tcPr>
          <w:p w14:paraId="60BBC1E1" w14:textId="77777777" w:rsidR="00204A63" w:rsidRPr="001F2701" w:rsidRDefault="00204A63" w:rsidP="00666B5B">
            <w:pPr>
              <w:rPr>
                <w:b w:val="0"/>
                <w:bCs/>
                <w:sz w:val="20"/>
              </w:rPr>
            </w:pPr>
            <w:r w:rsidRPr="001F2701">
              <w:rPr>
                <w:b w:val="0"/>
                <w:bCs/>
                <w:sz w:val="20"/>
              </w:rPr>
              <w:t>50</w:t>
            </w:r>
          </w:p>
        </w:tc>
        <w:tc>
          <w:tcPr>
            <w:tcW w:w="1761" w:type="dxa"/>
          </w:tcPr>
          <w:p w14:paraId="1E09D16C" w14:textId="77777777" w:rsidR="00204A63" w:rsidRPr="001F2701" w:rsidRDefault="00204A63" w:rsidP="00666B5B">
            <w:pPr>
              <w:rPr>
                <w:b w:val="0"/>
                <w:bCs/>
                <w:sz w:val="20"/>
              </w:rPr>
            </w:pPr>
            <w:r w:rsidRPr="00CC7892">
              <w:rPr>
                <w:b w:val="0"/>
                <w:bCs/>
                <w:sz w:val="20"/>
              </w:rPr>
              <w:t>[A-Z, a-z,0-9, @]</w:t>
            </w:r>
          </w:p>
        </w:tc>
      </w:tr>
      <w:tr w:rsidR="00204A63" w:rsidRPr="001F2701" w14:paraId="2E066ABD" w14:textId="77777777" w:rsidTr="00666B5B">
        <w:trPr>
          <w:trHeight w:val="1613"/>
        </w:trPr>
        <w:tc>
          <w:tcPr>
            <w:tcW w:w="2121" w:type="dxa"/>
          </w:tcPr>
          <w:p w14:paraId="03A43A3D" w14:textId="77777777" w:rsidR="00204A63" w:rsidRPr="001F2701" w:rsidRDefault="00204A63" w:rsidP="00666B5B">
            <w:pPr>
              <w:rPr>
                <w:b w:val="0"/>
                <w:bCs/>
                <w:sz w:val="20"/>
              </w:rPr>
            </w:pPr>
            <w:proofErr w:type="spellStart"/>
            <w:r w:rsidRPr="001F2701">
              <w:rPr>
                <w:b w:val="0"/>
                <w:bCs/>
                <w:sz w:val="20"/>
              </w:rPr>
              <w:t>quarantine_date</w:t>
            </w:r>
            <w:proofErr w:type="spellEnd"/>
          </w:p>
        </w:tc>
        <w:tc>
          <w:tcPr>
            <w:tcW w:w="1403" w:type="dxa"/>
          </w:tcPr>
          <w:p w14:paraId="4E5AF2ED" w14:textId="77777777" w:rsidR="00204A63" w:rsidRPr="001F2701" w:rsidRDefault="00204A63" w:rsidP="00666B5B">
            <w:pPr>
              <w:rPr>
                <w:b w:val="0"/>
                <w:bCs/>
                <w:sz w:val="20"/>
              </w:rPr>
            </w:pPr>
            <w:r w:rsidRPr="001F2701">
              <w:rPr>
                <w:b w:val="0"/>
                <w:bCs/>
                <w:sz w:val="20"/>
              </w:rPr>
              <w:t>Identify if the data should be shown to users</w:t>
            </w:r>
          </w:p>
        </w:tc>
        <w:tc>
          <w:tcPr>
            <w:tcW w:w="1269" w:type="dxa"/>
          </w:tcPr>
          <w:p w14:paraId="122653DA" w14:textId="77777777" w:rsidR="00204A63" w:rsidRPr="001F2701" w:rsidRDefault="00204A63" w:rsidP="00666B5B">
            <w:pPr>
              <w:rPr>
                <w:b w:val="0"/>
                <w:bCs/>
                <w:sz w:val="20"/>
              </w:rPr>
            </w:pPr>
            <w:r w:rsidRPr="001F2701">
              <w:rPr>
                <w:b w:val="0"/>
                <w:bCs/>
                <w:sz w:val="20"/>
              </w:rPr>
              <w:t>Date</w:t>
            </w:r>
          </w:p>
        </w:tc>
        <w:tc>
          <w:tcPr>
            <w:tcW w:w="1630" w:type="dxa"/>
          </w:tcPr>
          <w:p w14:paraId="636B9F4B" w14:textId="77777777" w:rsidR="00204A63" w:rsidRPr="001F2701" w:rsidRDefault="00204A63" w:rsidP="00666B5B">
            <w:pPr>
              <w:rPr>
                <w:b w:val="0"/>
                <w:bCs/>
                <w:sz w:val="20"/>
              </w:rPr>
            </w:pPr>
            <w:r w:rsidRPr="001F2701">
              <w:rPr>
                <w:b w:val="0"/>
                <w:bCs/>
                <w:sz w:val="20"/>
              </w:rPr>
              <w:t>true</w:t>
            </w:r>
          </w:p>
        </w:tc>
        <w:tc>
          <w:tcPr>
            <w:tcW w:w="1443" w:type="dxa"/>
          </w:tcPr>
          <w:p w14:paraId="32CAFCEE" w14:textId="77777777" w:rsidR="00204A63" w:rsidRPr="001F2701" w:rsidRDefault="00204A63" w:rsidP="00666B5B">
            <w:pPr>
              <w:rPr>
                <w:b w:val="0"/>
                <w:bCs/>
                <w:sz w:val="20"/>
              </w:rPr>
            </w:pPr>
            <w:r w:rsidRPr="001F2701">
              <w:rPr>
                <w:b w:val="0"/>
                <w:bCs/>
                <w:sz w:val="20"/>
              </w:rPr>
              <w:t>false</w:t>
            </w:r>
          </w:p>
        </w:tc>
        <w:tc>
          <w:tcPr>
            <w:tcW w:w="1282" w:type="dxa"/>
          </w:tcPr>
          <w:p w14:paraId="3055F387" w14:textId="77777777" w:rsidR="00204A63" w:rsidRPr="001F2701" w:rsidRDefault="00204A63" w:rsidP="00666B5B">
            <w:pPr>
              <w:rPr>
                <w:b w:val="0"/>
                <w:bCs/>
                <w:sz w:val="20"/>
              </w:rPr>
            </w:pPr>
            <w:r w:rsidRPr="001F2701">
              <w:rPr>
                <w:b w:val="0"/>
                <w:bCs/>
                <w:sz w:val="20"/>
              </w:rPr>
              <w:t>true</w:t>
            </w:r>
          </w:p>
        </w:tc>
        <w:tc>
          <w:tcPr>
            <w:tcW w:w="1053" w:type="dxa"/>
          </w:tcPr>
          <w:p w14:paraId="6C6C5D4E" w14:textId="77777777" w:rsidR="00204A63" w:rsidRPr="001F2701" w:rsidRDefault="00204A63" w:rsidP="00666B5B">
            <w:pPr>
              <w:rPr>
                <w:b w:val="0"/>
                <w:bCs/>
                <w:sz w:val="20"/>
              </w:rPr>
            </w:pPr>
            <w:r w:rsidRPr="001F2701">
              <w:rPr>
                <w:b w:val="0"/>
                <w:bCs/>
                <w:sz w:val="20"/>
              </w:rPr>
              <w:t>Y</w:t>
            </w:r>
          </w:p>
        </w:tc>
        <w:tc>
          <w:tcPr>
            <w:tcW w:w="993" w:type="dxa"/>
          </w:tcPr>
          <w:p w14:paraId="14445C52" w14:textId="77777777" w:rsidR="00204A63" w:rsidRPr="00232D47" w:rsidRDefault="00204A63" w:rsidP="00666B5B">
            <w:pPr>
              <w:rPr>
                <w:b w:val="0"/>
                <w:bCs/>
                <w:sz w:val="20"/>
                <w:szCs w:val="18"/>
              </w:rPr>
            </w:pPr>
            <w:r w:rsidRPr="00232D47">
              <w:rPr>
                <w:b w:val="0"/>
                <w:bCs/>
                <w:kern w:val="24"/>
                <w:sz w:val="20"/>
                <w:szCs w:val="18"/>
              </w:rPr>
              <w:t>9999-12-31</w:t>
            </w:r>
          </w:p>
        </w:tc>
        <w:tc>
          <w:tcPr>
            <w:tcW w:w="1761" w:type="dxa"/>
          </w:tcPr>
          <w:p w14:paraId="1D966752" w14:textId="77777777" w:rsidR="00204A63" w:rsidRPr="00232D47" w:rsidRDefault="00204A63" w:rsidP="00666B5B">
            <w:pPr>
              <w:rPr>
                <w:b w:val="0"/>
                <w:bCs/>
                <w:sz w:val="20"/>
                <w:szCs w:val="18"/>
              </w:rPr>
            </w:pPr>
            <w:r w:rsidRPr="00232D47">
              <w:rPr>
                <w:b w:val="0"/>
                <w:bCs/>
                <w:sz w:val="20"/>
                <w:szCs w:val="18"/>
              </w:rPr>
              <w:t>YYYY-MM-DD</w:t>
            </w:r>
          </w:p>
        </w:tc>
      </w:tr>
      <w:tr w:rsidR="00204A63" w:rsidRPr="001F2701" w14:paraId="643B13EE" w14:textId="77777777" w:rsidTr="00666B5B">
        <w:trPr>
          <w:trHeight w:val="617"/>
        </w:trPr>
        <w:tc>
          <w:tcPr>
            <w:tcW w:w="2121" w:type="dxa"/>
          </w:tcPr>
          <w:p w14:paraId="4739A61B" w14:textId="77777777" w:rsidR="00204A63" w:rsidRPr="001F2701" w:rsidRDefault="00204A63" w:rsidP="00666B5B">
            <w:pPr>
              <w:rPr>
                <w:b w:val="0"/>
                <w:bCs/>
                <w:sz w:val="20"/>
              </w:rPr>
            </w:pPr>
            <w:proofErr w:type="spellStart"/>
            <w:r w:rsidRPr="001F2701">
              <w:rPr>
                <w:b w:val="0"/>
                <w:bCs/>
                <w:sz w:val="20"/>
              </w:rPr>
              <w:t>is_exist</w:t>
            </w:r>
            <w:proofErr w:type="spellEnd"/>
          </w:p>
        </w:tc>
        <w:tc>
          <w:tcPr>
            <w:tcW w:w="1403" w:type="dxa"/>
          </w:tcPr>
          <w:p w14:paraId="09A644A9" w14:textId="77777777" w:rsidR="00204A63" w:rsidRPr="001F2701" w:rsidRDefault="00204A63" w:rsidP="00666B5B">
            <w:pPr>
              <w:rPr>
                <w:b w:val="0"/>
                <w:bCs/>
                <w:sz w:val="20"/>
              </w:rPr>
            </w:pPr>
            <w:r w:rsidRPr="001F2701">
              <w:rPr>
                <w:b w:val="0"/>
                <w:bCs/>
                <w:sz w:val="20"/>
              </w:rPr>
              <w:t>Determines quarantine existing record</w:t>
            </w:r>
          </w:p>
        </w:tc>
        <w:tc>
          <w:tcPr>
            <w:tcW w:w="1269" w:type="dxa"/>
          </w:tcPr>
          <w:p w14:paraId="4AA4BB9F" w14:textId="77777777" w:rsidR="00204A63" w:rsidRPr="001F2701" w:rsidRDefault="00204A63" w:rsidP="00666B5B">
            <w:pPr>
              <w:rPr>
                <w:b w:val="0"/>
                <w:bCs/>
                <w:sz w:val="20"/>
              </w:rPr>
            </w:pPr>
            <w:r w:rsidRPr="001F2701">
              <w:rPr>
                <w:b w:val="0"/>
                <w:bCs/>
                <w:sz w:val="20"/>
              </w:rPr>
              <w:t>varchar</w:t>
            </w:r>
          </w:p>
        </w:tc>
        <w:tc>
          <w:tcPr>
            <w:tcW w:w="1630" w:type="dxa"/>
          </w:tcPr>
          <w:p w14:paraId="2CBE8D64" w14:textId="77777777" w:rsidR="00204A63" w:rsidRPr="001F2701" w:rsidRDefault="00204A63" w:rsidP="00666B5B">
            <w:pPr>
              <w:rPr>
                <w:b w:val="0"/>
                <w:bCs/>
                <w:sz w:val="20"/>
              </w:rPr>
            </w:pPr>
            <w:r w:rsidRPr="001F2701">
              <w:rPr>
                <w:b w:val="0"/>
                <w:bCs/>
                <w:sz w:val="20"/>
              </w:rPr>
              <w:t>None</w:t>
            </w:r>
          </w:p>
        </w:tc>
        <w:tc>
          <w:tcPr>
            <w:tcW w:w="1443" w:type="dxa"/>
          </w:tcPr>
          <w:p w14:paraId="25430BDF" w14:textId="77777777" w:rsidR="00204A63" w:rsidRPr="001F2701" w:rsidRDefault="00204A63" w:rsidP="00666B5B">
            <w:pPr>
              <w:rPr>
                <w:b w:val="0"/>
                <w:bCs/>
                <w:sz w:val="20"/>
              </w:rPr>
            </w:pPr>
            <w:r w:rsidRPr="001F2701">
              <w:rPr>
                <w:b w:val="0"/>
                <w:bCs/>
                <w:sz w:val="20"/>
              </w:rPr>
              <w:t>false</w:t>
            </w:r>
          </w:p>
        </w:tc>
        <w:tc>
          <w:tcPr>
            <w:tcW w:w="1282" w:type="dxa"/>
          </w:tcPr>
          <w:p w14:paraId="182B3BFC" w14:textId="77777777" w:rsidR="00204A63" w:rsidRPr="001F2701" w:rsidRDefault="00204A63" w:rsidP="00666B5B">
            <w:pPr>
              <w:rPr>
                <w:b w:val="0"/>
                <w:bCs/>
                <w:sz w:val="20"/>
              </w:rPr>
            </w:pPr>
            <w:r w:rsidRPr="001F2701">
              <w:rPr>
                <w:b w:val="0"/>
                <w:bCs/>
                <w:sz w:val="20"/>
              </w:rPr>
              <w:t>true</w:t>
            </w:r>
          </w:p>
        </w:tc>
        <w:tc>
          <w:tcPr>
            <w:tcW w:w="1053" w:type="dxa"/>
          </w:tcPr>
          <w:p w14:paraId="4DA90172" w14:textId="77777777" w:rsidR="00204A63" w:rsidRPr="001F2701" w:rsidRDefault="00204A63" w:rsidP="00666B5B">
            <w:pPr>
              <w:rPr>
                <w:b w:val="0"/>
                <w:bCs/>
                <w:sz w:val="20"/>
              </w:rPr>
            </w:pPr>
            <w:r w:rsidRPr="001F2701">
              <w:rPr>
                <w:b w:val="0"/>
                <w:bCs/>
                <w:sz w:val="20"/>
              </w:rPr>
              <w:t>Y</w:t>
            </w:r>
          </w:p>
        </w:tc>
        <w:tc>
          <w:tcPr>
            <w:tcW w:w="993" w:type="dxa"/>
          </w:tcPr>
          <w:p w14:paraId="67A95684" w14:textId="77777777" w:rsidR="00204A63" w:rsidRPr="001F2701" w:rsidRDefault="00204A63" w:rsidP="00666B5B">
            <w:pPr>
              <w:rPr>
                <w:b w:val="0"/>
                <w:bCs/>
                <w:sz w:val="20"/>
              </w:rPr>
            </w:pPr>
            <w:r w:rsidRPr="001F2701">
              <w:rPr>
                <w:b w:val="0"/>
                <w:bCs/>
                <w:sz w:val="20"/>
              </w:rPr>
              <w:t>50</w:t>
            </w:r>
          </w:p>
        </w:tc>
        <w:tc>
          <w:tcPr>
            <w:tcW w:w="1761" w:type="dxa"/>
          </w:tcPr>
          <w:p w14:paraId="6668F991" w14:textId="77777777" w:rsidR="00204A63" w:rsidRPr="001F2701" w:rsidRDefault="00204A63" w:rsidP="00666B5B">
            <w:pPr>
              <w:rPr>
                <w:b w:val="0"/>
                <w:bCs/>
                <w:sz w:val="20"/>
              </w:rPr>
            </w:pPr>
            <w:r w:rsidRPr="001F2701">
              <w:rPr>
                <w:b w:val="0"/>
                <w:bCs/>
                <w:sz w:val="20"/>
              </w:rPr>
              <w:t>[A-Z, a-z,0-9, @]</w:t>
            </w:r>
          </w:p>
        </w:tc>
      </w:tr>
      <w:tr w:rsidR="00204A63" w:rsidRPr="001F2701" w14:paraId="4E299192" w14:textId="77777777" w:rsidTr="00666B5B">
        <w:trPr>
          <w:trHeight w:val="557"/>
        </w:trPr>
        <w:tc>
          <w:tcPr>
            <w:tcW w:w="2121" w:type="dxa"/>
          </w:tcPr>
          <w:p w14:paraId="49786CA6" w14:textId="77777777" w:rsidR="00204A63" w:rsidRPr="001F2701" w:rsidRDefault="00204A63" w:rsidP="00666B5B">
            <w:pPr>
              <w:rPr>
                <w:b w:val="0"/>
                <w:bCs/>
                <w:sz w:val="20"/>
              </w:rPr>
            </w:pPr>
            <w:proofErr w:type="spellStart"/>
            <w:r w:rsidRPr="001F2701">
              <w:rPr>
                <w:b w:val="0"/>
                <w:bCs/>
                <w:sz w:val="20"/>
              </w:rPr>
              <w:t>user_id</w:t>
            </w:r>
            <w:proofErr w:type="spellEnd"/>
          </w:p>
        </w:tc>
        <w:tc>
          <w:tcPr>
            <w:tcW w:w="1403" w:type="dxa"/>
          </w:tcPr>
          <w:p w14:paraId="2BECF851" w14:textId="77777777" w:rsidR="00204A63" w:rsidRPr="001F2701" w:rsidRDefault="00204A63" w:rsidP="00666B5B">
            <w:pPr>
              <w:rPr>
                <w:b w:val="0"/>
                <w:bCs/>
                <w:sz w:val="20"/>
              </w:rPr>
            </w:pPr>
            <w:r w:rsidRPr="001F2701">
              <w:rPr>
                <w:b w:val="0"/>
                <w:bCs/>
                <w:sz w:val="20"/>
              </w:rPr>
              <w:t>Unique Identified ID for user</w:t>
            </w:r>
          </w:p>
        </w:tc>
        <w:tc>
          <w:tcPr>
            <w:tcW w:w="1269" w:type="dxa"/>
          </w:tcPr>
          <w:p w14:paraId="3CFF175D" w14:textId="77777777" w:rsidR="00204A63" w:rsidRPr="001F2701" w:rsidRDefault="00204A63" w:rsidP="00666B5B">
            <w:pPr>
              <w:rPr>
                <w:b w:val="0"/>
                <w:bCs/>
                <w:sz w:val="20"/>
              </w:rPr>
            </w:pPr>
            <w:r w:rsidRPr="001F2701">
              <w:rPr>
                <w:b w:val="0"/>
                <w:bCs/>
                <w:sz w:val="20"/>
              </w:rPr>
              <w:t>int</w:t>
            </w:r>
          </w:p>
        </w:tc>
        <w:tc>
          <w:tcPr>
            <w:tcW w:w="1630" w:type="dxa"/>
          </w:tcPr>
          <w:p w14:paraId="21301FC2" w14:textId="77777777" w:rsidR="00204A63" w:rsidRPr="001F2701" w:rsidRDefault="00204A63" w:rsidP="00666B5B">
            <w:pPr>
              <w:rPr>
                <w:b w:val="0"/>
                <w:bCs/>
                <w:sz w:val="20"/>
              </w:rPr>
            </w:pPr>
            <w:r w:rsidRPr="001F2701">
              <w:rPr>
                <w:b w:val="0"/>
                <w:bCs/>
                <w:sz w:val="20"/>
              </w:rPr>
              <w:t>None</w:t>
            </w:r>
          </w:p>
        </w:tc>
        <w:tc>
          <w:tcPr>
            <w:tcW w:w="1443" w:type="dxa"/>
          </w:tcPr>
          <w:p w14:paraId="4E3F0834" w14:textId="77777777" w:rsidR="00204A63" w:rsidRPr="001F2701" w:rsidRDefault="00204A63" w:rsidP="00666B5B">
            <w:pPr>
              <w:rPr>
                <w:b w:val="0"/>
                <w:bCs/>
                <w:sz w:val="20"/>
              </w:rPr>
            </w:pPr>
            <w:r w:rsidRPr="001F2701">
              <w:rPr>
                <w:b w:val="0"/>
                <w:bCs/>
                <w:sz w:val="20"/>
              </w:rPr>
              <w:t>false</w:t>
            </w:r>
          </w:p>
        </w:tc>
        <w:tc>
          <w:tcPr>
            <w:tcW w:w="1282" w:type="dxa"/>
          </w:tcPr>
          <w:p w14:paraId="632A8B9B" w14:textId="77777777" w:rsidR="00204A63" w:rsidRPr="001F2701" w:rsidRDefault="00204A63" w:rsidP="00666B5B">
            <w:pPr>
              <w:rPr>
                <w:b w:val="0"/>
                <w:bCs/>
                <w:sz w:val="20"/>
              </w:rPr>
            </w:pPr>
            <w:r w:rsidRPr="001F2701">
              <w:rPr>
                <w:b w:val="0"/>
                <w:bCs/>
                <w:sz w:val="20"/>
              </w:rPr>
              <w:t>1</w:t>
            </w:r>
          </w:p>
        </w:tc>
        <w:tc>
          <w:tcPr>
            <w:tcW w:w="1053" w:type="dxa"/>
          </w:tcPr>
          <w:p w14:paraId="723A958B" w14:textId="77777777" w:rsidR="00204A63" w:rsidRPr="001F2701" w:rsidRDefault="00204A63" w:rsidP="00666B5B">
            <w:pPr>
              <w:rPr>
                <w:b w:val="0"/>
                <w:bCs/>
                <w:sz w:val="20"/>
              </w:rPr>
            </w:pPr>
            <w:r w:rsidRPr="001F2701">
              <w:rPr>
                <w:b w:val="0"/>
                <w:bCs/>
                <w:sz w:val="20"/>
              </w:rPr>
              <w:t>Y</w:t>
            </w:r>
          </w:p>
        </w:tc>
        <w:tc>
          <w:tcPr>
            <w:tcW w:w="993" w:type="dxa"/>
          </w:tcPr>
          <w:p w14:paraId="4C87E656" w14:textId="77777777" w:rsidR="00204A63" w:rsidRPr="001F2701" w:rsidRDefault="00204A63" w:rsidP="00666B5B">
            <w:pPr>
              <w:rPr>
                <w:b w:val="0"/>
                <w:bCs/>
                <w:sz w:val="20"/>
              </w:rPr>
            </w:pPr>
            <w:r w:rsidRPr="001F2701">
              <w:rPr>
                <w:b w:val="0"/>
                <w:bCs/>
                <w:sz w:val="20"/>
              </w:rPr>
              <w:t>11</w:t>
            </w:r>
          </w:p>
        </w:tc>
        <w:tc>
          <w:tcPr>
            <w:tcW w:w="1761" w:type="dxa"/>
          </w:tcPr>
          <w:p w14:paraId="149C605D" w14:textId="77777777" w:rsidR="00204A63" w:rsidRPr="001F2701" w:rsidRDefault="00204A63" w:rsidP="00666B5B">
            <w:pPr>
              <w:rPr>
                <w:b w:val="0"/>
                <w:bCs/>
                <w:sz w:val="20"/>
              </w:rPr>
            </w:pPr>
            <w:r w:rsidRPr="001F2701">
              <w:rPr>
                <w:b w:val="0"/>
                <w:bCs/>
                <w:sz w:val="20"/>
              </w:rPr>
              <w:t>[0-9]</w:t>
            </w:r>
          </w:p>
        </w:tc>
      </w:tr>
      <w:bookmarkEnd w:id="11"/>
    </w:tbl>
    <w:p w14:paraId="5EDB1498" w14:textId="77777777" w:rsidR="00204A63" w:rsidRDefault="00204A63" w:rsidP="00204A63">
      <w:pPr>
        <w:jc w:val="both"/>
      </w:pPr>
    </w:p>
    <w:p w14:paraId="67E91CE0" w14:textId="7D794AB3" w:rsidR="00204A63" w:rsidRPr="00575A26" w:rsidRDefault="00204A63" w:rsidP="00575A26">
      <w:pPr>
        <w:spacing w:line="360" w:lineRule="auto"/>
        <w:rPr>
          <w:rFonts w:cs="Times New Roman"/>
          <w:szCs w:val="24"/>
        </w:rPr>
      </w:pPr>
      <w:r w:rsidRPr="00D954EF">
        <w:rPr>
          <w:rFonts w:cs="Times New Roman"/>
          <w:szCs w:val="24"/>
        </w:rPr>
        <w:t xml:space="preserve">Figure </w:t>
      </w:r>
      <w:r>
        <w:rPr>
          <w:rFonts w:cs="Times New Roman"/>
          <w:szCs w:val="24"/>
        </w:rPr>
        <w:t>70</w:t>
      </w:r>
      <w:r w:rsidRPr="00D954EF">
        <w:rPr>
          <w:rFonts w:cs="Times New Roman"/>
          <w:szCs w:val="24"/>
        </w:rPr>
        <w:t xml:space="preserve">. Data Dictionary of </w:t>
      </w:r>
      <w:r>
        <w:rPr>
          <w:rFonts w:cs="Times New Roman"/>
          <w:szCs w:val="24"/>
        </w:rPr>
        <w:t>Quarantine</w:t>
      </w:r>
      <w:r w:rsidRPr="00D954EF">
        <w:rPr>
          <w:rFonts w:cs="Times New Roman"/>
          <w:szCs w:val="24"/>
        </w:rPr>
        <w:t xml:space="preserve"> Table</w:t>
      </w:r>
    </w:p>
    <w:tbl>
      <w:tblPr>
        <w:tblStyle w:val="TableGrid"/>
        <w:tblW w:w="12960" w:type="dxa"/>
        <w:tblInd w:w="-5" w:type="dxa"/>
        <w:tblLayout w:type="fixed"/>
        <w:tblLook w:val="04A0" w:firstRow="1" w:lastRow="0" w:firstColumn="1" w:lastColumn="0" w:noHBand="0" w:noVBand="1"/>
      </w:tblPr>
      <w:tblGrid>
        <w:gridCol w:w="1980"/>
        <w:gridCol w:w="1653"/>
        <w:gridCol w:w="1440"/>
        <w:gridCol w:w="1767"/>
        <w:gridCol w:w="1098"/>
        <w:gridCol w:w="1276"/>
        <w:gridCol w:w="1134"/>
        <w:gridCol w:w="868"/>
        <w:gridCol w:w="1744"/>
      </w:tblGrid>
      <w:tr w:rsidR="00204A63" w:rsidRPr="00EC3222" w14:paraId="700BA336" w14:textId="77777777" w:rsidTr="00666B5B">
        <w:trPr>
          <w:trHeight w:val="382"/>
        </w:trPr>
        <w:tc>
          <w:tcPr>
            <w:tcW w:w="1980" w:type="dxa"/>
          </w:tcPr>
          <w:p w14:paraId="75059929" w14:textId="77777777" w:rsidR="00204A63" w:rsidRPr="00EC3222" w:rsidRDefault="00204A63" w:rsidP="00666B5B">
            <w:pPr>
              <w:rPr>
                <w:sz w:val="20"/>
              </w:rPr>
            </w:pPr>
            <w:bookmarkStart w:id="12" w:name="_Hlk114443868"/>
            <w:r w:rsidRPr="00EC3222">
              <w:rPr>
                <w:sz w:val="20"/>
              </w:rPr>
              <w:lastRenderedPageBreak/>
              <w:t>Table Name</w:t>
            </w:r>
          </w:p>
        </w:tc>
        <w:tc>
          <w:tcPr>
            <w:tcW w:w="10980" w:type="dxa"/>
            <w:gridSpan w:val="8"/>
          </w:tcPr>
          <w:p w14:paraId="72D1A749" w14:textId="77777777" w:rsidR="00204A63" w:rsidRPr="00EC3222" w:rsidRDefault="00204A63" w:rsidP="00666B5B">
            <w:pPr>
              <w:rPr>
                <w:sz w:val="20"/>
              </w:rPr>
            </w:pPr>
            <w:proofErr w:type="spellStart"/>
            <w:r w:rsidRPr="00EC3222">
              <w:rPr>
                <w:sz w:val="20"/>
              </w:rPr>
              <w:t>tbl_inventory</w:t>
            </w:r>
            <w:proofErr w:type="spellEnd"/>
          </w:p>
        </w:tc>
      </w:tr>
      <w:tr w:rsidR="00204A63" w:rsidRPr="00EC3222" w14:paraId="55A36C40" w14:textId="77777777" w:rsidTr="00666B5B">
        <w:trPr>
          <w:trHeight w:val="382"/>
        </w:trPr>
        <w:tc>
          <w:tcPr>
            <w:tcW w:w="1980" w:type="dxa"/>
          </w:tcPr>
          <w:p w14:paraId="09814D06" w14:textId="77777777" w:rsidR="00204A63" w:rsidRPr="00EC3222" w:rsidRDefault="00204A63" w:rsidP="00666B5B">
            <w:pPr>
              <w:rPr>
                <w:sz w:val="20"/>
              </w:rPr>
            </w:pPr>
            <w:r w:rsidRPr="00EC3222">
              <w:rPr>
                <w:sz w:val="20"/>
              </w:rPr>
              <w:t>Description</w:t>
            </w:r>
          </w:p>
        </w:tc>
        <w:tc>
          <w:tcPr>
            <w:tcW w:w="10980" w:type="dxa"/>
            <w:gridSpan w:val="8"/>
          </w:tcPr>
          <w:p w14:paraId="4074A324" w14:textId="77777777" w:rsidR="00204A63" w:rsidRPr="00EC3222" w:rsidRDefault="00204A63" w:rsidP="00666B5B">
            <w:pPr>
              <w:rPr>
                <w:sz w:val="20"/>
              </w:rPr>
            </w:pPr>
            <w:r w:rsidRPr="00EC3222">
              <w:rPr>
                <w:sz w:val="20"/>
              </w:rPr>
              <w:t>This table records the scheduled operation in the hog farm</w:t>
            </w:r>
          </w:p>
        </w:tc>
      </w:tr>
      <w:tr w:rsidR="00204A63" w:rsidRPr="00EC3222" w14:paraId="41BAB709" w14:textId="77777777" w:rsidTr="00666B5B">
        <w:trPr>
          <w:trHeight w:val="465"/>
        </w:trPr>
        <w:tc>
          <w:tcPr>
            <w:tcW w:w="1980" w:type="dxa"/>
          </w:tcPr>
          <w:p w14:paraId="797CBAB9" w14:textId="77777777" w:rsidR="00204A63" w:rsidRPr="00EC3222" w:rsidRDefault="00204A63" w:rsidP="00666B5B">
            <w:pPr>
              <w:rPr>
                <w:sz w:val="20"/>
              </w:rPr>
            </w:pPr>
            <w:r w:rsidRPr="00EC3222">
              <w:rPr>
                <w:sz w:val="20"/>
              </w:rPr>
              <w:t>Alias</w:t>
            </w:r>
          </w:p>
        </w:tc>
        <w:tc>
          <w:tcPr>
            <w:tcW w:w="10980" w:type="dxa"/>
            <w:gridSpan w:val="8"/>
          </w:tcPr>
          <w:p w14:paraId="4114457E" w14:textId="77777777" w:rsidR="00204A63" w:rsidRPr="00EC3222" w:rsidRDefault="00204A63" w:rsidP="00666B5B">
            <w:pPr>
              <w:rPr>
                <w:sz w:val="20"/>
              </w:rPr>
            </w:pPr>
            <w:r w:rsidRPr="00EC3222">
              <w:rPr>
                <w:sz w:val="20"/>
              </w:rPr>
              <w:t>None</w:t>
            </w:r>
          </w:p>
        </w:tc>
      </w:tr>
      <w:tr w:rsidR="00204A63" w:rsidRPr="00EC3222" w14:paraId="40EE1C76" w14:textId="77777777" w:rsidTr="00666B5B">
        <w:trPr>
          <w:trHeight w:val="786"/>
        </w:trPr>
        <w:tc>
          <w:tcPr>
            <w:tcW w:w="1980" w:type="dxa"/>
          </w:tcPr>
          <w:p w14:paraId="330C99F4" w14:textId="77777777" w:rsidR="00204A63" w:rsidRPr="00EC3222" w:rsidRDefault="00204A63" w:rsidP="00666B5B">
            <w:pPr>
              <w:rPr>
                <w:sz w:val="20"/>
              </w:rPr>
            </w:pPr>
            <w:r w:rsidRPr="00EC3222">
              <w:rPr>
                <w:sz w:val="20"/>
              </w:rPr>
              <w:t>Attribute Name</w:t>
            </w:r>
          </w:p>
        </w:tc>
        <w:tc>
          <w:tcPr>
            <w:tcW w:w="1653" w:type="dxa"/>
          </w:tcPr>
          <w:p w14:paraId="057AFCA3" w14:textId="77777777" w:rsidR="00204A63" w:rsidRPr="00EC3222" w:rsidRDefault="00204A63" w:rsidP="00666B5B">
            <w:pPr>
              <w:rPr>
                <w:sz w:val="20"/>
              </w:rPr>
            </w:pPr>
            <w:r w:rsidRPr="00EC3222">
              <w:rPr>
                <w:sz w:val="20"/>
              </w:rPr>
              <w:t>Description</w:t>
            </w:r>
          </w:p>
        </w:tc>
        <w:tc>
          <w:tcPr>
            <w:tcW w:w="1440" w:type="dxa"/>
          </w:tcPr>
          <w:p w14:paraId="5A3AA845" w14:textId="77777777" w:rsidR="00204A63" w:rsidRPr="00EC3222" w:rsidRDefault="00204A63" w:rsidP="00666B5B">
            <w:pPr>
              <w:rPr>
                <w:sz w:val="20"/>
              </w:rPr>
            </w:pPr>
            <w:r w:rsidRPr="00EC3222">
              <w:rPr>
                <w:sz w:val="20"/>
              </w:rPr>
              <w:t>Data Type</w:t>
            </w:r>
          </w:p>
        </w:tc>
        <w:tc>
          <w:tcPr>
            <w:tcW w:w="1767" w:type="dxa"/>
          </w:tcPr>
          <w:p w14:paraId="17563B9B" w14:textId="77777777" w:rsidR="00204A63" w:rsidRPr="00EC3222" w:rsidRDefault="00204A63" w:rsidP="00666B5B">
            <w:pPr>
              <w:rPr>
                <w:sz w:val="20"/>
              </w:rPr>
            </w:pPr>
            <w:r w:rsidRPr="00EC3222">
              <w:rPr>
                <w:sz w:val="20"/>
              </w:rPr>
              <w:t>Default Value</w:t>
            </w:r>
          </w:p>
        </w:tc>
        <w:tc>
          <w:tcPr>
            <w:tcW w:w="1098" w:type="dxa"/>
          </w:tcPr>
          <w:p w14:paraId="6239694C" w14:textId="77777777" w:rsidR="00204A63" w:rsidRPr="00EC3222" w:rsidRDefault="00204A63" w:rsidP="00666B5B">
            <w:pPr>
              <w:rPr>
                <w:sz w:val="20"/>
              </w:rPr>
            </w:pPr>
            <w:r w:rsidRPr="00EC3222">
              <w:rPr>
                <w:sz w:val="20"/>
              </w:rPr>
              <w:t>Primary Key</w:t>
            </w:r>
          </w:p>
        </w:tc>
        <w:tc>
          <w:tcPr>
            <w:tcW w:w="1276" w:type="dxa"/>
          </w:tcPr>
          <w:p w14:paraId="4F896718" w14:textId="77777777" w:rsidR="00204A63" w:rsidRPr="00EC3222" w:rsidRDefault="00204A63" w:rsidP="00666B5B">
            <w:pPr>
              <w:rPr>
                <w:sz w:val="20"/>
              </w:rPr>
            </w:pPr>
            <w:r w:rsidRPr="00EC3222">
              <w:rPr>
                <w:sz w:val="20"/>
              </w:rPr>
              <w:t>Example</w:t>
            </w:r>
          </w:p>
        </w:tc>
        <w:tc>
          <w:tcPr>
            <w:tcW w:w="1134" w:type="dxa"/>
          </w:tcPr>
          <w:p w14:paraId="6544DF6E" w14:textId="77777777" w:rsidR="00204A63" w:rsidRPr="00EC3222" w:rsidRDefault="00204A63" w:rsidP="00666B5B">
            <w:pPr>
              <w:rPr>
                <w:sz w:val="20"/>
              </w:rPr>
            </w:pPr>
            <w:r w:rsidRPr="00EC3222">
              <w:rPr>
                <w:sz w:val="20"/>
              </w:rPr>
              <w:t>Not Allowed? (Y/N)</w:t>
            </w:r>
          </w:p>
        </w:tc>
        <w:tc>
          <w:tcPr>
            <w:tcW w:w="868" w:type="dxa"/>
          </w:tcPr>
          <w:p w14:paraId="1E3C6564" w14:textId="77777777" w:rsidR="00204A63" w:rsidRPr="00EC3222" w:rsidRDefault="00204A63" w:rsidP="00666B5B">
            <w:pPr>
              <w:rPr>
                <w:sz w:val="20"/>
              </w:rPr>
            </w:pPr>
            <w:r w:rsidRPr="00EC3222">
              <w:rPr>
                <w:sz w:val="20"/>
              </w:rPr>
              <w:t>Length</w:t>
            </w:r>
          </w:p>
        </w:tc>
        <w:tc>
          <w:tcPr>
            <w:tcW w:w="1744" w:type="dxa"/>
          </w:tcPr>
          <w:p w14:paraId="0E0A6C6C" w14:textId="77777777" w:rsidR="00204A63" w:rsidRPr="00EC3222" w:rsidRDefault="00204A63" w:rsidP="00666B5B">
            <w:pPr>
              <w:rPr>
                <w:sz w:val="20"/>
              </w:rPr>
            </w:pPr>
            <w:r w:rsidRPr="00EC3222">
              <w:rPr>
                <w:sz w:val="20"/>
              </w:rPr>
              <w:t>Validation Rules</w:t>
            </w:r>
          </w:p>
        </w:tc>
      </w:tr>
      <w:tr w:rsidR="00204A63" w:rsidRPr="00EC3222" w14:paraId="46CC8781" w14:textId="77777777" w:rsidTr="00666B5B">
        <w:trPr>
          <w:trHeight w:val="1032"/>
        </w:trPr>
        <w:tc>
          <w:tcPr>
            <w:tcW w:w="1980" w:type="dxa"/>
          </w:tcPr>
          <w:p w14:paraId="09C6C1AC" w14:textId="77777777" w:rsidR="00204A63" w:rsidRPr="00EC3222" w:rsidRDefault="00204A63" w:rsidP="00666B5B">
            <w:pPr>
              <w:rPr>
                <w:b w:val="0"/>
                <w:bCs/>
                <w:sz w:val="20"/>
              </w:rPr>
            </w:pPr>
            <w:proofErr w:type="spellStart"/>
            <w:r w:rsidRPr="00EC3222">
              <w:rPr>
                <w:b w:val="0"/>
                <w:bCs/>
                <w:sz w:val="20"/>
              </w:rPr>
              <w:t>item_id</w:t>
            </w:r>
            <w:proofErr w:type="spellEnd"/>
          </w:p>
        </w:tc>
        <w:tc>
          <w:tcPr>
            <w:tcW w:w="1653" w:type="dxa"/>
          </w:tcPr>
          <w:p w14:paraId="29009F0E" w14:textId="77777777" w:rsidR="00204A63" w:rsidRPr="00EC3222" w:rsidRDefault="00204A63" w:rsidP="00666B5B">
            <w:pPr>
              <w:rPr>
                <w:b w:val="0"/>
                <w:bCs/>
                <w:sz w:val="20"/>
              </w:rPr>
            </w:pPr>
            <w:r w:rsidRPr="00EC3222">
              <w:rPr>
                <w:b w:val="0"/>
                <w:bCs/>
                <w:sz w:val="20"/>
              </w:rPr>
              <w:t>Unique Identified ID for item</w:t>
            </w:r>
          </w:p>
        </w:tc>
        <w:tc>
          <w:tcPr>
            <w:tcW w:w="1440" w:type="dxa"/>
          </w:tcPr>
          <w:p w14:paraId="17E29F13" w14:textId="77777777" w:rsidR="00204A63" w:rsidRPr="00EC3222" w:rsidRDefault="00204A63" w:rsidP="00666B5B">
            <w:pPr>
              <w:rPr>
                <w:b w:val="0"/>
                <w:bCs/>
                <w:sz w:val="20"/>
              </w:rPr>
            </w:pPr>
            <w:r w:rsidRPr="00EC3222">
              <w:rPr>
                <w:b w:val="0"/>
                <w:bCs/>
                <w:sz w:val="20"/>
              </w:rPr>
              <w:t>int</w:t>
            </w:r>
          </w:p>
        </w:tc>
        <w:tc>
          <w:tcPr>
            <w:tcW w:w="1767" w:type="dxa"/>
          </w:tcPr>
          <w:p w14:paraId="6BFD5E36" w14:textId="77777777" w:rsidR="00204A63" w:rsidRPr="00EC3222" w:rsidRDefault="00204A63" w:rsidP="00666B5B">
            <w:pPr>
              <w:rPr>
                <w:b w:val="0"/>
                <w:bCs/>
                <w:sz w:val="20"/>
              </w:rPr>
            </w:pPr>
            <w:r w:rsidRPr="00EC3222">
              <w:rPr>
                <w:b w:val="0"/>
                <w:bCs/>
                <w:sz w:val="20"/>
              </w:rPr>
              <w:t>None</w:t>
            </w:r>
          </w:p>
        </w:tc>
        <w:tc>
          <w:tcPr>
            <w:tcW w:w="1098" w:type="dxa"/>
          </w:tcPr>
          <w:p w14:paraId="7214344D" w14:textId="77777777" w:rsidR="00204A63" w:rsidRPr="00EC3222" w:rsidRDefault="00204A63" w:rsidP="00666B5B">
            <w:pPr>
              <w:rPr>
                <w:b w:val="0"/>
                <w:bCs/>
                <w:sz w:val="20"/>
              </w:rPr>
            </w:pPr>
            <w:r w:rsidRPr="00EC3222">
              <w:rPr>
                <w:b w:val="0"/>
                <w:bCs/>
                <w:sz w:val="20"/>
              </w:rPr>
              <w:t>true</w:t>
            </w:r>
          </w:p>
        </w:tc>
        <w:tc>
          <w:tcPr>
            <w:tcW w:w="1276" w:type="dxa"/>
          </w:tcPr>
          <w:p w14:paraId="0C276364" w14:textId="77777777" w:rsidR="00204A63" w:rsidRPr="00EC3222" w:rsidRDefault="00204A63" w:rsidP="00666B5B">
            <w:pPr>
              <w:rPr>
                <w:b w:val="0"/>
                <w:bCs/>
                <w:sz w:val="20"/>
              </w:rPr>
            </w:pPr>
            <w:r w:rsidRPr="00EC3222">
              <w:rPr>
                <w:b w:val="0"/>
                <w:bCs/>
                <w:sz w:val="20"/>
              </w:rPr>
              <w:t>1</w:t>
            </w:r>
          </w:p>
        </w:tc>
        <w:tc>
          <w:tcPr>
            <w:tcW w:w="1134" w:type="dxa"/>
          </w:tcPr>
          <w:p w14:paraId="5E1C98B7" w14:textId="77777777" w:rsidR="00204A63" w:rsidRPr="00EC3222" w:rsidRDefault="00204A63" w:rsidP="00666B5B">
            <w:pPr>
              <w:rPr>
                <w:b w:val="0"/>
                <w:bCs/>
                <w:sz w:val="20"/>
              </w:rPr>
            </w:pPr>
            <w:r w:rsidRPr="00EC3222">
              <w:rPr>
                <w:b w:val="0"/>
                <w:bCs/>
                <w:sz w:val="20"/>
              </w:rPr>
              <w:t>N</w:t>
            </w:r>
          </w:p>
        </w:tc>
        <w:tc>
          <w:tcPr>
            <w:tcW w:w="868" w:type="dxa"/>
          </w:tcPr>
          <w:p w14:paraId="0A1B96D3" w14:textId="77777777" w:rsidR="00204A63" w:rsidRPr="00EC3222" w:rsidRDefault="00204A63" w:rsidP="00666B5B">
            <w:pPr>
              <w:rPr>
                <w:b w:val="0"/>
                <w:bCs/>
                <w:sz w:val="20"/>
              </w:rPr>
            </w:pPr>
            <w:r w:rsidRPr="00EC3222">
              <w:rPr>
                <w:b w:val="0"/>
                <w:bCs/>
                <w:sz w:val="20"/>
              </w:rPr>
              <w:t>11</w:t>
            </w:r>
          </w:p>
        </w:tc>
        <w:tc>
          <w:tcPr>
            <w:tcW w:w="1744" w:type="dxa"/>
          </w:tcPr>
          <w:p w14:paraId="5F75D72B" w14:textId="77777777" w:rsidR="00204A63" w:rsidRPr="00EC3222" w:rsidRDefault="00204A63" w:rsidP="00666B5B">
            <w:pPr>
              <w:rPr>
                <w:b w:val="0"/>
                <w:bCs/>
                <w:sz w:val="20"/>
              </w:rPr>
            </w:pPr>
            <w:r w:rsidRPr="00EC3222">
              <w:rPr>
                <w:b w:val="0"/>
                <w:bCs/>
                <w:sz w:val="20"/>
              </w:rPr>
              <w:t>[0-9]</w:t>
            </w:r>
          </w:p>
        </w:tc>
      </w:tr>
      <w:tr w:rsidR="00204A63" w:rsidRPr="00EC3222" w14:paraId="118610D6" w14:textId="77777777" w:rsidTr="00666B5B">
        <w:trPr>
          <w:trHeight w:val="1169"/>
        </w:trPr>
        <w:tc>
          <w:tcPr>
            <w:tcW w:w="1980" w:type="dxa"/>
          </w:tcPr>
          <w:p w14:paraId="2F773582" w14:textId="77777777" w:rsidR="00204A63" w:rsidRPr="00EC3222" w:rsidRDefault="00204A63" w:rsidP="00666B5B">
            <w:pPr>
              <w:rPr>
                <w:b w:val="0"/>
                <w:bCs/>
                <w:sz w:val="20"/>
              </w:rPr>
            </w:pPr>
            <w:proofErr w:type="spellStart"/>
            <w:r w:rsidRPr="00EC3222">
              <w:rPr>
                <w:b w:val="0"/>
                <w:bCs/>
                <w:sz w:val="20"/>
              </w:rPr>
              <w:t>item_name</w:t>
            </w:r>
            <w:proofErr w:type="spellEnd"/>
          </w:p>
        </w:tc>
        <w:tc>
          <w:tcPr>
            <w:tcW w:w="1653" w:type="dxa"/>
          </w:tcPr>
          <w:p w14:paraId="0B4C874F" w14:textId="77777777" w:rsidR="00204A63" w:rsidRPr="00EC3222" w:rsidRDefault="00204A63" w:rsidP="00666B5B">
            <w:pPr>
              <w:rPr>
                <w:b w:val="0"/>
                <w:bCs/>
                <w:sz w:val="20"/>
              </w:rPr>
            </w:pPr>
            <w:r w:rsidRPr="00EC3222">
              <w:rPr>
                <w:b w:val="0"/>
                <w:bCs/>
                <w:sz w:val="20"/>
              </w:rPr>
              <w:t>Name of the item</w:t>
            </w:r>
          </w:p>
        </w:tc>
        <w:tc>
          <w:tcPr>
            <w:tcW w:w="1440" w:type="dxa"/>
          </w:tcPr>
          <w:p w14:paraId="11EF9554" w14:textId="77777777" w:rsidR="00204A63" w:rsidRPr="00EC3222" w:rsidRDefault="00204A63" w:rsidP="00666B5B">
            <w:pPr>
              <w:rPr>
                <w:b w:val="0"/>
                <w:bCs/>
                <w:sz w:val="20"/>
              </w:rPr>
            </w:pPr>
            <w:r w:rsidRPr="00EC3222">
              <w:rPr>
                <w:b w:val="0"/>
                <w:bCs/>
                <w:sz w:val="20"/>
              </w:rPr>
              <w:t>Varchar</w:t>
            </w:r>
          </w:p>
        </w:tc>
        <w:tc>
          <w:tcPr>
            <w:tcW w:w="1767" w:type="dxa"/>
          </w:tcPr>
          <w:p w14:paraId="2F4070C3" w14:textId="77777777" w:rsidR="00204A63" w:rsidRPr="00EC3222" w:rsidRDefault="00204A63" w:rsidP="00666B5B">
            <w:pPr>
              <w:rPr>
                <w:b w:val="0"/>
                <w:bCs/>
                <w:sz w:val="20"/>
              </w:rPr>
            </w:pPr>
            <w:r w:rsidRPr="00EC3222">
              <w:rPr>
                <w:b w:val="0"/>
                <w:bCs/>
                <w:sz w:val="20"/>
              </w:rPr>
              <w:t>None</w:t>
            </w:r>
          </w:p>
        </w:tc>
        <w:tc>
          <w:tcPr>
            <w:tcW w:w="1098" w:type="dxa"/>
          </w:tcPr>
          <w:p w14:paraId="5632B9FC" w14:textId="77777777" w:rsidR="00204A63" w:rsidRPr="00EC3222" w:rsidRDefault="00204A63" w:rsidP="00666B5B">
            <w:pPr>
              <w:rPr>
                <w:b w:val="0"/>
                <w:bCs/>
                <w:sz w:val="20"/>
              </w:rPr>
            </w:pPr>
            <w:r w:rsidRPr="00EC3222">
              <w:rPr>
                <w:b w:val="0"/>
                <w:bCs/>
                <w:sz w:val="20"/>
              </w:rPr>
              <w:t>false</w:t>
            </w:r>
          </w:p>
        </w:tc>
        <w:tc>
          <w:tcPr>
            <w:tcW w:w="1276" w:type="dxa"/>
          </w:tcPr>
          <w:p w14:paraId="7315EDE2" w14:textId="77777777" w:rsidR="00204A63" w:rsidRPr="00EC3222" w:rsidRDefault="00204A63" w:rsidP="00666B5B">
            <w:pPr>
              <w:rPr>
                <w:b w:val="0"/>
                <w:bCs/>
                <w:sz w:val="20"/>
              </w:rPr>
            </w:pPr>
            <w:r w:rsidRPr="00EC3222">
              <w:rPr>
                <w:b w:val="0"/>
                <w:bCs/>
                <w:sz w:val="20"/>
              </w:rPr>
              <w:t>Ivermectin</w:t>
            </w:r>
          </w:p>
        </w:tc>
        <w:tc>
          <w:tcPr>
            <w:tcW w:w="1134" w:type="dxa"/>
          </w:tcPr>
          <w:p w14:paraId="2B53E22D" w14:textId="77777777" w:rsidR="00204A63" w:rsidRPr="00EC3222" w:rsidRDefault="00204A63" w:rsidP="00666B5B">
            <w:pPr>
              <w:rPr>
                <w:b w:val="0"/>
                <w:bCs/>
                <w:sz w:val="20"/>
              </w:rPr>
            </w:pPr>
            <w:r w:rsidRPr="00EC3222">
              <w:rPr>
                <w:b w:val="0"/>
                <w:bCs/>
                <w:sz w:val="20"/>
              </w:rPr>
              <w:t>N</w:t>
            </w:r>
          </w:p>
        </w:tc>
        <w:tc>
          <w:tcPr>
            <w:tcW w:w="868" w:type="dxa"/>
          </w:tcPr>
          <w:p w14:paraId="4C18A18D" w14:textId="77777777" w:rsidR="00204A63" w:rsidRPr="00EC3222" w:rsidRDefault="00204A63" w:rsidP="00666B5B">
            <w:pPr>
              <w:rPr>
                <w:b w:val="0"/>
                <w:bCs/>
                <w:sz w:val="20"/>
              </w:rPr>
            </w:pPr>
            <w:r w:rsidRPr="00EC3222">
              <w:rPr>
                <w:b w:val="0"/>
                <w:bCs/>
                <w:sz w:val="20"/>
              </w:rPr>
              <w:t>50</w:t>
            </w:r>
          </w:p>
        </w:tc>
        <w:tc>
          <w:tcPr>
            <w:tcW w:w="1744" w:type="dxa"/>
          </w:tcPr>
          <w:p w14:paraId="67FA89D1" w14:textId="77777777" w:rsidR="00204A63" w:rsidRPr="00EC3222" w:rsidRDefault="00204A63" w:rsidP="00666B5B">
            <w:pPr>
              <w:rPr>
                <w:b w:val="0"/>
                <w:bCs/>
                <w:sz w:val="20"/>
              </w:rPr>
            </w:pPr>
            <w:r w:rsidRPr="00CC7892">
              <w:rPr>
                <w:b w:val="0"/>
                <w:bCs/>
                <w:sz w:val="20"/>
              </w:rPr>
              <w:t>[A-Z, a-z,0-9, @]</w:t>
            </w:r>
          </w:p>
        </w:tc>
      </w:tr>
      <w:tr w:rsidR="00204A63" w:rsidRPr="00EC3222" w14:paraId="12BC28C4" w14:textId="77777777" w:rsidTr="00666B5B">
        <w:trPr>
          <w:trHeight w:val="1169"/>
        </w:trPr>
        <w:tc>
          <w:tcPr>
            <w:tcW w:w="1980" w:type="dxa"/>
          </w:tcPr>
          <w:p w14:paraId="5F40A986" w14:textId="77777777" w:rsidR="00204A63" w:rsidRPr="00EC3222" w:rsidRDefault="00204A63" w:rsidP="00666B5B">
            <w:pPr>
              <w:rPr>
                <w:b w:val="0"/>
                <w:bCs/>
                <w:sz w:val="20"/>
              </w:rPr>
            </w:pPr>
            <w:proofErr w:type="spellStart"/>
            <w:r w:rsidRPr="00EC3222">
              <w:rPr>
                <w:b w:val="0"/>
                <w:bCs/>
                <w:sz w:val="20"/>
              </w:rPr>
              <w:t>item_description</w:t>
            </w:r>
            <w:proofErr w:type="spellEnd"/>
          </w:p>
        </w:tc>
        <w:tc>
          <w:tcPr>
            <w:tcW w:w="1653" w:type="dxa"/>
          </w:tcPr>
          <w:p w14:paraId="4EB453F8" w14:textId="77777777" w:rsidR="00204A63" w:rsidRPr="00EC3222" w:rsidRDefault="00204A63" w:rsidP="00666B5B">
            <w:pPr>
              <w:rPr>
                <w:b w:val="0"/>
                <w:bCs/>
                <w:sz w:val="20"/>
              </w:rPr>
            </w:pPr>
            <w:r w:rsidRPr="00EC3222">
              <w:rPr>
                <w:b w:val="0"/>
                <w:bCs/>
                <w:sz w:val="20"/>
              </w:rPr>
              <w:t>Description for the item</w:t>
            </w:r>
          </w:p>
        </w:tc>
        <w:tc>
          <w:tcPr>
            <w:tcW w:w="1440" w:type="dxa"/>
          </w:tcPr>
          <w:p w14:paraId="77062636" w14:textId="77777777" w:rsidR="00204A63" w:rsidRPr="00EC3222" w:rsidRDefault="00204A63" w:rsidP="00666B5B">
            <w:pPr>
              <w:rPr>
                <w:b w:val="0"/>
                <w:bCs/>
                <w:sz w:val="20"/>
              </w:rPr>
            </w:pPr>
            <w:r w:rsidRPr="00EC3222">
              <w:rPr>
                <w:b w:val="0"/>
                <w:bCs/>
                <w:sz w:val="20"/>
              </w:rPr>
              <w:t>Varchar</w:t>
            </w:r>
          </w:p>
        </w:tc>
        <w:tc>
          <w:tcPr>
            <w:tcW w:w="1767" w:type="dxa"/>
          </w:tcPr>
          <w:p w14:paraId="41F4CCA5" w14:textId="77777777" w:rsidR="00204A63" w:rsidRPr="00EC3222" w:rsidRDefault="00204A63" w:rsidP="00666B5B">
            <w:pPr>
              <w:rPr>
                <w:b w:val="0"/>
                <w:bCs/>
                <w:sz w:val="20"/>
              </w:rPr>
            </w:pPr>
            <w:r w:rsidRPr="00EC3222">
              <w:rPr>
                <w:b w:val="0"/>
                <w:bCs/>
                <w:sz w:val="20"/>
              </w:rPr>
              <w:t>None</w:t>
            </w:r>
          </w:p>
        </w:tc>
        <w:tc>
          <w:tcPr>
            <w:tcW w:w="1098" w:type="dxa"/>
          </w:tcPr>
          <w:p w14:paraId="675BA67D" w14:textId="77777777" w:rsidR="00204A63" w:rsidRPr="00EC3222" w:rsidRDefault="00204A63" w:rsidP="00666B5B">
            <w:pPr>
              <w:rPr>
                <w:b w:val="0"/>
                <w:bCs/>
                <w:sz w:val="20"/>
              </w:rPr>
            </w:pPr>
            <w:r w:rsidRPr="00EC3222">
              <w:rPr>
                <w:b w:val="0"/>
                <w:bCs/>
                <w:sz w:val="20"/>
              </w:rPr>
              <w:t>false</w:t>
            </w:r>
          </w:p>
        </w:tc>
        <w:tc>
          <w:tcPr>
            <w:tcW w:w="1276" w:type="dxa"/>
          </w:tcPr>
          <w:p w14:paraId="420EED5D" w14:textId="77777777" w:rsidR="00204A63" w:rsidRPr="00EC3222" w:rsidRDefault="00204A63" w:rsidP="00666B5B">
            <w:pPr>
              <w:rPr>
                <w:b w:val="0"/>
                <w:bCs/>
                <w:sz w:val="20"/>
              </w:rPr>
            </w:pPr>
            <w:r w:rsidRPr="00EC3222">
              <w:rPr>
                <w:b w:val="0"/>
                <w:bCs/>
                <w:sz w:val="20"/>
              </w:rPr>
              <w:t>Deworming</w:t>
            </w:r>
          </w:p>
        </w:tc>
        <w:tc>
          <w:tcPr>
            <w:tcW w:w="1134" w:type="dxa"/>
          </w:tcPr>
          <w:p w14:paraId="51B4EE76" w14:textId="77777777" w:rsidR="00204A63" w:rsidRPr="00EC3222" w:rsidRDefault="00204A63" w:rsidP="00666B5B">
            <w:pPr>
              <w:rPr>
                <w:b w:val="0"/>
                <w:bCs/>
                <w:sz w:val="20"/>
              </w:rPr>
            </w:pPr>
            <w:r w:rsidRPr="00EC3222">
              <w:rPr>
                <w:b w:val="0"/>
                <w:bCs/>
                <w:sz w:val="20"/>
              </w:rPr>
              <w:t>Y</w:t>
            </w:r>
          </w:p>
        </w:tc>
        <w:tc>
          <w:tcPr>
            <w:tcW w:w="868" w:type="dxa"/>
          </w:tcPr>
          <w:p w14:paraId="252D115E" w14:textId="77777777" w:rsidR="00204A63" w:rsidRPr="00EC3222" w:rsidRDefault="00204A63" w:rsidP="00666B5B">
            <w:pPr>
              <w:rPr>
                <w:b w:val="0"/>
                <w:bCs/>
                <w:sz w:val="20"/>
              </w:rPr>
            </w:pPr>
            <w:r w:rsidRPr="00EC3222">
              <w:rPr>
                <w:b w:val="0"/>
                <w:bCs/>
                <w:sz w:val="20"/>
              </w:rPr>
              <w:t>50</w:t>
            </w:r>
          </w:p>
        </w:tc>
        <w:tc>
          <w:tcPr>
            <w:tcW w:w="1744" w:type="dxa"/>
          </w:tcPr>
          <w:p w14:paraId="4CFFF739" w14:textId="77777777" w:rsidR="00204A63" w:rsidRPr="00EC3222" w:rsidRDefault="00204A63" w:rsidP="00666B5B">
            <w:pPr>
              <w:rPr>
                <w:b w:val="0"/>
                <w:bCs/>
                <w:sz w:val="20"/>
              </w:rPr>
            </w:pPr>
            <w:r w:rsidRPr="00CC7892">
              <w:rPr>
                <w:b w:val="0"/>
                <w:bCs/>
                <w:sz w:val="20"/>
              </w:rPr>
              <w:t>[A-Z, a-z,0-9, @]</w:t>
            </w:r>
          </w:p>
        </w:tc>
      </w:tr>
      <w:tr w:rsidR="00204A63" w:rsidRPr="00EC3222" w14:paraId="30D04CE8" w14:textId="77777777" w:rsidTr="00666B5B">
        <w:trPr>
          <w:trHeight w:val="1279"/>
        </w:trPr>
        <w:tc>
          <w:tcPr>
            <w:tcW w:w="1980" w:type="dxa"/>
          </w:tcPr>
          <w:p w14:paraId="57749F9F" w14:textId="77777777" w:rsidR="00204A63" w:rsidRPr="00EC3222" w:rsidRDefault="00204A63" w:rsidP="00666B5B">
            <w:pPr>
              <w:rPr>
                <w:b w:val="0"/>
                <w:bCs/>
                <w:sz w:val="20"/>
              </w:rPr>
            </w:pPr>
            <w:proofErr w:type="spellStart"/>
            <w:r w:rsidRPr="00EC3222">
              <w:rPr>
                <w:b w:val="0"/>
                <w:bCs/>
                <w:sz w:val="20"/>
              </w:rPr>
              <w:t>category_id</w:t>
            </w:r>
            <w:proofErr w:type="spellEnd"/>
          </w:p>
        </w:tc>
        <w:tc>
          <w:tcPr>
            <w:tcW w:w="1653" w:type="dxa"/>
          </w:tcPr>
          <w:p w14:paraId="301C8E59" w14:textId="77777777" w:rsidR="00204A63" w:rsidRPr="00EC3222" w:rsidRDefault="00204A63" w:rsidP="00666B5B">
            <w:pPr>
              <w:rPr>
                <w:b w:val="0"/>
                <w:bCs/>
                <w:sz w:val="20"/>
              </w:rPr>
            </w:pPr>
            <w:r w:rsidRPr="00EC3222">
              <w:rPr>
                <w:b w:val="0"/>
                <w:bCs/>
                <w:sz w:val="20"/>
              </w:rPr>
              <w:t>Identifier of the item category</w:t>
            </w:r>
          </w:p>
        </w:tc>
        <w:tc>
          <w:tcPr>
            <w:tcW w:w="1440" w:type="dxa"/>
          </w:tcPr>
          <w:p w14:paraId="528DC246" w14:textId="77777777" w:rsidR="00204A63" w:rsidRPr="00EC3222" w:rsidRDefault="00204A63" w:rsidP="00666B5B">
            <w:pPr>
              <w:rPr>
                <w:b w:val="0"/>
                <w:bCs/>
                <w:sz w:val="20"/>
              </w:rPr>
            </w:pPr>
            <w:r w:rsidRPr="00EC3222">
              <w:rPr>
                <w:b w:val="0"/>
                <w:bCs/>
                <w:sz w:val="20"/>
              </w:rPr>
              <w:t>int</w:t>
            </w:r>
          </w:p>
        </w:tc>
        <w:tc>
          <w:tcPr>
            <w:tcW w:w="1767" w:type="dxa"/>
          </w:tcPr>
          <w:p w14:paraId="2362DE62" w14:textId="77777777" w:rsidR="00204A63" w:rsidRPr="00EC3222" w:rsidRDefault="00204A63" w:rsidP="00666B5B">
            <w:pPr>
              <w:rPr>
                <w:b w:val="0"/>
                <w:bCs/>
                <w:sz w:val="20"/>
              </w:rPr>
            </w:pPr>
            <w:r w:rsidRPr="00EC3222">
              <w:rPr>
                <w:b w:val="0"/>
                <w:bCs/>
                <w:sz w:val="20"/>
              </w:rPr>
              <w:t>None</w:t>
            </w:r>
          </w:p>
        </w:tc>
        <w:tc>
          <w:tcPr>
            <w:tcW w:w="1098" w:type="dxa"/>
          </w:tcPr>
          <w:p w14:paraId="22FA1F1C" w14:textId="77777777" w:rsidR="00204A63" w:rsidRPr="00EC3222" w:rsidRDefault="00204A63" w:rsidP="00666B5B">
            <w:pPr>
              <w:rPr>
                <w:b w:val="0"/>
                <w:bCs/>
                <w:sz w:val="20"/>
              </w:rPr>
            </w:pPr>
            <w:r w:rsidRPr="00EC3222">
              <w:rPr>
                <w:b w:val="0"/>
                <w:bCs/>
                <w:sz w:val="20"/>
              </w:rPr>
              <w:t>false</w:t>
            </w:r>
          </w:p>
        </w:tc>
        <w:tc>
          <w:tcPr>
            <w:tcW w:w="1276" w:type="dxa"/>
          </w:tcPr>
          <w:p w14:paraId="70882FEA" w14:textId="77777777" w:rsidR="00204A63" w:rsidRPr="00EC3222" w:rsidRDefault="00204A63" w:rsidP="00666B5B">
            <w:pPr>
              <w:rPr>
                <w:b w:val="0"/>
                <w:bCs/>
                <w:sz w:val="20"/>
              </w:rPr>
            </w:pPr>
            <w:r w:rsidRPr="00EC3222">
              <w:rPr>
                <w:b w:val="0"/>
                <w:bCs/>
                <w:sz w:val="20"/>
              </w:rPr>
              <w:t>1</w:t>
            </w:r>
          </w:p>
        </w:tc>
        <w:tc>
          <w:tcPr>
            <w:tcW w:w="1134" w:type="dxa"/>
          </w:tcPr>
          <w:p w14:paraId="33A30D6F" w14:textId="77777777" w:rsidR="00204A63" w:rsidRPr="00EC3222" w:rsidRDefault="00204A63" w:rsidP="00666B5B">
            <w:pPr>
              <w:rPr>
                <w:b w:val="0"/>
                <w:bCs/>
                <w:sz w:val="20"/>
              </w:rPr>
            </w:pPr>
            <w:r w:rsidRPr="00EC3222">
              <w:rPr>
                <w:b w:val="0"/>
                <w:bCs/>
                <w:sz w:val="20"/>
              </w:rPr>
              <w:t>Y</w:t>
            </w:r>
          </w:p>
        </w:tc>
        <w:tc>
          <w:tcPr>
            <w:tcW w:w="868" w:type="dxa"/>
          </w:tcPr>
          <w:p w14:paraId="114724AF" w14:textId="77777777" w:rsidR="00204A63" w:rsidRPr="00EC3222" w:rsidRDefault="00204A63" w:rsidP="00666B5B">
            <w:pPr>
              <w:rPr>
                <w:b w:val="0"/>
                <w:bCs/>
                <w:sz w:val="20"/>
              </w:rPr>
            </w:pPr>
            <w:r w:rsidRPr="00EC3222">
              <w:rPr>
                <w:b w:val="0"/>
                <w:bCs/>
                <w:sz w:val="20"/>
              </w:rPr>
              <w:t>11</w:t>
            </w:r>
          </w:p>
        </w:tc>
        <w:tc>
          <w:tcPr>
            <w:tcW w:w="1744" w:type="dxa"/>
          </w:tcPr>
          <w:p w14:paraId="7156FA61" w14:textId="77777777" w:rsidR="00204A63" w:rsidRPr="00EC3222" w:rsidRDefault="00204A63" w:rsidP="00666B5B">
            <w:pPr>
              <w:rPr>
                <w:b w:val="0"/>
                <w:bCs/>
                <w:sz w:val="20"/>
              </w:rPr>
            </w:pPr>
            <w:r w:rsidRPr="00EC3222">
              <w:rPr>
                <w:b w:val="0"/>
                <w:bCs/>
                <w:sz w:val="20"/>
              </w:rPr>
              <w:t>[0-9]</w:t>
            </w:r>
          </w:p>
        </w:tc>
      </w:tr>
      <w:tr w:rsidR="00204A63" w:rsidRPr="00EC3222" w14:paraId="29EF6878" w14:textId="77777777" w:rsidTr="00666B5B">
        <w:trPr>
          <w:trHeight w:val="1279"/>
        </w:trPr>
        <w:tc>
          <w:tcPr>
            <w:tcW w:w="1980" w:type="dxa"/>
          </w:tcPr>
          <w:p w14:paraId="422328E3" w14:textId="77777777" w:rsidR="00204A63" w:rsidRPr="00EC3222" w:rsidRDefault="00204A63" w:rsidP="00666B5B">
            <w:pPr>
              <w:rPr>
                <w:b w:val="0"/>
                <w:bCs/>
                <w:sz w:val="20"/>
              </w:rPr>
            </w:pPr>
            <w:proofErr w:type="spellStart"/>
            <w:r w:rsidRPr="00EC3222">
              <w:rPr>
                <w:b w:val="0"/>
                <w:bCs/>
                <w:sz w:val="20"/>
              </w:rPr>
              <w:t>is_exist</w:t>
            </w:r>
            <w:proofErr w:type="spellEnd"/>
          </w:p>
        </w:tc>
        <w:tc>
          <w:tcPr>
            <w:tcW w:w="1653" w:type="dxa"/>
          </w:tcPr>
          <w:p w14:paraId="59E466AD" w14:textId="77777777" w:rsidR="00204A63" w:rsidRPr="00EC3222" w:rsidRDefault="00204A63" w:rsidP="00666B5B">
            <w:pPr>
              <w:rPr>
                <w:b w:val="0"/>
                <w:bCs/>
                <w:sz w:val="20"/>
              </w:rPr>
            </w:pPr>
            <w:r w:rsidRPr="00EC3222">
              <w:rPr>
                <w:b w:val="0"/>
                <w:bCs/>
                <w:sz w:val="20"/>
              </w:rPr>
              <w:t>Determines item existing record</w:t>
            </w:r>
          </w:p>
        </w:tc>
        <w:tc>
          <w:tcPr>
            <w:tcW w:w="1440" w:type="dxa"/>
          </w:tcPr>
          <w:p w14:paraId="2A43EF5D" w14:textId="77777777" w:rsidR="00204A63" w:rsidRPr="00EC3222" w:rsidRDefault="00204A63" w:rsidP="00666B5B">
            <w:pPr>
              <w:rPr>
                <w:b w:val="0"/>
                <w:bCs/>
                <w:sz w:val="20"/>
              </w:rPr>
            </w:pPr>
            <w:r w:rsidRPr="00EC3222">
              <w:rPr>
                <w:b w:val="0"/>
                <w:bCs/>
                <w:sz w:val="20"/>
              </w:rPr>
              <w:t>varchar</w:t>
            </w:r>
          </w:p>
        </w:tc>
        <w:tc>
          <w:tcPr>
            <w:tcW w:w="1767" w:type="dxa"/>
          </w:tcPr>
          <w:p w14:paraId="0B428793" w14:textId="77777777" w:rsidR="00204A63" w:rsidRPr="00EC3222" w:rsidRDefault="00204A63" w:rsidP="00666B5B">
            <w:pPr>
              <w:rPr>
                <w:b w:val="0"/>
                <w:bCs/>
                <w:sz w:val="20"/>
              </w:rPr>
            </w:pPr>
            <w:r w:rsidRPr="00EC3222">
              <w:rPr>
                <w:b w:val="0"/>
                <w:bCs/>
                <w:sz w:val="20"/>
              </w:rPr>
              <w:t>None</w:t>
            </w:r>
          </w:p>
        </w:tc>
        <w:tc>
          <w:tcPr>
            <w:tcW w:w="1098" w:type="dxa"/>
          </w:tcPr>
          <w:p w14:paraId="1257BC24" w14:textId="77777777" w:rsidR="00204A63" w:rsidRPr="00EC3222" w:rsidRDefault="00204A63" w:rsidP="00666B5B">
            <w:pPr>
              <w:rPr>
                <w:b w:val="0"/>
                <w:bCs/>
                <w:sz w:val="20"/>
              </w:rPr>
            </w:pPr>
            <w:r w:rsidRPr="00EC3222">
              <w:rPr>
                <w:b w:val="0"/>
                <w:bCs/>
                <w:sz w:val="20"/>
              </w:rPr>
              <w:t>false</w:t>
            </w:r>
          </w:p>
        </w:tc>
        <w:tc>
          <w:tcPr>
            <w:tcW w:w="1276" w:type="dxa"/>
          </w:tcPr>
          <w:p w14:paraId="4AD96B39" w14:textId="77777777" w:rsidR="00204A63" w:rsidRPr="00EC3222" w:rsidRDefault="00204A63" w:rsidP="00666B5B">
            <w:pPr>
              <w:rPr>
                <w:b w:val="0"/>
                <w:bCs/>
                <w:sz w:val="20"/>
              </w:rPr>
            </w:pPr>
            <w:r w:rsidRPr="00EC3222">
              <w:rPr>
                <w:b w:val="0"/>
                <w:bCs/>
                <w:sz w:val="20"/>
              </w:rPr>
              <w:t>true</w:t>
            </w:r>
          </w:p>
        </w:tc>
        <w:tc>
          <w:tcPr>
            <w:tcW w:w="1134" w:type="dxa"/>
          </w:tcPr>
          <w:p w14:paraId="11F341C0" w14:textId="77777777" w:rsidR="00204A63" w:rsidRPr="00EC3222" w:rsidRDefault="00204A63" w:rsidP="00666B5B">
            <w:pPr>
              <w:rPr>
                <w:b w:val="0"/>
                <w:bCs/>
                <w:sz w:val="20"/>
              </w:rPr>
            </w:pPr>
            <w:r w:rsidRPr="00EC3222">
              <w:rPr>
                <w:b w:val="0"/>
                <w:bCs/>
                <w:sz w:val="20"/>
              </w:rPr>
              <w:t>Y</w:t>
            </w:r>
          </w:p>
        </w:tc>
        <w:tc>
          <w:tcPr>
            <w:tcW w:w="868" w:type="dxa"/>
          </w:tcPr>
          <w:p w14:paraId="3C2E26A3" w14:textId="77777777" w:rsidR="00204A63" w:rsidRPr="00EC3222" w:rsidRDefault="00204A63" w:rsidP="00666B5B">
            <w:pPr>
              <w:rPr>
                <w:b w:val="0"/>
                <w:bCs/>
                <w:sz w:val="20"/>
              </w:rPr>
            </w:pPr>
            <w:r w:rsidRPr="00EC3222">
              <w:rPr>
                <w:b w:val="0"/>
                <w:bCs/>
                <w:sz w:val="20"/>
              </w:rPr>
              <w:t>50</w:t>
            </w:r>
          </w:p>
        </w:tc>
        <w:tc>
          <w:tcPr>
            <w:tcW w:w="1744" w:type="dxa"/>
          </w:tcPr>
          <w:p w14:paraId="518D046B" w14:textId="77777777" w:rsidR="00204A63" w:rsidRPr="00EC3222" w:rsidRDefault="00204A63" w:rsidP="00666B5B">
            <w:pPr>
              <w:rPr>
                <w:b w:val="0"/>
                <w:bCs/>
                <w:sz w:val="20"/>
              </w:rPr>
            </w:pPr>
            <w:r w:rsidRPr="00EC3222">
              <w:rPr>
                <w:b w:val="0"/>
                <w:bCs/>
                <w:sz w:val="20"/>
              </w:rPr>
              <w:t>[A-Z, a-z,0-9, @]</w:t>
            </w:r>
          </w:p>
        </w:tc>
      </w:tr>
      <w:tr w:rsidR="00204A63" w:rsidRPr="00EC3222" w14:paraId="1FB60405" w14:textId="77777777" w:rsidTr="00666B5B">
        <w:trPr>
          <w:trHeight w:val="1279"/>
        </w:trPr>
        <w:tc>
          <w:tcPr>
            <w:tcW w:w="1980" w:type="dxa"/>
          </w:tcPr>
          <w:p w14:paraId="60879723" w14:textId="77777777" w:rsidR="00204A63" w:rsidRPr="00EC3222" w:rsidRDefault="00204A63" w:rsidP="00666B5B">
            <w:pPr>
              <w:rPr>
                <w:b w:val="0"/>
                <w:bCs/>
                <w:sz w:val="20"/>
              </w:rPr>
            </w:pPr>
            <w:proofErr w:type="spellStart"/>
            <w:r w:rsidRPr="00EC3222">
              <w:rPr>
                <w:b w:val="0"/>
                <w:bCs/>
                <w:sz w:val="20"/>
              </w:rPr>
              <w:lastRenderedPageBreak/>
              <w:t>user_id</w:t>
            </w:r>
            <w:proofErr w:type="spellEnd"/>
          </w:p>
        </w:tc>
        <w:tc>
          <w:tcPr>
            <w:tcW w:w="1653" w:type="dxa"/>
          </w:tcPr>
          <w:p w14:paraId="4CBE07DC" w14:textId="77777777" w:rsidR="00204A63" w:rsidRPr="00EC3222" w:rsidRDefault="00204A63" w:rsidP="00666B5B">
            <w:pPr>
              <w:rPr>
                <w:b w:val="0"/>
                <w:bCs/>
                <w:sz w:val="20"/>
              </w:rPr>
            </w:pPr>
            <w:r w:rsidRPr="00EC3222">
              <w:rPr>
                <w:b w:val="0"/>
                <w:bCs/>
                <w:sz w:val="20"/>
              </w:rPr>
              <w:t>Unique Identified ID for user</w:t>
            </w:r>
          </w:p>
        </w:tc>
        <w:tc>
          <w:tcPr>
            <w:tcW w:w="1440" w:type="dxa"/>
          </w:tcPr>
          <w:p w14:paraId="31405D36" w14:textId="77777777" w:rsidR="00204A63" w:rsidRPr="00EC3222" w:rsidRDefault="00204A63" w:rsidP="00666B5B">
            <w:pPr>
              <w:rPr>
                <w:b w:val="0"/>
                <w:bCs/>
                <w:sz w:val="20"/>
              </w:rPr>
            </w:pPr>
            <w:r w:rsidRPr="00EC3222">
              <w:rPr>
                <w:b w:val="0"/>
                <w:bCs/>
                <w:sz w:val="20"/>
              </w:rPr>
              <w:t>int</w:t>
            </w:r>
          </w:p>
        </w:tc>
        <w:tc>
          <w:tcPr>
            <w:tcW w:w="1767" w:type="dxa"/>
          </w:tcPr>
          <w:p w14:paraId="0D44B5BD" w14:textId="77777777" w:rsidR="00204A63" w:rsidRPr="00EC3222" w:rsidRDefault="00204A63" w:rsidP="00666B5B">
            <w:pPr>
              <w:rPr>
                <w:b w:val="0"/>
                <w:bCs/>
                <w:sz w:val="20"/>
              </w:rPr>
            </w:pPr>
            <w:r w:rsidRPr="00EC3222">
              <w:rPr>
                <w:b w:val="0"/>
                <w:bCs/>
                <w:sz w:val="20"/>
              </w:rPr>
              <w:t>None</w:t>
            </w:r>
          </w:p>
        </w:tc>
        <w:tc>
          <w:tcPr>
            <w:tcW w:w="1098" w:type="dxa"/>
          </w:tcPr>
          <w:p w14:paraId="1FFCD453" w14:textId="77777777" w:rsidR="00204A63" w:rsidRPr="00EC3222" w:rsidRDefault="00204A63" w:rsidP="00666B5B">
            <w:pPr>
              <w:rPr>
                <w:b w:val="0"/>
                <w:bCs/>
                <w:sz w:val="20"/>
              </w:rPr>
            </w:pPr>
            <w:r w:rsidRPr="00EC3222">
              <w:rPr>
                <w:b w:val="0"/>
                <w:bCs/>
                <w:sz w:val="20"/>
              </w:rPr>
              <w:t>false</w:t>
            </w:r>
          </w:p>
        </w:tc>
        <w:tc>
          <w:tcPr>
            <w:tcW w:w="1276" w:type="dxa"/>
          </w:tcPr>
          <w:p w14:paraId="416A44A0" w14:textId="77777777" w:rsidR="00204A63" w:rsidRPr="00EC3222" w:rsidRDefault="00204A63" w:rsidP="00666B5B">
            <w:pPr>
              <w:rPr>
                <w:b w:val="0"/>
                <w:bCs/>
                <w:sz w:val="20"/>
              </w:rPr>
            </w:pPr>
            <w:r w:rsidRPr="00EC3222">
              <w:rPr>
                <w:b w:val="0"/>
                <w:bCs/>
                <w:sz w:val="20"/>
              </w:rPr>
              <w:t>1</w:t>
            </w:r>
          </w:p>
        </w:tc>
        <w:tc>
          <w:tcPr>
            <w:tcW w:w="1134" w:type="dxa"/>
          </w:tcPr>
          <w:p w14:paraId="24D78B1D" w14:textId="77777777" w:rsidR="00204A63" w:rsidRPr="00EC3222" w:rsidRDefault="00204A63" w:rsidP="00666B5B">
            <w:pPr>
              <w:rPr>
                <w:b w:val="0"/>
                <w:bCs/>
                <w:sz w:val="20"/>
              </w:rPr>
            </w:pPr>
            <w:r w:rsidRPr="00EC3222">
              <w:rPr>
                <w:b w:val="0"/>
                <w:bCs/>
                <w:sz w:val="20"/>
              </w:rPr>
              <w:t>Y</w:t>
            </w:r>
          </w:p>
        </w:tc>
        <w:tc>
          <w:tcPr>
            <w:tcW w:w="868" w:type="dxa"/>
          </w:tcPr>
          <w:p w14:paraId="7C009AF8" w14:textId="77777777" w:rsidR="00204A63" w:rsidRPr="00EC3222" w:rsidRDefault="00204A63" w:rsidP="00666B5B">
            <w:pPr>
              <w:rPr>
                <w:b w:val="0"/>
                <w:bCs/>
                <w:sz w:val="20"/>
              </w:rPr>
            </w:pPr>
            <w:r w:rsidRPr="00EC3222">
              <w:rPr>
                <w:b w:val="0"/>
                <w:bCs/>
                <w:sz w:val="20"/>
              </w:rPr>
              <w:t>11</w:t>
            </w:r>
          </w:p>
        </w:tc>
        <w:tc>
          <w:tcPr>
            <w:tcW w:w="1744" w:type="dxa"/>
          </w:tcPr>
          <w:p w14:paraId="3E460837" w14:textId="77777777" w:rsidR="00204A63" w:rsidRPr="00EC3222" w:rsidRDefault="00204A63" w:rsidP="00666B5B">
            <w:pPr>
              <w:rPr>
                <w:b w:val="0"/>
                <w:bCs/>
                <w:sz w:val="20"/>
              </w:rPr>
            </w:pPr>
            <w:r w:rsidRPr="00EC3222">
              <w:rPr>
                <w:b w:val="0"/>
                <w:bCs/>
                <w:sz w:val="20"/>
              </w:rPr>
              <w:t>[0-9]</w:t>
            </w:r>
          </w:p>
        </w:tc>
      </w:tr>
      <w:bookmarkEnd w:id="12"/>
    </w:tbl>
    <w:p w14:paraId="732318EF" w14:textId="77777777" w:rsidR="00575A26" w:rsidRDefault="00575A26" w:rsidP="00204A63">
      <w:pPr>
        <w:spacing w:line="360" w:lineRule="auto"/>
        <w:rPr>
          <w:rFonts w:cs="Times New Roman"/>
          <w:szCs w:val="24"/>
        </w:rPr>
      </w:pPr>
    </w:p>
    <w:p w14:paraId="24C4E5B8" w14:textId="76FA15CC" w:rsidR="00204A63" w:rsidRPr="00D954EF"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71</w:t>
      </w:r>
      <w:r w:rsidRPr="00D954EF">
        <w:rPr>
          <w:rFonts w:cs="Times New Roman"/>
          <w:szCs w:val="24"/>
        </w:rPr>
        <w:t xml:space="preserve">. Data Dictionary of </w:t>
      </w:r>
      <w:r>
        <w:rPr>
          <w:rFonts w:cs="Times New Roman"/>
          <w:szCs w:val="24"/>
        </w:rPr>
        <w:t>Inventory</w:t>
      </w:r>
      <w:r w:rsidRPr="00D954EF">
        <w:rPr>
          <w:rFonts w:cs="Times New Roman"/>
          <w:szCs w:val="24"/>
        </w:rPr>
        <w:t xml:space="preserve"> Table</w:t>
      </w:r>
    </w:p>
    <w:p w14:paraId="30AD9CA3" w14:textId="77777777" w:rsidR="00204A63" w:rsidRDefault="00204A63" w:rsidP="00204A63"/>
    <w:p w14:paraId="0F5ED60F" w14:textId="77777777" w:rsidR="00204A63" w:rsidRDefault="00204A63" w:rsidP="00204A63"/>
    <w:p w14:paraId="4446C3CF" w14:textId="77777777" w:rsidR="00204A63" w:rsidRDefault="00204A63" w:rsidP="00204A63"/>
    <w:p w14:paraId="69D2A52D" w14:textId="77777777" w:rsidR="00204A63" w:rsidRDefault="00204A63" w:rsidP="00204A63"/>
    <w:p w14:paraId="5117AC67" w14:textId="77777777" w:rsidR="00204A63" w:rsidRDefault="00204A63" w:rsidP="00204A63"/>
    <w:p w14:paraId="143DCB54" w14:textId="77777777" w:rsidR="00204A63" w:rsidRDefault="00204A63" w:rsidP="00204A63"/>
    <w:p w14:paraId="21AE1C2D" w14:textId="77777777" w:rsidR="00204A63" w:rsidRDefault="00204A63" w:rsidP="00204A63"/>
    <w:p w14:paraId="2F7BA8D7" w14:textId="77777777" w:rsidR="00204A63" w:rsidRDefault="00204A63" w:rsidP="00204A63"/>
    <w:p w14:paraId="36090650" w14:textId="77777777" w:rsidR="00204A63" w:rsidRDefault="00204A63" w:rsidP="00204A63"/>
    <w:p w14:paraId="13440C79" w14:textId="77777777" w:rsidR="00204A63" w:rsidRDefault="00204A63" w:rsidP="00204A63"/>
    <w:p w14:paraId="349F3687" w14:textId="77777777" w:rsidR="00204A63" w:rsidRDefault="00204A63" w:rsidP="00204A63"/>
    <w:p w14:paraId="5AFBB833" w14:textId="77777777" w:rsidR="00204A63" w:rsidRDefault="00204A63" w:rsidP="00204A63"/>
    <w:p w14:paraId="05D67098" w14:textId="77777777" w:rsidR="00204A63" w:rsidRDefault="00204A63" w:rsidP="00204A63"/>
    <w:p w14:paraId="0EAA388F" w14:textId="77777777" w:rsidR="00204A63" w:rsidRDefault="00204A63" w:rsidP="00204A63"/>
    <w:p w14:paraId="33488869" w14:textId="77777777" w:rsidR="00204A63" w:rsidRDefault="00204A63" w:rsidP="00204A63"/>
    <w:p w14:paraId="00A60269" w14:textId="77777777" w:rsidR="00204A63" w:rsidRDefault="00204A63" w:rsidP="00204A63"/>
    <w:p w14:paraId="7BB71696" w14:textId="77777777" w:rsidR="00204A63" w:rsidRDefault="00204A63" w:rsidP="00204A63">
      <w:pPr>
        <w:jc w:val="both"/>
      </w:pPr>
    </w:p>
    <w:p w14:paraId="39EA6B49" w14:textId="77777777" w:rsidR="00204A63" w:rsidRDefault="00204A63" w:rsidP="00204A63">
      <w:pPr>
        <w:jc w:val="both"/>
      </w:pPr>
    </w:p>
    <w:p w14:paraId="71229906" w14:textId="77777777" w:rsidR="00204A63" w:rsidRDefault="00204A63" w:rsidP="00204A63">
      <w:pPr>
        <w:jc w:val="both"/>
      </w:pPr>
    </w:p>
    <w:p w14:paraId="57555C49" w14:textId="77777777" w:rsidR="00204A63" w:rsidRDefault="00204A63" w:rsidP="00204A63">
      <w:pPr>
        <w:jc w:val="both"/>
      </w:pPr>
    </w:p>
    <w:p w14:paraId="00C245F3" w14:textId="77777777" w:rsidR="00204A63" w:rsidRDefault="00204A63" w:rsidP="00204A63">
      <w:pPr>
        <w:jc w:val="both"/>
      </w:pPr>
    </w:p>
    <w:p w14:paraId="38021E32" w14:textId="77777777" w:rsidR="00204A63" w:rsidRDefault="00204A63" w:rsidP="00204A63">
      <w:pPr>
        <w:jc w:val="both"/>
      </w:pPr>
    </w:p>
    <w:p w14:paraId="59B32BB5" w14:textId="77777777" w:rsidR="00204A63" w:rsidRDefault="00204A63" w:rsidP="00204A63">
      <w:pPr>
        <w:jc w:val="both"/>
      </w:pPr>
    </w:p>
    <w:tbl>
      <w:tblPr>
        <w:tblStyle w:val="TableGrid"/>
        <w:tblW w:w="12955" w:type="dxa"/>
        <w:tblLayout w:type="fixed"/>
        <w:tblLook w:val="04A0" w:firstRow="1" w:lastRow="0" w:firstColumn="1" w:lastColumn="0" w:noHBand="0" w:noVBand="1"/>
      </w:tblPr>
      <w:tblGrid>
        <w:gridCol w:w="1975"/>
        <w:gridCol w:w="1800"/>
        <w:gridCol w:w="1426"/>
        <w:gridCol w:w="1457"/>
        <w:gridCol w:w="1559"/>
        <w:gridCol w:w="992"/>
        <w:gridCol w:w="1134"/>
        <w:gridCol w:w="851"/>
        <w:gridCol w:w="1761"/>
      </w:tblGrid>
      <w:tr w:rsidR="00204A63" w:rsidRPr="00231B8F" w14:paraId="59A99C5C" w14:textId="77777777" w:rsidTr="00666B5B">
        <w:trPr>
          <w:trHeight w:val="27"/>
        </w:trPr>
        <w:tc>
          <w:tcPr>
            <w:tcW w:w="1975" w:type="dxa"/>
          </w:tcPr>
          <w:p w14:paraId="49A099DE" w14:textId="77777777" w:rsidR="00204A63" w:rsidRPr="00231B8F" w:rsidRDefault="00204A63" w:rsidP="00666B5B">
            <w:pPr>
              <w:rPr>
                <w:sz w:val="20"/>
              </w:rPr>
            </w:pPr>
            <w:r w:rsidRPr="00231B8F">
              <w:rPr>
                <w:sz w:val="20"/>
              </w:rPr>
              <w:lastRenderedPageBreak/>
              <w:t>Table Name</w:t>
            </w:r>
          </w:p>
        </w:tc>
        <w:tc>
          <w:tcPr>
            <w:tcW w:w="10980" w:type="dxa"/>
            <w:gridSpan w:val="8"/>
          </w:tcPr>
          <w:p w14:paraId="313BAEB1" w14:textId="77777777" w:rsidR="00204A63" w:rsidRPr="00231B8F" w:rsidRDefault="00204A63" w:rsidP="00666B5B">
            <w:pPr>
              <w:rPr>
                <w:sz w:val="20"/>
              </w:rPr>
            </w:pPr>
            <w:proofErr w:type="spellStart"/>
            <w:r w:rsidRPr="00231B8F">
              <w:rPr>
                <w:sz w:val="20"/>
              </w:rPr>
              <w:t>tbl_category</w:t>
            </w:r>
            <w:proofErr w:type="spellEnd"/>
          </w:p>
        </w:tc>
      </w:tr>
      <w:tr w:rsidR="00204A63" w:rsidRPr="00231B8F" w14:paraId="15334B23" w14:textId="77777777" w:rsidTr="00666B5B">
        <w:trPr>
          <w:trHeight w:val="429"/>
        </w:trPr>
        <w:tc>
          <w:tcPr>
            <w:tcW w:w="1975" w:type="dxa"/>
          </w:tcPr>
          <w:p w14:paraId="5AE04A04" w14:textId="77777777" w:rsidR="00204A63" w:rsidRPr="00231B8F" w:rsidRDefault="00204A63" w:rsidP="00666B5B">
            <w:pPr>
              <w:rPr>
                <w:sz w:val="20"/>
              </w:rPr>
            </w:pPr>
            <w:r w:rsidRPr="00231B8F">
              <w:rPr>
                <w:sz w:val="20"/>
              </w:rPr>
              <w:t>Description</w:t>
            </w:r>
          </w:p>
        </w:tc>
        <w:tc>
          <w:tcPr>
            <w:tcW w:w="10980" w:type="dxa"/>
            <w:gridSpan w:val="8"/>
          </w:tcPr>
          <w:p w14:paraId="69845810" w14:textId="77777777" w:rsidR="00204A63" w:rsidRPr="00231B8F" w:rsidRDefault="00204A63" w:rsidP="00666B5B">
            <w:pPr>
              <w:rPr>
                <w:sz w:val="20"/>
              </w:rPr>
            </w:pPr>
            <w:r w:rsidRPr="00231B8F">
              <w:rPr>
                <w:sz w:val="20"/>
              </w:rPr>
              <w:t>This table record the category of item stored in the inventory.</w:t>
            </w:r>
          </w:p>
        </w:tc>
      </w:tr>
      <w:tr w:rsidR="00204A63" w:rsidRPr="00231B8F" w14:paraId="4FCE3EA8" w14:textId="77777777" w:rsidTr="00666B5B">
        <w:trPr>
          <w:trHeight w:val="436"/>
        </w:trPr>
        <w:tc>
          <w:tcPr>
            <w:tcW w:w="1975" w:type="dxa"/>
          </w:tcPr>
          <w:p w14:paraId="6BD631B6" w14:textId="77777777" w:rsidR="00204A63" w:rsidRPr="00231B8F" w:rsidRDefault="00204A63" w:rsidP="00666B5B">
            <w:pPr>
              <w:rPr>
                <w:sz w:val="20"/>
              </w:rPr>
            </w:pPr>
            <w:r w:rsidRPr="00231B8F">
              <w:rPr>
                <w:sz w:val="20"/>
              </w:rPr>
              <w:t>Alias</w:t>
            </w:r>
          </w:p>
        </w:tc>
        <w:tc>
          <w:tcPr>
            <w:tcW w:w="10980" w:type="dxa"/>
            <w:gridSpan w:val="8"/>
          </w:tcPr>
          <w:p w14:paraId="133E1592" w14:textId="77777777" w:rsidR="00204A63" w:rsidRPr="00231B8F" w:rsidRDefault="00204A63" w:rsidP="00666B5B">
            <w:pPr>
              <w:rPr>
                <w:sz w:val="20"/>
              </w:rPr>
            </w:pPr>
            <w:r w:rsidRPr="00231B8F">
              <w:rPr>
                <w:sz w:val="20"/>
              </w:rPr>
              <w:t>None</w:t>
            </w:r>
          </w:p>
        </w:tc>
      </w:tr>
      <w:tr w:rsidR="00204A63" w:rsidRPr="00231B8F" w14:paraId="25DBF4BA" w14:textId="77777777" w:rsidTr="00666B5B">
        <w:trPr>
          <w:trHeight w:val="86"/>
        </w:trPr>
        <w:tc>
          <w:tcPr>
            <w:tcW w:w="1975" w:type="dxa"/>
          </w:tcPr>
          <w:p w14:paraId="36468AD9" w14:textId="77777777" w:rsidR="00204A63" w:rsidRPr="00231B8F" w:rsidRDefault="00204A63" w:rsidP="00666B5B">
            <w:pPr>
              <w:rPr>
                <w:sz w:val="20"/>
              </w:rPr>
            </w:pPr>
            <w:r w:rsidRPr="00231B8F">
              <w:rPr>
                <w:sz w:val="20"/>
              </w:rPr>
              <w:t>Attribute Name</w:t>
            </w:r>
          </w:p>
        </w:tc>
        <w:tc>
          <w:tcPr>
            <w:tcW w:w="1800" w:type="dxa"/>
          </w:tcPr>
          <w:p w14:paraId="4B497C2D" w14:textId="77777777" w:rsidR="00204A63" w:rsidRPr="00231B8F" w:rsidRDefault="00204A63" w:rsidP="00666B5B">
            <w:pPr>
              <w:rPr>
                <w:sz w:val="20"/>
              </w:rPr>
            </w:pPr>
            <w:r w:rsidRPr="00231B8F">
              <w:rPr>
                <w:sz w:val="20"/>
              </w:rPr>
              <w:t>Description</w:t>
            </w:r>
          </w:p>
        </w:tc>
        <w:tc>
          <w:tcPr>
            <w:tcW w:w="1426" w:type="dxa"/>
          </w:tcPr>
          <w:p w14:paraId="5D2D9FEA" w14:textId="77777777" w:rsidR="00204A63" w:rsidRPr="00231B8F" w:rsidRDefault="00204A63" w:rsidP="00666B5B">
            <w:pPr>
              <w:rPr>
                <w:sz w:val="20"/>
              </w:rPr>
            </w:pPr>
            <w:r w:rsidRPr="00231B8F">
              <w:rPr>
                <w:sz w:val="20"/>
              </w:rPr>
              <w:t>Data Type</w:t>
            </w:r>
          </w:p>
        </w:tc>
        <w:tc>
          <w:tcPr>
            <w:tcW w:w="1457" w:type="dxa"/>
          </w:tcPr>
          <w:p w14:paraId="3A5CBE7B" w14:textId="77777777" w:rsidR="00204A63" w:rsidRPr="00231B8F" w:rsidRDefault="00204A63" w:rsidP="00666B5B">
            <w:pPr>
              <w:rPr>
                <w:sz w:val="20"/>
              </w:rPr>
            </w:pPr>
            <w:r w:rsidRPr="00231B8F">
              <w:rPr>
                <w:sz w:val="20"/>
              </w:rPr>
              <w:t>Default Value</w:t>
            </w:r>
          </w:p>
        </w:tc>
        <w:tc>
          <w:tcPr>
            <w:tcW w:w="1559" w:type="dxa"/>
          </w:tcPr>
          <w:p w14:paraId="130452CC" w14:textId="77777777" w:rsidR="00204A63" w:rsidRPr="00231B8F" w:rsidRDefault="00204A63" w:rsidP="00666B5B">
            <w:pPr>
              <w:rPr>
                <w:sz w:val="20"/>
              </w:rPr>
            </w:pPr>
            <w:r w:rsidRPr="00231B8F">
              <w:rPr>
                <w:sz w:val="20"/>
              </w:rPr>
              <w:t>Primary Key</w:t>
            </w:r>
          </w:p>
        </w:tc>
        <w:tc>
          <w:tcPr>
            <w:tcW w:w="992" w:type="dxa"/>
          </w:tcPr>
          <w:p w14:paraId="27E914FB" w14:textId="77777777" w:rsidR="00204A63" w:rsidRPr="00231B8F" w:rsidRDefault="00204A63" w:rsidP="00666B5B">
            <w:pPr>
              <w:rPr>
                <w:sz w:val="20"/>
              </w:rPr>
            </w:pPr>
            <w:r w:rsidRPr="00231B8F">
              <w:rPr>
                <w:sz w:val="20"/>
              </w:rPr>
              <w:t>Example</w:t>
            </w:r>
          </w:p>
        </w:tc>
        <w:tc>
          <w:tcPr>
            <w:tcW w:w="1134" w:type="dxa"/>
          </w:tcPr>
          <w:p w14:paraId="33D6B5DB" w14:textId="77777777" w:rsidR="00204A63" w:rsidRPr="00231B8F" w:rsidRDefault="00204A63" w:rsidP="00666B5B">
            <w:pPr>
              <w:rPr>
                <w:sz w:val="20"/>
              </w:rPr>
            </w:pPr>
            <w:r w:rsidRPr="00231B8F">
              <w:rPr>
                <w:sz w:val="20"/>
              </w:rPr>
              <w:t>Not Allowed? (Y/N)</w:t>
            </w:r>
          </w:p>
        </w:tc>
        <w:tc>
          <w:tcPr>
            <w:tcW w:w="851" w:type="dxa"/>
          </w:tcPr>
          <w:p w14:paraId="4F0B4FC6" w14:textId="77777777" w:rsidR="00204A63" w:rsidRPr="00231B8F" w:rsidRDefault="00204A63" w:rsidP="00666B5B">
            <w:pPr>
              <w:rPr>
                <w:sz w:val="20"/>
              </w:rPr>
            </w:pPr>
            <w:r w:rsidRPr="00231B8F">
              <w:rPr>
                <w:sz w:val="20"/>
              </w:rPr>
              <w:t>Length</w:t>
            </w:r>
          </w:p>
        </w:tc>
        <w:tc>
          <w:tcPr>
            <w:tcW w:w="1761" w:type="dxa"/>
          </w:tcPr>
          <w:p w14:paraId="00004822" w14:textId="77777777" w:rsidR="00204A63" w:rsidRPr="00231B8F" w:rsidRDefault="00204A63" w:rsidP="00666B5B">
            <w:pPr>
              <w:rPr>
                <w:sz w:val="20"/>
              </w:rPr>
            </w:pPr>
            <w:r w:rsidRPr="00231B8F">
              <w:rPr>
                <w:sz w:val="20"/>
              </w:rPr>
              <w:t>Validation Rules</w:t>
            </w:r>
          </w:p>
        </w:tc>
      </w:tr>
      <w:tr w:rsidR="00204A63" w:rsidRPr="00231B8F" w14:paraId="704F3EC8" w14:textId="77777777" w:rsidTr="00666B5B">
        <w:trPr>
          <w:trHeight w:val="660"/>
        </w:trPr>
        <w:tc>
          <w:tcPr>
            <w:tcW w:w="1975" w:type="dxa"/>
          </w:tcPr>
          <w:p w14:paraId="02485C24" w14:textId="77777777" w:rsidR="00204A63" w:rsidRPr="00231B8F" w:rsidRDefault="00204A63" w:rsidP="00666B5B">
            <w:pPr>
              <w:rPr>
                <w:b w:val="0"/>
                <w:bCs/>
                <w:sz w:val="20"/>
              </w:rPr>
            </w:pPr>
            <w:proofErr w:type="spellStart"/>
            <w:r w:rsidRPr="00231B8F">
              <w:rPr>
                <w:b w:val="0"/>
                <w:bCs/>
                <w:sz w:val="20"/>
              </w:rPr>
              <w:t>category_id</w:t>
            </w:r>
            <w:proofErr w:type="spellEnd"/>
          </w:p>
        </w:tc>
        <w:tc>
          <w:tcPr>
            <w:tcW w:w="1800" w:type="dxa"/>
          </w:tcPr>
          <w:p w14:paraId="2D0386CE" w14:textId="77777777" w:rsidR="00204A63" w:rsidRPr="00231B8F" w:rsidRDefault="00204A63" w:rsidP="00666B5B">
            <w:pPr>
              <w:rPr>
                <w:b w:val="0"/>
                <w:bCs/>
                <w:sz w:val="20"/>
              </w:rPr>
            </w:pPr>
            <w:r w:rsidRPr="00231B8F">
              <w:rPr>
                <w:b w:val="0"/>
                <w:bCs/>
                <w:sz w:val="20"/>
              </w:rPr>
              <w:t>Unique Identified ID for category</w:t>
            </w:r>
          </w:p>
        </w:tc>
        <w:tc>
          <w:tcPr>
            <w:tcW w:w="1426" w:type="dxa"/>
          </w:tcPr>
          <w:p w14:paraId="7B574961" w14:textId="77777777" w:rsidR="00204A63" w:rsidRPr="00231B8F" w:rsidRDefault="00204A63" w:rsidP="00666B5B">
            <w:pPr>
              <w:rPr>
                <w:b w:val="0"/>
                <w:bCs/>
                <w:sz w:val="20"/>
              </w:rPr>
            </w:pPr>
            <w:r w:rsidRPr="00231B8F">
              <w:rPr>
                <w:b w:val="0"/>
                <w:bCs/>
                <w:sz w:val="20"/>
              </w:rPr>
              <w:t>int</w:t>
            </w:r>
          </w:p>
        </w:tc>
        <w:tc>
          <w:tcPr>
            <w:tcW w:w="1457" w:type="dxa"/>
          </w:tcPr>
          <w:p w14:paraId="5EA6F616" w14:textId="77777777" w:rsidR="00204A63" w:rsidRPr="00231B8F" w:rsidRDefault="00204A63" w:rsidP="00666B5B">
            <w:pPr>
              <w:rPr>
                <w:b w:val="0"/>
                <w:bCs/>
                <w:sz w:val="20"/>
              </w:rPr>
            </w:pPr>
            <w:r w:rsidRPr="00231B8F">
              <w:rPr>
                <w:b w:val="0"/>
                <w:bCs/>
                <w:sz w:val="20"/>
              </w:rPr>
              <w:t>None</w:t>
            </w:r>
          </w:p>
        </w:tc>
        <w:tc>
          <w:tcPr>
            <w:tcW w:w="1559" w:type="dxa"/>
          </w:tcPr>
          <w:p w14:paraId="463BA0E7" w14:textId="77777777" w:rsidR="00204A63" w:rsidRPr="00231B8F" w:rsidRDefault="00204A63" w:rsidP="00666B5B">
            <w:pPr>
              <w:rPr>
                <w:b w:val="0"/>
                <w:bCs/>
                <w:sz w:val="20"/>
              </w:rPr>
            </w:pPr>
            <w:r w:rsidRPr="00231B8F">
              <w:rPr>
                <w:b w:val="0"/>
                <w:bCs/>
                <w:sz w:val="20"/>
              </w:rPr>
              <w:t>true</w:t>
            </w:r>
          </w:p>
        </w:tc>
        <w:tc>
          <w:tcPr>
            <w:tcW w:w="992" w:type="dxa"/>
          </w:tcPr>
          <w:p w14:paraId="7898A1DF" w14:textId="77777777" w:rsidR="00204A63" w:rsidRPr="00231B8F" w:rsidRDefault="00204A63" w:rsidP="00666B5B">
            <w:pPr>
              <w:rPr>
                <w:b w:val="0"/>
                <w:bCs/>
                <w:sz w:val="20"/>
              </w:rPr>
            </w:pPr>
            <w:r w:rsidRPr="00231B8F">
              <w:rPr>
                <w:b w:val="0"/>
                <w:bCs/>
                <w:sz w:val="20"/>
              </w:rPr>
              <w:t>1</w:t>
            </w:r>
          </w:p>
        </w:tc>
        <w:tc>
          <w:tcPr>
            <w:tcW w:w="1134" w:type="dxa"/>
          </w:tcPr>
          <w:p w14:paraId="1286CDB1" w14:textId="77777777" w:rsidR="00204A63" w:rsidRPr="00231B8F" w:rsidRDefault="00204A63" w:rsidP="00666B5B">
            <w:pPr>
              <w:rPr>
                <w:b w:val="0"/>
                <w:bCs/>
                <w:sz w:val="20"/>
              </w:rPr>
            </w:pPr>
            <w:r w:rsidRPr="00231B8F">
              <w:rPr>
                <w:b w:val="0"/>
                <w:bCs/>
                <w:sz w:val="20"/>
              </w:rPr>
              <w:t>N</w:t>
            </w:r>
          </w:p>
        </w:tc>
        <w:tc>
          <w:tcPr>
            <w:tcW w:w="851" w:type="dxa"/>
          </w:tcPr>
          <w:p w14:paraId="588DC582" w14:textId="77777777" w:rsidR="00204A63" w:rsidRPr="00231B8F" w:rsidRDefault="00204A63" w:rsidP="00666B5B">
            <w:pPr>
              <w:rPr>
                <w:b w:val="0"/>
                <w:bCs/>
                <w:sz w:val="20"/>
              </w:rPr>
            </w:pPr>
            <w:r w:rsidRPr="00231B8F">
              <w:rPr>
                <w:b w:val="0"/>
                <w:bCs/>
                <w:sz w:val="20"/>
              </w:rPr>
              <w:t>11</w:t>
            </w:r>
          </w:p>
        </w:tc>
        <w:tc>
          <w:tcPr>
            <w:tcW w:w="1761" w:type="dxa"/>
          </w:tcPr>
          <w:p w14:paraId="51DEEDA2" w14:textId="77777777" w:rsidR="00204A63" w:rsidRPr="00231B8F" w:rsidRDefault="00204A63" w:rsidP="00666B5B">
            <w:pPr>
              <w:rPr>
                <w:b w:val="0"/>
                <w:bCs/>
                <w:sz w:val="20"/>
              </w:rPr>
            </w:pPr>
            <w:r w:rsidRPr="00231B8F">
              <w:rPr>
                <w:b w:val="0"/>
                <w:bCs/>
                <w:sz w:val="20"/>
              </w:rPr>
              <w:t>[0-9]</w:t>
            </w:r>
          </w:p>
        </w:tc>
      </w:tr>
      <w:tr w:rsidR="00204A63" w:rsidRPr="00231B8F" w14:paraId="06A6B7A7" w14:textId="77777777" w:rsidTr="00666B5B">
        <w:trPr>
          <w:trHeight w:val="708"/>
        </w:trPr>
        <w:tc>
          <w:tcPr>
            <w:tcW w:w="1975" w:type="dxa"/>
          </w:tcPr>
          <w:p w14:paraId="2B28842E" w14:textId="77777777" w:rsidR="00204A63" w:rsidRPr="00231B8F" w:rsidRDefault="00204A63" w:rsidP="00666B5B">
            <w:pPr>
              <w:rPr>
                <w:b w:val="0"/>
                <w:bCs/>
                <w:sz w:val="20"/>
              </w:rPr>
            </w:pPr>
            <w:proofErr w:type="spellStart"/>
            <w:r w:rsidRPr="00231B8F">
              <w:rPr>
                <w:b w:val="0"/>
                <w:bCs/>
                <w:sz w:val="20"/>
              </w:rPr>
              <w:t>category_name</w:t>
            </w:r>
            <w:proofErr w:type="spellEnd"/>
          </w:p>
        </w:tc>
        <w:tc>
          <w:tcPr>
            <w:tcW w:w="1800" w:type="dxa"/>
          </w:tcPr>
          <w:p w14:paraId="4C63A690" w14:textId="77777777" w:rsidR="00204A63" w:rsidRPr="00231B8F" w:rsidRDefault="00204A63" w:rsidP="00666B5B">
            <w:pPr>
              <w:rPr>
                <w:b w:val="0"/>
                <w:bCs/>
                <w:sz w:val="20"/>
              </w:rPr>
            </w:pPr>
            <w:r w:rsidRPr="00231B8F">
              <w:rPr>
                <w:b w:val="0"/>
                <w:bCs/>
                <w:sz w:val="20"/>
              </w:rPr>
              <w:t>Name of the category</w:t>
            </w:r>
          </w:p>
        </w:tc>
        <w:tc>
          <w:tcPr>
            <w:tcW w:w="1426" w:type="dxa"/>
          </w:tcPr>
          <w:p w14:paraId="25F9B197" w14:textId="77777777" w:rsidR="00204A63" w:rsidRPr="00231B8F" w:rsidRDefault="00204A63" w:rsidP="00666B5B">
            <w:pPr>
              <w:rPr>
                <w:b w:val="0"/>
                <w:bCs/>
                <w:sz w:val="20"/>
              </w:rPr>
            </w:pPr>
            <w:r w:rsidRPr="00231B8F">
              <w:rPr>
                <w:b w:val="0"/>
                <w:bCs/>
                <w:sz w:val="20"/>
              </w:rPr>
              <w:t>Varchar</w:t>
            </w:r>
          </w:p>
        </w:tc>
        <w:tc>
          <w:tcPr>
            <w:tcW w:w="1457" w:type="dxa"/>
          </w:tcPr>
          <w:p w14:paraId="771EA812" w14:textId="77777777" w:rsidR="00204A63" w:rsidRPr="00231B8F" w:rsidRDefault="00204A63" w:rsidP="00666B5B">
            <w:pPr>
              <w:rPr>
                <w:b w:val="0"/>
                <w:bCs/>
                <w:sz w:val="20"/>
              </w:rPr>
            </w:pPr>
            <w:r w:rsidRPr="00231B8F">
              <w:rPr>
                <w:b w:val="0"/>
                <w:bCs/>
                <w:sz w:val="20"/>
              </w:rPr>
              <w:t>None</w:t>
            </w:r>
          </w:p>
        </w:tc>
        <w:tc>
          <w:tcPr>
            <w:tcW w:w="1559" w:type="dxa"/>
          </w:tcPr>
          <w:p w14:paraId="6E22BFE9" w14:textId="77777777" w:rsidR="00204A63" w:rsidRPr="00231B8F" w:rsidRDefault="00204A63" w:rsidP="00666B5B">
            <w:pPr>
              <w:rPr>
                <w:b w:val="0"/>
                <w:bCs/>
                <w:sz w:val="20"/>
              </w:rPr>
            </w:pPr>
            <w:r w:rsidRPr="00231B8F">
              <w:rPr>
                <w:b w:val="0"/>
                <w:bCs/>
                <w:sz w:val="20"/>
              </w:rPr>
              <w:t>false</w:t>
            </w:r>
          </w:p>
        </w:tc>
        <w:tc>
          <w:tcPr>
            <w:tcW w:w="992" w:type="dxa"/>
          </w:tcPr>
          <w:p w14:paraId="462933C6" w14:textId="77777777" w:rsidR="00204A63" w:rsidRPr="00231B8F" w:rsidRDefault="00204A63" w:rsidP="00666B5B">
            <w:pPr>
              <w:rPr>
                <w:b w:val="0"/>
                <w:bCs/>
                <w:sz w:val="20"/>
              </w:rPr>
            </w:pPr>
            <w:r w:rsidRPr="00231B8F">
              <w:rPr>
                <w:b w:val="0"/>
                <w:bCs/>
                <w:sz w:val="20"/>
              </w:rPr>
              <w:t>Feeds</w:t>
            </w:r>
          </w:p>
        </w:tc>
        <w:tc>
          <w:tcPr>
            <w:tcW w:w="1134" w:type="dxa"/>
          </w:tcPr>
          <w:p w14:paraId="35B3FC96" w14:textId="77777777" w:rsidR="00204A63" w:rsidRPr="00231B8F" w:rsidRDefault="00204A63" w:rsidP="00666B5B">
            <w:pPr>
              <w:rPr>
                <w:b w:val="0"/>
                <w:bCs/>
                <w:sz w:val="20"/>
              </w:rPr>
            </w:pPr>
            <w:r w:rsidRPr="00231B8F">
              <w:rPr>
                <w:b w:val="0"/>
                <w:bCs/>
                <w:sz w:val="20"/>
              </w:rPr>
              <w:t>Y</w:t>
            </w:r>
          </w:p>
        </w:tc>
        <w:tc>
          <w:tcPr>
            <w:tcW w:w="851" w:type="dxa"/>
          </w:tcPr>
          <w:p w14:paraId="54EDCF2C" w14:textId="77777777" w:rsidR="00204A63" w:rsidRPr="00231B8F" w:rsidRDefault="00204A63" w:rsidP="00666B5B">
            <w:pPr>
              <w:rPr>
                <w:b w:val="0"/>
                <w:bCs/>
                <w:sz w:val="20"/>
              </w:rPr>
            </w:pPr>
            <w:r w:rsidRPr="00231B8F">
              <w:rPr>
                <w:b w:val="0"/>
                <w:bCs/>
                <w:sz w:val="20"/>
              </w:rPr>
              <w:t>50</w:t>
            </w:r>
          </w:p>
        </w:tc>
        <w:tc>
          <w:tcPr>
            <w:tcW w:w="1761" w:type="dxa"/>
          </w:tcPr>
          <w:p w14:paraId="4231AC2B" w14:textId="77777777" w:rsidR="00204A63" w:rsidRPr="00231B8F" w:rsidRDefault="00204A63" w:rsidP="00666B5B">
            <w:pPr>
              <w:rPr>
                <w:b w:val="0"/>
                <w:bCs/>
                <w:sz w:val="20"/>
              </w:rPr>
            </w:pPr>
            <w:r w:rsidRPr="00CC7892">
              <w:rPr>
                <w:b w:val="0"/>
                <w:bCs/>
                <w:sz w:val="20"/>
              </w:rPr>
              <w:t>[A-Z, a-z,0-9, @]</w:t>
            </w:r>
          </w:p>
        </w:tc>
      </w:tr>
      <w:tr w:rsidR="00204A63" w:rsidRPr="00231B8F" w14:paraId="29399A5F" w14:textId="77777777" w:rsidTr="00666B5B">
        <w:trPr>
          <w:trHeight w:val="1060"/>
        </w:trPr>
        <w:tc>
          <w:tcPr>
            <w:tcW w:w="1975" w:type="dxa"/>
          </w:tcPr>
          <w:p w14:paraId="44E046D4" w14:textId="77777777" w:rsidR="00204A63" w:rsidRPr="00231B8F" w:rsidRDefault="00204A63" w:rsidP="00666B5B">
            <w:pPr>
              <w:rPr>
                <w:b w:val="0"/>
                <w:bCs/>
                <w:sz w:val="20"/>
              </w:rPr>
            </w:pPr>
            <w:proofErr w:type="spellStart"/>
            <w:r w:rsidRPr="00231B8F">
              <w:rPr>
                <w:b w:val="0"/>
                <w:bCs/>
                <w:sz w:val="20"/>
              </w:rPr>
              <w:t>is_exist</w:t>
            </w:r>
            <w:proofErr w:type="spellEnd"/>
          </w:p>
        </w:tc>
        <w:tc>
          <w:tcPr>
            <w:tcW w:w="1800" w:type="dxa"/>
          </w:tcPr>
          <w:p w14:paraId="6B09FF97" w14:textId="77777777" w:rsidR="00204A63" w:rsidRPr="00231B8F" w:rsidRDefault="00204A63" w:rsidP="00666B5B">
            <w:pPr>
              <w:rPr>
                <w:b w:val="0"/>
                <w:bCs/>
                <w:sz w:val="20"/>
              </w:rPr>
            </w:pPr>
            <w:r w:rsidRPr="00231B8F">
              <w:rPr>
                <w:b w:val="0"/>
                <w:bCs/>
                <w:sz w:val="20"/>
              </w:rPr>
              <w:t>Determines category existing record</w:t>
            </w:r>
          </w:p>
        </w:tc>
        <w:tc>
          <w:tcPr>
            <w:tcW w:w="1426" w:type="dxa"/>
          </w:tcPr>
          <w:p w14:paraId="799F361E" w14:textId="77777777" w:rsidR="00204A63" w:rsidRPr="00231B8F" w:rsidRDefault="00204A63" w:rsidP="00666B5B">
            <w:pPr>
              <w:rPr>
                <w:b w:val="0"/>
                <w:bCs/>
                <w:sz w:val="20"/>
              </w:rPr>
            </w:pPr>
            <w:r w:rsidRPr="00231B8F">
              <w:rPr>
                <w:b w:val="0"/>
                <w:bCs/>
                <w:sz w:val="20"/>
              </w:rPr>
              <w:t>varchar</w:t>
            </w:r>
          </w:p>
        </w:tc>
        <w:tc>
          <w:tcPr>
            <w:tcW w:w="1457" w:type="dxa"/>
          </w:tcPr>
          <w:p w14:paraId="6BEC1D40" w14:textId="77777777" w:rsidR="00204A63" w:rsidRPr="00231B8F" w:rsidRDefault="00204A63" w:rsidP="00666B5B">
            <w:pPr>
              <w:rPr>
                <w:b w:val="0"/>
                <w:bCs/>
                <w:sz w:val="20"/>
              </w:rPr>
            </w:pPr>
            <w:r w:rsidRPr="00231B8F">
              <w:rPr>
                <w:b w:val="0"/>
                <w:bCs/>
                <w:sz w:val="20"/>
              </w:rPr>
              <w:t>None</w:t>
            </w:r>
          </w:p>
        </w:tc>
        <w:tc>
          <w:tcPr>
            <w:tcW w:w="1559" w:type="dxa"/>
          </w:tcPr>
          <w:p w14:paraId="5C2AFFEF" w14:textId="77777777" w:rsidR="00204A63" w:rsidRPr="00231B8F" w:rsidRDefault="00204A63" w:rsidP="00666B5B">
            <w:pPr>
              <w:rPr>
                <w:b w:val="0"/>
                <w:bCs/>
                <w:sz w:val="20"/>
              </w:rPr>
            </w:pPr>
            <w:r w:rsidRPr="00231B8F">
              <w:rPr>
                <w:b w:val="0"/>
                <w:bCs/>
                <w:sz w:val="20"/>
              </w:rPr>
              <w:t>false</w:t>
            </w:r>
          </w:p>
        </w:tc>
        <w:tc>
          <w:tcPr>
            <w:tcW w:w="992" w:type="dxa"/>
          </w:tcPr>
          <w:p w14:paraId="78A94C03" w14:textId="77777777" w:rsidR="00204A63" w:rsidRPr="00231B8F" w:rsidRDefault="00204A63" w:rsidP="00666B5B">
            <w:pPr>
              <w:rPr>
                <w:b w:val="0"/>
                <w:bCs/>
                <w:sz w:val="20"/>
              </w:rPr>
            </w:pPr>
            <w:r w:rsidRPr="00231B8F">
              <w:rPr>
                <w:b w:val="0"/>
                <w:bCs/>
                <w:sz w:val="20"/>
              </w:rPr>
              <w:t>true</w:t>
            </w:r>
          </w:p>
        </w:tc>
        <w:tc>
          <w:tcPr>
            <w:tcW w:w="1134" w:type="dxa"/>
          </w:tcPr>
          <w:p w14:paraId="11D60747" w14:textId="77777777" w:rsidR="00204A63" w:rsidRPr="00231B8F" w:rsidRDefault="00204A63" w:rsidP="00666B5B">
            <w:pPr>
              <w:rPr>
                <w:b w:val="0"/>
                <w:bCs/>
                <w:sz w:val="20"/>
              </w:rPr>
            </w:pPr>
            <w:r w:rsidRPr="00231B8F">
              <w:rPr>
                <w:b w:val="0"/>
                <w:bCs/>
                <w:sz w:val="20"/>
              </w:rPr>
              <w:t>Y</w:t>
            </w:r>
          </w:p>
        </w:tc>
        <w:tc>
          <w:tcPr>
            <w:tcW w:w="851" w:type="dxa"/>
          </w:tcPr>
          <w:p w14:paraId="5AE1EFC1" w14:textId="77777777" w:rsidR="00204A63" w:rsidRPr="00231B8F" w:rsidRDefault="00204A63" w:rsidP="00666B5B">
            <w:pPr>
              <w:rPr>
                <w:b w:val="0"/>
                <w:bCs/>
                <w:sz w:val="20"/>
              </w:rPr>
            </w:pPr>
            <w:r w:rsidRPr="00231B8F">
              <w:rPr>
                <w:b w:val="0"/>
                <w:bCs/>
                <w:sz w:val="20"/>
              </w:rPr>
              <w:t>50</w:t>
            </w:r>
          </w:p>
        </w:tc>
        <w:tc>
          <w:tcPr>
            <w:tcW w:w="1761" w:type="dxa"/>
          </w:tcPr>
          <w:p w14:paraId="28B7AB76" w14:textId="77777777" w:rsidR="00204A63" w:rsidRPr="00231B8F" w:rsidRDefault="00204A63" w:rsidP="00666B5B">
            <w:pPr>
              <w:rPr>
                <w:b w:val="0"/>
                <w:bCs/>
                <w:sz w:val="20"/>
              </w:rPr>
            </w:pPr>
            <w:r w:rsidRPr="00231B8F">
              <w:rPr>
                <w:b w:val="0"/>
                <w:bCs/>
                <w:sz w:val="20"/>
              </w:rPr>
              <w:t>[A-Z, a-z,0-9, @]</w:t>
            </w:r>
          </w:p>
        </w:tc>
      </w:tr>
    </w:tbl>
    <w:p w14:paraId="21E3F373" w14:textId="77777777" w:rsidR="00204A63" w:rsidRDefault="00204A63" w:rsidP="00204A63"/>
    <w:p w14:paraId="40FF3A73" w14:textId="77777777" w:rsidR="00204A63" w:rsidRPr="00D954EF"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72</w:t>
      </w:r>
      <w:r w:rsidRPr="00D954EF">
        <w:rPr>
          <w:rFonts w:cs="Times New Roman"/>
          <w:szCs w:val="24"/>
        </w:rPr>
        <w:t xml:space="preserve">. Data Dictionary of </w:t>
      </w:r>
      <w:r>
        <w:rPr>
          <w:rFonts w:cs="Times New Roman"/>
          <w:szCs w:val="24"/>
        </w:rPr>
        <w:t>Category</w:t>
      </w:r>
      <w:r w:rsidRPr="00D954EF">
        <w:rPr>
          <w:rFonts w:cs="Times New Roman"/>
          <w:szCs w:val="24"/>
        </w:rPr>
        <w:t xml:space="preserve"> Table</w:t>
      </w:r>
    </w:p>
    <w:p w14:paraId="1A72260C" w14:textId="77777777" w:rsidR="00204A63" w:rsidRDefault="00204A63" w:rsidP="00204A63"/>
    <w:p w14:paraId="282A4CCA" w14:textId="77777777" w:rsidR="00204A63" w:rsidRDefault="00204A63" w:rsidP="00204A63"/>
    <w:p w14:paraId="79D09E39" w14:textId="77777777" w:rsidR="00204A63" w:rsidRDefault="00204A63" w:rsidP="00204A63"/>
    <w:p w14:paraId="5352DD6D" w14:textId="77777777" w:rsidR="00204A63" w:rsidRDefault="00204A63" w:rsidP="00204A63"/>
    <w:p w14:paraId="2D058E04" w14:textId="77777777" w:rsidR="00204A63" w:rsidRDefault="00204A63" w:rsidP="00204A63"/>
    <w:p w14:paraId="49260D1D" w14:textId="77777777" w:rsidR="00204A63" w:rsidRDefault="00204A63" w:rsidP="00204A63"/>
    <w:p w14:paraId="53D1ED52" w14:textId="77777777" w:rsidR="00204A63" w:rsidRDefault="00204A63" w:rsidP="00204A63"/>
    <w:p w14:paraId="378A502F" w14:textId="77777777" w:rsidR="00204A63" w:rsidRDefault="00204A63" w:rsidP="00204A63"/>
    <w:p w14:paraId="5032FC68" w14:textId="77777777" w:rsidR="00204A63" w:rsidRDefault="00204A63" w:rsidP="00204A63"/>
    <w:p w14:paraId="3178228B" w14:textId="24808355" w:rsidR="00204A63" w:rsidRDefault="00204A63" w:rsidP="00204A63">
      <w:pPr>
        <w:jc w:val="both"/>
      </w:pPr>
    </w:p>
    <w:p w14:paraId="713B2D1E" w14:textId="77777777" w:rsidR="00575A26" w:rsidRDefault="00575A26" w:rsidP="00204A63">
      <w:pPr>
        <w:jc w:val="both"/>
      </w:pPr>
    </w:p>
    <w:p w14:paraId="68D206E9" w14:textId="77777777" w:rsidR="00204A63" w:rsidRDefault="00204A63" w:rsidP="00204A63">
      <w:pPr>
        <w:jc w:val="both"/>
      </w:pPr>
    </w:p>
    <w:tbl>
      <w:tblPr>
        <w:tblStyle w:val="TableGrid"/>
        <w:tblW w:w="12955" w:type="dxa"/>
        <w:jc w:val="center"/>
        <w:tblLayout w:type="fixed"/>
        <w:tblLook w:val="04A0" w:firstRow="1" w:lastRow="0" w:firstColumn="1" w:lastColumn="0" w:noHBand="0" w:noVBand="1"/>
      </w:tblPr>
      <w:tblGrid>
        <w:gridCol w:w="1975"/>
        <w:gridCol w:w="1800"/>
        <w:gridCol w:w="1440"/>
        <w:gridCol w:w="1443"/>
        <w:gridCol w:w="1417"/>
        <w:gridCol w:w="1134"/>
        <w:gridCol w:w="1134"/>
        <w:gridCol w:w="851"/>
        <w:gridCol w:w="1761"/>
      </w:tblGrid>
      <w:tr w:rsidR="00204A63" w:rsidRPr="00FE0F1D" w14:paraId="2102A16E" w14:textId="77777777" w:rsidTr="00666B5B">
        <w:trPr>
          <w:trHeight w:val="586"/>
          <w:jc w:val="center"/>
        </w:trPr>
        <w:tc>
          <w:tcPr>
            <w:tcW w:w="1975" w:type="dxa"/>
          </w:tcPr>
          <w:p w14:paraId="5C5FFF5F" w14:textId="77777777" w:rsidR="00204A63" w:rsidRPr="00FE0F1D" w:rsidRDefault="00204A63" w:rsidP="00666B5B">
            <w:pPr>
              <w:rPr>
                <w:sz w:val="20"/>
              </w:rPr>
            </w:pPr>
            <w:r w:rsidRPr="00FE0F1D">
              <w:rPr>
                <w:sz w:val="20"/>
              </w:rPr>
              <w:lastRenderedPageBreak/>
              <w:t>Table Name</w:t>
            </w:r>
          </w:p>
        </w:tc>
        <w:tc>
          <w:tcPr>
            <w:tcW w:w="10980" w:type="dxa"/>
            <w:gridSpan w:val="8"/>
          </w:tcPr>
          <w:p w14:paraId="69D4BA79" w14:textId="77777777" w:rsidR="00204A63" w:rsidRPr="00FE0F1D" w:rsidRDefault="00204A63" w:rsidP="00666B5B">
            <w:pPr>
              <w:rPr>
                <w:sz w:val="20"/>
              </w:rPr>
            </w:pPr>
            <w:proofErr w:type="spellStart"/>
            <w:r w:rsidRPr="00FE0F1D">
              <w:rPr>
                <w:sz w:val="20"/>
              </w:rPr>
              <w:t>tbl_stock_card</w:t>
            </w:r>
            <w:proofErr w:type="spellEnd"/>
          </w:p>
        </w:tc>
      </w:tr>
      <w:tr w:rsidR="00204A63" w:rsidRPr="00FE0F1D" w14:paraId="493F75C9" w14:textId="77777777" w:rsidTr="00666B5B">
        <w:trPr>
          <w:trHeight w:val="298"/>
          <w:jc w:val="center"/>
        </w:trPr>
        <w:tc>
          <w:tcPr>
            <w:tcW w:w="1975" w:type="dxa"/>
          </w:tcPr>
          <w:p w14:paraId="7CF7BAE5" w14:textId="77777777" w:rsidR="00204A63" w:rsidRPr="00FE0F1D" w:rsidRDefault="00204A63" w:rsidP="00666B5B">
            <w:pPr>
              <w:rPr>
                <w:sz w:val="20"/>
              </w:rPr>
            </w:pPr>
            <w:r w:rsidRPr="00FE0F1D">
              <w:rPr>
                <w:sz w:val="20"/>
              </w:rPr>
              <w:t>Description</w:t>
            </w:r>
          </w:p>
        </w:tc>
        <w:tc>
          <w:tcPr>
            <w:tcW w:w="10980" w:type="dxa"/>
            <w:gridSpan w:val="8"/>
          </w:tcPr>
          <w:p w14:paraId="46C9DD66" w14:textId="77777777" w:rsidR="00204A63" w:rsidRPr="00FE0F1D" w:rsidRDefault="00204A63" w:rsidP="00666B5B">
            <w:pPr>
              <w:rPr>
                <w:sz w:val="20"/>
              </w:rPr>
            </w:pPr>
            <w:r w:rsidRPr="00FE0F1D">
              <w:rPr>
                <w:sz w:val="20"/>
              </w:rPr>
              <w:t>This operation records the feeding operation details of the piggery.</w:t>
            </w:r>
          </w:p>
        </w:tc>
      </w:tr>
      <w:tr w:rsidR="00204A63" w:rsidRPr="00FE0F1D" w14:paraId="2DCD99D7" w14:textId="77777777" w:rsidTr="00666B5B">
        <w:trPr>
          <w:trHeight w:val="534"/>
          <w:jc w:val="center"/>
        </w:trPr>
        <w:tc>
          <w:tcPr>
            <w:tcW w:w="1975" w:type="dxa"/>
          </w:tcPr>
          <w:p w14:paraId="229670CB" w14:textId="77777777" w:rsidR="00204A63" w:rsidRPr="00FE0F1D" w:rsidRDefault="00204A63" w:rsidP="00666B5B">
            <w:pPr>
              <w:rPr>
                <w:sz w:val="20"/>
              </w:rPr>
            </w:pPr>
            <w:r w:rsidRPr="00FE0F1D">
              <w:rPr>
                <w:sz w:val="20"/>
              </w:rPr>
              <w:t>Alias</w:t>
            </w:r>
          </w:p>
        </w:tc>
        <w:tc>
          <w:tcPr>
            <w:tcW w:w="10980" w:type="dxa"/>
            <w:gridSpan w:val="8"/>
          </w:tcPr>
          <w:p w14:paraId="0071EE3F" w14:textId="77777777" w:rsidR="00204A63" w:rsidRPr="00FE0F1D" w:rsidRDefault="00204A63" w:rsidP="00666B5B">
            <w:pPr>
              <w:rPr>
                <w:sz w:val="20"/>
              </w:rPr>
            </w:pPr>
            <w:r w:rsidRPr="00FE0F1D">
              <w:rPr>
                <w:sz w:val="20"/>
              </w:rPr>
              <w:t>None</w:t>
            </w:r>
          </w:p>
        </w:tc>
      </w:tr>
      <w:tr w:rsidR="00204A63" w:rsidRPr="00FE0F1D" w14:paraId="157D4651" w14:textId="77777777" w:rsidTr="00666B5B">
        <w:trPr>
          <w:trHeight w:val="885"/>
          <w:jc w:val="center"/>
        </w:trPr>
        <w:tc>
          <w:tcPr>
            <w:tcW w:w="1975" w:type="dxa"/>
          </w:tcPr>
          <w:p w14:paraId="4393945D" w14:textId="77777777" w:rsidR="00204A63" w:rsidRPr="00FE0F1D" w:rsidRDefault="00204A63" w:rsidP="00666B5B">
            <w:pPr>
              <w:rPr>
                <w:sz w:val="20"/>
              </w:rPr>
            </w:pPr>
            <w:r w:rsidRPr="00FE0F1D">
              <w:rPr>
                <w:sz w:val="20"/>
              </w:rPr>
              <w:t>Attribute Name</w:t>
            </w:r>
          </w:p>
        </w:tc>
        <w:tc>
          <w:tcPr>
            <w:tcW w:w="1800" w:type="dxa"/>
          </w:tcPr>
          <w:p w14:paraId="0FAF8F2A" w14:textId="77777777" w:rsidR="00204A63" w:rsidRPr="00FE0F1D" w:rsidRDefault="00204A63" w:rsidP="00666B5B">
            <w:pPr>
              <w:rPr>
                <w:sz w:val="20"/>
              </w:rPr>
            </w:pPr>
            <w:r w:rsidRPr="00FE0F1D">
              <w:rPr>
                <w:sz w:val="20"/>
              </w:rPr>
              <w:t>Description</w:t>
            </w:r>
          </w:p>
        </w:tc>
        <w:tc>
          <w:tcPr>
            <w:tcW w:w="1440" w:type="dxa"/>
          </w:tcPr>
          <w:p w14:paraId="5D13F21B" w14:textId="77777777" w:rsidR="00204A63" w:rsidRPr="00FE0F1D" w:rsidRDefault="00204A63" w:rsidP="00666B5B">
            <w:pPr>
              <w:rPr>
                <w:sz w:val="20"/>
              </w:rPr>
            </w:pPr>
            <w:r w:rsidRPr="00FE0F1D">
              <w:rPr>
                <w:sz w:val="20"/>
              </w:rPr>
              <w:t>Data Type</w:t>
            </w:r>
          </w:p>
        </w:tc>
        <w:tc>
          <w:tcPr>
            <w:tcW w:w="1443" w:type="dxa"/>
          </w:tcPr>
          <w:p w14:paraId="613BEA52" w14:textId="77777777" w:rsidR="00204A63" w:rsidRPr="00FE0F1D" w:rsidRDefault="00204A63" w:rsidP="00666B5B">
            <w:pPr>
              <w:rPr>
                <w:sz w:val="20"/>
              </w:rPr>
            </w:pPr>
            <w:r w:rsidRPr="00FE0F1D">
              <w:rPr>
                <w:sz w:val="20"/>
              </w:rPr>
              <w:t>Default Value</w:t>
            </w:r>
          </w:p>
        </w:tc>
        <w:tc>
          <w:tcPr>
            <w:tcW w:w="1417" w:type="dxa"/>
          </w:tcPr>
          <w:p w14:paraId="529936F0" w14:textId="77777777" w:rsidR="00204A63" w:rsidRPr="00FE0F1D" w:rsidRDefault="00204A63" w:rsidP="00666B5B">
            <w:pPr>
              <w:rPr>
                <w:sz w:val="20"/>
              </w:rPr>
            </w:pPr>
            <w:r w:rsidRPr="00FE0F1D">
              <w:rPr>
                <w:sz w:val="20"/>
              </w:rPr>
              <w:t>Primary Key</w:t>
            </w:r>
          </w:p>
        </w:tc>
        <w:tc>
          <w:tcPr>
            <w:tcW w:w="1134" w:type="dxa"/>
          </w:tcPr>
          <w:p w14:paraId="5ADD6549" w14:textId="77777777" w:rsidR="00204A63" w:rsidRPr="00FE0F1D" w:rsidRDefault="00204A63" w:rsidP="00666B5B">
            <w:pPr>
              <w:rPr>
                <w:sz w:val="20"/>
              </w:rPr>
            </w:pPr>
            <w:r w:rsidRPr="00FE0F1D">
              <w:rPr>
                <w:sz w:val="20"/>
              </w:rPr>
              <w:t>Example</w:t>
            </w:r>
          </w:p>
        </w:tc>
        <w:tc>
          <w:tcPr>
            <w:tcW w:w="1134" w:type="dxa"/>
          </w:tcPr>
          <w:p w14:paraId="7A838206" w14:textId="77777777" w:rsidR="00204A63" w:rsidRPr="00FE0F1D" w:rsidRDefault="00204A63" w:rsidP="00666B5B">
            <w:pPr>
              <w:rPr>
                <w:sz w:val="20"/>
              </w:rPr>
            </w:pPr>
            <w:r w:rsidRPr="00FE0F1D">
              <w:rPr>
                <w:sz w:val="20"/>
              </w:rPr>
              <w:t>Not Allowed? (Y/N)</w:t>
            </w:r>
          </w:p>
        </w:tc>
        <w:tc>
          <w:tcPr>
            <w:tcW w:w="851" w:type="dxa"/>
          </w:tcPr>
          <w:p w14:paraId="22201E96" w14:textId="77777777" w:rsidR="00204A63" w:rsidRPr="00FE0F1D" w:rsidRDefault="00204A63" w:rsidP="00666B5B">
            <w:pPr>
              <w:rPr>
                <w:sz w:val="20"/>
              </w:rPr>
            </w:pPr>
            <w:r w:rsidRPr="00FE0F1D">
              <w:rPr>
                <w:sz w:val="20"/>
              </w:rPr>
              <w:t>Length</w:t>
            </w:r>
          </w:p>
        </w:tc>
        <w:tc>
          <w:tcPr>
            <w:tcW w:w="1761" w:type="dxa"/>
          </w:tcPr>
          <w:p w14:paraId="45422474" w14:textId="77777777" w:rsidR="00204A63" w:rsidRPr="00FE0F1D" w:rsidRDefault="00204A63" w:rsidP="00666B5B">
            <w:pPr>
              <w:rPr>
                <w:sz w:val="20"/>
              </w:rPr>
            </w:pPr>
            <w:r w:rsidRPr="00FE0F1D">
              <w:rPr>
                <w:sz w:val="20"/>
              </w:rPr>
              <w:t>Validation Rules</w:t>
            </w:r>
          </w:p>
        </w:tc>
      </w:tr>
      <w:tr w:rsidR="00204A63" w:rsidRPr="00FE0F1D" w14:paraId="62FEEF69" w14:textId="77777777" w:rsidTr="00666B5B">
        <w:trPr>
          <w:trHeight w:val="1012"/>
          <w:jc w:val="center"/>
        </w:trPr>
        <w:tc>
          <w:tcPr>
            <w:tcW w:w="1975" w:type="dxa"/>
          </w:tcPr>
          <w:p w14:paraId="01FF528B" w14:textId="77777777" w:rsidR="00204A63" w:rsidRPr="00FE0F1D" w:rsidRDefault="00204A63" w:rsidP="00666B5B">
            <w:pPr>
              <w:rPr>
                <w:b w:val="0"/>
                <w:bCs/>
                <w:sz w:val="20"/>
              </w:rPr>
            </w:pPr>
            <w:proofErr w:type="spellStart"/>
            <w:r w:rsidRPr="00FE0F1D">
              <w:rPr>
                <w:b w:val="0"/>
                <w:bCs/>
                <w:sz w:val="20"/>
              </w:rPr>
              <w:t>stock_card_id</w:t>
            </w:r>
            <w:proofErr w:type="spellEnd"/>
          </w:p>
        </w:tc>
        <w:tc>
          <w:tcPr>
            <w:tcW w:w="1800" w:type="dxa"/>
          </w:tcPr>
          <w:p w14:paraId="3B0E4C0E" w14:textId="77777777" w:rsidR="00204A63" w:rsidRPr="00FE0F1D" w:rsidRDefault="00204A63" w:rsidP="00666B5B">
            <w:pPr>
              <w:rPr>
                <w:b w:val="0"/>
                <w:bCs/>
                <w:sz w:val="20"/>
              </w:rPr>
            </w:pPr>
            <w:r w:rsidRPr="00FE0F1D">
              <w:rPr>
                <w:b w:val="0"/>
                <w:bCs/>
                <w:sz w:val="20"/>
              </w:rPr>
              <w:t xml:space="preserve">Unique Identified ID for stock card </w:t>
            </w:r>
          </w:p>
        </w:tc>
        <w:tc>
          <w:tcPr>
            <w:tcW w:w="1440" w:type="dxa"/>
          </w:tcPr>
          <w:p w14:paraId="2E887959" w14:textId="77777777" w:rsidR="00204A63" w:rsidRPr="00FE0F1D" w:rsidRDefault="00204A63" w:rsidP="00666B5B">
            <w:pPr>
              <w:rPr>
                <w:b w:val="0"/>
                <w:bCs/>
                <w:sz w:val="20"/>
              </w:rPr>
            </w:pPr>
            <w:r w:rsidRPr="00FE0F1D">
              <w:rPr>
                <w:b w:val="0"/>
                <w:bCs/>
                <w:sz w:val="20"/>
              </w:rPr>
              <w:t>int</w:t>
            </w:r>
          </w:p>
        </w:tc>
        <w:tc>
          <w:tcPr>
            <w:tcW w:w="1443" w:type="dxa"/>
          </w:tcPr>
          <w:p w14:paraId="44A42805" w14:textId="77777777" w:rsidR="00204A63" w:rsidRPr="00FE0F1D" w:rsidRDefault="00204A63" w:rsidP="00666B5B">
            <w:pPr>
              <w:rPr>
                <w:b w:val="0"/>
                <w:bCs/>
                <w:sz w:val="20"/>
              </w:rPr>
            </w:pPr>
            <w:r w:rsidRPr="00FE0F1D">
              <w:rPr>
                <w:b w:val="0"/>
                <w:bCs/>
                <w:sz w:val="20"/>
              </w:rPr>
              <w:t>None</w:t>
            </w:r>
          </w:p>
        </w:tc>
        <w:tc>
          <w:tcPr>
            <w:tcW w:w="1417" w:type="dxa"/>
          </w:tcPr>
          <w:p w14:paraId="68A015BD" w14:textId="77777777" w:rsidR="00204A63" w:rsidRPr="00FE0F1D" w:rsidRDefault="00204A63" w:rsidP="00666B5B">
            <w:pPr>
              <w:rPr>
                <w:b w:val="0"/>
                <w:bCs/>
                <w:sz w:val="20"/>
              </w:rPr>
            </w:pPr>
            <w:r w:rsidRPr="00FE0F1D">
              <w:rPr>
                <w:b w:val="0"/>
                <w:bCs/>
                <w:sz w:val="20"/>
              </w:rPr>
              <w:t>true</w:t>
            </w:r>
          </w:p>
        </w:tc>
        <w:tc>
          <w:tcPr>
            <w:tcW w:w="1134" w:type="dxa"/>
          </w:tcPr>
          <w:p w14:paraId="606EF044" w14:textId="77777777" w:rsidR="00204A63" w:rsidRPr="00FE0F1D" w:rsidRDefault="00204A63" w:rsidP="00666B5B">
            <w:pPr>
              <w:rPr>
                <w:b w:val="0"/>
                <w:bCs/>
                <w:sz w:val="20"/>
              </w:rPr>
            </w:pPr>
            <w:r w:rsidRPr="00FE0F1D">
              <w:rPr>
                <w:b w:val="0"/>
                <w:bCs/>
                <w:sz w:val="20"/>
              </w:rPr>
              <w:t>1</w:t>
            </w:r>
          </w:p>
        </w:tc>
        <w:tc>
          <w:tcPr>
            <w:tcW w:w="1134" w:type="dxa"/>
          </w:tcPr>
          <w:p w14:paraId="1B043D2B" w14:textId="77777777" w:rsidR="00204A63" w:rsidRPr="00FE0F1D" w:rsidRDefault="00204A63" w:rsidP="00666B5B">
            <w:pPr>
              <w:rPr>
                <w:b w:val="0"/>
                <w:bCs/>
                <w:sz w:val="20"/>
              </w:rPr>
            </w:pPr>
            <w:r w:rsidRPr="00FE0F1D">
              <w:rPr>
                <w:b w:val="0"/>
                <w:bCs/>
                <w:sz w:val="20"/>
              </w:rPr>
              <w:t>N</w:t>
            </w:r>
          </w:p>
        </w:tc>
        <w:tc>
          <w:tcPr>
            <w:tcW w:w="851" w:type="dxa"/>
          </w:tcPr>
          <w:p w14:paraId="0CAB53A5" w14:textId="77777777" w:rsidR="00204A63" w:rsidRPr="00FE0F1D" w:rsidRDefault="00204A63" w:rsidP="00666B5B">
            <w:pPr>
              <w:rPr>
                <w:b w:val="0"/>
                <w:bCs/>
                <w:sz w:val="20"/>
              </w:rPr>
            </w:pPr>
            <w:r w:rsidRPr="00FE0F1D">
              <w:rPr>
                <w:b w:val="0"/>
                <w:bCs/>
                <w:sz w:val="20"/>
              </w:rPr>
              <w:t>11</w:t>
            </w:r>
          </w:p>
        </w:tc>
        <w:tc>
          <w:tcPr>
            <w:tcW w:w="1761" w:type="dxa"/>
          </w:tcPr>
          <w:p w14:paraId="23B49D30" w14:textId="77777777" w:rsidR="00204A63" w:rsidRPr="00FE0F1D" w:rsidRDefault="00204A63" w:rsidP="00666B5B">
            <w:pPr>
              <w:rPr>
                <w:b w:val="0"/>
                <w:bCs/>
                <w:sz w:val="20"/>
              </w:rPr>
            </w:pPr>
            <w:r w:rsidRPr="00FE0F1D">
              <w:rPr>
                <w:b w:val="0"/>
                <w:bCs/>
                <w:sz w:val="20"/>
              </w:rPr>
              <w:t>[0-9]</w:t>
            </w:r>
          </w:p>
        </w:tc>
      </w:tr>
      <w:tr w:rsidR="00204A63" w:rsidRPr="00FE0F1D" w14:paraId="2B37BFF6" w14:textId="77777777" w:rsidTr="00666B5B">
        <w:trPr>
          <w:trHeight w:val="983"/>
          <w:jc w:val="center"/>
        </w:trPr>
        <w:tc>
          <w:tcPr>
            <w:tcW w:w="1975" w:type="dxa"/>
          </w:tcPr>
          <w:p w14:paraId="69337917" w14:textId="77777777" w:rsidR="00204A63" w:rsidRPr="00FE0F1D" w:rsidRDefault="00204A63" w:rsidP="00666B5B">
            <w:pPr>
              <w:rPr>
                <w:b w:val="0"/>
                <w:bCs/>
                <w:sz w:val="20"/>
              </w:rPr>
            </w:pPr>
            <w:proofErr w:type="spellStart"/>
            <w:r w:rsidRPr="00FE0F1D">
              <w:rPr>
                <w:b w:val="0"/>
                <w:bCs/>
                <w:sz w:val="20"/>
              </w:rPr>
              <w:t>transaction_date</w:t>
            </w:r>
            <w:proofErr w:type="spellEnd"/>
          </w:p>
        </w:tc>
        <w:tc>
          <w:tcPr>
            <w:tcW w:w="1800" w:type="dxa"/>
          </w:tcPr>
          <w:p w14:paraId="76B96169" w14:textId="77777777" w:rsidR="00204A63" w:rsidRPr="00FE0F1D" w:rsidRDefault="00204A63" w:rsidP="00666B5B">
            <w:pPr>
              <w:rPr>
                <w:b w:val="0"/>
                <w:bCs/>
                <w:sz w:val="20"/>
              </w:rPr>
            </w:pPr>
            <w:r w:rsidRPr="00FE0F1D">
              <w:rPr>
                <w:b w:val="0"/>
                <w:bCs/>
                <w:sz w:val="20"/>
              </w:rPr>
              <w:t xml:space="preserve">Date of transaction </w:t>
            </w:r>
          </w:p>
        </w:tc>
        <w:tc>
          <w:tcPr>
            <w:tcW w:w="1440" w:type="dxa"/>
          </w:tcPr>
          <w:p w14:paraId="40DAF53A" w14:textId="77777777" w:rsidR="00204A63" w:rsidRPr="00FE0F1D" w:rsidRDefault="00204A63" w:rsidP="00666B5B">
            <w:pPr>
              <w:rPr>
                <w:b w:val="0"/>
                <w:bCs/>
                <w:sz w:val="20"/>
              </w:rPr>
            </w:pPr>
            <w:r w:rsidRPr="00FE0F1D">
              <w:rPr>
                <w:b w:val="0"/>
                <w:bCs/>
                <w:sz w:val="20"/>
              </w:rPr>
              <w:t>date</w:t>
            </w:r>
          </w:p>
        </w:tc>
        <w:tc>
          <w:tcPr>
            <w:tcW w:w="1443" w:type="dxa"/>
          </w:tcPr>
          <w:p w14:paraId="2AFE841E" w14:textId="77777777" w:rsidR="00204A63" w:rsidRPr="00FE0F1D" w:rsidRDefault="00204A63" w:rsidP="00666B5B">
            <w:pPr>
              <w:rPr>
                <w:b w:val="0"/>
                <w:bCs/>
                <w:sz w:val="20"/>
              </w:rPr>
            </w:pPr>
            <w:r w:rsidRPr="00FE0F1D">
              <w:rPr>
                <w:b w:val="0"/>
                <w:bCs/>
                <w:sz w:val="20"/>
              </w:rPr>
              <w:t>None</w:t>
            </w:r>
          </w:p>
        </w:tc>
        <w:tc>
          <w:tcPr>
            <w:tcW w:w="1417" w:type="dxa"/>
          </w:tcPr>
          <w:p w14:paraId="011F48C5" w14:textId="77777777" w:rsidR="00204A63" w:rsidRPr="00FE0F1D" w:rsidRDefault="00204A63" w:rsidP="00666B5B">
            <w:pPr>
              <w:rPr>
                <w:b w:val="0"/>
                <w:bCs/>
                <w:sz w:val="20"/>
              </w:rPr>
            </w:pPr>
            <w:r w:rsidRPr="00FE0F1D">
              <w:rPr>
                <w:b w:val="0"/>
                <w:bCs/>
                <w:sz w:val="20"/>
              </w:rPr>
              <w:t>false</w:t>
            </w:r>
          </w:p>
        </w:tc>
        <w:tc>
          <w:tcPr>
            <w:tcW w:w="1134" w:type="dxa"/>
          </w:tcPr>
          <w:p w14:paraId="28376730" w14:textId="77777777" w:rsidR="00204A63" w:rsidRPr="00FE0F1D" w:rsidRDefault="00204A63" w:rsidP="00666B5B">
            <w:pPr>
              <w:rPr>
                <w:b w:val="0"/>
                <w:bCs/>
                <w:sz w:val="20"/>
              </w:rPr>
            </w:pPr>
            <w:r w:rsidRPr="00FE0F1D">
              <w:rPr>
                <w:b w:val="0"/>
                <w:bCs/>
                <w:sz w:val="20"/>
              </w:rPr>
              <w:t>2</w:t>
            </w:r>
          </w:p>
        </w:tc>
        <w:tc>
          <w:tcPr>
            <w:tcW w:w="1134" w:type="dxa"/>
          </w:tcPr>
          <w:p w14:paraId="707E6A10" w14:textId="77777777" w:rsidR="00204A63" w:rsidRPr="00FE0F1D" w:rsidRDefault="00204A63" w:rsidP="00666B5B">
            <w:pPr>
              <w:rPr>
                <w:b w:val="0"/>
                <w:bCs/>
                <w:sz w:val="20"/>
              </w:rPr>
            </w:pPr>
            <w:r w:rsidRPr="00FE0F1D">
              <w:rPr>
                <w:b w:val="0"/>
                <w:bCs/>
                <w:sz w:val="20"/>
              </w:rPr>
              <w:t>Y</w:t>
            </w:r>
          </w:p>
        </w:tc>
        <w:tc>
          <w:tcPr>
            <w:tcW w:w="851" w:type="dxa"/>
          </w:tcPr>
          <w:p w14:paraId="3CB7D40C" w14:textId="77777777" w:rsidR="00204A63" w:rsidRPr="00645B34" w:rsidRDefault="00204A63" w:rsidP="00666B5B">
            <w:pPr>
              <w:rPr>
                <w:b w:val="0"/>
                <w:bCs/>
                <w:sz w:val="20"/>
                <w:szCs w:val="18"/>
              </w:rPr>
            </w:pPr>
            <w:r w:rsidRPr="00645B34">
              <w:rPr>
                <w:b w:val="0"/>
                <w:bCs/>
                <w:kern w:val="24"/>
                <w:sz w:val="20"/>
                <w:szCs w:val="18"/>
              </w:rPr>
              <w:t>9999-12-31</w:t>
            </w:r>
          </w:p>
        </w:tc>
        <w:tc>
          <w:tcPr>
            <w:tcW w:w="1761" w:type="dxa"/>
          </w:tcPr>
          <w:p w14:paraId="734EA5B3" w14:textId="77777777" w:rsidR="00204A63" w:rsidRPr="00645B34" w:rsidRDefault="00204A63" w:rsidP="00666B5B">
            <w:pPr>
              <w:rPr>
                <w:b w:val="0"/>
                <w:bCs/>
                <w:sz w:val="20"/>
                <w:szCs w:val="18"/>
              </w:rPr>
            </w:pPr>
            <w:r w:rsidRPr="00645B34">
              <w:rPr>
                <w:b w:val="0"/>
                <w:bCs/>
                <w:sz w:val="20"/>
                <w:szCs w:val="18"/>
              </w:rPr>
              <w:t>YYYY-MM-DD</w:t>
            </w:r>
          </w:p>
        </w:tc>
      </w:tr>
      <w:tr w:rsidR="00204A63" w:rsidRPr="00FE0F1D" w14:paraId="3E2F2FA9" w14:textId="77777777" w:rsidTr="00666B5B">
        <w:trPr>
          <w:trHeight w:val="950"/>
          <w:jc w:val="center"/>
        </w:trPr>
        <w:tc>
          <w:tcPr>
            <w:tcW w:w="1975" w:type="dxa"/>
          </w:tcPr>
          <w:p w14:paraId="14CC04A1" w14:textId="77777777" w:rsidR="00204A63" w:rsidRPr="00FE0F1D" w:rsidRDefault="00204A63" w:rsidP="00666B5B">
            <w:pPr>
              <w:rPr>
                <w:b w:val="0"/>
                <w:bCs/>
                <w:sz w:val="20"/>
              </w:rPr>
            </w:pPr>
            <w:proofErr w:type="spellStart"/>
            <w:r w:rsidRPr="00FE0F1D">
              <w:rPr>
                <w:b w:val="0"/>
                <w:bCs/>
                <w:sz w:val="20"/>
              </w:rPr>
              <w:t>opening_quantity</w:t>
            </w:r>
            <w:proofErr w:type="spellEnd"/>
          </w:p>
        </w:tc>
        <w:tc>
          <w:tcPr>
            <w:tcW w:w="1800" w:type="dxa"/>
          </w:tcPr>
          <w:p w14:paraId="71DA5A2B" w14:textId="77777777" w:rsidR="00204A63" w:rsidRPr="00FE0F1D" w:rsidRDefault="00204A63" w:rsidP="00666B5B">
            <w:pPr>
              <w:rPr>
                <w:b w:val="0"/>
                <w:bCs/>
                <w:sz w:val="20"/>
              </w:rPr>
            </w:pPr>
            <w:r w:rsidRPr="00FE0F1D">
              <w:rPr>
                <w:b w:val="0"/>
                <w:bCs/>
                <w:sz w:val="20"/>
              </w:rPr>
              <w:t>Quantity for opening</w:t>
            </w:r>
          </w:p>
        </w:tc>
        <w:tc>
          <w:tcPr>
            <w:tcW w:w="1440" w:type="dxa"/>
          </w:tcPr>
          <w:p w14:paraId="60C220F9" w14:textId="77777777" w:rsidR="00204A63" w:rsidRPr="00FE0F1D" w:rsidRDefault="00204A63" w:rsidP="00666B5B">
            <w:pPr>
              <w:rPr>
                <w:b w:val="0"/>
                <w:bCs/>
                <w:sz w:val="20"/>
              </w:rPr>
            </w:pPr>
            <w:r w:rsidRPr="00FE0F1D">
              <w:rPr>
                <w:b w:val="0"/>
                <w:bCs/>
                <w:sz w:val="20"/>
              </w:rPr>
              <w:t>int</w:t>
            </w:r>
          </w:p>
        </w:tc>
        <w:tc>
          <w:tcPr>
            <w:tcW w:w="1443" w:type="dxa"/>
          </w:tcPr>
          <w:p w14:paraId="1277EC51" w14:textId="77777777" w:rsidR="00204A63" w:rsidRPr="00FE0F1D" w:rsidRDefault="00204A63" w:rsidP="00666B5B">
            <w:pPr>
              <w:rPr>
                <w:b w:val="0"/>
                <w:bCs/>
                <w:sz w:val="20"/>
              </w:rPr>
            </w:pPr>
            <w:r w:rsidRPr="00FE0F1D">
              <w:rPr>
                <w:b w:val="0"/>
                <w:bCs/>
                <w:sz w:val="20"/>
              </w:rPr>
              <w:t>None</w:t>
            </w:r>
          </w:p>
        </w:tc>
        <w:tc>
          <w:tcPr>
            <w:tcW w:w="1417" w:type="dxa"/>
          </w:tcPr>
          <w:p w14:paraId="1DB19C92" w14:textId="77777777" w:rsidR="00204A63" w:rsidRPr="00FE0F1D" w:rsidRDefault="00204A63" w:rsidP="00666B5B">
            <w:pPr>
              <w:rPr>
                <w:b w:val="0"/>
                <w:bCs/>
                <w:sz w:val="20"/>
              </w:rPr>
            </w:pPr>
            <w:r w:rsidRPr="00FE0F1D">
              <w:rPr>
                <w:b w:val="0"/>
                <w:bCs/>
                <w:sz w:val="20"/>
              </w:rPr>
              <w:t>false</w:t>
            </w:r>
          </w:p>
        </w:tc>
        <w:tc>
          <w:tcPr>
            <w:tcW w:w="1134" w:type="dxa"/>
          </w:tcPr>
          <w:p w14:paraId="41D048E8" w14:textId="77777777" w:rsidR="00204A63" w:rsidRPr="00FE0F1D" w:rsidRDefault="00204A63" w:rsidP="00666B5B">
            <w:pPr>
              <w:rPr>
                <w:b w:val="0"/>
                <w:bCs/>
                <w:sz w:val="20"/>
              </w:rPr>
            </w:pPr>
            <w:r w:rsidRPr="00FE0F1D">
              <w:rPr>
                <w:b w:val="0"/>
                <w:bCs/>
                <w:sz w:val="20"/>
              </w:rPr>
              <w:t>2</w:t>
            </w:r>
          </w:p>
        </w:tc>
        <w:tc>
          <w:tcPr>
            <w:tcW w:w="1134" w:type="dxa"/>
          </w:tcPr>
          <w:p w14:paraId="6E89CB23" w14:textId="77777777" w:rsidR="00204A63" w:rsidRPr="00FE0F1D" w:rsidRDefault="00204A63" w:rsidP="00666B5B">
            <w:pPr>
              <w:rPr>
                <w:b w:val="0"/>
                <w:bCs/>
                <w:sz w:val="20"/>
              </w:rPr>
            </w:pPr>
            <w:r w:rsidRPr="00FE0F1D">
              <w:rPr>
                <w:b w:val="0"/>
                <w:bCs/>
                <w:sz w:val="20"/>
              </w:rPr>
              <w:t>Y</w:t>
            </w:r>
          </w:p>
        </w:tc>
        <w:tc>
          <w:tcPr>
            <w:tcW w:w="851" w:type="dxa"/>
          </w:tcPr>
          <w:p w14:paraId="3742FC45" w14:textId="77777777" w:rsidR="00204A63" w:rsidRPr="00FE0F1D" w:rsidRDefault="00204A63" w:rsidP="00666B5B">
            <w:pPr>
              <w:rPr>
                <w:b w:val="0"/>
                <w:bCs/>
                <w:sz w:val="20"/>
              </w:rPr>
            </w:pPr>
            <w:r w:rsidRPr="00FE0F1D">
              <w:rPr>
                <w:b w:val="0"/>
                <w:bCs/>
                <w:sz w:val="20"/>
              </w:rPr>
              <w:t>11</w:t>
            </w:r>
          </w:p>
        </w:tc>
        <w:tc>
          <w:tcPr>
            <w:tcW w:w="1761" w:type="dxa"/>
          </w:tcPr>
          <w:p w14:paraId="1FD4B4F7" w14:textId="77777777" w:rsidR="00204A63" w:rsidRPr="00FE0F1D" w:rsidRDefault="00204A63" w:rsidP="00666B5B">
            <w:pPr>
              <w:rPr>
                <w:b w:val="0"/>
                <w:bCs/>
                <w:sz w:val="20"/>
              </w:rPr>
            </w:pPr>
            <w:r w:rsidRPr="00FE0F1D">
              <w:rPr>
                <w:b w:val="0"/>
                <w:bCs/>
                <w:sz w:val="20"/>
              </w:rPr>
              <w:t>[0-9]</w:t>
            </w:r>
          </w:p>
        </w:tc>
      </w:tr>
      <w:tr w:rsidR="00204A63" w:rsidRPr="00FE0F1D" w14:paraId="6D02AD40" w14:textId="77777777" w:rsidTr="00666B5B">
        <w:trPr>
          <w:trHeight w:val="1050"/>
          <w:jc w:val="center"/>
        </w:trPr>
        <w:tc>
          <w:tcPr>
            <w:tcW w:w="1975" w:type="dxa"/>
          </w:tcPr>
          <w:p w14:paraId="33444E9F" w14:textId="77777777" w:rsidR="00204A63" w:rsidRPr="00FE0F1D" w:rsidRDefault="00204A63" w:rsidP="00666B5B">
            <w:pPr>
              <w:jc w:val="both"/>
              <w:rPr>
                <w:b w:val="0"/>
                <w:bCs/>
                <w:sz w:val="20"/>
              </w:rPr>
            </w:pPr>
            <w:proofErr w:type="spellStart"/>
            <w:r w:rsidRPr="00FE0F1D">
              <w:rPr>
                <w:b w:val="0"/>
                <w:bCs/>
                <w:sz w:val="20"/>
              </w:rPr>
              <w:t>closing_quantity</w:t>
            </w:r>
            <w:proofErr w:type="spellEnd"/>
          </w:p>
        </w:tc>
        <w:tc>
          <w:tcPr>
            <w:tcW w:w="1800" w:type="dxa"/>
          </w:tcPr>
          <w:p w14:paraId="5E88F6A3" w14:textId="77777777" w:rsidR="00204A63" w:rsidRPr="00FE0F1D" w:rsidRDefault="00204A63" w:rsidP="00666B5B">
            <w:pPr>
              <w:rPr>
                <w:b w:val="0"/>
                <w:bCs/>
                <w:sz w:val="20"/>
              </w:rPr>
            </w:pPr>
            <w:r w:rsidRPr="00FE0F1D">
              <w:rPr>
                <w:b w:val="0"/>
                <w:bCs/>
                <w:sz w:val="20"/>
              </w:rPr>
              <w:t>Quantity for closing</w:t>
            </w:r>
          </w:p>
        </w:tc>
        <w:tc>
          <w:tcPr>
            <w:tcW w:w="1440" w:type="dxa"/>
          </w:tcPr>
          <w:p w14:paraId="476AB2FE" w14:textId="77777777" w:rsidR="00204A63" w:rsidRPr="00FE0F1D" w:rsidRDefault="00204A63" w:rsidP="00666B5B">
            <w:pPr>
              <w:rPr>
                <w:b w:val="0"/>
                <w:bCs/>
                <w:sz w:val="20"/>
              </w:rPr>
            </w:pPr>
            <w:r w:rsidRPr="00FE0F1D">
              <w:rPr>
                <w:b w:val="0"/>
                <w:bCs/>
                <w:sz w:val="20"/>
              </w:rPr>
              <w:t>int</w:t>
            </w:r>
          </w:p>
        </w:tc>
        <w:tc>
          <w:tcPr>
            <w:tcW w:w="1443" w:type="dxa"/>
          </w:tcPr>
          <w:p w14:paraId="636183B4" w14:textId="77777777" w:rsidR="00204A63" w:rsidRPr="00FE0F1D" w:rsidRDefault="00204A63" w:rsidP="00666B5B">
            <w:pPr>
              <w:rPr>
                <w:b w:val="0"/>
                <w:bCs/>
                <w:sz w:val="20"/>
              </w:rPr>
            </w:pPr>
            <w:r w:rsidRPr="00FE0F1D">
              <w:rPr>
                <w:b w:val="0"/>
                <w:bCs/>
                <w:sz w:val="20"/>
              </w:rPr>
              <w:t>None</w:t>
            </w:r>
          </w:p>
        </w:tc>
        <w:tc>
          <w:tcPr>
            <w:tcW w:w="1417" w:type="dxa"/>
          </w:tcPr>
          <w:p w14:paraId="2F066A88" w14:textId="77777777" w:rsidR="00204A63" w:rsidRPr="00FE0F1D" w:rsidRDefault="00204A63" w:rsidP="00666B5B">
            <w:pPr>
              <w:rPr>
                <w:b w:val="0"/>
                <w:bCs/>
                <w:sz w:val="20"/>
              </w:rPr>
            </w:pPr>
            <w:r w:rsidRPr="00FE0F1D">
              <w:rPr>
                <w:b w:val="0"/>
                <w:bCs/>
                <w:sz w:val="20"/>
              </w:rPr>
              <w:t>false</w:t>
            </w:r>
          </w:p>
        </w:tc>
        <w:tc>
          <w:tcPr>
            <w:tcW w:w="1134" w:type="dxa"/>
          </w:tcPr>
          <w:p w14:paraId="2431AA97" w14:textId="77777777" w:rsidR="00204A63" w:rsidRPr="00FE0F1D" w:rsidRDefault="00204A63" w:rsidP="00666B5B">
            <w:pPr>
              <w:rPr>
                <w:b w:val="0"/>
                <w:bCs/>
                <w:sz w:val="20"/>
              </w:rPr>
            </w:pPr>
            <w:r w:rsidRPr="00FE0F1D">
              <w:rPr>
                <w:b w:val="0"/>
                <w:bCs/>
                <w:sz w:val="20"/>
              </w:rPr>
              <w:t>2</w:t>
            </w:r>
          </w:p>
        </w:tc>
        <w:tc>
          <w:tcPr>
            <w:tcW w:w="1134" w:type="dxa"/>
          </w:tcPr>
          <w:p w14:paraId="206A2BC3" w14:textId="77777777" w:rsidR="00204A63" w:rsidRPr="00FE0F1D" w:rsidRDefault="00204A63" w:rsidP="00666B5B">
            <w:pPr>
              <w:rPr>
                <w:b w:val="0"/>
                <w:bCs/>
                <w:sz w:val="20"/>
              </w:rPr>
            </w:pPr>
            <w:r w:rsidRPr="00FE0F1D">
              <w:rPr>
                <w:b w:val="0"/>
                <w:bCs/>
                <w:sz w:val="20"/>
              </w:rPr>
              <w:t>Y</w:t>
            </w:r>
          </w:p>
        </w:tc>
        <w:tc>
          <w:tcPr>
            <w:tcW w:w="851" w:type="dxa"/>
          </w:tcPr>
          <w:p w14:paraId="241DA791" w14:textId="77777777" w:rsidR="00204A63" w:rsidRPr="00FE0F1D" w:rsidRDefault="00204A63" w:rsidP="00666B5B">
            <w:pPr>
              <w:rPr>
                <w:b w:val="0"/>
                <w:bCs/>
                <w:sz w:val="20"/>
              </w:rPr>
            </w:pPr>
            <w:r w:rsidRPr="00FE0F1D">
              <w:rPr>
                <w:b w:val="0"/>
                <w:bCs/>
                <w:sz w:val="20"/>
              </w:rPr>
              <w:t>11</w:t>
            </w:r>
          </w:p>
        </w:tc>
        <w:tc>
          <w:tcPr>
            <w:tcW w:w="1761" w:type="dxa"/>
          </w:tcPr>
          <w:p w14:paraId="20B22358" w14:textId="77777777" w:rsidR="00204A63" w:rsidRPr="00FE0F1D" w:rsidRDefault="00204A63" w:rsidP="00666B5B">
            <w:pPr>
              <w:rPr>
                <w:b w:val="0"/>
                <w:bCs/>
                <w:sz w:val="20"/>
              </w:rPr>
            </w:pPr>
            <w:r w:rsidRPr="00FE0F1D">
              <w:rPr>
                <w:b w:val="0"/>
                <w:bCs/>
                <w:sz w:val="20"/>
              </w:rPr>
              <w:t>[0-9]</w:t>
            </w:r>
          </w:p>
        </w:tc>
      </w:tr>
      <w:tr w:rsidR="00204A63" w:rsidRPr="00FE0F1D" w14:paraId="44B6E3CE" w14:textId="77777777" w:rsidTr="00666B5B">
        <w:trPr>
          <w:trHeight w:val="1245"/>
          <w:jc w:val="center"/>
        </w:trPr>
        <w:tc>
          <w:tcPr>
            <w:tcW w:w="1975" w:type="dxa"/>
          </w:tcPr>
          <w:p w14:paraId="1ABD58A1" w14:textId="77777777" w:rsidR="00204A63" w:rsidRPr="00FE0F1D" w:rsidRDefault="00204A63" w:rsidP="00666B5B">
            <w:pPr>
              <w:rPr>
                <w:b w:val="0"/>
                <w:bCs/>
                <w:sz w:val="20"/>
              </w:rPr>
            </w:pPr>
            <w:proofErr w:type="spellStart"/>
            <w:r w:rsidRPr="00FE0F1D">
              <w:rPr>
                <w:b w:val="0"/>
                <w:bCs/>
                <w:sz w:val="20"/>
              </w:rPr>
              <w:t>stock_id</w:t>
            </w:r>
            <w:proofErr w:type="spellEnd"/>
          </w:p>
        </w:tc>
        <w:tc>
          <w:tcPr>
            <w:tcW w:w="1800" w:type="dxa"/>
          </w:tcPr>
          <w:p w14:paraId="6CFDCD03" w14:textId="77777777" w:rsidR="00204A63" w:rsidRPr="00FE0F1D" w:rsidRDefault="00204A63" w:rsidP="00666B5B">
            <w:pPr>
              <w:rPr>
                <w:b w:val="0"/>
                <w:bCs/>
                <w:sz w:val="20"/>
              </w:rPr>
            </w:pPr>
            <w:r w:rsidRPr="00FE0F1D">
              <w:rPr>
                <w:b w:val="0"/>
                <w:bCs/>
                <w:sz w:val="20"/>
              </w:rPr>
              <w:t>Unique Identifier for stock</w:t>
            </w:r>
          </w:p>
        </w:tc>
        <w:tc>
          <w:tcPr>
            <w:tcW w:w="1440" w:type="dxa"/>
          </w:tcPr>
          <w:p w14:paraId="5FAED297" w14:textId="77777777" w:rsidR="00204A63" w:rsidRPr="00FE0F1D" w:rsidRDefault="00204A63" w:rsidP="00666B5B">
            <w:pPr>
              <w:rPr>
                <w:b w:val="0"/>
                <w:bCs/>
                <w:sz w:val="20"/>
              </w:rPr>
            </w:pPr>
            <w:r w:rsidRPr="00FE0F1D">
              <w:rPr>
                <w:b w:val="0"/>
                <w:bCs/>
                <w:sz w:val="20"/>
              </w:rPr>
              <w:t>int</w:t>
            </w:r>
          </w:p>
        </w:tc>
        <w:tc>
          <w:tcPr>
            <w:tcW w:w="1443" w:type="dxa"/>
          </w:tcPr>
          <w:p w14:paraId="50D1D747" w14:textId="77777777" w:rsidR="00204A63" w:rsidRPr="00FE0F1D" w:rsidRDefault="00204A63" w:rsidP="00666B5B">
            <w:pPr>
              <w:rPr>
                <w:b w:val="0"/>
                <w:bCs/>
                <w:sz w:val="20"/>
              </w:rPr>
            </w:pPr>
            <w:r w:rsidRPr="00FE0F1D">
              <w:rPr>
                <w:b w:val="0"/>
                <w:bCs/>
                <w:sz w:val="20"/>
              </w:rPr>
              <w:t>None</w:t>
            </w:r>
          </w:p>
        </w:tc>
        <w:tc>
          <w:tcPr>
            <w:tcW w:w="1417" w:type="dxa"/>
          </w:tcPr>
          <w:p w14:paraId="1D3C9244" w14:textId="77777777" w:rsidR="00204A63" w:rsidRPr="00FE0F1D" w:rsidRDefault="00204A63" w:rsidP="00666B5B">
            <w:pPr>
              <w:rPr>
                <w:b w:val="0"/>
                <w:bCs/>
                <w:sz w:val="20"/>
              </w:rPr>
            </w:pPr>
            <w:r w:rsidRPr="00FE0F1D">
              <w:rPr>
                <w:b w:val="0"/>
                <w:bCs/>
                <w:sz w:val="20"/>
              </w:rPr>
              <w:t>false</w:t>
            </w:r>
          </w:p>
        </w:tc>
        <w:tc>
          <w:tcPr>
            <w:tcW w:w="1134" w:type="dxa"/>
          </w:tcPr>
          <w:p w14:paraId="37C3FB84" w14:textId="77777777" w:rsidR="00204A63" w:rsidRPr="00FE0F1D" w:rsidRDefault="00204A63" w:rsidP="00666B5B">
            <w:pPr>
              <w:rPr>
                <w:b w:val="0"/>
                <w:bCs/>
                <w:sz w:val="20"/>
              </w:rPr>
            </w:pPr>
            <w:r w:rsidRPr="00FE0F1D">
              <w:rPr>
                <w:b w:val="0"/>
                <w:bCs/>
                <w:sz w:val="20"/>
              </w:rPr>
              <w:t>2</w:t>
            </w:r>
          </w:p>
        </w:tc>
        <w:tc>
          <w:tcPr>
            <w:tcW w:w="1134" w:type="dxa"/>
          </w:tcPr>
          <w:p w14:paraId="7494D55C" w14:textId="77777777" w:rsidR="00204A63" w:rsidRPr="00FE0F1D" w:rsidRDefault="00204A63" w:rsidP="00666B5B">
            <w:pPr>
              <w:rPr>
                <w:b w:val="0"/>
                <w:bCs/>
                <w:sz w:val="20"/>
              </w:rPr>
            </w:pPr>
            <w:r w:rsidRPr="00FE0F1D">
              <w:rPr>
                <w:b w:val="0"/>
                <w:bCs/>
                <w:sz w:val="20"/>
              </w:rPr>
              <w:t>Y</w:t>
            </w:r>
          </w:p>
        </w:tc>
        <w:tc>
          <w:tcPr>
            <w:tcW w:w="851" w:type="dxa"/>
          </w:tcPr>
          <w:p w14:paraId="0CCA2588" w14:textId="77777777" w:rsidR="00204A63" w:rsidRPr="00FE0F1D" w:rsidRDefault="00204A63" w:rsidP="00666B5B">
            <w:pPr>
              <w:rPr>
                <w:b w:val="0"/>
                <w:bCs/>
                <w:sz w:val="20"/>
              </w:rPr>
            </w:pPr>
            <w:r w:rsidRPr="00FE0F1D">
              <w:rPr>
                <w:b w:val="0"/>
                <w:bCs/>
                <w:sz w:val="20"/>
              </w:rPr>
              <w:t>11</w:t>
            </w:r>
          </w:p>
        </w:tc>
        <w:tc>
          <w:tcPr>
            <w:tcW w:w="1761" w:type="dxa"/>
          </w:tcPr>
          <w:p w14:paraId="420E96AB" w14:textId="77777777" w:rsidR="00204A63" w:rsidRPr="00FE0F1D" w:rsidRDefault="00204A63" w:rsidP="00666B5B">
            <w:pPr>
              <w:rPr>
                <w:b w:val="0"/>
                <w:bCs/>
                <w:sz w:val="20"/>
              </w:rPr>
            </w:pPr>
            <w:r w:rsidRPr="00FE0F1D">
              <w:rPr>
                <w:b w:val="0"/>
                <w:bCs/>
                <w:sz w:val="20"/>
              </w:rPr>
              <w:t>[0-9]</w:t>
            </w:r>
          </w:p>
        </w:tc>
      </w:tr>
    </w:tbl>
    <w:p w14:paraId="374E2CD4" w14:textId="77777777" w:rsidR="00204A63" w:rsidRDefault="00204A63" w:rsidP="00204A63"/>
    <w:p w14:paraId="4D1A966F" w14:textId="77777777" w:rsidR="00204A63" w:rsidRPr="00D954EF"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73</w:t>
      </w:r>
      <w:r w:rsidRPr="00D954EF">
        <w:rPr>
          <w:rFonts w:cs="Times New Roman"/>
          <w:szCs w:val="24"/>
        </w:rPr>
        <w:t xml:space="preserve">. Data Dictionary of </w:t>
      </w:r>
      <w:r>
        <w:rPr>
          <w:rFonts w:cs="Times New Roman"/>
          <w:szCs w:val="24"/>
        </w:rPr>
        <w:t>Stock Card</w:t>
      </w:r>
      <w:r w:rsidRPr="00D954EF">
        <w:rPr>
          <w:rFonts w:cs="Times New Roman"/>
          <w:szCs w:val="24"/>
        </w:rPr>
        <w:t xml:space="preserve"> Table</w:t>
      </w:r>
    </w:p>
    <w:p w14:paraId="6A366A46" w14:textId="77777777" w:rsidR="00204A63" w:rsidRDefault="00204A63" w:rsidP="00204A63">
      <w:pPr>
        <w:jc w:val="both"/>
      </w:pPr>
    </w:p>
    <w:tbl>
      <w:tblPr>
        <w:tblStyle w:val="TableGrid"/>
        <w:tblW w:w="12955" w:type="dxa"/>
        <w:tblLayout w:type="fixed"/>
        <w:tblLook w:val="04A0" w:firstRow="1" w:lastRow="0" w:firstColumn="1" w:lastColumn="0" w:noHBand="0" w:noVBand="1"/>
      </w:tblPr>
      <w:tblGrid>
        <w:gridCol w:w="1975"/>
        <w:gridCol w:w="1564"/>
        <w:gridCol w:w="1418"/>
        <w:gridCol w:w="1417"/>
        <w:gridCol w:w="1559"/>
        <w:gridCol w:w="1276"/>
        <w:gridCol w:w="1134"/>
        <w:gridCol w:w="851"/>
        <w:gridCol w:w="1761"/>
      </w:tblGrid>
      <w:tr w:rsidR="00204A63" w:rsidRPr="00A47403" w14:paraId="74FEBA45" w14:textId="77777777" w:rsidTr="00666B5B">
        <w:trPr>
          <w:trHeight w:val="332"/>
        </w:trPr>
        <w:tc>
          <w:tcPr>
            <w:tcW w:w="1975" w:type="dxa"/>
          </w:tcPr>
          <w:p w14:paraId="4497DDEA" w14:textId="77777777" w:rsidR="00204A63" w:rsidRPr="00A47403" w:rsidRDefault="00204A63" w:rsidP="00666B5B">
            <w:pPr>
              <w:rPr>
                <w:sz w:val="20"/>
              </w:rPr>
            </w:pPr>
            <w:r w:rsidRPr="00A47403">
              <w:rPr>
                <w:sz w:val="20"/>
              </w:rPr>
              <w:lastRenderedPageBreak/>
              <w:t>Table Name</w:t>
            </w:r>
          </w:p>
        </w:tc>
        <w:tc>
          <w:tcPr>
            <w:tcW w:w="10980" w:type="dxa"/>
            <w:gridSpan w:val="8"/>
          </w:tcPr>
          <w:p w14:paraId="112935B9" w14:textId="77777777" w:rsidR="00204A63" w:rsidRPr="00A47403" w:rsidRDefault="00204A63" w:rsidP="00666B5B">
            <w:pPr>
              <w:rPr>
                <w:sz w:val="20"/>
              </w:rPr>
            </w:pPr>
            <w:proofErr w:type="spellStart"/>
            <w:r w:rsidRPr="00A47403">
              <w:rPr>
                <w:sz w:val="20"/>
              </w:rPr>
              <w:t>tbl_stock</w:t>
            </w:r>
            <w:proofErr w:type="spellEnd"/>
          </w:p>
        </w:tc>
      </w:tr>
      <w:tr w:rsidR="00204A63" w:rsidRPr="00A47403" w14:paraId="1C2EB9E7" w14:textId="77777777" w:rsidTr="00666B5B">
        <w:trPr>
          <w:trHeight w:val="332"/>
        </w:trPr>
        <w:tc>
          <w:tcPr>
            <w:tcW w:w="1975" w:type="dxa"/>
          </w:tcPr>
          <w:p w14:paraId="6B3CCE84" w14:textId="77777777" w:rsidR="00204A63" w:rsidRPr="00A47403" w:rsidRDefault="00204A63" w:rsidP="00666B5B">
            <w:pPr>
              <w:rPr>
                <w:sz w:val="20"/>
              </w:rPr>
            </w:pPr>
            <w:r w:rsidRPr="00A47403">
              <w:rPr>
                <w:sz w:val="20"/>
              </w:rPr>
              <w:t>Description</w:t>
            </w:r>
          </w:p>
        </w:tc>
        <w:tc>
          <w:tcPr>
            <w:tcW w:w="10980" w:type="dxa"/>
            <w:gridSpan w:val="8"/>
          </w:tcPr>
          <w:p w14:paraId="16CB9C0F" w14:textId="77777777" w:rsidR="00204A63" w:rsidRPr="00A47403" w:rsidRDefault="00204A63" w:rsidP="00666B5B">
            <w:pPr>
              <w:rPr>
                <w:sz w:val="20"/>
              </w:rPr>
            </w:pPr>
            <w:r w:rsidRPr="00A47403">
              <w:rPr>
                <w:sz w:val="20"/>
              </w:rPr>
              <w:t>This table record the stock items.</w:t>
            </w:r>
          </w:p>
        </w:tc>
      </w:tr>
      <w:tr w:rsidR="00204A63" w:rsidRPr="00A47403" w14:paraId="0BE7473A" w14:textId="77777777" w:rsidTr="00666B5B">
        <w:trPr>
          <w:trHeight w:val="523"/>
        </w:trPr>
        <w:tc>
          <w:tcPr>
            <w:tcW w:w="1975" w:type="dxa"/>
          </w:tcPr>
          <w:p w14:paraId="479E8D36" w14:textId="77777777" w:rsidR="00204A63" w:rsidRPr="00A47403" w:rsidRDefault="00204A63" w:rsidP="00666B5B">
            <w:pPr>
              <w:rPr>
                <w:sz w:val="20"/>
              </w:rPr>
            </w:pPr>
            <w:r w:rsidRPr="00A47403">
              <w:rPr>
                <w:sz w:val="20"/>
              </w:rPr>
              <w:t>Alias</w:t>
            </w:r>
          </w:p>
        </w:tc>
        <w:tc>
          <w:tcPr>
            <w:tcW w:w="10980" w:type="dxa"/>
            <w:gridSpan w:val="8"/>
          </w:tcPr>
          <w:p w14:paraId="289C3699" w14:textId="77777777" w:rsidR="00204A63" w:rsidRPr="00A47403" w:rsidRDefault="00204A63" w:rsidP="00666B5B">
            <w:pPr>
              <w:rPr>
                <w:sz w:val="20"/>
              </w:rPr>
            </w:pPr>
            <w:r w:rsidRPr="00A47403">
              <w:rPr>
                <w:sz w:val="20"/>
              </w:rPr>
              <w:t>None</w:t>
            </w:r>
          </w:p>
        </w:tc>
      </w:tr>
      <w:tr w:rsidR="00204A63" w:rsidRPr="00A47403" w14:paraId="1A1C4AA9" w14:textId="77777777" w:rsidTr="00666B5B">
        <w:trPr>
          <w:trHeight w:val="998"/>
        </w:trPr>
        <w:tc>
          <w:tcPr>
            <w:tcW w:w="1975" w:type="dxa"/>
          </w:tcPr>
          <w:p w14:paraId="42A44606" w14:textId="77777777" w:rsidR="00204A63" w:rsidRPr="00A47403" w:rsidRDefault="00204A63" w:rsidP="00666B5B">
            <w:pPr>
              <w:rPr>
                <w:sz w:val="20"/>
              </w:rPr>
            </w:pPr>
            <w:r w:rsidRPr="00A47403">
              <w:rPr>
                <w:sz w:val="20"/>
              </w:rPr>
              <w:t>Attribute Name</w:t>
            </w:r>
          </w:p>
        </w:tc>
        <w:tc>
          <w:tcPr>
            <w:tcW w:w="1564" w:type="dxa"/>
          </w:tcPr>
          <w:p w14:paraId="331F38BC" w14:textId="77777777" w:rsidR="00204A63" w:rsidRPr="00A47403" w:rsidRDefault="00204A63" w:rsidP="00666B5B">
            <w:pPr>
              <w:rPr>
                <w:sz w:val="20"/>
              </w:rPr>
            </w:pPr>
            <w:r w:rsidRPr="00A47403">
              <w:rPr>
                <w:sz w:val="20"/>
              </w:rPr>
              <w:t>Description</w:t>
            </w:r>
          </w:p>
        </w:tc>
        <w:tc>
          <w:tcPr>
            <w:tcW w:w="1418" w:type="dxa"/>
          </w:tcPr>
          <w:p w14:paraId="4FD054FE" w14:textId="77777777" w:rsidR="00204A63" w:rsidRPr="00A47403" w:rsidRDefault="00204A63" w:rsidP="00666B5B">
            <w:pPr>
              <w:rPr>
                <w:sz w:val="20"/>
              </w:rPr>
            </w:pPr>
            <w:r w:rsidRPr="00A47403">
              <w:rPr>
                <w:sz w:val="20"/>
              </w:rPr>
              <w:t>Data Type</w:t>
            </w:r>
          </w:p>
        </w:tc>
        <w:tc>
          <w:tcPr>
            <w:tcW w:w="1417" w:type="dxa"/>
          </w:tcPr>
          <w:p w14:paraId="0659862B" w14:textId="77777777" w:rsidR="00204A63" w:rsidRPr="00A47403" w:rsidRDefault="00204A63" w:rsidP="00666B5B">
            <w:pPr>
              <w:rPr>
                <w:sz w:val="20"/>
              </w:rPr>
            </w:pPr>
            <w:r w:rsidRPr="00A47403">
              <w:rPr>
                <w:sz w:val="20"/>
              </w:rPr>
              <w:t>Default Value</w:t>
            </w:r>
          </w:p>
        </w:tc>
        <w:tc>
          <w:tcPr>
            <w:tcW w:w="1559" w:type="dxa"/>
          </w:tcPr>
          <w:p w14:paraId="337CD6B2" w14:textId="77777777" w:rsidR="00204A63" w:rsidRPr="00A47403" w:rsidRDefault="00204A63" w:rsidP="00666B5B">
            <w:pPr>
              <w:rPr>
                <w:sz w:val="20"/>
              </w:rPr>
            </w:pPr>
            <w:r w:rsidRPr="00A47403">
              <w:rPr>
                <w:sz w:val="20"/>
              </w:rPr>
              <w:t>Primary Key</w:t>
            </w:r>
          </w:p>
        </w:tc>
        <w:tc>
          <w:tcPr>
            <w:tcW w:w="1276" w:type="dxa"/>
          </w:tcPr>
          <w:p w14:paraId="5745318C" w14:textId="77777777" w:rsidR="00204A63" w:rsidRPr="00A47403" w:rsidRDefault="00204A63" w:rsidP="00666B5B">
            <w:pPr>
              <w:rPr>
                <w:sz w:val="20"/>
              </w:rPr>
            </w:pPr>
            <w:r w:rsidRPr="00A47403">
              <w:rPr>
                <w:sz w:val="20"/>
              </w:rPr>
              <w:t>Example</w:t>
            </w:r>
          </w:p>
        </w:tc>
        <w:tc>
          <w:tcPr>
            <w:tcW w:w="1134" w:type="dxa"/>
          </w:tcPr>
          <w:p w14:paraId="148A9B42" w14:textId="77777777" w:rsidR="00204A63" w:rsidRPr="00A47403" w:rsidRDefault="00204A63" w:rsidP="00666B5B">
            <w:pPr>
              <w:rPr>
                <w:sz w:val="20"/>
              </w:rPr>
            </w:pPr>
            <w:r w:rsidRPr="00A47403">
              <w:rPr>
                <w:sz w:val="20"/>
              </w:rPr>
              <w:t>Not Allowed? (Y/N)</w:t>
            </w:r>
          </w:p>
        </w:tc>
        <w:tc>
          <w:tcPr>
            <w:tcW w:w="851" w:type="dxa"/>
          </w:tcPr>
          <w:p w14:paraId="2472ECD3" w14:textId="77777777" w:rsidR="00204A63" w:rsidRPr="00A47403" w:rsidRDefault="00204A63" w:rsidP="00666B5B">
            <w:pPr>
              <w:rPr>
                <w:sz w:val="20"/>
              </w:rPr>
            </w:pPr>
            <w:r w:rsidRPr="00A47403">
              <w:rPr>
                <w:sz w:val="20"/>
              </w:rPr>
              <w:t>Length</w:t>
            </w:r>
          </w:p>
        </w:tc>
        <w:tc>
          <w:tcPr>
            <w:tcW w:w="1761" w:type="dxa"/>
          </w:tcPr>
          <w:p w14:paraId="67F416D1" w14:textId="77777777" w:rsidR="00204A63" w:rsidRPr="00A47403" w:rsidRDefault="00204A63" w:rsidP="00666B5B">
            <w:pPr>
              <w:rPr>
                <w:sz w:val="20"/>
              </w:rPr>
            </w:pPr>
            <w:r w:rsidRPr="00A47403">
              <w:rPr>
                <w:sz w:val="20"/>
              </w:rPr>
              <w:t>Validation Rules</w:t>
            </w:r>
          </w:p>
        </w:tc>
      </w:tr>
      <w:tr w:rsidR="00204A63" w:rsidRPr="00A47403" w14:paraId="6F4319EC" w14:textId="77777777" w:rsidTr="00666B5B">
        <w:trPr>
          <w:trHeight w:val="998"/>
        </w:trPr>
        <w:tc>
          <w:tcPr>
            <w:tcW w:w="1975" w:type="dxa"/>
          </w:tcPr>
          <w:p w14:paraId="4A68FD1A" w14:textId="77777777" w:rsidR="00204A63" w:rsidRPr="00A47403" w:rsidRDefault="00204A63" w:rsidP="00666B5B">
            <w:pPr>
              <w:rPr>
                <w:b w:val="0"/>
                <w:bCs/>
                <w:sz w:val="20"/>
              </w:rPr>
            </w:pPr>
            <w:proofErr w:type="spellStart"/>
            <w:r w:rsidRPr="00A47403">
              <w:rPr>
                <w:b w:val="0"/>
                <w:bCs/>
                <w:sz w:val="20"/>
              </w:rPr>
              <w:t>stock_id</w:t>
            </w:r>
            <w:proofErr w:type="spellEnd"/>
          </w:p>
        </w:tc>
        <w:tc>
          <w:tcPr>
            <w:tcW w:w="1564" w:type="dxa"/>
          </w:tcPr>
          <w:p w14:paraId="38C2A1C4" w14:textId="77777777" w:rsidR="00204A63" w:rsidRPr="00A47403" w:rsidRDefault="00204A63" w:rsidP="00666B5B">
            <w:pPr>
              <w:rPr>
                <w:b w:val="0"/>
                <w:bCs/>
                <w:sz w:val="20"/>
              </w:rPr>
            </w:pPr>
            <w:r w:rsidRPr="00A47403">
              <w:rPr>
                <w:b w:val="0"/>
                <w:bCs/>
                <w:sz w:val="20"/>
              </w:rPr>
              <w:t>Unique Identifier for stock</w:t>
            </w:r>
          </w:p>
        </w:tc>
        <w:tc>
          <w:tcPr>
            <w:tcW w:w="1418" w:type="dxa"/>
          </w:tcPr>
          <w:p w14:paraId="1DC4B572" w14:textId="77777777" w:rsidR="00204A63" w:rsidRPr="00A47403" w:rsidRDefault="00204A63" w:rsidP="00666B5B">
            <w:pPr>
              <w:rPr>
                <w:b w:val="0"/>
                <w:bCs/>
                <w:sz w:val="20"/>
              </w:rPr>
            </w:pPr>
            <w:r w:rsidRPr="00A47403">
              <w:rPr>
                <w:b w:val="0"/>
                <w:bCs/>
                <w:sz w:val="20"/>
              </w:rPr>
              <w:t>int</w:t>
            </w:r>
          </w:p>
        </w:tc>
        <w:tc>
          <w:tcPr>
            <w:tcW w:w="1417" w:type="dxa"/>
          </w:tcPr>
          <w:p w14:paraId="1E7196B4" w14:textId="77777777" w:rsidR="00204A63" w:rsidRPr="00A47403" w:rsidRDefault="00204A63" w:rsidP="00666B5B">
            <w:pPr>
              <w:rPr>
                <w:b w:val="0"/>
                <w:bCs/>
                <w:sz w:val="20"/>
              </w:rPr>
            </w:pPr>
            <w:r w:rsidRPr="00A47403">
              <w:rPr>
                <w:b w:val="0"/>
                <w:bCs/>
                <w:sz w:val="20"/>
              </w:rPr>
              <w:t>None</w:t>
            </w:r>
          </w:p>
        </w:tc>
        <w:tc>
          <w:tcPr>
            <w:tcW w:w="1559" w:type="dxa"/>
          </w:tcPr>
          <w:p w14:paraId="06AF4B64" w14:textId="77777777" w:rsidR="00204A63" w:rsidRPr="00A47403" w:rsidRDefault="00204A63" w:rsidP="00666B5B">
            <w:pPr>
              <w:rPr>
                <w:b w:val="0"/>
                <w:bCs/>
                <w:sz w:val="20"/>
              </w:rPr>
            </w:pPr>
            <w:r w:rsidRPr="00A47403">
              <w:rPr>
                <w:b w:val="0"/>
                <w:bCs/>
                <w:sz w:val="20"/>
              </w:rPr>
              <w:t>true</w:t>
            </w:r>
          </w:p>
        </w:tc>
        <w:tc>
          <w:tcPr>
            <w:tcW w:w="1276" w:type="dxa"/>
          </w:tcPr>
          <w:p w14:paraId="0DEBE032" w14:textId="77777777" w:rsidR="00204A63" w:rsidRPr="00A47403" w:rsidRDefault="00204A63" w:rsidP="00666B5B">
            <w:pPr>
              <w:rPr>
                <w:b w:val="0"/>
                <w:bCs/>
                <w:sz w:val="20"/>
              </w:rPr>
            </w:pPr>
            <w:r w:rsidRPr="00A47403">
              <w:rPr>
                <w:b w:val="0"/>
                <w:bCs/>
                <w:sz w:val="20"/>
              </w:rPr>
              <w:t>2</w:t>
            </w:r>
          </w:p>
        </w:tc>
        <w:tc>
          <w:tcPr>
            <w:tcW w:w="1134" w:type="dxa"/>
          </w:tcPr>
          <w:p w14:paraId="2D049FBA" w14:textId="77777777" w:rsidR="00204A63" w:rsidRPr="00A47403" w:rsidRDefault="00204A63" w:rsidP="00666B5B">
            <w:pPr>
              <w:rPr>
                <w:b w:val="0"/>
                <w:bCs/>
                <w:sz w:val="20"/>
              </w:rPr>
            </w:pPr>
            <w:r w:rsidRPr="00A47403">
              <w:rPr>
                <w:b w:val="0"/>
                <w:bCs/>
                <w:sz w:val="20"/>
              </w:rPr>
              <w:t>Y</w:t>
            </w:r>
          </w:p>
        </w:tc>
        <w:tc>
          <w:tcPr>
            <w:tcW w:w="851" w:type="dxa"/>
          </w:tcPr>
          <w:p w14:paraId="257079F0" w14:textId="77777777" w:rsidR="00204A63" w:rsidRPr="00A47403" w:rsidRDefault="00204A63" w:rsidP="00666B5B">
            <w:pPr>
              <w:rPr>
                <w:b w:val="0"/>
                <w:bCs/>
                <w:sz w:val="20"/>
              </w:rPr>
            </w:pPr>
            <w:r w:rsidRPr="00A47403">
              <w:rPr>
                <w:b w:val="0"/>
                <w:bCs/>
                <w:sz w:val="20"/>
              </w:rPr>
              <w:t>11</w:t>
            </w:r>
          </w:p>
        </w:tc>
        <w:tc>
          <w:tcPr>
            <w:tcW w:w="1761" w:type="dxa"/>
          </w:tcPr>
          <w:p w14:paraId="6702BE15" w14:textId="77777777" w:rsidR="00204A63" w:rsidRPr="00A47403" w:rsidRDefault="00204A63" w:rsidP="00666B5B">
            <w:pPr>
              <w:rPr>
                <w:b w:val="0"/>
                <w:bCs/>
                <w:sz w:val="20"/>
              </w:rPr>
            </w:pPr>
            <w:r w:rsidRPr="00A47403">
              <w:rPr>
                <w:b w:val="0"/>
                <w:bCs/>
                <w:sz w:val="20"/>
              </w:rPr>
              <w:t>[0-9]</w:t>
            </w:r>
          </w:p>
        </w:tc>
      </w:tr>
      <w:tr w:rsidR="00204A63" w:rsidRPr="00A47403" w14:paraId="55C5AE31" w14:textId="77777777" w:rsidTr="00666B5B">
        <w:trPr>
          <w:trHeight w:val="998"/>
        </w:trPr>
        <w:tc>
          <w:tcPr>
            <w:tcW w:w="1975" w:type="dxa"/>
          </w:tcPr>
          <w:p w14:paraId="7C465AF5" w14:textId="77777777" w:rsidR="00204A63" w:rsidRPr="00A47403" w:rsidRDefault="00204A63" w:rsidP="00666B5B">
            <w:pPr>
              <w:rPr>
                <w:b w:val="0"/>
                <w:bCs/>
                <w:sz w:val="20"/>
              </w:rPr>
            </w:pPr>
            <w:proofErr w:type="spellStart"/>
            <w:r w:rsidRPr="00A47403">
              <w:rPr>
                <w:b w:val="0"/>
                <w:bCs/>
                <w:sz w:val="20"/>
              </w:rPr>
              <w:t>item_quantity</w:t>
            </w:r>
            <w:proofErr w:type="spellEnd"/>
          </w:p>
        </w:tc>
        <w:tc>
          <w:tcPr>
            <w:tcW w:w="1564" w:type="dxa"/>
          </w:tcPr>
          <w:p w14:paraId="321C5C52" w14:textId="77777777" w:rsidR="00204A63" w:rsidRPr="00A47403" w:rsidRDefault="00204A63" w:rsidP="00666B5B">
            <w:pPr>
              <w:rPr>
                <w:b w:val="0"/>
                <w:bCs/>
                <w:sz w:val="20"/>
              </w:rPr>
            </w:pPr>
            <w:r w:rsidRPr="00A47403">
              <w:rPr>
                <w:b w:val="0"/>
                <w:bCs/>
                <w:sz w:val="20"/>
              </w:rPr>
              <w:t>Number of items</w:t>
            </w:r>
          </w:p>
        </w:tc>
        <w:tc>
          <w:tcPr>
            <w:tcW w:w="1418" w:type="dxa"/>
          </w:tcPr>
          <w:p w14:paraId="050E7E40" w14:textId="77777777" w:rsidR="00204A63" w:rsidRPr="00A47403" w:rsidRDefault="00204A63" w:rsidP="00666B5B">
            <w:pPr>
              <w:rPr>
                <w:b w:val="0"/>
                <w:bCs/>
                <w:sz w:val="20"/>
              </w:rPr>
            </w:pPr>
            <w:r w:rsidRPr="00A47403">
              <w:rPr>
                <w:b w:val="0"/>
                <w:bCs/>
                <w:sz w:val="20"/>
              </w:rPr>
              <w:t>float</w:t>
            </w:r>
          </w:p>
        </w:tc>
        <w:tc>
          <w:tcPr>
            <w:tcW w:w="1417" w:type="dxa"/>
          </w:tcPr>
          <w:p w14:paraId="180E032B" w14:textId="77777777" w:rsidR="00204A63" w:rsidRPr="00A47403" w:rsidRDefault="00204A63" w:rsidP="00666B5B">
            <w:pPr>
              <w:rPr>
                <w:b w:val="0"/>
                <w:bCs/>
                <w:sz w:val="20"/>
              </w:rPr>
            </w:pPr>
            <w:r w:rsidRPr="00A47403">
              <w:rPr>
                <w:b w:val="0"/>
                <w:bCs/>
                <w:sz w:val="20"/>
              </w:rPr>
              <w:t>None</w:t>
            </w:r>
          </w:p>
        </w:tc>
        <w:tc>
          <w:tcPr>
            <w:tcW w:w="1559" w:type="dxa"/>
          </w:tcPr>
          <w:p w14:paraId="6C9C38A6" w14:textId="77777777" w:rsidR="00204A63" w:rsidRPr="00A47403" w:rsidRDefault="00204A63" w:rsidP="00666B5B">
            <w:pPr>
              <w:rPr>
                <w:b w:val="0"/>
                <w:bCs/>
                <w:sz w:val="20"/>
              </w:rPr>
            </w:pPr>
            <w:r w:rsidRPr="00A47403">
              <w:rPr>
                <w:b w:val="0"/>
                <w:bCs/>
                <w:sz w:val="20"/>
              </w:rPr>
              <w:t>true</w:t>
            </w:r>
          </w:p>
        </w:tc>
        <w:tc>
          <w:tcPr>
            <w:tcW w:w="1276" w:type="dxa"/>
          </w:tcPr>
          <w:p w14:paraId="403622B4" w14:textId="77777777" w:rsidR="00204A63" w:rsidRPr="00A47403" w:rsidRDefault="00204A63" w:rsidP="00666B5B">
            <w:pPr>
              <w:rPr>
                <w:b w:val="0"/>
                <w:bCs/>
                <w:sz w:val="20"/>
              </w:rPr>
            </w:pPr>
            <w:r w:rsidRPr="00A47403">
              <w:rPr>
                <w:b w:val="0"/>
                <w:bCs/>
                <w:sz w:val="20"/>
              </w:rPr>
              <w:t>10</w:t>
            </w:r>
          </w:p>
        </w:tc>
        <w:tc>
          <w:tcPr>
            <w:tcW w:w="1134" w:type="dxa"/>
          </w:tcPr>
          <w:p w14:paraId="77DE2A87" w14:textId="77777777" w:rsidR="00204A63" w:rsidRPr="00A47403" w:rsidRDefault="00204A63" w:rsidP="00666B5B">
            <w:pPr>
              <w:rPr>
                <w:b w:val="0"/>
                <w:bCs/>
                <w:sz w:val="20"/>
              </w:rPr>
            </w:pPr>
            <w:r w:rsidRPr="00A47403">
              <w:rPr>
                <w:b w:val="0"/>
                <w:bCs/>
                <w:sz w:val="20"/>
              </w:rPr>
              <w:t>Y</w:t>
            </w:r>
          </w:p>
        </w:tc>
        <w:tc>
          <w:tcPr>
            <w:tcW w:w="851" w:type="dxa"/>
          </w:tcPr>
          <w:p w14:paraId="211286C3" w14:textId="77777777" w:rsidR="00204A63" w:rsidRPr="00A47403" w:rsidRDefault="00204A63" w:rsidP="00666B5B">
            <w:pPr>
              <w:rPr>
                <w:b w:val="0"/>
                <w:bCs/>
                <w:sz w:val="20"/>
              </w:rPr>
            </w:pPr>
            <w:r w:rsidRPr="00A47403">
              <w:rPr>
                <w:b w:val="0"/>
                <w:bCs/>
                <w:sz w:val="20"/>
              </w:rPr>
              <w:t>11</w:t>
            </w:r>
          </w:p>
        </w:tc>
        <w:tc>
          <w:tcPr>
            <w:tcW w:w="1761" w:type="dxa"/>
          </w:tcPr>
          <w:p w14:paraId="5EC8BB48" w14:textId="77777777" w:rsidR="00204A63" w:rsidRPr="00A47403" w:rsidRDefault="00204A63" w:rsidP="00666B5B">
            <w:pPr>
              <w:rPr>
                <w:b w:val="0"/>
                <w:bCs/>
                <w:sz w:val="20"/>
              </w:rPr>
            </w:pPr>
            <w:r w:rsidRPr="00A47403">
              <w:rPr>
                <w:b w:val="0"/>
                <w:bCs/>
                <w:sz w:val="20"/>
              </w:rPr>
              <w:t>[0-9]</w:t>
            </w:r>
          </w:p>
        </w:tc>
      </w:tr>
      <w:tr w:rsidR="00204A63" w:rsidRPr="00A47403" w14:paraId="3B6BD7A8" w14:textId="77777777" w:rsidTr="00666B5B">
        <w:trPr>
          <w:trHeight w:val="998"/>
        </w:trPr>
        <w:tc>
          <w:tcPr>
            <w:tcW w:w="1975" w:type="dxa"/>
          </w:tcPr>
          <w:p w14:paraId="1BB8835E" w14:textId="77777777" w:rsidR="00204A63" w:rsidRPr="00A47403" w:rsidRDefault="00204A63" w:rsidP="00666B5B">
            <w:pPr>
              <w:rPr>
                <w:b w:val="0"/>
                <w:bCs/>
                <w:sz w:val="20"/>
              </w:rPr>
            </w:pPr>
            <w:proofErr w:type="spellStart"/>
            <w:r w:rsidRPr="00A47403">
              <w:rPr>
                <w:b w:val="0"/>
                <w:bCs/>
                <w:sz w:val="20"/>
              </w:rPr>
              <w:t>item_unit</w:t>
            </w:r>
            <w:proofErr w:type="spellEnd"/>
          </w:p>
        </w:tc>
        <w:tc>
          <w:tcPr>
            <w:tcW w:w="1564" w:type="dxa"/>
          </w:tcPr>
          <w:p w14:paraId="10946067" w14:textId="77777777" w:rsidR="00204A63" w:rsidRPr="00A47403" w:rsidRDefault="00204A63" w:rsidP="00666B5B">
            <w:pPr>
              <w:rPr>
                <w:b w:val="0"/>
                <w:bCs/>
                <w:sz w:val="20"/>
              </w:rPr>
            </w:pPr>
            <w:r w:rsidRPr="00A47403">
              <w:rPr>
                <w:b w:val="0"/>
                <w:bCs/>
                <w:sz w:val="20"/>
              </w:rPr>
              <w:t>Measurement of the item</w:t>
            </w:r>
          </w:p>
        </w:tc>
        <w:tc>
          <w:tcPr>
            <w:tcW w:w="1418" w:type="dxa"/>
          </w:tcPr>
          <w:p w14:paraId="27430C30" w14:textId="77777777" w:rsidR="00204A63" w:rsidRPr="00A47403" w:rsidRDefault="00204A63" w:rsidP="00666B5B">
            <w:pPr>
              <w:rPr>
                <w:b w:val="0"/>
                <w:bCs/>
                <w:sz w:val="20"/>
              </w:rPr>
            </w:pPr>
            <w:r w:rsidRPr="00A47403">
              <w:rPr>
                <w:b w:val="0"/>
                <w:bCs/>
                <w:sz w:val="20"/>
              </w:rPr>
              <w:t>Varchar</w:t>
            </w:r>
          </w:p>
        </w:tc>
        <w:tc>
          <w:tcPr>
            <w:tcW w:w="1417" w:type="dxa"/>
          </w:tcPr>
          <w:p w14:paraId="52374CD3" w14:textId="77777777" w:rsidR="00204A63" w:rsidRPr="00A47403" w:rsidRDefault="00204A63" w:rsidP="00666B5B">
            <w:pPr>
              <w:rPr>
                <w:b w:val="0"/>
                <w:bCs/>
                <w:sz w:val="20"/>
              </w:rPr>
            </w:pPr>
            <w:r w:rsidRPr="00A47403">
              <w:rPr>
                <w:b w:val="0"/>
                <w:bCs/>
                <w:sz w:val="20"/>
              </w:rPr>
              <w:t>None</w:t>
            </w:r>
          </w:p>
        </w:tc>
        <w:tc>
          <w:tcPr>
            <w:tcW w:w="1559" w:type="dxa"/>
          </w:tcPr>
          <w:p w14:paraId="2E8B2E1E" w14:textId="77777777" w:rsidR="00204A63" w:rsidRPr="00A47403" w:rsidRDefault="00204A63" w:rsidP="00666B5B">
            <w:pPr>
              <w:rPr>
                <w:b w:val="0"/>
                <w:bCs/>
                <w:sz w:val="20"/>
              </w:rPr>
            </w:pPr>
            <w:r w:rsidRPr="00A47403">
              <w:rPr>
                <w:b w:val="0"/>
                <w:bCs/>
                <w:sz w:val="20"/>
              </w:rPr>
              <w:t>true</w:t>
            </w:r>
          </w:p>
        </w:tc>
        <w:tc>
          <w:tcPr>
            <w:tcW w:w="1276" w:type="dxa"/>
          </w:tcPr>
          <w:p w14:paraId="2C750B38" w14:textId="77777777" w:rsidR="00204A63" w:rsidRPr="00A47403" w:rsidRDefault="00204A63" w:rsidP="00666B5B">
            <w:pPr>
              <w:rPr>
                <w:b w:val="0"/>
                <w:bCs/>
                <w:sz w:val="20"/>
              </w:rPr>
            </w:pPr>
            <w:r w:rsidRPr="00A47403">
              <w:rPr>
                <w:b w:val="0"/>
                <w:bCs/>
                <w:sz w:val="20"/>
              </w:rPr>
              <w:t>kilogram</w:t>
            </w:r>
          </w:p>
        </w:tc>
        <w:tc>
          <w:tcPr>
            <w:tcW w:w="1134" w:type="dxa"/>
          </w:tcPr>
          <w:p w14:paraId="213C206A" w14:textId="77777777" w:rsidR="00204A63" w:rsidRPr="00A47403" w:rsidRDefault="00204A63" w:rsidP="00666B5B">
            <w:pPr>
              <w:rPr>
                <w:b w:val="0"/>
                <w:bCs/>
                <w:sz w:val="20"/>
              </w:rPr>
            </w:pPr>
            <w:r w:rsidRPr="00A47403">
              <w:rPr>
                <w:b w:val="0"/>
                <w:bCs/>
                <w:sz w:val="20"/>
              </w:rPr>
              <w:t>Y</w:t>
            </w:r>
          </w:p>
        </w:tc>
        <w:tc>
          <w:tcPr>
            <w:tcW w:w="851" w:type="dxa"/>
          </w:tcPr>
          <w:p w14:paraId="1AB43769" w14:textId="77777777" w:rsidR="00204A63" w:rsidRPr="00A47403" w:rsidRDefault="00204A63" w:rsidP="00666B5B">
            <w:pPr>
              <w:rPr>
                <w:b w:val="0"/>
                <w:bCs/>
                <w:sz w:val="20"/>
              </w:rPr>
            </w:pPr>
            <w:r w:rsidRPr="00A47403">
              <w:rPr>
                <w:b w:val="0"/>
                <w:bCs/>
                <w:sz w:val="20"/>
              </w:rPr>
              <w:t>50</w:t>
            </w:r>
          </w:p>
        </w:tc>
        <w:tc>
          <w:tcPr>
            <w:tcW w:w="1761" w:type="dxa"/>
          </w:tcPr>
          <w:p w14:paraId="0EBE73C4" w14:textId="77777777" w:rsidR="00204A63" w:rsidRPr="00A47403" w:rsidRDefault="00204A63" w:rsidP="00666B5B">
            <w:pPr>
              <w:rPr>
                <w:b w:val="0"/>
                <w:bCs/>
                <w:sz w:val="20"/>
              </w:rPr>
            </w:pPr>
            <w:r w:rsidRPr="00CC7892">
              <w:rPr>
                <w:b w:val="0"/>
                <w:bCs/>
                <w:sz w:val="20"/>
              </w:rPr>
              <w:t>[A-Z, a-z,0-9, @]</w:t>
            </w:r>
          </w:p>
        </w:tc>
      </w:tr>
      <w:tr w:rsidR="00204A63" w:rsidRPr="00A47403" w14:paraId="1A655A1E" w14:textId="77777777" w:rsidTr="00666B5B">
        <w:trPr>
          <w:trHeight w:val="998"/>
        </w:trPr>
        <w:tc>
          <w:tcPr>
            <w:tcW w:w="1975" w:type="dxa"/>
          </w:tcPr>
          <w:p w14:paraId="333D1D60" w14:textId="77777777" w:rsidR="00204A63" w:rsidRPr="00A47403" w:rsidRDefault="00204A63" w:rsidP="00666B5B">
            <w:pPr>
              <w:rPr>
                <w:b w:val="0"/>
                <w:bCs/>
                <w:sz w:val="20"/>
              </w:rPr>
            </w:pPr>
            <w:proofErr w:type="spellStart"/>
            <w:r w:rsidRPr="00A47403">
              <w:rPr>
                <w:b w:val="0"/>
                <w:bCs/>
                <w:sz w:val="20"/>
              </w:rPr>
              <w:t>item_id</w:t>
            </w:r>
            <w:proofErr w:type="spellEnd"/>
          </w:p>
        </w:tc>
        <w:tc>
          <w:tcPr>
            <w:tcW w:w="1564" w:type="dxa"/>
          </w:tcPr>
          <w:p w14:paraId="4A9CC171" w14:textId="77777777" w:rsidR="00204A63" w:rsidRPr="00A47403" w:rsidRDefault="00204A63" w:rsidP="00666B5B">
            <w:pPr>
              <w:rPr>
                <w:b w:val="0"/>
                <w:bCs/>
                <w:sz w:val="20"/>
              </w:rPr>
            </w:pPr>
            <w:r w:rsidRPr="00A47403">
              <w:rPr>
                <w:b w:val="0"/>
                <w:bCs/>
                <w:sz w:val="20"/>
              </w:rPr>
              <w:t>Unique Identified ID for item</w:t>
            </w:r>
          </w:p>
        </w:tc>
        <w:tc>
          <w:tcPr>
            <w:tcW w:w="1418" w:type="dxa"/>
          </w:tcPr>
          <w:p w14:paraId="7AB5F685" w14:textId="77777777" w:rsidR="00204A63" w:rsidRPr="00A47403" w:rsidRDefault="00204A63" w:rsidP="00666B5B">
            <w:pPr>
              <w:rPr>
                <w:b w:val="0"/>
                <w:bCs/>
                <w:sz w:val="20"/>
              </w:rPr>
            </w:pPr>
            <w:r w:rsidRPr="00A47403">
              <w:rPr>
                <w:b w:val="0"/>
                <w:bCs/>
                <w:sz w:val="20"/>
              </w:rPr>
              <w:t>int</w:t>
            </w:r>
          </w:p>
        </w:tc>
        <w:tc>
          <w:tcPr>
            <w:tcW w:w="1417" w:type="dxa"/>
          </w:tcPr>
          <w:p w14:paraId="31BF50CA" w14:textId="77777777" w:rsidR="00204A63" w:rsidRPr="00A47403" w:rsidRDefault="00204A63" w:rsidP="00666B5B">
            <w:pPr>
              <w:rPr>
                <w:b w:val="0"/>
                <w:bCs/>
                <w:sz w:val="20"/>
              </w:rPr>
            </w:pPr>
            <w:r w:rsidRPr="00A47403">
              <w:rPr>
                <w:b w:val="0"/>
                <w:bCs/>
                <w:sz w:val="20"/>
              </w:rPr>
              <w:t>None</w:t>
            </w:r>
          </w:p>
        </w:tc>
        <w:tc>
          <w:tcPr>
            <w:tcW w:w="1559" w:type="dxa"/>
          </w:tcPr>
          <w:p w14:paraId="138B349F" w14:textId="77777777" w:rsidR="00204A63" w:rsidRPr="00A47403" w:rsidRDefault="00204A63" w:rsidP="00666B5B">
            <w:pPr>
              <w:rPr>
                <w:b w:val="0"/>
                <w:bCs/>
                <w:sz w:val="20"/>
              </w:rPr>
            </w:pPr>
            <w:r w:rsidRPr="00A47403">
              <w:rPr>
                <w:b w:val="0"/>
                <w:bCs/>
                <w:sz w:val="20"/>
              </w:rPr>
              <w:t>true</w:t>
            </w:r>
          </w:p>
        </w:tc>
        <w:tc>
          <w:tcPr>
            <w:tcW w:w="1276" w:type="dxa"/>
          </w:tcPr>
          <w:p w14:paraId="5E6E6611" w14:textId="77777777" w:rsidR="00204A63" w:rsidRPr="00A47403" w:rsidRDefault="00204A63" w:rsidP="00666B5B">
            <w:pPr>
              <w:rPr>
                <w:b w:val="0"/>
                <w:bCs/>
                <w:sz w:val="20"/>
              </w:rPr>
            </w:pPr>
            <w:r w:rsidRPr="00A47403">
              <w:rPr>
                <w:b w:val="0"/>
                <w:bCs/>
                <w:sz w:val="20"/>
              </w:rPr>
              <w:t>1</w:t>
            </w:r>
          </w:p>
        </w:tc>
        <w:tc>
          <w:tcPr>
            <w:tcW w:w="1134" w:type="dxa"/>
          </w:tcPr>
          <w:p w14:paraId="4C4E7DC1" w14:textId="77777777" w:rsidR="00204A63" w:rsidRPr="00A47403" w:rsidRDefault="00204A63" w:rsidP="00666B5B">
            <w:pPr>
              <w:rPr>
                <w:b w:val="0"/>
                <w:bCs/>
                <w:sz w:val="20"/>
              </w:rPr>
            </w:pPr>
            <w:r w:rsidRPr="00A47403">
              <w:rPr>
                <w:b w:val="0"/>
                <w:bCs/>
                <w:sz w:val="20"/>
              </w:rPr>
              <w:t>N</w:t>
            </w:r>
          </w:p>
        </w:tc>
        <w:tc>
          <w:tcPr>
            <w:tcW w:w="851" w:type="dxa"/>
          </w:tcPr>
          <w:p w14:paraId="7A3B3E4F" w14:textId="77777777" w:rsidR="00204A63" w:rsidRPr="00A47403" w:rsidRDefault="00204A63" w:rsidP="00666B5B">
            <w:pPr>
              <w:rPr>
                <w:b w:val="0"/>
                <w:bCs/>
                <w:sz w:val="20"/>
              </w:rPr>
            </w:pPr>
            <w:r w:rsidRPr="00A47403">
              <w:rPr>
                <w:b w:val="0"/>
                <w:bCs/>
                <w:sz w:val="20"/>
              </w:rPr>
              <w:t>11</w:t>
            </w:r>
          </w:p>
        </w:tc>
        <w:tc>
          <w:tcPr>
            <w:tcW w:w="1761" w:type="dxa"/>
          </w:tcPr>
          <w:p w14:paraId="4DD25DCD" w14:textId="77777777" w:rsidR="00204A63" w:rsidRPr="00A47403" w:rsidRDefault="00204A63" w:rsidP="00666B5B">
            <w:pPr>
              <w:rPr>
                <w:b w:val="0"/>
                <w:bCs/>
                <w:sz w:val="20"/>
              </w:rPr>
            </w:pPr>
            <w:r w:rsidRPr="00A47403">
              <w:rPr>
                <w:b w:val="0"/>
                <w:bCs/>
                <w:sz w:val="20"/>
              </w:rPr>
              <w:t>[0-9]</w:t>
            </w:r>
          </w:p>
        </w:tc>
      </w:tr>
    </w:tbl>
    <w:p w14:paraId="3D3EDFCE" w14:textId="77777777" w:rsidR="00204A63" w:rsidRDefault="00204A63" w:rsidP="00204A63">
      <w:pPr>
        <w:spacing w:line="360" w:lineRule="auto"/>
        <w:rPr>
          <w:rFonts w:cs="Times New Roman"/>
          <w:szCs w:val="24"/>
        </w:rPr>
      </w:pPr>
    </w:p>
    <w:p w14:paraId="301CB070" w14:textId="77777777" w:rsidR="00204A63" w:rsidRPr="00D954EF"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74</w:t>
      </w:r>
      <w:r w:rsidRPr="00D954EF">
        <w:rPr>
          <w:rFonts w:cs="Times New Roman"/>
          <w:szCs w:val="24"/>
        </w:rPr>
        <w:t xml:space="preserve">. Data Dictionary of </w:t>
      </w:r>
      <w:r>
        <w:rPr>
          <w:rFonts w:cs="Times New Roman"/>
          <w:szCs w:val="24"/>
        </w:rPr>
        <w:t>Stock</w:t>
      </w:r>
      <w:r w:rsidRPr="00D954EF">
        <w:rPr>
          <w:rFonts w:cs="Times New Roman"/>
          <w:szCs w:val="24"/>
        </w:rPr>
        <w:t xml:space="preserve"> Table</w:t>
      </w:r>
    </w:p>
    <w:p w14:paraId="57A980EB" w14:textId="77777777" w:rsidR="00204A63" w:rsidRDefault="00204A63" w:rsidP="00204A63"/>
    <w:p w14:paraId="1CC3951C" w14:textId="77777777" w:rsidR="00204A63" w:rsidRDefault="00204A63" w:rsidP="00204A63"/>
    <w:p w14:paraId="0FFFA095" w14:textId="063EBE8E" w:rsidR="00204A63" w:rsidRDefault="00204A63" w:rsidP="00204A63"/>
    <w:p w14:paraId="3020FB5E" w14:textId="77777777" w:rsidR="00575A26" w:rsidRDefault="00575A26" w:rsidP="00204A63"/>
    <w:p w14:paraId="5CC028A7" w14:textId="77777777" w:rsidR="00204A63" w:rsidRDefault="00204A63" w:rsidP="00204A63"/>
    <w:tbl>
      <w:tblPr>
        <w:tblStyle w:val="TableGrid"/>
        <w:tblW w:w="12955" w:type="dxa"/>
        <w:tblLayout w:type="fixed"/>
        <w:tblLook w:val="04A0" w:firstRow="1" w:lastRow="0" w:firstColumn="1" w:lastColumn="0" w:noHBand="0" w:noVBand="1"/>
      </w:tblPr>
      <w:tblGrid>
        <w:gridCol w:w="1975"/>
        <w:gridCol w:w="1980"/>
        <w:gridCol w:w="1143"/>
        <w:gridCol w:w="1418"/>
        <w:gridCol w:w="1417"/>
        <w:gridCol w:w="1134"/>
        <w:gridCol w:w="1276"/>
        <w:gridCol w:w="851"/>
        <w:gridCol w:w="1761"/>
      </w:tblGrid>
      <w:tr w:rsidR="00204A63" w:rsidRPr="00506BFF" w14:paraId="5BCC7C77" w14:textId="77777777" w:rsidTr="00666B5B">
        <w:trPr>
          <w:trHeight w:val="332"/>
        </w:trPr>
        <w:tc>
          <w:tcPr>
            <w:tcW w:w="1975" w:type="dxa"/>
          </w:tcPr>
          <w:p w14:paraId="52E4752B" w14:textId="77777777" w:rsidR="00204A63" w:rsidRPr="00506BFF" w:rsidRDefault="00204A63" w:rsidP="00666B5B">
            <w:pPr>
              <w:rPr>
                <w:sz w:val="20"/>
              </w:rPr>
            </w:pPr>
            <w:r w:rsidRPr="00506BFF">
              <w:rPr>
                <w:sz w:val="20"/>
              </w:rPr>
              <w:lastRenderedPageBreak/>
              <w:t>Table Name</w:t>
            </w:r>
          </w:p>
        </w:tc>
        <w:tc>
          <w:tcPr>
            <w:tcW w:w="10980" w:type="dxa"/>
            <w:gridSpan w:val="8"/>
          </w:tcPr>
          <w:p w14:paraId="216FDF0B" w14:textId="77777777" w:rsidR="00204A63" w:rsidRPr="00506BFF" w:rsidRDefault="00204A63" w:rsidP="00666B5B">
            <w:pPr>
              <w:rPr>
                <w:sz w:val="20"/>
              </w:rPr>
            </w:pPr>
            <w:proofErr w:type="spellStart"/>
            <w:r w:rsidRPr="00506BFF">
              <w:rPr>
                <w:sz w:val="20"/>
              </w:rPr>
              <w:t>tbl_stock_card_details</w:t>
            </w:r>
            <w:proofErr w:type="spellEnd"/>
          </w:p>
        </w:tc>
      </w:tr>
      <w:tr w:rsidR="00204A63" w:rsidRPr="00506BFF" w14:paraId="2D6E588C" w14:textId="77777777" w:rsidTr="00666B5B">
        <w:trPr>
          <w:trHeight w:val="332"/>
        </w:trPr>
        <w:tc>
          <w:tcPr>
            <w:tcW w:w="1975" w:type="dxa"/>
          </w:tcPr>
          <w:p w14:paraId="4ECFC868" w14:textId="77777777" w:rsidR="00204A63" w:rsidRPr="00506BFF" w:rsidRDefault="00204A63" w:rsidP="00666B5B">
            <w:pPr>
              <w:rPr>
                <w:sz w:val="20"/>
              </w:rPr>
            </w:pPr>
            <w:r w:rsidRPr="00506BFF">
              <w:rPr>
                <w:sz w:val="20"/>
              </w:rPr>
              <w:t>Description</w:t>
            </w:r>
          </w:p>
        </w:tc>
        <w:tc>
          <w:tcPr>
            <w:tcW w:w="10980" w:type="dxa"/>
            <w:gridSpan w:val="8"/>
          </w:tcPr>
          <w:p w14:paraId="14481C32" w14:textId="77777777" w:rsidR="00204A63" w:rsidRPr="00506BFF" w:rsidRDefault="00204A63" w:rsidP="00666B5B">
            <w:pPr>
              <w:rPr>
                <w:sz w:val="20"/>
              </w:rPr>
            </w:pPr>
            <w:r w:rsidRPr="00506BFF">
              <w:rPr>
                <w:sz w:val="20"/>
              </w:rPr>
              <w:t>This table record the stock card item details.</w:t>
            </w:r>
          </w:p>
        </w:tc>
      </w:tr>
      <w:tr w:rsidR="00204A63" w:rsidRPr="00506BFF" w14:paraId="7063E216" w14:textId="77777777" w:rsidTr="00666B5B">
        <w:trPr>
          <w:trHeight w:val="523"/>
        </w:trPr>
        <w:tc>
          <w:tcPr>
            <w:tcW w:w="1975" w:type="dxa"/>
          </w:tcPr>
          <w:p w14:paraId="7D47B70A" w14:textId="77777777" w:rsidR="00204A63" w:rsidRPr="00506BFF" w:rsidRDefault="00204A63" w:rsidP="00666B5B">
            <w:pPr>
              <w:rPr>
                <w:sz w:val="20"/>
              </w:rPr>
            </w:pPr>
            <w:r w:rsidRPr="00506BFF">
              <w:rPr>
                <w:sz w:val="20"/>
              </w:rPr>
              <w:t>Alias</w:t>
            </w:r>
          </w:p>
        </w:tc>
        <w:tc>
          <w:tcPr>
            <w:tcW w:w="10980" w:type="dxa"/>
            <w:gridSpan w:val="8"/>
          </w:tcPr>
          <w:p w14:paraId="43460613" w14:textId="77777777" w:rsidR="00204A63" w:rsidRPr="00506BFF" w:rsidRDefault="00204A63" w:rsidP="00666B5B">
            <w:pPr>
              <w:rPr>
                <w:sz w:val="20"/>
              </w:rPr>
            </w:pPr>
            <w:r w:rsidRPr="00506BFF">
              <w:rPr>
                <w:sz w:val="20"/>
              </w:rPr>
              <w:t>None</w:t>
            </w:r>
          </w:p>
        </w:tc>
      </w:tr>
      <w:tr w:rsidR="00204A63" w:rsidRPr="00506BFF" w14:paraId="753421DA" w14:textId="77777777" w:rsidTr="00666B5B">
        <w:trPr>
          <w:trHeight w:val="998"/>
        </w:trPr>
        <w:tc>
          <w:tcPr>
            <w:tcW w:w="1975" w:type="dxa"/>
          </w:tcPr>
          <w:p w14:paraId="42E5685E" w14:textId="77777777" w:rsidR="00204A63" w:rsidRPr="00506BFF" w:rsidRDefault="00204A63" w:rsidP="00666B5B">
            <w:pPr>
              <w:rPr>
                <w:sz w:val="20"/>
              </w:rPr>
            </w:pPr>
            <w:r w:rsidRPr="00506BFF">
              <w:rPr>
                <w:sz w:val="20"/>
              </w:rPr>
              <w:t>Attribute Name</w:t>
            </w:r>
          </w:p>
        </w:tc>
        <w:tc>
          <w:tcPr>
            <w:tcW w:w="1980" w:type="dxa"/>
          </w:tcPr>
          <w:p w14:paraId="75E1BA15" w14:textId="77777777" w:rsidR="00204A63" w:rsidRPr="00506BFF" w:rsidRDefault="00204A63" w:rsidP="00666B5B">
            <w:pPr>
              <w:rPr>
                <w:b w:val="0"/>
                <w:bCs/>
                <w:sz w:val="20"/>
              </w:rPr>
            </w:pPr>
            <w:r w:rsidRPr="00506BFF">
              <w:rPr>
                <w:sz w:val="20"/>
              </w:rPr>
              <w:t>Description</w:t>
            </w:r>
          </w:p>
        </w:tc>
        <w:tc>
          <w:tcPr>
            <w:tcW w:w="1143" w:type="dxa"/>
          </w:tcPr>
          <w:p w14:paraId="6FACB2F5" w14:textId="77777777" w:rsidR="00204A63" w:rsidRPr="00506BFF" w:rsidRDefault="00204A63" w:rsidP="00666B5B">
            <w:pPr>
              <w:rPr>
                <w:b w:val="0"/>
                <w:bCs/>
                <w:sz w:val="20"/>
              </w:rPr>
            </w:pPr>
            <w:r w:rsidRPr="00506BFF">
              <w:rPr>
                <w:sz w:val="20"/>
              </w:rPr>
              <w:t>Data Type</w:t>
            </w:r>
          </w:p>
        </w:tc>
        <w:tc>
          <w:tcPr>
            <w:tcW w:w="1418" w:type="dxa"/>
          </w:tcPr>
          <w:p w14:paraId="4F5A609B" w14:textId="77777777" w:rsidR="00204A63" w:rsidRPr="00506BFF" w:rsidRDefault="00204A63" w:rsidP="00666B5B">
            <w:pPr>
              <w:rPr>
                <w:b w:val="0"/>
                <w:bCs/>
                <w:sz w:val="20"/>
              </w:rPr>
            </w:pPr>
            <w:r w:rsidRPr="00506BFF">
              <w:rPr>
                <w:sz w:val="20"/>
              </w:rPr>
              <w:t>Default Value</w:t>
            </w:r>
          </w:p>
        </w:tc>
        <w:tc>
          <w:tcPr>
            <w:tcW w:w="1417" w:type="dxa"/>
          </w:tcPr>
          <w:p w14:paraId="59390109" w14:textId="77777777" w:rsidR="00204A63" w:rsidRPr="00506BFF" w:rsidRDefault="00204A63" w:rsidP="00666B5B">
            <w:pPr>
              <w:rPr>
                <w:b w:val="0"/>
                <w:bCs/>
                <w:sz w:val="20"/>
              </w:rPr>
            </w:pPr>
            <w:r w:rsidRPr="00506BFF">
              <w:rPr>
                <w:sz w:val="20"/>
              </w:rPr>
              <w:t>Primary Key</w:t>
            </w:r>
          </w:p>
        </w:tc>
        <w:tc>
          <w:tcPr>
            <w:tcW w:w="1134" w:type="dxa"/>
          </w:tcPr>
          <w:p w14:paraId="7AE9913B" w14:textId="77777777" w:rsidR="00204A63" w:rsidRPr="00506BFF" w:rsidRDefault="00204A63" w:rsidP="00666B5B">
            <w:pPr>
              <w:rPr>
                <w:b w:val="0"/>
                <w:bCs/>
                <w:sz w:val="20"/>
              </w:rPr>
            </w:pPr>
            <w:r w:rsidRPr="00506BFF">
              <w:rPr>
                <w:sz w:val="20"/>
              </w:rPr>
              <w:t>Example</w:t>
            </w:r>
          </w:p>
        </w:tc>
        <w:tc>
          <w:tcPr>
            <w:tcW w:w="1276" w:type="dxa"/>
          </w:tcPr>
          <w:p w14:paraId="6D7571E7" w14:textId="77777777" w:rsidR="00204A63" w:rsidRPr="00506BFF" w:rsidRDefault="00204A63" w:rsidP="00666B5B">
            <w:pPr>
              <w:rPr>
                <w:b w:val="0"/>
                <w:bCs/>
                <w:sz w:val="20"/>
              </w:rPr>
            </w:pPr>
            <w:r w:rsidRPr="00506BFF">
              <w:rPr>
                <w:sz w:val="20"/>
              </w:rPr>
              <w:t>Not Allowed? (Y/N)</w:t>
            </w:r>
          </w:p>
        </w:tc>
        <w:tc>
          <w:tcPr>
            <w:tcW w:w="851" w:type="dxa"/>
          </w:tcPr>
          <w:p w14:paraId="4D9F934B" w14:textId="77777777" w:rsidR="00204A63" w:rsidRPr="00506BFF" w:rsidRDefault="00204A63" w:rsidP="00666B5B">
            <w:pPr>
              <w:rPr>
                <w:b w:val="0"/>
                <w:bCs/>
                <w:sz w:val="20"/>
              </w:rPr>
            </w:pPr>
            <w:r w:rsidRPr="00506BFF">
              <w:rPr>
                <w:sz w:val="20"/>
              </w:rPr>
              <w:t>Length</w:t>
            </w:r>
          </w:p>
        </w:tc>
        <w:tc>
          <w:tcPr>
            <w:tcW w:w="1761" w:type="dxa"/>
          </w:tcPr>
          <w:p w14:paraId="7DE27F21" w14:textId="77777777" w:rsidR="00204A63" w:rsidRPr="00506BFF" w:rsidRDefault="00204A63" w:rsidP="00666B5B">
            <w:pPr>
              <w:rPr>
                <w:b w:val="0"/>
                <w:bCs/>
                <w:sz w:val="20"/>
              </w:rPr>
            </w:pPr>
            <w:r w:rsidRPr="00506BFF">
              <w:rPr>
                <w:sz w:val="20"/>
              </w:rPr>
              <w:t>Validation Rules</w:t>
            </w:r>
          </w:p>
        </w:tc>
      </w:tr>
      <w:tr w:rsidR="00204A63" w:rsidRPr="00506BFF" w14:paraId="3F87D3B2" w14:textId="77777777" w:rsidTr="00666B5B">
        <w:trPr>
          <w:trHeight w:val="998"/>
        </w:trPr>
        <w:tc>
          <w:tcPr>
            <w:tcW w:w="1975" w:type="dxa"/>
          </w:tcPr>
          <w:p w14:paraId="6C03949D" w14:textId="77777777" w:rsidR="00204A63" w:rsidRPr="00506BFF" w:rsidRDefault="00204A63" w:rsidP="00666B5B">
            <w:pPr>
              <w:rPr>
                <w:b w:val="0"/>
                <w:bCs/>
                <w:sz w:val="20"/>
              </w:rPr>
            </w:pPr>
            <w:proofErr w:type="spellStart"/>
            <w:r w:rsidRPr="00506BFF">
              <w:rPr>
                <w:b w:val="0"/>
                <w:bCs/>
                <w:sz w:val="20"/>
              </w:rPr>
              <w:t>transaction_details_id</w:t>
            </w:r>
            <w:proofErr w:type="spellEnd"/>
          </w:p>
        </w:tc>
        <w:tc>
          <w:tcPr>
            <w:tcW w:w="1980" w:type="dxa"/>
          </w:tcPr>
          <w:p w14:paraId="606944F1" w14:textId="77777777" w:rsidR="00204A63" w:rsidRPr="00506BFF" w:rsidRDefault="00204A63" w:rsidP="00666B5B">
            <w:pPr>
              <w:rPr>
                <w:b w:val="0"/>
                <w:bCs/>
                <w:sz w:val="20"/>
              </w:rPr>
            </w:pPr>
            <w:r w:rsidRPr="00506BFF">
              <w:rPr>
                <w:b w:val="0"/>
                <w:bCs/>
                <w:sz w:val="20"/>
              </w:rPr>
              <w:t>Unique Identifier for transaction</w:t>
            </w:r>
          </w:p>
        </w:tc>
        <w:tc>
          <w:tcPr>
            <w:tcW w:w="1143" w:type="dxa"/>
          </w:tcPr>
          <w:p w14:paraId="4186BFC5" w14:textId="77777777" w:rsidR="00204A63" w:rsidRPr="00506BFF" w:rsidRDefault="00204A63" w:rsidP="00666B5B">
            <w:pPr>
              <w:rPr>
                <w:b w:val="0"/>
                <w:bCs/>
                <w:sz w:val="20"/>
              </w:rPr>
            </w:pPr>
            <w:r w:rsidRPr="00506BFF">
              <w:rPr>
                <w:b w:val="0"/>
                <w:bCs/>
                <w:sz w:val="20"/>
              </w:rPr>
              <w:t>int</w:t>
            </w:r>
          </w:p>
        </w:tc>
        <w:tc>
          <w:tcPr>
            <w:tcW w:w="1418" w:type="dxa"/>
          </w:tcPr>
          <w:p w14:paraId="6977C9D2" w14:textId="77777777" w:rsidR="00204A63" w:rsidRPr="00506BFF" w:rsidRDefault="00204A63" w:rsidP="00666B5B">
            <w:pPr>
              <w:rPr>
                <w:b w:val="0"/>
                <w:bCs/>
                <w:sz w:val="20"/>
              </w:rPr>
            </w:pPr>
            <w:r w:rsidRPr="00506BFF">
              <w:rPr>
                <w:b w:val="0"/>
                <w:bCs/>
                <w:sz w:val="20"/>
              </w:rPr>
              <w:t>None</w:t>
            </w:r>
          </w:p>
        </w:tc>
        <w:tc>
          <w:tcPr>
            <w:tcW w:w="1417" w:type="dxa"/>
          </w:tcPr>
          <w:p w14:paraId="338674A7" w14:textId="77777777" w:rsidR="00204A63" w:rsidRPr="00506BFF" w:rsidRDefault="00204A63" w:rsidP="00666B5B">
            <w:pPr>
              <w:rPr>
                <w:b w:val="0"/>
                <w:bCs/>
                <w:sz w:val="20"/>
              </w:rPr>
            </w:pPr>
            <w:r w:rsidRPr="00506BFF">
              <w:rPr>
                <w:b w:val="0"/>
                <w:bCs/>
                <w:sz w:val="20"/>
              </w:rPr>
              <w:t>true</w:t>
            </w:r>
          </w:p>
        </w:tc>
        <w:tc>
          <w:tcPr>
            <w:tcW w:w="1134" w:type="dxa"/>
          </w:tcPr>
          <w:p w14:paraId="4835EBB5" w14:textId="77777777" w:rsidR="00204A63" w:rsidRPr="00506BFF" w:rsidRDefault="00204A63" w:rsidP="00666B5B">
            <w:pPr>
              <w:rPr>
                <w:b w:val="0"/>
                <w:bCs/>
                <w:sz w:val="20"/>
              </w:rPr>
            </w:pPr>
            <w:r w:rsidRPr="00506BFF">
              <w:rPr>
                <w:b w:val="0"/>
                <w:bCs/>
                <w:sz w:val="20"/>
              </w:rPr>
              <w:t>1</w:t>
            </w:r>
          </w:p>
        </w:tc>
        <w:tc>
          <w:tcPr>
            <w:tcW w:w="1276" w:type="dxa"/>
          </w:tcPr>
          <w:p w14:paraId="57A04BB4" w14:textId="77777777" w:rsidR="00204A63" w:rsidRPr="00506BFF" w:rsidRDefault="00204A63" w:rsidP="00666B5B">
            <w:pPr>
              <w:rPr>
                <w:b w:val="0"/>
                <w:bCs/>
                <w:sz w:val="20"/>
              </w:rPr>
            </w:pPr>
            <w:r w:rsidRPr="00506BFF">
              <w:rPr>
                <w:b w:val="0"/>
                <w:bCs/>
                <w:sz w:val="20"/>
              </w:rPr>
              <w:t>N</w:t>
            </w:r>
          </w:p>
        </w:tc>
        <w:tc>
          <w:tcPr>
            <w:tcW w:w="851" w:type="dxa"/>
          </w:tcPr>
          <w:p w14:paraId="3B852723" w14:textId="77777777" w:rsidR="00204A63" w:rsidRPr="00506BFF" w:rsidRDefault="00204A63" w:rsidP="00666B5B">
            <w:pPr>
              <w:rPr>
                <w:b w:val="0"/>
                <w:bCs/>
                <w:sz w:val="20"/>
              </w:rPr>
            </w:pPr>
            <w:r w:rsidRPr="00506BFF">
              <w:rPr>
                <w:b w:val="0"/>
                <w:bCs/>
                <w:sz w:val="20"/>
              </w:rPr>
              <w:t>11</w:t>
            </w:r>
          </w:p>
        </w:tc>
        <w:tc>
          <w:tcPr>
            <w:tcW w:w="1761" w:type="dxa"/>
          </w:tcPr>
          <w:p w14:paraId="7E3B2F05" w14:textId="77777777" w:rsidR="00204A63" w:rsidRPr="00506BFF" w:rsidRDefault="00204A63" w:rsidP="00666B5B">
            <w:pPr>
              <w:rPr>
                <w:b w:val="0"/>
                <w:bCs/>
                <w:sz w:val="20"/>
              </w:rPr>
            </w:pPr>
            <w:r w:rsidRPr="00506BFF">
              <w:rPr>
                <w:b w:val="0"/>
                <w:bCs/>
                <w:sz w:val="20"/>
              </w:rPr>
              <w:t>[0-9]</w:t>
            </w:r>
          </w:p>
        </w:tc>
      </w:tr>
      <w:tr w:rsidR="00204A63" w:rsidRPr="00506BFF" w14:paraId="176CB7F2" w14:textId="77777777" w:rsidTr="00666B5B">
        <w:trPr>
          <w:trHeight w:val="998"/>
        </w:trPr>
        <w:tc>
          <w:tcPr>
            <w:tcW w:w="1975" w:type="dxa"/>
          </w:tcPr>
          <w:p w14:paraId="58D11753" w14:textId="77777777" w:rsidR="00204A63" w:rsidRPr="00506BFF" w:rsidRDefault="00204A63" w:rsidP="00666B5B">
            <w:pPr>
              <w:rPr>
                <w:b w:val="0"/>
                <w:bCs/>
                <w:sz w:val="20"/>
              </w:rPr>
            </w:pPr>
            <w:proofErr w:type="spellStart"/>
            <w:r w:rsidRPr="00506BFF">
              <w:rPr>
                <w:b w:val="0"/>
                <w:bCs/>
                <w:sz w:val="20"/>
              </w:rPr>
              <w:t>transaction_quantity</w:t>
            </w:r>
            <w:proofErr w:type="spellEnd"/>
          </w:p>
        </w:tc>
        <w:tc>
          <w:tcPr>
            <w:tcW w:w="1980" w:type="dxa"/>
          </w:tcPr>
          <w:p w14:paraId="6878A5D0" w14:textId="77777777" w:rsidR="00204A63" w:rsidRPr="00506BFF" w:rsidRDefault="00204A63" w:rsidP="00666B5B">
            <w:pPr>
              <w:rPr>
                <w:b w:val="0"/>
                <w:bCs/>
                <w:sz w:val="20"/>
              </w:rPr>
            </w:pPr>
            <w:r w:rsidRPr="00506BFF">
              <w:rPr>
                <w:b w:val="0"/>
                <w:bCs/>
                <w:sz w:val="20"/>
              </w:rPr>
              <w:t>Quantity for transaction</w:t>
            </w:r>
          </w:p>
        </w:tc>
        <w:tc>
          <w:tcPr>
            <w:tcW w:w="1143" w:type="dxa"/>
          </w:tcPr>
          <w:p w14:paraId="777E1485" w14:textId="77777777" w:rsidR="00204A63" w:rsidRPr="00506BFF" w:rsidRDefault="00204A63" w:rsidP="00666B5B">
            <w:pPr>
              <w:rPr>
                <w:b w:val="0"/>
                <w:bCs/>
                <w:sz w:val="20"/>
              </w:rPr>
            </w:pPr>
            <w:r w:rsidRPr="00506BFF">
              <w:rPr>
                <w:b w:val="0"/>
                <w:bCs/>
                <w:sz w:val="20"/>
              </w:rPr>
              <w:t>int</w:t>
            </w:r>
          </w:p>
        </w:tc>
        <w:tc>
          <w:tcPr>
            <w:tcW w:w="1418" w:type="dxa"/>
          </w:tcPr>
          <w:p w14:paraId="3AE62B1A" w14:textId="77777777" w:rsidR="00204A63" w:rsidRPr="00506BFF" w:rsidRDefault="00204A63" w:rsidP="00666B5B">
            <w:pPr>
              <w:rPr>
                <w:b w:val="0"/>
                <w:bCs/>
                <w:sz w:val="20"/>
              </w:rPr>
            </w:pPr>
            <w:r w:rsidRPr="00506BFF">
              <w:rPr>
                <w:b w:val="0"/>
                <w:bCs/>
                <w:sz w:val="20"/>
              </w:rPr>
              <w:t>None</w:t>
            </w:r>
          </w:p>
        </w:tc>
        <w:tc>
          <w:tcPr>
            <w:tcW w:w="1417" w:type="dxa"/>
          </w:tcPr>
          <w:p w14:paraId="2B1056CB" w14:textId="77777777" w:rsidR="00204A63" w:rsidRPr="00506BFF" w:rsidRDefault="00204A63" w:rsidP="00666B5B">
            <w:pPr>
              <w:rPr>
                <w:b w:val="0"/>
                <w:bCs/>
                <w:sz w:val="20"/>
              </w:rPr>
            </w:pPr>
            <w:r w:rsidRPr="00506BFF">
              <w:rPr>
                <w:b w:val="0"/>
                <w:bCs/>
                <w:sz w:val="20"/>
              </w:rPr>
              <w:t>False</w:t>
            </w:r>
          </w:p>
        </w:tc>
        <w:tc>
          <w:tcPr>
            <w:tcW w:w="1134" w:type="dxa"/>
          </w:tcPr>
          <w:p w14:paraId="2CDE7520" w14:textId="77777777" w:rsidR="00204A63" w:rsidRPr="00506BFF" w:rsidRDefault="00204A63" w:rsidP="00666B5B">
            <w:pPr>
              <w:rPr>
                <w:b w:val="0"/>
                <w:bCs/>
                <w:sz w:val="20"/>
              </w:rPr>
            </w:pPr>
            <w:r w:rsidRPr="00506BFF">
              <w:rPr>
                <w:b w:val="0"/>
                <w:bCs/>
                <w:sz w:val="20"/>
              </w:rPr>
              <w:t>10</w:t>
            </w:r>
          </w:p>
        </w:tc>
        <w:tc>
          <w:tcPr>
            <w:tcW w:w="1276" w:type="dxa"/>
          </w:tcPr>
          <w:p w14:paraId="6D401C1F" w14:textId="77777777" w:rsidR="00204A63" w:rsidRPr="00506BFF" w:rsidRDefault="00204A63" w:rsidP="00666B5B">
            <w:pPr>
              <w:rPr>
                <w:b w:val="0"/>
                <w:bCs/>
                <w:sz w:val="20"/>
              </w:rPr>
            </w:pPr>
            <w:r w:rsidRPr="00506BFF">
              <w:rPr>
                <w:b w:val="0"/>
                <w:bCs/>
                <w:sz w:val="20"/>
              </w:rPr>
              <w:t>N</w:t>
            </w:r>
          </w:p>
        </w:tc>
        <w:tc>
          <w:tcPr>
            <w:tcW w:w="851" w:type="dxa"/>
          </w:tcPr>
          <w:p w14:paraId="4F83C6C0" w14:textId="77777777" w:rsidR="00204A63" w:rsidRPr="00506BFF" w:rsidRDefault="00204A63" w:rsidP="00666B5B">
            <w:pPr>
              <w:rPr>
                <w:b w:val="0"/>
                <w:bCs/>
                <w:sz w:val="20"/>
              </w:rPr>
            </w:pPr>
            <w:r w:rsidRPr="00506BFF">
              <w:rPr>
                <w:b w:val="0"/>
                <w:bCs/>
                <w:sz w:val="20"/>
              </w:rPr>
              <w:t>11</w:t>
            </w:r>
          </w:p>
        </w:tc>
        <w:tc>
          <w:tcPr>
            <w:tcW w:w="1761" w:type="dxa"/>
          </w:tcPr>
          <w:p w14:paraId="0D6C8666" w14:textId="77777777" w:rsidR="00204A63" w:rsidRPr="00506BFF" w:rsidRDefault="00204A63" w:rsidP="00666B5B">
            <w:pPr>
              <w:rPr>
                <w:b w:val="0"/>
                <w:bCs/>
                <w:sz w:val="20"/>
              </w:rPr>
            </w:pPr>
            <w:r w:rsidRPr="00506BFF">
              <w:rPr>
                <w:b w:val="0"/>
                <w:bCs/>
                <w:sz w:val="20"/>
              </w:rPr>
              <w:t>[0-9]</w:t>
            </w:r>
          </w:p>
        </w:tc>
      </w:tr>
      <w:tr w:rsidR="00204A63" w:rsidRPr="00506BFF" w14:paraId="49D76B26" w14:textId="77777777" w:rsidTr="00666B5B">
        <w:trPr>
          <w:trHeight w:val="998"/>
        </w:trPr>
        <w:tc>
          <w:tcPr>
            <w:tcW w:w="1975" w:type="dxa"/>
          </w:tcPr>
          <w:p w14:paraId="40D97DEE" w14:textId="77777777" w:rsidR="00204A63" w:rsidRPr="00506BFF" w:rsidRDefault="00204A63" w:rsidP="00666B5B">
            <w:pPr>
              <w:rPr>
                <w:b w:val="0"/>
                <w:bCs/>
                <w:sz w:val="20"/>
              </w:rPr>
            </w:pPr>
            <w:proofErr w:type="spellStart"/>
            <w:r w:rsidRPr="00506BFF">
              <w:rPr>
                <w:b w:val="0"/>
                <w:bCs/>
                <w:sz w:val="20"/>
              </w:rPr>
              <w:t>total_quantity</w:t>
            </w:r>
            <w:proofErr w:type="spellEnd"/>
          </w:p>
        </w:tc>
        <w:tc>
          <w:tcPr>
            <w:tcW w:w="1980" w:type="dxa"/>
          </w:tcPr>
          <w:p w14:paraId="72C0E415" w14:textId="77777777" w:rsidR="00204A63" w:rsidRPr="00506BFF" w:rsidRDefault="00204A63" w:rsidP="00666B5B">
            <w:pPr>
              <w:rPr>
                <w:b w:val="0"/>
                <w:bCs/>
                <w:sz w:val="20"/>
              </w:rPr>
            </w:pPr>
            <w:r w:rsidRPr="00506BFF">
              <w:rPr>
                <w:b w:val="0"/>
                <w:bCs/>
                <w:sz w:val="20"/>
              </w:rPr>
              <w:t>The total quantity of the item</w:t>
            </w:r>
          </w:p>
        </w:tc>
        <w:tc>
          <w:tcPr>
            <w:tcW w:w="1143" w:type="dxa"/>
          </w:tcPr>
          <w:p w14:paraId="6CFAE48D" w14:textId="77777777" w:rsidR="00204A63" w:rsidRPr="00506BFF" w:rsidRDefault="00204A63" w:rsidP="00666B5B">
            <w:pPr>
              <w:rPr>
                <w:b w:val="0"/>
                <w:bCs/>
                <w:sz w:val="20"/>
              </w:rPr>
            </w:pPr>
            <w:r w:rsidRPr="00506BFF">
              <w:rPr>
                <w:b w:val="0"/>
                <w:bCs/>
                <w:sz w:val="20"/>
              </w:rPr>
              <w:t>int</w:t>
            </w:r>
          </w:p>
        </w:tc>
        <w:tc>
          <w:tcPr>
            <w:tcW w:w="1418" w:type="dxa"/>
          </w:tcPr>
          <w:p w14:paraId="701ED6DA" w14:textId="77777777" w:rsidR="00204A63" w:rsidRPr="00506BFF" w:rsidRDefault="00204A63" w:rsidP="00666B5B">
            <w:pPr>
              <w:rPr>
                <w:b w:val="0"/>
                <w:bCs/>
                <w:sz w:val="20"/>
              </w:rPr>
            </w:pPr>
            <w:r w:rsidRPr="00506BFF">
              <w:rPr>
                <w:b w:val="0"/>
                <w:bCs/>
                <w:sz w:val="20"/>
              </w:rPr>
              <w:t>None</w:t>
            </w:r>
          </w:p>
        </w:tc>
        <w:tc>
          <w:tcPr>
            <w:tcW w:w="1417" w:type="dxa"/>
          </w:tcPr>
          <w:p w14:paraId="6A255D1B" w14:textId="77777777" w:rsidR="00204A63" w:rsidRPr="00506BFF" w:rsidRDefault="00204A63" w:rsidP="00666B5B">
            <w:pPr>
              <w:rPr>
                <w:b w:val="0"/>
                <w:bCs/>
                <w:sz w:val="20"/>
              </w:rPr>
            </w:pPr>
            <w:r w:rsidRPr="00506BFF">
              <w:rPr>
                <w:b w:val="0"/>
                <w:bCs/>
                <w:sz w:val="20"/>
              </w:rPr>
              <w:t>False</w:t>
            </w:r>
          </w:p>
        </w:tc>
        <w:tc>
          <w:tcPr>
            <w:tcW w:w="1134" w:type="dxa"/>
          </w:tcPr>
          <w:p w14:paraId="3671D503" w14:textId="77777777" w:rsidR="00204A63" w:rsidRPr="00506BFF" w:rsidRDefault="00204A63" w:rsidP="00666B5B">
            <w:pPr>
              <w:rPr>
                <w:b w:val="0"/>
                <w:bCs/>
                <w:sz w:val="20"/>
              </w:rPr>
            </w:pPr>
            <w:r w:rsidRPr="00506BFF">
              <w:rPr>
                <w:b w:val="0"/>
                <w:bCs/>
                <w:sz w:val="20"/>
              </w:rPr>
              <w:t>100</w:t>
            </w:r>
          </w:p>
        </w:tc>
        <w:tc>
          <w:tcPr>
            <w:tcW w:w="1276" w:type="dxa"/>
          </w:tcPr>
          <w:p w14:paraId="4805A5C3" w14:textId="77777777" w:rsidR="00204A63" w:rsidRPr="00506BFF" w:rsidRDefault="00204A63" w:rsidP="00666B5B">
            <w:pPr>
              <w:rPr>
                <w:b w:val="0"/>
                <w:bCs/>
                <w:sz w:val="20"/>
              </w:rPr>
            </w:pPr>
            <w:r w:rsidRPr="00506BFF">
              <w:rPr>
                <w:b w:val="0"/>
                <w:bCs/>
                <w:sz w:val="20"/>
              </w:rPr>
              <w:t>N</w:t>
            </w:r>
          </w:p>
        </w:tc>
        <w:tc>
          <w:tcPr>
            <w:tcW w:w="851" w:type="dxa"/>
          </w:tcPr>
          <w:p w14:paraId="1BB5033B" w14:textId="77777777" w:rsidR="00204A63" w:rsidRPr="00506BFF" w:rsidRDefault="00204A63" w:rsidP="00666B5B">
            <w:pPr>
              <w:rPr>
                <w:b w:val="0"/>
                <w:bCs/>
                <w:sz w:val="20"/>
              </w:rPr>
            </w:pPr>
            <w:r w:rsidRPr="00506BFF">
              <w:rPr>
                <w:b w:val="0"/>
                <w:bCs/>
                <w:sz w:val="20"/>
              </w:rPr>
              <w:t>11</w:t>
            </w:r>
          </w:p>
        </w:tc>
        <w:tc>
          <w:tcPr>
            <w:tcW w:w="1761" w:type="dxa"/>
          </w:tcPr>
          <w:p w14:paraId="0A49BCAA" w14:textId="77777777" w:rsidR="00204A63" w:rsidRPr="00506BFF" w:rsidRDefault="00204A63" w:rsidP="00666B5B">
            <w:pPr>
              <w:rPr>
                <w:b w:val="0"/>
                <w:bCs/>
                <w:sz w:val="20"/>
              </w:rPr>
            </w:pPr>
            <w:r w:rsidRPr="00506BFF">
              <w:rPr>
                <w:b w:val="0"/>
                <w:bCs/>
                <w:sz w:val="20"/>
              </w:rPr>
              <w:t>[0-9]</w:t>
            </w:r>
          </w:p>
        </w:tc>
      </w:tr>
      <w:tr w:rsidR="00204A63" w:rsidRPr="00506BFF" w14:paraId="13073E59" w14:textId="77777777" w:rsidTr="00666B5B">
        <w:trPr>
          <w:trHeight w:val="998"/>
        </w:trPr>
        <w:tc>
          <w:tcPr>
            <w:tcW w:w="1975" w:type="dxa"/>
          </w:tcPr>
          <w:p w14:paraId="68365CC8" w14:textId="77777777" w:rsidR="00204A63" w:rsidRPr="00506BFF" w:rsidRDefault="00204A63" w:rsidP="00666B5B">
            <w:pPr>
              <w:rPr>
                <w:b w:val="0"/>
                <w:bCs/>
                <w:sz w:val="20"/>
              </w:rPr>
            </w:pPr>
            <w:r w:rsidRPr="00506BFF">
              <w:rPr>
                <w:b w:val="0"/>
                <w:bCs/>
                <w:sz w:val="20"/>
              </w:rPr>
              <w:t>type</w:t>
            </w:r>
          </w:p>
        </w:tc>
        <w:tc>
          <w:tcPr>
            <w:tcW w:w="1980" w:type="dxa"/>
          </w:tcPr>
          <w:p w14:paraId="0892458B" w14:textId="77777777" w:rsidR="00204A63" w:rsidRPr="00506BFF" w:rsidRDefault="00204A63" w:rsidP="00666B5B">
            <w:pPr>
              <w:rPr>
                <w:b w:val="0"/>
                <w:bCs/>
                <w:sz w:val="20"/>
              </w:rPr>
            </w:pPr>
            <w:r w:rsidRPr="00506BFF">
              <w:rPr>
                <w:b w:val="0"/>
                <w:bCs/>
                <w:sz w:val="20"/>
              </w:rPr>
              <w:t xml:space="preserve">Type of transaction </w:t>
            </w:r>
          </w:p>
        </w:tc>
        <w:tc>
          <w:tcPr>
            <w:tcW w:w="1143" w:type="dxa"/>
          </w:tcPr>
          <w:p w14:paraId="6E8293A6" w14:textId="77777777" w:rsidR="00204A63" w:rsidRPr="00506BFF" w:rsidRDefault="00204A63" w:rsidP="00666B5B">
            <w:pPr>
              <w:rPr>
                <w:b w:val="0"/>
                <w:bCs/>
                <w:sz w:val="20"/>
              </w:rPr>
            </w:pPr>
            <w:r w:rsidRPr="00506BFF">
              <w:rPr>
                <w:b w:val="0"/>
                <w:bCs/>
                <w:sz w:val="20"/>
              </w:rPr>
              <w:t>Varchar</w:t>
            </w:r>
          </w:p>
        </w:tc>
        <w:tc>
          <w:tcPr>
            <w:tcW w:w="1418" w:type="dxa"/>
          </w:tcPr>
          <w:p w14:paraId="22674350" w14:textId="77777777" w:rsidR="00204A63" w:rsidRPr="00506BFF" w:rsidRDefault="00204A63" w:rsidP="00666B5B">
            <w:pPr>
              <w:rPr>
                <w:b w:val="0"/>
                <w:bCs/>
                <w:sz w:val="20"/>
              </w:rPr>
            </w:pPr>
            <w:r w:rsidRPr="00506BFF">
              <w:rPr>
                <w:b w:val="0"/>
                <w:bCs/>
                <w:sz w:val="20"/>
              </w:rPr>
              <w:t>None</w:t>
            </w:r>
          </w:p>
        </w:tc>
        <w:tc>
          <w:tcPr>
            <w:tcW w:w="1417" w:type="dxa"/>
          </w:tcPr>
          <w:p w14:paraId="6E8E1F37" w14:textId="77777777" w:rsidR="00204A63" w:rsidRPr="00506BFF" w:rsidRDefault="00204A63" w:rsidP="00666B5B">
            <w:pPr>
              <w:rPr>
                <w:b w:val="0"/>
                <w:bCs/>
                <w:sz w:val="20"/>
              </w:rPr>
            </w:pPr>
            <w:r w:rsidRPr="00506BFF">
              <w:rPr>
                <w:b w:val="0"/>
                <w:bCs/>
                <w:sz w:val="20"/>
              </w:rPr>
              <w:t>False</w:t>
            </w:r>
          </w:p>
        </w:tc>
        <w:tc>
          <w:tcPr>
            <w:tcW w:w="1134" w:type="dxa"/>
          </w:tcPr>
          <w:p w14:paraId="5D5061F0" w14:textId="77777777" w:rsidR="00204A63" w:rsidRPr="00506BFF" w:rsidRDefault="00204A63" w:rsidP="00666B5B">
            <w:pPr>
              <w:rPr>
                <w:b w:val="0"/>
                <w:bCs/>
                <w:sz w:val="20"/>
              </w:rPr>
            </w:pPr>
            <w:r w:rsidRPr="00506BFF">
              <w:rPr>
                <w:b w:val="0"/>
                <w:bCs/>
                <w:sz w:val="20"/>
              </w:rPr>
              <w:t>Opening</w:t>
            </w:r>
          </w:p>
        </w:tc>
        <w:tc>
          <w:tcPr>
            <w:tcW w:w="1276" w:type="dxa"/>
          </w:tcPr>
          <w:p w14:paraId="6FCA0FD2" w14:textId="77777777" w:rsidR="00204A63" w:rsidRPr="00506BFF" w:rsidRDefault="00204A63" w:rsidP="00666B5B">
            <w:pPr>
              <w:rPr>
                <w:b w:val="0"/>
                <w:bCs/>
                <w:sz w:val="20"/>
              </w:rPr>
            </w:pPr>
            <w:r w:rsidRPr="00506BFF">
              <w:rPr>
                <w:b w:val="0"/>
                <w:bCs/>
                <w:sz w:val="20"/>
              </w:rPr>
              <w:t>N</w:t>
            </w:r>
          </w:p>
        </w:tc>
        <w:tc>
          <w:tcPr>
            <w:tcW w:w="851" w:type="dxa"/>
          </w:tcPr>
          <w:p w14:paraId="35CDF11D" w14:textId="77777777" w:rsidR="00204A63" w:rsidRPr="00506BFF" w:rsidRDefault="00204A63" w:rsidP="00666B5B">
            <w:pPr>
              <w:rPr>
                <w:b w:val="0"/>
                <w:bCs/>
                <w:sz w:val="20"/>
              </w:rPr>
            </w:pPr>
            <w:r w:rsidRPr="00506BFF">
              <w:rPr>
                <w:b w:val="0"/>
                <w:bCs/>
                <w:sz w:val="20"/>
              </w:rPr>
              <w:t>11</w:t>
            </w:r>
          </w:p>
        </w:tc>
        <w:tc>
          <w:tcPr>
            <w:tcW w:w="1761" w:type="dxa"/>
          </w:tcPr>
          <w:p w14:paraId="38A7A8E5" w14:textId="77777777" w:rsidR="00204A63" w:rsidRPr="00506BFF" w:rsidRDefault="00204A63" w:rsidP="00666B5B">
            <w:pPr>
              <w:rPr>
                <w:b w:val="0"/>
                <w:bCs/>
                <w:sz w:val="20"/>
              </w:rPr>
            </w:pPr>
            <w:r w:rsidRPr="00CC7892">
              <w:rPr>
                <w:b w:val="0"/>
                <w:bCs/>
                <w:sz w:val="20"/>
              </w:rPr>
              <w:t>[A-Z, a-z,0-9, @]</w:t>
            </w:r>
          </w:p>
        </w:tc>
      </w:tr>
      <w:tr w:rsidR="00204A63" w:rsidRPr="00506BFF" w14:paraId="2411510C" w14:textId="77777777" w:rsidTr="00666B5B">
        <w:trPr>
          <w:trHeight w:val="998"/>
        </w:trPr>
        <w:tc>
          <w:tcPr>
            <w:tcW w:w="1975" w:type="dxa"/>
          </w:tcPr>
          <w:p w14:paraId="17EF980D" w14:textId="77777777" w:rsidR="00204A63" w:rsidRPr="00506BFF" w:rsidRDefault="00204A63" w:rsidP="00666B5B">
            <w:pPr>
              <w:rPr>
                <w:b w:val="0"/>
                <w:bCs/>
                <w:sz w:val="20"/>
              </w:rPr>
            </w:pPr>
            <w:proofErr w:type="spellStart"/>
            <w:r w:rsidRPr="00506BFF">
              <w:rPr>
                <w:b w:val="0"/>
                <w:bCs/>
                <w:sz w:val="20"/>
              </w:rPr>
              <w:t>expiration_date</w:t>
            </w:r>
            <w:proofErr w:type="spellEnd"/>
          </w:p>
        </w:tc>
        <w:tc>
          <w:tcPr>
            <w:tcW w:w="1980" w:type="dxa"/>
          </w:tcPr>
          <w:p w14:paraId="5DA8FBA5" w14:textId="77777777" w:rsidR="00204A63" w:rsidRPr="00506BFF" w:rsidRDefault="00204A63" w:rsidP="00666B5B">
            <w:pPr>
              <w:rPr>
                <w:b w:val="0"/>
                <w:bCs/>
                <w:sz w:val="20"/>
              </w:rPr>
            </w:pPr>
            <w:r w:rsidRPr="00506BFF">
              <w:rPr>
                <w:b w:val="0"/>
                <w:bCs/>
                <w:sz w:val="20"/>
              </w:rPr>
              <w:t xml:space="preserve">Expiration date of the item </w:t>
            </w:r>
          </w:p>
        </w:tc>
        <w:tc>
          <w:tcPr>
            <w:tcW w:w="1143" w:type="dxa"/>
          </w:tcPr>
          <w:p w14:paraId="36CAC960" w14:textId="77777777" w:rsidR="00204A63" w:rsidRPr="00506BFF" w:rsidRDefault="00204A63" w:rsidP="00666B5B">
            <w:pPr>
              <w:rPr>
                <w:b w:val="0"/>
                <w:bCs/>
                <w:sz w:val="20"/>
              </w:rPr>
            </w:pPr>
            <w:r w:rsidRPr="00506BFF">
              <w:rPr>
                <w:b w:val="0"/>
                <w:bCs/>
                <w:sz w:val="20"/>
              </w:rPr>
              <w:t>Date</w:t>
            </w:r>
          </w:p>
        </w:tc>
        <w:tc>
          <w:tcPr>
            <w:tcW w:w="1418" w:type="dxa"/>
          </w:tcPr>
          <w:p w14:paraId="1C9C38F3" w14:textId="77777777" w:rsidR="00204A63" w:rsidRPr="00506BFF" w:rsidRDefault="00204A63" w:rsidP="00666B5B">
            <w:pPr>
              <w:rPr>
                <w:b w:val="0"/>
                <w:bCs/>
                <w:sz w:val="20"/>
              </w:rPr>
            </w:pPr>
            <w:r w:rsidRPr="00506BFF">
              <w:rPr>
                <w:b w:val="0"/>
                <w:bCs/>
                <w:sz w:val="20"/>
              </w:rPr>
              <w:t>None</w:t>
            </w:r>
          </w:p>
        </w:tc>
        <w:tc>
          <w:tcPr>
            <w:tcW w:w="1417" w:type="dxa"/>
          </w:tcPr>
          <w:p w14:paraId="30418A49" w14:textId="77777777" w:rsidR="00204A63" w:rsidRPr="00506BFF" w:rsidRDefault="00204A63" w:rsidP="00666B5B">
            <w:pPr>
              <w:rPr>
                <w:b w:val="0"/>
                <w:bCs/>
                <w:sz w:val="20"/>
              </w:rPr>
            </w:pPr>
            <w:r w:rsidRPr="00506BFF">
              <w:rPr>
                <w:b w:val="0"/>
                <w:bCs/>
                <w:sz w:val="20"/>
              </w:rPr>
              <w:t>False</w:t>
            </w:r>
          </w:p>
        </w:tc>
        <w:tc>
          <w:tcPr>
            <w:tcW w:w="1134" w:type="dxa"/>
          </w:tcPr>
          <w:p w14:paraId="5D62DB59" w14:textId="77777777" w:rsidR="00204A63" w:rsidRPr="00506BFF" w:rsidRDefault="00204A63" w:rsidP="00666B5B">
            <w:pPr>
              <w:rPr>
                <w:b w:val="0"/>
                <w:bCs/>
                <w:sz w:val="20"/>
              </w:rPr>
            </w:pPr>
            <w:r w:rsidRPr="00506BFF">
              <w:rPr>
                <w:b w:val="0"/>
                <w:bCs/>
                <w:sz w:val="20"/>
              </w:rPr>
              <w:t>01/02/2023</w:t>
            </w:r>
          </w:p>
        </w:tc>
        <w:tc>
          <w:tcPr>
            <w:tcW w:w="1276" w:type="dxa"/>
          </w:tcPr>
          <w:p w14:paraId="3485D474" w14:textId="77777777" w:rsidR="00204A63" w:rsidRPr="00506BFF" w:rsidRDefault="00204A63" w:rsidP="00666B5B">
            <w:pPr>
              <w:rPr>
                <w:b w:val="0"/>
                <w:bCs/>
                <w:sz w:val="20"/>
              </w:rPr>
            </w:pPr>
            <w:r w:rsidRPr="00506BFF">
              <w:rPr>
                <w:b w:val="0"/>
                <w:bCs/>
                <w:sz w:val="20"/>
              </w:rPr>
              <w:t>N</w:t>
            </w:r>
          </w:p>
        </w:tc>
        <w:tc>
          <w:tcPr>
            <w:tcW w:w="851" w:type="dxa"/>
          </w:tcPr>
          <w:p w14:paraId="0D3427EE" w14:textId="77777777" w:rsidR="00204A63" w:rsidRPr="00FA1DF3" w:rsidRDefault="00204A63" w:rsidP="00666B5B">
            <w:pPr>
              <w:rPr>
                <w:b w:val="0"/>
                <w:bCs/>
                <w:sz w:val="20"/>
                <w:szCs w:val="18"/>
              </w:rPr>
            </w:pPr>
            <w:r w:rsidRPr="00FA1DF3">
              <w:rPr>
                <w:b w:val="0"/>
                <w:bCs/>
                <w:kern w:val="24"/>
                <w:sz w:val="20"/>
                <w:szCs w:val="18"/>
              </w:rPr>
              <w:t>9999-12-31</w:t>
            </w:r>
          </w:p>
        </w:tc>
        <w:tc>
          <w:tcPr>
            <w:tcW w:w="1761" w:type="dxa"/>
          </w:tcPr>
          <w:p w14:paraId="24EC9B5F" w14:textId="77777777" w:rsidR="00204A63" w:rsidRPr="00FA1DF3" w:rsidRDefault="00204A63" w:rsidP="00666B5B">
            <w:pPr>
              <w:rPr>
                <w:b w:val="0"/>
                <w:bCs/>
                <w:sz w:val="20"/>
                <w:szCs w:val="18"/>
              </w:rPr>
            </w:pPr>
            <w:r w:rsidRPr="00FA1DF3">
              <w:rPr>
                <w:b w:val="0"/>
                <w:bCs/>
                <w:sz w:val="20"/>
                <w:szCs w:val="18"/>
              </w:rPr>
              <w:t>YYYY-MM-DD</w:t>
            </w:r>
          </w:p>
        </w:tc>
      </w:tr>
      <w:tr w:rsidR="00204A63" w:rsidRPr="00506BFF" w14:paraId="2F0F1216" w14:textId="77777777" w:rsidTr="00666B5B">
        <w:trPr>
          <w:trHeight w:val="998"/>
        </w:trPr>
        <w:tc>
          <w:tcPr>
            <w:tcW w:w="1975" w:type="dxa"/>
          </w:tcPr>
          <w:p w14:paraId="475F026A" w14:textId="77777777" w:rsidR="00204A63" w:rsidRPr="00506BFF" w:rsidRDefault="00204A63" w:rsidP="00666B5B">
            <w:pPr>
              <w:rPr>
                <w:b w:val="0"/>
                <w:bCs/>
                <w:sz w:val="20"/>
              </w:rPr>
            </w:pPr>
            <w:proofErr w:type="spellStart"/>
            <w:r w:rsidRPr="00506BFF">
              <w:rPr>
                <w:b w:val="0"/>
                <w:bCs/>
                <w:sz w:val="20"/>
              </w:rPr>
              <w:t>stock_card_id</w:t>
            </w:r>
            <w:proofErr w:type="spellEnd"/>
          </w:p>
        </w:tc>
        <w:tc>
          <w:tcPr>
            <w:tcW w:w="1980" w:type="dxa"/>
          </w:tcPr>
          <w:p w14:paraId="22EC7A2C" w14:textId="77777777" w:rsidR="00204A63" w:rsidRPr="00506BFF" w:rsidRDefault="00204A63" w:rsidP="00666B5B">
            <w:pPr>
              <w:rPr>
                <w:b w:val="0"/>
                <w:bCs/>
                <w:sz w:val="20"/>
              </w:rPr>
            </w:pPr>
            <w:r w:rsidRPr="00506BFF">
              <w:rPr>
                <w:b w:val="0"/>
                <w:bCs/>
                <w:sz w:val="20"/>
              </w:rPr>
              <w:t>Unique Identifier for stock card</w:t>
            </w:r>
          </w:p>
        </w:tc>
        <w:tc>
          <w:tcPr>
            <w:tcW w:w="1143" w:type="dxa"/>
          </w:tcPr>
          <w:p w14:paraId="65179F68" w14:textId="77777777" w:rsidR="00204A63" w:rsidRPr="00506BFF" w:rsidRDefault="00204A63" w:rsidP="00666B5B">
            <w:pPr>
              <w:rPr>
                <w:b w:val="0"/>
                <w:bCs/>
                <w:sz w:val="20"/>
              </w:rPr>
            </w:pPr>
            <w:r w:rsidRPr="00506BFF">
              <w:rPr>
                <w:b w:val="0"/>
                <w:bCs/>
                <w:sz w:val="20"/>
              </w:rPr>
              <w:t>int</w:t>
            </w:r>
          </w:p>
        </w:tc>
        <w:tc>
          <w:tcPr>
            <w:tcW w:w="1418" w:type="dxa"/>
          </w:tcPr>
          <w:p w14:paraId="564B462D" w14:textId="77777777" w:rsidR="00204A63" w:rsidRPr="00506BFF" w:rsidRDefault="00204A63" w:rsidP="00666B5B">
            <w:pPr>
              <w:rPr>
                <w:b w:val="0"/>
                <w:bCs/>
                <w:sz w:val="20"/>
              </w:rPr>
            </w:pPr>
            <w:r w:rsidRPr="00506BFF">
              <w:rPr>
                <w:b w:val="0"/>
                <w:bCs/>
                <w:sz w:val="20"/>
              </w:rPr>
              <w:t>None</w:t>
            </w:r>
          </w:p>
        </w:tc>
        <w:tc>
          <w:tcPr>
            <w:tcW w:w="1417" w:type="dxa"/>
          </w:tcPr>
          <w:p w14:paraId="20D00DAF" w14:textId="77777777" w:rsidR="00204A63" w:rsidRPr="00506BFF" w:rsidRDefault="00204A63" w:rsidP="00666B5B">
            <w:pPr>
              <w:rPr>
                <w:b w:val="0"/>
                <w:bCs/>
                <w:sz w:val="20"/>
              </w:rPr>
            </w:pPr>
            <w:r w:rsidRPr="00506BFF">
              <w:rPr>
                <w:b w:val="0"/>
                <w:bCs/>
                <w:sz w:val="20"/>
              </w:rPr>
              <w:t>true</w:t>
            </w:r>
          </w:p>
        </w:tc>
        <w:tc>
          <w:tcPr>
            <w:tcW w:w="1134" w:type="dxa"/>
          </w:tcPr>
          <w:p w14:paraId="68A9A42D" w14:textId="77777777" w:rsidR="00204A63" w:rsidRPr="00506BFF" w:rsidRDefault="00204A63" w:rsidP="00666B5B">
            <w:pPr>
              <w:rPr>
                <w:b w:val="0"/>
                <w:bCs/>
                <w:sz w:val="20"/>
              </w:rPr>
            </w:pPr>
            <w:r w:rsidRPr="00506BFF">
              <w:rPr>
                <w:b w:val="0"/>
                <w:bCs/>
                <w:sz w:val="20"/>
              </w:rPr>
              <w:t>1</w:t>
            </w:r>
          </w:p>
        </w:tc>
        <w:tc>
          <w:tcPr>
            <w:tcW w:w="1276" w:type="dxa"/>
          </w:tcPr>
          <w:p w14:paraId="4F0C35A1" w14:textId="77777777" w:rsidR="00204A63" w:rsidRPr="00506BFF" w:rsidRDefault="00204A63" w:rsidP="00666B5B">
            <w:pPr>
              <w:rPr>
                <w:b w:val="0"/>
                <w:bCs/>
                <w:sz w:val="20"/>
              </w:rPr>
            </w:pPr>
            <w:r w:rsidRPr="00506BFF">
              <w:rPr>
                <w:b w:val="0"/>
                <w:bCs/>
                <w:sz w:val="20"/>
              </w:rPr>
              <w:t>N</w:t>
            </w:r>
          </w:p>
        </w:tc>
        <w:tc>
          <w:tcPr>
            <w:tcW w:w="851" w:type="dxa"/>
          </w:tcPr>
          <w:p w14:paraId="22722ED1" w14:textId="77777777" w:rsidR="00204A63" w:rsidRPr="00506BFF" w:rsidRDefault="00204A63" w:rsidP="00666B5B">
            <w:pPr>
              <w:rPr>
                <w:b w:val="0"/>
                <w:bCs/>
                <w:sz w:val="20"/>
              </w:rPr>
            </w:pPr>
            <w:r w:rsidRPr="00506BFF">
              <w:rPr>
                <w:b w:val="0"/>
                <w:bCs/>
                <w:sz w:val="20"/>
              </w:rPr>
              <w:t>11</w:t>
            </w:r>
          </w:p>
        </w:tc>
        <w:tc>
          <w:tcPr>
            <w:tcW w:w="1761" w:type="dxa"/>
          </w:tcPr>
          <w:p w14:paraId="117ACCCA" w14:textId="77777777" w:rsidR="00204A63" w:rsidRPr="00506BFF" w:rsidRDefault="00204A63" w:rsidP="00666B5B">
            <w:pPr>
              <w:rPr>
                <w:b w:val="0"/>
                <w:bCs/>
                <w:sz w:val="20"/>
              </w:rPr>
            </w:pPr>
            <w:r w:rsidRPr="00506BFF">
              <w:rPr>
                <w:b w:val="0"/>
                <w:bCs/>
                <w:sz w:val="20"/>
              </w:rPr>
              <w:t>[0-9]</w:t>
            </w:r>
          </w:p>
        </w:tc>
      </w:tr>
    </w:tbl>
    <w:p w14:paraId="7035B260" w14:textId="77777777" w:rsidR="00204A63" w:rsidRDefault="00204A63" w:rsidP="00575A26">
      <w:pPr>
        <w:jc w:val="both"/>
      </w:pPr>
    </w:p>
    <w:p w14:paraId="57090BA7" w14:textId="77777777" w:rsidR="00204A63" w:rsidRPr="00D954EF" w:rsidRDefault="00204A63" w:rsidP="00204A63">
      <w:pPr>
        <w:spacing w:line="360" w:lineRule="auto"/>
        <w:rPr>
          <w:rFonts w:cs="Times New Roman"/>
          <w:szCs w:val="24"/>
        </w:rPr>
      </w:pPr>
      <w:r w:rsidRPr="00D954EF">
        <w:rPr>
          <w:rFonts w:cs="Times New Roman"/>
          <w:szCs w:val="24"/>
        </w:rPr>
        <w:lastRenderedPageBreak/>
        <w:t xml:space="preserve">Figure </w:t>
      </w:r>
      <w:r>
        <w:rPr>
          <w:rFonts w:cs="Times New Roman"/>
          <w:szCs w:val="24"/>
        </w:rPr>
        <w:t>75</w:t>
      </w:r>
      <w:r w:rsidRPr="00D954EF">
        <w:rPr>
          <w:rFonts w:cs="Times New Roman"/>
          <w:szCs w:val="24"/>
        </w:rPr>
        <w:t xml:space="preserve">. Data Dictionary of </w:t>
      </w:r>
      <w:r>
        <w:rPr>
          <w:rFonts w:cs="Times New Roman"/>
          <w:szCs w:val="24"/>
        </w:rPr>
        <w:t>Stock Card Details</w:t>
      </w:r>
      <w:r w:rsidRPr="00D954EF">
        <w:rPr>
          <w:rFonts w:cs="Times New Roman"/>
          <w:szCs w:val="24"/>
        </w:rPr>
        <w:t xml:space="preserve"> Table</w:t>
      </w:r>
    </w:p>
    <w:p w14:paraId="1110EC66" w14:textId="77777777" w:rsidR="00204A63" w:rsidRDefault="00204A63" w:rsidP="00204A63">
      <w:pPr>
        <w:jc w:val="both"/>
      </w:pPr>
    </w:p>
    <w:p w14:paraId="5149B9A7" w14:textId="77777777" w:rsidR="00204A63" w:rsidRDefault="00204A63" w:rsidP="00204A63"/>
    <w:tbl>
      <w:tblPr>
        <w:tblStyle w:val="TableGrid"/>
        <w:tblW w:w="12955" w:type="dxa"/>
        <w:tblLayout w:type="fixed"/>
        <w:tblLook w:val="04A0" w:firstRow="1" w:lastRow="0" w:firstColumn="1" w:lastColumn="0" w:noHBand="0" w:noVBand="1"/>
      </w:tblPr>
      <w:tblGrid>
        <w:gridCol w:w="1975"/>
        <w:gridCol w:w="1615"/>
        <w:gridCol w:w="1225"/>
        <w:gridCol w:w="1417"/>
        <w:gridCol w:w="1418"/>
        <w:gridCol w:w="1276"/>
        <w:gridCol w:w="992"/>
        <w:gridCol w:w="1276"/>
        <w:gridCol w:w="1761"/>
      </w:tblGrid>
      <w:tr w:rsidR="00204A63" w:rsidRPr="00BA3F1E" w14:paraId="2E58C94D" w14:textId="77777777" w:rsidTr="00666B5B">
        <w:trPr>
          <w:trHeight w:val="298"/>
        </w:trPr>
        <w:tc>
          <w:tcPr>
            <w:tcW w:w="1975" w:type="dxa"/>
          </w:tcPr>
          <w:p w14:paraId="14642924" w14:textId="77777777" w:rsidR="00204A63" w:rsidRPr="00BA3F1E" w:rsidRDefault="00204A63" w:rsidP="00666B5B">
            <w:pPr>
              <w:rPr>
                <w:sz w:val="20"/>
              </w:rPr>
            </w:pPr>
            <w:r w:rsidRPr="00BA3F1E">
              <w:rPr>
                <w:sz w:val="20"/>
              </w:rPr>
              <w:t>Table Name</w:t>
            </w:r>
          </w:p>
        </w:tc>
        <w:tc>
          <w:tcPr>
            <w:tcW w:w="10980" w:type="dxa"/>
            <w:gridSpan w:val="8"/>
          </w:tcPr>
          <w:p w14:paraId="618B0C03" w14:textId="77777777" w:rsidR="00204A63" w:rsidRPr="00BA3F1E" w:rsidRDefault="00204A63" w:rsidP="00666B5B">
            <w:pPr>
              <w:rPr>
                <w:sz w:val="20"/>
              </w:rPr>
            </w:pPr>
            <w:proofErr w:type="spellStart"/>
            <w:r w:rsidRPr="00BA3F1E">
              <w:rPr>
                <w:sz w:val="20"/>
              </w:rPr>
              <w:t>tbl_plan</w:t>
            </w:r>
            <w:proofErr w:type="spellEnd"/>
          </w:p>
        </w:tc>
      </w:tr>
      <w:tr w:rsidR="00204A63" w:rsidRPr="00BA3F1E" w14:paraId="76D3CFD7" w14:textId="77777777" w:rsidTr="00666B5B">
        <w:trPr>
          <w:trHeight w:val="298"/>
        </w:trPr>
        <w:tc>
          <w:tcPr>
            <w:tcW w:w="1975" w:type="dxa"/>
          </w:tcPr>
          <w:p w14:paraId="1F2F4C44" w14:textId="77777777" w:rsidR="00204A63" w:rsidRPr="00BA3F1E" w:rsidRDefault="00204A63" w:rsidP="00666B5B">
            <w:pPr>
              <w:rPr>
                <w:sz w:val="20"/>
              </w:rPr>
            </w:pPr>
            <w:r w:rsidRPr="00BA3F1E">
              <w:rPr>
                <w:sz w:val="20"/>
              </w:rPr>
              <w:t>Description</w:t>
            </w:r>
          </w:p>
        </w:tc>
        <w:tc>
          <w:tcPr>
            <w:tcW w:w="10980" w:type="dxa"/>
            <w:gridSpan w:val="8"/>
          </w:tcPr>
          <w:p w14:paraId="748D9681" w14:textId="77777777" w:rsidR="00204A63" w:rsidRPr="00BA3F1E" w:rsidRDefault="00204A63" w:rsidP="00666B5B">
            <w:pPr>
              <w:rPr>
                <w:sz w:val="20"/>
              </w:rPr>
            </w:pPr>
            <w:r w:rsidRPr="00BA3F1E">
              <w:rPr>
                <w:sz w:val="20"/>
              </w:rPr>
              <w:t>This table records plan details of pig.</w:t>
            </w:r>
          </w:p>
        </w:tc>
      </w:tr>
      <w:tr w:rsidR="00204A63" w:rsidRPr="00BA3F1E" w14:paraId="5A6A0A15" w14:textId="77777777" w:rsidTr="00666B5B">
        <w:trPr>
          <w:trHeight w:val="454"/>
        </w:trPr>
        <w:tc>
          <w:tcPr>
            <w:tcW w:w="1975" w:type="dxa"/>
          </w:tcPr>
          <w:p w14:paraId="36D96A69" w14:textId="77777777" w:rsidR="00204A63" w:rsidRPr="00BA3F1E" w:rsidRDefault="00204A63" w:rsidP="00666B5B">
            <w:pPr>
              <w:rPr>
                <w:sz w:val="20"/>
              </w:rPr>
            </w:pPr>
            <w:r w:rsidRPr="00BA3F1E">
              <w:rPr>
                <w:sz w:val="20"/>
              </w:rPr>
              <w:t>Alias</w:t>
            </w:r>
          </w:p>
        </w:tc>
        <w:tc>
          <w:tcPr>
            <w:tcW w:w="10980" w:type="dxa"/>
            <w:gridSpan w:val="8"/>
          </w:tcPr>
          <w:p w14:paraId="4DD408FF" w14:textId="77777777" w:rsidR="00204A63" w:rsidRPr="00BA3F1E" w:rsidRDefault="00204A63" w:rsidP="00666B5B">
            <w:pPr>
              <w:rPr>
                <w:sz w:val="20"/>
              </w:rPr>
            </w:pPr>
            <w:r w:rsidRPr="00BA3F1E">
              <w:rPr>
                <w:sz w:val="20"/>
              </w:rPr>
              <w:t>None</w:t>
            </w:r>
          </w:p>
        </w:tc>
      </w:tr>
      <w:tr w:rsidR="00204A63" w:rsidRPr="00BA3F1E" w14:paraId="54555422" w14:textId="77777777" w:rsidTr="00666B5B">
        <w:trPr>
          <w:trHeight w:val="895"/>
        </w:trPr>
        <w:tc>
          <w:tcPr>
            <w:tcW w:w="1975" w:type="dxa"/>
          </w:tcPr>
          <w:p w14:paraId="3111B39A" w14:textId="77777777" w:rsidR="00204A63" w:rsidRPr="00BA3F1E" w:rsidRDefault="00204A63" w:rsidP="00666B5B">
            <w:pPr>
              <w:rPr>
                <w:sz w:val="20"/>
              </w:rPr>
            </w:pPr>
            <w:r w:rsidRPr="00BA3F1E">
              <w:rPr>
                <w:sz w:val="20"/>
              </w:rPr>
              <w:t>Attribute Name</w:t>
            </w:r>
          </w:p>
        </w:tc>
        <w:tc>
          <w:tcPr>
            <w:tcW w:w="1615" w:type="dxa"/>
          </w:tcPr>
          <w:p w14:paraId="0F23EAF9" w14:textId="77777777" w:rsidR="00204A63" w:rsidRPr="00BA3F1E" w:rsidRDefault="00204A63" w:rsidP="00666B5B">
            <w:pPr>
              <w:rPr>
                <w:sz w:val="20"/>
              </w:rPr>
            </w:pPr>
            <w:r w:rsidRPr="00BA3F1E">
              <w:rPr>
                <w:sz w:val="20"/>
              </w:rPr>
              <w:t>Description</w:t>
            </w:r>
          </w:p>
        </w:tc>
        <w:tc>
          <w:tcPr>
            <w:tcW w:w="1225" w:type="dxa"/>
          </w:tcPr>
          <w:p w14:paraId="6FFA05A1" w14:textId="77777777" w:rsidR="00204A63" w:rsidRPr="00BA3F1E" w:rsidRDefault="00204A63" w:rsidP="00666B5B">
            <w:pPr>
              <w:rPr>
                <w:sz w:val="20"/>
              </w:rPr>
            </w:pPr>
            <w:r w:rsidRPr="00BA3F1E">
              <w:rPr>
                <w:sz w:val="20"/>
              </w:rPr>
              <w:t>Data Type</w:t>
            </w:r>
          </w:p>
        </w:tc>
        <w:tc>
          <w:tcPr>
            <w:tcW w:w="1417" w:type="dxa"/>
          </w:tcPr>
          <w:p w14:paraId="65B6F403" w14:textId="77777777" w:rsidR="00204A63" w:rsidRPr="00BA3F1E" w:rsidRDefault="00204A63" w:rsidP="00666B5B">
            <w:pPr>
              <w:rPr>
                <w:sz w:val="20"/>
              </w:rPr>
            </w:pPr>
            <w:r w:rsidRPr="00BA3F1E">
              <w:rPr>
                <w:sz w:val="20"/>
              </w:rPr>
              <w:t>Default Value</w:t>
            </w:r>
          </w:p>
        </w:tc>
        <w:tc>
          <w:tcPr>
            <w:tcW w:w="1418" w:type="dxa"/>
          </w:tcPr>
          <w:p w14:paraId="36BC011D" w14:textId="77777777" w:rsidR="00204A63" w:rsidRPr="00BA3F1E" w:rsidRDefault="00204A63" w:rsidP="00666B5B">
            <w:pPr>
              <w:rPr>
                <w:sz w:val="20"/>
              </w:rPr>
            </w:pPr>
            <w:r w:rsidRPr="00BA3F1E">
              <w:rPr>
                <w:sz w:val="20"/>
              </w:rPr>
              <w:t>Primary Key</w:t>
            </w:r>
          </w:p>
        </w:tc>
        <w:tc>
          <w:tcPr>
            <w:tcW w:w="1276" w:type="dxa"/>
          </w:tcPr>
          <w:p w14:paraId="65839032" w14:textId="77777777" w:rsidR="00204A63" w:rsidRPr="00BA3F1E" w:rsidRDefault="00204A63" w:rsidP="00666B5B">
            <w:pPr>
              <w:rPr>
                <w:sz w:val="20"/>
              </w:rPr>
            </w:pPr>
            <w:r w:rsidRPr="00BA3F1E">
              <w:rPr>
                <w:sz w:val="20"/>
              </w:rPr>
              <w:t>Example</w:t>
            </w:r>
          </w:p>
        </w:tc>
        <w:tc>
          <w:tcPr>
            <w:tcW w:w="992" w:type="dxa"/>
          </w:tcPr>
          <w:p w14:paraId="033FC621" w14:textId="77777777" w:rsidR="00204A63" w:rsidRPr="00BA3F1E" w:rsidRDefault="00204A63" w:rsidP="00666B5B">
            <w:pPr>
              <w:rPr>
                <w:sz w:val="20"/>
              </w:rPr>
            </w:pPr>
            <w:r w:rsidRPr="00BA3F1E">
              <w:rPr>
                <w:sz w:val="20"/>
              </w:rPr>
              <w:t>Not Allowed? (Y/N)</w:t>
            </w:r>
          </w:p>
        </w:tc>
        <w:tc>
          <w:tcPr>
            <w:tcW w:w="1276" w:type="dxa"/>
          </w:tcPr>
          <w:p w14:paraId="40A08C0C" w14:textId="77777777" w:rsidR="00204A63" w:rsidRPr="00BA3F1E" w:rsidRDefault="00204A63" w:rsidP="00666B5B">
            <w:pPr>
              <w:rPr>
                <w:sz w:val="20"/>
              </w:rPr>
            </w:pPr>
            <w:r w:rsidRPr="00BA3F1E">
              <w:rPr>
                <w:sz w:val="20"/>
              </w:rPr>
              <w:t>Length</w:t>
            </w:r>
          </w:p>
        </w:tc>
        <w:tc>
          <w:tcPr>
            <w:tcW w:w="1761" w:type="dxa"/>
          </w:tcPr>
          <w:p w14:paraId="6A297AB5" w14:textId="77777777" w:rsidR="00204A63" w:rsidRPr="00BA3F1E" w:rsidRDefault="00204A63" w:rsidP="00666B5B">
            <w:pPr>
              <w:rPr>
                <w:sz w:val="20"/>
              </w:rPr>
            </w:pPr>
            <w:r w:rsidRPr="00BA3F1E">
              <w:rPr>
                <w:sz w:val="20"/>
              </w:rPr>
              <w:t>Validation Rules</w:t>
            </w:r>
          </w:p>
        </w:tc>
      </w:tr>
      <w:tr w:rsidR="00204A63" w:rsidRPr="00BA3F1E" w14:paraId="5FA7B730" w14:textId="77777777" w:rsidTr="00666B5B">
        <w:trPr>
          <w:trHeight w:val="1491"/>
        </w:trPr>
        <w:tc>
          <w:tcPr>
            <w:tcW w:w="1975" w:type="dxa"/>
          </w:tcPr>
          <w:p w14:paraId="68898925" w14:textId="77777777" w:rsidR="00204A63" w:rsidRPr="00BA3F1E" w:rsidRDefault="00204A63" w:rsidP="00666B5B">
            <w:pPr>
              <w:rPr>
                <w:b w:val="0"/>
                <w:bCs/>
                <w:sz w:val="20"/>
              </w:rPr>
            </w:pPr>
            <w:proofErr w:type="spellStart"/>
            <w:r w:rsidRPr="00BA3F1E">
              <w:rPr>
                <w:b w:val="0"/>
                <w:bCs/>
                <w:sz w:val="20"/>
              </w:rPr>
              <w:t>plan_id</w:t>
            </w:r>
            <w:proofErr w:type="spellEnd"/>
          </w:p>
        </w:tc>
        <w:tc>
          <w:tcPr>
            <w:tcW w:w="1615" w:type="dxa"/>
          </w:tcPr>
          <w:p w14:paraId="7F5F46C0" w14:textId="77777777" w:rsidR="00204A63" w:rsidRPr="00BA3F1E" w:rsidRDefault="00204A63" w:rsidP="00666B5B">
            <w:pPr>
              <w:rPr>
                <w:b w:val="0"/>
                <w:bCs/>
                <w:sz w:val="20"/>
              </w:rPr>
            </w:pPr>
            <w:r w:rsidRPr="00BA3F1E">
              <w:rPr>
                <w:b w:val="0"/>
                <w:bCs/>
                <w:sz w:val="20"/>
              </w:rPr>
              <w:t>Unique Identified ID for plan</w:t>
            </w:r>
          </w:p>
        </w:tc>
        <w:tc>
          <w:tcPr>
            <w:tcW w:w="1225" w:type="dxa"/>
          </w:tcPr>
          <w:p w14:paraId="052A2CB0" w14:textId="77777777" w:rsidR="00204A63" w:rsidRPr="00BA3F1E" w:rsidRDefault="00204A63" w:rsidP="00666B5B">
            <w:pPr>
              <w:rPr>
                <w:b w:val="0"/>
                <w:bCs/>
                <w:sz w:val="20"/>
              </w:rPr>
            </w:pPr>
            <w:r w:rsidRPr="00BA3F1E">
              <w:rPr>
                <w:b w:val="0"/>
                <w:bCs/>
                <w:sz w:val="20"/>
              </w:rPr>
              <w:t>int</w:t>
            </w:r>
          </w:p>
        </w:tc>
        <w:tc>
          <w:tcPr>
            <w:tcW w:w="1417" w:type="dxa"/>
          </w:tcPr>
          <w:p w14:paraId="3E011602" w14:textId="77777777" w:rsidR="00204A63" w:rsidRPr="00BA3F1E" w:rsidRDefault="00204A63" w:rsidP="00666B5B">
            <w:pPr>
              <w:rPr>
                <w:b w:val="0"/>
                <w:bCs/>
                <w:sz w:val="20"/>
              </w:rPr>
            </w:pPr>
            <w:r w:rsidRPr="00BA3F1E">
              <w:rPr>
                <w:b w:val="0"/>
                <w:bCs/>
                <w:sz w:val="20"/>
              </w:rPr>
              <w:t>None</w:t>
            </w:r>
          </w:p>
        </w:tc>
        <w:tc>
          <w:tcPr>
            <w:tcW w:w="1418" w:type="dxa"/>
          </w:tcPr>
          <w:p w14:paraId="4AB61BCC" w14:textId="77777777" w:rsidR="00204A63" w:rsidRPr="00BA3F1E" w:rsidRDefault="00204A63" w:rsidP="00666B5B">
            <w:pPr>
              <w:rPr>
                <w:b w:val="0"/>
                <w:bCs/>
                <w:sz w:val="20"/>
              </w:rPr>
            </w:pPr>
            <w:r w:rsidRPr="00BA3F1E">
              <w:rPr>
                <w:b w:val="0"/>
                <w:bCs/>
                <w:sz w:val="20"/>
              </w:rPr>
              <w:t>true</w:t>
            </w:r>
          </w:p>
        </w:tc>
        <w:tc>
          <w:tcPr>
            <w:tcW w:w="1276" w:type="dxa"/>
          </w:tcPr>
          <w:p w14:paraId="47554F7B" w14:textId="77777777" w:rsidR="00204A63" w:rsidRPr="00BA3F1E" w:rsidRDefault="00204A63" w:rsidP="00666B5B">
            <w:pPr>
              <w:rPr>
                <w:b w:val="0"/>
                <w:bCs/>
                <w:sz w:val="20"/>
              </w:rPr>
            </w:pPr>
            <w:r w:rsidRPr="00BA3F1E">
              <w:rPr>
                <w:b w:val="0"/>
                <w:bCs/>
                <w:sz w:val="20"/>
              </w:rPr>
              <w:t>1</w:t>
            </w:r>
          </w:p>
        </w:tc>
        <w:tc>
          <w:tcPr>
            <w:tcW w:w="992" w:type="dxa"/>
          </w:tcPr>
          <w:p w14:paraId="2ED6EA84" w14:textId="77777777" w:rsidR="00204A63" w:rsidRPr="00BA3F1E" w:rsidRDefault="00204A63" w:rsidP="00666B5B">
            <w:pPr>
              <w:rPr>
                <w:b w:val="0"/>
                <w:bCs/>
                <w:sz w:val="20"/>
              </w:rPr>
            </w:pPr>
            <w:r w:rsidRPr="00BA3F1E">
              <w:rPr>
                <w:b w:val="0"/>
                <w:bCs/>
                <w:sz w:val="20"/>
              </w:rPr>
              <w:t>N</w:t>
            </w:r>
          </w:p>
        </w:tc>
        <w:tc>
          <w:tcPr>
            <w:tcW w:w="1276" w:type="dxa"/>
          </w:tcPr>
          <w:p w14:paraId="05EF92B6" w14:textId="77777777" w:rsidR="00204A63" w:rsidRPr="00BA3F1E" w:rsidRDefault="00204A63" w:rsidP="00666B5B">
            <w:pPr>
              <w:rPr>
                <w:b w:val="0"/>
                <w:bCs/>
                <w:sz w:val="20"/>
              </w:rPr>
            </w:pPr>
            <w:r w:rsidRPr="00BA3F1E">
              <w:rPr>
                <w:b w:val="0"/>
                <w:bCs/>
                <w:sz w:val="20"/>
              </w:rPr>
              <w:t>11</w:t>
            </w:r>
          </w:p>
        </w:tc>
        <w:tc>
          <w:tcPr>
            <w:tcW w:w="1761" w:type="dxa"/>
          </w:tcPr>
          <w:p w14:paraId="52DC11E7" w14:textId="77777777" w:rsidR="00204A63" w:rsidRPr="00BA3F1E" w:rsidRDefault="00204A63" w:rsidP="00666B5B">
            <w:pPr>
              <w:rPr>
                <w:b w:val="0"/>
                <w:bCs/>
                <w:sz w:val="20"/>
              </w:rPr>
            </w:pPr>
            <w:r w:rsidRPr="00BA3F1E">
              <w:rPr>
                <w:b w:val="0"/>
                <w:bCs/>
                <w:sz w:val="20"/>
              </w:rPr>
              <w:t>[0-9]</w:t>
            </w:r>
          </w:p>
        </w:tc>
      </w:tr>
      <w:tr w:rsidR="00204A63" w:rsidRPr="00BA3F1E" w14:paraId="6651A2EB" w14:textId="77777777" w:rsidTr="00666B5B">
        <w:trPr>
          <w:trHeight w:val="1491"/>
        </w:trPr>
        <w:tc>
          <w:tcPr>
            <w:tcW w:w="1975" w:type="dxa"/>
          </w:tcPr>
          <w:p w14:paraId="402B9856" w14:textId="77777777" w:rsidR="00204A63" w:rsidRPr="00BA3F1E" w:rsidRDefault="00204A63" w:rsidP="00666B5B">
            <w:pPr>
              <w:rPr>
                <w:b w:val="0"/>
                <w:bCs/>
                <w:sz w:val="20"/>
              </w:rPr>
            </w:pPr>
            <w:proofErr w:type="spellStart"/>
            <w:r w:rsidRPr="00BA3F1E">
              <w:rPr>
                <w:b w:val="0"/>
                <w:bCs/>
                <w:sz w:val="20"/>
              </w:rPr>
              <w:t>plan_name</w:t>
            </w:r>
            <w:proofErr w:type="spellEnd"/>
          </w:p>
        </w:tc>
        <w:tc>
          <w:tcPr>
            <w:tcW w:w="1615" w:type="dxa"/>
          </w:tcPr>
          <w:p w14:paraId="637FE44C" w14:textId="77777777" w:rsidR="00204A63" w:rsidRPr="00BA3F1E" w:rsidRDefault="00204A63" w:rsidP="00666B5B">
            <w:pPr>
              <w:rPr>
                <w:b w:val="0"/>
                <w:bCs/>
                <w:sz w:val="20"/>
              </w:rPr>
            </w:pPr>
            <w:r w:rsidRPr="00BA3F1E">
              <w:rPr>
                <w:b w:val="0"/>
                <w:bCs/>
                <w:sz w:val="20"/>
              </w:rPr>
              <w:t>The name of the plan</w:t>
            </w:r>
          </w:p>
        </w:tc>
        <w:tc>
          <w:tcPr>
            <w:tcW w:w="1225" w:type="dxa"/>
          </w:tcPr>
          <w:p w14:paraId="3C661545" w14:textId="77777777" w:rsidR="00204A63" w:rsidRPr="00BA3F1E" w:rsidRDefault="00204A63" w:rsidP="00666B5B">
            <w:pPr>
              <w:rPr>
                <w:b w:val="0"/>
                <w:bCs/>
                <w:sz w:val="20"/>
              </w:rPr>
            </w:pPr>
            <w:r w:rsidRPr="00BA3F1E">
              <w:rPr>
                <w:b w:val="0"/>
                <w:bCs/>
                <w:sz w:val="20"/>
              </w:rPr>
              <w:t>Varchar</w:t>
            </w:r>
          </w:p>
        </w:tc>
        <w:tc>
          <w:tcPr>
            <w:tcW w:w="1417" w:type="dxa"/>
          </w:tcPr>
          <w:p w14:paraId="334AD3DB" w14:textId="77777777" w:rsidR="00204A63" w:rsidRPr="00BA3F1E" w:rsidRDefault="00204A63" w:rsidP="00666B5B">
            <w:pPr>
              <w:rPr>
                <w:b w:val="0"/>
                <w:bCs/>
                <w:sz w:val="20"/>
              </w:rPr>
            </w:pPr>
            <w:r w:rsidRPr="00BA3F1E">
              <w:rPr>
                <w:b w:val="0"/>
                <w:bCs/>
                <w:sz w:val="20"/>
              </w:rPr>
              <w:t xml:space="preserve">None </w:t>
            </w:r>
          </w:p>
        </w:tc>
        <w:tc>
          <w:tcPr>
            <w:tcW w:w="1418" w:type="dxa"/>
          </w:tcPr>
          <w:p w14:paraId="58AE3F97" w14:textId="77777777" w:rsidR="00204A63" w:rsidRPr="00BA3F1E" w:rsidRDefault="00204A63" w:rsidP="00666B5B">
            <w:pPr>
              <w:rPr>
                <w:b w:val="0"/>
                <w:bCs/>
                <w:sz w:val="20"/>
              </w:rPr>
            </w:pPr>
            <w:r w:rsidRPr="00BA3F1E">
              <w:rPr>
                <w:b w:val="0"/>
                <w:bCs/>
                <w:sz w:val="20"/>
              </w:rPr>
              <w:t xml:space="preserve">False </w:t>
            </w:r>
          </w:p>
        </w:tc>
        <w:tc>
          <w:tcPr>
            <w:tcW w:w="1276" w:type="dxa"/>
          </w:tcPr>
          <w:p w14:paraId="2FCA6530" w14:textId="77777777" w:rsidR="00204A63" w:rsidRPr="00BA3F1E" w:rsidRDefault="00204A63" w:rsidP="00666B5B">
            <w:pPr>
              <w:rPr>
                <w:b w:val="0"/>
                <w:bCs/>
                <w:sz w:val="20"/>
              </w:rPr>
            </w:pPr>
            <w:r w:rsidRPr="00BA3F1E">
              <w:rPr>
                <w:b w:val="0"/>
                <w:bCs/>
                <w:sz w:val="20"/>
              </w:rPr>
              <w:t>Piglet</w:t>
            </w:r>
            <w:r>
              <w:rPr>
                <w:b w:val="0"/>
                <w:bCs/>
                <w:sz w:val="20"/>
              </w:rPr>
              <w:t xml:space="preserve"> </w:t>
            </w:r>
            <w:r w:rsidRPr="00BA3F1E">
              <w:rPr>
                <w:b w:val="0"/>
                <w:bCs/>
                <w:sz w:val="20"/>
              </w:rPr>
              <w:t>plan</w:t>
            </w:r>
          </w:p>
        </w:tc>
        <w:tc>
          <w:tcPr>
            <w:tcW w:w="992" w:type="dxa"/>
          </w:tcPr>
          <w:p w14:paraId="0298BA68" w14:textId="77777777" w:rsidR="00204A63" w:rsidRPr="00BA3F1E" w:rsidRDefault="00204A63" w:rsidP="00666B5B">
            <w:pPr>
              <w:rPr>
                <w:b w:val="0"/>
                <w:bCs/>
                <w:sz w:val="20"/>
              </w:rPr>
            </w:pPr>
            <w:r w:rsidRPr="00BA3F1E">
              <w:rPr>
                <w:b w:val="0"/>
                <w:bCs/>
                <w:sz w:val="20"/>
              </w:rPr>
              <w:t>Y</w:t>
            </w:r>
          </w:p>
        </w:tc>
        <w:tc>
          <w:tcPr>
            <w:tcW w:w="1276" w:type="dxa"/>
          </w:tcPr>
          <w:p w14:paraId="3833E4B3" w14:textId="77777777" w:rsidR="00204A63" w:rsidRPr="00BA3F1E" w:rsidRDefault="00204A63" w:rsidP="00666B5B">
            <w:pPr>
              <w:rPr>
                <w:b w:val="0"/>
                <w:bCs/>
                <w:sz w:val="20"/>
              </w:rPr>
            </w:pPr>
            <w:r w:rsidRPr="00BA3F1E">
              <w:rPr>
                <w:b w:val="0"/>
                <w:bCs/>
                <w:sz w:val="20"/>
              </w:rPr>
              <w:t>50</w:t>
            </w:r>
          </w:p>
        </w:tc>
        <w:tc>
          <w:tcPr>
            <w:tcW w:w="1761" w:type="dxa"/>
          </w:tcPr>
          <w:p w14:paraId="39D9745B" w14:textId="77777777" w:rsidR="00204A63" w:rsidRPr="00BA3F1E" w:rsidRDefault="00204A63" w:rsidP="00666B5B">
            <w:pPr>
              <w:rPr>
                <w:b w:val="0"/>
                <w:bCs/>
                <w:sz w:val="20"/>
              </w:rPr>
            </w:pPr>
            <w:r w:rsidRPr="00CC7892">
              <w:rPr>
                <w:b w:val="0"/>
                <w:bCs/>
                <w:sz w:val="20"/>
              </w:rPr>
              <w:t>[A-Z, a-z,0-9, @]</w:t>
            </w:r>
          </w:p>
        </w:tc>
      </w:tr>
      <w:tr w:rsidR="00204A63" w:rsidRPr="00BA3F1E" w14:paraId="64D2FE57" w14:textId="77777777" w:rsidTr="00666B5B">
        <w:trPr>
          <w:trHeight w:val="1491"/>
        </w:trPr>
        <w:tc>
          <w:tcPr>
            <w:tcW w:w="1975" w:type="dxa"/>
          </w:tcPr>
          <w:p w14:paraId="64E405BC" w14:textId="77777777" w:rsidR="00204A63" w:rsidRPr="00BA3F1E" w:rsidRDefault="00204A63" w:rsidP="00666B5B">
            <w:pPr>
              <w:rPr>
                <w:b w:val="0"/>
                <w:bCs/>
                <w:sz w:val="20"/>
              </w:rPr>
            </w:pPr>
            <w:r w:rsidRPr="00BA3F1E">
              <w:rPr>
                <w:b w:val="0"/>
                <w:bCs/>
                <w:sz w:val="20"/>
              </w:rPr>
              <w:t>day</w:t>
            </w:r>
          </w:p>
        </w:tc>
        <w:tc>
          <w:tcPr>
            <w:tcW w:w="1615" w:type="dxa"/>
          </w:tcPr>
          <w:p w14:paraId="1ABCDA83" w14:textId="77777777" w:rsidR="00204A63" w:rsidRPr="00BA3F1E" w:rsidRDefault="00204A63" w:rsidP="00666B5B">
            <w:pPr>
              <w:rPr>
                <w:b w:val="0"/>
                <w:bCs/>
                <w:sz w:val="20"/>
              </w:rPr>
            </w:pPr>
            <w:r w:rsidRPr="00BA3F1E">
              <w:rPr>
                <w:b w:val="0"/>
                <w:bCs/>
                <w:sz w:val="20"/>
              </w:rPr>
              <w:t>Plan Timeline</w:t>
            </w:r>
          </w:p>
        </w:tc>
        <w:tc>
          <w:tcPr>
            <w:tcW w:w="1225" w:type="dxa"/>
          </w:tcPr>
          <w:p w14:paraId="5A178591" w14:textId="77777777" w:rsidR="00204A63" w:rsidRPr="00BA3F1E" w:rsidRDefault="00204A63" w:rsidP="00666B5B">
            <w:pPr>
              <w:rPr>
                <w:b w:val="0"/>
                <w:bCs/>
                <w:sz w:val="20"/>
              </w:rPr>
            </w:pPr>
            <w:r w:rsidRPr="00BA3F1E">
              <w:rPr>
                <w:b w:val="0"/>
                <w:bCs/>
                <w:sz w:val="20"/>
              </w:rPr>
              <w:t>Date</w:t>
            </w:r>
          </w:p>
        </w:tc>
        <w:tc>
          <w:tcPr>
            <w:tcW w:w="1417" w:type="dxa"/>
          </w:tcPr>
          <w:p w14:paraId="536BEB6F" w14:textId="77777777" w:rsidR="00204A63" w:rsidRPr="00BA3F1E" w:rsidRDefault="00204A63" w:rsidP="00666B5B">
            <w:pPr>
              <w:rPr>
                <w:b w:val="0"/>
                <w:bCs/>
                <w:sz w:val="20"/>
              </w:rPr>
            </w:pPr>
            <w:r w:rsidRPr="00BA3F1E">
              <w:rPr>
                <w:b w:val="0"/>
                <w:bCs/>
                <w:sz w:val="20"/>
              </w:rPr>
              <w:t>None</w:t>
            </w:r>
          </w:p>
        </w:tc>
        <w:tc>
          <w:tcPr>
            <w:tcW w:w="1418" w:type="dxa"/>
          </w:tcPr>
          <w:p w14:paraId="6E33E068" w14:textId="77777777" w:rsidR="00204A63" w:rsidRPr="00BA3F1E" w:rsidRDefault="00204A63" w:rsidP="00666B5B">
            <w:pPr>
              <w:rPr>
                <w:b w:val="0"/>
                <w:bCs/>
                <w:sz w:val="20"/>
              </w:rPr>
            </w:pPr>
            <w:r w:rsidRPr="00BA3F1E">
              <w:rPr>
                <w:b w:val="0"/>
                <w:bCs/>
                <w:sz w:val="20"/>
              </w:rPr>
              <w:t>False</w:t>
            </w:r>
          </w:p>
        </w:tc>
        <w:tc>
          <w:tcPr>
            <w:tcW w:w="1276" w:type="dxa"/>
          </w:tcPr>
          <w:p w14:paraId="5734E2E0" w14:textId="77777777" w:rsidR="00204A63" w:rsidRPr="00BA3F1E" w:rsidRDefault="00204A63" w:rsidP="00666B5B">
            <w:pPr>
              <w:rPr>
                <w:b w:val="0"/>
                <w:bCs/>
                <w:sz w:val="20"/>
              </w:rPr>
            </w:pPr>
            <w:r w:rsidRPr="00BA3F1E">
              <w:rPr>
                <w:b w:val="0"/>
                <w:bCs/>
                <w:sz w:val="20"/>
              </w:rPr>
              <w:t>01/02/2023</w:t>
            </w:r>
          </w:p>
        </w:tc>
        <w:tc>
          <w:tcPr>
            <w:tcW w:w="992" w:type="dxa"/>
          </w:tcPr>
          <w:p w14:paraId="22F09733" w14:textId="77777777" w:rsidR="00204A63" w:rsidRPr="00BA3F1E" w:rsidRDefault="00204A63" w:rsidP="00666B5B">
            <w:pPr>
              <w:rPr>
                <w:b w:val="0"/>
                <w:bCs/>
                <w:sz w:val="20"/>
              </w:rPr>
            </w:pPr>
            <w:r w:rsidRPr="00BA3F1E">
              <w:rPr>
                <w:b w:val="0"/>
                <w:bCs/>
                <w:sz w:val="20"/>
              </w:rPr>
              <w:t>N</w:t>
            </w:r>
          </w:p>
        </w:tc>
        <w:tc>
          <w:tcPr>
            <w:tcW w:w="1276" w:type="dxa"/>
          </w:tcPr>
          <w:p w14:paraId="02E5419E" w14:textId="77777777" w:rsidR="00204A63" w:rsidRPr="003C2F50" w:rsidRDefault="00204A63" w:rsidP="00666B5B">
            <w:pPr>
              <w:rPr>
                <w:b w:val="0"/>
                <w:bCs/>
                <w:sz w:val="20"/>
                <w:szCs w:val="18"/>
              </w:rPr>
            </w:pPr>
            <w:r w:rsidRPr="003C2F50">
              <w:rPr>
                <w:b w:val="0"/>
                <w:bCs/>
                <w:kern w:val="24"/>
                <w:sz w:val="20"/>
                <w:szCs w:val="18"/>
              </w:rPr>
              <w:t>9999-12-31</w:t>
            </w:r>
          </w:p>
        </w:tc>
        <w:tc>
          <w:tcPr>
            <w:tcW w:w="1761" w:type="dxa"/>
          </w:tcPr>
          <w:p w14:paraId="301305D1" w14:textId="77777777" w:rsidR="00204A63" w:rsidRPr="003C2F50" w:rsidRDefault="00204A63" w:rsidP="00666B5B">
            <w:pPr>
              <w:rPr>
                <w:b w:val="0"/>
                <w:bCs/>
                <w:sz w:val="20"/>
                <w:szCs w:val="18"/>
              </w:rPr>
            </w:pPr>
            <w:r w:rsidRPr="003C2F50">
              <w:rPr>
                <w:b w:val="0"/>
                <w:bCs/>
                <w:sz w:val="20"/>
                <w:szCs w:val="18"/>
              </w:rPr>
              <w:t>YYYY-MM-DD</w:t>
            </w:r>
          </w:p>
        </w:tc>
      </w:tr>
      <w:tr w:rsidR="00204A63" w:rsidRPr="00BA3F1E" w14:paraId="65478674" w14:textId="77777777" w:rsidTr="00666B5B">
        <w:trPr>
          <w:trHeight w:val="1491"/>
        </w:trPr>
        <w:tc>
          <w:tcPr>
            <w:tcW w:w="1975" w:type="dxa"/>
          </w:tcPr>
          <w:p w14:paraId="0D74312A" w14:textId="77777777" w:rsidR="00204A63" w:rsidRPr="00BA3F1E" w:rsidRDefault="00204A63" w:rsidP="00666B5B">
            <w:pPr>
              <w:rPr>
                <w:b w:val="0"/>
                <w:bCs/>
                <w:sz w:val="20"/>
              </w:rPr>
            </w:pPr>
            <w:proofErr w:type="spellStart"/>
            <w:r w:rsidRPr="00BA3F1E">
              <w:rPr>
                <w:b w:val="0"/>
                <w:bCs/>
                <w:sz w:val="20"/>
              </w:rPr>
              <w:lastRenderedPageBreak/>
              <w:t>item_id</w:t>
            </w:r>
            <w:proofErr w:type="spellEnd"/>
          </w:p>
        </w:tc>
        <w:tc>
          <w:tcPr>
            <w:tcW w:w="1615" w:type="dxa"/>
          </w:tcPr>
          <w:p w14:paraId="3D8EDEC4" w14:textId="77777777" w:rsidR="00204A63" w:rsidRPr="00BA3F1E" w:rsidRDefault="00204A63" w:rsidP="00666B5B">
            <w:pPr>
              <w:rPr>
                <w:b w:val="0"/>
                <w:bCs/>
                <w:sz w:val="20"/>
              </w:rPr>
            </w:pPr>
            <w:r w:rsidRPr="00BA3F1E">
              <w:rPr>
                <w:b w:val="0"/>
                <w:bCs/>
                <w:sz w:val="20"/>
              </w:rPr>
              <w:t>Unique Identified ID for item</w:t>
            </w:r>
          </w:p>
        </w:tc>
        <w:tc>
          <w:tcPr>
            <w:tcW w:w="1225" w:type="dxa"/>
          </w:tcPr>
          <w:p w14:paraId="2D04DC1F" w14:textId="77777777" w:rsidR="00204A63" w:rsidRPr="00BA3F1E" w:rsidRDefault="00204A63" w:rsidP="00666B5B">
            <w:pPr>
              <w:rPr>
                <w:b w:val="0"/>
                <w:bCs/>
                <w:sz w:val="20"/>
              </w:rPr>
            </w:pPr>
            <w:r w:rsidRPr="00BA3F1E">
              <w:rPr>
                <w:b w:val="0"/>
                <w:bCs/>
                <w:sz w:val="20"/>
              </w:rPr>
              <w:t>int</w:t>
            </w:r>
          </w:p>
        </w:tc>
        <w:tc>
          <w:tcPr>
            <w:tcW w:w="1417" w:type="dxa"/>
          </w:tcPr>
          <w:p w14:paraId="2E7D5FB7" w14:textId="77777777" w:rsidR="00204A63" w:rsidRPr="00BA3F1E" w:rsidRDefault="00204A63" w:rsidP="00666B5B">
            <w:pPr>
              <w:rPr>
                <w:b w:val="0"/>
                <w:bCs/>
                <w:sz w:val="20"/>
              </w:rPr>
            </w:pPr>
            <w:r w:rsidRPr="00BA3F1E">
              <w:rPr>
                <w:b w:val="0"/>
                <w:bCs/>
                <w:sz w:val="20"/>
              </w:rPr>
              <w:t>None</w:t>
            </w:r>
          </w:p>
        </w:tc>
        <w:tc>
          <w:tcPr>
            <w:tcW w:w="1418" w:type="dxa"/>
          </w:tcPr>
          <w:p w14:paraId="1ACDA9C7" w14:textId="77777777" w:rsidR="00204A63" w:rsidRPr="00BA3F1E" w:rsidRDefault="00204A63" w:rsidP="00666B5B">
            <w:pPr>
              <w:rPr>
                <w:b w:val="0"/>
                <w:bCs/>
                <w:sz w:val="20"/>
              </w:rPr>
            </w:pPr>
            <w:r w:rsidRPr="00BA3F1E">
              <w:rPr>
                <w:b w:val="0"/>
                <w:bCs/>
                <w:sz w:val="20"/>
              </w:rPr>
              <w:t>true</w:t>
            </w:r>
          </w:p>
        </w:tc>
        <w:tc>
          <w:tcPr>
            <w:tcW w:w="1276" w:type="dxa"/>
          </w:tcPr>
          <w:p w14:paraId="5EF6F6E8" w14:textId="77777777" w:rsidR="00204A63" w:rsidRPr="00BA3F1E" w:rsidRDefault="00204A63" w:rsidP="00666B5B">
            <w:pPr>
              <w:rPr>
                <w:b w:val="0"/>
                <w:bCs/>
                <w:sz w:val="20"/>
              </w:rPr>
            </w:pPr>
            <w:r w:rsidRPr="00BA3F1E">
              <w:rPr>
                <w:b w:val="0"/>
                <w:bCs/>
                <w:sz w:val="20"/>
              </w:rPr>
              <w:t>1</w:t>
            </w:r>
          </w:p>
        </w:tc>
        <w:tc>
          <w:tcPr>
            <w:tcW w:w="992" w:type="dxa"/>
          </w:tcPr>
          <w:p w14:paraId="436B044A" w14:textId="77777777" w:rsidR="00204A63" w:rsidRPr="00BA3F1E" w:rsidRDefault="00204A63" w:rsidP="00666B5B">
            <w:pPr>
              <w:rPr>
                <w:b w:val="0"/>
                <w:bCs/>
                <w:sz w:val="20"/>
              </w:rPr>
            </w:pPr>
            <w:r w:rsidRPr="00BA3F1E">
              <w:rPr>
                <w:b w:val="0"/>
                <w:bCs/>
                <w:sz w:val="20"/>
              </w:rPr>
              <w:t>N</w:t>
            </w:r>
          </w:p>
        </w:tc>
        <w:tc>
          <w:tcPr>
            <w:tcW w:w="1276" w:type="dxa"/>
          </w:tcPr>
          <w:p w14:paraId="7B9054D5" w14:textId="77777777" w:rsidR="00204A63" w:rsidRPr="00BA3F1E" w:rsidRDefault="00204A63" w:rsidP="00666B5B">
            <w:pPr>
              <w:rPr>
                <w:b w:val="0"/>
                <w:bCs/>
                <w:sz w:val="20"/>
              </w:rPr>
            </w:pPr>
            <w:r w:rsidRPr="00BA3F1E">
              <w:rPr>
                <w:b w:val="0"/>
                <w:bCs/>
                <w:sz w:val="20"/>
              </w:rPr>
              <w:t>11</w:t>
            </w:r>
          </w:p>
        </w:tc>
        <w:tc>
          <w:tcPr>
            <w:tcW w:w="1761" w:type="dxa"/>
          </w:tcPr>
          <w:p w14:paraId="6B137A4B" w14:textId="77777777" w:rsidR="00204A63" w:rsidRPr="00BA3F1E" w:rsidRDefault="00204A63" w:rsidP="00666B5B">
            <w:pPr>
              <w:rPr>
                <w:b w:val="0"/>
                <w:bCs/>
                <w:sz w:val="20"/>
              </w:rPr>
            </w:pPr>
            <w:r w:rsidRPr="00BA3F1E">
              <w:rPr>
                <w:b w:val="0"/>
                <w:bCs/>
                <w:sz w:val="20"/>
              </w:rPr>
              <w:t>[0-9]</w:t>
            </w:r>
          </w:p>
        </w:tc>
      </w:tr>
    </w:tbl>
    <w:p w14:paraId="03FE100C" w14:textId="77777777" w:rsidR="00204A63" w:rsidRDefault="00204A63" w:rsidP="00204A63"/>
    <w:p w14:paraId="44BA5228" w14:textId="77777777" w:rsidR="00204A63" w:rsidRPr="00D954EF"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76</w:t>
      </w:r>
      <w:r w:rsidRPr="00D954EF">
        <w:rPr>
          <w:rFonts w:cs="Times New Roman"/>
          <w:szCs w:val="24"/>
        </w:rPr>
        <w:t xml:space="preserve">. Data Dictionary of </w:t>
      </w:r>
      <w:r>
        <w:rPr>
          <w:rFonts w:cs="Times New Roman"/>
          <w:szCs w:val="24"/>
        </w:rPr>
        <w:t>Plan</w:t>
      </w:r>
      <w:r w:rsidRPr="00D954EF">
        <w:rPr>
          <w:rFonts w:cs="Times New Roman"/>
          <w:szCs w:val="24"/>
        </w:rPr>
        <w:t xml:space="preserve"> Table</w:t>
      </w:r>
    </w:p>
    <w:p w14:paraId="723F0C81" w14:textId="7C581E4F" w:rsidR="00204A63" w:rsidRDefault="00204A63" w:rsidP="00204A63">
      <w:pPr>
        <w:jc w:val="both"/>
      </w:pPr>
    </w:p>
    <w:p w14:paraId="5B8FC2BF" w14:textId="352EF194" w:rsidR="00575A26" w:rsidRDefault="00575A26" w:rsidP="00204A63">
      <w:pPr>
        <w:jc w:val="both"/>
      </w:pPr>
    </w:p>
    <w:p w14:paraId="64F68C96" w14:textId="617C3DD1" w:rsidR="00575A26" w:rsidRDefault="00575A26" w:rsidP="00204A63">
      <w:pPr>
        <w:jc w:val="both"/>
      </w:pPr>
    </w:p>
    <w:p w14:paraId="765C6745" w14:textId="51F2B4EE" w:rsidR="00575A26" w:rsidRDefault="00575A26" w:rsidP="00204A63">
      <w:pPr>
        <w:jc w:val="both"/>
      </w:pPr>
    </w:p>
    <w:p w14:paraId="6713F9D5" w14:textId="04644563" w:rsidR="00575A26" w:rsidRDefault="00575A26" w:rsidP="00204A63">
      <w:pPr>
        <w:jc w:val="both"/>
      </w:pPr>
    </w:p>
    <w:p w14:paraId="15C694C0" w14:textId="7E453C8C" w:rsidR="00575A26" w:rsidRDefault="00575A26" w:rsidP="00204A63">
      <w:pPr>
        <w:jc w:val="both"/>
      </w:pPr>
    </w:p>
    <w:p w14:paraId="4130CCE8" w14:textId="0831B87A" w:rsidR="00575A26" w:rsidRDefault="00575A26" w:rsidP="00204A63">
      <w:pPr>
        <w:jc w:val="both"/>
      </w:pPr>
    </w:p>
    <w:p w14:paraId="767ECBC7" w14:textId="795C789E" w:rsidR="00575A26" w:rsidRDefault="00575A26" w:rsidP="00204A63">
      <w:pPr>
        <w:jc w:val="both"/>
      </w:pPr>
    </w:p>
    <w:p w14:paraId="6B8C31D1" w14:textId="7C6018D5" w:rsidR="00575A26" w:rsidRDefault="00575A26" w:rsidP="00204A63">
      <w:pPr>
        <w:jc w:val="both"/>
      </w:pPr>
    </w:p>
    <w:p w14:paraId="0DA5919A" w14:textId="23CF7BEA" w:rsidR="00575A26" w:rsidRDefault="00575A26" w:rsidP="00204A63">
      <w:pPr>
        <w:jc w:val="both"/>
      </w:pPr>
    </w:p>
    <w:p w14:paraId="69D197F9" w14:textId="28C00EBD" w:rsidR="00575A26" w:rsidRDefault="00575A26" w:rsidP="00204A63">
      <w:pPr>
        <w:jc w:val="both"/>
      </w:pPr>
    </w:p>
    <w:p w14:paraId="6B0235FC" w14:textId="4EDDEFC5" w:rsidR="00575A26" w:rsidRDefault="00575A26" w:rsidP="00204A63">
      <w:pPr>
        <w:jc w:val="both"/>
      </w:pPr>
    </w:p>
    <w:p w14:paraId="33442FB6" w14:textId="59E7161C" w:rsidR="00575A26" w:rsidRDefault="00575A26" w:rsidP="00204A63">
      <w:pPr>
        <w:jc w:val="both"/>
      </w:pPr>
    </w:p>
    <w:p w14:paraId="11480478" w14:textId="12E03056" w:rsidR="00575A26" w:rsidRDefault="00575A26" w:rsidP="00204A63">
      <w:pPr>
        <w:jc w:val="both"/>
      </w:pPr>
    </w:p>
    <w:p w14:paraId="3DAB0452" w14:textId="64D196A7" w:rsidR="00575A26" w:rsidRDefault="00575A26" w:rsidP="00204A63">
      <w:pPr>
        <w:jc w:val="both"/>
      </w:pPr>
    </w:p>
    <w:p w14:paraId="578D6ED7" w14:textId="67E216B4" w:rsidR="00575A26" w:rsidRDefault="00575A26" w:rsidP="00204A63">
      <w:pPr>
        <w:jc w:val="both"/>
      </w:pPr>
    </w:p>
    <w:p w14:paraId="678DE71B" w14:textId="49E7F058" w:rsidR="00575A26" w:rsidRDefault="00575A26" w:rsidP="00204A63">
      <w:pPr>
        <w:jc w:val="both"/>
      </w:pPr>
    </w:p>
    <w:p w14:paraId="61FC2B45" w14:textId="2214E4F6" w:rsidR="00575A26" w:rsidRDefault="00575A26" w:rsidP="00204A63">
      <w:pPr>
        <w:jc w:val="both"/>
      </w:pPr>
    </w:p>
    <w:p w14:paraId="16A0849E" w14:textId="270C4D4F" w:rsidR="00575A26" w:rsidRDefault="00575A26" w:rsidP="00204A63">
      <w:pPr>
        <w:jc w:val="both"/>
      </w:pPr>
    </w:p>
    <w:p w14:paraId="1DFE941C" w14:textId="4A84C9CB" w:rsidR="00575A26" w:rsidRDefault="00575A26" w:rsidP="00204A63">
      <w:pPr>
        <w:jc w:val="both"/>
      </w:pPr>
    </w:p>
    <w:p w14:paraId="633E3F7E" w14:textId="6616C14D" w:rsidR="00575A26" w:rsidRDefault="00575A26" w:rsidP="00204A63">
      <w:pPr>
        <w:jc w:val="both"/>
      </w:pPr>
    </w:p>
    <w:p w14:paraId="1202A2D5" w14:textId="77777777" w:rsidR="00575A26" w:rsidRDefault="00575A26" w:rsidP="00204A63">
      <w:pPr>
        <w:jc w:val="both"/>
      </w:pPr>
    </w:p>
    <w:p w14:paraId="77CFB110" w14:textId="77777777" w:rsidR="00204A63" w:rsidRDefault="00204A63" w:rsidP="00204A63">
      <w:pPr>
        <w:jc w:val="both"/>
      </w:pPr>
    </w:p>
    <w:tbl>
      <w:tblPr>
        <w:tblStyle w:val="TableGrid"/>
        <w:tblW w:w="5002" w:type="pct"/>
        <w:tblLook w:val="04A0" w:firstRow="1" w:lastRow="0" w:firstColumn="1" w:lastColumn="0" w:noHBand="0" w:noVBand="1"/>
      </w:tblPr>
      <w:tblGrid>
        <w:gridCol w:w="2306"/>
        <w:gridCol w:w="1834"/>
        <w:gridCol w:w="1114"/>
        <w:gridCol w:w="1262"/>
        <w:gridCol w:w="1402"/>
        <w:gridCol w:w="1080"/>
        <w:gridCol w:w="1410"/>
        <w:gridCol w:w="829"/>
        <w:gridCol w:w="1718"/>
      </w:tblGrid>
      <w:tr w:rsidR="00204A63" w:rsidRPr="00BB15CB" w14:paraId="1ADD42C5" w14:textId="77777777" w:rsidTr="00666B5B">
        <w:trPr>
          <w:trHeight w:val="71"/>
        </w:trPr>
        <w:tc>
          <w:tcPr>
            <w:tcW w:w="890" w:type="pct"/>
          </w:tcPr>
          <w:p w14:paraId="75C8AAEB" w14:textId="77777777" w:rsidR="00204A63" w:rsidRPr="00BB15CB" w:rsidRDefault="00204A63" w:rsidP="00666B5B">
            <w:pPr>
              <w:rPr>
                <w:sz w:val="20"/>
              </w:rPr>
            </w:pPr>
            <w:r w:rsidRPr="00BB15CB">
              <w:rPr>
                <w:sz w:val="20"/>
              </w:rPr>
              <w:lastRenderedPageBreak/>
              <w:t>Table Name</w:t>
            </w:r>
          </w:p>
        </w:tc>
        <w:tc>
          <w:tcPr>
            <w:tcW w:w="4110" w:type="pct"/>
            <w:gridSpan w:val="8"/>
          </w:tcPr>
          <w:p w14:paraId="2E52002B" w14:textId="77777777" w:rsidR="00204A63" w:rsidRPr="00BB15CB" w:rsidRDefault="00204A63" w:rsidP="00666B5B">
            <w:pPr>
              <w:rPr>
                <w:sz w:val="20"/>
              </w:rPr>
            </w:pPr>
            <w:proofErr w:type="spellStart"/>
            <w:r w:rsidRPr="00BB15CB">
              <w:rPr>
                <w:sz w:val="20"/>
              </w:rPr>
              <w:t>tbl_operation_item_details</w:t>
            </w:r>
            <w:proofErr w:type="spellEnd"/>
          </w:p>
        </w:tc>
      </w:tr>
      <w:tr w:rsidR="00204A63" w:rsidRPr="00BB15CB" w14:paraId="7B218D61" w14:textId="77777777" w:rsidTr="00666B5B">
        <w:trPr>
          <w:trHeight w:val="71"/>
        </w:trPr>
        <w:tc>
          <w:tcPr>
            <w:tcW w:w="890" w:type="pct"/>
          </w:tcPr>
          <w:p w14:paraId="35574E8B" w14:textId="77777777" w:rsidR="00204A63" w:rsidRPr="00BB15CB" w:rsidRDefault="00204A63" w:rsidP="00666B5B">
            <w:pPr>
              <w:rPr>
                <w:sz w:val="20"/>
              </w:rPr>
            </w:pPr>
            <w:r w:rsidRPr="00BB15CB">
              <w:rPr>
                <w:sz w:val="20"/>
              </w:rPr>
              <w:t>Description</w:t>
            </w:r>
          </w:p>
        </w:tc>
        <w:tc>
          <w:tcPr>
            <w:tcW w:w="4110" w:type="pct"/>
            <w:gridSpan w:val="8"/>
          </w:tcPr>
          <w:p w14:paraId="716CEF34" w14:textId="77777777" w:rsidR="00204A63" w:rsidRPr="00BB15CB" w:rsidRDefault="00204A63" w:rsidP="00666B5B">
            <w:pPr>
              <w:rPr>
                <w:sz w:val="20"/>
              </w:rPr>
            </w:pPr>
            <w:r w:rsidRPr="00BB15CB">
              <w:rPr>
                <w:sz w:val="20"/>
              </w:rPr>
              <w:t>This table records the item details used in operations.</w:t>
            </w:r>
          </w:p>
        </w:tc>
      </w:tr>
      <w:tr w:rsidR="00204A63" w:rsidRPr="00BB15CB" w14:paraId="0FA914BA" w14:textId="77777777" w:rsidTr="00666B5B">
        <w:trPr>
          <w:trHeight w:val="496"/>
        </w:trPr>
        <w:tc>
          <w:tcPr>
            <w:tcW w:w="890" w:type="pct"/>
          </w:tcPr>
          <w:p w14:paraId="5139CD3B" w14:textId="77777777" w:rsidR="00204A63" w:rsidRPr="00BB15CB" w:rsidRDefault="00204A63" w:rsidP="00666B5B">
            <w:pPr>
              <w:rPr>
                <w:sz w:val="20"/>
              </w:rPr>
            </w:pPr>
            <w:r w:rsidRPr="00BB15CB">
              <w:rPr>
                <w:sz w:val="20"/>
              </w:rPr>
              <w:t>Alias</w:t>
            </w:r>
          </w:p>
        </w:tc>
        <w:tc>
          <w:tcPr>
            <w:tcW w:w="4110" w:type="pct"/>
            <w:gridSpan w:val="8"/>
          </w:tcPr>
          <w:p w14:paraId="3183282D" w14:textId="77777777" w:rsidR="00204A63" w:rsidRPr="00BB15CB" w:rsidRDefault="00204A63" w:rsidP="00666B5B">
            <w:pPr>
              <w:rPr>
                <w:sz w:val="20"/>
              </w:rPr>
            </w:pPr>
            <w:r w:rsidRPr="00BB15CB">
              <w:rPr>
                <w:sz w:val="20"/>
              </w:rPr>
              <w:t>None</w:t>
            </w:r>
          </w:p>
        </w:tc>
      </w:tr>
      <w:tr w:rsidR="00204A63" w:rsidRPr="00BB15CB" w14:paraId="515EDCA9" w14:textId="77777777" w:rsidTr="00666B5B">
        <w:trPr>
          <w:trHeight w:val="905"/>
        </w:trPr>
        <w:tc>
          <w:tcPr>
            <w:tcW w:w="890" w:type="pct"/>
          </w:tcPr>
          <w:p w14:paraId="648CD6E5" w14:textId="77777777" w:rsidR="00204A63" w:rsidRPr="00BB15CB" w:rsidRDefault="00204A63" w:rsidP="00666B5B">
            <w:pPr>
              <w:rPr>
                <w:sz w:val="20"/>
              </w:rPr>
            </w:pPr>
            <w:r w:rsidRPr="00BB15CB">
              <w:rPr>
                <w:sz w:val="20"/>
              </w:rPr>
              <w:t>Attribute Name</w:t>
            </w:r>
          </w:p>
        </w:tc>
        <w:tc>
          <w:tcPr>
            <w:tcW w:w="708" w:type="pct"/>
          </w:tcPr>
          <w:p w14:paraId="0A1CF94B" w14:textId="77777777" w:rsidR="00204A63" w:rsidRPr="00BB15CB" w:rsidRDefault="00204A63" w:rsidP="00666B5B">
            <w:pPr>
              <w:rPr>
                <w:sz w:val="20"/>
              </w:rPr>
            </w:pPr>
            <w:r w:rsidRPr="00BB15CB">
              <w:rPr>
                <w:sz w:val="20"/>
              </w:rPr>
              <w:t>Description</w:t>
            </w:r>
          </w:p>
        </w:tc>
        <w:tc>
          <w:tcPr>
            <w:tcW w:w="430" w:type="pct"/>
          </w:tcPr>
          <w:p w14:paraId="14946D84" w14:textId="77777777" w:rsidR="00204A63" w:rsidRPr="00BB15CB" w:rsidRDefault="00204A63" w:rsidP="00666B5B">
            <w:pPr>
              <w:rPr>
                <w:sz w:val="20"/>
              </w:rPr>
            </w:pPr>
            <w:r w:rsidRPr="00BB15CB">
              <w:rPr>
                <w:sz w:val="20"/>
              </w:rPr>
              <w:t>Data Type</w:t>
            </w:r>
          </w:p>
        </w:tc>
        <w:tc>
          <w:tcPr>
            <w:tcW w:w="487" w:type="pct"/>
          </w:tcPr>
          <w:p w14:paraId="1D3A2E6E" w14:textId="77777777" w:rsidR="00204A63" w:rsidRPr="00BB15CB" w:rsidRDefault="00204A63" w:rsidP="00666B5B">
            <w:pPr>
              <w:rPr>
                <w:sz w:val="20"/>
              </w:rPr>
            </w:pPr>
            <w:r w:rsidRPr="00BB15CB">
              <w:rPr>
                <w:sz w:val="20"/>
              </w:rPr>
              <w:t>Default Value</w:t>
            </w:r>
          </w:p>
        </w:tc>
        <w:tc>
          <w:tcPr>
            <w:tcW w:w="541" w:type="pct"/>
          </w:tcPr>
          <w:p w14:paraId="5C1404C1" w14:textId="77777777" w:rsidR="00204A63" w:rsidRPr="00BB15CB" w:rsidRDefault="00204A63" w:rsidP="00666B5B">
            <w:pPr>
              <w:rPr>
                <w:sz w:val="20"/>
              </w:rPr>
            </w:pPr>
            <w:r w:rsidRPr="00BB15CB">
              <w:rPr>
                <w:sz w:val="20"/>
              </w:rPr>
              <w:t>Primary Key</w:t>
            </w:r>
          </w:p>
        </w:tc>
        <w:tc>
          <w:tcPr>
            <w:tcW w:w="417" w:type="pct"/>
          </w:tcPr>
          <w:p w14:paraId="0707554E" w14:textId="77777777" w:rsidR="00204A63" w:rsidRPr="00BB15CB" w:rsidRDefault="00204A63" w:rsidP="00666B5B">
            <w:pPr>
              <w:rPr>
                <w:sz w:val="20"/>
              </w:rPr>
            </w:pPr>
            <w:r w:rsidRPr="00BB15CB">
              <w:rPr>
                <w:sz w:val="20"/>
              </w:rPr>
              <w:t>Example</w:t>
            </w:r>
          </w:p>
        </w:tc>
        <w:tc>
          <w:tcPr>
            <w:tcW w:w="544" w:type="pct"/>
          </w:tcPr>
          <w:p w14:paraId="3F60481C" w14:textId="77777777" w:rsidR="00204A63" w:rsidRPr="00BB15CB" w:rsidRDefault="00204A63" w:rsidP="00666B5B">
            <w:pPr>
              <w:rPr>
                <w:sz w:val="20"/>
              </w:rPr>
            </w:pPr>
            <w:r w:rsidRPr="00BB15CB">
              <w:rPr>
                <w:sz w:val="20"/>
              </w:rPr>
              <w:t>Not Allowed? (Y/N)</w:t>
            </w:r>
          </w:p>
        </w:tc>
        <w:tc>
          <w:tcPr>
            <w:tcW w:w="320" w:type="pct"/>
          </w:tcPr>
          <w:p w14:paraId="6BBB2B8B" w14:textId="77777777" w:rsidR="00204A63" w:rsidRPr="00BB15CB" w:rsidRDefault="00204A63" w:rsidP="00666B5B">
            <w:pPr>
              <w:rPr>
                <w:sz w:val="20"/>
              </w:rPr>
            </w:pPr>
            <w:r w:rsidRPr="00BB15CB">
              <w:rPr>
                <w:sz w:val="20"/>
              </w:rPr>
              <w:t>Length</w:t>
            </w:r>
          </w:p>
        </w:tc>
        <w:tc>
          <w:tcPr>
            <w:tcW w:w="664" w:type="pct"/>
          </w:tcPr>
          <w:p w14:paraId="06825761" w14:textId="77777777" w:rsidR="00204A63" w:rsidRPr="00BB15CB" w:rsidRDefault="00204A63" w:rsidP="00666B5B">
            <w:pPr>
              <w:rPr>
                <w:sz w:val="20"/>
              </w:rPr>
            </w:pPr>
            <w:r w:rsidRPr="00BB15CB">
              <w:rPr>
                <w:sz w:val="20"/>
              </w:rPr>
              <w:t>Validation Rules</w:t>
            </w:r>
          </w:p>
        </w:tc>
      </w:tr>
      <w:tr w:rsidR="00204A63" w:rsidRPr="00BB15CB" w14:paraId="44316C4D" w14:textId="77777777" w:rsidTr="00666B5B">
        <w:trPr>
          <w:trHeight w:val="1241"/>
        </w:trPr>
        <w:tc>
          <w:tcPr>
            <w:tcW w:w="890" w:type="pct"/>
          </w:tcPr>
          <w:p w14:paraId="3F44109E" w14:textId="77777777" w:rsidR="00204A63" w:rsidRPr="00BB15CB" w:rsidRDefault="00204A63" w:rsidP="00666B5B">
            <w:pPr>
              <w:jc w:val="both"/>
              <w:rPr>
                <w:b w:val="0"/>
                <w:bCs/>
                <w:sz w:val="20"/>
              </w:rPr>
            </w:pPr>
            <w:proofErr w:type="spellStart"/>
            <w:r w:rsidRPr="00BB15CB">
              <w:rPr>
                <w:b w:val="0"/>
                <w:bCs/>
                <w:sz w:val="20"/>
              </w:rPr>
              <w:t>operation_item_details_id</w:t>
            </w:r>
            <w:proofErr w:type="spellEnd"/>
          </w:p>
        </w:tc>
        <w:tc>
          <w:tcPr>
            <w:tcW w:w="708" w:type="pct"/>
          </w:tcPr>
          <w:p w14:paraId="313E5358" w14:textId="77777777" w:rsidR="00204A63" w:rsidRPr="00BB15CB" w:rsidRDefault="00204A63" w:rsidP="00666B5B">
            <w:pPr>
              <w:rPr>
                <w:b w:val="0"/>
                <w:bCs/>
                <w:sz w:val="20"/>
              </w:rPr>
            </w:pPr>
            <w:r w:rsidRPr="00BB15CB">
              <w:rPr>
                <w:b w:val="0"/>
                <w:bCs/>
                <w:sz w:val="20"/>
              </w:rPr>
              <w:t>Unique Identified ID for operation item</w:t>
            </w:r>
          </w:p>
        </w:tc>
        <w:tc>
          <w:tcPr>
            <w:tcW w:w="430" w:type="pct"/>
          </w:tcPr>
          <w:p w14:paraId="3F10178F" w14:textId="77777777" w:rsidR="00204A63" w:rsidRPr="00BB15CB" w:rsidRDefault="00204A63" w:rsidP="00666B5B">
            <w:pPr>
              <w:rPr>
                <w:b w:val="0"/>
                <w:bCs/>
                <w:sz w:val="20"/>
              </w:rPr>
            </w:pPr>
            <w:r w:rsidRPr="00BB15CB">
              <w:rPr>
                <w:b w:val="0"/>
                <w:bCs/>
                <w:sz w:val="20"/>
              </w:rPr>
              <w:t>int</w:t>
            </w:r>
          </w:p>
        </w:tc>
        <w:tc>
          <w:tcPr>
            <w:tcW w:w="487" w:type="pct"/>
          </w:tcPr>
          <w:p w14:paraId="67649274" w14:textId="77777777" w:rsidR="00204A63" w:rsidRPr="00BB15CB" w:rsidRDefault="00204A63" w:rsidP="00666B5B">
            <w:pPr>
              <w:rPr>
                <w:b w:val="0"/>
                <w:bCs/>
                <w:sz w:val="20"/>
              </w:rPr>
            </w:pPr>
            <w:r w:rsidRPr="00BB15CB">
              <w:rPr>
                <w:b w:val="0"/>
                <w:bCs/>
                <w:sz w:val="20"/>
              </w:rPr>
              <w:t>None</w:t>
            </w:r>
          </w:p>
        </w:tc>
        <w:tc>
          <w:tcPr>
            <w:tcW w:w="541" w:type="pct"/>
          </w:tcPr>
          <w:p w14:paraId="18534D40" w14:textId="77777777" w:rsidR="00204A63" w:rsidRPr="00BB15CB" w:rsidRDefault="00204A63" w:rsidP="00666B5B">
            <w:pPr>
              <w:rPr>
                <w:b w:val="0"/>
                <w:bCs/>
                <w:sz w:val="20"/>
              </w:rPr>
            </w:pPr>
            <w:r w:rsidRPr="00BB15CB">
              <w:rPr>
                <w:b w:val="0"/>
                <w:bCs/>
                <w:sz w:val="20"/>
              </w:rPr>
              <w:t>true</w:t>
            </w:r>
          </w:p>
        </w:tc>
        <w:tc>
          <w:tcPr>
            <w:tcW w:w="417" w:type="pct"/>
          </w:tcPr>
          <w:p w14:paraId="4EC7534F" w14:textId="77777777" w:rsidR="00204A63" w:rsidRPr="00BB15CB" w:rsidRDefault="00204A63" w:rsidP="00666B5B">
            <w:pPr>
              <w:rPr>
                <w:b w:val="0"/>
                <w:bCs/>
                <w:sz w:val="20"/>
              </w:rPr>
            </w:pPr>
            <w:r w:rsidRPr="00BB15CB">
              <w:rPr>
                <w:b w:val="0"/>
                <w:bCs/>
                <w:sz w:val="20"/>
              </w:rPr>
              <w:t>1</w:t>
            </w:r>
          </w:p>
        </w:tc>
        <w:tc>
          <w:tcPr>
            <w:tcW w:w="544" w:type="pct"/>
          </w:tcPr>
          <w:p w14:paraId="4FD3ED57" w14:textId="77777777" w:rsidR="00204A63" w:rsidRPr="00BB15CB" w:rsidRDefault="00204A63" w:rsidP="00666B5B">
            <w:pPr>
              <w:rPr>
                <w:b w:val="0"/>
                <w:bCs/>
                <w:sz w:val="20"/>
              </w:rPr>
            </w:pPr>
            <w:r w:rsidRPr="00BB15CB">
              <w:rPr>
                <w:b w:val="0"/>
                <w:bCs/>
                <w:sz w:val="20"/>
              </w:rPr>
              <w:t>N</w:t>
            </w:r>
          </w:p>
        </w:tc>
        <w:tc>
          <w:tcPr>
            <w:tcW w:w="320" w:type="pct"/>
          </w:tcPr>
          <w:p w14:paraId="1045152D" w14:textId="77777777" w:rsidR="00204A63" w:rsidRPr="00BB15CB" w:rsidRDefault="00204A63" w:rsidP="00666B5B">
            <w:pPr>
              <w:rPr>
                <w:b w:val="0"/>
                <w:bCs/>
                <w:sz w:val="20"/>
              </w:rPr>
            </w:pPr>
            <w:r w:rsidRPr="00BB15CB">
              <w:rPr>
                <w:b w:val="0"/>
                <w:bCs/>
                <w:sz w:val="20"/>
              </w:rPr>
              <w:t>11</w:t>
            </w:r>
          </w:p>
        </w:tc>
        <w:tc>
          <w:tcPr>
            <w:tcW w:w="664" w:type="pct"/>
          </w:tcPr>
          <w:p w14:paraId="454A0869" w14:textId="77777777" w:rsidR="00204A63" w:rsidRPr="00BB15CB" w:rsidRDefault="00204A63" w:rsidP="00666B5B">
            <w:pPr>
              <w:rPr>
                <w:b w:val="0"/>
                <w:bCs/>
                <w:sz w:val="20"/>
              </w:rPr>
            </w:pPr>
            <w:r w:rsidRPr="00BB15CB">
              <w:rPr>
                <w:b w:val="0"/>
                <w:bCs/>
                <w:sz w:val="20"/>
              </w:rPr>
              <w:t>[0-9]</w:t>
            </w:r>
          </w:p>
        </w:tc>
      </w:tr>
      <w:tr w:rsidR="00204A63" w:rsidRPr="00BB15CB" w14:paraId="6CD73805" w14:textId="77777777" w:rsidTr="00666B5B">
        <w:trPr>
          <w:trHeight w:val="988"/>
        </w:trPr>
        <w:tc>
          <w:tcPr>
            <w:tcW w:w="890" w:type="pct"/>
          </w:tcPr>
          <w:p w14:paraId="37149CBE" w14:textId="77777777" w:rsidR="00204A63" w:rsidRPr="00BB15CB" w:rsidRDefault="00204A63" w:rsidP="00666B5B">
            <w:pPr>
              <w:rPr>
                <w:b w:val="0"/>
                <w:bCs/>
                <w:sz w:val="20"/>
              </w:rPr>
            </w:pPr>
            <w:proofErr w:type="spellStart"/>
            <w:r w:rsidRPr="00BB15CB">
              <w:rPr>
                <w:b w:val="0"/>
                <w:bCs/>
                <w:sz w:val="20"/>
              </w:rPr>
              <w:t>operation_id</w:t>
            </w:r>
            <w:proofErr w:type="spellEnd"/>
          </w:p>
        </w:tc>
        <w:tc>
          <w:tcPr>
            <w:tcW w:w="708" w:type="pct"/>
          </w:tcPr>
          <w:p w14:paraId="2CCDE58A" w14:textId="77777777" w:rsidR="00204A63" w:rsidRPr="00BB15CB" w:rsidRDefault="00204A63" w:rsidP="00666B5B">
            <w:pPr>
              <w:rPr>
                <w:b w:val="0"/>
                <w:bCs/>
                <w:sz w:val="20"/>
              </w:rPr>
            </w:pPr>
            <w:r w:rsidRPr="00BB15CB">
              <w:rPr>
                <w:b w:val="0"/>
                <w:bCs/>
                <w:sz w:val="20"/>
              </w:rPr>
              <w:t>Unique Identified ID for operation</w:t>
            </w:r>
          </w:p>
        </w:tc>
        <w:tc>
          <w:tcPr>
            <w:tcW w:w="430" w:type="pct"/>
          </w:tcPr>
          <w:p w14:paraId="71EBA1AB" w14:textId="77777777" w:rsidR="00204A63" w:rsidRPr="00BB15CB" w:rsidRDefault="00204A63" w:rsidP="00666B5B">
            <w:pPr>
              <w:rPr>
                <w:b w:val="0"/>
                <w:bCs/>
                <w:sz w:val="20"/>
              </w:rPr>
            </w:pPr>
            <w:r w:rsidRPr="00BB15CB">
              <w:rPr>
                <w:b w:val="0"/>
                <w:bCs/>
                <w:sz w:val="20"/>
              </w:rPr>
              <w:t>int</w:t>
            </w:r>
          </w:p>
        </w:tc>
        <w:tc>
          <w:tcPr>
            <w:tcW w:w="487" w:type="pct"/>
          </w:tcPr>
          <w:p w14:paraId="77A60259" w14:textId="77777777" w:rsidR="00204A63" w:rsidRPr="00BB15CB" w:rsidRDefault="00204A63" w:rsidP="00666B5B">
            <w:pPr>
              <w:rPr>
                <w:b w:val="0"/>
                <w:bCs/>
                <w:sz w:val="20"/>
              </w:rPr>
            </w:pPr>
            <w:r w:rsidRPr="00BB15CB">
              <w:rPr>
                <w:b w:val="0"/>
                <w:bCs/>
                <w:sz w:val="20"/>
              </w:rPr>
              <w:t>None</w:t>
            </w:r>
          </w:p>
        </w:tc>
        <w:tc>
          <w:tcPr>
            <w:tcW w:w="541" w:type="pct"/>
          </w:tcPr>
          <w:p w14:paraId="36B4F975" w14:textId="77777777" w:rsidR="00204A63" w:rsidRPr="00BB15CB" w:rsidRDefault="00204A63" w:rsidP="00666B5B">
            <w:pPr>
              <w:rPr>
                <w:b w:val="0"/>
                <w:bCs/>
                <w:sz w:val="20"/>
              </w:rPr>
            </w:pPr>
            <w:r w:rsidRPr="00BB15CB">
              <w:rPr>
                <w:b w:val="0"/>
                <w:bCs/>
                <w:sz w:val="20"/>
              </w:rPr>
              <w:t>false</w:t>
            </w:r>
          </w:p>
        </w:tc>
        <w:tc>
          <w:tcPr>
            <w:tcW w:w="417" w:type="pct"/>
          </w:tcPr>
          <w:p w14:paraId="57D2D159" w14:textId="77777777" w:rsidR="00204A63" w:rsidRPr="00BB15CB" w:rsidRDefault="00204A63" w:rsidP="00666B5B">
            <w:pPr>
              <w:rPr>
                <w:b w:val="0"/>
                <w:bCs/>
                <w:sz w:val="20"/>
              </w:rPr>
            </w:pPr>
            <w:r w:rsidRPr="00BB15CB">
              <w:rPr>
                <w:b w:val="0"/>
                <w:bCs/>
                <w:sz w:val="20"/>
              </w:rPr>
              <w:t>1</w:t>
            </w:r>
          </w:p>
        </w:tc>
        <w:tc>
          <w:tcPr>
            <w:tcW w:w="544" w:type="pct"/>
          </w:tcPr>
          <w:p w14:paraId="4DB626FC" w14:textId="77777777" w:rsidR="00204A63" w:rsidRPr="00BB15CB" w:rsidRDefault="00204A63" w:rsidP="00666B5B">
            <w:pPr>
              <w:rPr>
                <w:b w:val="0"/>
                <w:bCs/>
                <w:sz w:val="20"/>
              </w:rPr>
            </w:pPr>
            <w:r w:rsidRPr="00BB15CB">
              <w:rPr>
                <w:b w:val="0"/>
                <w:bCs/>
                <w:sz w:val="20"/>
              </w:rPr>
              <w:t>N</w:t>
            </w:r>
          </w:p>
        </w:tc>
        <w:tc>
          <w:tcPr>
            <w:tcW w:w="320" w:type="pct"/>
          </w:tcPr>
          <w:p w14:paraId="600281B7" w14:textId="77777777" w:rsidR="00204A63" w:rsidRPr="00BB15CB" w:rsidRDefault="00204A63" w:rsidP="00666B5B">
            <w:pPr>
              <w:rPr>
                <w:b w:val="0"/>
                <w:bCs/>
                <w:sz w:val="20"/>
              </w:rPr>
            </w:pPr>
            <w:r w:rsidRPr="00BB15CB">
              <w:rPr>
                <w:b w:val="0"/>
                <w:bCs/>
                <w:sz w:val="20"/>
              </w:rPr>
              <w:t>11</w:t>
            </w:r>
          </w:p>
        </w:tc>
        <w:tc>
          <w:tcPr>
            <w:tcW w:w="664" w:type="pct"/>
          </w:tcPr>
          <w:p w14:paraId="5B372019" w14:textId="77777777" w:rsidR="00204A63" w:rsidRPr="00BB15CB" w:rsidRDefault="00204A63" w:rsidP="00666B5B">
            <w:pPr>
              <w:rPr>
                <w:b w:val="0"/>
                <w:bCs/>
                <w:sz w:val="20"/>
              </w:rPr>
            </w:pPr>
            <w:r w:rsidRPr="00BB15CB">
              <w:rPr>
                <w:b w:val="0"/>
                <w:bCs/>
                <w:sz w:val="20"/>
              </w:rPr>
              <w:t>[0-9]</w:t>
            </w:r>
          </w:p>
        </w:tc>
      </w:tr>
      <w:tr w:rsidR="00204A63" w:rsidRPr="00BB15CB" w14:paraId="6ECF49CD" w14:textId="77777777" w:rsidTr="00666B5B">
        <w:trPr>
          <w:trHeight w:val="1327"/>
        </w:trPr>
        <w:tc>
          <w:tcPr>
            <w:tcW w:w="890" w:type="pct"/>
          </w:tcPr>
          <w:p w14:paraId="178D08F6" w14:textId="77777777" w:rsidR="00204A63" w:rsidRPr="00BB15CB" w:rsidRDefault="00204A63" w:rsidP="00666B5B">
            <w:pPr>
              <w:rPr>
                <w:b w:val="0"/>
                <w:bCs/>
                <w:sz w:val="20"/>
              </w:rPr>
            </w:pPr>
            <w:proofErr w:type="spellStart"/>
            <w:r w:rsidRPr="00BB15CB">
              <w:rPr>
                <w:b w:val="0"/>
                <w:bCs/>
                <w:sz w:val="20"/>
              </w:rPr>
              <w:t>item_id</w:t>
            </w:r>
            <w:proofErr w:type="spellEnd"/>
          </w:p>
        </w:tc>
        <w:tc>
          <w:tcPr>
            <w:tcW w:w="708" w:type="pct"/>
          </w:tcPr>
          <w:p w14:paraId="189D83A3" w14:textId="77777777" w:rsidR="00204A63" w:rsidRPr="00BB15CB" w:rsidRDefault="00204A63" w:rsidP="00666B5B">
            <w:pPr>
              <w:rPr>
                <w:b w:val="0"/>
                <w:bCs/>
                <w:sz w:val="20"/>
              </w:rPr>
            </w:pPr>
            <w:r w:rsidRPr="00BB15CB">
              <w:rPr>
                <w:b w:val="0"/>
                <w:bCs/>
                <w:sz w:val="20"/>
              </w:rPr>
              <w:t>Unique Identified ID for item</w:t>
            </w:r>
          </w:p>
        </w:tc>
        <w:tc>
          <w:tcPr>
            <w:tcW w:w="430" w:type="pct"/>
          </w:tcPr>
          <w:p w14:paraId="6DCFB584" w14:textId="77777777" w:rsidR="00204A63" w:rsidRPr="00BB15CB" w:rsidRDefault="00204A63" w:rsidP="00666B5B">
            <w:pPr>
              <w:rPr>
                <w:b w:val="0"/>
                <w:bCs/>
                <w:sz w:val="20"/>
              </w:rPr>
            </w:pPr>
            <w:r w:rsidRPr="00BB15CB">
              <w:rPr>
                <w:b w:val="0"/>
                <w:bCs/>
                <w:sz w:val="20"/>
              </w:rPr>
              <w:t xml:space="preserve"> int </w:t>
            </w:r>
          </w:p>
        </w:tc>
        <w:tc>
          <w:tcPr>
            <w:tcW w:w="487" w:type="pct"/>
          </w:tcPr>
          <w:p w14:paraId="547376B9" w14:textId="77777777" w:rsidR="00204A63" w:rsidRPr="00BB15CB" w:rsidRDefault="00204A63" w:rsidP="00666B5B">
            <w:pPr>
              <w:rPr>
                <w:b w:val="0"/>
                <w:bCs/>
                <w:sz w:val="20"/>
              </w:rPr>
            </w:pPr>
            <w:r w:rsidRPr="00BB15CB">
              <w:rPr>
                <w:b w:val="0"/>
                <w:bCs/>
                <w:sz w:val="20"/>
              </w:rPr>
              <w:t xml:space="preserve">None </w:t>
            </w:r>
          </w:p>
        </w:tc>
        <w:tc>
          <w:tcPr>
            <w:tcW w:w="541" w:type="pct"/>
          </w:tcPr>
          <w:p w14:paraId="6C9E7517" w14:textId="77777777" w:rsidR="00204A63" w:rsidRPr="00BB15CB" w:rsidRDefault="00204A63" w:rsidP="00666B5B">
            <w:pPr>
              <w:rPr>
                <w:b w:val="0"/>
                <w:bCs/>
                <w:sz w:val="20"/>
              </w:rPr>
            </w:pPr>
            <w:r w:rsidRPr="00BB15CB">
              <w:rPr>
                <w:b w:val="0"/>
                <w:bCs/>
                <w:sz w:val="20"/>
              </w:rPr>
              <w:t>false</w:t>
            </w:r>
          </w:p>
        </w:tc>
        <w:tc>
          <w:tcPr>
            <w:tcW w:w="417" w:type="pct"/>
          </w:tcPr>
          <w:p w14:paraId="15FEE40D" w14:textId="77777777" w:rsidR="00204A63" w:rsidRPr="00BB15CB" w:rsidRDefault="00204A63" w:rsidP="00666B5B">
            <w:pPr>
              <w:rPr>
                <w:b w:val="0"/>
                <w:bCs/>
                <w:sz w:val="20"/>
              </w:rPr>
            </w:pPr>
            <w:r w:rsidRPr="00BB15CB">
              <w:rPr>
                <w:b w:val="0"/>
                <w:bCs/>
                <w:sz w:val="20"/>
              </w:rPr>
              <w:t>1</w:t>
            </w:r>
          </w:p>
        </w:tc>
        <w:tc>
          <w:tcPr>
            <w:tcW w:w="544" w:type="pct"/>
          </w:tcPr>
          <w:p w14:paraId="6E7F8164" w14:textId="77777777" w:rsidR="00204A63" w:rsidRPr="00BB15CB" w:rsidRDefault="00204A63" w:rsidP="00666B5B">
            <w:pPr>
              <w:rPr>
                <w:b w:val="0"/>
                <w:bCs/>
                <w:sz w:val="20"/>
              </w:rPr>
            </w:pPr>
            <w:r w:rsidRPr="00BB15CB">
              <w:rPr>
                <w:b w:val="0"/>
                <w:bCs/>
                <w:sz w:val="20"/>
              </w:rPr>
              <w:t>N</w:t>
            </w:r>
          </w:p>
        </w:tc>
        <w:tc>
          <w:tcPr>
            <w:tcW w:w="320" w:type="pct"/>
          </w:tcPr>
          <w:p w14:paraId="2C93BBC9" w14:textId="77777777" w:rsidR="00204A63" w:rsidRPr="00BB15CB" w:rsidRDefault="00204A63" w:rsidP="00666B5B">
            <w:pPr>
              <w:rPr>
                <w:b w:val="0"/>
                <w:bCs/>
                <w:sz w:val="20"/>
              </w:rPr>
            </w:pPr>
            <w:r w:rsidRPr="00BB15CB">
              <w:rPr>
                <w:b w:val="0"/>
                <w:bCs/>
                <w:sz w:val="20"/>
              </w:rPr>
              <w:t>50</w:t>
            </w:r>
          </w:p>
        </w:tc>
        <w:tc>
          <w:tcPr>
            <w:tcW w:w="664" w:type="pct"/>
          </w:tcPr>
          <w:p w14:paraId="3A97DB92" w14:textId="77777777" w:rsidR="00204A63" w:rsidRPr="00BB15CB" w:rsidRDefault="00204A63" w:rsidP="00666B5B">
            <w:pPr>
              <w:rPr>
                <w:b w:val="0"/>
                <w:bCs/>
                <w:sz w:val="20"/>
              </w:rPr>
            </w:pPr>
            <w:r w:rsidRPr="00BB15CB">
              <w:rPr>
                <w:b w:val="0"/>
                <w:bCs/>
                <w:sz w:val="20"/>
              </w:rPr>
              <w:t>[0-9]</w:t>
            </w:r>
          </w:p>
        </w:tc>
      </w:tr>
      <w:tr w:rsidR="00204A63" w:rsidRPr="00BB15CB" w14:paraId="388AB7EA" w14:textId="77777777" w:rsidTr="00666B5B">
        <w:trPr>
          <w:trHeight w:val="898"/>
        </w:trPr>
        <w:tc>
          <w:tcPr>
            <w:tcW w:w="890" w:type="pct"/>
          </w:tcPr>
          <w:p w14:paraId="214F2E8B" w14:textId="77777777" w:rsidR="00204A63" w:rsidRPr="00BB15CB" w:rsidRDefault="00204A63" w:rsidP="00666B5B">
            <w:pPr>
              <w:rPr>
                <w:b w:val="0"/>
                <w:bCs/>
                <w:sz w:val="20"/>
              </w:rPr>
            </w:pPr>
            <w:proofErr w:type="spellStart"/>
            <w:r w:rsidRPr="00BB15CB">
              <w:rPr>
                <w:b w:val="0"/>
                <w:bCs/>
                <w:sz w:val="20"/>
              </w:rPr>
              <w:t>is_exist</w:t>
            </w:r>
            <w:proofErr w:type="spellEnd"/>
          </w:p>
        </w:tc>
        <w:tc>
          <w:tcPr>
            <w:tcW w:w="708" w:type="pct"/>
          </w:tcPr>
          <w:p w14:paraId="75B941B7" w14:textId="77777777" w:rsidR="00204A63" w:rsidRPr="00BB15CB" w:rsidRDefault="00204A63" w:rsidP="00666B5B">
            <w:pPr>
              <w:rPr>
                <w:b w:val="0"/>
                <w:bCs/>
                <w:sz w:val="20"/>
              </w:rPr>
            </w:pPr>
            <w:r w:rsidRPr="00BB15CB">
              <w:rPr>
                <w:b w:val="0"/>
                <w:bCs/>
                <w:sz w:val="20"/>
              </w:rPr>
              <w:t>Determines operation item existing record</w:t>
            </w:r>
          </w:p>
        </w:tc>
        <w:tc>
          <w:tcPr>
            <w:tcW w:w="430" w:type="pct"/>
          </w:tcPr>
          <w:p w14:paraId="5F1B04A9" w14:textId="77777777" w:rsidR="00204A63" w:rsidRPr="00BB15CB" w:rsidRDefault="00204A63" w:rsidP="00666B5B">
            <w:pPr>
              <w:rPr>
                <w:b w:val="0"/>
                <w:bCs/>
                <w:sz w:val="20"/>
              </w:rPr>
            </w:pPr>
            <w:r w:rsidRPr="00BB15CB">
              <w:rPr>
                <w:b w:val="0"/>
                <w:bCs/>
                <w:sz w:val="20"/>
              </w:rPr>
              <w:t>varchar</w:t>
            </w:r>
          </w:p>
        </w:tc>
        <w:tc>
          <w:tcPr>
            <w:tcW w:w="487" w:type="pct"/>
          </w:tcPr>
          <w:p w14:paraId="2A8EB8EA" w14:textId="77777777" w:rsidR="00204A63" w:rsidRPr="00BB15CB" w:rsidRDefault="00204A63" w:rsidP="00666B5B">
            <w:pPr>
              <w:rPr>
                <w:b w:val="0"/>
                <w:bCs/>
                <w:sz w:val="20"/>
              </w:rPr>
            </w:pPr>
            <w:r w:rsidRPr="00BB15CB">
              <w:rPr>
                <w:b w:val="0"/>
                <w:bCs/>
                <w:sz w:val="20"/>
              </w:rPr>
              <w:t>None</w:t>
            </w:r>
          </w:p>
        </w:tc>
        <w:tc>
          <w:tcPr>
            <w:tcW w:w="541" w:type="pct"/>
          </w:tcPr>
          <w:p w14:paraId="4058A39A" w14:textId="77777777" w:rsidR="00204A63" w:rsidRPr="00BB15CB" w:rsidRDefault="00204A63" w:rsidP="00666B5B">
            <w:pPr>
              <w:rPr>
                <w:b w:val="0"/>
                <w:bCs/>
                <w:sz w:val="20"/>
              </w:rPr>
            </w:pPr>
            <w:r w:rsidRPr="00BB15CB">
              <w:rPr>
                <w:b w:val="0"/>
                <w:bCs/>
                <w:sz w:val="20"/>
              </w:rPr>
              <w:t>false</w:t>
            </w:r>
          </w:p>
        </w:tc>
        <w:tc>
          <w:tcPr>
            <w:tcW w:w="417" w:type="pct"/>
          </w:tcPr>
          <w:p w14:paraId="2389266F" w14:textId="77777777" w:rsidR="00204A63" w:rsidRPr="00BB15CB" w:rsidRDefault="00204A63" w:rsidP="00666B5B">
            <w:pPr>
              <w:rPr>
                <w:b w:val="0"/>
                <w:bCs/>
                <w:sz w:val="20"/>
              </w:rPr>
            </w:pPr>
            <w:r w:rsidRPr="00BB15CB">
              <w:rPr>
                <w:b w:val="0"/>
                <w:bCs/>
                <w:sz w:val="20"/>
              </w:rPr>
              <w:t>true</w:t>
            </w:r>
          </w:p>
        </w:tc>
        <w:tc>
          <w:tcPr>
            <w:tcW w:w="544" w:type="pct"/>
          </w:tcPr>
          <w:p w14:paraId="5F9441D8" w14:textId="77777777" w:rsidR="00204A63" w:rsidRPr="00BB15CB" w:rsidRDefault="00204A63" w:rsidP="00666B5B">
            <w:pPr>
              <w:rPr>
                <w:b w:val="0"/>
                <w:bCs/>
                <w:sz w:val="20"/>
              </w:rPr>
            </w:pPr>
            <w:r w:rsidRPr="00BB15CB">
              <w:rPr>
                <w:b w:val="0"/>
                <w:bCs/>
                <w:sz w:val="20"/>
              </w:rPr>
              <w:t>Y</w:t>
            </w:r>
          </w:p>
        </w:tc>
        <w:tc>
          <w:tcPr>
            <w:tcW w:w="320" w:type="pct"/>
          </w:tcPr>
          <w:p w14:paraId="55AEED49" w14:textId="77777777" w:rsidR="00204A63" w:rsidRPr="00BB15CB" w:rsidRDefault="00204A63" w:rsidP="00666B5B">
            <w:pPr>
              <w:rPr>
                <w:b w:val="0"/>
                <w:bCs/>
                <w:sz w:val="20"/>
              </w:rPr>
            </w:pPr>
            <w:r w:rsidRPr="00BB15CB">
              <w:rPr>
                <w:b w:val="0"/>
                <w:bCs/>
                <w:sz w:val="20"/>
              </w:rPr>
              <w:t>50</w:t>
            </w:r>
          </w:p>
        </w:tc>
        <w:tc>
          <w:tcPr>
            <w:tcW w:w="664" w:type="pct"/>
          </w:tcPr>
          <w:p w14:paraId="32D1DFFD" w14:textId="77777777" w:rsidR="00204A63" w:rsidRPr="00BB15CB" w:rsidRDefault="00204A63" w:rsidP="00666B5B">
            <w:pPr>
              <w:rPr>
                <w:b w:val="0"/>
                <w:bCs/>
                <w:sz w:val="20"/>
              </w:rPr>
            </w:pPr>
            <w:r w:rsidRPr="00BB15CB">
              <w:rPr>
                <w:b w:val="0"/>
                <w:bCs/>
                <w:sz w:val="20"/>
              </w:rPr>
              <w:t>[A-Z, a-z,0-9, @]</w:t>
            </w:r>
          </w:p>
        </w:tc>
      </w:tr>
    </w:tbl>
    <w:p w14:paraId="3CBE5F07" w14:textId="77777777" w:rsidR="00204A63" w:rsidRDefault="00204A63" w:rsidP="00204A63">
      <w:pPr>
        <w:jc w:val="both"/>
      </w:pPr>
    </w:p>
    <w:p w14:paraId="6E507345" w14:textId="77777777" w:rsidR="00204A63" w:rsidRDefault="00204A63" w:rsidP="00204A63"/>
    <w:p w14:paraId="1F631534" w14:textId="77777777" w:rsidR="00204A63" w:rsidRPr="00D954EF"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77</w:t>
      </w:r>
      <w:r w:rsidRPr="00D954EF">
        <w:rPr>
          <w:rFonts w:cs="Times New Roman"/>
          <w:szCs w:val="24"/>
        </w:rPr>
        <w:t xml:space="preserve">. Data Dictionary of </w:t>
      </w:r>
      <w:r>
        <w:rPr>
          <w:rFonts w:cs="Times New Roman"/>
          <w:szCs w:val="24"/>
        </w:rPr>
        <w:t>Operation Item Details</w:t>
      </w:r>
      <w:r w:rsidRPr="00D954EF">
        <w:rPr>
          <w:rFonts w:cs="Times New Roman"/>
          <w:szCs w:val="24"/>
        </w:rPr>
        <w:t xml:space="preserve"> Table</w:t>
      </w:r>
    </w:p>
    <w:p w14:paraId="37313E8A" w14:textId="18785BD3" w:rsidR="00204A63" w:rsidRDefault="00204A63" w:rsidP="00204A63"/>
    <w:p w14:paraId="5973489C" w14:textId="0A2D8286" w:rsidR="00296CBF" w:rsidRDefault="00296CBF" w:rsidP="00575A26">
      <w:pPr>
        <w:jc w:val="both"/>
      </w:pPr>
    </w:p>
    <w:p w14:paraId="0EF50A8D" w14:textId="77777777" w:rsidR="00575A26" w:rsidRDefault="00575A26" w:rsidP="00575A26">
      <w:pPr>
        <w:jc w:val="both"/>
      </w:pPr>
    </w:p>
    <w:p w14:paraId="7738F505" w14:textId="77777777" w:rsidR="00204A63" w:rsidRDefault="00204A63" w:rsidP="00204A63">
      <w:pPr>
        <w:jc w:val="both"/>
      </w:pPr>
    </w:p>
    <w:tbl>
      <w:tblPr>
        <w:tblStyle w:val="TableGrid"/>
        <w:tblW w:w="12955" w:type="dxa"/>
        <w:tblLayout w:type="fixed"/>
        <w:tblLook w:val="04A0" w:firstRow="1" w:lastRow="0" w:firstColumn="1" w:lastColumn="0" w:noHBand="0" w:noVBand="1"/>
      </w:tblPr>
      <w:tblGrid>
        <w:gridCol w:w="1975"/>
        <w:gridCol w:w="1615"/>
        <w:gridCol w:w="1225"/>
        <w:gridCol w:w="1417"/>
        <w:gridCol w:w="1418"/>
        <w:gridCol w:w="1276"/>
        <w:gridCol w:w="1275"/>
        <w:gridCol w:w="851"/>
        <w:gridCol w:w="1903"/>
      </w:tblGrid>
      <w:tr w:rsidR="00204A63" w:rsidRPr="00CD5EF2" w14:paraId="232E95D1" w14:textId="77777777" w:rsidTr="00666B5B">
        <w:trPr>
          <w:trHeight w:val="298"/>
        </w:trPr>
        <w:tc>
          <w:tcPr>
            <w:tcW w:w="1975" w:type="dxa"/>
          </w:tcPr>
          <w:p w14:paraId="5F1CA631" w14:textId="77777777" w:rsidR="00204A63" w:rsidRPr="00CD5EF2" w:rsidRDefault="00204A63" w:rsidP="00666B5B">
            <w:pPr>
              <w:rPr>
                <w:sz w:val="20"/>
              </w:rPr>
            </w:pPr>
            <w:r w:rsidRPr="00CD5EF2">
              <w:rPr>
                <w:sz w:val="20"/>
              </w:rPr>
              <w:lastRenderedPageBreak/>
              <w:t>Table Name</w:t>
            </w:r>
          </w:p>
        </w:tc>
        <w:tc>
          <w:tcPr>
            <w:tcW w:w="10980" w:type="dxa"/>
            <w:gridSpan w:val="8"/>
          </w:tcPr>
          <w:p w14:paraId="69209CDC" w14:textId="77777777" w:rsidR="00204A63" w:rsidRPr="00CD5EF2" w:rsidRDefault="00204A63" w:rsidP="00666B5B">
            <w:pPr>
              <w:rPr>
                <w:sz w:val="20"/>
              </w:rPr>
            </w:pPr>
            <w:proofErr w:type="spellStart"/>
            <w:r w:rsidRPr="00CD5EF2">
              <w:rPr>
                <w:sz w:val="20"/>
              </w:rPr>
              <w:t>tbl_operation</w:t>
            </w:r>
            <w:proofErr w:type="spellEnd"/>
          </w:p>
        </w:tc>
      </w:tr>
      <w:tr w:rsidR="00204A63" w:rsidRPr="00CD5EF2" w14:paraId="46BF997F" w14:textId="77777777" w:rsidTr="00666B5B">
        <w:trPr>
          <w:trHeight w:val="298"/>
        </w:trPr>
        <w:tc>
          <w:tcPr>
            <w:tcW w:w="1975" w:type="dxa"/>
          </w:tcPr>
          <w:p w14:paraId="4D3629FF" w14:textId="77777777" w:rsidR="00204A63" w:rsidRPr="00CD5EF2" w:rsidRDefault="00204A63" w:rsidP="00666B5B">
            <w:pPr>
              <w:rPr>
                <w:sz w:val="20"/>
              </w:rPr>
            </w:pPr>
            <w:r w:rsidRPr="00CD5EF2">
              <w:rPr>
                <w:sz w:val="20"/>
              </w:rPr>
              <w:t>Description</w:t>
            </w:r>
          </w:p>
        </w:tc>
        <w:tc>
          <w:tcPr>
            <w:tcW w:w="10980" w:type="dxa"/>
            <w:gridSpan w:val="8"/>
          </w:tcPr>
          <w:p w14:paraId="31F608E2" w14:textId="77777777" w:rsidR="00204A63" w:rsidRPr="00CD5EF2" w:rsidRDefault="00204A63" w:rsidP="00666B5B">
            <w:pPr>
              <w:rPr>
                <w:sz w:val="20"/>
              </w:rPr>
            </w:pPr>
            <w:r w:rsidRPr="00CD5EF2">
              <w:rPr>
                <w:sz w:val="20"/>
              </w:rPr>
              <w:t>This table records operation details.</w:t>
            </w:r>
          </w:p>
        </w:tc>
      </w:tr>
      <w:tr w:rsidR="00204A63" w:rsidRPr="00CD5EF2" w14:paraId="70DFB1DE" w14:textId="77777777" w:rsidTr="00666B5B">
        <w:trPr>
          <w:trHeight w:val="454"/>
        </w:trPr>
        <w:tc>
          <w:tcPr>
            <w:tcW w:w="1975" w:type="dxa"/>
          </w:tcPr>
          <w:p w14:paraId="3F707D58" w14:textId="77777777" w:rsidR="00204A63" w:rsidRPr="00CD5EF2" w:rsidRDefault="00204A63" w:rsidP="00666B5B">
            <w:pPr>
              <w:rPr>
                <w:sz w:val="20"/>
              </w:rPr>
            </w:pPr>
            <w:r w:rsidRPr="00CD5EF2">
              <w:rPr>
                <w:sz w:val="20"/>
              </w:rPr>
              <w:t>Alias</w:t>
            </w:r>
          </w:p>
        </w:tc>
        <w:tc>
          <w:tcPr>
            <w:tcW w:w="10980" w:type="dxa"/>
            <w:gridSpan w:val="8"/>
          </w:tcPr>
          <w:p w14:paraId="59857B80" w14:textId="77777777" w:rsidR="00204A63" w:rsidRPr="00CD5EF2" w:rsidRDefault="00204A63" w:rsidP="00666B5B">
            <w:pPr>
              <w:rPr>
                <w:sz w:val="20"/>
              </w:rPr>
            </w:pPr>
            <w:r w:rsidRPr="00CD5EF2">
              <w:rPr>
                <w:sz w:val="20"/>
              </w:rPr>
              <w:t>None</w:t>
            </w:r>
          </w:p>
        </w:tc>
      </w:tr>
      <w:tr w:rsidR="00204A63" w:rsidRPr="00CD5EF2" w14:paraId="7ACD9704" w14:textId="77777777" w:rsidTr="00666B5B">
        <w:trPr>
          <w:trHeight w:val="895"/>
        </w:trPr>
        <w:tc>
          <w:tcPr>
            <w:tcW w:w="1975" w:type="dxa"/>
          </w:tcPr>
          <w:p w14:paraId="50B77FB8" w14:textId="77777777" w:rsidR="00204A63" w:rsidRPr="00CD5EF2" w:rsidRDefault="00204A63" w:rsidP="00666B5B">
            <w:pPr>
              <w:rPr>
                <w:sz w:val="20"/>
              </w:rPr>
            </w:pPr>
            <w:r w:rsidRPr="00CD5EF2">
              <w:rPr>
                <w:sz w:val="20"/>
              </w:rPr>
              <w:t>Attribute Name</w:t>
            </w:r>
          </w:p>
        </w:tc>
        <w:tc>
          <w:tcPr>
            <w:tcW w:w="1615" w:type="dxa"/>
          </w:tcPr>
          <w:p w14:paraId="2AAB893E" w14:textId="77777777" w:rsidR="00204A63" w:rsidRPr="00CD5EF2" w:rsidRDefault="00204A63" w:rsidP="00666B5B">
            <w:pPr>
              <w:rPr>
                <w:sz w:val="20"/>
              </w:rPr>
            </w:pPr>
            <w:r w:rsidRPr="00CD5EF2">
              <w:rPr>
                <w:sz w:val="20"/>
              </w:rPr>
              <w:t>Description</w:t>
            </w:r>
          </w:p>
        </w:tc>
        <w:tc>
          <w:tcPr>
            <w:tcW w:w="1225" w:type="dxa"/>
          </w:tcPr>
          <w:p w14:paraId="11BCC95F" w14:textId="77777777" w:rsidR="00204A63" w:rsidRPr="00CD5EF2" w:rsidRDefault="00204A63" w:rsidP="00666B5B">
            <w:pPr>
              <w:rPr>
                <w:sz w:val="20"/>
              </w:rPr>
            </w:pPr>
            <w:r w:rsidRPr="00CD5EF2">
              <w:rPr>
                <w:sz w:val="20"/>
              </w:rPr>
              <w:t>Data Type</w:t>
            </w:r>
          </w:p>
        </w:tc>
        <w:tc>
          <w:tcPr>
            <w:tcW w:w="1417" w:type="dxa"/>
          </w:tcPr>
          <w:p w14:paraId="1285FDAF" w14:textId="77777777" w:rsidR="00204A63" w:rsidRPr="00CD5EF2" w:rsidRDefault="00204A63" w:rsidP="00666B5B">
            <w:pPr>
              <w:rPr>
                <w:sz w:val="20"/>
              </w:rPr>
            </w:pPr>
            <w:r w:rsidRPr="00CD5EF2">
              <w:rPr>
                <w:sz w:val="20"/>
              </w:rPr>
              <w:t>Default Value</w:t>
            </w:r>
          </w:p>
        </w:tc>
        <w:tc>
          <w:tcPr>
            <w:tcW w:w="1418" w:type="dxa"/>
          </w:tcPr>
          <w:p w14:paraId="3961D095" w14:textId="77777777" w:rsidR="00204A63" w:rsidRPr="00CD5EF2" w:rsidRDefault="00204A63" w:rsidP="00666B5B">
            <w:pPr>
              <w:rPr>
                <w:sz w:val="20"/>
              </w:rPr>
            </w:pPr>
            <w:r w:rsidRPr="00CD5EF2">
              <w:rPr>
                <w:sz w:val="20"/>
              </w:rPr>
              <w:t>Primary Key</w:t>
            </w:r>
          </w:p>
        </w:tc>
        <w:tc>
          <w:tcPr>
            <w:tcW w:w="1276" w:type="dxa"/>
          </w:tcPr>
          <w:p w14:paraId="788BABD5" w14:textId="77777777" w:rsidR="00204A63" w:rsidRPr="00CD5EF2" w:rsidRDefault="00204A63" w:rsidP="00666B5B">
            <w:pPr>
              <w:rPr>
                <w:sz w:val="20"/>
              </w:rPr>
            </w:pPr>
            <w:r w:rsidRPr="00CD5EF2">
              <w:rPr>
                <w:sz w:val="20"/>
              </w:rPr>
              <w:t>Example</w:t>
            </w:r>
          </w:p>
        </w:tc>
        <w:tc>
          <w:tcPr>
            <w:tcW w:w="1275" w:type="dxa"/>
          </w:tcPr>
          <w:p w14:paraId="214C0411" w14:textId="77777777" w:rsidR="00204A63" w:rsidRPr="00CD5EF2" w:rsidRDefault="00204A63" w:rsidP="00666B5B">
            <w:pPr>
              <w:rPr>
                <w:sz w:val="20"/>
              </w:rPr>
            </w:pPr>
            <w:r w:rsidRPr="00CD5EF2">
              <w:rPr>
                <w:sz w:val="20"/>
              </w:rPr>
              <w:t>Not Allowed? (Y/N)</w:t>
            </w:r>
          </w:p>
        </w:tc>
        <w:tc>
          <w:tcPr>
            <w:tcW w:w="851" w:type="dxa"/>
          </w:tcPr>
          <w:p w14:paraId="7C44B30C" w14:textId="77777777" w:rsidR="00204A63" w:rsidRPr="00CD5EF2" w:rsidRDefault="00204A63" w:rsidP="00666B5B">
            <w:pPr>
              <w:rPr>
                <w:sz w:val="20"/>
              </w:rPr>
            </w:pPr>
            <w:r w:rsidRPr="00CD5EF2">
              <w:rPr>
                <w:sz w:val="20"/>
              </w:rPr>
              <w:t>Length</w:t>
            </w:r>
          </w:p>
        </w:tc>
        <w:tc>
          <w:tcPr>
            <w:tcW w:w="1903" w:type="dxa"/>
          </w:tcPr>
          <w:p w14:paraId="7295E05F" w14:textId="77777777" w:rsidR="00204A63" w:rsidRPr="00CD5EF2" w:rsidRDefault="00204A63" w:rsidP="00666B5B">
            <w:pPr>
              <w:rPr>
                <w:sz w:val="20"/>
              </w:rPr>
            </w:pPr>
            <w:r w:rsidRPr="00CD5EF2">
              <w:rPr>
                <w:sz w:val="20"/>
              </w:rPr>
              <w:t>Validation Rules</w:t>
            </w:r>
          </w:p>
        </w:tc>
      </w:tr>
      <w:tr w:rsidR="00204A63" w:rsidRPr="00CD5EF2" w14:paraId="5D5C8CB3" w14:textId="77777777" w:rsidTr="00666B5B">
        <w:trPr>
          <w:trHeight w:val="1491"/>
        </w:trPr>
        <w:tc>
          <w:tcPr>
            <w:tcW w:w="1975" w:type="dxa"/>
          </w:tcPr>
          <w:p w14:paraId="3C27740E" w14:textId="77777777" w:rsidR="00204A63" w:rsidRPr="00CD5EF2" w:rsidRDefault="00204A63" w:rsidP="00666B5B">
            <w:pPr>
              <w:rPr>
                <w:b w:val="0"/>
                <w:bCs/>
                <w:sz w:val="20"/>
              </w:rPr>
            </w:pPr>
            <w:proofErr w:type="spellStart"/>
            <w:r w:rsidRPr="00CD5EF2">
              <w:rPr>
                <w:b w:val="0"/>
                <w:bCs/>
                <w:sz w:val="20"/>
              </w:rPr>
              <w:t>operation_id</w:t>
            </w:r>
            <w:proofErr w:type="spellEnd"/>
          </w:p>
        </w:tc>
        <w:tc>
          <w:tcPr>
            <w:tcW w:w="1615" w:type="dxa"/>
          </w:tcPr>
          <w:p w14:paraId="509C23D0" w14:textId="77777777" w:rsidR="00204A63" w:rsidRPr="00CD5EF2" w:rsidRDefault="00204A63" w:rsidP="00666B5B">
            <w:pPr>
              <w:rPr>
                <w:b w:val="0"/>
                <w:bCs/>
                <w:sz w:val="20"/>
              </w:rPr>
            </w:pPr>
            <w:r w:rsidRPr="00CD5EF2">
              <w:rPr>
                <w:b w:val="0"/>
                <w:bCs/>
                <w:sz w:val="20"/>
              </w:rPr>
              <w:t xml:space="preserve">Unique Identified ID for operation </w:t>
            </w:r>
          </w:p>
        </w:tc>
        <w:tc>
          <w:tcPr>
            <w:tcW w:w="1225" w:type="dxa"/>
          </w:tcPr>
          <w:p w14:paraId="1116BD87" w14:textId="77777777" w:rsidR="00204A63" w:rsidRPr="00CD5EF2" w:rsidRDefault="00204A63" w:rsidP="00666B5B">
            <w:pPr>
              <w:rPr>
                <w:b w:val="0"/>
                <w:bCs/>
                <w:sz w:val="20"/>
              </w:rPr>
            </w:pPr>
            <w:r w:rsidRPr="00CD5EF2">
              <w:rPr>
                <w:b w:val="0"/>
                <w:bCs/>
                <w:sz w:val="20"/>
              </w:rPr>
              <w:t>int</w:t>
            </w:r>
          </w:p>
        </w:tc>
        <w:tc>
          <w:tcPr>
            <w:tcW w:w="1417" w:type="dxa"/>
          </w:tcPr>
          <w:p w14:paraId="3071AB27" w14:textId="77777777" w:rsidR="00204A63" w:rsidRPr="00CD5EF2" w:rsidRDefault="00204A63" w:rsidP="00666B5B">
            <w:pPr>
              <w:rPr>
                <w:b w:val="0"/>
                <w:bCs/>
                <w:sz w:val="20"/>
              </w:rPr>
            </w:pPr>
            <w:r w:rsidRPr="00CD5EF2">
              <w:rPr>
                <w:b w:val="0"/>
                <w:bCs/>
                <w:sz w:val="20"/>
              </w:rPr>
              <w:t>None</w:t>
            </w:r>
          </w:p>
        </w:tc>
        <w:tc>
          <w:tcPr>
            <w:tcW w:w="1418" w:type="dxa"/>
          </w:tcPr>
          <w:p w14:paraId="13BFB91C" w14:textId="77777777" w:rsidR="00204A63" w:rsidRPr="00CD5EF2" w:rsidRDefault="00204A63" w:rsidP="00666B5B">
            <w:pPr>
              <w:rPr>
                <w:b w:val="0"/>
                <w:bCs/>
                <w:sz w:val="20"/>
              </w:rPr>
            </w:pPr>
            <w:r w:rsidRPr="00CD5EF2">
              <w:rPr>
                <w:b w:val="0"/>
                <w:bCs/>
                <w:sz w:val="20"/>
              </w:rPr>
              <w:t>True</w:t>
            </w:r>
          </w:p>
        </w:tc>
        <w:tc>
          <w:tcPr>
            <w:tcW w:w="1276" w:type="dxa"/>
          </w:tcPr>
          <w:p w14:paraId="3D2D14A7" w14:textId="77777777" w:rsidR="00204A63" w:rsidRPr="00CD5EF2" w:rsidRDefault="00204A63" w:rsidP="00666B5B">
            <w:pPr>
              <w:rPr>
                <w:b w:val="0"/>
                <w:bCs/>
                <w:sz w:val="20"/>
              </w:rPr>
            </w:pPr>
            <w:r w:rsidRPr="00CD5EF2">
              <w:rPr>
                <w:b w:val="0"/>
                <w:bCs/>
                <w:sz w:val="20"/>
              </w:rPr>
              <w:t>1</w:t>
            </w:r>
          </w:p>
        </w:tc>
        <w:tc>
          <w:tcPr>
            <w:tcW w:w="1275" w:type="dxa"/>
          </w:tcPr>
          <w:p w14:paraId="057E2E54" w14:textId="77777777" w:rsidR="00204A63" w:rsidRPr="00CD5EF2" w:rsidRDefault="00204A63" w:rsidP="00666B5B">
            <w:pPr>
              <w:rPr>
                <w:b w:val="0"/>
                <w:bCs/>
                <w:sz w:val="20"/>
              </w:rPr>
            </w:pPr>
            <w:r w:rsidRPr="00CD5EF2">
              <w:rPr>
                <w:b w:val="0"/>
                <w:bCs/>
                <w:sz w:val="20"/>
              </w:rPr>
              <w:t>N</w:t>
            </w:r>
          </w:p>
        </w:tc>
        <w:tc>
          <w:tcPr>
            <w:tcW w:w="851" w:type="dxa"/>
          </w:tcPr>
          <w:p w14:paraId="54C3EFF5" w14:textId="77777777" w:rsidR="00204A63" w:rsidRPr="00CD5EF2" w:rsidRDefault="00204A63" w:rsidP="00666B5B">
            <w:pPr>
              <w:rPr>
                <w:b w:val="0"/>
                <w:bCs/>
                <w:sz w:val="20"/>
              </w:rPr>
            </w:pPr>
            <w:r w:rsidRPr="00CD5EF2">
              <w:rPr>
                <w:b w:val="0"/>
                <w:bCs/>
                <w:sz w:val="20"/>
              </w:rPr>
              <w:t>11</w:t>
            </w:r>
          </w:p>
        </w:tc>
        <w:tc>
          <w:tcPr>
            <w:tcW w:w="1903" w:type="dxa"/>
          </w:tcPr>
          <w:p w14:paraId="7BD9609E" w14:textId="77777777" w:rsidR="00204A63" w:rsidRPr="00CD5EF2" w:rsidRDefault="00204A63" w:rsidP="00666B5B">
            <w:pPr>
              <w:rPr>
                <w:b w:val="0"/>
                <w:bCs/>
                <w:sz w:val="20"/>
              </w:rPr>
            </w:pPr>
            <w:r w:rsidRPr="00CD5EF2">
              <w:rPr>
                <w:b w:val="0"/>
                <w:bCs/>
                <w:sz w:val="20"/>
              </w:rPr>
              <w:t>[0-9]</w:t>
            </w:r>
          </w:p>
        </w:tc>
      </w:tr>
      <w:tr w:rsidR="00204A63" w:rsidRPr="00CD5EF2" w14:paraId="73FB048F" w14:textId="77777777" w:rsidTr="00666B5B">
        <w:trPr>
          <w:trHeight w:val="895"/>
        </w:trPr>
        <w:tc>
          <w:tcPr>
            <w:tcW w:w="1975" w:type="dxa"/>
          </w:tcPr>
          <w:p w14:paraId="428EA03F" w14:textId="77777777" w:rsidR="00204A63" w:rsidRPr="00CD5EF2" w:rsidRDefault="00204A63" w:rsidP="00666B5B">
            <w:pPr>
              <w:rPr>
                <w:b w:val="0"/>
                <w:bCs/>
                <w:sz w:val="20"/>
              </w:rPr>
            </w:pPr>
            <w:proofErr w:type="spellStart"/>
            <w:r w:rsidRPr="00CD5EF2">
              <w:rPr>
                <w:b w:val="0"/>
                <w:bCs/>
                <w:sz w:val="20"/>
              </w:rPr>
              <w:t>operation_date</w:t>
            </w:r>
            <w:proofErr w:type="spellEnd"/>
          </w:p>
        </w:tc>
        <w:tc>
          <w:tcPr>
            <w:tcW w:w="1615" w:type="dxa"/>
          </w:tcPr>
          <w:p w14:paraId="74A655F8" w14:textId="77777777" w:rsidR="00204A63" w:rsidRPr="00CD5EF2" w:rsidRDefault="00204A63" w:rsidP="00666B5B">
            <w:pPr>
              <w:rPr>
                <w:b w:val="0"/>
                <w:bCs/>
                <w:sz w:val="20"/>
              </w:rPr>
            </w:pPr>
            <w:r w:rsidRPr="00CD5EF2">
              <w:rPr>
                <w:b w:val="0"/>
                <w:bCs/>
                <w:sz w:val="20"/>
              </w:rPr>
              <w:t>Date of the operation</w:t>
            </w:r>
          </w:p>
        </w:tc>
        <w:tc>
          <w:tcPr>
            <w:tcW w:w="1225" w:type="dxa"/>
          </w:tcPr>
          <w:p w14:paraId="2C3CF711" w14:textId="77777777" w:rsidR="00204A63" w:rsidRPr="00CD5EF2" w:rsidRDefault="00204A63" w:rsidP="00666B5B">
            <w:pPr>
              <w:rPr>
                <w:b w:val="0"/>
                <w:bCs/>
                <w:sz w:val="20"/>
              </w:rPr>
            </w:pPr>
            <w:r>
              <w:rPr>
                <w:b w:val="0"/>
                <w:bCs/>
                <w:sz w:val="20"/>
              </w:rPr>
              <w:t>d</w:t>
            </w:r>
            <w:r w:rsidRPr="00CD5EF2">
              <w:rPr>
                <w:b w:val="0"/>
                <w:bCs/>
                <w:sz w:val="20"/>
              </w:rPr>
              <w:t>ate</w:t>
            </w:r>
          </w:p>
        </w:tc>
        <w:tc>
          <w:tcPr>
            <w:tcW w:w="1417" w:type="dxa"/>
          </w:tcPr>
          <w:p w14:paraId="39DF1746" w14:textId="77777777" w:rsidR="00204A63" w:rsidRPr="00CD5EF2" w:rsidRDefault="00204A63" w:rsidP="00666B5B">
            <w:pPr>
              <w:rPr>
                <w:b w:val="0"/>
                <w:bCs/>
                <w:sz w:val="20"/>
              </w:rPr>
            </w:pPr>
            <w:r w:rsidRPr="00CD5EF2">
              <w:rPr>
                <w:b w:val="0"/>
                <w:bCs/>
                <w:sz w:val="20"/>
              </w:rPr>
              <w:t>None</w:t>
            </w:r>
          </w:p>
        </w:tc>
        <w:tc>
          <w:tcPr>
            <w:tcW w:w="1418" w:type="dxa"/>
          </w:tcPr>
          <w:p w14:paraId="3E8CB8F0" w14:textId="77777777" w:rsidR="00204A63" w:rsidRPr="00CD5EF2" w:rsidRDefault="00204A63" w:rsidP="00666B5B">
            <w:pPr>
              <w:rPr>
                <w:b w:val="0"/>
                <w:bCs/>
                <w:sz w:val="20"/>
              </w:rPr>
            </w:pPr>
            <w:r w:rsidRPr="00CD5EF2">
              <w:rPr>
                <w:b w:val="0"/>
                <w:bCs/>
                <w:sz w:val="20"/>
              </w:rPr>
              <w:t>False</w:t>
            </w:r>
          </w:p>
        </w:tc>
        <w:tc>
          <w:tcPr>
            <w:tcW w:w="1276" w:type="dxa"/>
          </w:tcPr>
          <w:p w14:paraId="379FA73B" w14:textId="77777777" w:rsidR="00204A63" w:rsidRPr="00CD5EF2" w:rsidRDefault="00204A63" w:rsidP="00666B5B">
            <w:pPr>
              <w:rPr>
                <w:b w:val="0"/>
                <w:bCs/>
                <w:sz w:val="20"/>
              </w:rPr>
            </w:pPr>
            <w:r w:rsidRPr="00CD5EF2">
              <w:rPr>
                <w:b w:val="0"/>
                <w:bCs/>
                <w:sz w:val="20"/>
              </w:rPr>
              <w:t>01/02/2023</w:t>
            </w:r>
          </w:p>
        </w:tc>
        <w:tc>
          <w:tcPr>
            <w:tcW w:w="1275" w:type="dxa"/>
          </w:tcPr>
          <w:p w14:paraId="02DF4653" w14:textId="77777777" w:rsidR="00204A63" w:rsidRPr="00CD5EF2" w:rsidRDefault="00204A63" w:rsidP="00666B5B">
            <w:pPr>
              <w:rPr>
                <w:b w:val="0"/>
                <w:bCs/>
                <w:sz w:val="20"/>
              </w:rPr>
            </w:pPr>
            <w:r w:rsidRPr="00CD5EF2">
              <w:rPr>
                <w:b w:val="0"/>
                <w:bCs/>
                <w:sz w:val="20"/>
              </w:rPr>
              <w:t>N</w:t>
            </w:r>
          </w:p>
        </w:tc>
        <w:tc>
          <w:tcPr>
            <w:tcW w:w="851" w:type="dxa"/>
          </w:tcPr>
          <w:p w14:paraId="4A9980FE" w14:textId="77777777" w:rsidR="00204A63" w:rsidRPr="00CD5EF2" w:rsidRDefault="00204A63" w:rsidP="00666B5B">
            <w:pPr>
              <w:rPr>
                <w:b w:val="0"/>
                <w:bCs/>
                <w:sz w:val="20"/>
              </w:rPr>
            </w:pPr>
            <w:r w:rsidRPr="00D954EF">
              <w:rPr>
                <w:b w:val="0"/>
                <w:bCs/>
                <w:kern w:val="24"/>
                <w:sz w:val="22"/>
              </w:rPr>
              <w:t>9999-12-31</w:t>
            </w:r>
          </w:p>
        </w:tc>
        <w:tc>
          <w:tcPr>
            <w:tcW w:w="1903" w:type="dxa"/>
          </w:tcPr>
          <w:p w14:paraId="7DF67BDF" w14:textId="77777777" w:rsidR="00204A63" w:rsidRPr="00CD5EF2" w:rsidRDefault="00204A63" w:rsidP="00666B5B">
            <w:pPr>
              <w:rPr>
                <w:b w:val="0"/>
                <w:bCs/>
                <w:sz w:val="20"/>
              </w:rPr>
            </w:pPr>
            <w:r w:rsidRPr="00D954EF">
              <w:rPr>
                <w:b w:val="0"/>
                <w:bCs/>
                <w:sz w:val="22"/>
              </w:rPr>
              <w:t>YYYY-MM-DD</w:t>
            </w:r>
          </w:p>
        </w:tc>
      </w:tr>
      <w:tr w:rsidR="00204A63" w:rsidRPr="00CD5EF2" w14:paraId="0F6CB173" w14:textId="77777777" w:rsidTr="00666B5B">
        <w:trPr>
          <w:trHeight w:val="895"/>
        </w:trPr>
        <w:tc>
          <w:tcPr>
            <w:tcW w:w="1975" w:type="dxa"/>
          </w:tcPr>
          <w:p w14:paraId="7FEAC72C" w14:textId="77777777" w:rsidR="00204A63" w:rsidRPr="00CD5EF2" w:rsidRDefault="00204A63" w:rsidP="00666B5B">
            <w:pPr>
              <w:rPr>
                <w:b w:val="0"/>
                <w:bCs/>
                <w:sz w:val="20"/>
              </w:rPr>
            </w:pPr>
            <w:proofErr w:type="spellStart"/>
            <w:r w:rsidRPr="00CD5EF2">
              <w:rPr>
                <w:b w:val="0"/>
                <w:bCs/>
                <w:sz w:val="20"/>
              </w:rPr>
              <w:t>operation_type_id</w:t>
            </w:r>
            <w:proofErr w:type="spellEnd"/>
          </w:p>
        </w:tc>
        <w:tc>
          <w:tcPr>
            <w:tcW w:w="1615" w:type="dxa"/>
          </w:tcPr>
          <w:p w14:paraId="6CE7F278" w14:textId="77777777" w:rsidR="00204A63" w:rsidRPr="00CD5EF2" w:rsidRDefault="00204A63" w:rsidP="00666B5B">
            <w:pPr>
              <w:rPr>
                <w:b w:val="0"/>
                <w:bCs/>
                <w:sz w:val="20"/>
              </w:rPr>
            </w:pPr>
            <w:r w:rsidRPr="00CD5EF2">
              <w:rPr>
                <w:b w:val="0"/>
                <w:bCs/>
                <w:sz w:val="20"/>
              </w:rPr>
              <w:t>Unique Identified ID for operation type</w:t>
            </w:r>
          </w:p>
        </w:tc>
        <w:tc>
          <w:tcPr>
            <w:tcW w:w="1225" w:type="dxa"/>
          </w:tcPr>
          <w:p w14:paraId="194DDFCE" w14:textId="77777777" w:rsidR="00204A63" w:rsidRPr="00CD5EF2" w:rsidRDefault="00204A63" w:rsidP="00666B5B">
            <w:pPr>
              <w:rPr>
                <w:b w:val="0"/>
                <w:bCs/>
                <w:sz w:val="20"/>
              </w:rPr>
            </w:pPr>
            <w:r w:rsidRPr="00CD5EF2">
              <w:rPr>
                <w:b w:val="0"/>
                <w:bCs/>
                <w:sz w:val="20"/>
              </w:rPr>
              <w:t>int</w:t>
            </w:r>
          </w:p>
        </w:tc>
        <w:tc>
          <w:tcPr>
            <w:tcW w:w="1417" w:type="dxa"/>
          </w:tcPr>
          <w:p w14:paraId="5B8F9F33" w14:textId="77777777" w:rsidR="00204A63" w:rsidRPr="00CD5EF2" w:rsidRDefault="00204A63" w:rsidP="00666B5B">
            <w:pPr>
              <w:rPr>
                <w:b w:val="0"/>
                <w:bCs/>
                <w:sz w:val="20"/>
              </w:rPr>
            </w:pPr>
            <w:r w:rsidRPr="00CD5EF2">
              <w:rPr>
                <w:b w:val="0"/>
                <w:bCs/>
                <w:sz w:val="20"/>
              </w:rPr>
              <w:t>None</w:t>
            </w:r>
          </w:p>
        </w:tc>
        <w:tc>
          <w:tcPr>
            <w:tcW w:w="1418" w:type="dxa"/>
          </w:tcPr>
          <w:p w14:paraId="2FDB5EAA" w14:textId="77777777" w:rsidR="00204A63" w:rsidRPr="00CD5EF2" w:rsidRDefault="00204A63" w:rsidP="00666B5B">
            <w:pPr>
              <w:rPr>
                <w:b w:val="0"/>
                <w:bCs/>
                <w:sz w:val="20"/>
              </w:rPr>
            </w:pPr>
            <w:r w:rsidRPr="00CD5EF2">
              <w:rPr>
                <w:b w:val="0"/>
                <w:bCs/>
                <w:sz w:val="20"/>
              </w:rPr>
              <w:t>true</w:t>
            </w:r>
          </w:p>
        </w:tc>
        <w:tc>
          <w:tcPr>
            <w:tcW w:w="1276" w:type="dxa"/>
          </w:tcPr>
          <w:p w14:paraId="0DCB7242" w14:textId="77777777" w:rsidR="00204A63" w:rsidRPr="00CD5EF2" w:rsidRDefault="00204A63" w:rsidP="00666B5B">
            <w:pPr>
              <w:rPr>
                <w:b w:val="0"/>
                <w:bCs/>
                <w:sz w:val="20"/>
              </w:rPr>
            </w:pPr>
            <w:r w:rsidRPr="00CD5EF2">
              <w:rPr>
                <w:b w:val="0"/>
                <w:bCs/>
                <w:sz w:val="20"/>
              </w:rPr>
              <w:t>1</w:t>
            </w:r>
          </w:p>
        </w:tc>
        <w:tc>
          <w:tcPr>
            <w:tcW w:w="1275" w:type="dxa"/>
          </w:tcPr>
          <w:p w14:paraId="50EB00ED" w14:textId="77777777" w:rsidR="00204A63" w:rsidRPr="00CD5EF2" w:rsidRDefault="00204A63" w:rsidP="00666B5B">
            <w:pPr>
              <w:rPr>
                <w:b w:val="0"/>
                <w:bCs/>
                <w:sz w:val="20"/>
              </w:rPr>
            </w:pPr>
            <w:r w:rsidRPr="00CD5EF2">
              <w:rPr>
                <w:b w:val="0"/>
                <w:bCs/>
                <w:sz w:val="20"/>
              </w:rPr>
              <w:t>N</w:t>
            </w:r>
          </w:p>
        </w:tc>
        <w:tc>
          <w:tcPr>
            <w:tcW w:w="851" w:type="dxa"/>
          </w:tcPr>
          <w:p w14:paraId="628F71B7" w14:textId="77777777" w:rsidR="00204A63" w:rsidRPr="00CD5EF2" w:rsidRDefault="00204A63" w:rsidP="00666B5B">
            <w:pPr>
              <w:rPr>
                <w:b w:val="0"/>
                <w:bCs/>
                <w:sz w:val="20"/>
              </w:rPr>
            </w:pPr>
            <w:r w:rsidRPr="00CD5EF2">
              <w:rPr>
                <w:b w:val="0"/>
                <w:bCs/>
                <w:sz w:val="20"/>
              </w:rPr>
              <w:t>11</w:t>
            </w:r>
          </w:p>
        </w:tc>
        <w:tc>
          <w:tcPr>
            <w:tcW w:w="1903" w:type="dxa"/>
          </w:tcPr>
          <w:p w14:paraId="340A6FB8" w14:textId="77777777" w:rsidR="00204A63" w:rsidRPr="00CD5EF2" w:rsidRDefault="00204A63" w:rsidP="00666B5B">
            <w:pPr>
              <w:rPr>
                <w:b w:val="0"/>
                <w:bCs/>
                <w:sz w:val="20"/>
              </w:rPr>
            </w:pPr>
            <w:r w:rsidRPr="00CD5EF2">
              <w:rPr>
                <w:b w:val="0"/>
                <w:bCs/>
                <w:sz w:val="20"/>
              </w:rPr>
              <w:t>[0-9]</w:t>
            </w:r>
          </w:p>
        </w:tc>
      </w:tr>
      <w:tr w:rsidR="00204A63" w:rsidRPr="00CD5EF2" w14:paraId="3E4947A6" w14:textId="77777777" w:rsidTr="00666B5B">
        <w:trPr>
          <w:trHeight w:val="1239"/>
        </w:trPr>
        <w:tc>
          <w:tcPr>
            <w:tcW w:w="1975" w:type="dxa"/>
          </w:tcPr>
          <w:p w14:paraId="57E046D1" w14:textId="77777777" w:rsidR="00204A63" w:rsidRPr="00CD5EF2" w:rsidRDefault="00204A63" w:rsidP="00666B5B">
            <w:pPr>
              <w:rPr>
                <w:b w:val="0"/>
                <w:bCs/>
                <w:sz w:val="20"/>
              </w:rPr>
            </w:pPr>
            <w:r w:rsidRPr="00CD5EF2">
              <w:rPr>
                <w:b w:val="0"/>
                <w:bCs/>
                <w:sz w:val="20"/>
              </w:rPr>
              <w:t>status</w:t>
            </w:r>
          </w:p>
        </w:tc>
        <w:tc>
          <w:tcPr>
            <w:tcW w:w="1615" w:type="dxa"/>
          </w:tcPr>
          <w:p w14:paraId="5209A90D" w14:textId="77777777" w:rsidR="00204A63" w:rsidRPr="00CD5EF2" w:rsidRDefault="00204A63" w:rsidP="00666B5B">
            <w:pPr>
              <w:rPr>
                <w:b w:val="0"/>
                <w:bCs/>
                <w:sz w:val="20"/>
              </w:rPr>
            </w:pPr>
            <w:r w:rsidRPr="00CD5EF2">
              <w:rPr>
                <w:b w:val="0"/>
                <w:bCs/>
                <w:sz w:val="20"/>
              </w:rPr>
              <w:t>Status of the operation</w:t>
            </w:r>
          </w:p>
        </w:tc>
        <w:tc>
          <w:tcPr>
            <w:tcW w:w="1225" w:type="dxa"/>
          </w:tcPr>
          <w:p w14:paraId="57A72B7E" w14:textId="77777777" w:rsidR="00204A63" w:rsidRPr="00CD5EF2" w:rsidRDefault="00204A63" w:rsidP="00666B5B">
            <w:pPr>
              <w:rPr>
                <w:b w:val="0"/>
                <w:bCs/>
                <w:sz w:val="20"/>
              </w:rPr>
            </w:pPr>
            <w:r w:rsidRPr="00CD5EF2">
              <w:rPr>
                <w:b w:val="0"/>
                <w:bCs/>
                <w:sz w:val="20"/>
              </w:rPr>
              <w:t>varchar</w:t>
            </w:r>
          </w:p>
        </w:tc>
        <w:tc>
          <w:tcPr>
            <w:tcW w:w="1417" w:type="dxa"/>
          </w:tcPr>
          <w:p w14:paraId="433C5D76" w14:textId="77777777" w:rsidR="00204A63" w:rsidRPr="00CD5EF2" w:rsidRDefault="00204A63" w:rsidP="00666B5B">
            <w:pPr>
              <w:rPr>
                <w:b w:val="0"/>
                <w:bCs/>
                <w:sz w:val="20"/>
              </w:rPr>
            </w:pPr>
            <w:r w:rsidRPr="00CD5EF2">
              <w:rPr>
                <w:b w:val="0"/>
                <w:bCs/>
                <w:sz w:val="20"/>
              </w:rPr>
              <w:t>None</w:t>
            </w:r>
          </w:p>
        </w:tc>
        <w:tc>
          <w:tcPr>
            <w:tcW w:w="1418" w:type="dxa"/>
          </w:tcPr>
          <w:p w14:paraId="7DDA45CA" w14:textId="77777777" w:rsidR="00204A63" w:rsidRPr="00CD5EF2" w:rsidRDefault="00204A63" w:rsidP="00666B5B">
            <w:pPr>
              <w:rPr>
                <w:b w:val="0"/>
                <w:bCs/>
                <w:sz w:val="20"/>
              </w:rPr>
            </w:pPr>
            <w:r w:rsidRPr="00CD5EF2">
              <w:rPr>
                <w:b w:val="0"/>
                <w:bCs/>
                <w:sz w:val="20"/>
              </w:rPr>
              <w:t>false</w:t>
            </w:r>
          </w:p>
        </w:tc>
        <w:tc>
          <w:tcPr>
            <w:tcW w:w="1276" w:type="dxa"/>
          </w:tcPr>
          <w:p w14:paraId="39B452FD" w14:textId="77777777" w:rsidR="00204A63" w:rsidRPr="00CD5EF2" w:rsidRDefault="00204A63" w:rsidP="00666B5B">
            <w:pPr>
              <w:rPr>
                <w:b w:val="0"/>
                <w:bCs/>
                <w:sz w:val="20"/>
              </w:rPr>
            </w:pPr>
            <w:r w:rsidRPr="00CD5EF2">
              <w:rPr>
                <w:b w:val="0"/>
                <w:bCs/>
                <w:sz w:val="20"/>
              </w:rPr>
              <w:t>pending</w:t>
            </w:r>
          </w:p>
        </w:tc>
        <w:tc>
          <w:tcPr>
            <w:tcW w:w="1275" w:type="dxa"/>
          </w:tcPr>
          <w:p w14:paraId="55E09072" w14:textId="77777777" w:rsidR="00204A63" w:rsidRPr="00CD5EF2" w:rsidRDefault="00204A63" w:rsidP="00666B5B">
            <w:pPr>
              <w:rPr>
                <w:b w:val="0"/>
                <w:bCs/>
                <w:sz w:val="20"/>
              </w:rPr>
            </w:pPr>
            <w:r w:rsidRPr="00CD5EF2">
              <w:rPr>
                <w:b w:val="0"/>
                <w:bCs/>
                <w:sz w:val="20"/>
              </w:rPr>
              <w:t>Y</w:t>
            </w:r>
          </w:p>
        </w:tc>
        <w:tc>
          <w:tcPr>
            <w:tcW w:w="851" w:type="dxa"/>
          </w:tcPr>
          <w:p w14:paraId="23124BC5" w14:textId="77777777" w:rsidR="00204A63" w:rsidRPr="00CD5EF2" w:rsidRDefault="00204A63" w:rsidP="00666B5B">
            <w:pPr>
              <w:rPr>
                <w:b w:val="0"/>
                <w:bCs/>
                <w:sz w:val="20"/>
              </w:rPr>
            </w:pPr>
            <w:r w:rsidRPr="00CD5EF2">
              <w:rPr>
                <w:b w:val="0"/>
                <w:bCs/>
                <w:sz w:val="20"/>
              </w:rPr>
              <w:t xml:space="preserve">11 </w:t>
            </w:r>
          </w:p>
        </w:tc>
        <w:tc>
          <w:tcPr>
            <w:tcW w:w="1903" w:type="dxa"/>
          </w:tcPr>
          <w:p w14:paraId="0FF17CB1" w14:textId="77777777" w:rsidR="00204A63" w:rsidRPr="00CD5EF2" w:rsidRDefault="00204A63" w:rsidP="00666B5B">
            <w:pPr>
              <w:rPr>
                <w:b w:val="0"/>
                <w:bCs/>
                <w:sz w:val="20"/>
              </w:rPr>
            </w:pPr>
            <w:r w:rsidRPr="00CD5EF2">
              <w:rPr>
                <w:b w:val="0"/>
                <w:bCs/>
                <w:sz w:val="20"/>
              </w:rPr>
              <w:t>[a-z, A-Z]</w:t>
            </w:r>
          </w:p>
        </w:tc>
      </w:tr>
      <w:tr w:rsidR="00204A63" w:rsidRPr="00CD5EF2" w14:paraId="79187F9C" w14:textId="77777777" w:rsidTr="00666B5B">
        <w:trPr>
          <w:trHeight w:val="1271"/>
        </w:trPr>
        <w:tc>
          <w:tcPr>
            <w:tcW w:w="1975" w:type="dxa"/>
          </w:tcPr>
          <w:p w14:paraId="1C4E91BC" w14:textId="77777777" w:rsidR="00204A63" w:rsidRPr="00CD5EF2" w:rsidRDefault="00204A63" w:rsidP="00666B5B">
            <w:pPr>
              <w:rPr>
                <w:b w:val="0"/>
                <w:bCs/>
                <w:sz w:val="20"/>
              </w:rPr>
            </w:pPr>
            <w:proofErr w:type="spellStart"/>
            <w:r w:rsidRPr="00CD5EF2">
              <w:rPr>
                <w:b w:val="0"/>
                <w:bCs/>
                <w:sz w:val="20"/>
              </w:rPr>
              <w:t>is_exist</w:t>
            </w:r>
            <w:proofErr w:type="spellEnd"/>
          </w:p>
        </w:tc>
        <w:tc>
          <w:tcPr>
            <w:tcW w:w="1615" w:type="dxa"/>
          </w:tcPr>
          <w:p w14:paraId="0D399864" w14:textId="77777777" w:rsidR="00204A63" w:rsidRPr="00CD5EF2" w:rsidRDefault="00204A63" w:rsidP="00666B5B">
            <w:pPr>
              <w:rPr>
                <w:b w:val="0"/>
                <w:bCs/>
                <w:sz w:val="20"/>
              </w:rPr>
            </w:pPr>
            <w:r w:rsidRPr="00CD5EF2">
              <w:rPr>
                <w:b w:val="0"/>
                <w:bCs/>
                <w:sz w:val="20"/>
              </w:rPr>
              <w:t>Determines operation existing record</w:t>
            </w:r>
          </w:p>
        </w:tc>
        <w:tc>
          <w:tcPr>
            <w:tcW w:w="1225" w:type="dxa"/>
          </w:tcPr>
          <w:p w14:paraId="7597E58E" w14:textId="77777777" w:rsidR="00204A63" w:rsidRPr="00CD5EF2" w:rsidRDefault="00204A63" w:rsidP="00666B5B">
            <w:pPr>
              <w:rPr>
                <w:b w:val="0"/>
                <w:bCs/>
                <w:sz w:val="20"/>
              </w:rPr>
            </w:pPr>
            <w:r w:rsidRPr="00CD5EF2">
              <w:rPr>
                <w:b w:val="0"/>
                <w:bCs/>
                <w:sz w:val="20"/>
              </w:rPr>
              <w:t>varchar</w:t>
            </w:r>
          </w:p>
        </w:tc>
        <w:tc>
          <w:tcPr>
            <w:tcW w:w="1417" w:type="dxa"/>
          </w:tcPr>
          <w:p w14:paraId="5F4E5F63" w14:textId="77777777" w:rsidR="00204A63" w:rsidRPr="00CD5EF2" w:rsidRDefault="00204A63" w:rsidP="00666B5B">
            <w:pPr>
              <w:rPr>
                <w:b w:val="0"/>
                <w:bCs/>
                <w:sz w:val="20"/>
              </w:rPr>
            </w:pPr>
            <w:r w:rsidRPr="00CD5EF2">
              <w:rPr>
                <w:b w:val="0"/>
                <w:bCs/>
                <w:sz w:val="20"/>
              </w:rPr>
              <w:t>None</w:t>
            </w:r>
          </w:p>
        </w:tc>
        <w:tc>
          <w:tcPr>
            <w:tcW w:w="1418" w:type="dxa"/>
          </w:tcPr>
          <w:p w14:paraId="5CAE3AE5" w14:textId="77777777" w:rsidR="00204A63" w:rsidRPr="00CD5EF2" w:rsidRDefault="00204A63" w:rsidP="00666B5B">
            <w:pPr>
              <w:rPr>
                <w:b w:val="0"/>
                <w:bCs/>
                <w:sz w:val="20"/>
              </w:rPr>
            </w:pPr>
            <w:r w:rsidRPr="00CD5EF2">
              <w:rPr>
                <w:b w:val="0"/>
                <w:bCs/>
                <w:sz w:val="20"/>
              </w:rPr>
              <w:t>false</w:t>
            </w:r>
          </w:p>
        </w:tc>
        <w:tc>
          <w:tcPr>
            <w:tcW w:w="1276" w:type="dxa"/>
          </w:tcPr>
          <w:p w14:paraId="23164C8B" w14:textId="77777777" w:rsidR="00204A63" w:rsidRPr="00CD5EF2" w:rsidRDefault="00204A63" w:rsidP="00666B5B">
            <w:pPr>
              <w:rPr>
                <w:b w:val="0"/>
                <w:bCs/>
                <w:sz w:val="20"/>
              </w:rPr>
            </w:pPr>
            <w:r w:rsidRPr="00CD5EF2">
              <w:rPr>
                <w:b w:val="0"/>
                <w:bCs/>
                <w:sz w:val="20"/>
              </w:rPr>
              <w:t>true</w:t>
            </w:r>
          </w:p>
        </w:tc>
        <w:tc>
          <w:tcPr>
            <w:tcW w:w="1275" w:type="dxa"/>
          </w:tcPr>
          <w:p w14:paraId="298332CF" w14:textId="77777777" w:rsidR="00204A63" w:rsidRPr="00CD5EF2" w:rsidRDefault="00204A63" w:rsidP="00666B5B">
            <w:pPr>
              <w:rPr>
                <w:b w:val="0"/>
                <w:bCs/>
                <w:sz w:val="20"/>
              </w:rPr>
            </w:pPr>
            <w:r w:rsidRPr="00CD5EF2">
              <w:rPr>
                <w:b w:val="0"/>
                <w:bCs/>
                <w:sz w:val="20"/>
              </w:rPr>
              <w:t>Y</w:t>
            </w:r>
          </w:p>
        </w:tc>
        <w:tc>
          <w:tcPr>
            <w:tcW w:w="851" w:type="dxa"/>
          </w:tcPr>
          <w:p w14:paraId="2940FF86" w14:textId="77777777" w:rsidR="00204A63" w:rsidRPr="00CD5EF2" w:rsidRDefault="00204A63" w:rsidP="00666B5B">
            <w:pPr>
              <w:rPr>
                <w:b w:val="0"/>
                <w:bCs/>
                <w:sz w:val="20"/>
              </w:rPr>
            </w:pPr>
            <w:r w:rsidRPr="00CD5EF2">
              <w:rPr>
                <w:b w:val="0"/>
                <w:bCs/>
                <w:sz w:val="20"/>
              </w:rPr>
              <w:t>50</w:t>
            </w:r>
          </w:p>
        </w:tc>
        <w:tc>
          <w:tcPr>
            <w:tcW w:w="1903" w:type="dxa"/>
          </w:tcPr>
          <w:p w14:paraId="3D9786BB" w14:textId="77777777" w:rsidR="00204A63" w:rsidRPr="00CD5EF2" w:rsidRDefault="00204A63" w:rsidP="00666B5B">
            <w:pPr>
              <w:rPr>
                <w:b w:val="0"/>
                <w:bCs/>
                <w:sz w:val="20"/>
              </w:rPr>
            </w:pPr>
            <w:r w:rsidRPr="00CD5EF2">
              <w:rPr>
                <w:b w:val="0"/>
                <w:bCs/>
                <w:sz w:val="20"/>
              </w:rPr>
              <w:t>[A-Z, a-z,0-9, @]</w:t>
            </w:r>
          </w:p>
        </w:tc>
      </w:tr>
      <w:tr w:rsidR="00204A63" w:rsidRPr="00CD5EF2" w14:paraId="354C92AF" w14:textId="77777777" w:rsidTr="00666B5B">
        <w:trPr>
          <w:trHeight w:val="1271"/>
        </w:trPr>
        <w:tc>
          <w:tcPr>
            <w:tcW w:w="1975" w:type="dxa"/>
          </w:tcPr>
          <w:p w14:paraId="3BE46F0B" w14:textId="77777777" w:rsidR="00204A63" w:rsidRPr="00CD5EF2" w:rsidRDefault="00204A63" w:rsidP="00666B5B">
            <w:pPr>
              <w:rPr>
                <w:b w:val="0"/>
                <w:bCs/>
                <w:sz w:val="20"/>
              </w:rPr>
            </w:pPr>
            <w:proofErr w:type="spellStart"/>
            <w:r w:rsidRPr="00CD5EF2">
              <w:rPr>
                <w:b w:val="0"/>
                <w:bCs/>
                <w:sz w:val="20"/>
              </w:rPr>
              <w:lastRenderedPageBreak/>
              <w:t>user_id</w:t>
            </w:r>
            <w:proofErr w:type="spellEnd"/>
          </w:p>
        </w:tc>
        <w:tc>
          <w:tcPr>
            <w:tcW w:w="1615" w:type="dxa"/>
          </w:tcPr>
          <w:p w14:paraId="4584DE13" w14:textId="77777777" w:rsidR="00204A63" w:rsidRPr="00CD5EF2" w:rsidRDefault="00204A63" w:rsidP="00666B5B">
            <w:pPr>
              <w:rPr>
                <w:b w:val="0"/>
                <w:bCs/>
                <w:sz w:val="20"/>
              </w:rPr>
            </w:pPr>
            <w:r w:rsidRPr="00CD5EF2">
              <w:rPr>
                <w:b w:val="0"/>
                <w:bCs/>
                <w:sz w:val="20"/>
              </w:rPr>
              <w:t>Unique Identified ID for user</w:t>
            </w:r>
          </w:p>
        </w:tc>
        <w:tc>
          <w:tcPr>
            <w:tcW w:w="1225" w:type="dxa"/>
          </w:tcPr>
          <w:p w14:paraId="15485A05" w14:textId="77777777" w:rsidR="00204A63" w:rsidRPr="00CD5EF2" w:rsidRDefault="00204A63" w:rsidP="00666B5B">
            <w:pPr>
              <w:rPr>
                <w:b w:val="0"/>
                <w:bCs/>
                <w:sz w:val="20"/>
              </w:rPr>
            </w:pPr>
            <w:r w:rsidRPr="00CD5EF2">
              <w:rPr>
                <w:b w:val="0"/>
                <w:bCs/>
                <w:sz w:val="20"/>
              </w:rPr>
              <w:t>int</w:t>
            </w:r>
          </w:p>
        </w:tc>
        <w:tc>
          <w:tcPr>
            <w:tcW w:w="1417" w:type="dxa"/>
          </w:tcPr>
          <w:p w14:paraId="13B22080" w14:textId="77777777" w:rsidR="00204A63" w:rsidRPr="00CD5EF2" w:rsidRDefault="00204A63" w:rsidP="00666B5B">
            <w:pPr>
              <w:rPr>
                <w:b w:val="0"/>
                <w:bCs/>
                <w:sz w:val="20"/>
              </w:rPr>
            </w:pPr>
            <w:r w:rsidRPr="00CD5EF2">
              <w:rPr>
                <w:b w:val="0"/>
                <w:bCs/>
                <w:sz w:val="20"/>
              </w:rPr>
              <w:t>None</w:t>
            </w:r>
          </w:p>
        </w:tc>
        <w:tc>
          <w:tcPr>
            <w:tcW w:w="1418" w:type="dxa"/>
          </w:tcPr>
          <w:p w14:paraId="33958832" w14:textId="77777777" w:rsidR="00204A63" w:rsidRPr="00CD5EF2" w:rsidRDefault="00204A63" w:rsidP="00666B5B">
            <w:pPr>
              <w:rPr>
                <w:b w:val="0"/>
                <w:bCs/>
                <w:sz w:val="20"/>
              </w:rPr>
            </w:pPr>
            <w:r w:rsidRPr="00CD5EF2">
              <w:rPr>
                <w:b w:val="0"/>
                <w:bCs/>
                <w:sz w:val="20"/>
              </w:rPr>
              <w:t>false</w:t>
            </w:r>
          </w:p>
        </w:tc>
        <w:tc>
          <w:tcPr>
            <w:tcW w:w="1276" w:type="dxa"/>
          </w:tcPr>
          <w:p w14:paraId="0A96BAC3" w14:textId="77777777" w:rsidR="00204A63" w:rsidRPr="00CD5EF2" w:rsidRDefault="00204A63" w:rsidP="00666B5B">
            <w:pPr>
              <w:rPr>
                <w:b w:val="0"/>
                <w:bCs/>
                <w:sz w:val="20"/>
              </w:rPr>
            </w:pPr>
            <w:r w:rsidRPr="00CD5EF2">
              <w:rPr>
                <w:b w:val="0"/>
                <w:bCs/>
                <w:sz w:val="20"/>
              </w:rPr>
              <w:t>1</w:t>
            </w:r>
          </w:p>
        </w:tc>
        <w:tc>
          <w:tcPr>
            <w:tcW w:w="1275" w:type="dxa"/>
          </w:tcPr>
          <w:p w14:paraId="53878116" w14:textId="77777777" w:rsidR="00204A63" w:rsidRPr="00CD5EF2" w:rsidRDefault="00204A63" w:rsidP="00666B5B">
            <w:pPr>
              <w:rPr>
                <w:b w:val="0"/>
                <w:bCs/>
                <w:sz w:val="20"/>
              </w:rPr>
            </w:pPr>
            <w:r w:rsidRPr="00CD5EF2">
              <w:rPr>
                <w:b w:val="0"/>
                <w:bCs/>
                <w:sz w:val="20"/>
              </w:rPr>
              <w:t>Y</w:t>
            </w:r>
          </w:p>
        </w:tc>
        <w:tc>
          <w:tcPr>
            <w:tcW w:w="851" w:type="dxa"/>
          </w:tcPr>
          <w:p w14:paraId="10701651" w14:textId="77777777" w:rsidR="00204A63" w:rsidRPr="00CD5EF2" w:rsidRDefault="00204A63" w:rsidP="00666B5B">
            <w:pPr>
              <w:rPr>
                <w:b w:val="0"/>
                <w:bCs/>
                <w:sz w:val="20"/>
              </w:rPr>
            </w:pPr>
            <w:r w:rsidRPr="00CD5EF2">
              <w:rPr>
                <w:b w:val="0"/>
                <w:bCs/>
                <w:sz w:val="20"/>
              </w:rPr>
              <w:t>11</w:t>
            </w:r>
          </w:p>
        </w:tc>
        <w:tc>
          <w:tcPr>
            <w:tcW w:w="1903" w:type="dxa"/>
          </w:tcPr>
          <w:p w14:paraId="3714D56D" w14:textId="77777777" w:rsidR="00204A63" w:rsidRPr="00CD5EF2" w:rsidRDefault="00204A63" w:rsidP="00666B5B">
            <w:pPr>
              <w:rPr>
                <w:b w:val="0"/>
                <w:bCs/>
                <w:sz w:val="20"/>
              </w:rPr>
            </w:pPr>
            <w:r w:rsidRPr="00CD5EF2">
              <w:rPr>
                <w:b w:val="0"/>
                <w:bCs/>
                <w:sz w:val="20"/>
              </w:rPr>
              <w:t>[0-9]</w:t>
            </w:r>
          </w:p>
        </w:tc>
      </w:tr>
    </w:tbl>
    <w:p w14:paraId="6B42C2B6" w14:textId="77777777" w:rsidR="00296CBF" w:rsidRDefault="00296CBF" w:rsidP="00204A63">
      <w:pPr>
        <w:spacing w:line="360" w:lineRule="auto"/>
        <w:rPr>
          <w:rFonts w:cs="Times New Roman"/>
          <w:szCs w:val="24"/>
        </w:rPr>
      </w:pPr>
    </w:p>
    <w:p w14:paraId="55A4267B" w14:textId="69A27BB7" w:rsidR="00204A63"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78</w:t>
      </w:r>
      <w:r w:rsidRPr="00D954EF">
        <w:rPr>
          <w:rFonts w:cs="Times New Roman"/>
          <w:szCs w:val="24"/>
        </w:rPr>
        <w:t xml:space="preserve">. Data Dictionary of </w:t>
      </w:r>
      <w:r>
        <w:rPr>
          <w:rFonts w:cs="Times New Roman"/>
          <w:szCs w:val="24"/>
        </w:rPr>
        <w:t xml:space="preserve">Operation </w:t>
      </w:r>
      <w:r w:rsidRPr="00D954EF">
        <w:rPr>
          <w:rFonts w:cs="Times New Roman"/>
          <w:szCs w:val="24"/>
        </w:rPr>
        <w:t>Table</w:t>
      </w:r>
    </w:p>
    <w:p w14:paraId="19711A09" w14:textId="23009D18" w:rsidR="00575A26" w:rsidRDefault="00575A26" w:rsidP="00204A63">
      <w:pPr>
        <w:spacing w:line="360" w:lineRule="auto"/>
        <w:rPr>
          <w:rFonts w:cs="Times New Roman"/>
          <w:szCs w:val="24"/>
        </w:rPr>
      </w:pPr>
    </w:p>
    <w:p w14:paraId="699762AE" w14:textId="6FB1998E" w:rsidR="00575A26" w:rsidRDefault="00575A26" w:rsidP="00204A63">
      <w:pPr>
        <w:spacing w:line="360" w:lineRule="auto"/>
        <w:rPr>
          <w:rFonts w:cs="Times New Roman"/>
          <w:szCs w:val="24"/>
        </w:rPr>
      </w:pPr>
    </w:p>
    <w:p w14:paraId="0B5CCF74" w14:textId="028F5A27" w:rsidR="00575A26" w:rsidRDefault="00575A26" w:rsidP="00204A63">
      <w:pPr>
        <w:spacing w:line="360" w:lineRule="auto"/>
        <w:rPr>
          <w:rFonts w:cs="Times New Roman"/>
          <w:szCs w:val="24"/>
        </w:rPr>
      </w:pPr>
    </w:p>
    <w:p w14:paraId="508248CF" w14:textId="31300159" w:rsidR="00575A26" w:rsidRDefault="00575A26" w:rsidP="00204A63">
      <w:pPr>
        <w:spacing w:line="360" w:lineRule="auto"/>
        <w:rPr>
          <w:rFonts w:cs="Times New Roman"/>
          <w:szCs w:val="24"/>
        </w:rPr>
      </w:pPr>
    </w:p>
    <w:p w14:paraId="19B07D24" w14:textId="22BD7E56" w:rsidR="00575A26" w:rsidRDefault="00575A26" w:rsidP="00204A63">
      <w:pPr>
        <w:spacing w:line="360" w:lineRule="auto"/>
        <w:rPr>
          <w:rFonts w:cs="Times New Roman"/>
          <w:szCs w:val="24"/>
        </w:rPr>
      </w:pPr>
    </w:p>
    <w:p w14:paraId="5AA45BD1" w14:textId="6E635211" w:rsidR="00575A26" w:rsidRDefault="00575A26" w:rsidP="00204A63">
      <w:pPr>
        <w:spacing w:line="360" w:lineRule="auto"/>
        <w:rPr>
          <w:rFonts w:cs="Times New Roman"/>
          <w:szCs w:val="24"/>
        </w:rPr>
      </w:pPr>
    </w:p>
    <w:p w14:paraId="73503AA7" w14:textId="67E708D5" w:rsidR="00575A26" w:rsidRDefault="00575A26" w:rsidP="00204A63">
      <w:pPr>
        <w:spacing w:line="360" w:lineRule="auto"/>
        <w:rPr>
          <w:rFonts w:cs="Times New Roman"/>
          <w:szCs w:val="24"/>
        </w:rPr>
      </w:pPr>
    </w:p>
    <w:p w14:paraId="254AD070" w14:textId="422B123C" w:rsidR="00575A26" w:rsidRDefault="00575A26" w:rsidP="00204A63">
      <w:pPr>
        <w:spacing w:line="360" w:lineRule="auto"/>
        <w:rPr>
          <w:rFonts w:cs="Times New Roman"/>
          <w:szCs w:val="24"/>
        </w:rPr>
      </w:pPr>
    </w:p>
    <w:p w14:paraId="09674E75" w14:textId="5B399CFE" w:rsidR="00575A26" w:rsidRDefault="00575A26" w:rsidP="00204A63">
      <w:pPr>
        <w:spacing w:line="360" w:lineRule="auto"/>
        <w:rPr>
          <w:rFonts w:cs="Times New Roman"/>
          <w:szCs w:val="24"/>
        </w:rPr>
      </w:pPr>
    </w:p>
    <w:p w14:paraId="4C48A8D8" w14:textId="1A8247E1" w:rsidR="00575A26" w:rsidRDefault="00575A26" w:rsidP="00204A63">
      <w:pPr>
        <w:spacing w:line="360" w:lineRule="auto"/>
        <w:rPr>
          <w:rFonts w:cs="Times New Roman"/>
          <w:szCs w:val="24"/>
        </w:rPr>
      </w:pPr>
    </w:p>
    <w:p w14:paraId="130C3B50" w14:textId="574C24DB" w:rsidR="00575A26" w:rsidRDefault="00575A26" w:rsidP="00204A63">
      <w:pPr>
        <w:spacing w:line="360" w:lineRule="auto"/>
        <w:rPr>
          <w:rFonts w:cs="Times New Roman"/>
          <w:szCs w:val="24"/>
        </w:rPr>
      </w:pPr>
    </w:p>
    <w:p w14:paraId="1F2ED9A0" w14:textId="635F9076" w:rsidR="00575A26" w:rsidRDefault="00575A26" w:rsidP="00204A63">
      <w:pPr>
        <w:spacing w:line="360" w:lineRule="auto"/>
        <w:rPr>
          <w:rFonts w:cs="Times New Roman"/>
          <w:szCs w:val="24"/>
        </w:rPr>
      </w:pPr>
    </w:p>
    <w:p w14:paraId="6435E7B1" w14:textId="03064F91" w:rsidR="00575A26" w:rsidRDefault="00575A26" w:rsidP="00204A63">
      <w:pPr>
        <w:spacing w:line="360" w:lineRule="auto"/>
        <w:rPr>
          <w:rFonts w:cs="Times New Roman"/>
          <w:szCs w:val="24"/>
        </w:rPr>
      </w:pPr>
    </w:p>
    <w:p w14:paraId="2023AB1C" w14:textId="136810B7" w:rsidR="00575A26" w:rsidRDefault="00575A26" w:rsidP="00204A63">
      <w:pPr>
        <w:spacing w:line="360" w:lineRule="auto"/>
        <w:rPr>
          <w:rFonts w:cs="Times New Roman"/>
          <w:szCs w:val="24"/>
        </w:rPr>
      </w:pPr>
    </w:p>
    <w:p w14:paraId="1A55F128" w14:textId="77777777" w:rsidR="00575A26" w:rsidRPr="00D954EF" w:rsidRDefault="00575A26" w:rsidP="00204A63">
      <w:pPr>
        <w:spacing w:line="360" w:lineRule="auto"/>
        <w:rPr>
          <w:rFonts w:cs="Times New Roman"/>
          <w:szCs w:val="24"/>
        </w:rPr>
      </w:pPr>
    </w:p>
    <w:p w14:paraId="15650D89" w14:textId="77777777" w:rsidR="00204A63" w:rsidRDefault="00204A63" w:rsidP="00204A63">
      <w:pPr>
        <w:jc w:val="both"/>
      </w:pPr>
    </w:p>
    <w:tbl>
      <w:tblPr>
        <w:tblStyle w:val="TableGrid"/>
        <w:tblW w:w="12955" w:type="dxa"/>
        <w:tblLayout w:type="fixed"/>
        <w:tblLook w:val="04A0" w:firstRow="1" w:lastRow="0" w:firstColumn="1" w:lastColumn="0" w:noHBand="0" w:noVBand="1"/>
      </w:tblPr>
      <w:tblGrid>
        <w:gridCol w:w="1980"/>
        <w:gridCol w:w="1975"/>
        <w:gridCol w:w="1143"/>
        <w:gridCol w:w="1418"/>
        <w:gridCol w:w="1417"/>
        <w:gridCol w:w="1134"/>
        <w:gridCol w:w="1276"/>
        <w:gridCol w:w="886"/>
        <w:gridCol w:w="1726"/>
      </w:tblGrid>
      <w:tr w:rsidR="00204A63" w:rsidRPr="00204A5D" w14:paraId="076BC3E4" w14:textId="77777777" w:rsidTr="00666B5B">
        <w:trPr>
          <w:trHeight w:val="291"/>
        </w:trPr>
        <w:tc>
          <w:tcPr>
            <w:tcW w:w="1980" w:type="dxa"/>
          </w:tcPr>
          <w:p w14:paraId="60C4F3DE" w14:textId="77777777" w:rsidR="00204A63" w:rsidRPr="00204A5D" w:rsidRDefault="00204A63" w:rsidP="00666B5B">
            <w:pPr>
              <w:rPr>
                <w:sz w:val="20"/>
              </w:rPr>
            </w:pPr>
            <w:r w:rsidRPr="00204A5D">
              <w:rPr>
                <w:sz w:val="20"/>
              </w:rPr>
              <w:lastRenderedPageBreak/>
              <w:t>Table Name</w:t>
            </w:r>
          </w:p>
        </w:tc>
        <w:tc>
          <w:tcPr>
            <w:tcW w:w="10975" w:type="dxa"/>
            <w:gridSpan w:val="8"/>
          </w:tcPr>
          <w:p w14:paraId="7ECC8734" w14:textId="77777777" w:rsidR="00204A63" w:rsidRPr="00204A5D" w:rsidRDefault="00204A63" w:rsidP="00666B5B">
            <w:pPr>
              <w:rPr>
                <w:sz w:val="20"/>
              </w:rPr>
            </w:pPr>
            <w:proofErr w:type="spellStart"/>
            <w:r w:rsidRPr="00204A5D">
              <w:rPr>
                <w:sz w:val="20"/>
              </w:rPr>
              <w:t>tbl_operation_type</w:t>
            </w:r>
            <w:proofErr w:type="spellEnd"/>
          </w:p>
        </w:tc>
      </w:tr>
      <w:tr w:rsidR="00204A63" w:rsidRPr="00204A5D" w14:paraId="2EE308CC" w14:textId="77777777" w:rsidTr="00666B5B">
        <w:trPr>
          <w:trHeight w:val="291"/>
        </w:trPr>
        <w:tc>
          <w:tcPr>
            <w:tcW w:w="1980" w:type="dxa"/>
          </w:tcPr>
          <w:p w14:paraId="4C46A7D1" w14:textId="77777777" w:rsidR="00204A63" w:rsidRPr="00204A5D" w:rsidRDefault="00204A63" w:rsidP="00666B5B">
            <w:pPr>
              <w:rPr>
                <w:sz w:val="20"/>
              </w:rPr>
            </w:pPr>
            <w:r w:rsidRPr="00204A5D">
              <w:rPr>
                <w:sz w:val="20"/>
              </w:rPr>
              <w:t>Description</w:t>
            </w:r>
          </w:p>
        </w:tc>
        <w:tc>
          <w:tcPr>
            <w:tcW w:w="10975" w:type="dxa"/>
            <w:gridSpan w:val="8"/>
          </w:tcPr>
          <w:p w14:paraId="4DA0DA49" w14:textId="77777777" w:rsidR="00204A63" w:rsidRPr="00204A5D" w:rsidRDefault="00204A63" w:rsidP="00666B5B">
            <w:pPr>
              <w:rPr>
                <w:sz w:val="20"/>
              </w:rPr>
            </w:pPr>
            <w:r w:rsidRPr="00204A5D">
              <w:rPr>
                <w:sz w:val="20"/>
              </w:rPr>
              <w:t>This table record the operation type.</w:t>
            </w:r>
          </w:p>
        </w:tc>
      </w:tr>
      <w:tr w:rsidR="00204A63" w:rsidRPr="00204A5D" w14:paraId="09140B0F" w14:textId="77777777" w:rsidTr="00666B5B">
        <w:trPr>
          <w:trHeight w:val="468"/>
        </w:trPr>
        <w:tc>
          <w:tcPr>
            <w:tcW w:w="1980" w:type="dxa"/>
          </w:tcPr>
          <w:p w14:paraId="56D551A0" w14:textId="77777777" w:rsidR="00204A63" w:rsidRPr="00204A5D" w:rsidRDefault="00204A63" w:rsidP="00666B5B">
            <w:pPr>
              <w:rPr>
                <w:sz w:val="20"/>
              </w:rPr>
            </w:pPr>
            <w:r w:rsidRPr="00204A5D">
              <w:rPr>
                <w:sz w:val="20"/>
              </w:rPr>
              <w:t>Alias</w:t>
            </w:r>
          </w:p>
        </w:tc>
        <w:tc>
          <w:tcPr>
            <w:tcW w:w="10975" w:type="dxa"/>
            <w:gridSpan w:val="8"/>
          </w:tcPr>
          <w:p w14:paraId="50A946F5" w14:textId="77777777" w:rsidR="00204A63" w:rsidRPr="00204A5D" w:rsidRDefault="00204A63" w:rsidP="00666B5B">
            <w:pPr>
              <w:rPr>
                <w:sz w:val="20"/>
              </w:rPr>
            </w:pPr>
            <w:r w:rsidRPr="00204A5D">
              <w:rPr>
                <w:sz w:val="20"/>
              </w:rPr>
              <w:t>None</w:t>
            </w:r>
          </w:p>
        </w:tc>
      </w:tr>
      <w:tr w:rsidR="00204A63" w:rsidRPr="00204A5D" w14:paraId="3EAF856F" w14:textId="77777777" w:rsidTr="00666B5B">
        <w:trPr>
          <w:trHeight w:val="874"/>
        </w:trPr>
        <w:tc>
          <w:tcPr>
            <w:tcW w:w="1980" w:type="dxa"/>
          </w:tcPr>
          <w:p w14:paraId="60F9010F" w14:textId="77777777" w:rsidR="00204A63" w:rsidRPr="00204A5D" w:rsidRDefault="00204A63" w:rsidP="00666B5B">
            <w:pPr>
              <w:rPr>
                <w:sz w:val="20"/>
              </w:rPr>
            </w:pPr>
            <w:r w:rsidRPr="00204A5D">
              <w:rPr>
                <w:sz w:val="20"/>
              </w:rPr>
              <w:t>Attribute Name</w:t>
            </w:r>
          </w:p>
        </w:tc>
        <w:tc>
          <w:tcPr>
            <w:tcW w:w="1975" w:type="dxa"/>
          </w:tcPr>
          <w:p w14:paraId="4BAA88A5" w14:textId="77777777" w:rsidR="00204A63" w:rsidRPr="00204A5D" w:rsidRDefault="00204A63" w:rsidP="00666B5B">
            <w:pPr>
              <w:rPr>
                <w:sz w:val="20"/>
              </w:rPr>
            </w:pPr>
            <w:r w:rsidRPr="00204A5D">
              <w:rPr>
                <w:sz w:val="20"/>
              </w:rPr>
              <w:t>Description</w:t>
            </w:r>
          </w:p>
        </w:tc>
        <w:tc>
          <w:tcPr>
            <w:tcW w:w="1143" w:type="dxa"/>
          </w:tcPr>
          <w:p w14:paraId="684906DE" w14:textId="77777777" w:rsidR="00204A63" w:rsidRPr="00204A5D" w:rsidRDefault="00204A63" w:rsidP="00666B5B">
            <w:pPr>
              <w:rPr>
                <w:sz w:val="20"/>
              </w:rPr>
            </w:pPr>
            <w:r w:rsidRPr="00204A5D">
              <w:rPr>
                <w:sz w:val="20"/>
              </w:rPr>
              <w:t>Data Type</w:t>
            </w:r>
          </w:p>
        </w:tc>
        <w:tc>
          <w:tcPr>
            <w:tcW w:w="1418" w:type="dxa"/>
          </w:tcPr>
          <w:p w14:paraId="54996630" w14:textId="77777777" w:rsidR="00204A63" w:rsidRPr="00204A5D" w:rsidRDefault="00204A63" w:rsidP="00666B5B">
            <w:pPr>
              <w:rPr>
                <w:sz w:val="20"/>
              </w:rPr>
            </w:pPr>
            <w:r w:rsidRPr="00204A5D">
              <w:rPr>
                <w:sz w:val="20"/>
              </w:rPr>
              <w:t>Default Value</w:t>
            </w:r>
          </w:p>
        </w:tc>
        <w:tc>
          <w:tcPr>
            <w:tcW w:w="1417" w:type="dxa"/>
          </w:tcPr>
          <w:p w14:paraId="1BF21CBA" w14:textId="77777777" w:rsidR="00204A63" w:rsidRPr="00204A5D" w:rsidRDefault="00204A63" w:rsidP="00666B5B">
            <w:pPr>
              <w:rPr>
                <w:sz w:val="20"/>
              </w:rPr>
            </w:pPr>
            <w:r w:rsidRPr="00204A5D">
              <w:rPr>
                <w:sz w:val="20"/>
              </w:rPr>
              <w:t>Primary Key</w:t>
            </w:r>
          </w:p>
        </w:tc>
        <w:tc>
          <w:tcPr>
            <w:tcW w:w="1134" w:type="dxa"/>
          </w:tcPr>
          <w:p w14:paraId="3244C484" w14:textId="77777777" w:rsidR="00204A63" w:rsidRPr="00204A5D" w:rsidRDefault="00204A63" w:rsidP="00666B5B">
            <w:pPr>
              <w:rPr>
                <w:sz w:val="20"/>
              </w:rPr>
            </w:pPr>
            <w:r w:rsidRPr="00204A5D">
              <w:rPr>
                <w:sz w:val="20"/>
              </w:rPr>
              <w:t>Example</w:t>
            </w:r>
          </w:p>
        </w:tc>
        <w:tc>
          <w:tcPr>
            <w:tcW w:w="1276" w:type="dxa"/>
          </w:tcPr>
          <w:p w14:paraId="1333D798" w14:textId="77777777" w:rsidR="00204A63" w:rsidRPr="00204A5D" w:rsidRDefault="00204A63" w:rsidP="00666B5B">
            <w:pPr>
              <w:rPr>
                <w:sz w:val="20"/>
              </w:rPr>
            </w:pPr>
            <w:r w:rsidRPr="00204A5D">
              <w:rPr>
                <w:sz w:val="20"/>
              </w:rPr>
              <w:t>Not Allowed? (Y/N)</w:t>
            </w:r>
          </w:p>
        </w:tc>
        <w:tc>
          <w:tcPr>
            <w:tcW w:w="886" w:type="dxa"/>
          </w:tcPr>
          <w:p w14:paraId="46E29B50" w14:textId="77777777" w:rsidR="00204A63" w:rsidRPr="00204A5D" w:rsidRDefault="00204A63" w:rsidP="00666B5B">
            <w:pPr>
              <w:rPr>
                <w:sz w:val="20"/>
              </w:rPr>
            </w:pPr>
            <w:r w:rsidRPr="00204A5D">
              <w:rPr>
                <w:sz w:val="20"/>
              </w:rPr>
              <w:t>Length</w:t>
            </w:r>
          </w:p>
        </w:tc>
        <w:tc>
          <w:tcPr>
            <w:tcW w:w="1726" w:type="dxa"/>
          </w:tcPr>
          <w:p w14:paraId="7E6D35A2" w14:textId="77777777" w:rsidR="00204A63" w:rsidRPr="00204A5D" w:rsidRDefault="00204A63" w:rsidP="00666B5B">
            <w:pPr>
              <w:rPr>
                <w:sz w:val="20"/>
              </w:rPr>
            </w:pPr>
            <w:r w:rsidRPr="00204A5D">
              <w:rPr>
                <w:sz w:val="20"/>
              </w:rPr>
              <w:t>Validation Rules</w:t>
            </w:r>
          </w:p>
        </w:tc>
      </w:tr>
      <w:tr w:rsidR="00204A63" w:rsidRPr="00204A5D" w14:paraId="2377FB1A" w14:textId="77777777" w:rsidTr="00666B5B">
        <w:trPr>
          <w:trHeight w:val="1253"/>
        </w:trPr>
        <w:tc>
          <w:tcPr>
            <w:tcW w:w="1980" w:type="dxa"/>
          </w:tcPr>
          <w:p w14:paraId="6E9EB748" w14:textId="77777777" w:rsidR="00204A63" w:rsidRPr="00204A5D" w:rsidRDefault="00204A63" w:rsidP="00666B5B">
            <w:pPr>
              <w:rPr>
                <w:b w:val="0"/>
                <w:bCs/>
                <w:sz w:val="20"/>
              </w:rPr>
            </w:pPr>
            <w:proofErr w:type="spellStart"/>
            <w:r w:rsidRPr="00204A5D">
              <w:rPr>
                <w:b w:val="0"/>
                <w:bCs/>
                <w:sz w:val="20"/>
              </w:rPr>
              <w:t>operation_type_id</w:t>
            </w:r>
            <w:proofErr w:type="spellEnd"/>
          </w:p>
        </w:tc>
        <w:tc>
          <w:tcPr>
            <w:tcW w:w="1975" w:type="dxa"/>
          </w:tcPr>
          <w:p w14:paraId="59EA3BB1" w14:textId="77777777" w:rsidR="00204A63" w:rsidRPr="00204A5D" w:rsidRDefault="00204A63" w:rsidP="00666B5B">
            <w:pPr>
              <w:rPr>
                <w:b w:val="0"/>
                <w:bCs/>
                <w:sz w:val="20"/>
              </w:rPr>
            </w:pPr>
            <w:r w:rsidRPr="00204A5D">
              <w:rPr>
                <w:b w:val="0"/>
                <w:bCs/>
                <w:sz w:val="20"/>
              </w:rPr>
              <w:t>Unique Identified ID for operation type</w:t>
            </w:r>
          </w:p>
        </w:tc>
        <w:tc>
          <w:tcPr>
            <w:tcW w:w="1143" w:type="dxa"/>
          </w:tcPr>
          <w:p w14:paraId="0A00DCEE" w14:textId="77777777" w:rsidR="00204A63" w:rsidRPr="00204A5D" w:rsidRDefault="00204A63" w:rsidP="00666B5B">
            <w:pPr>
              <w:rPr>
                <w:b w:val="0"/>
                <w:bCs/>
                <w:sz w:val="20"/>
              </w:rPr>
            </w:pPr>
            <w:r w:rsidRPr="00204A5D">
              <w:rPr>
                <w:b w:val="0"/>
                <w:bCs/>
                <w:sz w:val="20"/>
              </w:rPr>
              <w:t>int</w:t>
            </w:r>
          </w:p>
        </w:tc>
        <w:tc>
          <w:tcPr>
            <w:tcW w:w="1418" w:type="dxa"/>
          </w:tcPr>
          <w:p w14:paraId="5E2851F4" w14:textId="77777777" w:rsidR="00204A63" w:rsidRPr="00204A5D" w:rsidRDefault="00204A63" w:rsidP="00666B5B">
            <w:pPr>
              <w:rPr>
                <w:b w:val="0"/>
                <w:bCs/>
                <w:sz w:val="20"/>
              </w:rPr>
            </w:pPr>
            <w:r w:rsidRPr="00204A5D">
              <w:rPr>
                <w:b w:val="0"/>
                <w:bCs/>
                <w:sz w:val="20"/>
              </w:rPr>
              <w:t>None</w:t>
            </w:r>
          </w:p>
        </w:tc>
        <w:tc>
          <w:tcPr>
            <w:tcW w:w="1417" w:type="dxa"/>
          </w:tcPr>
          <w:p w14:paraId="4BDCE005" w14:textId="77777777" w:rsidR="00204A63" w:rsidRPr="00204A5D" w:rsidRDefault="00204A63" w:rsidP="00666B5B">
            <w:pPr>
              <w:rPr>
                <w:b w:val="0"/>
                <w:bCs/>
                <w:sz w:val="20"/>
              </w:rPr>
            </w:pPr>
            <w:r w:rsidRPr="00204A5D">
              <w:rPr>
                <w:b w:val="0"/>
                <w:bCs/>
                <w:sz w:val="20"/>
              </w:rPr>
              <w:t>true</w:t>
            </w:r>
          </w:p>
        </w:tc>
        <w:tc>
          <w:tcPr>
            <w:tcW w:w="1134" w:type="dxa"/>
          </w:tcPr>
          <w:p w14:paraId="738B0C9C" w14:textId="77777777" w:rsidR="00204A63" w:rsidRPr="00204A5D" w:rsidRDefault="00204A63" w:rsidP="00666B5B">
            <w:pPr>
              <w:rPr>
                <w:b w:val="0"/>
                <w:bCs/>
                <w:sz w:val="20"/>
              </w:rPr>
            </w:pPr>
            <w:r w:rsidRPr="00204A5D">
              <w:rPr>
                <w:b w:val="0"/>
                <w:bCs/>
                <w:sz w:val="20"/>
              </w:rPr>
              <w:t>1</w:t>
            </w:r>
          </w:p>
        </w:tc>
        <w:tc>
          <w:tcPr>
            <w:tcW w:w="1276" w:type="dxa"/>
          </w:tcPr>
          <w:p w14:paraId="386FB2FC" w14:textId="77777777" w:rsidR="00204A63" w:rsidRPr="00204A5D" w:rsidRDefault="00204A63" w:rsidP="00666B5B">
            <w:pPr>
              <w:rPr>
                <w:b w:val="0"/>
                <w:bCs/>
                <w:sz w:val="20"/>
              </w:rPr>
            </w:pPr>
            <w:r w:rsidRPr="00204A5D">
              <w:rPr>
                <w:b w:val="0"/>
                <w:bCs/>
                <w:sz w:val="20"/>
              </w:rPr>
              <w:t>N</w:t>
            </w:r>
          </w:p>
        </w:tc>
        <w:tc>
          <w:tcPr>
            <w:tcW w:w="886" w:type="dxa"/>
          </w:tcPr>
          <w:p w14:paraId="30324032" w14:textId="77777777" w:rsidR="00204A63" w:rsidRPr="00204A5D" w:rsidRDefault="00204A63" w:rsidP="00666B5B">
            <w:pPr>
              <w:rPr>
                <w:b w:val="0"/>
                <w:bCs/>
                <w:sz w:val="20"/>
              </w:rPr>
            </w:pPr>
            <w:r w:rsidRPr="00204A5D">
              <w:rPr>
                <w:b w:val="0"/>
                <w:bCs/>
                <w:sz w:val="20"/>
              </w:rPr>
              <w:t>11</w:t>
            </w:r>
          </w:p>
        </w:tc>
        <w:tc>
          <w:tcPr>
            <w:tcW w:w="1726" w:type="dxa"/>
          </w:tcPr>
          <w:p w14:paraId="12D57F0E" w14:textId="77777777" w:rsidR="00204A63" w:rsidRPr="00204A5D" w:rsidRDefault="00204A63" w:rsidP="00666B5B">
            <w:pPr>
              <w:rPr>
                <w:b w:val="0"/>
                <w:bCs/>
                <w:sz w:val="20"/>
              </w:rPr>
            </w:pPr>
            <w:r w:rsidRPr="00204A5D">
              <w:rPr>
                <w:b w:val="0"/>
                <w:bCs/>
                <w:sz w:val="20"/>
              </w:rPr>
              <w:t>[0-9]</w:t>
            </w:r>
          </w:p>
        </w:tc>
      </w:tr>
      <w:tr w:rsidR="00204A63" w:rsidRPr="00204A5D" w14:paraId="039DC7D9" w14:textId="77777777" w:rsidTr="00666B5B">
        <w:trPr>
          <w:trHeight w:val="991"/>
        </w:trPr>
        <w:tc>
          <w:tcPr>
            <w:tcW w:w="1980" w:type="dxa"/>
          </w:tcPr>
          <w:p w14:paraId="4CE8E511" w14:textId="77777777" w:rsidR="00204A63" w:rsidRPr="00204A5D" w:rsidRDefault="00204A63" w:rsidP="00666B5B">
            <w:pPr>
              <w:rPr>
                <w:b w:val="0"/>
                <w:bCs/>
                <w:sz w:val="20"/>
              </w:rPr>
            </w:pPr>
            <w:proofErr w:type="spellStart"/>
            <w:r w:rsidRPr="00204A5D">
              <w:rPr>
                <w:b w:val="0"/>
                <w:bCs/>
                <w:sz w:val="20"/>
              </w:rPr>
              <w:t>operation_name</w:t>
            </w:r>
            <w:proofErr w:type="spellEnd"/>
          </w:p>
        </w:tc>
        <w:tc>
          <w:tcPr>
            <w:tcW w:w="1975" w:type="dxa"/>
          </w:tcPr>
          <w:p w14:paraId="1DA8A81A" w14:textId="77777777" w:rsidR="00204A63" w:rsidRPr="00204A5D" w:rsidRDefault="00204A63" w:rsidP="00666B5B">
            <w:pPr>
              <w:rPr>
                <w:b w:val="0"/>
                <w:bCs/>
                <w:sz w:val="20"/>
              </w:rPr>
            </w:pPr>
            <w:r w:rsidRPr="00204A5D">
              <w:rPr>
                <w:b w:val="0"/>
                <w:bCs/>
                <w:sz w:val="20"/>
              </w:rPr>
              <w:t>Name of the operation</w:t>
            </w:r>
          </w:p>
        </w:tc>
        <w:tc>
          <w:tcPr>
            <w:tcW w:w="1143" w:type="dxa"/>
          </w:tcPr>
          <w:p w14:paraId="6A45A8A3" w14:textId="77777777" w:rsidR="00204A63" w:rsidRPr="00204A5D" w:rsidRDefault="00204A63" w:rsidP="00666B5B">
            <w:pPr>
              <w:rPr>
                <w:b w:val="0"/>
                <w:bCs/>
                <w:sz w:val="20"/>
              </w:rPr>
            </w:pPr>
            <w:r w:rsidRPr="00204A5D">
              <w:rPr>
                <w:b w:val="0"/>
                <w:bCs/>
                <w:sz w:val="20"/>
              </w:rPr>
              <w:t>varchar</w:t>
            </w:r>
          </w:p>
        </w:tc>
        <w:tc>
          <w:tcPr>
            <w:tcW w:w="1418" w:type="dxa"/>
          </w:tcPr>
          <w:p w14:paraId="0D636217" w14:textId="77777777" w:rsidR="00204A63" w:rsidRPr="00204A5D" w:rsidRDefault="00204A63" w:rsidP="00666B5B">
            <w:pPr>
              <w:rPr>
                <w:b w:val="0"/>
                <w:bCs/>
                <w:sz w:val="20"/>
              </w:rPr>
            </w:pPr>
            <w:r w:rsidRPr="00204A5D">
              <w:rPr>
                <w:b w:val="0"/>
                <w:bCs/>
                <w:sz w:val="20"/>
              </w:rPr>
              <w:t>None</w:t>
            </w:r>
          </w:p>
        </w:tc>
        <w:tc>
          <w:tcPr>
            <w:tcW w:w="1417" w:type="dxa"/>
          </w:tcPr>
          <w:p w14:paraId="38B6BCE9" w14:textId="77777777" w:rsidR="00204A63" w:rsidRPr="00204A5D" w:rsidRDefault="00204A63" w:rsidP="00666B5B">
            <w:pPr>
              <w:rPr>
                <w:b w:val="0"/>
                <w:bCs/>
                <w:sz w:val="20"/>
              </w:rPr>
            </w:pPr>
            <w:r w:rsidRPr="00204A5D">
              <w:rPr>
                <w:b w:val="0"/>
                <w:bCs/>
                <w:sz w:val="20"/>
              </w:rPr>
              <w:t>false</w:t>
            </w:r>
          </w:p>
        </w:tc>
        <w:tc>
          <w:tcPr>
            <w:tcW w:w="1134" w:type="dxa"/>
          </w:tcPr>
          <w:p w14:paraId="557A0518" w14:textId="77777777" w:rsidR="00204A63" w:rsidRPr="00204A5D" w:rsidRDefault="00204A63" w:rsidP="00666B5B">
            <w:pPr>
              <w:rPr>
                <w:b w:val="0"/>
                <w:bCs/>
                <w:sz w:val="20"/>
              </w:rPr>
            </w:pPr>
            <w:r w:rsidRPr="00204A5D">
              <w:rPr>
                <w:b w:val="0"/>
                <w:bCs/>
                <w:sz w:val="20"/>
              </w:rPr>
              <w:t>Feeding</w:t>
            </w:r>
          </w:p>
        </w:tc>
        <w:tc>
          <w:tcPr>
            <w:tcW w:w="1276" w:type="dxa"/>
          </w:tcPr>
          <w:p w14:paraId="45224A60" w14:textId="77777777" w:rsidR="00204A63" w:rsidRPr="00204A5D" w:rsidRDefault="00204A63" w:rsidP="00666B5B">
            <w:pPr>
              <w:rPr>
                <w:b w:val="0"/>
                <w:bCs/>
                <w:sz w:val="20"/>
              </w:rPr>
            </w:pPr>
            <w:r w:rsidRPr="00204A5D">
              <w:rPr>
                <w:b w:val="0"/>
                <w:bCs/>
                <w:sz w:val="20"/>
              </w:rPr>
              <w:t>Y</w:t>
            </w:r>
          </w:p>
        </w:tc>
        <w:tc>
          <w:tcPr>
            <w:tcW w:w="886" w:type="dxa"/>
          </w:tcPr>
          <w:p w14:paraId="4F8C2ADA" w14:textId="77777777" w:rsidR="00204A63" w:rsidRPr="00204A5D" w:rsidRDefault="00204A63" w:rsidP="00666B5B">
            <w:pPr>
              <w:rPr>
                <w:b w:val="0"/>
                <w:bCs/>
                <w:sz w:val="20"/>
              </w:rPr>
            </w:pPr>
            <w:r w:rsidRPr="00204A5D">
              <w:rPr>
                <w:b w:val="0"/>
                <w:bCs/>
                <w:sz w:val="20"/>
              </w:rPr>
              <w:t>50</w:t>
            </w:r>
          </w:p>
        </w:tc>
        <w:tc>
          <w:tcPr>
            <w:tcW w:w="1726" w:type="dxa"/>
          </w:tcPr>
          <w:p w14:paraId="4F54CF33" w14:textId="77777777" w:rsidR="00204A63" w:rsidRPr="00204A5D" w:rsidRDefault="00204A63" w:rsidP="00666B5B">
            <w:pPr>
              <w:rPr>
                <w:b w:val="0"/>
                <w:bCs/>
                <w:sz w:val="20"/>
              </w:rPr>
            </w:pPr>
            <w:r w:rsidRPr="00CC7892">
              <w:rPr>
                <w:b w:val="0"/>
                <w:bCs/>
                <w:sz w:val="20"/>
              </w:rPr>
              <w:t>[A-Z, a-z,0-9, @]</w:t>
            </w:r>
          </w:p>
        </w:tc>
      </w:tr>
      <w:tr w:rsidR="00204A63" w:rsidRPr="00204A5D" w14:paraId="63782BC1" w14:textId="77777777" w:rsidTr="00666B5B">
        <w:trPr>
          <w:trHeight w:val="1325"/>
        </w:trPr>
        <w:tc>
          <w:tcPr>
            <w:tcW w:w="1980" w:type="dxa"/>
          </w:tcPr>
          <w:p w14:paraId="57088E05" w14:textId="77777777" w:rsidR="00204A63" w:rsidRPr="00204A5D" w:rsidRDefault="00204A63" w:rsidP="00666B5B">
            <w:pPr>
              <w:rPr>
                <w:b w:val="0"/>
                <w:bCs/>
                <w:sz w:val="20"/>
              </w:rPr>
            </w:pPr>
            <w:proofErr w:type="spellStart"/>
            <w:r w:rsidRPr="00204A5D">
              <w:rPr>
                <w:b w:val="0"/>
                <w:bCs/>
                <w:sz w:val="20"/>
              </w:rPr>
              <w:t>is_exist</w:t>
            </w:r>
            <w:proofErr w:type="spellEnd"/>
          </w:p>
        </w:tc>
        <w:tc>
          <w:tcPr>
            <w:tcW w:w="1975" w:type="dxa"/>
          </w:tcPr>
          <w:p w14:paraId="7E3D4CE0" w14:textId="77777777" w:rsidR="00204A63" w:rsidRPr="00204A5D" w:rsidRDefault="00204A63" w:rsidP="00666B5B">
            <w:pPr>
              <w:rPr>
                <w:b w:val="0"/>
                <w:bCs/>
                <w:sz w:val="20"/>
              </w:rPr>
            </w:pPr>
            <w:r w:rsidRPr="00204A5D">
              <w:rPr>
                <w:b w:val="0"/>
                <w:bCs/>
                <w:sz w:val="20"/>
              </w:rPr>
              <w:t>Determines operation type existing record</w:t>
            </w:r>
          </w:p>
        </w:tc>
        <w:tc>
          <w:tcPr>
            <w:tcW w:w="1143" w:type="dxa"/>
          </w:tcPr>
          <w:p w14:paraId="10BB1F45" w14:textId="77777777" w:rsidR="00204A63" w:rsidRPr="00204A5D" w:rsidRDefault="00204A63" w:rsidP="00666B5B">
            <w:pPr>
              <w:rPr>
                <w:b w:val="0"/>
                <w:bCs/>
                <w:sz w:val="20"/>
              </w:rPr>
            </w:pPr>
            <w:r w:rsidRPr="00204A5D">
              <w:rPr>
                <w:b w:val="0"/>
                <w:bCs/>
                <w:sz w:val="20"/>
              </w:rPr>
              <w:t>varchar</w:t>
            </w:r>
          </w:p>
        </w:tc>
        <w:tc>
          <w:tcPr>
            <w:tcW w:w="1418" w:type="dxa"/>
          </w:tcPr>
          <w:p w14:paraId="75AB5123" w14:textId="77777777" w:rsidR="00204A63" w:rsidRPr="00204A5D" w:rsidRDefault="00204A63" w:rsidP="00666B5B">
            <w:pPr>
              <w:rPr>
                <w:b w:val="0"/>
                <w:bCs/>
                <w:sz w:val="20"/>
              </w:rPr>
            </w:pPr>
            <w:r w:rsidRPr="00204A5D">
              <w:rPr>
                <w:b w:val="0"/>
                <w:bCs/>
                <w:sz w:val="20"/>
              </w:rPr>
              <w:t>None</w:t>
            </w:r>
          </w:p>
        </w:tc>
        <w:tc>
          <w:tcPr>
            <w:tcW w:w="1417" w:type="dxa"/>
          </w:tcPr>
          <w:p w14:paraId="485498F6" w14:textId="77777777" w:rsidR="00204A63" w:rsidRPr="00204A5D" w:rsidRDefault="00204A63" w:rsidP="00666B5B">
            <w:pPr>
              <w:rPr>
                <w:b w:val="0"/>
                <w:bCs/>
                <w:sz w:val="20"/>
              </w:rPr>
            </w:pPr>
            <w:r w:rsidRPr="00204A5D">
              <w:rPr>
                <w:b w:val="0"/>
                <w:bCs/>
                <w:sz w:val="20"/>
              </w:rPr>
              <w:t>false</w:t>
            </w:r>
          </w:p>
        </w:tc>
        <w:tc>
          <w:tcPr>
            <w:tcW w:w="1134" w:type="dxa"/>
          </w:tcPr>
          <w:p w14:paraId="707CE8E9" w14:textId="77777777" w:rsidR="00204A63" w:rsidRPr="00204A5D" w:rsidRDefault="00204A63" w:rsidP="00666B5B">
            <w:pPr>
              <w:rPr>
                <w:b w:val="0"/>
                <w:bCs/>
                <w:sz w:val="20"/>
              </w:rPr>
            </w:pPr>
            <w:r w:rsidRPr="00204A5D">
              <w:rPr>
                <w:b w:val="0"/>
                <w:bCs/>
                <w:sz w:val="20"/>
              </w:rPr>
              <w:t>true</w:t>
            </w:r>
          </w:p>
        </w:tc>
        <w:tc>
          <w:tcPr>
            <w:tcW w:w="1276" w:type="dxa"/>
          </w:tcPr>
          <w:p w14:paraId="030020CB" w14:textId="77777777" w:rsidR="00204A63" w:rsidRPr="00204A5D" w:rsidRDefault="00204A63" w:rsidP="00666B5B">
            <w:pPr>
              <w:rPr>
                <w:b w:val="0"/>
                <w:bCs/>
                <w:sz w:val="20"/>
              </w:rPr>
            </w:pPr>
            <w:r w:rsidRPr="00204A5D">
              <w:rPr>
                <w:b w:val="0"/>
                <w:bCs/>
                <w:sz w:val="20"/>
              </w:rPr>
              <w:t>Y</w:t>
            </w:r>
          </w:p>
        </w:tc>
        <w:tc>
          <w:tcPr>
            <w:tcW w:w="886" w:type="dxa"/>
          </w:tcPr>
          <w:p w14:paraId="36F6BFD2" w14:textId="77777777" w:rsidR="00204A63" w:rsidRPr="00204A5D" w:rsidRDefault="00204A63" w:rsidP="00666B5B">
            <w:pPr>
              <w:rPr>
                <w:b w:val="0"/>
                <w:bCs/>
                <w:sz w:val="20"/>
              </w:rPr>
            </w:pPr>
            <w:r w:rsidRPr="00204A5D">
              <w:rPr>
                <w:b w:val="0"/>
                <w:bCs/>
                <w:sz w:val="20"/>
              </w:rPr>
              <w:t>50</w:t>
            </w:r>
          </w:p>
        </w:tc>
        <w:tc>
          <w:tcPr>
            <w:tcW w:w="1726" w:type="dxa"/>
          </w:tcPr>
          <w:p w14:paraId="3329BE59" w14:textId="77777777" w:rsidR="00204A63" w:rsidRPr="00204A5D" w:rsidRDefault="00204A63" w:rsidP="00666B5B">
            <w:pPr>
              <w:rPr>
                <w:b w:val="0"/>
                <w:bCs/>
                <w:sz w:val="20"/>
              </w:rPr>
            </w:pPr>
            <w:r w:rsidRPr="00204A5D">
              <w:rPr>
                <w:b w:val="0"/>
                <w:bCs/>
                <w:sz w:val="20"/>
              </w:rPr>
              <w:t>[A-Z, a-z,0-9, @]</w:t>
            </w:r>
          </w:p>
        </w:tc>
      </w:tr>
    </w:tbl>
    <w:p w14:paraId="143379A3" w14:textId="77777777" w:rsidR="00204A63" w:rsidRDefault="00204A63" w:rsidP="00204A63">
      <w:pPr>
        <w:jc w:val="both"/>
      </w:pPr>
    </w:p>
    <w:p w14:paraId="6889C206" w14:textId="6E11599B" w:rsidR="00204A63" w:rsidRDefault="00204A63" w:rsidP="00296CBF">
      <w:pPr>
        <w:spacing w:line="360" w:lineRule="auto"/>
        <w:rPr>
          <w:rFonts w:cs="Times New Roman"/>
          <w:szCs w:val="24"/>
        </w:rPr>
      </w:pPr>
      <w:r w:rsidRPr="00D954EF">
        <w:rPr>
          <w:rFonts w:cs="Times New Roman"/>
          <w:szCs w:val="24"/>
        </w:rPr>
        <w:t xml:space="preserve">Figure </w:t>
      </w:r>
      <w:r>
        <w:rPr>
          <w:rFonts w:cs="Times New Roman"/>
          <w:szCs w:val="24"/>
        </w:rPr>
        <w:t>79</w:t>
      </w:r>
      <w:r w:rsidRPr="00D954EF">
        <w:rPr>
          <w:rFonts w:cs="Times New Roman"/>
          <w:szCs w:val="24"/>
        </w:rPr>
        <w:t xml:space="preserve">. Data Dictionary of </w:t>
      </w:r>
      <w:r>
        <w:rPr>
          <w:rFonts w:cs="Times New Roman"/>
          <w:szCs w:val="24"/>
        </w:rPr>
        <w:t xml:space="preserve">Operation Type </w:t>
      </w:r>
      <w:r w:rsidRPr="00D954EF">
        <w:rPr>
          <w:rFonts w:cs="Times New Roman"/>
          <w:szCs w:val="24"/>
        </w:rPr>
        <w:t>Table</w:t>
      </w:r>
    </w:p>
    <w:p w14:paraId="2AA7737D" w14:textId="750656B4" w:rsidR="00575A26" w:rsidRDefault="00575A26" w:rsidP="00296CBF">
      <w:pPr>
        <w:spacing w:line="360" w:lineRule="auto"/>
        <w:rPr>
          <w:rFonts w:cs="Times New Roman"/>
          <w:szCs w:val="24"/>
        </w:rPr>
      </w:pPr>
    </w:p>
    <w:p w14:paraId="0F391E7F" w14:textId="1D539F38" w:rsidR="00575A26" w:rsidRDefault="00575A26" w:rsidP="00296CBF">
      <w:pPr>
        <w:spacing w:line="360" w:lineRule="auto"/>
        <w:rPr>
          <w:rFonts w:cs="Times New Roman"/>
          <w:szCs w:val="24"/>
        </w:rPr>
      </w:pPr>
    </w:p>
    <w:p w14:paraId="2C0FD9D9" w14:textId="77251DA4" w:rsidR="00575A26" w:rsidRDefault="00575A26" w:rsidP="00296CBF">
      <w:pPr>
        <w:spacing w:line="360" w:lineRule="auto"/>
        <w:rPr>
          <w:rFonts w:cs="Times New Roman"/>
          <w:szCs w:val="24"/>
        </w:rPr>
      </w:pPr>
    </w:p>
    <w:p w14:paraId="65EF052D" w14:textId="1DA67F11" w:rsidR="00575A26" w:rsidRDefault="00575A26" w:rsidP="00296CBF">
      <w:pPr>
        <w:spacing w:line="360" w:lineRule="auto"/>
        <w:rPr>
          <w:rFonts w:cs="Times New Roman"/>
          <w:szCs w:val="24"/>
        </w:rPr>
      </w:pPr>
    </w:p>
    <w:p w14:paraId="17658259" w14:textId="77777777" w:rsidR="00575A26" w:rsidRPr="00296CBF" w:rsidRDefault="00575A26" w:rsidP="00296CBF">
      <w:pPr>
        <w:spacing w:line="360" w:lineRule="auto"/>
        <w:rPr>
          <w:rFonts w:cs="Times New Roman"/>
          <w:szCs w:val="24"/>
        </w:rPr>
      </w:pPr>
    </w:p>
    <w:p w14:paraId="07E53CCB" w14:textId="77777777" w:rsidR="00204A63" w:rsidRDefault="00204A63" w:rsidP="00204A63">
      <w:pPr>
        <w:jc w:val="both"/>
      </w:pPr>
    </w:p>
    <w:tbl>
      <w:tblPr>
        <w:tblStyle w:val="TableGrid"/>
        <w:tblW w:w="12955" w:type="dxa"/>
        <w:tblLayout w:type="fixed"/>
        <w:tblLook w:val="04A0" w:firstRow="1" w:lastRow="0" w:firstColumn="1" w:lastColumn="0" w:noHBand="0" w:noVBand="1"/>
      </w:tblPr>
      <w:tblGrid>
        <w:gridCol w:w="2122"/>
        <w:gridCol w:w="1833"/>
        <w:gridCol w:w="1143"/>
        <w:gridCol w:w="1418"/>
        <w:gridCol w:w="1417"/>
        <w:gridCol w:w="1134"/>
        <w:gridCol w:w="1276"/>
        <w:gridCol w:w="851"/>
        <w:gridCol w:w="1761"/>
      </w:tblGrid>
      <w:tr w:rsidR="00204A63" w:rsidRPr="005053AC" w14:paraId="1B21DD34" w14:textId="77777777" w:rsidTr="00666B5B">
        <w:trPr>
          <w:trHeight w:val="291"/>
        </w:trPr>
        <w:tc>
          <w:tcPr>
            <w:tcW w:w="2122" w:type="dxa"/>
          </w:tcPr>
          <w:p w14:paraId="0059FEB5" w14:textId="77777777" w:rsidR="00204A63" w:rsidRPr="005053AC" w:rsidRDefault="00204A63" w:rsidP="00666B5B">
            <w:pPr>
              <w:rPr>
                <w:sz w:val="20"/>
              </w:rPr>
            </w:pPr>
            <w:r w:rsidRPr="005053AC">
              <w:rPr>
                <w:sz w:val="20"/>
              </w:rPr>
              <w:lastRenderedPageBreak/>
              <w:t>Table Name</w:t>
            </w:r>
          </w:p>
        </w:tc>
        <w:tc>
          <w:tcPr>
            <w:tcW w:w="10833" w:type="dxa"/>
            <w:gridSpan w:val="8"/>
          </w:tcPr>
          <w:p w14:paraId="178D19C2" w14:textId="77777777" w:rsidR="00204A63" w:rsidRPr="005053AC" w:rsidRDefault="00204A63" w:rsidP="00666B5B">
            <w:pPr>
              <w:rPr>
                <w:sz w:val="20"/>
              </w:rPr>
            </w:pPr>
            <w:proofErr w:type="spellStart"/>
            <w:r w:rsidRPr="005053AC">
              <w:rPr>
                <w:sz w:val="20"/>
              </w:rPr>
              <w:t>tbl_operation_pig_details</w:t>
            </w:r>
            <w:proofErr w:type="spellEnd"/>
          </w:p>
        </w:tc>
      </w:tr>
      <w:tr w:rsidR="00204A63" w:rsidRPr="005053AC" w14:paraId="343110F4" w14:textId="77777777" w:rsidTr="00666B5B">
        <w:trPr>
          <w:trHeight w:val="291"/>
        </w:trPr>
        <w:tc>
          <w:tcPr>
            <w:tcW w:w="2122" w:type="dxa"/>
          </w:tcPr>
          <w:p w14:paraId="7D2FDECC" w14:textId="77777777" w:rsidR="00204A63" w:rsidRPr="005053AC" w:rsidRDefault="00204A63" w:rsidP="00666B5B">
            <w:pPr>
              <w:rPr>
                <w:sz w:val="20"/>
              </w:rPr>
            </w:pPr>
            <w:r w:rsidRPr="005053AC">
              <w:rPr>
                <w:sz w:val="20"/>
              </w:rPr>
              <w:t>Description</w:t>
            </w:r>
          </w:p>
        </w:tc>
        <w:tc>
          <w:tcPr>
            <w:tcW w:w="10833" w:type="dxa"/>
            <w:gridSpan w:val="8"/>
          </w:tcPr>
          <w:p w14:paraId="30833265" w14:textId="77777777" w:rsidR="00204A63" w:rsidRPr="005053AC" w:rsidRDefault="00204A63" w:rsidP="00666B5B">
            <w:pPr>
              <w:rPr>
                <w:sz w:val="20"/>
              </w:rPr>
            </w:pPr>
            <w:r w:rsidRPr="005053AC">
              <w:rPr>
                <w:sz w:val="20"/>
              </w:rPr>
              <w:t>This table record the medicine administration operation of the piggery.</w:t>
            </w:r>
          </w:p>
        </w:tc>
      </w:tr>
      <w:tr w:rsidR="00204A63" w:rsidRPr="005053AC" w14:paraId="2D7B01DC" w14:textId="77777777" w:rsidTr="00666B5B">
        <w:trPr>
          <w:trHeight w:val="468"/>
        </w:trPr>
        <w:tc>
          <w:tcPr>
            <w:tcW w:w="2122" w:type="dxa"/>
          </w:tcPr>
          <w:p w14:paraId="59642653" w14:textId="77777777" w:rsidR="00204A63" w:rsidRPr="005053AC" w:rsidRDefault="00204A63" w:rsidP="00666B5B">
            <w:pPr>
              <w:rPr>
                <w:sz w:val="20"/>
              </w:rPr>
            </w:pPr>
            <w:r w:rsidRPr="005053AC">
              <w:rPr>
                <w:sz w:val="20"/>
              </w:rPr>
              <w:t>Alias</w:t>
            </w:r>
          </w:p>
        </w:tc>
        <w:tc>
          <w:tcPr>
            <w:tcW w:w="10833" w:type="dxa"/>
            <w:gridSpan w:val="8"/>
          </w:tcPr>
          <w:p w14:paraId="721F1524" w14:textId="77777777" w:rsidR="00204A63" w:rsidRPr="005053AC" w:rsidRDefault="00204A63" w:rsidP="00666B5B">
            <w:pPr>
              <w:rPr>
                <w:sz w:val="20"/>
              </w:rPr>
            </w:pPr>
            <w:r w:rsidRPr="005053AC">
              <w:rPr>
                <w:sz w:val="20"/>
              </w:rPr>
              <w:t>None</w:t>
            </w:r>
          </w:p>
        </w:tc>
      </w:tr>
      <w:tr w:rsidR="00204A63" w:rsidRPr="005053AC" w14:paraId="74F9B301" w14:textId="77777777" w:rsidTr="00666B5B">
        <w:trPr>
          <w:trHeight w:val="874"/>
        </w:trPr>
        <w:tc>
          <w:tcPr>
            <w:tcW w:w="2122" w:type="dxa"/>
          </w:tcPr>
          <w:p w14:paraId="63033175" w14:textId="77777777" w:rsidR="00204A63" w:rsidRPr="005053AC" w:rsidRDefault="00204A63" w:rsidP="00666B5B">
            <w:pPr>
              <w:rPr>
                <w:sz w:val="20"/>
              </w:rPr>
            </w:pPr>
            <w:r w:rsidRPr="005053AC">
              <w:rPr>
                <w:sz w:val="20"/>
              </w:rPr>
              <w:t>Attribute Name</w:t>
            </w:r>
          </w:p>
        </w:tc>
        <w:tc>
          <w:tcPr>
            <w:tcW w:w="1833" w:type="dxa"/>
          </w:tcPr>
          <w:p w14:paraId="0C8D3BDC" w14:textId="77777777" w:rsidR="00204A63" w:rsidRPr="005053AC" w:rsidRDefault="00204A63" w:rsidP="00666B5B">
            <w:pPr>
              <w:rPr>
                <w:sz w:val="20"/>
              </w:rPr>
            </w:pPr>
            <w:r w:rsidRPr="005053AC">
              <w:rPr>
                <w:sz w:val="20"/>
              </w:rPr>
              <w:t>Description</w:t>
            </w:r>
          </w:p>
        </w:tc>
        <w:tc>
          <w:tcPr>
            <w:tcW w:w="1143" w:type="dxa"/>
          </w:tcPr>
          <w:p w14:paraId="213E1F0C" w14:textId="77777777" w:rsidR="00204A63" w:rsidRPr="005053AC" w:rsidRDefault="00204A63" w:rsidP="00666B5B">
            <w:pPr>
              <w:rPr>
                <w:sz w:val="20"/>
              </w:rPr>
            </w:pPr>
            <w:r w:rsidRPr="005053AC">
              <w:rPr>
                <w:sz w:val="20"/>
              </w:rPr>
              <w:t>Data Type</w:t>
            </w:r>
          </w:p>
        </w:tc>
        <w:tc>
          <w:tcPr>
            <w:tcW w:w="1418" w:type="dxa"/>
          </w:tcPr>
          <w:p w14:paraId="6739C4B5" w14:textId="77777777" w:rsidR="00204A63" w:rsidRPr="005053AC" w:rsidRDefault="00204A63" w:rsidP="00666B5B">
            <w:pPr>
              <w:rPr>
                <w:sz w:val="20"/>
              </w:rPr>
            </w:pPr>
            <w:r w:rsidRPr="005053AC">
              <w:rPr>
                <w:sz w:val="20"/>
              </w:rPr>
              <w:t>Default Value</w:t>
            </w:r>
          </w:p>
        </w:tc>
        <w:tc>
          <w:tcPr>
            <w:tcW w:w="1417" w:type="dxa"/>
          </w:tcPr>
          <w:p w14:paraId="2E3C3A2F" w14:textId="77777777" w:rsidR="00204A63" w:rsidRPr="005053AC" w:rsidRDefault="00204A63" w:rsidP="00666B5B">
            <w:pPr>
              <w:rPr>
                <w:sz w:val="20"/>
              </w:rPr>
            </w:pPr>
            <w:r w:rsidRPr="005053AC">
              <w:rPr>
                <w:sz w:val="20"/>
              </w:rPr>
              <w:t>Primary Key</w:t>
            </w:r>
          </w:p>
        </w:tc>
        <w:tc>
          <w:tcPr>
            <w:tcW w:w="1134" w:type="dxa"/>
          </w:tcPr>
          <w:p w14:paraId="5790DC2A" w14:textId="77777777" w:rsidR="00204A63" w:rsidRPr="005053AC" w:rsidRDefault="00204A63" w:rsidP="00666B5B">
            <w:pPr>
              <w:rPr>
                <w:sz w:val="20"/>
              </w:rPr>
            </w:pPr>
            <w:r w:rsidRPr="005053AC">
              <w:rPr>
                <w:sz w:val="20"/>
              </w:rPr>
              <w:t>Example</w:t>
            </w:r>
          </w:p>
        </w:tc>
        <w:tc>
          <w:tcPr>
            <w:tcW w:w="1276" w:type="dxa"/>
          </w:tcPr>
          <w:p w14:paraId="6B5B0ED9" w14:textId="77777777" w:rsidR="00204A63" w:rsidRPr="005053AC" w:rsidRDefault="00204A63" w:rsidP="00666B5B">
            <w:pPr>
              <w:rPr>
                <w:sz w:val="20"/>
              </w:rPr>
            </w:pPr>
            <w:r w:rsidRPr="005053AC">
              <w:rPr>
                <w:sz w:val="20"/>
              </w:rPr>
              <w:t>Not Allowed? (Y/N)</w:t>
            </w:r>
          </w:p>
        </w:tc>
        <w:tc>
          <w:tcPr>
            <w:tcW w:w="851" w:type="dxa"/>
          </w:tcPr>
          <w:p w14:paraId="1F5581A3" w14:textId="77777777" w:rsidR="00204A63" w:rsidRPr="005053AC" w:rsidRDefault="00204A63" w:rsidP="00666B5B">
            <w:pPr>
              <w:rPr>
                <w:sz w:val="20"/>
              </w:rPr>
            </w:pPr>
            <w:r w:rsidRPr="005053AC">
              <w:rPr>
                <w:sz w:val="20"/>
              </w:rPr>
              <w:t>Length</w:t>
            </w:r>
          </w:p>
        </w:tc>
        <w:tc>
          <w:tcPr>
            <w:tcW w:w="1761" w:type="dxa"/>
          </w:tcPr>
          <w:p w14:paraId="2E5B05C9" w14:textId="77777777" w:rsidR="00204A63" w:rsidRPr="005053AC" w:rsidRDefault="00204A63" w:rsidP="00666B5B">
            <w:pPr>
              <w:rPr>
                <w:sz w:val="20"/>
              </w:rPr>
            </w:pPr>
            <w:r w:rsidRPr="005053AC">
              <w:rPr>
                <w:sz w:val="20"/>
              </w:rPr>
              <w:t>Validation Rules</w:t>
            </w:r>
          </w:p>
        </w:tc>
      </w:tr>
      <w:tr w:rsidR="00204A63" w:rsidRPr="005053AC" w14:paraId="01C473BD" w14:textId="77777777" w:rsidTr="00666B5B">
        <w:trPr>
          <w:trHeight w:val="1253"/>
        </w:trPr>
        <w:tc>
          <w:tcPr>
            <w:tcW w:w="2122" w:type="dxa"/>
          </w:tcPr>
          <w:p w14:paraId="2A55160A" w14:textId="77777777" w:rsidR="00204A63" w:rsidRPr="005053AC" w:rsidRDefault="00204A63" w:rsidP="00666B5B">
            <w:pPr>
              <w:rPr>
                <w:b w:val="0"/>
                <w:bCs/>
                <w:sz w:val="20"/>
              </w:rPr>
            </w:pPr>
            <w:proofErr w:type="spellStart"/>
            <w:r w:rsidRPr="005053AC">
              <w:rPr>
                <w:b w:val="0"/>
                <w:bCs/>
                <w:sz w:val="20"/>
              </w:rPr>
              <w:t>operation_details_id</w:t>
            </w:r>
            <w:proofErr w:type="spellEnd"/>
          </w:p>
        </w:tc>
        <w:tc>
          <w:tcPr>
            <w:tcW w:w="1833" w:type="dxa"/>
          </w:tcPr>
          <w:p w14:paraId="1D3B4E09" w14:textId="77777777" w:rsidR="00204A63" w:rsidRPr="005053AC" w:rsidRDefault="00204A63" w:rsidP="00666B5B">
            <w:pPr>
              <w:rPr>
                <w:b w:val="0"/>
                <w:bCs/>
                <w:sz w:val="20"/>
              </w:rPr>
            </w:pPr>
            <w:r w:rsidRPr="005053AC">
              <w:rPr>
                <w:b w:val="0"/>
                <w:bCs/>
                <w:sz w:val="20"/>
              </w:rPr>
              <w:t>Unique Identifier for operation details</w:t>
            </w:r>
          </w:p>
        </w:tc>
        <w:tc>
          <w:tcPr>
            <w:tcW w:w="1143" w:type="dxa"/>
          </w:tcPr>
          <w:p w14:paraId="072D5EED" w14:textId="77777777" w:rsidR="00204A63" w:rsidRPr="005053AC" w:rsidRDefault="00204A63" w:rsidP="00666B5B">
            <w:pPr>
              <w:rPr>
                <w:b w:val="0"/>
                <w:bCs/>
                <w:sz w:val="20"/>
              </w:rPr>
            </w:pPr>
            <w:r w:rsidRPr="005053AC">
              <w:rPr>
                <w:b w:val="0"/>
                <w:bCs/>
                <w:sz w:val="20"/>
              </w:rPr>
              <w:t>int</w:t>
            </w:r>
          </w:p>
        </w:tc>
        <w:tc>
          <w:tcPr>
            <w:tcW w:w="1418" w:type="dxa"/>
          </w:tcPr>
          <w:p w14:paraId="729F71A7" w14:textId="77777777" w:rsidR="00204A63" w:rsidRPr="005053AC" w:rsidRDefault="00204A63" w:rsidP="00666B5B">
            <w:pPr>
              <w:rPr>
                <w:b w:val="0"/>
                <w:bCs/>
                <w:sz w:val="20"/>
              </w:rPr>
            </w:pPr>
            <w:r w:rsidRPr="005053AC">
              <w:rPr>
                <w:b w:val="0"/>
                <w:bCs/>
                <w:sz w:val="20"/>
              </w:rPr>
              <w:t>None</w:t>
            </w:r>
          </w:p>
        </w:tc>
        <w:tc>
          <w:tcPr>
            <w:tcW w:w="1417" w:type="dxa"/>
          </w:tcPr>
          <w:p w14:paraId="69D7FF6A" w14:textId="77777777" w:rsidR="00204A63" w:rsidRPr="005053AC" w:rsidRDefault="00204A63" w:rsidP="00666B5B">
            <w:pPr>
              <w:rPr>
                <w:b w:val="0"/>
                <w:bCs/>
                <w:sz w:val="20"/>
              </w:rPr>
            </w:pPr>
            <w:r w:rsidRPr="005053AC">
              <w:rPr>
                <w:b w:val="0"/>
                <w:bCs/>
                <w:sz w:val="20"/>
              </w:rPr>
              <w:t>true</w:t>
            </w:r>
          </w:p>
        </w:tc>
        <w:tc>
          <w:tcPr>
            <w:tcW w:w="1134" w:type="dxa"/>
          </w:tcPr>
          <w:p w14:paraId="1E6E6724" w14:textId="77777777" w:rsidR="00204A63" w:rsidRPr="005053AC" w:rsidRDefault="00204A63" w:rsidP="00666B5B">
            <w:pPr>
              <w:rPr>
                <w:b w:val="0"/>
                <w:bCs/>
                <w:sz w:val="20"/>
              </w:rPr>
            </w:pPr>
            <w:r w:rsidRPr="005053AC">
              <w:rPr>
                <w:b w:val="0"/>
                <w:bCs/>
                <w:sz w:val="20"/>
              </w:rPr>
              <w:t>1</w:t>
            </w:r>
          </w:p>
        </w:tc>
        <w:tc>
          <w:tcPr>
            <w:tcW w:w="1276" w:type="dxa"/>
          </w:tcPr>
          <w:p w14:paraId="0C779D8F" w14:textId="77777777" w:rsidR="00204A63" w:rsidRPr="005053AC" w:rsidRDefault="00204A63" w:rsidP="00666B5B">
            <w:pPr>
              <w:rPr>
                <w:b w:val="0"/>
                <w:bCs/>
                <w:sz w:val="20"/>
              </w:rPr>
            </w:pPr>
            <w:r w:rsidRPr="005053AC">
              <w:rPr>
                <w:b w:val="0"/>
                <w:bCs/>
                <w:sz w:val="20"/>
              </w:rPr>
              <w:t>N</w:t>
            </w:r>
          </w:p>
        </w:tc>
        <w:tc>
          <w:tcPr>
            <w:tcW w:w="851" w:type="dxa"/>
          </w:tcPr>
          <w:p w14:paraId="63E42361" w14:textId="77777777" w:rsidR="00204A63" w:rsidRPr="005053AC" w:rsidRDefault="00204A63" w:rsidP="00666B5B">
            <w:pPr>
              <w:rPr>
                <w:b w:val="0"/>
                <w:bCs/>
                <w:sz w:val="20"/>
              </w:rPr>
            </w:pPr>
            <w:r w:rsidRPr="005053AC">
              <w:rPr>
                <w:b w:val="0"/>
                <w:bCs/>
                <w:sz w:val="20"/>
              </w:rPr>
              <w:t>11</w:t>
            </w:r>
          </w:p>
        </w:tc>
        <w:tc>
          <w:tcPr>
            <w:tcW w:w="1761" w:type="dxa"/>
          </w:tcPr>
          <w:p w14:paraId="422E356D" w14:textId="77777777" w:rsidR="00204A63" w:rsidRPr="005053AC" w:rsidRDefault="00204A63" w:rsidP="00666B5B">
            <w:pPr>
              <w:rPr>
                <w:b w:val="0"/>
                <w:bCs/>
                <w:sz w:val="20"/>
              </w:rPr>
            </w:pPr>
            <w:r w:rsidRPr="005053AC">
              <w:rPr>
                <w:b w:val="0"/>
                <w:bCs/>
                <w:sz w:val="20"/>
              </w:rPr>
              <w:t>[0-9]</w:t>
            </w:r>
          </w:p>
        </w:tc>
      </w:tr>
      <w:tr w:rsidR="00204A63" w:rsidRPr="005053AC" w14:paraId="200F6484" w14:textId="77777777" w:rsidTr="00666B5B">
        <w:trPr>
          <w:trHeight w:val="991"/>
        </w:trPr>
        <w:tc>
          <w:tcPr>
            <w:tcW w:w="2122" w:type="dxa"/>
          </w:tcPr>
          <w:p w14:paraId="6898C4AB" w14:textId="77777777" w:rsidR="00204A63" w:rsidRPr="005053AC" w:rsidRDefault="00204A63" w:rsidP="00666B5B">
            <w:pPr>
              <w:rPr>
                <w:b w:val="0"/>
                <w:bCs/>
                <w:sz w:val="20"/>
              </w:rPr>
            </w:pPr>
            <w:proofErr w:type="spellStart"/>
            <w:r w:rsidRPr="005053AC">
              <w:rPr>
                <w:b w:val="0"/>
                <w:bCs/>
                <w:sz w:val="20"/>
              </w:rPr>
              <w:t>operation_id</w:t>
            </w:r>
            <w:proofErr w:type="spellEnd"/>
          </w:p>
        </w:tc>
        <w:tc>
          <w:tcPr>
            <w:tcW w:w="1833" w:type="dxa"/>
          </w:tcPr>
          <w:p w14:paraId="47BDB801" w14:textId="77777777" w:rsidR="00204A63" w:rsidRPr="005053AC" w:rsidRDefault="00204A63" w:rsidP="00666B5B">
            <w:pPr>
              <w:rPr>
                <w:b w:val="0"/>
                <w:bCs/>
                <w:sz w:val="20"/>
              </w:rPr>
            </w:pPr>
            <w:r w:rsidRPr="005053AC">
              <w:rPr>
                <w:b w:val="0"/>
                <w:bCs/>
                <w:sz w:val="20"/>
              </w:rPr>
              <w:t xml:space="preserve">Unique Identifier for operation </w:t>
            </w:r>
          </w:p>
        </w:tc>
        <w:tc>
          <w:tcPr>
            <w:tcW w:w="1143" w:type="dxa"/>
          </w:tcPr>
          <w:p w14:paraId="5448CDB6" w14:textId="77777777" w:rsidR="00204A63" w:rsidRPr="005053AC" w:rsidRDefault="00204A63" w:rsidP="00666B5B">
            <w:pPr>
              <w:rPr>
                <w:b w:val="0"/>
                <w:bCs/>
                <w:sz w:val="20"/>
              </w:rPr>
            </w:pPr>
            <w:r w:rsidRPr="005053AC">
              <w:rPr>
                <w:b w:val="0"/>
                <w:bCs/>
                <w:sz w:val="20"/>
              </w:rPr>
              <w:t>int</w:t>
            </w:r>
          </w:p>
        </w:tc>
        <w:tc>
          <w:tcPr>
            <w:tcW w:w="1418" w:type="dxa"/>
          </w:tcPr>
          <w:p w14:paraId="0808A6AC" w14:textId="77777777" w:rsidR="00204A63" w:rsidRPr="005053AC" w:rsidRDefault="00204A63" w:rsidP="00666B5B">
            <w:pPr>
              <w:rPr>
                <w:b w:val="0"/>
                <w:bCs/>
                <w:sz w:val="20"/>
              </w:rPr>
            </w:pPr>
            <w:r w:rsidRPr="005053AC">
              <w:rPr>
                <w:b w:val="0"/>
                <w:bCs/>
                <w:sz w:val="20"/>
              </w:rPr>
              <w:t>None</w:t>
            </w:r>
          </w:p>
        </w:tc>
        <w:tc>
          <w:tcPr>
            <w:tcW w:w="1417" w:type="dxa"/>
          </w:tcPr>
          <w:p w14:paraId="4EEEC902" w14:textId="77777777" w:rsidR="00204A63" w:rsidRPr="005053AC" w:rsidRDefault="00204A63" w:rsidP="00666B5B">
            <w:pPr>
              <w:rPr>
                <w:b w:val="0"/>
                <w:bCs/>
                <w:sz w:val="20"/>
              </w:rPr>
            </w:pPr>
            <w:r w:rsidRPr="005053AC">
              <w:rPr>
                <w:b w:val="0"/>
                <w:bCs/>
                <w:sz w:val="20"/>
              </w:rPr>
              <w:t>true</w:t>
            </w:r>
          </w:p>
        </w:tc>
        <w:tc>
          <w:tcPr>
            <w:tcW w:w="1134" w:type="dxa"/>
          </w:tcPr>
          <w:p w14:paraId="39A2383B" w14:textId="77777777" w:rsidR="00204A63" w:rsidRPr="005053AC" w:rsidRDefault="00204A63" w:rsidP="00666B5B">
            <w:pPr>
              <w:rPr>
                <w:b w:val="0"/>
                <w:bCs/>
                <w:sz w:val="20"/>
              </w:rPr>
            </w:pPr>
            <w:r w:rsidRPr="005053AC">
              <w:rPr>
                <w:b w:val="0"/>
                <w:bCs/>
                <w:sz w:val="20"/>
              </w:rPr>
              <w:t>1</w:t>
            </w:r>
          </w:p>
        </w:tc>
        <w:tc>
          <w:tcPr>
            <w:tcW w:w="1276" w:type="dxa"/>
          </w:tcPr>
          <w:p w14:paraId="1F53F57E" w14:textId="77777777" w:rsidR="00204A63" w:rsidRPr="005053AC" w:rsidRDefault="00204A63" w:rsidP="00666B5B">
            <w:pPr>
              <w:rPr>
                <w:b w:val="0"/>
                <w:bCs/>
                <w:sz w:val="20"/>
              </w:rPr>
            </w:pPr>
            <w:r w:rsidRPr="005053AC">
              <w:rPr>
                <w:b w:val="0"/>
                <w:bCs/>
                <w:sz w:val="20"/>
              </w:rPr>
              <w:t>N</w:t>
            </w:r>
          </w:p>
        </w:tc>
        <w:tc>
          <w:tcPr>
            <w:tcW w:w="851" w:type="dxa"/>
          </w:tcPr>
          <w:p w14:paraId="72FDB63E" w14:textId="77777777" w:rsidR="00204A63" w:rsidRPr="005053AC" w:rsidRDefault="00204A63" w:rsidP="00666B5B">
            <w:pPr>
              <w:rPr>
                <w:b w:val="0"/>
                <w:bCs/>
                <w:sz w:val="20"/>
              </w:rPr>
            </w:pPr>
            <w:r w:rsidRPr="005053AC">
              <w:rPr>
                <w:b w:val="0"/>
                <w:bCs/>
                <w:sz w:val="20"/>
              </w:rPr>
              <w:t>11</w:t>
            </w:r>
          </w:p>
        </w:tc>
        <w:tc>
          <w:tcPr>
            <w:tcW w:w="1761" w:type="dxa"/>
          </w:tcPr>
          <w:p w14:paraId="0A454FB4" w14:textId="77777777" w:rsidR="00204A63" w:rsidRPr="005053AC" w:rsidRDefault="00204A63" w:rsidP="00666B5B">
            <w:pPr>
              <w:rPr>
                <w:b w:val="0"/>
                <w:bCs/>
                <w:sz w:val="20"/>
              </w:rPr>
            </w:pPr>
            <w:r w:rsidRPr="005053AC">
              <w:rPr>
                <w:b w:val="0"/>
                <w:bCs/>
                <w:sz w:val="20"/>
              </w:rPr>
              <w:t>[0-9]</w:t>
            </w:r>
          </w:p>
        </w:tc>
      </w:tr>
      <w:tr w:rsidR="00204A63" w:rsidRPr="005053AC" w14:paraId="2D5D4574" w14:textId="77777777" w:rsidTr="00666B5B">
        <w:trPr>
          <w:trHeight w:val="1325"/>
        </w:trPr>
        <w:tc>
          <w:tcPr>
            <w:tcW w:w="2122" w:type="dxa"/>
          </w:tcPr>
          <w:p w14:paraId="098FD14E" w14:textId="77777777" w:rsidR="00204A63" w:rsidRPr="005053AC" w:rsidRDefault="00204A63" w:rsidP="00666B5B">
            <w:pPr>
              <w:rPr>
                <w:b w:val="0"/>
                <w:bCs/>
                <w:sz w:val="20"/>
              </w:rPr>
            </w:pPr>
            <w:proofErr w:type="spellStart"/>
            <w:r w:rsidRPr="005053AC">
              <w:rPr>
                <w:b w:val="0"/>
                <w:bCs/>
                <w:sz w:val="20"/>
              </w:rPr>
              <w:t>pig_id</w:t>
            </w:r>
            <w:proofErr w:type="spellEnd"/>
          </w:p>
        </w:tc>
        <w:tc>
          <w:tcPr>
            <w:tcW w:w="1833" w:type="dxa"/>
          </w:tcPr>
          <w:p w14:paraId="6D5D5D66" w14:textId="77777777" w:rsidR="00204A63" w:rsidRPr="005053AC" w:rsidRDefault="00204A63" w:rsidP="00666B5B">
            <w:pPr>
              <w:rPr>
                <w:b w:val="0"/>
                <w:bCs/>
                <w:sz w:val="20"/>
              </w:rPr>
            </w:pPr>
            <w:r w:rsidRPr="005053AC">
              <w:rPr>
                <w:b w:val="0"/>
                <w:bCs/>
                <w:sz w:val="20"/>
              </w:rPr>
              <w:t>ID of pig where the operation is done</w:t>
            </w:r>
          </w:p>
        </w:tc>
        <w:tc>
          <w:tcPr>
            <w:tcW w:w="1143" w:type="dxa"/>
          </w:tcPr>
          <w:p w14:paraId="31D4F782" w14:textId="77777777" w:rsidR="00204A63" w:rsidRPr="005053AC" w:rsidRDefault="00204A63" w:rsidP="00666B5B">
            <w:pPr>
              <w:rPr>
                <w:b w:val="0"/>
                <w:bCs/>
                <w:sz w:val="20"/>
              </w:rPr>
            </w:pPr>
            <w:r w:rsidRPr="005053AC">
              <w:rPr>
                <w:b w:val="0"/>
                <w:bCs/>
                <w:sz w:val="20"/>
              </w:rPr>
              <w:t>int</w:t>
            </w:r>
          </w:p>
        </w:tc>
        <w:tc>
          <w:tcPr>
            <w:tcW w:w="1418" w:type="dxa"/>
          </w:tcPr>
          <w:p w14:paraId="52280DF8" w14:textId="77777777" w:rsidR="00204A63" w:rsidRPr="005053AC" w:rsidRDefault="00204A63" w:rsidP="00666B5B">
            <w:pPr>
              <w:rPr>
                <w:b w:val="0"/>
                <w:bCs/>
                <w:sz w:val="20"/>
              </w:rPr>
            </w:pPr>
            <w:r w:rsidRPr="005053AC">
              <w:rPr>
                <w:b w:val="0"/>
                <w:bCs/>
                <w:sz w:val="20"/>
              </w:rPr>
              <w:t>None</w:t>
            </w:r>
          </w:p>
        </w:tc>
        <w:tc>
          <w:tcPr>
            <w:tcW w:w="1417" w:type="dxa"/>
          </w:tcPr>
          <w:p w14:paraId="65ACB177" w14:textId="77777777" w:rsidR="00204A63" w:rsidRPr="005053AC" w:rsidRDefault="00204A63" w:rsidP="00666B5B">
            <w:pPr>
              <w:rPr>
                <w:b w:val="0"/>
                <w:bCs/>
                <w:sz w:val="20"/>
              </w:rPr>
            </w:pPr>
            <w:r w:rsidRPr="005053AC">
              <w:rPr>
                <w:b w:val="0"/>
                <w:bCs/>
                <w:sz w:val="20"/>
              </w:rPr>
              <w:t>false</w:t>
            </w:r>
          </w:p>
        </w:tc>
        <w:tc>
          <w:tcPr>
            <w:tcW w:w="1134" w:type="dxa"/>
          </w:tcPr>
          <w:p w14:paraId="2D212249" w14:textId="77777777" w:rsidR="00204A63" w:rsidRPr="005053AC" w:rsidRDefault="00204A63" w:rsidP="00666B5B">
            <w:pPr>
              <w:rPr>
                <w:b w:val="0"/>
                <w:bCs/>
                <w:sz w:val="20"/>
              </w:rPr>
            </w:pPr>
            <w:r w:rsidRPr="005053AC">
              <w:rPr>
                <w:b w:val="0"/>
                <w:bCs/>
                <w:sz w:val="20"/>
              </w:rPr>
              <w:t>pig_hkl525</w:t>
            </w:r>
          </w:p>
        </w:tc>
        <w:tc>
          <w:tcPr>
            <w:tcW w:w="1276" w:type="dxa"/>
          </w:tcPr>
          <w:p w14:paraId="6B2D0E41" w14:textId="77777777" w:rsidR="00204A63" w:rsidRPr="005053AC" w:rsidRDefault="00204A63" w:rsidP="00666B5B">
            <w:pPr>
              <w:rPr>
                <w:b w:val="0"/>
                <w:bCs/>
                <w:sz w:val="20"/>
              </w:rPr>
            </w:pPr>
            <w:r w:rsidRPr="005053AC">
              <w:rPr>
                <w:b w:val="0"/>
                <w:bCs/>
                <w:sz w:val="20"/>
              </w:rPr>
              <w:t>Y</w:t>
            </w:r>
          </w:p>
        </w:tc>
        <w:tc>
          <w:tcPr>
            <w:tcW w:w="851" w:type="dxa"/>
          </w:tcPr>
          <w:p w14:paraId="3A88B53F" w14:textId="77777777" w:rsidR="00204A63" w:rsidRPr="005053AC" w:rsidRDefault="00204A63" w:rsidP="00666B5B">
            <w:pPr>
              <w:rPr>
                <w:b w:val="0"/>
                <w:bCs/>
                <w:sz w:val="20"/>
              </w:rPr>
            </w:pPr>
            <w:r w:rsidRPr="005053AC">
              <w:rPr>
                <w:b w:val="0"/>
                <w:bCs/>
                <w:sz w:val="20"/>
              </w:rPr>
              <w:t>50</w:t>
            </w:r>
          </w:p>
        </w:tc>
        <w:tc>
          <w:tcPr>
            <w:tcW w:w="1761" w:type="dxa"/>
          </w:tcPr>
          <w:p w14:paraId="299DFF70" w14:textId="77777777" w:rsidR="00204A63" w:rsidRPr="005053AC" w:rsidRDefault="00204A63" w:rsidP="00666B5B">
            <w:pPr>
              <w:rPr>
                <w:b w:val="0"/>
                <w:bCs/>
                <w:sz w:val="20"/>
              </w:rPr>
            </w:pPr>
            <w:r w:rsidRPr="00CC7892">
              <w:rPr>
                <w:b w:val="0"/>
                <w:bCs/>
                <w:sz w:val="20"/>
              </w:rPr>
              <w:t>[A-Z, a-z,0-9, @]</w:t>
            </w:r>
          </w:p>
        </w:tc>
      </w:tr>
      <w:tr w:rsidR="00204A63" w:rsidRPr="005053AC" w14:paraId="22DE5AF2" w14:textId="77777777" w:rsidTr="00666B5B">
        <w:trPr>
          <w:trHeight w:val="1325"/>
        </w:trPr>
        <w:tc>
          <w:tcPr>
            <w:tcW w:w="2122" w:type="dxa"/>
          </w:tcPr>
          <w:p w14:paraId="6E3E3DD7" w14:textId="77777777" w:rsidR="00204A63" w:rsidRPr="005053AC" w:rsidRDefault="00204A63" w:rsidP="00666B5B">
            <w:pPr>
              <w:rPr>
                <w:b w:val="0"/>
                <w:bCs/>
                <w:sz w:val="20"/>
              </w:rPr>
            </w:pPr>
            <w:proofErr w:type="spellStart"/>
            <w:r w:rsidRPr="005053AC">
              <w:rPr>
                <w:b w:val="0"/>
                <w:bCs/>
                <w:sz w:val="20"/>
              </w:rPr>
              <w:t>is_exist</w:t>
            </w:r>
            <w:proofErr w:type="spellEnd"/>
          </w:p>
        </w:tc>
        <w:tc>
          <w:tcPr>
            <w:tcW w:w="1833" w:type="dxa"/>
          </w:tcPr>
          <w:p w14:paraId="64D764FA" w14:textId="77777777" w:rsidR="00204A63" w:rsidRPr="005053AC" w:rsidRDefault="00204A63" w:rsidP="00666B5B">
            <w:pPr>
              <w:rPr>
                <w:b w:val="0"/>
                <w:bCs/>
                <w:sz w:val="20"/>
              </w:rPr>
            </w:pPr>
            <w:r w:rsidRPr="005053AC">
              <w:rPr>
                <w:b w:val="0"/>
                <w:bCs/>
                <w:sz w:val="20"/>
              </w:rPr>
              <w:t>Determines operation details existing record</w:t>
            </w:r>
          </w:p>
        </w:tc>
        <w:tc>
          <w:tcPr>
            <w:tcW w:w="1143" w:type="dxa"/>
          </w:tcPr>
          <w:p w14:paraId="3649BF09" w14:textId="77777777" w:rsidR="00204A63" w:rsidRPr="005053AC" w:rsidRDefault="00204A63" w:rsidP="00666B5B">
            <w:pPr>
              <w:rPr>
                <w:b w:val="0"/>
                <w:bCs/>
                <w:sz w:val="20"/>
              </w:rPr>
            </w:pPr>
            <w:r w:rsidRPr="005053AC">
              <w:rPr>
                <w:b w:val="0"/>
                <w:bCs/>
                <w:sz w:val="20"/>
              </w:rPr>
              <w:t>varchar</w:t>
            </w:r>
          </w:p>
        </w:tc>
        <w:tc>
          <w:tcPr>
            <w:tcW w:w="1418" w:type="dxa"/>
          </w:tcPr>
          <w:p w14:paraId="46328B8B" w14:textId="77777777" w:rsidR="00204A63" w:rsidRPr="005053AC" w:rsidRDefault="00204A63" w:rsidP="00666B5B">
            <w:pPr>
              <w:rPr>
                <w:b w:val="0"/>
                <w:bCs/>
                <w:sz w:val="20"/>
              </w:rPr>
            </w:pPr>
            <w:r w:rsidRPr="005053AC">
              <w:rPr>
                <w:b w:val="0"/>
                <w:bCs/>
                <w:sz w:val="20"/>
              </w:rPr>
              <w:t>None</w:t>
            </w:r>
          </w:p>
        </w:tc>
        <w:tc>
          <w:tcPr>
            <w:tcW w:w="1417" w:type="dxa"/>
          </w:tcPr>
          <w:p w14:paraId="1C203415" w14:textId="77777777" w:rsidR="00204A63" w:rsidRPr="005053AC" w:rsidRDefault="00204A63" w:rsidP="00666B5B">
            <w:pPr>
              <w:rPr>
                <w:b w:val="0"/>
                <w:bCs/>
                <w:sz w:val="20"/>
              </w:rPr>
            </w:pPr>
            <w:r w:rsidRPr="005053AC">
              <w:rPr>
                <w:b w:val="0"/>
                <w:bCs/>
                <w:sz w:val="20"/>
              </w:rPr>
              <w:t>false</w:t>
            </w:r>
          </w:p>
        </w:tc>
        <w:tc>
          <w:tcPr>
            <w:tcW w:w="1134" w:type="dxa"/>
          </w:tcPr>
          <w:p w14:paraId="1A7AC247" w14:textId="77777777" w:rsidR="00204A63" w:rsidRPr="005053AC" w:rsidRDefault="00204A63" w:rsidP="00666B5B">
            <w:pPr>
              <w:rPr>
                <w:b w:val="0"/>
                <w:bCs/>
                <w:sz w:val="20"/>
              </w:rPr>
            </w:pPr>
            <w:r w:rsidRPr="005053AC">
              <w:rPr>
                <w:b w:val="0"/>
                <w:bCs/>
                <w:sz w:val="20"/>
              </w:rPr>
              <w:t>true</w:t>
            </w:r>
          </w:p>
        </w:tc>
        <w:tc>
          <w:tcPr>
            <w:tcW w:w="1276" w:type="dxa"/>
          </w:tcPr>
          <w:p w14:paraId="727BDD8E" w14:textId="77777777" w:rsidR="00204A63" w:rsidRPr="005053AC" w:rsidRDefault="00204A63" w:rsidP="00666B5B">
            <w:pPr>
              <w:rPr>
                <w:b w:val="0"/>
                <w:bCs/>
                <w:sz w:val="20"/>
              </w:rPr>
            </w:pPr>
            <w:r w:rsidRPr="005053AC">
              <w:rPr>
                <w:b w:val="0"/>
                <w:bCs/>
                <w:sz w:val="20"/>
              </w:rPr>
              <w:t>Y</w:t>
            </w:r>
          </w:p>
        </w:tc>
        <w:tc>
          <w:tcPr>
            <w:tcW w:w="851" w:type="dxa"/>
          </w:tcPr>
          <w:p w14:paraId="14EF8088" w14:textId="77777777" w:rsidR="00204A63" w:rsidRPr="005053AC" w:rsidRDefault="00204A63" w:rsidP="00666B5B">
            <w:pPr>
              <w:rPr>
                <w:b w:val="0"/>
                <w:bCs/>
                <w:sz w:val="20"/>
              </w:rPr>
            </w:pPr>
            <w:r w:rsidRPr="005053AC">
              <w:rPr>
                <w:b w:val="0"/>
                <w:bCs/>
                <w:sz w:val="20"/>
              </w:rPr>
              <w:t>50</w:t>
            </w:r>
          </w:p>
        </w:tc>
        <w:tc>
          <w:tcPr>
            <w:tcW w:w="1761" w:type="dxa"/>
          </w:tcPr>
          <w:p w14:paraId="4322A345" w14:textId="77777777" w:rsidR="00204A63" w:rsidRPr="005053AC" w:rsidRDefault="00204A63" w:rsidP="00666B5B">
            <w:pPr>
              <w:rPr>
                <w:b w:val="0"/>
                <w:bCs/>
                <w:sz w:val="20"/>
              </w:rPr>
            </w:pPr>
            <w:r w:rsidRPr="005053AC">
              <w:rPr>
                <w:b w:val="0"/>
                <w:bCs/>
                <w:sz w:val="20"/>
              </w:rPr>
              <w:t>[A-Z, a-z,0-9, @]</w:t>
            </w:r>
          </w:p>
        </w:tc>
      </w:tr>
    </w:tbl>
    <w:p w14:paraId="4753B754" w14:textId="77777777" w:rsidR="00204A63" w:rsidRDefault="00204A63" w:rsidP="00204A63"/>
    <w:p w14:paraId="71ACDAF1" w14:textId="77777777" w:rsidR="00204A63" w:rsidRDefault="00204A63" w:rsidP="00204A63">
      <w:pPr>
        <w:jc w:val="both"/>
      </w:pPr>
    </w:p>
    <w:p w14:paraId="0F58500E" w14:textId="77777777" w:rsidR="00204A63" w:rsidRPr="00D954EF" w:rsidRDefault="00204A63" w:rsidP="00204A63">
      <w:pPr>
        <w:spacing w:line="360" w:lineRule="auto"/>
        <w:rPr>
          <w:rFonts w:cs="Times New Roman"/>
          <w:szCs w:val="24"/>
        </w:rPr>
      </w:pPr>
      <w:r w:rsidRPr="00D954EF">
        <w:rPr>
          <w:rFonts w:cs="Times New Roman"/>
          <w:szCs w:val="24"/>
        </w:rPr>
        <w:t xml:space="preserve">Figure </w:t>
      </w:r>
      <w:r>
        <w:rPr>
          <w:rFonts w:cs="Times New Roman"/>
          <w:szCs w:val="24"/>
        </w:rPr>
        <w:t>80</w:t>
      </w:r>
      <w:r w:rsidRPr="00D954EF">
        <w:rPr>
          <w:rFonts w:cs="Times New Roman"/>
          <w:szCs w:val="24"/>
        </w:rPr>
        <w:t xml:space="preserve">. Data Dictionary of </w:t>
      </w:r>
      <w:r>
        <w:rPr>
          <w:rFonts w:cs="Times New Roman"/>
          <w:szCs w:val="24"/>
        </w:rPr>
        <w:t>Operation Pig Details</w:t>
      </w:r>
      <w:r w:rsidRPr="00D954EF">
        <w:rPr>
          <w:rFonts w:cs="Times New Roman"/>
          <w:szCs w:val="24"/>
        </w:rPr>
        <w:t xml:space="preserve"> Table</w:t>
      </w:r>
    </w:p>
    <w:p w14:paraId="4A03F058" w14:textId="77777777" w:rsidR="00204A63" w:rsidRDefault="00204A63" w:rsidP="00204A63"/>
    <w:p w14:paraId="647A97B5" w14:textId="77777777" w:rsidR="00016E1F" w:rsidRDefault="00FD2CE7" w:rsidP="00EE3DF5">
      <w:pPr>
        <w:pStyle w:val="Heading2"/>
        <w:jc w:val="center"/>
      </w:pPr>
      <w:r>
        <w:lastRenderedPageBreak/>
        <w:t>Appendix</w:t>
      </w:r>
    </w:p>
    <w:p w14:paraId="2E1435F0" w14:textId="77777777" w:rsidR="00EE3DF5" w:rsidRDefault="00EE3DF5" w:rsidP="00EE3DF5">
      <w:pPr>
        <w:tabs>
          <w:tab w:val="left" w:pos="672"/>
          <w:tab w:val="center" w:pos="4680"/>
        </w:tabs>
        <w:contextualSpacing/>
        <w:jc w:val="both"/>
      </w:pPr>
      <w:r>
        <w:t>Resource Persons</w:t>
      </w:r>
    </w:p>
    <w:p w14:paraId="5866055D" w14:textId="77777777" w:rsidR="00EE3DF5" w:rsidRDefault="00EE3DF5" w:rsidP="00EE3DF5">
      <w:pPr>
        <w:tabs>
          <w:tab w:val="left" w:pos="672"/>
          <w:tab w:val="center" w:pos="4680"/>
        </w:tabs>
        <w:contextualSpacing/>
        <w:jc w:val="both"/>
      </w:pPr>
    </w:p>
    <w:p w14:paraId="5CE89E12" w14:textId="77777777" w:rsidR="00EE3DF5" w:rsidRDefault="00EE3DF5" w:rsidP="00EE3DF5">
      <w:pPr>
        <w:tabs>
          <w:tab w:val="left" w:pos="672"/>
          <w:tab w:val="center" w:pos="4680"/>
        </w:tabs>
        <w:spacing w:line="360" w:lineRule="auto"/>
        <w:contextualSpacing/>
        <w:jc w:val="both"/>
      </w:pPr>
      <w:r>
        <w:t>Reyan Fernandez Antiquin</w:t>
      </w:r>
    </w:p>
    <w:p w14:paraId="6304F7D9" w14:textId="77777777" w:rsidR="00EE3DF5" w:rsidRDefault="00EE3DF5" w:rsidP="00EE3DF5">
      <w:pPr>
        <w:tabs>
          <w:tab w:val="left" w:pos="672"/>
          <w:tab w:val="center" w:pos="4680"/>
        </w:tabs>
        <w:spacing w:line="360" w:lineRule="auto"/>
        <w:jc w:val="both"/>
        <w:rPr>
          <w:b w:val="0"/>
          <w:bCs/>
        </w:rPr>
      </w:pPr>
      <w:r>
        <w:rPr>
          <w:b w:val="0"/>
          <w:bCs/>
        </w:rPr>
        <w:t>Owner of RVM Hog Farm</w:t>
      </w:r>
    </w:p>
    <w:p w14:paraId="50A51B78" w14:textId="77777777" w:rsidR="00EE3DF5" w:rsidRDefault="00EE3DF5" w:rsidP="00EE3DF5">
      <w:pPr>
        <w:tabs>
          <w:tab w:val="left" w:pos="672"/>
          <w:tab w:val="center" w:pos="4680"/>
        </w:tabs>
        <w:spacing w:line="360" w:lineRule="auto"/>
        <w:jc w:val="both"/>
        <w:rPr>
          <w:b w:val="0"/>
          <w:bCs/>
        </w:rPr>
      </w:pPr>
      <w:r>
        <w:rPr>
          <w:b w:val="0"/>
          <w:bCs/>
        </w:rPr>
        <w:t>Lamba, Banga, South Cotabato</w:t>
      </w:r>
    </w:p>
    <w:p w14:paraId="691BAA0D" w14:textId="77777777" w:rsidR="00EE3DF5" w:rsidRDefault="00EE3DF5" w:rsidP="00EE3DF5">
      <w:pPr>
        <w:tabs>
          <w:tab w:val="left" w:pos="672"/>
          <w:tab w:val="center" w:pos="4680"/>
        </w:tabs>
        <w:spacing w:line="360" w:lineRule="auto"/>
        <w:jc w:val="both"/>
        <w:rPr>
          <w:b w:val="0"/>
          <w:bCs/>
        </w:rPr>
      </w:pPr>
    </w:p>
    <w:p w14:paraId="65579E4B" w14:textId="77777777" w:rsidR="00EE3DF5" w:rsidRDefault="00EE3DF5" w:rsidP="00EE3DF5">
      <w:pPr>
        <w:tabs>
          <w:tab w:val="left" w:pos="672"/>
          <w:tab w:val="center" w:pos="4680"/>
        </w:tabs>
        <w:spacing w:line="360" w:lineRule="auto"/>
        <w:jc w:val="both"/>
      </w:pPr>
      <w:r>
        <w:t>Rodrilito Gluma</w:t>
      </w:r>
    </w:p>
    <w:p w14:paraId="6D60A0D3" w14:textId="77777777" w:rsidR="00EE3DF5" w:rsidRDefault="00EE3DF5" w:rsidP="00EE3DF5">
      <w:pPr>
        <w:tabs>
          <w:tab w:val="left" w:pos="672"/>
          <w:tab w:val="center" w:pos="4680"/>
        </w:tabs>
        <w:spacing w:line="360" w:lineRule="auto"/>
        <w:jc w:val="both"/>
        <w:rPr>
          <w:b w:val="0"/>
          <w:bCs/>
          <w:color w:val="000000"/>
        </w:rPr>
      </w:pPr>
      <w:r>
        <w:rPr>
          <w:b w:val="0"/>
          <w:bCs/>
          <w:color w:val="000000"/>
        </w:rPr>
        <w:t>Worker of RVM Hog Farm</w:t>
      </w:r>
    </w:p>
    <w:p w14:paraId="2F06A8FA" w14:textId="77777777" w:rsidR="00EE3DF5" w:rsidRDefault="00EE3DF5" w:rsidP="00EE3DF5">
      <w:pPr>
        <w:tabs>
          <w:tab w:val="left" w:pos="672"/>
          <w:tab w:val="center" w:pos="4680"/>
        </w:tabs>
        <w:spacing w:line="360" w:lineRule="auto"/>
        <w:jc w:val="both"/>
        <w:rPr>
          <w:b w:val="0"/>
          <w:bCs/>
          <w:color w:val="000000"/>
        </w:rPr>
      </w:pPr>
      <w:r>
        <w:rPr>
          <w:b w:val="0"/>
          <w:bCs/>
          <w:color w:val="000000"/>
        </w:rPr>
        <w:t>Lamba, Banga, South Cotabato</w:t>
      </w:r>
    </w:p>
    <w:p w14:paraId="2D8D4F12" w14:textId="77777777" w:rsidR="00EE3DF5" w:rsidRDefault="00EE3DF5" w:rsidP="00EE3DF5">
      <w:pPr>
        <w:tabs>
          <w:tab w:val="left" w:pos="672"/>
          <w:tab w:val="center" w:pos="4680"/>
        </w:tabs>
        <w:spacing w:line="360" w:lineRule="auto"/>
        <w:jc w:val="both"/>
        <w:rPr>
          <w:b w:val="0"/>
          <w:bCs/>
        </w:rPr>
      </w:pPr>
    </w:p>
    <w:p w14:paraId="211F2D9F" w14:textId="77777777" w:rsidR="00EE3DF5" w:rsidRDefault="00EE3DF5" w:rsidP="00EE3DF5">
      <w:pPr>
        <w:tabs>
          <w:tab w:val="left" w:pos="672"/>
          <w:tab w:val="center" w:pos="4680"/>
        </w:tabs>
        <w:spacing w:line="360" w:lineRule="auto"/>
        <w:jc w:val="both"/>
      </w:pPr>
      <w:r>
        <w:t>Christian Fernandez</w:t>
      </w:r>
    </w:p>
    <w:p w14:paraId="4425FC8F" w14:textId="77777777" w:rsidR="00EE3DF5" w:rsidRDefault="00EE3DF5" w:rsidP="00EE3DF5">
      <w:pPr>
        <w:tabs>
          <w:tab w:val="left" w:pos="672"/>
          <w:tab w:val="center" w:pos="4680"/>
        </w:tabs>
        <w:spacing w:line="360" w:lineRule="auto"/>
        <w:jc w:val="both"/>
        <w:rPr>
          <w:b w:val="0"/>
          <w:bCs/>
        </w:rPr>
      </w:pPr>
      <w:r>
        <w:rPr>
          <w:b w:val="0"/>
          <w:bCs/>
        </w:rPr>
        <w:t>Worker of RVM Hog Farm</w:t>
      </w:r>
    </w:p>
    <w:p w14:paraId="0056E4F3" w14:textId="77777777" w:rsidR="00EE3DF5" w:rsidRDefault="00EE3DF5" w:rsidP="00EE3DF5">
      <w:pPr>
        <w:spacing w:line="360" w:lineRule="auto"/>
        <w:jc w:val="both"/>
        <w:rPr>
          <w:b w:val="0"/>
          <w:bCs/>
          <w:lang w:eastAsia="en-PH"/>
        </w:rPr>
      </w:pPr>
      <w:r>
        <w:rPr>
          <w:b w:val="0"/>
          <w:bCs/>
        </w:rPr>
        <w:t>Lamba, Banga, South Cotabato</w:t>
      </w:r>
    </w:p>
    <w:p w14:paraId="77465248" w14:textId="77777777" w:rsidR="00345573" w:rsidRDefault="00345573" w:rsidP="00345573">
      <w:pPr>
        <w:rPr>
          <w:lang w:eastAsia="en-PH"/>
        </w:rPr>
      </w:pPr>
      <w:r>
        <w:br w:type="page"/>
      </w:r>
    </w:p>
    <w:p w14:paraId="5FCF9B40" w14:textId="055DCCFB" w:rsidR="007843D7" w:rsidRDefault="007843D7" w:rsidP="00EE3DF5">
      <w:pPr>
        <w:pStyle w:val="Heading1"/>
        <w:ind w:left="720" w:firstLine="720"/>
      </w:pPr>
      <w:r w:rsidRPr="00AF0173">
        <w:lastRenderedPageBreak/>
        <w:t>References</w:t>
      </w:r>
    </w:p>
    <w:p w14:paraId="3BB45E00" w14:textId="77777777" w:rsidR="00EE3DF5" w:rsidRDefault="00EE3DF5" w:rsidP="00EE3DF5">
      <w:pPr>
        <w:jc w:val="left"/>
        <w:rPr>
          <w:rFonts w:cs="Times New Roman"/>
          <w:szCs w:val="24"/>
          <w:lang w:val="en-US"/>
        </w:rPr>
      </w:pPr>
      <w:r>
        <w:rPr>
          <w:rFonts w:cs="Times New Roman"/>
          <w:szCs w:val="24"/>
          <w:lang w:val="en-US"/>
        </w:rPr>
        <w:t>Related Literature</w:t>
      </w:r>
    </w:p>
    <w:p w14:paraId="7A8D68FC" w14:textId="77777777" w:rsidR="00EE3DF5" w:rsidRPr="00EE3DF5" w:rsidRDefault="00EE3DF5" w:rsidP="00EE3DF5">
      <w:pPr>
        <w:jc w:val="left"/>
        <w:rPr>
          <w:lang w:eastAsia="en-PH"/>
        </w:rPr>
      </w:pPr>
    </w:p>
    <w:p w14:paraId="3737967D" w14:textId="77777777" w:rsidR="00EE3DF5" w:rsidRDefault="00EE3DF5" w:rsidP="00EE3DF5">
      <w:pPr>
        <w:spacing w:line="360" w:lineRule="auto"/>
        <w:ind w:left="720"/>
        <w:jc w:val="both"/>
        <w:rPr>
          <w:rFonts w:cs="Times New Roman"/>
          <w:b w:val="0"/>
          <w:bCs/>
          <w:szCs w:val="24"/>
          <w:lang w:val="en-US"/>
        </w:rPr>
      </w:pPr>
      <w:r>
        <w:rPr>
          <w:rFonts w:cs="Times New Roman"/>
          <w:szCs w:val="24"/>
          <w:lang w:val="en-US"/>
        </w:rPr>
        <w:t xml:space="preserve">Reginio, R., &amp; Robles, J. (2021). </w:t>
      </w:r>
      <w:r>
        <w:rPr>
          <w:rFonts w:cs="Times New Roman"/>
          <w:b w:val="0"/>
          <w:bCs/>
          <w:szCs w:val="24"/>
          <w:lang w:val="en-US"/>
        </w:rPr>
        <w:t xml:space="preserve">Development and Implementation of </w:t>
      </w:r>
    </w:p>
    <w:p w14:paraId="6A950C0E" w14:textId="77777777" w:rsidR="00EE3DF5" w:rsidRDefault="00EE3DF5" w:rsidP="00EE3DF5">
      <w:pPr>
        <w:spacing w:line="360" w:lineRule="auto"/>
        <w:ind w:left="1440"/>
        <w:jc w:val="both"/>
        <w:rPr>
          <w:rFonts w:cs="Times New Roman"/>
          <w:b w:val="0"/>
          <w:bCs/>
          <w:szCs w:val="24"/>
          <w:lang w:val="en-US"/>
        </w:rPr>
      </w:pPr>
      <w:r>
        <w:rPr>
          <w:rFonts w:cs="Times New Roman"/>
          <w:b w:val="0"/>
          <w:bCs/>
          <w:szCs w:val="24"/>
          <w:lang w:val="en-US"/>
        </w:rPr>
        <w:t xml:space="preserve">Marinduke Native Pig Breed Information System. Southeast Asian Journal of Science and Technology, 6 (2(SI). 23-26. Retrieved April 10, 2022, from </w:t>
      </w:r>
      <w:hyperlink r:id="rId141" w:history="1">
        <w:r>
          <w:rPr>
            <w:rStyle w:val="Hyperlink"/>
            <w:rFonts w:cs="Times New Roman"/>
            <w:b w:val="0"/>
            <w:bCs/>
            <w:szCs w:val="24"/>
            <w:lang w:val="en-US"/>
          </w:rPr>
          <w:t>http://sajst.org/online/index.php/sajst/article/view/154</w:t>
        </w:r>
      </w:hyperlink>
    </w:p>
    <w:p w14:paraId="72FC5C56" w14:textId="77777777" w:rsidR="00EE3DF5" w:rsidRDefault="00EE3DF5" w:rsidP="00EE3DF5">
      <w:pPr>
        <w:spacing w:line="360" w:lineRule="auto"/>
        <w:jc w:val="left"/>
        <w:rPr>
          <w:rFonts w:cs="Times New Roman"/>
          <w:b w:val="0"/>
          <w:bCs/>
          <w:szCs w:val="24"/>
          <w:lang w:val="en-US"/>
        </w:rPr>
      </w:pPr>
    </w:p>
    <w:p w14:paraId="566F349E" w14:textId="77777777" w:rsidR="00EE3DF5" w:rsidRDefault="00EE3DF5" w:rsidP="007A5114">
      <w:pPr>
        <w:spacing w:line="360" w:lineRule="auto"/>
        <w:ind w:left="720"/>
        <w:jc w:val="both"/>
        <w:rPr>
          <w:rFonts w:cs="Times New Roman"/>
          <w:bCs/>
        </w:rPr>
      </w:pPr>
      <w:r w:rsidRPr="0030665B">
        <w:rPr>
          <w:rFonts w:cs="Times New Roman"/>
          <w:bCs/>
        </w:rPr>
        <w:t xml:space="preserve">Jung, S., Lee, T., Gasic, K., Campbell, T., Yu, J., Humann, J., Ru, S., Garza, </w:t>
      </w:r>
    </w:p>
    <w:p w14:paraId="03428877" w14:textId="77777777" w:rsidR="00EE3DF5" w:rsidRDefault="00EE3DF5" w:rsidP="007A5114">
      <w:pPr>
        <w:spacing w:line="360" w:lineRule="auto"/>
        <w:ind w:left="720" w:firstLine="720"/>
        <w:jc w:val="both"/>
        <w:rPr>
          <w:rFonts w:cs="Times New Roman"/>
          <w:b w:val="0"/>
        </w:rPr>
      </w:pPr>
      <w:r w:rsidRPr="0030665B">
        <w:rPr>
          <w:rFonts w:cs="Times New Roman"/>
          <w:bCs/>
        </w:rPr>
        <w:t>D., Hough, H., &amp; Main, D.</w:t>
      </w:r>
      <w:r>
        <w:rPr>
          <w:rFonts w:cs="Times New Roman"/>
          <w:bCs/>
        </w:rPr>
        <w:t xml:space="preserve"> (</w:t>
      </w:r>
      <w:r w:rsidRPr="0030665B">
        <w:rPr>
          <w:rFonts w:cs="Times New Roman"/>
          <w:bCs/>
        </w:rPr>
        <w:t>2021)</w:t>
      </w:r>
      <w:r>
        <w:rPr>
          <w:rFonts w:cs="Times New Roman"/>
          <w:bCs/>
        </w:rPr>
        <w:t>.</w:t>
      </w:r>
      <w:r>
        <w:rPr>
          <w:rFonts w:cs="Times New Roman"/>
          <w:b w:val="0"/>
        </w:rPr>
        <w:t xml:space="preserve"> The Breeding Information </w:t>
      </w:r>
    </w:p>
    <w:p w14:paraId="2A79E266" w14:textId="77777777" w:rsidR="00EE3DF5" w:rsidRPr="005F5A35" w:rsidRDefault="00EE3DF5" w:rsidP="007A5114">
      <w:pPr>
        <w:spacing w:line="360" w:lineRule="auto"/>
        <w:ind w:left="1440"/>
        <w:jc w:val="both"/>
        <w:rPr>
          <w:b w:val="0"/>
          <w:bCs/>
        </w:rPr>
      </w:pPr>
      <w:r>
        <w:rPr>
          <w:rFonts w:cs="Times New Roman"/>
          <w:b w:val="0"/>
        </w:rPr>
        <w:t xml:space="preserve">Management System (BIMS): an online resource for crop breeding. </w:t>
      </w:r>
      <w:r w:rsidRPr="005F5A35">
        <w:rPr>
          <w:rFonts w:cs="Times New Roman"/>
          <w:b w:val="0"/>
          <w:i/>
          <w:iCs/>
        </w:rPr>
        <w:t>Database</w:t>
      </w:r>
      <w:r w:rsidRPr="005F5A35">
        <w:rPr>
          <w:rFonts w:cs="Times New Roman"/>
          <w:b w:val="0"/>
        </w:rPr>
        <w:t>, Volume 2021, 2021, baab054</w:t>
      </w:r>
      <w:r>
        <w:rPr>
          <w:rFonts w:cs="Times New Roman"/>
          <w:b w:val="0"/>
        </w:rPr>
        <w:t xml:space="preserve">. </w:t>
      </w:r>
      <w:r>
        <w:rPr>
          <w:rStyle w:val="Hyperlink"/>
          <w:rFonts w:eastAsia="Times New Roman" w:cs="Times New Roman"/>
          <w:b w:val="0"/>
          <w:bCs/>
          <w:color w:val="000000"/>
          <w:szCs w:val="24"/>
          <w:u w:val="none"/>
        </w:rPr>
        <w:t xml:space="preserve">Retrieved June 15, 2022, from </w:t>
      </w:r>
      <w:hyperlink r:id="rId142" w:history="1">
        <w:r w:rsidRPr="005F5A35">
          <w:rPr>
            <w:rStyle w:val="Hyperlink"/>
            <w:b w:val="0"/>
            <w:bCs/>
          </w:rPr>
          <w:t>https://doi.org/10.1093/database/baab054</w:t>
        </w:r>
      </w:hyperlink>
    </w:p>
    <w:p w14:paraId="20EF1A22" w14:textId="77777777" w:rsidR="00EE3DF5" w:rsidRDefault="00EE3DF5" w:rsidP="00EE3DF5">
      <w:pPr>
        <w:spacing w:line="360" w:lineRule="auto"/>
        <w:ind w:left="1440"/>
        <w:jc w:val="left"/>
        <w:rPr>
          <w:b w:val="0"/>
          <w:bCs/>
        </w:rPr>
      </w:pPr>
    </w:p>
    <w:p w14:paraId="0FCA41E0" w14:textId="77777777" w:rsidR="00EE3DF5" w:rsidRDefault="00EE3DF5" w:rsidP="007A5114">
      <w:pPr>
        <w:spacing w:line="360" w:lineRule="auto"/>
        <w:ind w:left="720"/>
        <w:jc w:val="both"/>
        <w:rPr>
          <w:rStyle w:val="Hyperlink"/>
          <w:rFonts w:eastAsia="Times New Roman" w:cs="Times New Roman"/>
          <w:b w:val="0"/>
          <w:bCs/>
          <w:color w:val="000000"/>
          <w:szCs w:val="24"/>
          <w:u w:val="none"/>
        </w:rPr>
      </w:pPr>
      <w:r>
        <w:rPr>
          <w:rStyle w:val="Hyperlink"/>
          <w:rFonts w:eastAsia="Times New Roman" w:cs="Times New Roman"/>
          <w:color w:val="000000"/>
          <w:szCs w:val="24"/>
          <w:u w:val="none"/>
        </w:rPr>
        <w:t xml:space="preserve">Hady, A. A., &amp; Lammers, P. (2015). </w:t>
      </w:r>
      <w:r>
        <w:rPr>
          <w:rStyle w:val="Hyperlink"/>
          <w:rFonts w:eastAsia="Times New Roman" w:cs="Times New Roman"/>
          <w:b w:val="0"/>
          <w:bCs/>
          <w:color w:val="000000"/>
          <w:szCs w:val="24"/>
          <w:u w:val="none"/>
        </w:rPr>
        <w:t xml:space="preserve">Pig Breeding Systems for Small and </w:t>
      </w:r>
    </w:p>
    <w:p w14:paraId="5D4DF8B4" w14:textId="77777777" w:rsidR="00EE3DF5" w:rsidRDefault="00EE3DF5" w:rsidP="007A5114">
      <w:pPr>
        <w:spacing w:line="360" w:lineRule="auto"/>
        <w:ind w:left="1440"/>
        <w:jc w:val="both"/>
        <w:rPr>
          <w:b w:val="0"/>
          <w:bCs/>
        </w:rPr>
      </w:pPr>
      <w:r>
        <w:rPr>
          <w:rStyle w:val="Hyperlink"/>
          <w:rFonts w:eastAsia="Times New Roman" w:cs="Times New Roman"/>
          <w:b w:val="0"/>
          <w:bCs/>
          <w:color w:val="000000"/>
          <w:szCs w:val="24"/>
          <w:u w:val="none"/>
        </w:rPr>
        <w:t>Beginning Pig Farmers.</w:t>
      </w:r>
      <w:r>
        <w:rPr>
          <w:rStyle w:val="Hyperlink"/>
          <w:rFonts w:eastAsia="Times New Roman" w:cs="Times New Roman"/>
          <w:b w:val="0"/>
          <w:bCs/>
          <w:i/>
          <w:iCs/>
          <w:color w:val="000000"/>
          <w:szCs w:val="24"/>
          <w:u w:val="none"/>
        </w:rPr>
        <w:t xml:space="preserve"> </w:t>
      </w:r>
      <w:r>
        <w:rPr>
          <w:rStyle w:val="Hyperlink"/>
          <w:rFonts w:eastAsia="Times New Roman" w:cs="Times New Roman"/>
          <w:b w:val="0"/>
          <w:bCs/>
          <w:color w:val="000000"/>
          <w:szCs w:val="24"/>
          <w:u w:val="none"/>
        </w:rPr>
        <w:t xml:space="preserve">Pork Information Gateway. Retrieved May 17, 2022, from </w:t>
      </w:r>
      <w:hyperlink r:id="rId143" w:history="1">
        <w:r>
          <w:rPr>
            <w:rStyle w:val="Hyperlink"/>
            <w:b w:val="0"/>
            <w:bCs/>
          </w:rPr>
          <w:t>https://porkgateway.org/resource/pig-breeding-systems-for-small-and-beginning-pig-farmers/</w:t>
        </w:r>
      </w:hyperlink>
    </w:p>
    <w:p w14:paraId="134AF26D" w14:textId="77777777" w:rsidR="00EE3DF5" w:rsidRDefault="00EE3DF5" w:rsidP="00EE3DF5">
      <w:pPr>
        <w:spacing w:line="360" w:lineRule="auto"/>
        <w:jc w:val="left"/>
        <w:rPr>
          <w:b w:val="0"/>
          <w:bCs/>
        </w:rPr>
      </w:pPr>
    </w:p>
    <w:p w14:paraId="3D42FBB1" w14:textId="77777777" w:rsidR="00EE3DF5" w:rsidRDefault="00EE3DF5" w:rsidP="007A5114">
      <w:pPr>
        <w:spacing w:line="360" w:lineRule="auto"/>
        <w:ind w:firstLine="720"/>
        <w:jc w:val="both"/>
        <w:rPr>
          <w:rStyle w:val="Hyperlink"/>
          <w:rFonts w:eastAsia="Times New Roman" w:cs="Times New Roman"/>
          <w:b w:val="0"/>
          <w:bCs/>
          <w:color w:val="000000"/>
          <w:szCs w:val="24"/>
          <w:u w:val="none"/>
        </w:rPr>
      </w:pPr>
      <w:r>
        <w:rPr>
          <w:rStyle w:val="Hyperlink"/>
          <w:rFonts w:eastAsia="Times New Roman" w:cs="Times New Roman"/>
          <w:color w:val="000000"/>
          <w:szCs w:val="24"/>
          <w:u w:val="none"/>
        </w:rPr>
        <w:t>Knox, R. V. (2021).</w:t>
      </w:r>
      <w:r>
        <w:rPr>
          <w:rStyle w:val="Hyperlink"/>
          <w:rFonts w:eastAsia="Times New Roman" w:cs="Times New Roman"/>
          <w:b w:val="0"/>
          <w:bCs/>
          <w:color w:val="000000"/>
          <w:szCs w:val="24"/>
          <w:u w:val="none"/>
        </w:rPr>
        <w:t xml:space="preserve"> Breeding Management of Pigs</w:t>
      </w:r>
      <w:r>
        <w:rPr>
          <w:rStyle w:val="Hyperlink"/>
          <w:rFonts w:eastAsia="Times New Roman" w:cs="Times New Roman"/>
          <w:b w:val="0"/>
          <w:bCs/>
          <w:i/>
          <w:iCs/>
          <w:color w:val="000000"/>
          <w:szCs w:val="24"/>
          <w:u w:val="none"/>
        </w:rPr>
        <w:t>.</w:t>
      </w:r>
      <w:r>
        <w:rPr>
          <w:rStyle w:val="Hyperlink"/>
          <w:rFonts w:eastAsia="Times New Roman" w:cs="Times New Roman"/>
          <w:b w:val="0"/>
          <w:bCs/>
          <w:color w:val="000000"/>
          <w:szCs w:val="24"/>
          <w:u w:val="none"/>
        </w:rPr>
        <w:t xml:space="preserve"> MSD Manual Veterinary </w:t>
      </w:r>
    </w:p>
    <w:p w14:paraId="4DBE82B4" w14:textId="77777777" w:rsidR="00EE3DF5" w:rsidRDefault="00EE3DF5" w:rsidP="007A5114">
      <w:pPr>
        <w:spacing w:line="360" w:lineRule="auto"/>
        <w:ind w:left="1440"/>
        <w:jc w:val="both"/>
        <w:rPr>
          <w:rStyle w:val="Hyperlink"/>
          <w:b w:val="0"/>
          <w:bCs/>
        </w:rPr>
      </w:pPr>
      <w:r>
        <w:rPr>
          <w:rStyle w:val="Hyperlink"/>
          <w:rFonts w:eastAsia="Times New Roman" w:cs="Times New Roman"/>
          <w:b w:val="0"/>
          <w:bCs/>
          <w:color w:val="000000"/>
          <w:szCs w:val="24"/>
          <w:u w:val="none"/>
        </w:rPr>
        <w:t xml:space="preserve">Manual. Retrieved May 19, 2022, from </w:t>
      </w:r>
      <w:hyperlink r:id="rId144" w:history="1">
        <w:r>
          <w:rPr>
            <w:rStyle w:val="Hyperlink"/>
            <w:b w:val="0"/>
            <w:bCs/>
          </w:rPr>
          <w:t>https://www.msdvetmanual.com/management-and-nutrition/management-of-reproduction-pigs/breeding-management-of-pigs</w:t>
        </w:r>
      </w:hyperlink>
    </w:p>
    <w:p w14:paraId="20A8FF38" w14:textId="77777777" w:rsidR="00EE3DF5" w:rsidRDefault="00EE3DF5" w:rsidP="00EE3DF5">
      <w:pPr>
        <w:spacing w:line="360" w:lineRule="auto"/>
        <w:jc w:val="left"/>
        <w:rPr>
          <w:rStyle w:val="Hyperlink"/>
          <w:b w:val="0"/>
          <w:bCs/>
        </w:rPr>
      </w:pPr>
    </w:p>
    <w:p w14:paraId="0E53DA4B" w14:textId="77777777" w:rsidR="00EE3DF5" w:rsidRDefault="00EE3DF5" w:rsidP="007A5114">
      <w:pPr>
        <w:spacing w:line="360" w:lineRule="auto"/>
        <w:ind w:left="720"/>
        <w:jc w:val="both"/>
        <w:rPr>
          <w:b w:val="0"/>
          <w:bCs/>
        </w:rPr>
      </w:pPr>
      <w:r w:rsidRPr="00B26AE3">
        <w:lastRenderedPageBreak/>
        <w:t>Hillyer, M. (2015).</w:t>
      </w:r>
      <w:r w:rsidRPr="00B26AE3">
        <w:rPr>
          <w:b w:val="0"/>
          <w:bCs/>
        </w:rPr>
        <w:t xml:space="preserve"> An introduction to database normalization - uchile.cl. An </w:t>
      </w:r>
    </w:p>
    <w:p w14:paraId="41EA25A5" w14:textId="77777777" w:rsidR="00EE3DF5" w:rsidRDefault="00EE3DF5" w:rsidP="007A5114">
      <w:pPr>
        <w:spacing w:line="360" w:lineRule="auto"/>
        <w:ind w:left="1440"/>
        <w:jc w:val="both"/>
        <w:rPr>
          <w:b w:val="0"/>
          <w:bCs/>
        </w:rPr>
      </w:pPr>
      <w:r w:rsidRPr="00B26AE3">
        <w:rPr>
          <w:b w:val="0"/>
          <w:bCs/>
        </w:rPr>
        <w:t xml:space="preserve">Introduction to Database Normalization. Retrieved June 15, 2022, from </w:t>
      </w:r>
      <w:hyperlink r:id="rId145" w:history="1">
        <w:r w:rsidRPr="00A37B1A">
          <w:rPr>
            <w:rStyle w:val="Hyperlink"/>
            <w:b w:val="0"/>
            <w:bCs/>
          </w:rPr>
          <w:t>https://users.dcc.uchile.cl/~mnmonsal/cc42a/guias/intronorm.pdf</w:t>
        </w:r>
      </w:hyperlink>
    </w:p>
    <w:p w14:paraId="4EB2FFD6" w14:textId="77777777" w:rsidR="00EE3DF5" w:rsidRDefault="00EE3DF5" w:rsidP="00EE3DF5">
      <w:pPr>
        <w:spacing w:line="360" w:lineRule="auto"/>
        <w:ind w:left="1440"/>
        <w:jc w:val="left"/>
        <w:rPr>
          <w:b w:val="0"/>
          <w:bCs/>
        </w:rPr>
      </w:pPr>
    </w:p>
    <w:p w14:paraId="440D86DD" w14:textId="77777777" w:rsidR="00EE3DF5" w:rsidRDefault="00EE3DF5" w:rsidP="00EE3DF5">
      <w:pPr>
        <w:spacing w:line="360" w:lineRule="auto"/>
        <w:ind w:left="1440"/>
        <w:jc w:val="left"/>
        <w:rPr>
          <w:b w:val="0"/>
          <w:bCs/>
        </w:rPr>
      </w:pPr>
    </w:p>
    <w:p w14:paraId="55FBA91F" w14:textId="77777777" w:rsidR="00EE3DF5" w:rsidRDefault="00EE3DF5" w:rsidP="00EE3DF5">
      <w:pPr>
        <w:spacing w:line="360" w:lineRule="auto"/>
        <w:ind w:left="1440"/>
        <w:jc w:val="left"/>
        <w:rPr>
          <w:b w:val="0"/>
          <w:bCs/>
        </w:rPr>
      </w:pPr>
    </w:p>
    <w:p w14:paraId="3293E620" w14:textId="77777777" w:rsidR="00EE3DF5" w:rsidRPr="001B49BA" w:rsidRDefault="00EE3DF5" w:rsidP="00EE3DF5">
      <w:pPr>
        <w:spacing w:line="360" w:lineRule="auto"/>
        <w:ind w:left="1440"/>
        <w:jc w:val="left"/>
        <w:rPr>
          <w:rFonts w:cs="SimSun"/>
          <w:b w:val="0"/>
          <w:bCs/>
        </w:rPr>
      </w:pPr>
    </w:p>
    <w:p w14:paraId="6EF0279F" w14:textId="524CFB00" w:rsidR="00EE3DF5" w:rsidRDefault="00EE3DF5" w:rsidP="007A5114">
      <w:pPr>
        <w:spacing w:line="360" w:lineRule="auto"/>
        <w:ind w:left="720"/>
        <w:jc w:val="both"/>
        <w:rPr>
          <w:rFonts w:cs="Times New Roman"/>
          <w:b w:val="0"/>
          <w:bCs/>
        </w:rPr>
      </w:pPr>
      <w:r>
        <w:rPr>
          <w:rFonts w:cs="Times New Roman"/>
        </w:rPr>
        <w:t xml:space="preserve">Dar, A. R., &amp; Ravindran, D. (2018). </w:t>
      </w:r>
      <w:r>
        <w:rPr>
          <w:rFonts w:cs="Times New Roman"/>
          <w:b w:val="0"/>
          <w:bCs/>
        </w:rPr>
        <w:t xml:space="preserve">A Comprehensive Study </w:t>
      </w:r>
      <w:r w:rsidR="007123DA">
        <w:rPr>
          <w:rFonts w:cs="Times New Roman"/>
          <w:b w:val="0"/>
          <w:bCs/>
        </w:rPr>
        <w:t>on</w:t>
      </w:r>
      <w:r>
        <w:rPr>
          <w:rFonts w:cs="Times New Roman"/>
          <w:b w:val="0"/>
          <w:bCs/>
        </w:rPr>
        <w:t xml:space="preserve"> Cloud </w:t>
      </w:r>
    </w:p>
    <w:p w14:paraId="0E2D0257" w14:textId="77777777" w:rsidR="00EE3DF5" w:rsidRDefault="00EE3DF5" w:rsidP="007A5114">
      <w:pPr>
        <w:spacing w:line="360" w:lineRule="auto"/>
        <w:ind w:left="1440"/>
        <w:jc w:val="both"/>
        <w:rPr>
          <w:rStyle w:val="Hyperlink"/>
          <w:b w:val="0"/>
          <w:bCs/>
        </w:rPr>
      </w:pPr>
      <w:r>
        <w:rPr>
          <w:rFonts w:cs="Times New Roman"/>
          <w:b w:val="0"/>
          <w:bCs/>
        </w:rPr>
        <w:t xml:space="preserve">Computing. ResearchGate. Retrieved June 14, 2022, from </w:t>
      </w:r>
      <w:hyperlink r:id="rId146" w:history="1">
        <w:r w:rsidRPr="00A37B1A">
          <w:rPr>
            <w:rStyle w:val="Hyperlink"/>
            <w:b w:val="0"/>
            <w:bCs/>
          </w:rPr>
          <w:t>https://www.researchgate.net/publication/324587212_A_COMPREHENSIVE_STUDY_ON_CLOUD_COMPUTING</w:t>
        </w:r>
      </w:hyperlink>
    </w:p>
    <w:p w14:paraId="6FBF7594" w14:textId="77777777" w:rsidR="00EE3DF5" w:rsidRDefault="00EE3DF5" w:rsidP="00EE3DF5">
      <w:pPr>
        <w:spacing w:line="360" w:lineRule="auto"/>
        <w:ind w:left="1440"/>
        <w:jc w:val="left"/>
        <w:rPr>
          <w:rStyle w:val="Hyperlink"/>
          <w:b w:val="0"/>
          <w:bCs/>
        </w:rPr>
      </w:pPr>
    </w:p>
    <w:p w14:paraId="1F0EB4E4" w14:textId="77777777" w:rsidR="00EE3DF5" w:rsidRDefault="00EE3DF5" w:rsidP="007A5114">
      <w:pPr>
        <w:spacing w:line="360" w:lineRule="auto"/>
        <w:ind w:firstLine="720"/>
        <w:jc w:val="both"/>
        <w:rPr>
          <w:rStyle w:val="Hyperlink"/>
          <w:b w:val="0"/>
          <w:bCs/>
          <w:color w:val="000000" w:themeColor="text1"/>
          <w:u w:val="none"/>
        </w:rPr>
      </w:pPr>
      <w:r w:rsidRPr="00C07161">
        <w:rPr>
          <w:rStyle w:val="Hyperlink"/>
          <w:color w:val="000000" w:themeColor="text1"/>
          <w:u w:val="none"/>
        </w:rPr>
        <w:t>Hossain</w:t>
      </w:r>
      <w:r>
        <w:rPr>
          <w:rStyle w:val="Hyperlink"/>
          <w:color w:val="000000" w:themeColor="text1"/>
          <w:u w:val="none"/>
        </w:rPr>
        <w:t xml:space="preserve">, M. S., Zhou, X., &amp; Rahman, M. F. (2018). </w:t>
      </w:r>
      <w:r w:rsidRPr="00862540">
        <w:rPr>
          <w:rStyle w:val="Hyperlink"/>
          <w:b w:val="0"/>
          <w:bCs/>
          <w:color w:val="000000" w:themeColor="text1"/>
          <w:u w:val="none"/>
        </w:rPr>
        <w:t xml:space="preserve">Examining the impact of </w:t>
      </w:r>
    </w:p>
    <w:p w14:paraId="123E47B4" w14:textId="62B08470" w:rsidR="00EE3DF5" w:rsidRDefault="00EE3DF5" w:rsidP="007A5114">
      <w:pPr>
        <w:spacing w:line="360" w:lineRule="auto"/>
        <w:ind w:left="1440"/>
        <w:jc w:val="both"/>
        <w:rPr>
          <w:rStyle w:val="Hyperlink"/>
          <w:b w:val="0"/>
          <w:bCs/>
          <w:color w:val="000000" w:themeColor="text1"/>
          <w:u w:val="none"/>
        </w:rPr>
      </w:pPr>
      <w:r w:rsidRPr="00862540">
        <w:rPr>
          <w:rStyle w:val="Hyperlink"/>
          <w:b w:val="0"/>
          <w:bCs/>
          <w:color w:val="000000" w:themeColor="text1"/>
          <w:u w:val="none"/>
        </w:rPr>
        <w:t xml:space="preserve">QR codes on purchase intention and customer satisfaction </w:t>
      </w:r>
      <w:r w:rsidR="00F305EC" w:rsidRPr="00862540">
        <w:rPr>
          <w:rStyle w:val="Hyperlink"/>
          <w:b w:val="0"/>
          <w:bCs/>
          <w:color w:val="000000" w:themeColor="text1"/>
          <w:u w:val="none"/>
        </w:rPr>
        <w:t>based on</w:t>
      </w:r>
      <w:r w:rsidRPr="00862540">
        <w:rPr>
          <w:rStyle w:val="Hyperlink"/>
          <w:b w:val="0"/>
          <w:bCs/>
          <w:color w:val="000000" w:themeColor="text1"/>
          <w:u w:val="none"/>
        </w:rPr>
        <w:t xml:space="preserve"> perceived flow</w:t>
      </w:r>
      <w:r>
        <w:rPr>
          <w:rStyle w:val="Hyperlink"/>
          <w:b w:val="0"/>
          <w:bCs/>
          <w:color w:val="000000" w:themeColor="text1"/>
          <w:u w:val="none"/>
        </w:rPr>
        <w:t xml:space="preserve">. </w:t>
      </w:r>
      <w:r w:rsidRPr="00AD7A1A">
        <w:rPr>
          <w:rStyle w:val="Hyperlink"/>
          <w:b w:val="0"/>
          <w:bCs/>
          <w:i/>
          <w:iCs/>
          <w:color w:val="000000" w:themeColor="text1"/>
          <w:u w:val="none"/>
        </w:rPr>
        <w:t>Sage Journals</w:t>
      </w:r>
      <w:r>
        <w:rPr>
          <w:rStyle w:val="Hyperlink"/>
          <w:b w:val="0"/>
          <w:bCs/>
          <w:color w:val="000000" w:themeColor="text1"/>
          <w:u w:val="none"/>
        </w:rPr>
        <w:t xml:space="preserve">. Retrieved June 15, 2022, from </w:t>
      </w:r>
      <w:hyperlink r:id="rId147" w:history="1">
        <w:r w:rsidRPr="00A37B1A">
          <w:rPr>
            <w:rStyle w:val="Hyperlink"/>
            <w:b w:val="0"/>
            <w:bCs/>
          </w:rPr>
          <w:t>https://doi.org/10.1177/1847979018812323</w:t>
        </w:r>
      </w:hyperlink>
    </w:p>
    <w:p w14:paraId="7A5172B1" w14:textId="77777777" w:rsidR="00EE3DF5" w:rsidRDefault="00EE3DF5" w:rsidP="00EE3DF5">
      <w:pPr>
        <w:spacing w:line="360" w:lineRule="auto"/>
        <w:ind w:left="1440"/>
        <w:jc w:val="left"/>
        <w:rPr>
          <w:rStyle w:val="Hyperlink"/>
          <w:b w:val="0"/>
          <w:bCs/>
          <w:color w:val="000000" w:themeColor="text1"/>
          <w:u w:val="none"/>
        </w:rPr>
      </w:pPr>
    </w:p>
    <w:p w14:paraId="21A9FA3F" w14:textId="77777777" w:rsidR="00EE3DF5" w:rsidRDefault="00EE3DF5" w:rsidP="007A5114">
      <w:pPr>
        <w:spacing w:line="360" w:lineRule="auto"/>
        <w:ind w:left="720"/>
        <w:jc w:val="both"/>
        <w:rPr>
          <w:rStyle w:val="Hyperlink"/>
          <w:b w:val="0"/>
          <w:bCs/>
          <w:color w:val="000000" w:themeColor="text1"/>
          <w:u w:val="none"/>
        </w:rPr>
      </w:pPr>
      <w:r w:rsidRPr="00BC080F">
        <w:rPr>
          <w:rStyle w:val="Hyperlink"/>
          <w:color w:val="000000" w:themeColor="text1"/>
          <w:u w:val="none"/>
        </w:rPr>
        <w:t>Odeh, A. H. (2019).</w:t>
      </w:r>
      <w:r>
        <w:rPr>
          <w:rStyle w:val="Hyperlink"/>
          <w:b w:val="0"/>
          <w:bCs/>
          <w:color w:val="000000" w:themeColor="text1"/>
          <w:u w:val="none"/>
        </w:rPr>
        <w:t xml:space="preserve"> </w:t>
      </w:r>
      <w:r w:rsidRPr="00BC080F">
        <w:rPr>
          <w:rStyle w:val="Hyperlink"/>
          <w:b w:val="0"/>
          <w:bCs/>
          <w:color w:val="000000" w:themeColor="text1"/>
          <w:u w:val="none"/>
        </w:rPr>
        <w:t xml:space="preserve">Analytical and Comparison Study of Main Web </w:t>
      </w:r>
    </w:p>
    <w:p w14:paraId="10F205CD" w14:textId="77777777" w:rsidR="00EE3DF5" w:rsidRDefault="00EE3DF5" w:rsidP="007A5114">
      <w:pPr>
        <w:spacing w:line="360" w:lineRule="auto"/>
        <w:ind w:left="1440"/>
        <w:jc w:val="both"/>
        <w:rPr>
          <w:rStyle w:val="Hyperlink"/>
          <w:b w:val="0"/>
          <w:bCs/>
          <w:color w:val="000000" w:themeColor="text1"/>
          <w:u w:val="none"/>
        </w:rPr>
      </w:pPr>
      <w:r w:rsidRPr="00BC080F">
        <w:rPr>
          <w:rStyle w:val="Hyperlink"/>
          <w:b w:val="0"/>
          <w:bCs/>
          <w:color w:val="000000" w:themeColor="text1"/>
          <w:u w:val="none"/>
        </w:rPr>
        <w:t>Programming Languages ‒ ASP and PHP</w:t>
      </w:r>
      <w:r>
        <w:rPr>
          <w:rStyle w:val="Hyperlink"/>
          <w:b w:val="0"/>
          <w:bCs/>
          <w:color w:val="000000" w:themeColor="text1"/>
          <w:u w:val="none"/>
        </w:rPr>
        <w:t xml:space="preserve">. </w:t>
      </w:r>
      <w:r w:rsidRPr="00A3066A">
        <w:rPr>
          <w:rStyle w:val="Hyperlink"/>
          <w:b w:val="0"/>
          <w:bCs/>
          <w:i/>
          <w:iCs/>
          <w:color w:val="000000" w:themeColor="text1"/>
          <w:u w:val="none"/>
        </w:rPr>
        <w:t>TEM Journal</w:t>
      </w:r>
      <w:r w:rsidRPr="00A3066A">
        <w:rPr>
          <w:rStyle w:val="Hyperlink"/>
          <w:b w:val="0"/>
          <w:bCs/>
          <w:color w:val="000000" w:themeColor="text1"/>
          <w:u w:val="none"/>
        </w:rPr>
        <w:t>. Volume 8, Issue 4, Pages 1517-1522, ISSN 2217-8309</w:t>
      </w:r>
      <w:r>
        <w:rPr>
          <w:rStyle w:val="Hyperlink"/>
          <w:b w:val="0"/>
          <w:bCs/>
          <w:color w:val="000000" w:themeColor="text1"/>
          <w:u w:val="none"/>
        </w:rPr>
        <w:t xml:space="preserve">. Retrieved June 15, 2022, from </w:t>
      </w:r>
      <w:hyperlink r:id="rId148" w:history="1">
        <w:r w:rsidRPr="00A37B1A">
          <w:rPr>
            <w:rStyle w:val="Hyperlink"/>
            <w:b w:val="0"/>
            <w:bCs/>
          </w:rPr>
          <w:t>https://www.temjournal.com/content/84/TEMJournalNovember2019_1517_1522.pdf</w:t>
        </w:r>
      </w:hyperlink>
    </w:p>
    <w:p w14:paraId="2FD544D1" w14:textId="77777777" w:rsidR="00EE3DF5" w:rsidRDefault="00EE3DF5" w:rsidP="00EE3DF5">
      <w:pPr>
        <w:spacing w:line="360" w:lineRule="auto"/>
        <w:ind w:left="1440"/>
        <w:jc w:val="left"/>
        <w:rPr>
          <w:rStyle w:val="Hyperlink"/>
          <w:b w:val="0"/>
          <w:bCs/>
          <w:color w:val="000000" w:themeColor="text1"/>
          <w:u w:val="none"/>
        </w:rPr>
      </w:pPr>
    </w:p>
    <w:p w14:paraId="23BDDA5F" w14:textId="77777777" w:rsidR="00EE3DF5" w:rsidRDefault="00EE3DF5" w:rsidP="007A5114">
      <w:pPr>
        <w:spacing w:line="360" w:lineRule="auto"/>
        <w:ind w:firstLine="720"/>
        <w:jc w:val="both"/>
        <w:rPr>
          <w:rStyle w:val="Hyperlink"/>
          <w:b w:val="0"/>
          <w:bCs/>
          <w:color w:val="000000" w:themeColor="text1"/>
          <w:u w:val="none"/>
        </w:rPr>
      </w:pPr>
      <w:r w:rsidRPr="00DA6077">
        <w:rPr>
          <w:rStyle w:val="Hyperlink"/>
          <w:color w:val="000000" w:themeColor="text1"/>
          <w:u w:val="none"/>
        </w:rPr>
        <w:t>Siame, A. &amp; Kunda, D. (2017).</w:t>
      </w:r>
      <w:r>
        <w:rPr>
          <w:rStyle w:val="Hyperlink"/>
          <w:b w:val="0"/>
          <w:bCs/>
          <w:color w:val="000000" w:themeColor="text1"/>
          <w:u w:val="none"/>
        </w:rPr>
        <w:t xml:space="preserve"> </w:t>
      </w:r>
      <w:r w:rsidRPr="00DA6077">
        <w:rPr>
          <w:rStyle w:val="Hyperlink"/>
          <w:b w:val="0"/>
          <w:bCs/>
          <w:color w:val="000000" w:themeColor="text1"/>
          <w:u w:val="none"/>
        </w:rPr>
        <w:t xml:space="preserve">Evolution of PHP Applications: A Systematic </w:t>
      </w:r>
    </w:p>
    <w:p w14:paraId="456F3D30" w14:textId="77777777" w:rsidR="00EE3DF5" w:rsidRDefault="00EE3DF5" w:rsidP="007A5114">
      <w:pPr>
        <w:spacing w:line="360" w:lineRule="auto"/>
        <w:ind w:left="1440"/>
        <w:jc w:val="both"/>
        <w:rPr>
          <w:rStyle w:val="Hyperlink"/>
          <w:b w:val="0"/>
          <w:bCs/>
          <w:color w:val="000000" w:themeColor="text1"/>
          <w:u w:val="none"/>
        </w:rPr>
      </w:pPr>
      <w:r w:rsidRPr="00DA6077">
        <w:rPr>
          <w:rStyle w:val="Hyperlink"/>
          <w:b w:val="0"/>
          <w:bCs/>
          <w:color w:val="000000" w:themeColor="text1"/>
          <w:u w:val="none"/>
        </w:rPr>
        <w:lastRenderedPageBreak/>
        <w:t>Literature Review</w:t>
      </w:r>
      <w:r>
        <w:rPr>
          <w:rStyle w:val="Hyperlink"/>
          <w:b w:val="0"/>
          <w:bCs/>
          <w:color w:val="000000" w:themeColor="text1"/>
          <w:u w:val="none"/>
        </w:rPr>
        <w:t xml:space="preserve">. ResearchGate. Retrieved June 14, 2022, from </w:t>
      </w:r>
      <w:hyperlink r:id="rId149" w:history="1">
        <w:r w:rsidRPr="00A37B1A">
          <w:rPr>
            <w:rStyle w:val="Hyperlink"/>
            <w:b w:val="0"/>
            <w:bCs/>
          </w:rPr>
          <w:t>https://www.researchgate.net/publication/315988466_Evolution_of_PHP_Applications_A_Systematic_Literature_Review</w:t>
        </w:r>
      </w:hyperlink>
    </w:p>
    <w:p w14:paraId="578B29A3" w14:textId="77777777" w:rsidR="00EE3DF5" w:rsidRDefault="00EE3DF5" w:rsidP="00EE3DF5">
      <w:pPr>
        <w:spacing w:line="360" w:lineRule="auto"/>
        <w:ind w:left="1440"/>
        <w:jc w:val="left"/>
        <w:rPr>
          <w:rStyle w:val="Hyperlink"/>
          <w:b w:val="0"/>
          <w:bCs/>
          <w:color w:val="000000" w:themeColor="text1"/>
          <w:u w:val="none"/>
        </w:rPr>
      </w:pPr>
    </w:p>
    <w:p w14:paraId="10C92BD5" w14:textId="7EBB7F0B" w:rsidR="00EE3DF5" w:rsidRDefault="00EE3DF5" w:rsidP="007A5114">
      <w:pPr>
        <w:spacing w:line="360" w:lineRule="auto"/>
        <w:ind w:firstLine="720"/>
        <w:jc w:val="both"/>
        <w:rPr>
          <w:rStyle w:val="Hyperlink"/>
          <w:b w:val="0"/>
          <w:bCs/>
          <w:color w:val="000000" w:themeColor="text1"/>
          <w:u w:val="none"/>
        </w:rPr>
      </w:pPr>
      <w:r w:rsidRPr="00EB5D16">
        <w:rPr>
          <w:rStyle w:val="Hyperlink"/>
          <w:color w:val="000000" w:themeColor="text1"/>
          <w:u w:val="none"/>
        </w:rPr>
        <w:t>Wheeler, R. (2021).</w:t>
      </w:r>
      <w:r>
        <w:rPr>
          <w:rStyle w:val="Hyperlink"/>
          <w:b w:val="0"/>
          <w:bCs/>
          <w:color w:val="000000" w:themeColor="text1"/>
          <w:u w:val="none"/>
        </w:rPr>
        <w:t xml:space="preserve"> </w:t>
      </w:r>
      <w:r w:rsidRPr="00C85C61">
        <w:rPr>
          <w:rStyle w:val="Hyperlink"/>
          <w:b w:val="0"/>
          <w:bCs/>
          <w:color w:val="000000" w:themeColor="text1"/>
          <w:u w:val="none"/>
        </w:rPr>
        <w:t xml:space="preserve">2021 Roadmap </w:t>
      </w:r>
      <w:r w:rsidR="00160485" w:rsidRPr="00C85C61">
        <w:rPr>
          <w:rStyle w:val="Hyperlink"/>
          <w:b w:val="0"/>
          <w:bCs/>
          <w:color w:val="000000" w:themeColor="text1"/>
          <w:u w:val="none"/>
        </w:rPr>
        <w:t>to</w:t>
      </w:r>
      <w:r w:rsidRPr="00C85C61">
        <w:rPr>
          <w:rStyle w:val="Hyperlink"/>
          <w:b w:val="0"/>
          <w:bCs/>
          <w:color w:val="000000" w:themeColor="text1"/>
          <w:u w:val="none"/>
        </w:rPr>
        <w:t xml:space="preserve"> Web Development</w:t>
      </w:r>
      <w:r>
        <w:rPr>
          <w:rStyle w:val="Hyperlink"/>
          <w:b w:val="0"/>
          <w:bCs/>
          <w:color w:val="000000" w:themeColor="text1"/>
          <w:u w:val="none"/>
        </w:rPr>
        <w:t xml:space="preserve">. IEEE Computer </w:t>
      </w:r>
    </w:p>
    <w:p w14:paraId="10A34726" w14:textId="77777777" w:rsidR="00EE3DF5" w:rsidRDefault="00EE3DF5" w:rsidP="007A5114">
      <w:pPr>
        <w:spacing w:line="360" w:lineRule="auto"/>
        <w:ind w:left="1440"/>
        <w:jc w:val="both"/>
        <w:rPr>
          <w:rStyle w:val="Hyperlink"/>
          <w:b w:val="0"/>
          <w:bCs/>
          <w:color w:val="000000" w:themeColor="text1"/>
          <w:u w:val="none"/>
        </w:rPr>
      </w:pPr>
      <w:r>
        <w:rPr>
          <w:rStyle w:val="Hyperlink"/>
          <w:b w:val="0"/>
          <w:bCs/>
          <w:color w:val="000000" w:themeColor="text1"/>
          <w:u w:val="none"/>
        </w:rPr>
        <w:t xml:space="preserve">Society. Retrieved June 15, 2022, from </w:t>
      </w:r>
      <w:hyperlink r:id="rId150" w:history="1">
        <w:r w:rsidRPr="00A37B1A">
          <w:rPr>
            <w:rStyle w:val="Hyperlink"/>
            <w:b w:val="0"/>
            <w:bCs/>
          </w:rPr>
          <w:t>https://www.computer.org/publications/tech-news/build-your-career/2021-web-development-roadmap</w:t>
        </w:r>
      </w:hyperlink>
    </w:p>
    <w:p w14:paraId="62ED3C31" w14:textId="77777777" w:rsidR="00EE3DF5" w:rsidRDefault="00EE3DF5" w:rsidP="00EE3DF5">
      <w:pPr>
        <w:spacing w:line="360" w:lineRule="auto"/>
        <w:jc w:val="left"/>
        <w:rPr>
          <w:rStyle w:val="Hyperlink"/>
          <w:b w:val="0"/>
          <w:bCs/>
          <w:color w:val="000000" w:themeColor="text1"/>
          <w:u w:val="none"/>
        </w:rPr>
      </w:pPr>
    </w:p>
    <w:p w14:paraId="422B1744" w14:textId="77777777" w:rsidR="00EE3DF5" w:rsidRDefault="00EE3DF5" w:rsidP="007A5114">
      <w:pPr>
        <w:spacing w:line="360" w:lineRule="auto"/>
        <w:ind w:firstLine="720"/>
        <w:jc w:val="both"/>
        <w:rPr>
          <w:rStyle w:val="Hyperlink"/>
          <w:b w:val="0"/>
          <w:bCs/>
          <w:color w:val="000000" w:themeColor="text1"/>
          <w:u w:val="none"/>
        </w:rPr>
      </w:pPr>
      <w:r w:rsidRPr="00E7136E">
        <w:rPr>
          <w:rStyle w:val="Hyperlink"/>
          <w:color w:val="000000" w:themeColor="text1"/>
          <w:u w:val="none"/>
        </w:rPr>
        <w:t>Evin, A., Dopney, K., &amp; Cucchi, T. (2017).</w:t>
      </w:r>
      <w:r>
        <w:rPr>
          <w:rStyle w:val="Hyperlink"/>
          <w:b w:val="0"/>
          <w:bCs/>
          <w:color w:val="000000" w:themeColor="text1"/>
          <w:u w:val="none"/>
        </w:rPr>
        <w:t xml:space="preserve"> </w:t>
      </w:r>
      <w:r w:rsidRPr="00E7136E">
        <w:rPr>
          <w:rStyle w:val="Hyperlink"/>
          <w:b w:val="0"/>
          <w:bCs/>
          <w:color w:val="000000" w:themeColor="text1"/>
          <w:u w:val="none"/>
        </w:rPr>
        <w:t xml:space="preserve">A history of pig domestication: New </w:t>
      </w:r>
    </w:p>
    <w:p w14:paraId="0A286206" w14:textId="77777777" w:rsidR="00EE3DF5" w:rsidRDefault="00EE3DF5" w:rsidP="007A5114">
      <w:pPr>
        <w:spacing w:line="360" w:lineRule="auto"/>
        <w:ind w:left="1440"/>
        <w:jc w:val="both"/>
        <w:rPr>
          <w:rStyle w:val="Hyperlink"/>
          <w:b w:val="0"/>
          <w:bCs/>
          <w:color w:val="000000" w:themeColor="text1"/>
          <w:u w:val="none"/>
        </w:rPr>
      </w:pPr>
      <w:r w:rsidRPr="00E7136E">
        <w:rPr>
          <w:rStyle w:val="Hyperlink"/>
          <w:b w:val="0"/>
          <w:bCs/>
          <w:color w:val="000000" w:themeColor="text1"/>
          <w:u w:val="none"/>
        </w:rPr>
        <w:t>ways of exploring a complex process</w:t>
      </w:r>
      <w:r>
        <w:rPr>
          <w:rStyle w:val="Hyperlink"/>
          <w:b w:val="0"/>
          <w:bCs/>
          <w:color w:val="000000" w:themeColor="text1"/>
          <w:u w:val="none"/>
        </w:rPr>
        <w:t xml:space="preserve">. University of Aberdeen. Retrieved June 15, 2022, from </w:t>
      </w:r>
      <w:hyperlink r:id="rId151" w:history="1">
        <w:r w:rsidRPr="00A37B1A">
          <w:rPr>
            <w:rStyle w:val="Hyperlink"/>
            <w:b w:val="0"/>
            <w:bCs/>
          </w:rPr>
          <w:t>https://abdn.pure.elsevier.com/en/publications/a-history-of-pig-domestication-new-ways-of-exploring-a-complex-pr</w:t>
        </w:r>
      </w:hyperlink>
    </w:p>
    <w:p w14:paraId="4A453D3F" w14:textId="77777777" w:rsidR="00EE3DF5" w:rsidRDefault="00EE3DF5" w:rsidP="00EE3DF5">
      <w:pPr>
        <w:spacing w:line="360" w:lineRule="auto"/>
        <w:jc w:val="left"/>
        <w:rPr>
          <w:b w:val="0"/>
          <w:bCs/>
        </w:rPr>
      </w:pPr>
    </w:p>
    <w:p w14:paraId="5D4B7526" w14:textId="77777777" w:rsidR="00EE3DF5" w:rsidRDefault="00EE3DF5" w:rsidP="007A5114">
      <w:pPr>
        <w:spacing w:line="360" w:lineRule="auto"/>
        <w:ind w:left="720"/>
        <w:jc w:val="both"/>
        <w:rPr>
          <w:rFonts w:cs="Times New Roman"/>
        </w:rPr>
      </w:pPr>
      <w:r>
        <w:rPr>
          <w:rFonts w:cs="Times New Roman"/>
        </w:rPr>
        <w:t xml:space="preserve">Maliappis, M. T., Yialouris, C. P., Deligeorgis, S. G., &amp; Sideridis, A. B. (2014). </w:t>
      </w:r>
    </w:p>
    <w:p w14:paraId="32DA15C9" w14:textId="77777777" w:rsidR="00EE3DF5" w:rsidRDefault="00EE3DF5" w:rsidP="007A5114">
      <w:pPr>
        <w:spacing w:line="360" w:lineRule="auto"/>
        <w:ind w:left="1440"/>
        <w:jc w:val="both"/>
        <w:rPr>
          <w:b w:val="0"/>
          <w:bCs/>
        </w:rPr>
      </w:pPr>
      <w:r>
        <w:rPr>
          <w:rFonts w:cs="Times New Roman"/>
          <w:b w:val="0"/>
          <w:bCs/>
        </w:rPr>
        <w:t>EMISP: An Expert Management Information System for Pigs.</w:t>
      </w:r>
      <w:r>
        <w:rPr>
          <w:rFonts w:cs="Times New Roman"/>
        </w:rPr>
        <w:t xml:space="preserve"> </w:t>
      </w:r>
      <w:r>
        <w:rPr>
          <w:rFonts w:cs="Times New Roman"/>
          <w:b w:val="0"/>
          <w:bCs/>
        </w:rPr>
        <w:t xml:space="preserve">ResearchGate. Retrieved May 17, 2022, from </w:t>
      </w:r>
      <w:hyperlink r:id="rId152" w:history="1">
        <w:r>
          <w:rPr>
            <w:rStyle w:val="Hyperlink"/>
            <w:b w:val="0"/>
            <w:bCs/>
          </w:rPr>
          <w:t>https://www.researchgate.net/publication/253700943_EMISP_AN_EXPERT_MANAGEMENT_INFORMATION_SYSTEM_FOR_PIGS</w:t>
        </w:r>
      </w:hyperlink>
    </w:p>
    <w:p w14:paraId="738297D5" w14:textId="77777777" w:rsidR="00EE3DF5" w:rsidRDefault="00EE3DF5" w:rsidP="00EE3DF5">
      <w:pPr>
        <w:spacing w:line="360" w:lineRule="auto"/>
        <w:jc w:val="both"/>
        <w:rPr>
          <w:b w:val="0"/>
          <w:bCs/>
        </w:rPr>
      </w:pPr>
    </w:p>
    <w:p w14:paraId="7407C215" w14:textId="77777777" w:rsidR="00EE3DF5" w:rsidRDefault="00EE3DF5" w:rsidP="007A5114">
      <w:pPr>
        <w:spacing w:line="360" w:lineRule="auto"/>
        <w:ind w:left="720"/>
        <w:jc w:val="both"/>
        <w:rPr>
          <w:rFonts w:cs="Times New Roman"/>
          <w:b w:val="0"/>
          <w:bCs/>
        </w:rPr>
      </w:pPr>
      <w:r>
        <w:rPr>
          <w:rFonts w:cs="Times New Roman"/>
        </w:rPr>
        <w:t xml:space="preserve">Janani, A. K., (2021). </w:t>
      </w:r>
      <w:r>
        <w:rPr>
          <w:rFonts w:cs="Times New Roman"/>
          <w:b w:val="0"/>
          <w:bCs/>
        </w:rPr>
        <w:t xml:space="preserve">Agile Methodology. Atatus. Retrieved June 9, 2022, from </w:t>
      </w:r>
    </w:p>
    <w:p w14:paraId="68AD9BA2" w14:textId="77777777" w:rsidR="00EE3DF5" w:rsidRDefault="00000000" w:rsidP="007A5114">
      <w:pPr>
        <w:spacing w:line="360" w:lineRule="auto"/>
        <w:ind w:left="720" w:firstLine="720"/>
        <w:jc w:val="both"/>
        <w:rPr>
          <w:rFonts w:cs="Times New Roman"/>
          <w:b w:val="0"/>
          <w:bCs/>
        </w:rPr>
      </w:pPr>
      <w:hyperlink r:id="rId153" w:history="1">
        <w:r w:rsidR="00EE3DF5">
          <w:rPr>
            <w:rStyle w:val="Hyperlink"/>
            <w:rFonts w:cs="Times New Roman"/>
            <w:b w:val="0"/>
            <w:bCs/>
          </w:rPr>
          <w:t>https://www.atatus.com/glossary/agile-methodology/</w:t>
        </w:r>
      </w:hyperlink>
    </w:p>
    <w:p w14:paraId="6738875E" w14:textId="77777777" w:rsidR="00EE3DF5" w:rsidRDefault="00EE3DF5" w:rsidP="007A5114">
      <w:pPr>
        <w:spacing w:line="360" w:lineRule="auto"/>
        <w:jc w:val="both"/>
        <w:rPr>
          <w:rFonts w:cs="Times New Roman"/>
          <w:b w:val="0"/>
          <w:bCs/>
        </w:rPr>
      </w:pPr>
    </w:p>
    <w:p w14:paraId="7EAE021A" w14:textId="77777777" w:rsidR="00EE3DF5" w:rsidRDefault="00EE3DF5" w:rsidP="00EE3DF5">
      <w:pPr>
        <w:pStyle w:val="BodyofResearch"/>
        <w:ind w:left="720"/>
        <w:rPr>
          <w:rFonts w:eastAsia="Calibri"/>
        </w:rPr>
      </w:pPr>
      <w:r>
        <w:rPr>
          <w:b/>
          <w:bCs/>
        </w:rPr>
        <w:t xml:space="preserve">Sharma, L. (2021). </w:t>
      </w:r>
      <w:r>
        <w:rPr>
          <w:rFonts w:eastAsia="Calibri"/>
        </w:rPr>
        <w:t xml:space="preserve">What is waterfall model in software development life cycle – </w:t>
      </w:r>
    </w:p>
    <w:p w14:paraId="5E9FB234" w14:textId="1088B8DF" w:rsidR="00EE3DF5" w:rsidRDefault="00EE3DF5" w:rsidP="00CA1873">
      <w:pPr>
        <w:pStyle w:val="BodyofResearch"/>
        <w:ind w:left="1440"/>
        <w:rPr>
          <w:rFonts w:eastAsia="Calibri"/>
          <w:lang w:eastAsia="en-US"/>
        </w:rPr>
      </w:pPr>
      <w:r>
        <w:rPr>
          <w:rFonts w:eastAsia="Calibri"/>
        </w:rPr>
        <w:lastRenderedPageBreak/>
        <w:t xml:space="preserve">toolsqa. Retrieved May 20, 2022, from </w:t>
      </w:r>
      <w:hyperlink r:id="rId154" w:history="1">
        <w:r>
          <w:rPr>
            <w:rStyle w:val="Hyperlink"/>
            <w:rFonts w:eastAsia="Calibri"/>
            <w:lang w:eastAsia="en-US"/>
          </w:rPr>
          <w:t>https://www.toolsqa.com/software-testing/waterfall-model/</w:t>
        </w:r>
      </w:hyperlink>
    </w:p>
    <w:p w14:paraId="2F846DC0" w14:textId="77777777" w:rsidR="00EE3DF5" w:rsidRDefault="00EE3DF5" w:rsidP="00EE3DF5">
      <w:pPr>
        <w:spacing w:line="360" w:lineRule="auto"/>
        <w:ind w:left="720"/>
        <w:jc w:val="both"/>
        <w:rPr>
          <w:rFonts w:eastAsia="Times New Roman" w:cs="Times New Roman"/>
          <w:b w:val="0"/>
          <w:szCs w:val="24"/>
          <w:lang w:eastAsia="en-PH"/>
        </w:rPr>
      </w:pPr>
      <w:r>
        <w:rPr>
          <w:rFonts w:eastAsia="Times New Roman" w:cs="Times New Roman"/>
          <w:bCs/>
          <w:szCs w:val="24"/>
          <w:lang w:eastAsia="en-PH"/>
        </w:rPr>
        <w:t>Martin, M. (2022).</w:t>
      </w:r>
      <w:r>
        <w:rPr>
          <w:rFonts w:eastAsia="Times New Roman" w:cs="Times New Roman"/>
          <w:b w:val="0"/>
          <w:szCs w:val="24"/>
          <w:lang w:eastAsia="en-PH"/>
        </w:rPr>
        <w:t xml:space="preserve"> Spiral model: When to use? advantages and </w:t>
      </w:r>
    </w:p>
    <w:p w14:paraId="06733812" w14:textId="77777777" w:rsidR="00EE3DF5" w:rsidRDefault="00EE3DF5" w:rsidP="00EE3DF5">
      <w:pPr>
        <w:spacing w:line="360" w:lineRule="auto"/>
        <w:ind w:left="1440"/>
        <w:jc w:val="both"/>
        <w:rPr>
          <w:rFonts w:eastAsia="Times New Roman" w:cs="Times New Roman"/>
          <w:b w:val="0"/>
          <w:szCs w:val="24"/>
          <w:lang w:eastAsia="en-PH"/>
        </w:rPr>
      </w:pPr>
      <w:r>
        <w:rPr>
          <w:rFonts w:eastAsia="Times New Roman" w:cs="Times New Roman"/>
          <w:b w:val="0"/>
          <w:szCs w:val="24"/>
          <w:lang w:eastAsia="en-PH"/>
        </w:rPr>
        <w:t>disadvantages.</w:t>
      </w:r>
      <w:r>
        <w:rPr>
          <w:rFonts w:eastAsia="Times New Roman" w:cs="Times New Roman"/>
          <w:b w:val="0"/>
          <w:i/>
          <w:iCs/>
          <w:szCs w:val="24"/>
          <w:lang w:eastAsia="en-PH"/>
        </w:rPr>
        <w:t xml:space="preserve"> </w:t>
      </w:r>
      <w:r>
        <w:rPr>
          <w:rFonts w:eastAsia="Times New Roman" w:cs="Times New Roman"/>
          <w:b w:val="0"/>
          <w:szCs w:val="24"/>
          <w:lang w:eastAsia="en-PH"/>
        </w:rPr>
        <w:t xml:space="preserve">Guru99. Retrieved May 21, 2022, from </w:t>
      </w:r>
      <w:hyperlink r:id="rId155" w:history="1">
        <w:r>
          <w:rPr>
            <w:rStyle w:val="Hyperlink"/>
            <w:rFonts w:eastAsia="Times New Roman" w:cs="Times New Roman"/>
            <w:b w:val="0"/>
            <w:szCs w:val="24"/>
            <w:lang w:eastAsia="en-PH"/>
          </w:rPr>
          <w:t>https://www.guru99.com/what-is-spiral-model-when-to-use-advantages-disadvantages.html?fbclid=IwAR1HONlunbCJsSed1n3aBM86yG3uPUQG0DYXtn___BzvrE2N6PRTadIuKcg</w:t>
        </w:r>
      </w:hyperlink>
    </w:p>
    <w:p w14:paraId="0D3AAB70" w14:textId="77777777" w:rsidR="00EE3DF5" w:rsidRDefault="00EE3DF5" w:rsidP="00EE3DF5">
      <w:pPr>
        <w:spacing w:line="360" w:lineRule="auto"/>
        <w:ind w:left="1440"/>
        <w:jc w:val="both"/>
        <w:rPr>
          <w:rFonts w:eastAsia="Times New Roman" w:cs="Times New Roman"/>
          <w:b w:val="0"/>
          <w:szCs w:val="24"/>
          <w:lang w:eastAsia="en-PH"/>
        </w:rPr>
      </w:pPr>
    </w:p>
    <w:p w14:paraId="1C021D22" w14:textId="633FDD44" w:rsidR="00EE3DF5" w:rsidRDefault="00EE3DF5" w:rsidP="00EE3DF5">
      <w:pPr>
        <w:spacing w:line="360" w:lineRule="auto"/>
        <w:jc w:val="both"/>
      </w:pPr>
      <w:r>
        <w:t>Related Studies</w:t>
      </w:r>
    </w:p>
    <w:p w14:paraId="18245F65" w14:textId="77777777" w:rsidR="00EE3DF5" w:rsidRDefault="00EE3DF5" w:rsidP="007A5114">
      <w:pPr>
        <w:spacing w:line="360" w:lineRule="auto"/>
        <w:ind w:left="720"/>
        <w:jc w:val="both"/>
        <w:rPr>
          <w:b w:val="0"/>
          <w:bCs/>
        </w:rPr>
      </w:pPr>
      <w:r>
        <w:t xml:space="preserve">Labuanan, F., Tapaoan, S. J., &amp; Camungao, R. (2021). </w:t>
      </w:r>
      <w:r>
        <w:rPr>
          <w:b w:val="0"/>
          <w:bCs/>
        </w:rPr>
        <w:t xml:space="preserve">Class Scheduling </w:t>
      </w:r>
    </w:p>
    <w:p w14:paraId="466C6874" w14:textId="77777777" w:rsidR="00EE3DF5" w:rsidRDefault="00EE3DF5" w:rsidP="007A5114">
      <w:pPr>
        <w:shd w:val="clear" w:color="auto" w:fill="FFFFFF"/>
        <w:spacing w:line="360" w:lineRule="auto"/>
        <w:ind w:left="1440"/>
        <w:jc w:val="both"/>
        <w:rPr>
          <w:b w:val="0"/>
          <w:bCs/>
        </w:rPr>
      </w:pPr>
      <w:r>
        <w:rPr>
          <w:b w:val="0"/>
          <w:bCs/>
        </w:rPr>
        <w:t xml:space="preserve">System. </w:t>
      </w:r>
      <w:r>
        <w:rPr>
          <w:b w:val="0"/>
          <w:bCs/>
          <w:i/>
          <w:iCs/>
        </w:rPr>
        <w:t>ResearchGate.</w:t>
      </w:r>
      <w:r>
        <w:rPr>
          <w:b w:val="0"/>
          <w:bCs/>
        </w:rPr>
        <w:t xml:space="preserve"> Retrieved June 9, 2022, from </w:t>
      </w:r>
      <w:hyperlink r:id="rId156" w:history="1">
        <w:r>
          <w:rPr>
            <w:rStyle w:val="Hyperlink"/>
            <w:b w:val="0"/>
            <w:bCs/>
          </w:rPr>
          <w:t>https://doi.org/10.35940/ijrte.B1026.078219</w:t>
        </w:r>
      </w:hyperlink>
    </w:p>
    <w:p w14:paraId="47EFFDE9" w14:textId="77777777" w:rsidR="00EE3DF5" w:rsidRDefault="00EE3DF5" w:rsidP="007A5114">
      <w:pPr>
        <w:spacing w:line="360" w:lineRule="auto"/>
        <w:jc w:val="both"/>
        <w:rPr>
          <w:b w:val="0"/>
          <w:bCs/>
        </w:rPr>
      </w:pPr>
    </w:p>
    <w:p w14:paraId="5CECB054" w14:textId="77777777" w:rsidR="00EE3DF5" w:rsidRDefault="00EE3DF5" w:rsidP="00EE3DF5">
      <w:pPr>
        <w:spacing w:line="360" w:lineRule="auto"/>
        <w:ind w:left="720"/>
        <w:jc w:val="both"/>
        <w:rPr>
          <w:b w:val="0"/>
          <w:bCs/>
        </w:rPr>
      </w:pPr>
      <w:r>
        <w:t xml:space="preserve">Arpankumar, P., Ansel, J., Shubham, S., &amp; Rohini, N. (2019). </w:t>
      </w:r>
      <w:r>
        <w:rPr>
          <w:b w:val="0"/>
          <w:bCs/>
        </w:rPr>
        <w:t xml:space="preserve">Smart Student </w:t>
      </w:r>
    </w:p>
    <w:p w14:paraId="40BDACD3" w14:textId="241853C5" w:rsidR="00EE3DF5" w:rsidRDefault="00EE3DF5" w:rsidP="00CA1873">
      <w:pPr>
        <w:spacing w:line="360" w:lineRule="auto"/>
        <w:ind w:left="1440"/>
        <w:jc w:val="both"/>
        <w:rPr>
          <w:rStyle w:val="Hyperlink"/>
          <w:b w:val="0"/>
          <w:bCs/>
        </w:rPr>
      </w:pPr>
      <w:r>
        <w:rPr>
          <w:b w:val="0"/>
          <w:bCs/>
        </w:rPr>
        <w:t xml:space="preserve">Attendance System Using QR Code. </w:t>
      </w:r>
      <w:r>
        <w:rPr>
          <w:b w:val="0"/>
          <w:bCs/>
          <w:i/>
          <w:iCs/>
        </w:rPr>
        <w:t xml:space="preserve">SSRN. </w:t>
      </w:r>
      <w:r>
        <w:rPr>
          <w:b w:val="0"/>
          <w:bCs/>
        </w:rPr>
        <w:t xml:space="preserve">Retrieved June 9, 2022, from </w:t>
      </w:r>
      <w:hyperlink r:id="rId157" w:history="1">
        <w:r>
          <w:rPr>
            <w:rStyle w:val="Hyperlink"/>
            <w:b w:val="0"/>
            <w:bCs/>
          </w:rPr>
          <w:t>https://dx.doi.org/10.2139/ssrn.3370769</w:t>
        </w:r>
      </w:hyperlink>
    </w:p>
    <w:p w14:paraId="54526CC7" w14:textId="77777777" w:rsidR="006E5EED" w:rsidRDefault="006E5EED" w:rsidP="00CA1873">
      <w:pPr>
        <w:spacing w:line="360" w:lineRule="auto"/>
        <w:ind w:left="1440"/>
        <w:jc w:val="both"/>
        <w:rPr>
          <w:b w:val="0"/>
          <w:bCs/>
        </w:rPr>
      </w:pPr>
    </w:p>
    <w:p w14:paraId="479BF923" w14:textId="12BF0FE6" w:rsidR="00EE3DF5" w:rsidRDefault="00EE3DF5" w:rsidP="00EE3DF5">
      <w:pPr>
        <w:spacing w:line="360" w:lineRule="auto"/>
        <w:ind w:left="720"/>
        <w:jc w:val="both"/>
        <w:rPr>
          <w:b w:val="0"/>
          <w:bCs/>
        </w:rPr>
      </w:pPr>
      <w:r>
        <w:t xml:space="preserve">Maharjan, A. (2016). </w:t>
      </w:r>
      <w:r>
        <w:rPr>
          <w:b w:val="0"/>
          <w:bCs/>
        </w:rPr>
        <w:t xml:space="preserve">Final Year Project </w:t>
      </w:r>
      <w:r w:rsidR="007123DA">
        <w:rPr>
          <w:b w:val="0"/>
          <w:bCs/>
        </w:rPr>
        <w:t>on</w:t>
      </w:r>
      <w:r>
        <w:rPr>
          <w:b w:val="0"/>
          <w:bCs/>
        </w:rPr>
        <w:t xml:space="preserve"> Inventory Management System </w:t>
      </w:r>
    </w:p>
    <w:p w14:paraId="3EF2D526" w14:textId="46D19809" w:rsidR="007843D7" w:rsidRPr="006E5EED" w:rsidRDefault="00EE3DF5" w:rsidP="006E5EED">
      <w:pPr>
        <w:spacing w:line="360" w:lineRule="auto"/>
        <w:ind w:left="1440"/>
        <w:jc w:val="both"/>
        <w:rPr>
          <w:b w:val="0"/>
          <w:bCs/>
        </w:rPr>
      </w:pPr>
      <w:r>
        <w:rPr>
          <w:b w:val="0"/>
          <w:bCs/>
        </w:rPr>
        <w:t xml:space="preserve">Submitted By. Academia. Retrieved May 21, 2022, from </w:t>
      </w:r>
      <w:hyperlink r:id="rId158" w:history="1">
        <w:r>
          <w:rPr>
            <w:rStyle w:val="Hyperlink"/>
            <w:b w:val="0"/>
            <w:bCs/>
          </w:rPr>
          <w:t>https://www.academia.edu/26003928/Final_Year_Project_On_Inventory_Management_System_Submitted_By</w:t>
        </w:r>
      </w:hyperlink>
    </w:p>
    <w:p w14:paraId="64AA26F2" w14:textId="365B6C3A" w:rsidR="00EE3DF5" w:rsidRDefault="00EE3DF5" w:rsidP="003B7EB8">
      <w:pPr>
        <w:rPr>
          <w:b w:val="0"/>
          <w:bCs/>
          <w:sz w:val="18"/>
          <w:szCs w:val="24"/>
        </w:rPr>
      </w:pPr>
      <w:r>
        <w:rPr>
          <w:b w:val="0"/>
          <w:bCs/>
          <w:sz w:val="18"/>
          <w:szCs w:val="24"/>
        </w:rPr>
        <w:t>Curriculum Vitae of</w:t>
      </w:r>
    </w:p>
    <w:p w14:paraId="6EA4F557" w14:textId="77777777" w:rsidR="00EE3DF5" w:rsidRDefault="00EE3DF5" w:rsidP="003B7EB8">
      <w:pPr>
        <w:spacing w:line="276" w:lineRule="auto"/>
        <w:rPr>
          <w:rFonts w:cs="Times New Roman"/>
          <w:b w:val="0"/>
          <w:sz w:val="32"/>
        </w:rPr>
      </w:pPr>
      <w:r>
        <w:rPr>
          <w:rFonts w:cs="Times New Roman"/>
          <w:b w:val="0"/>
          <w:sz w:val="32"/>
        </w:rPr>
        <w:t>ROYD P. CATALUNES</w:t>
      </w:r>
    </w:p>
    <w:p w14:paraId="49650C3B"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Lamba Banga, South Cotabato</w:t>
      </w:r>
    </w:p>
    <w:p w14:paraId="44931690"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catalunes.181138@koronadal.sti.edu.ph</w:t>
      </w:r>
    </w:p>
    <w:p w14:paraId="59D57810"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09082294656</w:t>
      </w:r>
    </w:p>
    <w:p w14:paraId="6D6BF146" w14:textId="77777777" w:rsidR="00EE3DF5" w:rsidRDefault="00EE3DF5" w:rsidP="003B7EB8">
      <w:pPr>
        <w:widowControl w:val="0"/>
        <w:overflowPunct w:val="0"/>
        <w:autoSpaceDE w:val="0"/>
        <w:autoSpaceDN w:val="0"/>
        <w:adjustRightInd w:val="0"/>
        <w:rPr>
          <w:sz w:val="22"/>
        </w:rPr>
      </w:pPr>
    </w:p>
    <w:p w14:paraId="6114071C" w14:textId="77777777" w:rsidR="00EE3DF5" w:rsidRDefault="00EE3DF5" w:rsidP="003B7EB8">
      <w:pPr>
        <w:widowControl w:val="0"/>
        <w:overflowPunct w:val="0"/>
        <w:autoSpaceDE w:val="0"/>
        <w:autoSpaceDN w:val="0"/>
        <w:adjustRightInd w:val="0"/>
        <w:rPr>
          <w:sz w:val="22"/>
        </w:rPr>
      </w:pPr>
    </w:p>
    <w:p w14:paraId="5861A09A" w14:textId="77777777" w:rsidR="00EE3DF5" w:rsidRDefault="00EE3DF5" w:rsidP="003B7EB8">
      <w:pPr>
        <w:widowControl w:val="0"/>
        <w:overflowPunct w:val="0"/>
        <w:autoSpaceDE w:val="0"/>
        <w:autoSpaceDN w:val="0"/>
        <w:adjustRightInd w:val="0"/>
        <w:rPr>
          <w:b w:val="0"/>
          <w:sz w:val="22"/>
        </w:rPr>
      </w:pPr>
      <w:r>
        <w:rPr>
          <w:b w:val="0"/>
          <w:sz w:val="22"/>
        </w:rPr>
        <w:t>EDUCATIONAL BACKGROUND</w:t>
      </w:r>
    </w:p>
    <w:tbl>
      <w:tblPr>
        <w:tblW w:w="0" w:type="auto"/>
        <w:tblLook w:val="04A0" w:firstRow="1" w:lastRow="0" w:firstColumn="1" w:lastColumn="0" w:noHBand="0" w:noVBand="1"/>
      </w:tblPr>
      <w:tblGrid>
        <w:gridCol w:w="2394"/>
        <w:gridCol w:w="1972"/>
        <w:gridCol w:w="3943"/>
      </w:tblGrid>
      <w:tr w:rsidR="00EE3DF5" w14:paraId="060E7C62" w14:textId="77777777" w:rsidTr="00E4538A">
        <w:tc>
          <w:tcPr>
            <w:tcW w:w="2394" w:type="dxa"/>
            <w:shd w:val="clear" w:color="auto" w:fill="auto"/>
          </w:tcPr>
          <w:p w14:paraId="345B0F36" w14:textId="77777777" w:rsidR="00EE3DF5" w:rsidRDefault="00EE3DF5" w:rsidP="003B7EB8">
            <w:pPr>
              <w:widowControl w:val="0"/>
              <w:overflowPunct w:val="0"/>
              <w:autoSpaceDE w:val="0"/>
              <w:autoSpaceDN w:val="0"/>
              <w:adjustRightInd w:val="0"/>
              <w:rPr>
                <w:b w:val="0"/>
                <w:sz w:val="22"/>
              </w:rPr>
            </w:pPr>
            <w:r>
              <w:rPr>
                <w:b w:val="0"/>
                <w:sz w:val="22"/>
              </w:rPr>
              <w:t>Level</w:t>
            </w:r>
          </w:p>
        </w:tc>
        <w:tc>
          <w:tcPr>
            <w:tcW w:w="1972" w:type="dxa"/>
            <w:shd w:val="clear" w:color="auto" w:fill="auto"/>
          </w:tcPr>
          <w:p w14:paraId="2463473C"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943" w:type="dxa"/>
            <w:shd w:val="clear" w:color="auto" w:fill="auto"/>
          </w:tcPr>
          <w:p w14:paraId="0FB0A09E" w14:textId="77777777" w:rsidR="00EE3DF5" w:rsidRDefault="00EE3DF5" w:rsidP="003B7EB8">
            <w:pPr>
              <w:widowControl w:val="0"/>
              <w:overflowPunct w:val="0"/>
              <w:autoSpaceDE w:val="0"/>
              <w:autoSpaceDN w:val="0"/>
              <w:adjustRightInd w:val="0"/>
              <w:rPr>
                <w:b w:val="0"/>
                <w:sz w:val="22"/>
              </w:rPr>
            </w:pPr>
            <w:r>
              <w:rPr>
                <w:b w:val="0"/>
                <w:sz w:val="22"/>
              </w:rPr>
              <w:t>Name of school/ Institution</w:t>
            </w:r>
          </w:p>
        </w:tc>
      </w:tr>
      <w:tr w:rsidR="00EE3DF5" w14:paraId="66560B60" w14:textId="77777777" w:rsidTr="00E4538A">
        <w:tc>
          <w:tcPr>
            <w:tcW w:w="2394" w:type="dxa"/>
            <w:shd w:val="clear" w:color="auto" w:fill="auto"/>
          </w:tcPr>
          <w:p w14:paraId="74C66ACE" w14:textId="77777777" w:rsidR="00EE3DF5" w:rsidRDefault="00EE3DF5" w:rsidP="003B7EB8">
            <w:pPr>
              <w:widowControl w:val="0"/>
              <w:overflowPunct w:val="0"/>
              <w:autoSpaceDE w:val="0"/>
              <w:autoSpaceDN w:val="0"/>
              <w:adjustRightInd w:val="0"/>
              <w:rPr>
                <w:b w:val="0"/>
                <w:sz w:val="22"/>
              </w:rPr>
            </w:pPr>
            <w:r>
              <w:rPr>
                <w:b w:val="0"/>
                <w:sz w:val="22"/>
              </w:rPr>
              <w:t>Tertiary</w:t>
            </w:r>
          </w:p>
        </w:tc>
        <w:tc>
          <w:tcPr>
            <w:tcW w:w="1972" w:type="dxa"/>
            <w:shd w:val="clear" w:color="auto" w:fill="auto"/>
          </w:tcPr>
          <w:p w14:paraId="7AFC4B4E" w14:textId="77777777" w:rsidR="00EE3DF5" w:rsidRDefault="00EE3DF5" w:rsidP="003B7EB8">
            <w:pPr>
              <w:widowControl w:val="0"/>
              <w:overflowPunct w:val="0"/>
              <w:autoSpaceDE w:val="0"/>
              <w:autoSpaceDN w:val="0"/>
              <w:adjustRightInd w:val="0"/>
              <w:rPr>
                <w:b w:val="0"/>
                <w:sz w:val="22"/>
              </w:rPr>
            </w:pPr>
            <w:r>
              <w:rPr>
                <w:rFonts w:cs="Times New Roman"/>
                <w:b w:val="0"/>
                <w:szCs w:val="24"/>
              </w:rPr>
              <w:t>2019 - Present</w:t>
            </w:r>
          </w:p>
        </w:tc>
        <w:tc>
          <w:tcPr>
            <w:tcW w:w="3943" w:type="dxa"/>
            <w:shd w:val="clear" w:color="auto" w:fill="auto"/>
          </w:tcPr>
          <w:p w14:paraId="3BE1F3E2" w14:textId="77777777" w:rsidR="00EE3DF5" w:rsidRDefault="00EE3DF5" w:rsidP="003B7EB8">
            <w:pPr>
              <w:widowControl w:val="0"/>
              <w:overflowPunct w:val="0"/>
              <w:autoSpaceDE w:val="0"/>
              <w:autoSpaceDN w:val="0"/>
              <w:adjustRightInd w:val="0"/>
              <w:rPr>
                <w:b w:val="0"/>
                <w:sz w:val="22"/>
              </w:rPr>
            </w:pPr>
            <w:r>
              <w:rPr>
                <w:rFonts w:cs="Times New Roman"/>
                <w:b w:val="0"/>
                <w:szCs w:val="24"/>
              </w:rPr>
              <w:t>STI College Koronadal</w:t>
            </w:r>
          </w:p>
        </w:tc>
      </w:tr>
      <w:tr w:rsidR="00EE3DF5" w14:paraId="01080FB6" w14:textId="77777777" w:rsidTr="00E4538A">
        <w:tc>
          <w:tcPr>
            <w:tcW w:w="2394" w:type="dxa"/>
            <w:shd w:val="clear" w:color="auto" w:fill="auto"/>
          </w:tcPr>
          <w:p w14:paraId="0DFF5FC2" w14:textId="77777777" w:rsidR="00EE3DF5" w:rsidRDefault="00EE3DF5" w:rsidP="003B7EB8">
            <w:pPr>
              <w:widowControl w:val="0"/>
              <w:overflowPunct w:val="0"/>
              <w:autoSpaceDE w:val="0"/>
              <w:autoSpaceDN w:val="0"/>
              <w:adjustRightInd w:val="0"/>
              <w:rPr>
                <w:b w:val="0"/>
                <w:sz w:val="22"/>
              </w:rPr>
            </w:pPr>
            <w:r>
              <w:rPr>
                <w:b w:val="0"/>
                <w:sz w:val="22"/>
              </w:rPr>
              <w:t>Vocational/Technical</w:t>
            </w:r>
          </w:p>
        </w:tc>
        <w:tc>
          <w:tcPr>
            <w:tcW w:w="1972" w:type="dxa"/>
            <w:shd w:val="clear" w:color="auto" w:fill="auto"/>
          </w:tcPr>
          <w:p w14:paraId="19094EF3" w14:textId="77777777" w:rsidR="00EE3DF5" w:rsidRDefault="00EE3DF5" w:rsidP="003B7EB8">
            <w:pPr>
              <w:widowControl w:val="0"/>
              <w:overflowPunct w:val="0"/>
              <w:autoSpaceDE w:val="0"/>
              <w:autoSpaceDN w:val="0"/>
              <w:adjustRightInd w:val="0"/>
              <w:rPr>
                <w:b w:val="0"/>
                <w:sz w:val="22"/>
              </w:rPr>
            </w:pPr>
            <w:r>
              <w:rPr>
                <w:rFonts w:cs="Times New Roman"/>
                <w:b w:val="0"/>
                <w:szCs w:val="24"/>
              </w:rPr>
              <w:t>2017 - 2019</w:t>
            </w:r>
          </w:p>
        </w:tc>
        <w:tc>
          <w:tcPr>
            <w:tcW w:w="3943" w:type="dxa"/>
            <w:shd w:val="clear" w:color="auto" w:fill="auto"/>
          </w:tcPr>
          <w:p w14:paraId="15267FF8" w14:textId="77777777" w:rsidR="00EE3DF5" w:rsidRDefault="00EE3DF5" w:rsidP="003B7EB8">
            <w:pPr>
              <w:widowControl w:val="0"/>
              <w:overflowPunct w:val="0"/>
              <w:autoSpaceDE w:val="0"/>
              <w:autoSpaceDN w:val="0"/>
              <w:adjustRightInd w:val="0"/>
              <w:rPr>
                <w:b w:val="0"/>
                <w:sz w:val="22"/>
              </w:rPr>
            </w:pPr>
            <w:r>
              <w:rPr>
                <w:rFonts w:cs="Times New Roman"/>
                <w:b w:val="0"/>
                <w:szCs w:val="24"/>
              </w:rPr>
              <w:t>Notre Dame of Lamba</w:t>
            </w:r>
          </w:p>
        </w:tc>
      </w:tr>
      <w:tr w:rsidR="00EE3DF5" w14:paraId="77FAB08A" w14:textId="77777777" w:rsidTr="00E4538A">
        <w:tc>
          <w:tcPr>
            <w:tcW w:w="2394" w:type="dxa"/>
            <w:shd w:val="clear" w:color="auto" w:fill="auto"/>
          </w:tcPr>
          <w:p w14:paraId="2D4F5897" w14:textId="77777777" w:rsidR="00EE3DF5" w:rsidRDefault="00EE3DF5" w:rsidP="003B7EB8">
            <w:pPr>
              <w:widowControl w:val="0"/>
              <w:overflowPunct w:val="0"/>
              <w:autoSpaceDE w:val="0"/>
              <w:autoSpaceDN w:val="0"/>
              <w:adjustRightInd w:val="0"/>
              <w:rPr>
                <w:b w:val="0"/>
                <w:sz w:val="22"/>
              </w:rPr>
            </w:pPr>
            <w:r>
              <w:rPr>
                <w:b w:val="0"/>
                <w:sz w:val="22"/>
              </w:rPr>
              <w:t>High School</w:t>
            </w:r>
          </w:p>
        </w:tc>
        <w:tc>
          <w:tcPr>
            <w:tcW w:w="1972" w:type="dxa"/>
            <w:shd w:val="clear" w:color="auto" w:fill="auto"/>
          </w:tcPr>
          <w:p w14:paraId="5806576C" w14:textId="77777777" w:rsidR="00EE3DF5" w:rsidRDefault="00EE3DF5" w:rsidP="003B7EB8">
            <w:pPr>
              <w:widowControl w:val="0"/>
              <w:overflowPunct w:val="0"/>
              <w:autoSpaceDE w:val="0"/>
              <w:autoSpaceDN w:val="0"/>
              <w:adjustRightInd w:val="0"/>
              <w:rPr>
                <w:b w:val="0"/>
                <w:sz w:val="22"/>
              </w:rPr>
            </w:pPr>
            <w:r>
              <w:rPr>
                <w:rFonts w:cs="Times New Roman"/>
                <w:b w:val="0"/>
                <w:szCs w:val="24"/>
              </w:rPr>
              <w:t>2013 - 2017</w:t>
            </w:r>
          </w:p>
        </w:tc>
        <w:tc>
          <w:tcPr>
            <w:tcW w:w="3943" w:type="dxa"/>
            <w:shd w:val="clear" w:color="auto" w:fill="auto"/>
          </w:tcPr>
          <w:p w14:paraId="0654A2EA" w14:textId="77777777" w:rsidR="00EE3DF5" w:rsidRDefault="00EE3DF5" w:rsidP="003B7EB8">
            <w:pPr>
              <w:widowControl w:val="0"/>
              <w:overflowPunct w:val="0"/>
              <w:autoSpaceDE w:val="0"/>
              <w:autoSpaceDN w:val="0"/>
              <w:adjustRightInd w:val="0"/>
              <w:rPr>
                <w:b w:val="0"/>
                <w:sz w:val="22"/>
              </w:rPr>
            </w:pPr>
            <w:r>
              <w:rPr>
                <w:rFonts w:cs="Times New Roman"/>
                <w:b w:val="0"/>
                <w:szCs w:val="24"/>
              </w:rPr>
              <w:t>Notre Dame of Lamba</w:t>
            </w:r>
          </w:p>
        </w:tc>
      </w:tr>
      <w:tr w:rsidR="00EE3DF5" w14:paraId="42E4BFC0" w14:textId="77777777" w:rsidTr="00E4538A">
        <w:tc>
          <w:tcPr>
            <w:tcW w:w="2394" w:type="dxa"/>
            <w:shd w:val="clear" w:color="auto" w:fill="auto"/>
          </w:tcPr>
          <w:p w14:paraId="67538D8D" w14:textId="77777777" w:rsidR="00EE3DF5" w:rsidRDefault="00EE3DF5" w:rsidP="003B7EB8">
            <w:pPr>
              <w:widowControl w:val="0"/>
              <w:overflowPunct w:val="0"/>
              <w:autoSpaceDE w:val="0"/>
              <w:autoSpaceDN w:val="0"/>
              <w:adjustRightInd w:val="0"/>
              <w:rPr>
                <w:b w:val="0"/>
                <w:sz w:val="22"/>
              </w:rPr>
            </w:pPr>
            <w:r>
              <w:rPr>
                <w:b w:val="0"/>
                <w:sz w:val="22"/>
              </w:rPr>
              <w:t>Elementary</w:t>
            </w:r>
          </w:p>
        </w:tc>
        <w:tc>
          <w:tcPr>
            <w:tcW w:w="1972" w:type="dxa"/>
            <w:shd w:val="clear" w:color="auto" w:fill="auto"/>
          </w:tcPr>
          <w:p w14:paraId="0B6A37F6" w14:textId="77777777" w:rsidR="00EE3DF5" w:rsidRDefault="00EE3DF5" w:rsidP="003B7EB8">
            <w:pPr>
              <w:widowControl w:val="0"/>
              <w:overflowPunct w:val="0"/>
              <w:autoSpaceDE w:val="0"/>
              <w:autoSpaceDN w:val="0"/>
              <w:adjustRightInd w:val="0"/>
              <w:rPr>
                <w:b w:val="0"/>
                <w:sz w:val="22"/>
              </w:rPr>
            </w:pPr>
            <w:r>
              <w:rPr>
                <w:rFonts w:cs="Times New Roman"/>
                <w:b w:val="0"/>
                <w:szCs w:val="24"/>
              </w:rPr>
              <w:t>2007 - 2013</w:t>
            </w:r>
          </w:p>
        </w:tc>
        <w:tc>
          <w:tcPr>
            <w:tcW w:w="3943" w:type="dxa"/>
            <w:shd w:val="clear" w:color="auto" w:fill="auto"/>
          </w:tcPr>
          <w:p w14:paraId="04F194C3" w14:textId="77777777" w:rsidR="00EE3DF5" w:rsidRDefault="00EE3DF5" w:rsidP="003B7EB8">
            <w:pPr>
              <w:widowControl w:val="0"/>
              <w:overflowPunct w:val="0"/>
              <w:autoSpaceDE w:val="0"/>
              <w:autoSpaceDN w:val="0"/>
              <w:adjustRightInd w:val="0"/>
              <w:rPr>
                <w:b w:val="0"/>
                <w:sz w:val="22"/>
              </w:rPr>
            </w:pPr>
            <w:r>
              <w:rPr>
                <w:rFonts w:cs="Times New Roman"/>
                <w:b w:val="0"/>
                <w:szCs w:val="24"/>
              </w:rPr>
              <w:t>Lamba Central Elementary School</w:t>
            </w:r>
          </w:p>
        </w:tc>
      </w:tr>
    </w:tbl>
    <w:p w14:paraId="5C9D0A74" w14:textId="77777777" w:rsidR="00EE3DF5" w:rsidRDefault="00EE3DF5" w:rsidP="003B7EB8">
      <w:pPr>
        <w:widowControl w:val="0"/>
        <w:overflowPunct w:val="0"/>
        <w:autoSpaceDE w:val="0"/>
        <w:autoSpaceDN w:val="0"/>
        <w:adjustRightInd w:val="0"/>
        <w:ind w:right="20"/>
        <w:rPr>
          <w:b w:val="0"/>
          <w:sz w:val="22"/>
        </w:rPr>
      </w:pPr>
    </w:p>
    <w:p w14:paraId="0FA6FEF4" w14:textId="77777777" w:rsidR="00EE3DF5" w:rsidRDefault="00EE3DF5" w:rsidP="003B7EB8">
      <w:pPr>
        <w:widowControl w:val="0"/>
        <w:overflowPunct w:val="0"/>
        <w:autoSpaceDE w:val="0"/>
        <w:autoSpaceDN w:val="0"/>
        <w:adjustRightInd w:val="0"/>
        <w:ind w:right="20"/>
        <w:rPr>
          <w:b w:val="0"/>
          <w:sz w:val="22"/>
        </w:rPr>
      </w:pPr>
    </w:p>
    <w:p w14:paraId="148F7EF4" w14:textId="77777777" w:rsidR="00EE3DF5" w:rsidRDefault="00EE3DF5" w:rsidP="003B7EB8">
      <w:pPr>
        <w:widowControl w:val="0"/>
        <w:overflowPunct w:val="0"/>
        <w:autoSpaceDE w:val="0"/>
        <w:autoSpaceDN w:val="0"/>
        <w:adjustRightInd w:val="0"/>
        <w:ind w:right="20"/>
        <w:rPr>
          <w:b w:val="0"/>
          <w:sz w:val="22"/>
        </w:rPr>
      </w:pPr>
      <w:r>
        <w:rPr>
          <w:b w:val="0"/>
          <w:sz w:val="22"/>
        </w:rPr>
        <w:t>PROFESSIONAL OR VOLUNTEER EXPERIENCE</w:t>
      </w:r>
    </w:p>
    <w:tbl>
      <w:tblPr>
        <w:tblW w:w="0" w:type="auto"/>
        <w:tblLook w:val="04A0" w:firstRow="1" w:lastRow="0" w:firstColumn="1" w:lastColumn="0" w:noHBand="0" w:noVBand="1"/>
      </w:tblPr>
      <w:tblGrid>
        <w:gridCol w:w="1823"/>
        <w:gridCol w:w="3223"/>
        <w:gridCol w:w="3450"/>
      </w:tblGrid>
      <w:tr w:rsidR="00EE3DF5" w14:paraId="2A8BE9B8" w14:textId="77777777" w:rsidTr="00E4538A">
        <w:trPr>
          <w:trHeight w:val="507"/>
        </w:trPr>
        <w:tc>
          <w:tcPr>
            <w:tcW w:w="1823" w:type="dxa"/>
            <w:shd w:val="clear" w:color="auto" w:fill="auto"/>
            <w:vAlign w:val="center"/>
          </w:tcPr>
          <w:p w14:paraId="600625D7"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223" w:type="dxa"/>
            <w:shd w:val="clear" w:color="auto" w:fill="auto"/>
            <w:vAlign w:val="center"/>
          </w:tcPr>
          <w:p w14:paraId="66E682B8" w14:textId="6C53CC9A" w:rsidR="00EE3DF5" w:rsidRDefault="00EE3DF5" w:rsidP="003B7EB8">
            <w:pPr>
              <w:widowControl w:val="0"/>
              <w:overflowPunct w:val="0"/>
              <w:autoSpaceDE w:val="0"/>
              <w:autoSpaceDN w:val="0"/>
              <w:adjustRightInd w:val="0"/>
              <w:rPr>
                <w:b w:val="0"/>
                <w:sz w:val="22"/>
              </w:rPr>
            </w:pPr>
            <w:r>
              <w:rPr>
                <w:b w:val="0"/>
                <w:sz w:val="22"/>
              </w:rPr>
              <w:t>Nature of Experience/</w:t>
            </w:r>
          </w:p>
          <w:p w14:paraId="3431AFFA" w14:textId="77777777" w:rsidR="00EE3DF5" w:rsidRDefault="00EE3DF5" w:rsidP="003B7EB8">
            <w:pPr>
              <w:widowControl w:val="0"/>
              <w:overflowPunct w:val="0"/>
              <w:autoSpaceDE w:val="0"/>
              <w:autoSpaceDN w:val="0"/>
              <w:adjustRightInd w:val="0"/>
              <w:rPr>
                <w:b w:val="0"/>
                <w:sz w:val="22"/>
              </w:rPr>
            </w:pPr>
            <w:r>
              <w:rPr>
                <w:b w:val="0"/>
                <w:sz w:val="22"/>
              </w:rPr>
              <w:t>Job Title</w:t>
            </w:r>
          </w:p>
        </w:tc>
        <w:tc>
          <w:tcPr>
            <w:tcW w:w="3450" w:type="dxa"/>
            <w:shd w:val="clear" w:color="auto" w:fill="auto"/>
            <w:vAlign w:val="center"/>
          </w:tcPr>
          <w:p w14:paraId="7138C935" w14:textId="77777777" w:rsidR="00EE3DF5" w:rsidRDefault="00EE3DF5" w:rsidP="003B7EB8">
            <w:pPr>
              <w:widowControl w:val="0"/>
              <w:overflowPunct w:val="0"/>
              <w:autoSpaceDE w:val="0"/>
              <w:autoSpaceDN w:val="0"/>
              <w:adjustRightInd w:val="0"/>
              <w:rPr>
                <w:b w:val="0"/>
                <w:sz w:val="22"/>
              </w:rPr>
            </w:pPr>
            <w:r>
              <w:rPr>
                <w:b w:val="0"/>
                <w:sz w:val="22"/>
              </w:rPr>
              <w:t>Name and Address of Company or Organization</w:t>
            </w:r>
          </w:p>
        </w:tc>
      </w:tr>
      <w:tr w:rsidR="00EE3DF5" w14:paraId="4A5EE2B1" w14:textId="77777777" w:rsidTr="00E4538A">
        <w:trPr>
          <w:trHeight w:val="280"/>
        </w:trPr>
        <w:tc>
          <w:tcPr>
            <w:tcW w:w="1823" w:type="dxa"/>
            <w:shd w:val="clear" w:color="auto" w:fill="auto"/>
          </w:tcPr>
          <w:p w14:paraId="54920E3C"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223" w:type="dxa"/>
            <w:shd w:val="clear" w:color="auto" w:fill="auto"/>
          </w:tcPr>
          <w:p w14:paraId="0238FE33"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450" w:type="dxa"/>
            <w:shd w:val="clear" w:color="auto" w:fill="auto"/>
          </w:tcPr>
          <w:p w14:paraId="5F7C9B4E"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r>
      <w:tr w:rsidR="00EE3DF5" w14:paraId="3393BD8D" w14:textId="77777777" w:rsidTr="00E4538A">
        <w:trPr>
          <w:trHeight w:val="253"/>
        </w:trPr>
        <w:tc>
          <w:tcPr>
            <w:tcW w:w="1823" w:type="dxa"/>
            <w:shd w:val="clear" w:color="auto" w:fill="auto"/>
          </w:tcPr>
          <w:p w14:paraId="352B8B99" w14:textId="77777777" w:rsidR="00EE3DF5" w:rsidRDefault="00EE3DF5" w:rsidP="003B7EB8">
            <w:pPr>
              <w:widowControl w:val="0"/>
              <w:overflowPunct w:val="0"/>
              <w:autoSpaceDE w:val="0"/>
              <w:autoSpaceDN w:val="0"/>
              <w:adjustRightInd w:val="0"/>
              <w:rPr>
                <w:b w:val="0"/>
                <w:sz w:val="22"/>
              </w:rPr>
            </w:pPr>
          </w:p>
        </w:tc>
        <w:tc>
          <w:tcPr>
            <w:tcW w:w="3223" w:type="dxa"/>
            <w:shd w:val="clear" w:color="auto" w:fill="auto"/>
          </w:tcPr>
          <w:p w14:paraId="62974A9E" w14:textId="77777777" w:rsidR="00EE3DF5" w:rsidRDefault="00EE3DF5" w:rsidP="003B7EB8">
            <w:pPr>
              <w:widowControl w:val="0"/>
              <w:overflowPunct w:val="0"/>
              <w:autoSpaceDE w:val="0"/>
              <w:autoSpaceDN w:val="0"/>
              <w:adjustRightInd w:val="0"/>
              <w:rPr>
                <w:b w:val="0"/>
                <w:sz w:val="22"/>
              </w:rPr>
            </w:pPr>
          </w:p>
        </w:tc>
        <w:tc>
          <w:tcPr>
            <w:tcW w:w="3450" w:type="dxa"/>
            <w:shd w:val="clear" w:color="auto" w:fill="auto"/>
          </w:tcPr>
          <w:p w14:paraId="611667AA" w14:textId="77777777" w:rsidR="00EE3DF5" w:rsidRDefault="00EE3DF5" w:rsidP="003B7EB8">
            <w:pPr>
              <w:widowControl w:val="0"/>
              <w:overflowPunct w:val="0"/>
              <w:autoSpaceDE w:val="0"/>
              <w:autoSpaceDN w:val="0"/>
              <w:adjustRightInd w:val="0"/>
              <w:rPr>
                <w:b w:val="0"/>
                <w:sz w:val="22"/>
              </w:rPr>
            </w:pPr>
          </w:p>
        </w:tc>
      </w:tr>
    </w:tbl>
    <w:p w14:paraId="45DB8710" w14:textId="77777777" w:rsidR="00EE3DF5" w:rsidRDefault="00EE3DF5" w:rsidP="003B7EB8">
      <w:pPr>
        <w:widowControl w:val="0"/>
        <w:overflowPunct w:val="0"/>
        <w:autoSpaceDE w:val="0"/>
        <w:autoSpaceDN w:val="0"/>
        <w:adjustRightInd w:val="0"/>
        <w:ind w:right="20"/>
        <w:rPr>
          <w:sz w:val="22"/>
        </w:rPr>
      </w:pPr>
    </w:p>
    <w:p w14:paraId="11D95D89" w14:textId="77777777" w:rsidR="00EE3DF5" w:rsidRDefault="00EE3DF5" w:rsidP="003B7EB8">
      <w:pPr>
        <w:widowControl w:val="0"/>
        <w:overflowPunct w:val="0"/>
        <w:autoSpaceDE w:val="0"/>
        <w:autoSpaceDN w:val="0"/>
        <w:adjustRightInd w:val="0"/>
        <w:ind w:right="20"/>
        <w:rPr>
          <w:sz w:val="22"/>
        </w:rPr>
      </w:pPr>
    </w:p>
    <w:p w14:paraId="5AE619C0" w14:textId="77777777" w:rsidR="00EE3DF5" w:rsidRDefault="00EE3DF5" w:rsidP="003B7EB8">
      <w:pPr>
        <w:widowControl w:val="0"/>
        <w:overflowPunct w:val="0"/>
        <w:autoSpaceDE w:val="0"/>
        <w:autoSpaceDN w:val="0"/>
        <w:adjustRightInd w:val="0"/>
        <w:ind w:right="20"/>
        <w:rPr>
          <w:b w:val="0"/>
          <w:sz w:val="22"/>
        </w:rPr>
      </w:pPr>
      <w:r>
        <w:rPr>
          <w:b w:val="0"/>
          <w:sz w:val="22"/>
        </w:rPr>
        <w:t>AFFILIATIONS</w:t>
      </w:r>
    </w:p>
    <w:tbl>
      <w:tblPr>
        <w:tblW w:w="0" w:type="auto"/>
        <w:tblLook w:val="04A0" w:firstRow="1" w:lastRow="0" w:firstColumn="1" w:lastColumn="0" w:noHBand="0" w:noVBand="1"/>
      </w:tblPr>
      <w:tblGrid>
        <w:gridCol w:w="1788"/>
        <w:gridCol w:w="3163"/>
        <w:gridCol w:w="3358"/>
      </w:tblGrid>
      <w:tr w:rsidR="00EE3DF5" w14:paraId="5F849208" w14:textId="77777777" w:rsidTr="00E4538A">
        <w:tc>
          <w:tcPr>
            <w:tcW w:w="1788" w:type="dxa"/>
            <w:shd w:val="clear" w:color="auto" w:fill="auto"/>
            <w:vAlign w:val="center"/>
          </w:tcPr>
          <w:p w14:paraId="4876B171"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163" w:type="dxa"/>
            <w:shd w:val="clear" w:color="auto" w:fill="auto"/>
            <w:vAlign w:val="center"/>
          </w:tcPr>
          <w:p w14:paraId="0C821BF6" w14:textId="77777777" w:rsidR="00EE3DF5" w:rsidRDefault="00EE3DF5" w:rsidP="003B7EB8">
            <w:pPr>
              <w:widowControl w:val="0"/>
              <w:overflowPunct w:val="0"/>
              <w:autoSpaceDE w:val="0"/>
              <w:autoSpaceDN w:val="0"/>
              <w:adjustRightInd w:val="0"/>
              <w:rPr>
                <w:b w:val="0"/>
                <w:sz w:val="22"/>
              </w:rPr>
            </w:pPr>
            <w:r>
              <w:rPr>
                <w:b w:val="0"/>
                <w:sz w:val="22"/>
              </w:rPr>
              <w:t>Name of Organization</w:t>
            </w:r>
          </w:p>
        </w:tc>
        <w:tc>
          <w:tcPr>
            <w:tcW w:w="3358" w:type="dxa"/>
            <w:shd w:val="clear" w:color="auto" w:fill="auto"/>
            <w:vAlign w:val="center"/>
          </w:tcPr>
          <w:p w14:paraId="76777306" w14:textId="77777777" w:rsidR="00EE3DF5" w:rsidRDefault="00EE3DF5" w:rsidP="003B7EB8">
            <w:pPr>
              <w:widowControl w:val="0"/>
              <w:overflowPunct w:val="0"/>
              <w:autoSpaceDE w:val="0"/>
              <w:autoSpaceDN w:val="0"/>
              <w:adjustRightInd w:val="0"/>
              <w:rPr>
                <w:b w:val="0"/>
                <w:sz w:val="22"/>
              </w:rPr>
            </w:pPr>
            <w:r>
              <w:rPr>
                <w:b w:val="0"/>
                <w:sz w:val="22"/>
              </w:rPr>
              <w:t>Position</w:t>
            </w:r>
          </w:p>
        </w:tc>
      </w:tr>
      <w:tr w:rsidR="00EE3DF5" w14:paraId="1DF3982C" w14:textId="77777777" w:rsidTr="00E4538A">
        <w:tc>
          <w:tcPr>
            <w:tcW w:w="1788" w:type="dxa"/>
            <w:shd w:val="clear" w:color="auto" w:fill="auto"/>
          </w:tcPr>
          <w:p w14:paraId="7BE329A0"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163" w:type="dxa"/>
            <w:shd w:val="clear" w:color="auto" w:fill="auto"/>
          </w:tcPr>
          <w:p w14:paraId="54C0CE78" w14:textId="77777777" w:rsidR="00EE3DF5" w:rsidRDefault="00EE3DF5" w:rsidP="003B7EB8">
            <w:pPr>
              <w:widowControl w:val="0"/>
              <w:overflowPunct w:val="0"/>
              <w:autoSpaceDE w:val="0"/>
              <w:autoSpaceDN w:val="0"/>
              <w:adjustRightInd w:val="0"/>
              <w:rPr>
                <w:b w:val="0"/>
                <w:sz w:val="22"/>
              </w:rPr>
            </w:pPr>
          </w:p>
        </w:tc>
        <w:tc>
          <w:tcPr>
            <w:tcW w:w="3358" w:type="dxa"/>
            <w:shd w:val="clear" w:color="auto" w:fill="auto"/>
          </w:tcPr>
          <w:p w14:paraId="03BDA871" w14:textId="77777777" w:rsidR="00EE3DF5" w:rsidRDefault="00EE3DF5" w:rsidP="003B7EB8">
            <w:pPr>
              <w:widowControl w:val="0"/>
              <w:overflowPunct w:val="0"/>
              <w:autoSpaceDE w:val="0"/>
              <w:autoSpaceDN w:val="0"/>
              <w:adjustRightInd w:val="0"/>
              <w:rPr>
                <w:b w:val="0"/>
                <w:sz w:val="22"/>
              </w:rPr>
            </w:pPr>
          </w:p>
        </w:tc>
      </w:tr>
      <w:tr w:rsidR="00EE3DF5" w14:paraId="0250BA83" w14:textId="77777777" w:rsidTr="00E4538A">
        <w:tc>
          <w:tcPr>
            <w:tcW w:w="1788" w:type="dxa"/>
            <w:shd w:val="clear" w:color="auto" w:fill="auto"/>
          </w:tcPr>
          <w:p w14:paraId="25218E67" w14:textId="77777777" w:rsidR="00EE3DF5" w:rsidRDefault="00EE3DF5" w:rsidP="003B7EB8">
            <w:pPr>
              <w:widowControl w:val="0"/>
              <w:overflowPunct w:val="0"/>
              <w:autoSpaceDE w:val="0"/>
              <w:autoSpaceDN w:val="0"/>
              <w:adjustRightInd w:val="0"/>
              <w:rPr>
                <w:b w:val="0"/>
                <w:sz w:val="22"/>
              </w:rPr>
            </w:pPr>
          </w:p>
        </w:tc>
        <w:tc>
          <w:tcPr>
            <w:tcW w:w="3163" w:type="dxa"/>
            <w:shd w:val="clear" w:color="auto" w:fill="auto"/>
          </w:tcPr>
          <w:p w14:paraId="1360C4A9" w14:textId="77777777" w:rsidR="00EE3DF5" w:rsidRDefault="00EE3DF5" w:rsidP="003B7EB8">
            <w:pPr>
              <w:widowControl w:val="0"/>
              <w:overflowPunct w:val="0"/>
              <w:autoSpaceDE w:val="0"/>
              <w:autoSpaceDN w:val="0"/>
              <w:adjustRightInd w:val="0"/>
              <w:rPr>
                <w:b w:val="0"/>
                <w:sz w:val="22"/>
              </w:rPr>
            </w:pPr>
          </w:p>
        </w:tc>
        <w:tc>
          <w:tcPr>
            <w:tcW w:w="3358" w:type="dxa"/>
            <w:shd w:val="clear" w:color="auto" w:fill="auto"/>
          </w:tcPr>
          <w:p w14:paraId="02654690" w14:textId="77777777" w:rsidR="00EE3DF5" w:rsidRDefault="00EE3DF5" w:rsidP="003B7EB8">
            <w:pPr>
              <w:widowControl w:val="0"/>
              <w:overflowPunct w:val="0"/>
              <w:autoSpaceDE w:val="0"/>
              <w:autoSpaceDN w:val="0"/>
              <w:adjustRightInd w:val="0"/>
              <w:rPr>
                <w:b w:val="0"/>
                <w:sz w:val="22"/>
              </w:rPr>
            </w:pPr>
          </w:p>
        </w:tc>
      </w:tr>
    </w:tbl>
    <w:p w14:paraId="6E0FEFE8" w14:textId="77777777" w:rsidR="00EE3DF5" w:rsidRDefault="00EE3DF5" w:rsidP="003B7EB8">
      <w:pPr>
        <w:widowControl w:val="0"/>
        <w:overflowPunct w:val="0"/>
        <w:autoSpaceDE w:val="0"/>
        <w:autoSpaceDN w:val="0"/>
        <w:adjustRightInd w:val="0"/>
        <w:ind w:right="20"/>
        <w:rPr>
          <w:sz w:val="22"/>
        </w:rPr>
      </w:pPr>
    </w:p>
    <w:p w14:paraId="74739095" w14:textId="77777777" w:rsidR="00EE3DF5" w:rsidRDefault="00EE3DF5" w:rsidP="003B7EB8">
      <w:pPr>
        <w:widowControl w:val="0"/>
        <w:overflowPunct w:val="0"/>
        <w:autoSpaceDE w:val="0"/>
        <w:autoSpaceDN w:val="0"/>
        <w:adjustRightInd w:val="0"/>
        <w:ind w:right="20"/>
        <w:rPr>
          <w:b w:val="0"/>
          <w:sz w:val="22"/>
        </w:rPr>
      </w:pPr>
      <w:r>
        <w:rPr>
          <w:sz w:val="22"/>
        </w:rPr>
        <w:br/>
      </w:r>
      <w:r>
        <w:rPr>
          <w:b w:val="0"/>
          <w:sz w:val="22"/>
        </w:rPr>
        <w:t>SKILLS</w:t>
      </w:r>
    </w:p>
    <w:tbl>
      <w:tblPr>
        <w:tblW w:w="0" w:type="auto"/>
        <w:tblLook w:val="04A0" w:firstRow="1" w:lastRow="0" w:firstColumn="1" w:lastColumn="0" w:noHBand="0" w:noVBand="1"/>
      </w:tblPr>
      <w:tblGrid>
        <w:gridCol w:w="2903"/>
        <w:gridCol w:w="2639"/>
        <w:gridCol w:w="2767"/>
      </w:tblGrid>
      <w:tr w:rsidR="00EE3DF5" w14:paraId="28E2D695" w14:textId="77777777" w:rsidTr="00E4538A">
        <w:tc>
          <w:tcPr>
            <w:tcW w:w="2903" w:type="dxa"/>
            <w:shd w:val="clear" w:color="auto" w:fill="auto"/>
          </w:tcPr>
          <w:p w14:paraId="107E9FB0" w14:textId="77777777" w:rsidR="00EE3DF5" w:rsidRDefault="00EE3DF5" w:rsidP="003B7EB8">
            <w:pPr>
              <w:widowControl w:val="0"/>
              <w:overflowPunct w:val="0"/>
              <w:autoSpaceDE w:val="0"/>
              <w:autoSpaceDN w:val="0"/>
              <w:adjustRightInd w:val="0"/>
              <w:ind w:right="20"/>
              <w:rPr>
                <w:b w:val="0"/>
                <w:sz w:val="22"/>
              </w:rPr>
            </w:pPr>
            <w:r>
              <w:rPr>
                <w:b w:val="0"/>
                <w:sz w:val="22"/>
              </w:rPr>
              <w:t>SKILLS</w:t>
            </w:r>
          </w:p>
        </w:tc>
        <w:tc>
          <w:tcPr>
            <w:tcW w:w="2639" w:type="dxa"/>
            <w:shd w:val="clear" w:color="auto" w:fill="auto"/>
          </w:tcPr>
          <w:p w14:paraId="64C0EAA4" w14:textId="77777777" w:rsidR="00EE3DF5" w:rsidRDefault="00EE3DF5" w:rsidP="003B7EB8">
            <w:pPr>
              <w:widowControl w:val="0"/>
              <w:overflowPunct w:val="0"/>
              <w:autoSpaceDE w:val="0"/>
              <w:autoSpaceDN w:val="0"/>
              <w:adjustRightInd w:val="0"/>
              <w:ind w:right="20"/>
              <w:rPr>
                <w:b w:val="0"/>
                <w:sz w:val="22"/>
              </w:rPr>
            </w:pPr>
            <w:r>
              <w:rPr>
                <w:b w:val="0"/>
                <w:sz w:val="22"/>
              </w:rPr>
              <w:t>Level of Competency</w:t>
            </w:r>
          </w:p>
        </w:tc>
        <w:tc>
          <w:tcPr>
            <w:tcW w:w="2767" w:type="dxa"/>
            <w:shd w:val="clear" w:color="auto" w:fill="auto"/>
          </w:tcPr>
          <w:p w14:paraId="57F68F43" w14:textId="77777777" w:rsidR="00EE3DF5" w:rsidRDefault="00EE3DF5" w:rsidP="003B7EB8">
            <w:pPr>
              <w:widowControl w:val="0"/>
              <w:overflowPunct w:val="0"/>
              <w:autoSpaceDE w:val="0"/>
              <w:autoSpaceDN w:val="0"/>
              <w:adjustRightInd w:val="0"/>
              <w:ind w:right="20"/>
              <w:rPr>
                <w:b w:val="0"/>
                <w:sz w:val="22"/>
              </w:rPr>
            </w:pPr>
            <w:r>
              <w:rPr>
                <w:b w:val="0"/>
                <w:sz w:val="22"/>
              </w:rPr>
              <w:t>Date Acquired</w:t>
            </w:r>
          </w:p>
        </w:tc>
      </w:tr>
      <w:tr w:rsidR="00EE3DF5" w14:paraId="5DD2C24D" w14:textId="77777777" w:rsidTr="00E4538A">
        <w:tc>
          <w:tcPr>
            <w:tcW w:w="2903" w:type="dxa"/>
            <w:shd w:val="clear" w:color="auto" w:fill="auto"/>
          </w:tcPr>
          <w:p w14:paraId="214ED26B"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2639" w:type="dxa"/>
            <w:shd w:val="clear" w:color="auto" w:fill="auto"/>
          </w:tcPr>
          <w:p w14:paraId="67EB26DD"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2767" w:type="dxa"/>
            <w:shd w:val="clear" w:color="auto" w:fill="auto"/>
          </w:tcPr>
          <w:p w14:paraId="433EDDE0"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r>
      <w:tr w:rsidR="00EE3DF5" w14:paraId="285C99D8" w14:textId="77777777" w:rsidTr="00E4538A">
        <w:tc>
          <w:tcPr>
            <w:tcW w:w="2903" w:type="dxa"/>
            <w:shd w:val="clear" w:color="auto" w:fill="auto"/>
          </w:tcPr>
          <w:p w14:paraId="7974DB56" w14:textId="77777777" w:rsidR="00EE3DF5" w:rsidRDefault="00EE3DF5" w:rsidP="003B7EB8">
            <w:pPr>
              <w:widowControl w:val="0"/>
              <w:overflowPunct w:val="0"/>
              <w:autoSpaceDE w:val="0"/>
              <w:autoSpaceDN w:val="0"/>
              <w:adjustRightInd w:val="0"/>
              <w:ind w:right="20"/>
              <w:rPr>
                <w:b w:val="0"/>
                <w:sz w:val="22"/>
              </w:rPr>
            </w:pPr>
          </w:p>
        </w:tc>
        <w:tc>
          <w:tcPr>
            <w:tcW w:w="2639" w:type="dxa"/>
            <w:shd w:val="clear" w:color="auto" w:fill="auto"/>
          </w:tcPr>
          <w:p w14:paraId="130F6A81" w14:textId="77777777" w:rsidR="00EE3DF5" w:rsidRDefault="00EE3DF5" w:rsidP="003B7EB8">
            <w:pPr>
              <w:widowControl w:val="0"/>
              <w:overflowPunct w:val="0"/>
              <w:autoSpaceDE w:val="0"/>
              <w:autoSpaceDN w:val="0"/>
              <w:adjustRightInd w:val="0"/>
              <w:ind w:right="20"/>
              <w:rPr>
                <w:b w:val="0"/>
                <w:sz w:val="22"/>
              </w:rPr>
            </w:pPr>
          </w:p>
        </w:tc>
        <w:tc>
          <w:tcPr>
            <w:tcW w:w="2767" w:type="dxa"/>
            <w:shd w:val="clear" w:color="auto" w:fill="auto"/>
          </w:tcPr>
          <w:p w14:paraId="51759EDE" w14:textId="77777777" w:rsidR="00EE3DF5" w:rsidRDefault="00EE3DF5" w:rsidP="003B7EB8">
            <w:pPr>
              <w:widowControl w:val="0"/>
              <w:overflowPunct w:val="0"/>
              <w:autoSpaceDE w:val="0"/>
              <w:autoSpaceDN w:val="0"/>
              <w:adjustRightInd w:val="0"/>
              <w:ind w:right="20"/>
              <w:rPr>
                <w:b w:val="0"/>
                <w:sz w:val="22"/>
              </w:rPr>
            </w:pPr>
          </w:p>
        </w:tc>
      </w:tr>
    </w:tbl>
    <w:p w14:paraId="0386BC3A" w14:textId="77777777" w:rsidR="00EE3DF5" w:rsidRDefault="00EE3DF5" w:rsidP="003B7EB8">
      <w:pPr>
        <w:widowControl w:val="0"/>
        <w:overflowPunct w:val="0"/>
        <w:autoSpaceDE w:val="0"/>
        <w:autoSpaceDN w:val="0"/>
        <w:adjustRightInd w:val="0"/>
        <w:ind w:right="20"/>
        <w:rPr>
          <w:b w:val="0"/>
          <w:sz w:val="22"/>
        </w:rPr>
      </w:pPr>
    </w:p>
    <w:p w14:paraId="62EFBEDB" w14:textId="77777777" w:rsidR="00EE3DF5" w:rsidRDefault="00EE3DF5" w:rsidP="003B7EB8">
      <w:pPr>
        <w:widowControl w:val="0"/>
        <w:overflowPunct w:val="0"/>
        <w:autoSpaceDE w:val="0"/>
        <w:autoSpaceDN w:val="0"/>
        <w:adjustRightInd w:val="0"/>
        <w:ind w:right="20"/>
        <w:rPr>
          <w:b w:val="0"/>
          <w:sz w:val="22"/>
        </w:rPr>
      </w:pPr>
    </w:p>
    <w:p w14:paraId="2279C3D5" w14:textId="77777777" w:rsidR="00EE3DF5" w:rsidRDefault="00EE3DF5" w:rsidP="003B7EB8">
      <w:pPr>
        <w:widowControl w:val="0"/>
        <w:overflowPunct w:val="0"/>
        <w:autoSpaceDE w:val="0"/>
        <w:autoSpaceDN w:val="0"/>
        <w:adjustRightInd w:val="0"/>
        <w:ind w:right="20"/>
        <w:rPr>
          <w:b w:val="0"/>
          <w:sz w:val="22"/>
        </w:rPr>
      </w:pPr>
      <w:r>
        <w:rPr>
          <w:b w:val="0"/>
          <w:sz w:val="22"/>
        </w:rPr>
        <w:t>TRAININGS, SEMINARS, OR WORKSHOPS ATTENDED</w:t>
      </w:r>
    </w:p>
    <w:tbl>
      <w:tblPr>
        <w:tblW w:w="0" w:type="auto"/>
        <w:tblLook w:val="04A0" w:firstRow="1" w:lastRow="0" w:firstColumn="1" w:lastColumn="0" w:noHBand="0" w:noVBand="1"/>
      </w:tblPr>
      <w:tblGrid>
        <w:gridCol w:w="3402"/>
        <w:gridCol w:w="4907"/>
      </w:tblGrid>
      <w:tr w:rsidR="00EE3DF5" w14:paraId="3F8C7479" w14:textId="77777777" w:rsidTr="00E4538A">
        <w:tc>
          <w:tcPr>
            <w:tcW w:w="3402" w:type="dxa"/>
            <w:shd w:val="clear" w:color="auto" w:fill="auto"/>
          </w:tcPr>
          <w:p w14:paraId="345A87EA" w14:textId="77777777" w:rsidR="00EE3DF5" w:rsidRDefault="00EE3DF5" w:rsidP="003B7EB8">
            <w:pPr>
              <w:widowControl w:val="0"/>
              <w:overflowPunct w:val="0"/>
              <w:autoSpaceDE w:val="0"/>
              <w:autoSpaceDN w:val="0"/>
              <w:adjustRightInd w:val="0"/>
              <w:ind w:right="20"/>
              <w:rPr>
                <w:b w:val="0"/>
                <w:sz w:val="22"/>
              </w:rPr>
            </w:pPr>
            <w:r>
              <w:rPr>
                <w:b w:val="0"/>
                <w:sz w:val="22"/>
              </w:rPr>
              <w:t>Inclusive Dates</w:t>
            </w:r>
          </w:p>
        </w:tc>
        <w:tc>
          <w:tcPr>
            <w:tcW w:w="4907" w:type="dxa"/>
            <w:shd w:val="clear" w:color="auto" w:fill="auto"/>
          </w:tcPr>
          <w:p w14:paraId="101CE511" w14:textId="77777777" w:rsidR="00EE3DF5" w:rsidRDefault="00EE3DF5" w:rsidP="003B7EB8">
            <w:pPr>
              <w:widowControl w:val="0"/>
              <w:overflowPunct w:val="0"/>
              <w:autoSpaceDE w:val="0"/>
              <w:autoSpaceDN w:val="0"/>
              <w:adjustRightInd w:val="0"/>
              <w:ind w:right="20"/>
              <w:rPr>
                <w:b w:val="0"/>
                <w:sz w:val="22"/>
              </w:rPr>
            </w:pPr>
            <w:r>
              <w:rPr>
                <w:b w:val="0"/>
                <w:sz w:val="22"/>
              </w:rPr>
              <w:t>Title of Training, Seminar, or Workshop</w:t>
            </w:r>
          </w:p>
        </w:tc>
      </w:tr>
      <w:tr w:rsidR="00EE3DF5" w14:paraId="21C6E135" w14:textId="77777777" w:rsidTr="00E4538A">
        <w:tc>
          <w:tcPr>
            <w:tcW w:w="3402" w:type="dxa"/>
            <w:shd w:val="clear" w:color="auto" w:fill="auto"/>
          </w:tcPr>
          <w:p w14:paraId="0A5D21BF"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4907" w:type="dxa"/>
            <w:shd w:val="clear" w:color="auto" w:fill="auto"/>
          </w:tcPr>
          <w:p w14:paraId="31E4636C"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r>
      <w:tr w:rsidR="00EE3DF5" w14:paraId="1BF7006F" w14:textId="77777777" w:rsidTr="00E4538A">
        <w:tc>
          <w:tcPr>
            <w:tcW w:w="3402" w:type="dxa"/>
            <w:shd w:val="clear" w:color="auto" w:fill="auto"/>
          </w:tcPr>
          <w:p w14:paraId="65BA5FDB" w14:textId="77777777" w:rsidR="00EE3DF5" w:rsidRDefault="00EE3DF5" w:rsidP="003B7EB8">
            <w:pPr>
              <w:widowControl w:val="0"/>
              <w:overflowPunct w:val="0"/>
              <w:autoSpaceDE w:val="0"/>
              <w:autoSpaceDN w:val="0"/>
              <w:adjustRightInd w:val="0"/>
              <w:ind w:right="20"/>
              <w:rPr>
                <w:b w:val="0"/>
                <w:sz w:val="22"/>
              </w:rPr>
            </w:pPr>
          </w:p>
        </w:tc>
        <w:tc>
          <w:tcPr>
            <w:tcW w:w="4907" w:type="dxa"/>
            <w:shd w:val="clear" w:color="auto" w:fill="auto"/>
          </w:tcPr>
          <w:p w14:paraId="39FC37D7" w14:textId="77777777" w:rsidR="00EE3DF5" w:rsidRDefault="00EE3DF5" w:rsidP="003B7EB8">
            <w:pPr>
              <w:widowControl w:val="0"/>
              <w:overflowPunct w:val="0"/>
              <w:autoSpaceDE w:val="0"/>
              <w:autoSpaceDN w:val="0"/>
              <w:adjustRightInd w:val="0"/>
              <w:ind w:right="20"/>
              <w:rPr>
                <w:b w:val="0"/>
                <w:sz w:val="22"/>
              </w:rPr>
            </w:pPr>
          </w:p>
        </w:tc>
      </w:tr>
    </w:tbl>
    <w:p w14:paraId="6DD8672E" w14:textId="77777777" w:rsidR="00EE3DF5" w:rsidRDefault="00EE3DF5" w:rsidP="003B7EB8">
      <w:pPr>
        <w:widowControl w:val="0"/>
        <w:overflowPunct w:val="0"/>
        <w:autoSpaceDE w:val="0"/>
        <w:autoSpaceDN w:val="0"/>
        <w:adjustRightInd w:val="0"/>
        <w:ind w:right="20"/>
        <w:rPr>
          <w:b w:val="0"/>
          <w:sz w:val="22"/>
        </w:rPr>
      </w:pPr>
    </w:p>
    <w:p w14:paraId="21FB4D25" w14:textId="77777777" w:rsidR="00EE3DF5" w:rsidRDefault="00EE3DF5" w:rsidP="00EE3DF5">
      <w:pPr>
        <w:rPr>
          <w:lang w:eastAsia="en-PH"/>
        </w:rPr>
      </w:pPr>
    </w:p>
    <w:p w14:paraId="40CB3A9D" w14:textId="77777777" w:rsidR="00EE3DF5" w:rsidRDefault="00EE3DF5" w:rsidP="00EE3DF5">
      <w:pPr>
        <w:rPr>
          <w:lang w:eastAsia="en-PH"/>
        </w:rPr>
      </w:pPr>
    </w:p>
    <w:p w14:paraId="4F947F63" w14:textId="77777777" w:rsidR="00EE3DF5" w:rsidRDefault="00EE3DF5" w:rsidP="00EE3DF5">
      <w:pPr>
        <w:rPr>
          <w:lang w:eastAsia="en-PH"/>
        </w:rPr>
      </w:pPr>
    </w:p>
    <w:p w14:paraId="0EE7D774" w14:textId="77777777" w:rsidR="00EE3DF5" w:rsidRDefault="00EE3DF5" w:rsidP="00EE3DF5">
      <w:pPr>
        <w:rPr>
          <w:lang w:eastAsia="en-PH"/>
        </w:rPr>
      </w:pPr>
    </w:p>
    <w:p w14:paraId="6F41327D" w14:textId="77777777" w:rsidR="00EE3DF5" w:rsidRDefault="00EE3DF5" w:rsidP="00EE3DF5">
      <w:pPr>
        <w:rPr>
          <w:lang w:eastAsia="en-PH"/>
        </w:rPr>
      </w:pPr>
    </w:p>
    <w:p w14:paraId="333ACBD7" w14:textId="77777777" w:rsidR="00EE3DF5" w:rsidRDefault="00EE3DF5" w:rsidP="00EE3DF5">
      <w:pPr>
        <w:rPr>
          <w:lang w:eastAsia="en-PH"/>
        </w:rPr>
      </w:pPr>
    </w:p>
    <w:p w14:paraId="71AAB644" w14:textId="77777777" w:rsidR="00EE3DF5" w:rsidRDefault="00EE3DF5" w:rsidP="00EE3DF5">
      <w:pPr>
        <w:rPr>
          <w:lang w:eastAsia="en-PH"/>
        </w:rPr>
      </w:pPr>
    </w:p>
    <w:p w14:paraId="3D1F53A0" w14:textId="77777777" w:rsidR="00EE3DF5" w:rsidRDefault="00EE3DF5" w:rsidP="00EE3DF5">
      <w:pPr>
        <w:rPr>
          <w:lang w:eastAsia="en-PH"/>
        </w:rPr>
      </w:pPr>
    </w:p>
    <w:p w14:paraId="75D803F4" w14:textId="77777777" w:rsidR="00EE3DF5" w:rsidRDefault="00EE3DF5" w:rsidP="00EE3DF5">
      <w:pPr>
        <w:rPr>
          <w:lang w:eastAsia="en-PH"/>
        </w:rPr>
      </w:pPr>
    </w:p>
    <w:p w14:paraId="7B1C97E1" w14:textId="77777777" w:rsidR="00EE3DF5" w:rsidRDefault="00EE3DF5" w:rsidP="00EE3DF5">
      <w:pPr>
        <w:spacing w:line="276" w:lineRule="auto"/>
        <w:rPr>
          <w:rFonts w:cs="Times New Roman"/>
          <w:b w:val="0"/>
          <w:bCs/>
          <w:szCs w:val="24"/>
        </w:rPr>
      </w:pPr>
      <w:r>
        <w:rPr>
          <w:rFonts w:cs="Times New Roman"/>
          <w:b w:val="0"/>
          <w:bCs/>
          <w:szCs w:val="24"/>
        </w:rPr>
        <w:t>Curriculum Vitae of</w:t>
      </w:r>
    </w:p>
    <w:p w14:paraId="12FB96D7" w14:textId="77777777" w:rsidR="00EE3DF5" w:rsidRDefault="00EE3DF5" w:rsidP="00EE3DF5">
      <w:pPr>
        <w:spacing w:line="276" w:lineRule="auto"/>
        <w:rPr>
          <w:rFonts w:cs="Times New Roman"/>
          <w:b w:val="0"/>
          <w:sz w:val="32"/>
          <w:szCs w:val="32"/>
        </w:rPr>
      </w:pPr>
      <w:r>
        <w:rPr>
          <w:rFonts w:cs="Times New Roman"/>
          <w:b w:val="0"/>
          <w:sz w:val="32"/>
          <w:szCs w:val="32"/>
        </w:rPr>
        <w:t>APRIL JUDE D. PROVIDO</w:t>
      </w:r>
    </w:p>
    <w:p w14:paraId="58D67292"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Barangay Avanceña, Koronadal City, South Cotabato</w:t>
      </w:r>
    </w:p>
    <w:p w14:paraId="35F63B48"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provido.08635@koronadal.sti.edu.ph</w:t>
      </w:r>
    </w:p>
    <w:p w14:paraId="424D16BE"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09082294975</w:t>
      </w:r>
    </w:p>
    <w:p w14:paraId="226E4BD8" w14:textId="77777777" w:rsidR="00EE3DF5" w:rsidRDefault="00EE3DF5" w:rsidP="00EE3DF5">
      <w:pPr>
        <w:widowControl w:val="0"/>
        <w:overflowPunct w:val="0"/>
        <w:autoSpaceDE w:val="0"/>
        <w:autoSpaceDN w:val="0"/>
        <w:adjustRightInd w:val="0"/>
        <w:spacing w:line="276" w:lineRule="auto"/>
        <w:rPr>
          <w:rFonts w:cs="Times New Roman"/>
          <w:szCs w:val="24"/>
        </w:rPr>
      </w:pPr>
    </w:p>
    <w:p w14:paraId="7C60689E" w14:textId="77777777" w:rsidR="00EE3DF5" w:rsidRDefault="00EE3DF5" w:rsidP="00EE3DF5">
      <w:pPr>
        <w:widowControl w:val="0"/>
        <w:overflowPunct w:val="0"/>
        <w:autoSpaceDE w:val="0"/>
        <w:autoSpaceDN w:val="0"/>
        <w:adjustRightInd w:val="0"/>
        <w:spacing w:line="276" w:lineRule="auto"/>
        <w:rPr>
          <w:rFonts w:cs="Times New Roman"/>
          <w:b w:val="0"/>
          <w:szCs w:val="24"/>
        </w:rPr>
      </w:pPr>
      <w:r>
        <w:rPr>
          <w:rFonts w:cs="Times New Roman"/>
          <w:b w:val="0"/>
          <w:szCs w:val="24"/>
        </w:rPr>
        <w:t>EDUCATIONAL BACKGROUND</w:t>
      </w:r>
    </w:p>
    <w:tbl>
      <w:tblPr>
        <w:tblW w:w="10409" w:type="dxa"/>
        <w:tblInd w:w="-1242" w:type="dxa"/>
        <w:tblLook w:val="04A0" w:firstRow="1" w:lastRow="0" w:firstColumn="1" w:lastColumn="0" w:noHBand="0" w:noVBand="1"/>
      </w:tblPr>
      <w:tblGrid>
        <w:gridCol w:w="2999"/>
        <w:gridCol w:w="2470"/>
        <w:gridCol w:w="4940"/>
      </w:tblGrid>
      <w:tr w:rsidR="00EE3DF5" w14:paraId="3DDE6EA7" w14:textId="77777777" w:rsidTr="00E4538A">
        <w:trPr>
          <w:trHeight w:val="301"/>
        </w:trPr>
        <w:tc>
          <w:tcPr>
            <w:tcW w:w="2999" w:type="dxa"/>
            <w:hideMark/>
          </w:tcPr>
          <w:p w14:paraId="199A7CB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Level</w:t>
            </w:r>
          </w:p>
        </w:tc>
        <w:tc>
          <w:tcPr>
            <w:tcW w:w="2470" w:type="dxa"/>
            <w:hideMark/>
          </w:tcPr>
          <w:p w14:paraId="56AF7A7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4940" w:type="dxa"/>
            <w:hideMark/>
          </w:tcPr>
          <w:p w14:paraId="24FAA025"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of school/ Institution</w:t>
            </w:r>
          </w:p>
        </w:tc>
      </w:tr>
      <w:tr w:rsidR="00EE3DF5" w14:paraId="65E10531" w14:textId="77777777" w:rsidTr="00E4538A">
        <w:trPr>
          <w:trHeight w:val="301"/>
        </w:trPr>
        <w:tc>
          <w:tcPr>
            <w:tcW w:w="2999" w:type="dxa"/>
            <w:hideMark/>
          </w:tcPr>
          <w:p w14:paraId="1947D3E3"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Tertiary</w:t>
            </w:r>
          </w:p>
        </w:tc>
        <w:tc>
          <w:tcPr>
            <w:tcW w:w="2470" w:type="dxa"/>
            <w:hideMark/>
          </w:tcPr>
          <w:p w14:paraId="73986F6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2019 - Present</w:t>
            </w:r>
          </w:p>
        </w:tc>
        <w:tc>
          <w:tcPr>
            <w:tcW w:w="4940" w:type="dxa"/>
          </w:tcPr>
          <w:p w14:paraId="39F778C6"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7523EE7F" w14:textId="77777777" w:rsidTr="00E4538A">
        <w:trPr>
          <w:trHeight w:val="315"/>
        </w:trPr>
        <w:tc>
          <w:tcPr>
            <w:tcW w:w="2999" w:type="dxa"/>
            <w:hideMark/>
          </w:tcPr>
          <w:p w14:paraId="04910AA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Senior High</w:t>
            </w:r>
          </w:p>
        </w:tc>
        <w:tc>
          <w:tcPr>
            <w:tcW w:w="2470" w:type="dxa"/>
            <w:hideMark/>
          </w:tcPr>
          <w:p w14:paraId="4B52B169"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2017 - 2019</w:t>
            </w:r>
          </w:p>
        </w:tc>
        <w:tc>
          <w:tcPr>
            <w:tcW w:w="4940" w:type="dxa"/>
          </w:tcPr>
          <w:p w14:paraId="3E6CF5F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4BC2FB48" w14:textId="77777777" w:rsidTr="00E4538A">
        <w:trPr>
          <w:trHeight w:val="255"/>
        </w:trPr>
        <w:tc>
          <w:tcPr>
            <w:tcW w:w="2999" w:type="dxa"/>
            <w:hideMark/>
          </w:tcPr>
          <w:p w14:paraId="7E81771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High School</w:t>
            </w:r>
          </w:p>
        </w:tc>
        <w:tc>
          <w:tcPr>
            <w:tcW w:w="2470" w:type="dxa"/>
            <w:hideMark/>
          </w:tcPr>
          <w:p w14:paraId="47C1CDF9"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2013 - 2017</w:t>
            </w:r>
          </w:p>
        </w:tc>
        <w:tc>
          <w:tcPr>
            <w:tcW w:w="4940" w:type="dxa"/>
          </w:tcPr>
          <w:p w14:paraId="71079A9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Koronadal National Comprehensive Highschool</w:t>
            </w:r>
          </w:p>
        </w:tc>
      </w:tr>
      <w:tr w:rsidR="00EE3DF5" w14:paraId="1F4441A0" w14:textId="77777777" w:rsidTr="00E4538A">
        <w:trPr>
          <w:trHeight w:val="301"/>
        </w:trPr>
        <w:tc>
          <w:tcPr>
            <w:tcW w:w="2999" w:type="dxa"/>
            <w:hideMark/>
          </w:tcPr>
          <w:p w14:paraId="122EE462"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Elementary</w:t>
            </w:r>
          </w:p>
        </w:tc>
        <w:tc>
          <w:tcPr>
            <w:tcW w:w="2470" w:type="dxa"/>
            <w:hideMark/>
          </w:tcPr>
          <w:p w14:paraId="2BFC344E"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2007 - 2013</w:t>
            </w:r>
          </w:p>
        </w:tc>
        <w:tc>
          <w:tcPr>
            <w:tcW w:w="4940" w:type="dxa"/>
          </w:tcPr>
          <w:p w14:paraId="056F70B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Marbel 3 elementary School</w:t>
            </w:r>
          </w:p>
        </w:tc>
      </w:tr>
    </w:tbl>
    <w:p w14:paraId="1896577E"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5AA7315F"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5B1DF6FB"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PROFESSIONAL OR VOLUNTEER EXPERIENCE</w:t>
      </w:r>
    </w:p>
    <w:tbl>
      <w:tblPr>
        <w:tblW w:w="8657" w:type="dxa"/>
        <w:tblLook w:val="04A0" w:firstRow="1" w:lastRow="0" w:firstColumn="1" w:lastColumn="0" w:noHBand="0" w:noVBand="1"/>
      </w:tblPr>
      <w:tblGrid>
        <w:gridCol w:w="1857"/>
        <w:gridCol w:w="3284"/>
        <w:gridCol w:w="3516"/>
      </w:tblGrid>
      <w:tr w:rsidR="00EE3DF5" w14:paraId="24D200E4" w14:textId="77777777" w:rsidTr="00E4538A">
        <w:trPr>
          <w:trHeight w:val="590"/>
        </w:trPr>
        <w:tc>
          <w:tcPr>
            <w:tcW w:w="1857" w:type="dxa"/>
            <w:vAlign w:val="center"/>
            <w:hideMark/>
          </w:tcPr>
          <w:p w14:paraId="2798E37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284" w:type="dxa"/>
            <w:vAlign w:val="center"/>
            <w:hideMark/>
          </w:tcPr>
          <w:p w14:paraId="2F5BDFE5"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Nature of Experience/</w:t>
            </w:r>
          </w:p>
          <w:p w14:paraId="72A9117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Job Title</w:t>
            </w:r>
          </w:p>
        </w:tc>
        <w:tc>
          <w:tcPr>
            <w:tcW w:w="3516" w:type="dxa"/>
            <w:vAlign w:val="center"/>
            <w:hideMark/>
          </w:tcPr>
          <w:p w14:paraId="5B108BD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and Address of Company or Organization</w:t>
            </w:r>
          </w:p>
        </w:tc>
      </w:tr>
      <w:tr w:rsidR="00EE3DF5" w14:paraId="76A5E38B" w14:textId="77777777" w:rsidTr="00E4538A">
        <w:trPr>
          <w:trHeight w:val="307"/>
        </w:trPr>
        <w:tc>
          <w:tcPr>
            <w:tcW w:w="1857" w:type="dxa"/>
            <w:hideMark/>
          </w:tcPr>
          <w:p w14:paraId="2778E46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2021-Current</w:t>
            </w:r>
          </w:p>
        </w:tc>
        <w:tc>
          <w:tcPr>
            <w:tcW w:w="3284" w:type="dxa"/>
          </w:tcPr>
          <w:p w14:paraId="63DDFD8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Web Developer</w:t>
            </w:r>
          </w:p>
        </w:tc>
        <w:tc>
          <w:tcPr>
            <w:tcW w:w="3516" w:type="dxa"/>
          </w:tcPr>
          <w:p w14:paraId="56542F42"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Edge Digital Marketing Services</w:t>
            </w:r>
          </w:p>
        </w:tc>
      </w:tr>
    </w:tbl>
    <w:p w14:paraId="55175344"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7AE236A2"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AFFILIATIONS</w:t>
      </w:r>
    </w:p>
    <w:tbl>
      <w:tblPr>
        <w:tblW w:w="9661" w:type="dxa"/>
        <w:tblLook w:val="04A0" w:firstRow="1" w:lastRow="0" w:firstColumn="1" w:lastColumn="0" w:noHBand="0" w:noVBand="1"/>
      </w:tblPr>
      <w:tblGrid>
        <w:gridCol w:w="2078"/>
        <w:gridCol w:w="3678"/>
        <w:gridCol w:w="3905"/>
      </w:tblGrid>
      <w:tr w:rsidR="00EE3DF5" w14:paraId="1313B70E" w14:textId="77777777" w:rsidTr="00E4538A">
        <w:trPr>
          <w:trHeight w:val="305"/>
        </w:trPr>
        <w:tc>
          <w:tcPr>
            <w:tcW w:w="2078" w:type="dxa"/>
            <w:vAlign w:val="center"/>
            <w:hideMark/>
          </w:tcPr>
          <w:p w14:paraId="5356EA5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678" w:type="dxa"/>
            <w:vAlign w:val="center"/>
            <w:hideMark/>
          </w:tcPr>
          <w:p w14:paraId="486A32B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Name of Organization</w:t>
            </w:r>
          </w:p>
        </w:tc>
        <w:tc>
          <w:tcPr>
            <w:tcW w:w="3905" w:type="dxa"/>
            <w:vAlign w:val="center"/>
            <w:hideMark/>
          </w:tcPr>
          <w:p w14:paraId="2D28D8D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Position</w:t>
            </w:r>
          </w:p>
        </w:tc>
      </w:tr>
      <w:tr w:rsidR="00EE3DF5" w14:paraId="0D459F47" w14:textId="77777777" w:rsidTr="00E4538A">
        <w:trPr>
          <w:trHeight w:val="305"/>
        </w:trPr>
        <w:tc>
          <w:tcPr>
            <w:tcW w:w="2078" w:type="dxa"/>
            <w:hideMark/>
          </w:tcPr>
          <w:p w14:paraId="76624CB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c>
          <w:tcPr>
            <w:tcW w:w="3678" w:type="dxa"/>
          </w:tcPr>
          <w:p w14:paraId="3426881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905" w:type="dxa"/>
          </w:tcPr>
          <w:p w14:paraId="453E977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bl>
    <w:p w14:paraId="42FC219D"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szCs w:val="24"/>
        </w:rPr>
        <w:br/>
      </w:r>
      <w:r>
        <w:rPr>
          <w:rFonts w:cs="Times New Roman"/>
          <w:b w:val="0"/>
          <w:szCs w:val="24"/>
        </w:rPr>
        <w:t>SKILLS</w:t>
      </w:r>
    </w:p>
    <w:tbl>
      <w:tblPr>
        <w:tblW w:w="0" w:type="auto"/>
        <w:tblLook w:val="04A0" w:firstRow="1" w:lastRow="0" w:firstColumn="1" w:lastColumn="0" w:noHBand="0" w:noVBand="1"/>
      </w:tblPr>
      <w:tblGrid>
        <w:gridCol w:w="2799"/>
        <w:gridCol w:w="2586"/>
        <w:gridCol w:w="2679"/>
      </w:tblGrid>
      <w:tr w:rsidR="00EE3DF5" w14:paraId="2B69F631" w14:textId="77777777" w:rsidTr="00E4538A">
        <w:trPr>
          <w:trHeight w:val="341"/>
        </w:trPr>
        <w:tc>
          <w:tcPr>
            <w:tcW w:w="2799" w:type="dxa"/>
            <w:hideMark/>
          </w:tcPr>
          <w:p w14:paraId="5DA24E1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SKILLS</w:t>
            </w:r>
          </w:p>
        </w:tc>
        <w:tc>
          <w:tcPr>
            <w:tcW w:w="2586" w:type="dxa"/>
            <w:hideMark/>
          </w:tcPr>
          <w:p w14:paraId="3699A756"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Level of Competency</w:t>
            </w:r>
          </w:p>
        </w:tc>
        <w:tc>
          <w:tcPr>
            <w:tcW w:w="2679" w:type="dxa"/>
            <w:hideMark/>
          </w:tcPr>
          <w:p w14:paraId="3FB55AD2"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Date Acquired</w:t>
            </w:r>
          </w:p>
        </w:tc>
      </w:tr>
      <w:tr w:rsidR="00EE3DF5" w14:paraId="154E7A02" w14:textId="77777777" w:rsidTr="00E4538A">
        <w:trPr>
          <w:trHeight w:val="341"/>
        </w:trPr>
        <w:tc>
          <w:tcPr>
            <w:tcW w:w="2799" w:type="dxa"/>
          </w:tcPr>
          <w:p w14:paraId="1B168FB8"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586" w:type="dxa"/>
          </w:tcPr>
          <w:p w14:paraId="4B94381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679" w:type="dxa"/>
            <w:hideMark/>
          </w:tcPr>
          <w:p w14:paraId="1039D28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r>
    </w:tbl>
    <w:p w14:paraId="7EAB66F4"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1099A2BE"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71050F7D"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TRAININGS, SEMINARS, OR WORKSHOPS ATTENDED</w:t>
      </w:r>
    </w:p>
    <w:tbl>
      <w:tblPr>
        <w:tblW w:w="8565" w:type="dxa"/>
        <w:tblLook w:val="04A0" w:firstRow="1" w:lastRow="0" w:firstColumn="1" w:lastColumn="0" w:noHBand="0" w:noVBand="1"/>
      </w:tblPr>
      <w:tblGrid>
        <w:gridCol w:w="1761"/>
        <w:gridCol w:w="6804"/>
      </w:tblGrid>
      <w:tr w:rsidR="00EE3DF5" w14:paraId="5FA5B42C" w14:textId="77777777" w:rsidTr="00E4538A">
        <w:trPr>
          <w:trHeight w:val="245"/>
        </w:trPr>
        <w:tc>
          <w:tcPr>
            <w:tcW w:w="1761" w:type="dxa"/>
            <w:hideMark/>
          </w:tcPr>
          <w:p w14:paraId="6A301EA7"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Inclusive Dates</w:t>
            </w:r>
          </w:p>
        </w:tc>
        <w:tc>
          <w:tcPr>
            <w:tcW w:w="6804" w:type="dxa"/>
            <w:hideMark/>
          </w:tcPr>
          <w:p w14:paraId="5314CA67"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Title of Training, Seminar, or Workshop</w:t>
            </w:r>
          </w:p>
        </w:tc>
      </w:tr>
      <w:tr w:rsidR="00EE3DF5" w14:paraId="6A146C04" w14:textId="77777777" w:rsidTr="00E4538A">
        <w:trPr>
          <w:trHeight w:val="66"/>
        </w:trPr>
        <w:tc>
          <w:tcPr>
            <w:tcW w:w="1761" w:type="dxa"/>
            <w:hideMark/>
          </w:tcPr>
          <w:p w14:paraId="72FDE541"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6804" w:type="dxa"/>
          </w:tcPr>
          <w:p w14:paraId="1150F6B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6615B412" w14:textId="77777777" w:rsidTr="00E4538A">
        <w:trPr>
          <w:trHeight w:val="256"/>
        </w:trPr>
        <w:tc>
          <w:tcPr>
            <w:tcW w:w="1761" w:type="dxa"/>
            <w:hideMark/>
          </w:tcPr>
          <w:p w14:paraId="2C80CA7E"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63E512F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Tagisan Nang Talino: Codefest Entry Level at STI College Tagum</w:t>
            </w:r>
          </w:p>
        </w:tc>
      </w:tr>
      <w:tr w:rsidR="00EE3DF5" w14:paraId="6A343079" w14:textId="77777777" w:rsidTr="00E4538A">
        <w:trPr>
          <w:trHeight w:val="245"/>
        </w:trPr>
        <w:tc>
          <w:tcPr>
            <w:tcW w:w="1761" w:type="dxa"/>
            <w:hideMark/>
          </w:tcPr>
          <w:p w14:paraId="69A9F9AB"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38DBFAE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Tagisan Nang Talino: Codefest Entry Level at STI College Koronadal</w:t>
            </w:r>
          </w:p>
        </w:tc>
      </w:tr>
      <w:tr w:rsidR="00EE3DF5" w14:paraId="10AD2348" w14:textId="77777777" w:rsidTr="00E4538A">
        <w:trPr>
          <w:trHeight w:val="491"/>
        </w:trPr>
        <w:tc>
          <w:tcPr>
            <w:tcW w:w="1761" w:type="dxa"/>
            <w:hideMark/>
          </w:tcPr>
          <w:p w14:paraId="6F348EA3"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4E50E6A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PSITS XII: Embracing Diversity &amp; Transformation Breakthrough Innovation &amp; Creativeness</w:t>
            </w:r>
          </w:p>
        </w:tc>
      </w:tr>
    </w:tbl>
    <w:p w14:paraId="5D2F44BD" w14:textId="77777777" w:rsidR="00EE3DF5" w:rsidRDefault="00EE3DF5" w:rsidP="00EE3DF5">
      <w:pPr>
        <w:rPr>
          <w:lang w:eastAsia="en-PH"/>
        </w:rPr>
      </w:pPr>
    </w:p>
    <w:p w14:paraId="796D00B7" w14:textId="77777777" w:rsidR="00EE3DF5" w:rsidRDefault="00EE3DF5" w:rsidP="00EE3DF5">
      <w:pPr>
        <w:tabs>
          <w:tab w:val="left" w:pos="195"/>
          <w:tab w:val="center" w:pos="4320"/>
        </w:tabs>
        <w:jc w:val="left"/>
        <w:rPr>
          <w:lang w:eastAsia="en-PH"/>
        </w:rPr>
      </w:pPr>
      <w:r>
        <w:rPr>
          <w:lang w:eastAsia="en-PH"/>
        </w:rPr>
        <w:tab/>
      </w:r>
      <w:r>
        <w:rPr>
          <w:lang w:eastAsia="en-PH"/>
        </w:rPr>
        <w:tab/>
      </w:r>
    </w:p>
    <w:p w14:paraId="65C1688F" w14:textId="77777777" w:rsidR="00EE3DF5" w:rsidRDefault="00EE3DF5" w:rsidP="00EE3DF5">
      <w:pPr>
        <w:tabs>
          <w:tab w:val="left" w:pos="195"/>
          <w:tab w:val="center" w:pos="4320"/>
        </w:tabs>
        <w:jc w:val="left"/>
        <w:rPr>
          <w:lang w:eastAsia="en-PH"/>
        </w:rPr>
      </w:pPr>
    </w:p>
    <w:p w14:paraId="5860554A" w14:textId="77777777" w:rsidR="00EE3DF5" w:rsidRDefault="00EE3DF5" w:rsidP="00EE3DF5">
      <w:pPr>
        <w:tabs>
          <w:tab w:val="left" w:pos="195"/>
          <w:tab w:val="center" w:pos="4320"/>
        </w:tabs>
        <w:jc w:val="left"/>
        <w:rPr>
          <w:lang w:eastAsia="en-PH"/>
        </w:rPr>
      </w:pPr>
    </w:p>
    <w:p w14:paraId="02B4D7DF" w14:textId="77777777" w:rsidR="00EE3DF5" w:rsidRDefault="00EE3DF5" w:rsidP="00EE3DF5">
      <w:pPr>
        <w:spacing w:line="276" w:lineRule="auto"/>
        <w:rPr>
          <w:rFonts w:cs="Times New Roman"/>
          <w:b w:val="0"/>
          <w:bCs/>
          <w:szCs w:val="24"/>
        </w:rPr>
      </w:pPr>
      <w:r>
        <w:rPr>
          <w:rFonts w:cs="Times New Roman"/>
          <w:b w:val="0"/>
          <w:bCs/>
          <w:szCs w:val="24"/>
        </w:rPr>
        <w:t>Curriculum Vitae of</w:t>
      </w:r>
    </w:p>
    <w:p w14:paraId="6ECA2D46" w14:textId="77777777" w:rsidR="00EE3DF5" w:rsidRDefault="00EE3DF5" w:rsidP="00EE3DF5">
      <w:pPr>
        <w:spacing w:line="276" w:lineRule="auto"/>
        <w:rPr>
          <w:rFonts w:cs="Times New Roman"/>
          <w:b w:val="0"/>
          <w:sz w:val="32"/>
          <w:szCs w:val="32"/>
        </w:rPr>
      </w:pPr>
      <w:r>
        <w:rPr>
          <w:rFonts w:cs="Times New Roman"/>
          <w:b w:val="0"/>
          <w:sz w:val="32"/>
          <w:szCs w:val="32"/>
        </w:rPr>
        <w:t>PEA MARIE D. TUMILAP</w:t>
      </w:r>
    </w:p>
    <w:p w14:paraId="5D37B72A"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Lower, Liwanay, Bo.1 Banga, South Cotabato</w:t>
      </w:r>
    </w:p>
    <w:p w14:paraId="3D7AA3D8"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tumilap.183045@koronadal.sti.edu.ph</w:t>
      </w:r>
    </w:p>
    <w:p w14:paraId="24EC6A4A"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09551397508</w:t>
      </w:r>
    </w:p>
    <w:p w14:paraId="1CB6640A" w14:textId="77777777" w:rsidR="00EE3DF5" w:rsidRDefault="00EE3DF5" w:rsidP="00EE3DF5">
      <w:pPr>
        <w:widowControl w:val="0"/>
        <w:overflowPunct w:val="0"/>
        <w:autoSpaceDE w:val="0"/>
        <w:autoSpaceDN w:val="0"/>
        <w:adjustRightInd w:val="0"/>
        <w:spacing w:line="276" w:lineRule="auto"/>
        <w:rPr>
          <w:rFonts w:cs="Times New Roman"/>
          <w:szCs w:val="24"/>
        </w:rPr>
      </w:pPr>
    </w:p>
    <w:p w14:paraId="1C288E3B" w14:textId="77777777" w:rsidR="00EE3DF5" w:rsidRDefault="00EE3DF5" w:rsidP="00EE3DF5">
      <w:pPr>
        <w:widowControl w:val="0"/>
        <w:overflowPunct w:val="0"/>
        <w:autoSpaceDE w:val="0"/>
        <w:autoSpaceDN w:val="0"/>
        <w:adjustRightInd w:val="0"/>
        <w:spacing w:line="276" w:lineRule="auto"/>
        <w:rPr>
          <w:rFonts w:cs="Times New Roman"/>
          <w:b w:val="0"/>
          <w:szCs w:val="24"/>
        </w:rPr>
      </w:pPr>
      <w:r>
        <w:rPr>
          <w:rFonts w:cs="Times New Roman"/>
          <w:b w:val="0"/>
          <w:szCs w:val="24"/>
        </w:rPr>
        <w:t>EDUCATIONAL BACKGROUND</w:t>
      </w:r>
    </w:p>
    <w:tbl>
      <w:tblPr>
        <w:tblW w:w="9780" w:type="dxa"/>
        <w:tblInd w:w="-924" w:type="dxa"/>
        <w:tblLook w:val="04A0" w:firstRow="1" w:lastRow="0" w:firstColumn="1" w:lastColumn="0" w:noHBand="0" w:noVBand="1"/>
      </w:tblPr>
      <w:tblGrid>
        <w:gridCol w:w="2847"/>
        <w:gridCol w:w="2346"/>
        <w:gridCol w:w="4587"/>
      </w:tblGrid>
      <w:tr w:rsidR="00EE3DF5" w14:paraId="72F6CC9C" w14:textId="77777777" w:rsidTr="00E4538A">
        <w:trPr>
          <w:trHeight w:val="306"/>
        </w:trPr>
        <w:tc>
          <w:tcPr>
            <w:tcW w:w="2847" w:type="dxa"/>
            <w:hideMark/>
          </w:tcPr>
          <w:p w14:paraId="5AE5228E"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Level</w:t>
            </w:r>
          </w:p>
        </w:tc>
        <w:tc>
          <w:tcPr>
            <w:tcW w:w="2346" w:type="dxa"/>
            <w:hideMark/>
          </w:tcPr>
          <w:p w14:paraId="236B9979"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Inclusive Dates</w:t>
            </w:r>
          </w:p>
        </w:tc>
        <w:tc>
          <w:tcPr>
            <w:tcW w:w="4587" w:type="dxa"/>
            <w:hideMark/>
          </w:tcPr>
          <w:p w14:paraId="71EB826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of school/ Institution</w:t>
            </w:r>
          </w:p>
        </w:tc>
      </w:tr>
      <w:tr w:rsidR="00EE3DF5" w14:paraId="319BB9A0" w14:textId="77777777" w:rsidTr="00E4538A">
        <w:trPr>
          <w:trHeight w:val="306"/>
        </w:trPr>
        <w:tc>
          <w:tcPr>
            <w:tcW w:w="2847" w:type="dxa"/>
            <w:hideMark/>
          </w:tcPr>
          <w:p w14:paraId="01146E3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Tertiary</w:t>
            </w:r>
          </w:p>
        </w:tc>
        <w:tc>
          <w:tcPr>
            <w:tcW w:w="2346" w:type="dxa"/>
            <w:hideMark/>
          </w:tcPr>
          <w:p w14:paraId="07D4087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2019 - Present</w:t>
            </w:r>
          </w:p>
        </w:tc>
        <w:tc>
          <w:tcPr>
            <w:tcW w:w="4587" w:type="dxa"/>
          </w:tcPr>
          <w:p w14:paraId="6C55C60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549F8273" w14:textId="77777777" w:rsidTr="00E4538A">
        <w:trPr>
          <w:trHeight w:val="319"/>
        </w:trPr>
        <w:tc>
          <w:tcPr>
            <w:tcW w:w="2847" w:type="dxa"/>
            <w:hideMark/>
          </w:tcPr>
          <w:p w14:paraId="3E2D09B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Senior High</w:t>
            </w:r>
          </w:p>
        </w:tc>
        <w:tc>
          <w:tcPr>
            <w:tcW w:w="2346" w:type="dxa"/>
            <w:hideMark/>
          </w:tcPr>
          <w:p w14:paraId="60DA7C1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2017 - 2019</w:t>
            </w:r>
          </w:p>
        </w:tc>
        <w:tc>
          <w:tcPr>
            <w:tcW w:w="4587" w:type="dxa"/>
          </w:tcPr>
          <w:p w14:paraId="38D814B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Notre Dame of Marbel University</w:t>
            </w:r>
          </w:p>
        </w:tc>
      </w:tr>
      <w:tr w:rsidR="00EE3DF5" w14:paraId="5282E3E6" w14:textId="77777777" w:rsidTr="00E4538A">
        <w:trPr>
          <w:trHeight w:val="306"/>
        </w:trPr>
        <w:tc>
          <w:tcPr>
            <w:tcW w:w="2847" w:type="dxa"/>
            <w:hideMark/>
          </w:tcPr>
          <w:p w14:paraId="065C6B0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High School</w:t>
            </w:r>
          </w:p>
        </w:tc>
        <w:tc>
          <w:tcPr>
            <w:tcW w:w="2346" w:type="dxa"/>
            <w:hideMark/>
          </w:tcPr>
          <w:p w14:paraId="228342BD"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2013 - 2017</w:t>
            </w:r>
          </w:p>
        </w:tc>
        <w:tc>
          <w:tcPr>
            <w:tcW w:w="4587" w:type="dxa"/>
          </w:tcPr>
          <w:p w14:paraId="20A419E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Libertad National Highschool</w:t>
            </w:r>
          </w:p>
        </w:tc>
      </w:tr>
      <w:tr w:rsidR="00EE3DF5" w14:paraId="497DC83A" w14:textId="77777777" w:rsidTr="00E4538A">
        <w:trPr>
          <w:trHeight w:val="306"/>
        </w:trPr>
        <w:tc>
          <w:tcPr>
            <w:tcW w:w="2847" w:type="dxa"/>
            <w:hideMark/>
          </w:tcPr>
          <w:p w14:paraId="026DC9B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Elementary</w:t>
            </w:r>
          </w:p>
        </w:tc>
        <w:tc>
          <w:tcPr>
            <w:tcW w:w="2346" w:type="dxa"/>
            <w:hideMark/>
          </w:tcPr>
          <w:p w14:paraId="48E15A0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2007 - 2013</w:t>
            </w:r>
          </w:p>
        </w:tc>
        <w:tc>
          <w:tcPr>
            <w:tcW w:w="4587" w:type="dxa"/>
          </w:tcPr>
          <w:p w14:paraId="0847E736"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Purok Sison Elementary School</w:t>
            </w:r>
          </w:p>
        </w:tc>
      </w:tr>
    </w:tbl>
    <w:p w14:paraId="79772917"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6B705741"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4FD05B36"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PROFESSIONAL OR VOLUNTEER EXPERIENCE</w:t>
      </w:r>
    </w:p>
    <w:tbl>
      <w:tblPr>
        <w:tblW w:w="8419" w:type="dxa"/>
        <w:tblLook w:val="04A0" w:firstRow="1" w:lastRow="0" w:firstColumn="1" w:lastColumn="0" w:noHBand="0" w:noVBand="1"/>
      </w:tblPr>
      <w:tblGrid>
        <w:gridCol w:w="1806"/>
        <w:gridCol w:w="3194"/>
        <w:gridCol w:w="3419"/>
      </w:tblGrid>
      <w:tr w:rsidR="00EE3DF5" w14:paraId="44F1BEBE" w14:textId="77777777" w:rsidTr="00E4538A">
        <w:trPr>
          <w:trHeight w:val="625"/>
        </w:trPr>
        <w:tc>
          <w:tcPr>
            <w:tcW w:w="1806" w:type="dxa"/>
            <w:vAlign w:val="center"/>
            <w:hideMark/>
          </w:tcPr>
          <w:p w14:paraId="0748178A"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Inclusive Dates</w:t>
            </w:r>
          </w:p>
        </w:tc>
        <w:tc>
          <w:tcPr>
            <w:tcW w:w="3194" w:type="dxa"/>
            <w:vAlign w:val="center"/>
            <w:hideMark/>
          </w:tcPr>
          <w:p w14:paraId="73BBB257"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Nature of Experience/</w:t>
            </w:r>
          </w:p>
          <w:p w14:paraId="02B5B01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Job Title</w:t>
            </w:r>
          </w:p>
        </w:tc>
        <w:tc>
          <w:tcPr>
            <w:tcW w:w="3419" w:type="dxa"/>
            <w:vAlign w:val="center"/>
            <w:hideMark/>
          </w:tcPr>
          <w:p w14:paraId="0F30246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and Address of Company or Organization</w:t>
            </w:r>
          </w:p>
        </w:tc>
      </w:tr>
      <w:tr w:rsidR="00EE3DF5" w14:paraId="2311B0E5" w14:textId="77777777" w:rsidTr="00E4538A">
        <w:trPr>
          <w:trHeight w:val="325"/>
        </w:trPr>
        <w:tc>
          <w:tcPr>
            <w:tcW w:w="1806" w:type="dxa"/>
            <w:hideMark/>
          </w:tcPr>
          <w:p w14:paraId="092F4D6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194" w:type="dxa"/>
          </w:tcPr>
          <w:p w14:paraId="76B91BBE"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419" w:type="dxa"/>
          </w:tcPr>
          <w:p w14:paraId="366A321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bl>
    <w:p w14:paraId="78BC0EAA"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618B88EA"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41106E45"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2E63312C"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AFFILIATIONS</w:t>
      </w:r>
    </w:p>
    <w:tbl>
      <w:tblPr>
        <w:tblW w:w="9438" w:type="dxa"/>
        <w:tblLook w:val="04A0" w:firstRow="1" w:lastRow="0" w:firstColumn="1" w:lastColumn="0" w:noHBand="0" w:noVBand="1"/>
      </w:tblPr>
      <w:tblGrid>
        <w:gridCol w:w="2031"/>
        <w:gridCol w:w="3593"/>
        <w:gridCol w:w="3814"/>
      </w:tblGrid>
      <w:tr w:rsidR="00EE3DF5" w14:paraId="0101ABA9" w14:textId="77777777" w:rsidTr="00E4538A">
        <w:trPr>
          <w:trHeight w:val="299"/>
        </w:trPr>
        <w:tc>
          <w:tcPr>
            <w:tcW w:w="2031" w:type="dxa"/>
            <w:vAlign w:val="center"/>
            <w:hideMark/>
          </w:tcPr>
          <w:p w14:paraId="2E62323D"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593" w:type="dxa"/>
            <w:vAlign w:val="center"/>
            <w:hideMark/>
          </w:tcPr>
          <w:p w14:paraId="082E0C0E"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Name of Organization</w:t>
            </w:r>
          </w:p>
        </w:tc>
        <w:tc>
          <w:tcPr>
            <w:tcW w:w="3814" w:type="dxa"/>
            <w:vAlign w:val="center"/>
            <w:hideMark/>
          </w:tcPr>
          <w:p w14:paraId="699129E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Position</w:t>
            </w:r>
          </w:p>
        </w:tc>
      </w:tr>
      <w:tr w:rsidR="00EE3DF5" w14:paraId="6D50C2D8" w14:textId="77777777" w:rsidTr="00E4538A">
        <w:trPr>
          <w:trHeight w:val="299"/>
        </w:trPr>
        <w:tc>
          <w:tcPr>
            <w:tcW w:w="2031" w:type="dxa"/>
            <w:hideMark/>
          </w:tcPr>
          <w:p w14:paraId="382327F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c>
          <w:tcPr>
            <w:tcW w:w="3593" w:type="dxa"/>
          </w:tcPr>
          <w:p w14:paraId="37C12A1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814" w:type="dxa"/>
          </w:tcPr>
          <w:p w14:paraId="08778C5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r w:rsidR="00EE3DF5" w14:paraId="6ED7003B" w14:textId="77777777" w:rsidTr="00E4538A">
        <w:trPr>
          <w:trHeight w:val="312"/>
        </w:trPr>
        <w:tc>
          <w:tcPr>
            <w:tcW w:w="2031" w:type="dxa"/>
            <w:hideMark/>
          </w:tcPr>
          <w:p w14:paraId="4E4FCA5C"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c>
          <w:tcPr>
            <w:tcW w:w="3593" w:type="dxa"/>
          </w:tcPr>
          <w:p w14:paraId="661308DB"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c>
          <w:tcPr>
            <w:tcW w:w="3814" w:type="dxa"/>
          </w:tcPr>
          <w:p w14:paraId="0347A6CF"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r>
    </w:tbl>
    <w:p w14:paraId="4930B7A5"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szCs w:val="24"/>
        </w:rPr>
        <w:br/>
      </w:r>
      <w:r>
        <w:rPr>
          <w:rFonts w:cs="Times New Roman"/>
          <w:b w:val="0"/>
          <w:szCs w:val="24"/>
        </w:rPr>
        <w:t>SKILLS</w:t>
      </w:r>
    </w:p>
    <w:tbl>
      <w:tblPr>
        <w:tblW w:w="8330" w:type="dxa"/>
        <w:tblLook w:val="04A0" w:firstRow="1" w:lastRow="0" w:firstColumn="1" w:lastColumn="0" w:noHBand="0" w:noVBand="1"/>
      </w:tblPr>
      <w:tblGrid>
        <w:gridCol w:w="2910"/>
        <w:gridCol w:w="2646"/>
        <w:gridCol w:w="2774"/>
      </w:tblGrid>
      <w:tr w:rsidR="00EE3DF5" w14:paraId="7F65F367" w14:textId="77777777" w:rsidTr="00E4538A">
        <w:trPr>
          <w:trHeight w:val="330"/>
        </w:trPr>
        <w:tc>
          <w:tcPr>
            <w:tcW w:w="2910" w:type="dxa"/>
            <w:hideMark/>
          </w:tcPr>
          <w:p w14:paraId="6D02082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SKILLS</w:t>
            </w:r>
          </w:p>
        </w:tc>
        <w:tc>
          <w:tcPr>
            <w:tcW w:w="2646" w:type="dxa"/>
            <w:hideMark/>
          </w:tcPr>
          <w:p w14:paraId="0200EBB6"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Level of Competency</w:t>
            </w:r>
          </w:p>
        </w:tc>
        <w:tc>
          <w:tcPr>
            <w:tcW w:w="2774" w:type="dxa"/>
            <w:hideMark/>
          </w:tcPr>
          <w:p w14:paraId="785F69A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Date Acquired</w:t>
            </w:r>
          </w:p>
        </w:tc>
      </w:tr>
      <w:tr w:rsidR="00EE3DF5" w14:paraId="032B18BD" w14:textId="77777777" w:rsidTr="00E4538A">
        <w:trPr>
          <w:trHeight w:val="330"/>
        </w:trPr>
        <w:tc>
          <w:tcPr>
            <w:tcW w:w="2910" w:type="dxa"/>
          </w:tcPr>
          <w:p w14:paraId="0537BA5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646" w:type="dxa"/>
          </w:tcPr>
          <w:p w14:paraId="45F57D0B"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774" w:type="dxa"/>
            <w:hideMark/>
          </w:tcPr>
          <w:p w14:paraId="75CAE11D"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r>
      <w:tr w:rsidR="00EE3DF5" w14:paraId="6A408842" w14:textId="77777777" w:rsidTr="00E4538A">
        <w:trPr>
          <w:trHeight w:val="345"/>
        </w:trPr>
        <w:tc>
          <w:tcPr>
            <w:tcW w:w="2910" w:type="dxa"/>
          </w:tcPr>
          <w:p w14:paraId="2760C03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646" w:type="dxa"/>
          </w:tcPr>
          <w:p w14:paraId="45BB92C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774" w:type="dxa"/>
            <w:hideMark/>
          </w:tcPr>
          <w:p w14:paraId="47FA594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2465B967" w14:textId="77777777" w:rsidTr="00E4538A">
        <w:trPr>
          <w:trHeight w:val="330"/>
        </w:trPr>
        <w:tc>
          <w:tcPr>
            <w:tcW w:w="2910" w:type="dxa"/>
          </w:tcPr>
          <w:p w14:paraId="48B8290A"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646" w:type="dxa"/>
          </w:tcPr>
          <w:p w14:paraId="5C0B2F0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774" w:type="dxa"/>
            <w:hideMark/>
          </w:tcPr>
          <w:p w14:paraId="3418544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bl>
    <w:p w14:paraId="6D867231" w14:textId="77777777" w:rsidR="00EE3DF5" w:rsidRDefault="00EE3DF5" w:rsidP="00EE3DF5">
      <w:pPr>
        <w:widowControl w:val="0"/>
        <w:overflowPunct w:val="0"/>
        <w:autoSpaceDE w:val="0"/>
        <w:autoSpaceDN w:val="0"/>
        <w:adjustRightInd w:val="0"/>
        <w:spacing w:line="276" w:lineRule="auto"/>
        <w:ind w:right="20"/>
        <w:jc w:val="both"/>
        <w:rPr>
          <w:rFonts w:cs="Times New Roman"/>
          <w:b w:val="0"/>
          <w:szCs w:val="24"/>
        </w:rPr>
      </w:pPr>
    </w:p>
    <w:p w14:paraId="59D7B078"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lastRenderedPageBreak/>
        <w:t>TRAININGS, SEMINARS, OR WORKSHOPS ATTENDED</w:t>
      </w:r>
    </w:p>
    <w:tbl>
      <w:tblPr>
        <w:tblW w:w="8387" w:type="dxa"/>
        <w:tblLook w:val="04A0" w:firstRow="1" w:lastRow="0" w:firstColumn="1" w:lastColumn="0" w:noHBand="0" w:noVBand="1"/>
      </w:tblPr>
      <w:tblGrid>
        <w:gridCol w:w="1725"/>
        <w:gridCol w:w="6662"/>
      </w:tblGrid>
      <w:tr w:rsidR="00EE3DF5" w14:paraId="044CE811" w14:textId="77777777" w:rsidTr="00E4538A">
        <w:trPr>
          <w:trHeight w:val="274"/>
        </w:trPr>
        <w:tc>
          <w:tcPr>
            <w:tcW w:w="1725" w:type="dxa"/>
            <w:hideMark/>
          </w:tcPr>
          <w:p w14:paraId="4299D05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Inclusive Dates</w:t>
            </w:r>
          </w:p>
        </w:tc>
        <w:tc>
          <w:tcPr>
            <w:tcW w:w="6662" w:type="dxa"/>
            <w:hideMark/>
          </w:tcPr>
          <w:p w14:paraId="21DBB21E"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Title of Training, Seminar, or Workshop</w:t>
            </w:r>
          </w:p>
        </w:tc>
      </w:tr>
      <w:tr w:rsidR="00EE3DF5" w14:paraId="1D79691C" w14:textId="77777777" w:rsidTr="00E4538A">
        <w:trPr>
          <w:trHeight w:val="274"/>
        </w:trPr>
        <w:tc>
          <w:tcPr>
            <w:tcW w:w="1725" w:type="dxa"/>
            <w:hideMark/>
          </w:tcPr>
          <w:p w14:paraId="156F8C6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6662" w:type="dxa"/>
          </w:tcPr>
          <w:p w14:paraId="7368FB31"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08E7A5B8" w14:textId="77777777" w:rsidTr="00E4538A">
        <w:trPr>
          <w:trHeight w:val="563"/>
        </w:trPr>
        <w:tc>
          <w:tcPr>
            <w:tcW w:w="1725" w:type="dxa"/>
            <w:hideMark/>
          </w:tcPr>
          <w:p w14:paraId="55C216A3"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662" w:type="dxa"/>
          </w:tcPr>
          <w:p w14:paraId="11EB3F4A"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PSITS XII: Embracing Diversity &amp; Transformation Breakthrough Innovation &amp; Creativeness</w:t>
            </w:r>
          </w:p>
        </w:tc>
      </w:tr>
    </w:tbl>
    <w:p w14:paraId="39CD4149" w14:textId="77777777" w:rsidR="00EE3DF5" w:rsidRDefault="00EE3DF5" w:rsidP="00EE3DF5">
      <w:pPr>
        <w:tabs>
          <w:tab w:val="left" w:pos="195"/>
          <w:tab w:val="center" w:pos="4320"/>
        </w:tabs>
        <w:jc w:val="left"/>
        <w:rPr>
          <w:lang w:eastAsia="en-PH"/>
        </w:rPr>
      </w:pPr>
    </w:p>
    <w:p w14:paraId="124E6544" w14:textId="77777777" w:rsidR="00EE3DF5" w:rsidRDefault="00EE3DF5" w:rsidP="00EE3DF5">
      <w:pPr>
        <w:tabs>
          <w:tab w:val="left" w:pos="195"/>
          <w:tab w:val="center" w:pos="4320"/>
        </w:tabs>
        <w:jc w:val="left"/>
        <w:rPr>
          <w:lang w:eastAsia="en-PH"/>
        </w:rPr>
      </w:pPr>
    </w:p>
    <w:p w14:paraId="648F89B7" w14:textId="77777777" w:rsidR="00EE3DF5" w:rsidRDefault="00EE3DF5" w:rsidP="00EE3DF5">
      <w:pPr>
        <w:tabs>
          <w:tab w:val="left" w:pos="195"/>
          <w:tab w:val="center" w:pos="4320"/>
        </w:tabs>
        <w:jc w:val="left"/>
        <w:rPr>
          <w:lang w:eastAsia="en-PH"/>
        </w:rPr>
      </w:pPr>
    </w:p>
    <w:p w14:paraId="71A30B2B" w14:textId="77777777" w:rsidR="00EE3DF5" w:rsidRDefault="00EE3DF5" w:rsidP="00EE3DF5">
      <w:pPr>
        <w:spacing w:line="360" w:lineRule="auto"/>
        <w:rPr>
          <w:rFonts w:cs="Times New Roman"/>
          <w:szCs w:val="24"/>
        </w:rPr>
      </w:pPr>
      <w:r>
        <w:rPr>
          <w:rFonts w:cs="Times New Roman"/>
          <w:szCs w:val="24"/>
        </w:rPr>
        <w:t>TRANSCRIPT OF INTERVIEW</w:t>
      </w:r>
    </w:p>
    <w:p w14:paraId="16F05AB9" w14:textId="77777777" w:rsidR="00EE3DF5" w:rsidRDefault="00EE3DF5" w:rsidP="00EE3DF5">
      <w:pPr>
        <w:spacing w:line="360" w:lineRule="auto"/>
        <w:jc w:val="both"/>
        <w:rPr>
          <w:rFonts w:cs="Times New Roman"/>
          <w:b w:val="0"/>
          <w:bCs/>
          <w:szCs w:val="24"/>
        </w:rPr>
      </w:pPr>
      <w:r>
        <w:rPr>
          <w:rFonts w:cs="Times New Roman"/>
          <w:szCs w:val="24"/>
        </w:rPr>
        <w:t xml:space="preserve">Respondent: </w:t>
      </w:r>
      <w:r>
        <w:rPr>
          <w:rFonts w:cs="Times New Roman"/>
          <w:b w:val="0"/>
          <w:bCs/>
          <w:szCs w:val="24"/>
        </w:rPr>
        <w:t>REYAN FERNANDEZ ANTIQUIN - RVM Hog Farm owner</w:t>
      </w:r>
    </w:p>
    <w:p w14:paraId="1DD5267A" w14:textId="77777777" w:rsidR="00EE3DF5" w:rsidRDefault="00EE3DF5" w:rsidP="00EE3DF5">
      <w:pPr>
        <w:spacing w:line="360" w:lineRule="auto"/>
        <w:jc w:val="both"/>
        <w:rPr>
          <w:rFonts w:cs="Times New Roman"/>
          <w:szCs w:val="24"/>
        </w:rPr>
      </w:pPr>
    </w:p>
    <w:p w14:paraId="1531E3CD" w14:textId="77777777" w:rsidR="00EE3DF5" w:rsidRDefault="00EE3DF5" w:rsidP="00EE3DF5">
      <w:pPr>
        <w:spacing w:line="360" w:lineRule="auto"/>
        <w:jc w:val="both"/>
        <w:rPr>
          <w:rFonts w:cs="Times New Roman"/>
          <w:b w:val="0"/>
          <w:bCs/>
          <w:szCs w:val="24"/>
        </w:rPr>
      </w:pPr>
      <w:r>
        <w:rPr>
          <w:rFonts w:cs="Times New Roman"/>
          <w:szCs w:val="24"/>
        </w:rPr>
        <w:t xml:space="preserve">Q1: </w:t>
      </w:r>
      <w:r>
        <w:rPr>
          <w:rFonts w:cs="Times New Roman"/>
          <w:b w:val="0"/>
          <w:bCs/>
          <w:szCs w:val="24"/>
        </w:rPr>
        <w:t>What are the feeds you use in your farm?</w:t>
      </w:r>
    </w:p>
    <w:p w14:paraId="35FCDBE8"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t>
      </w:r>
      <w:r>
        <w:rPr>
          <w:rFonts w:cs="Times New Roman"/>
          <w:b w:val="0"/>
          <w:bCs/>
          <w:szCs w:val="24"/>
          <w:lang w:val="en-US"/>
        </w:rPr>
        <w:t>These are the list of feeds we use in our farm</w:t>
      </w:r>
      <w:r>
        <w:rPr>
          <w:rFonts w:cs="Times New Roman"/>
          <w:b w:val="0"/>
          <w:bCs/>
          <w:szCs w:val="24"/>
        </w:rPr>
        <w:t xml:space="preserve">: </w:t>
      </w:r>
      <w:r>
        <w:rPr>
          <w:rFonts w:cs="Times New Roman"/>
          <w:b w:val="0"/>
          <w:bCs/>
          <w:szCs w:val="24"/>
          <w:lang w:val="en-US"/>
        </w:rPr>
        <w:t>gestating,</w:t>
      </w:r>
      <w:r>
        <w:rPr>
          <w:rFonts w:cs="Times New Roman"/>
          <w:b w:val="0"/>
          <w:bCs/>
          <w:szCs w:val="24"/>
        </w:rPr>
        <w:t xml:space="preserve"> </w:t>
      </w:r>
      <w:r>
        <w:rPr>
          <w:rFonts w:cs="Times New Roman"/>
          <w:b w:val="0"/>
          <w:bCs/>
          <w:szCs w:val="24"/>
          <w:lang w:val="en-US"/>
        </w:rPr>
        <w:t>lactating,</w:t>
      </w:r>
      <w:r>
        <w:rPr>
          <w:rFonts w:cs="Times New Roman"/>
          <w:b w:val="0"/>
          <w:bCs/>
          <w:szCs w:val="24"/>
        </w:rPr>
        <w:t xml:space="preserve"> </w:t>
      </w:r>
      <w:r>
        <w:rPr>
          <w:rFonts w:cs="Times New Roman"/>
          <w:b w:val="0"/>
          <w:bCs/>
          <w:szCs w:val="24"/>
          <w:lang w:val="en-US"/>
        </w:rPr>
        <w:t>booster,</w:t>
      </w:r>
      <w:r>
        <w:rPr>
          <w:rFonts w:cs="Times New Roman"/>
          <w:b w:val="0"/>
          <w:bCs/>
          <w:szCs w:val="24"/>
        </w:rPr>
        <w:t xml:space="preserve"> S</w:t>
      </w:r>
      <w:r>
        <w:rPr>
          <w:rFonts w:cs="Times New Roman"/>
          <w:b w:val="0"/>
          <w:bCs/>
          <w:szCs w:val="24"/>
          <w:lang w:val="en-US"/>
        </w:rPr>
        <w:t>tarter,</w:t>
      </w:r>
      <w:r>
        <w:rPr>
          <w:rFonts w:cs="Times New Roman"/>
          <w:b w:val="0"/>
          <w:bCs/>
          <w:szCs w:val="24"/>
        </w:rPr>
        <w:t xml:space="preserve"> p</w:t>
      </w:r>
      <w:r>
        <w:rPr>
          <w:rFonts w:cs="Times New Roman"/>
          <w:b w:val="0"/>
          <w:bCs/>
          <w:szCs w:val="24"/>
          <w:lang w:val="en-US"/>
        </w:rPr>
        <w:t>re</w:t>
      </w:r>
      <w:r>
        <w:rPr>
          <w:rFonts w:cs="Times New Roman"/>
          <w:b w:val="0"/>
          <w:bCs/>
          <w:szCs w:val="24"/>
        </w:rPr>
        <w:t>-</w:t>
      </w:r>
      <w:r>
        <w:rPr>
          <w:rFonts w:cs="Times New Roman"/>
          <w:b w:val="0"/>
          <w:bCs/>
          <w:szCs w:val="24"/>
          <w:lang w:val="en-US"/>
        </w:rPr>
        <w:t>starter,</w:t>
      </w:r>
      <w:r>
        <w:rPr>
          <w:rFonts w:cs="Times New Roman"/>
          <w:b w:val="0"/>
          <w:bCs/>
          <w:szCs w:val="24"/>
        </w:rPr>
        <w:t xml:space="preserve"> g</w:t>
      </w:r>
      <w:r>
        <w:rPr>
          <w:rFonts w:cs="Times New Roman"/>
          <w:b w:val="0"/>
          <w:bCs/>
          <w:szCs w:val="24"/>
          <w:lang w:val="en-US"/>
        </w:rPr>
        <w:t>rower</w:t>
      </w:r>
      <w:r>
        <w:rPr>
          <w:rFonts w:cs="Times New Roman"/>
          <w:b w:val="0"/>
          <w:bCs/>
          <w:szCs w:val="24"/>
        </w:rPr>
        <w:t>,</w:t>
      </w:r>
      <w:r>
        <w:rPr>
          <w:rFonts w:cs="Times New Roman"/>
          <w:b w:val="0"/>
          <w:bCs/>
          <w:szCs w:val="24"/>
          <w:lang w:val="en-US"/>
        </w:rPr>
        <w:t xml:space="preserve"> and finisher.</w:t>
      </w:r>
    </w:p>
    <w:p w14:paraId="408D221B" w14:textId="77777777" w:rsidR="00EE3DF5" w:rsidRDefault="00EE3DF5" w:rsidP="00EE3DF5">
      <w:pPr>
        <w:spacing w:line="360" w:lineRule="auto"/>
        <w:jc w:val="both"/>
        <w:rPr>
          <w:rFonts w:cs="Times New Roman"/>
          <w:b w:val="0"/>
          <w:bCs/>
          <w:szCs w:val="24"/>
        </w:rPr>
      </w:pPr>
      <w:r>
        <w:rPr>
          <w:rFonts w:cs="Times New Roman"/>
          <w:szCs w:val="24"/>
        </w:rPr>
        <w:t>Q2:</w:t>
      </w:r>
      <w:r>
        <w:rPr>
          <w:rFonts w:cs="Times New Roman"/>
          <w:b w:val="0"/>
          <w:bCs/>
          <w:szCs w:val="24"/>
        </w:rPr>
        <w:t xml:space="preserve"> How many times do you inject vitamins in your pigs</w:t>
      </w:r>
      <w:r>
        <w:rPr>
          <w:rFonts w:cs="Times New Roman"/>
          <w:b w:val="0"/>
          <w:bCs/>
          <w:szCs w:val="24"/>
          <w:lang w:val="en-US"/>
        </w:rPr>
        <w:t>?</w:t>
      </w:r>
    </w:p>
    <w:p w14:paraId="016242F3"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t>
      </w:r>
      <w:r>
        <w:rPr>
          <w:rFonts w:cs="Times New Roman"/>
          <w:b w:val="0"/>
          <w:bCs/>
          <w:szCs w:val="24"/>
          <w:lang w:val="en-US"/>
        </w:rPr>
        <w:t>We inject vitamin</w:t>
      </w:r>
      <w:r>
        <w:rPr>
          <w:rFonts w:cs="Times New Roman"/>
          <w:b w:val="0"/>
          <w:bCs/>
          <w:szCs w:val="24"/>
        </w:rPr>
        <w:t>s</w:t>
      </w:r>
      <w:r>
        <w:rPr>
          <w:rFonts w:cs="Times New Roman"/>
          <w:b w:val="0"/>
          <w:bCs/>
          <w:szCs w:val="24"/>
          <w:lang w:val="en-US"/>
        </w:rPr>
        <w:t xml:space="preserve"> according to the growth of the pig.</w:t>
      </w:r>
    </w:p>
    <w:p w14:paraId="31AF0F4A" w14:textId="77777777" w:rsidR="00EE3DF5" w:rsidRDefault="00EE3DF5" w:rsidP="00EE3DF5">
      <w:pPr>
        <w:spacing w:line="360" w:lineRule="auto"/>
        <w:jc w:val="both"/>
        <w:rPr>
          <w:rFonts w:cs="Times New Roman"/>
          <w:b w:val="0"/>
          <w:bCs/>
          <w:szCs w:val="24"/>
        </w:rPr>
      </w:pPr>
      <w:r>
        <w:rPr>
          <w:rFonts w:cs="Times New Roman"/>
          <w:szCs w:val="24"/>
        </w:rPr>
        <w:t>Q3:</w:t>
      </w:r>
      <w:r>
        <w:rPr>
          <w:rFonts w:cs="Times New Roman"/>
          <w:b w:val="0"/>
          <w:bCs/>
          <w:szCs w:val="24"/>
        </w:rPr>
        <w:t xml:space="preserve"> How do you record your expenses in your farm? Is it daily, weekly, or monthly?</w:t>
      </w:r>
    </w:p>
    <w:p w14:paraId="23EA4767" w14:textId="77777777" w:rsidR="00EE3DF5" w:rsidRDefault="00EE3DF5" w:rsidP="00EE3DF5">
      <w:pPr>
        <w:spacing w:line="360" w:lineRule="auto"/>
        <w:jc w:val="both"/>
        <w:rPr>
          <w:rFonts w:cs="Times New Roman"/>
          <w:b w:val="0"/>
          <w:bCs/>
          <w:szCs w:val="24"/>
        </w:rPr>
      </w:pPr>
      <w:r>
        <w:rPr>
          <w:rFonts w:cs="Times New Roman"/>
          <w:szCs w:val="24"/>
        </w:rPr>
        <w:t xml:space="preserve">Answer: </w:t>
      </w:r>
      <w:r>
        <w:rPr>
          <w:rFonts w:cs="Times New Roman"/>
          <w:b w:val="0"/>
          <w:bCs/>
          <w:szCs w:val="24"/>
          <w:lang w:val="en-US"/>
        </w:rPr>
        <w:t>We record the income and expenses using logbook, and it is daily, weekly, monthly</w:t>
      </w:r>
      <w:r>
        <w:rPr>
          <w:rFonts w:cs="Times New Roman"/>
          <w:b w:val="0"/>
          <w:bCs/>
          <w:szCs w:val="24"/>
        </w:rPr>
        <w:t>,</w:t>
      </w:r>
      <w:r>
        <w:rPr>
          <w:rFonts w:cs="Times New Roman"/>
          <w:b w:val="0"/>
          <w:bCs/>
          <w:szCs w:val="24"/>
          <w:lang w:val="en-US"/>
        </w:rPr>
        <w:t xml:space="preserve"> and yearly.</w:t>
      </w:r>
    </w:p>
    <w:p w14:paraId="6DC1FE43" w14:textId="77777777" w:rsidR="00EE3DF5" w:rsidRDefault="00EE3DF5" w:rsidP="00EE3DF5">
      <w:pPr>
        <w:spacing w:line="360" w:lineRule="auto"/>
        <w:jc w:val="both"/>
        <w:rPr>
          <w:rFonts w:cs="Times New Roman"/>
          <w:b w:val="0"/>
          <w:bCs/>
          <w:szCs w:val="24"/>
        </w:rPr>
      </w:pPr>
      <w:r>
        <w:rPr>
          <w:rFonts w:cs="Times New Roman"/>
          <w:szCs w:val="24"/>
        </w:rPr>
        <w:t>Q4:</w:t>
      </w:r>
      <w:r>
        <w:rPr>
          <w:rFonts w:cs="Times New Roman"/>
          <w:b w:val="0"/>
          <w:bCs/>
          <w:szCs w:val="24"/>
        </w:rPr>
        <w:t xml:space="preserve"> For kinds of pigs (mother pig, piglet, boar, adult pig) do they have different deworming procedures? What are those?</w:t>
      </w:r>
    </w:p>
    <w:p w14:paraId="46444F9B"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hey have the same deworming medicine.</w:t>
      </w:r>
    </w:p>
    <w:p w14:paraId="45AEC7E6" w14:textId="77777777" w:rsidR="00EE3DF5" w:rsidRDefault="00EE3DF5" w:rsidP="00EE3DF5">
      <w:pPr>
        <w:spacing w:line="360" w:lineRule="auto"/>
        <w:jc w:val="both"/>
        <w:rPr>
          <w:rFonts w:cs="Times New Roman"/>
          <w:b w:val="0"/>
          <w:bCs/>
          <w:szCs w:val="24"/>
        </w:rPr>
      </w:pPr>
      <w:r>
        <w:rPr>
          <w:rFonts w:cs="Times New Roman"/>
          <w:b w:val="0"/>
          <w:bCs/>
          <w:szCs w:val="24"/>
        </w:rPr>
        <w:t>Mother Pig (Gilts /Sow):</w:t>
      </w:r>
      <w:r>
        <w:rPr>
          <w:rFonts w:cs="Times New Roman"/>
          <w:b w:val="0"/>
          <w:bCs/>
          <w:szCs w:val="24"/>
          <w:lang w:val="en-US"/>
        </w:rPr>
        <w:t xml:space="preserve"> Ivermectin</w:t>
      </w:r>
    </w:p>
    <w:p w14:paraId="5D378D2F" w14:textId="77777777" w:rsidR="00EE3DF5" w:rsidRDefault="00EE3DF5" w:rsidP="00EE3DF5">
      <w:pPr>
        <w:spacing w:line="360" w:lineRule="auto"/>
        <w:jc w:val="both"/>
        <w:rPr>
          <w:rFonts w:cs="Times New Roman"/>
          <w:b w:val="0"/>
          <w:bCs/>
          <w:szCs w:val="24"/>
        </w:rPr>
      </w:pPr>
      <w:r>
        <w:rPr>
          <w:rFonts w:cs="Times New Roman"/>
          <w:b w:val="0"/>
          <w:bCs/>
          <w:szCs w:val="24"/>
        </w:rPr>
        <w:t>Piglet:</w:t>
      </w:r>
      <w:r>
        <w:rPr>
          <w:rFonts w:cs="Times New Roman"/>
          <w:b w:val="0"/>
          <w:bCs/>
          <w:szCs w:val="24"/>
          <w:lang w:val="en-US"/>
        </w:rPr>
        <w:t xml:space="preserve"> Ivermectin</w:t>
      </w:r>
    </w:p>
    <w:p w14:paraId="37301A9E" w14:textId="77777777" w:rsidR="00EE3DF5" w:rsidRDefault="00EE3DF5" w:rsidP="00EE3DF5">
      <w:pPr>
        <w:spacing w:line="360" w:lineRule="auto"/>
        <w:jc w:val="both"/>
        <w:rPr>
          <w:rFonts w:cs="Times New Roman"/>
          <w:b w:val="0"/>
          <w:bCs/>
          <w:szCs w:val="24"/>
        </w:rPr>
      </w:pPr>
      <w:r>
        <w:rPr>
          <w:rFonts w:cs="Times New Roman"/>
          <w:b w:val="0"/>
          <w:bCs/>
          <w:szCs w:val="24"/>
        </w:rPr>
        <w:t>Boar:</w:t>
      </w:r>
      <w:r>
        <w:rPr>
          <w:rFonts w:cs="Times New Roman"/>
          <w:b w:val="0"/>
          <w:bCs/>
          <w:szCs w:val="24"/>
          <w:lang w:val="en-US"/>
        </w:rPr>
        <w:t xml:space="preserve"> Ivermectin</w:t>
      </w:r>
    </w:p>
    <w:p w14:paraId="4B79F15F" w14:textId="77777777" w:rsidR="00EE3DF5" w:rsidRDefault="00EE3DF5" w:rsidP="00EE3DF5">
      <w:pPr>
        <w:spacing w:line="360" w:lineRule="auto"/>
        <w:jc w:val="both"/>
        <w:rPr>
          <w:rFonts w:cs="Times New Roman"/>
          <w:b w:val="0"/>
          <w:bCs/>
          <w:szCs w:val="24"/>
        </w:rPr>
      </w:pPr>
      <w:r>
        <w:rPr>
          <w:rFonts w:cs="Times New Roman"/>
          <w:b w:val="0"/>
          <w:bCs/>
          <w:szCs w:val="24"/>
        </w:rPr>
        <w:t>Adult Pig:</w:t>
      </w:r>
      <w:r>
        <w:rPr>
          <w:rFonts w:cs="Times New Roman"/>
          <w:b w:val="0"/>
          <w:bCs/>
          <w:szCs w:val="24"/>
          <w:lang w:val="en-US"/>
        </w:rPr>
        <w:t xml:space="preserve"> Ivermectin</w:t>
      </w:r>
    </w:p>
    <w:p w14:paraId="202D986A" w14:textId="77777777" w:rsidR="00EE3DF5" w:rsidRDefault="00EE3DF5" w:rsidP="00EE3DF5">
      <w:pPr>
        <w:spacing w:line="360" w:lineRule="auto"/>
        <w:jc w:val="both"/>
        <w:rPr>
          <w:rFonts w:cs="Times New Roman"/>
          <w:b w:val="0"/>
          <w:bCs/>
          <w:szCs w:val="24"/>
        </w:rPr>
      </w:pPr>
      <w:r>
        <w:rPr>
          <w:rFonts w:cs="Times New Roman"/>
          <w:szCs w:val="24"/>
        </w:rPr>
        <w:lastRenderedPageBreak/>
        <w:t>Q5:</w:t>
      </w:r>
      <w:r>
        <w:rPr>
          <w:rFonts w:cs="Times New Roman"/>
          <w:b w:val="0"/>
          <w:bCs/>
          <w:szCs w:val="24"/>
        </w:rPr>
        <w:t xml:space="preserve"> What is the monthly budget for the feeds, vitamins, and deworming?</w:t>
      </w:r>
    </w:p>
    <w:p w14:paraId="103CD841"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budget for the feed</w:t>
      </w:r>
      <w:r>
        <w:rPr>
          <w:rFonts w:cs="Times New Roman"/>
          <w:b w:val="0"/>
          <w:bCs/>
          <w:szCs w:val="24"/>
        </w:rPr>
        <w:t>s</w:t>
      </w:r>
      <w:r>
        <w:rPr>
          <w:rFonts w:cs="Times New Roman"/>
          <w:b w:val="0"/>
          <w:bCs/>
          <w:szCs w:val="24"/>
          <w:lang w:val="en-US"/>
        </w:rPr>
        <w:t xml:space="preserve"> and other are different each time cause the product price are not stable it </w:t>
      </w:r>
      <w:r>
        <w:rPr>
          <w:rFonts w:cs="Times New Roman"/>
          <w:b w:val="0"/>
          <w:bCs/>
          <w:szCs w:val="24"/>
        </w:rPr>
        <w:t>changes</w:t>
      </w:r>
      <w:r>
        <w:rPr>
          <w:rFonts w:cs="Times New Roman"/>
          <w:b w:val="0"/>
          <w:bCs/>
          <w:szCs w:val="24"/>
          <w:lang w:val="en-US"/>
        </w:rPr>
        <w:t xml:space="preserve"> every</w:t>
      </w:r>
      <w:r>
        <w:rPr>
          <w:rFonts w:cs="Times New Roman"/>
          <w:b w:val="0"/>
          <w:bCs/>
          <w:szCs w:val="24"/>
        </w:rPr>
        <w:t xml:space="preserve"> </w:t>
      </w:r>
      <w:r>
        <w:rPr>
          <w:rFonts w:cs="Times New Roman"/>
          <w:b w:val="0"/>
          <w:bCs/>
          <w:szCs w:val="24"/>
          <w:lang w:val="en-US"/>
        </w:rPr>
        <w:t>time. But our budget is 400kl of feed</w:t>
      </w:r>
      <w:r>
        <w:rPr>
          <w:rFonts w:cs="Times New Roman"/>
          <w:b w:val="0"/>
          <w:bCs/>
          <w:szCs w:val="24"/>
        </w:rPr>
        <w:t>s</w:t>
      </w:r>
      <w:r>
        <w:rPr>
          <w:rFonts w:cs="Times New Roman"/>
          <w:b w:val="0"/>
          <w:bCs/>
          <w:szCs w:val="24"/>
          <w:lang w:val="en-US"/>
        </w:rPr>
        <w:t xml:space="preserve"> per 2 weeks. As for the vitamins and deworm they are pack.</w:t>
      </w:r>
    </w:p>
    <w:p w14:paraId="0940DC81" w14:textId="77777777" w:rsidR="00EE3DF5" w:rsidRDefault="00EE3DF5" w:rsidP="00EE3DF5">
      <w:pPr>
        <w:spacing w:line="360" w:lineRule="auto"/>
        <w:jc w:val="both"/>
        <w:rPr>
          <w:rFonts w:cs="Times New Roman"/>
          <w:b w:val="0"/>
          <w:bCs/>
          <w:szCs w:val="24"/>
        </w:rPr>
      </w:pPr>
      <w:r>
        <w:rPr>
          <w:rFonts w:cs="Times New Roman"/>
          <w:szCs w:val="24"/>
        </w:rPr>
        <w:t>Q6:</w:t>
      </w:r>
      <w:r>
        <w:rPr>
          <w:rFonts w:cs="Times New Roman"/>
          <w:b w:val="0"/>
          <w:bCs/>
          <w:szCs w:val="24"/>
        </w:rPr>
        <w:t xml:space="preserve"> How frequent do you sell the pigs?</w:t>
      </w:r>
    </w:p>
    <w:p w14:paraId="1857FEC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t depend</w:t>
      </w:r>
      <w:r>
        <w:rPr>
          <w:rFonts w:cs="Times New Roman"/>
          <w:b w:val="0"/>
          <w:bCs/>
          <w:szCs w:val="24"/>
        </w:rPr>
        <w:t>s</w:t>
      </w:r>
      <w:r>
        <w:rPr>
          <w:rFonts w:cs="Times New Roman"/>
          <w:b w:val="0"/>
          <w:bCs/>
          <w:szCs w:val="24"/>
          <w:lang w:val="en-US"/>
        </w:rPr>
        <w:t xml:space="preserve"> on the quantity and weight of the pig and at the same time it depends on the buyer.</w:t>
      </w:r>
    </w:p>
    <w:p w14:paraId="02D50D4E" w14:textId="77777777" w:rsidR="00EE3DF5" w:rsidRDefault="00EE3DF5" w:rsidP="00EE3DF5">
      <w:pPr>
        <w:spacing w:line="360" w:lineRule="auto"/>
        <w:jc w:val="both"/>
        <w:rPr>
          <w:rFonts w:cs="Times New Roman"/>
          <w:b w:val="0"/>
          <w:bCs/>
          <w:szCs w:val="24"/>
        </w:rPr>
      </w:pPr>
      <w:r>
        <w:rPr>
          <w:rFonts w:cs="Times New Roman"/>
          <w:szCs w:val="24"/>
        </w:rPr>
        <w:t>Q7:</w:t>
      </w:r>
      <w:r>
        <w:rPr>
          <w:rFonts w:cs="Times New Roman"/>
          <w:b w:val="0"/>
          <w:bCs/>
          <w:szCs w:val="24"/>
        </w:rPr>
        <w:t xml:space="preserve"> What are the specific details that are being recorded in the sow or mother pig?</w:t>
      </w:r>
    </w:p>
    <w:p w14:paraId="426C1EFC"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specific information that are being recorded in sow is the heat period, pregnancy date, boar race, vitamins, deworm and feeding time.</w:t>
      </w:r>
    </w:p>
    <w:p w14:paraId="48ED857C" w14:textId="77777777" w:rsidR="00EE3DF5" w:rsidRDefault="00EE3DF5" w:rsidP="00EE3DF5">
      <w:pPr>
        <w:spacing w:line="360" w:lineRule="auto"/>
        <w:jc w:val="both"/>
        <w:rPr>
          <w:rFonts w:cs="Times New Roman"/>
          <w:b w:val="0"/>
          <w:bCs/>
          <w:szCs w:val="24"/>
        </w:rPr>
      </w:pPr>
      <w:r>
        <w:rPr>
          <w:rFonts w:cs="Times New Roman"/>
          <w:szCs w:val="24"/>
        </w:rPr>
        <w:t>Q8:</w:t>
      </w:r>
      <w:r>
        <w:rPr>
          <w:rFonts w:cs="Times New Roman"/>
          <w:b w:val="0"/>
          <w:bCs/>
          <w:szCs w:val="24"/>
        </w:rPr>
        <w:t xml:space="preserve"> What are the specific details that are being recorded in the piglet?</w:t>
      </w:r>
    </w:p>
    <w:p w14:paraId="5B26D204" w14:textId="77777777" w:rsidR="00EE3DF5" w:rsidRDefault="00EE3DF5" w:rsidP="00EE3DF5">
      <w:pPr>
        <w:jc w:val="both"/>
      </w:pPr>
      <w:r>
        <w:rPr>
          <w:rFonts w:cs="Times New Roman"/>
          <w:szCs w:val="24"/>
        </w:rPr>
        <w:t>Answer:</w:t>
      </w:r>
      <w:r>
        <w:rPr>
          <w:rFonts w:cs="Times New Roman"/>
          <w:b w:val="0"/>
          <w:bCs/>
          <w:szCs w:val="24"/>
        </w:rPr>
        <w:t xml:space="preserve"> T</w:t>
      </w:r>
      <w:r>
        <w:rPr>
          <w:rFonts w:cs="Times New Roman"/>
          <w:b w:val="0"/>
          <w:bCs/>
          <w:szCs w:val="24"/>
          <w:lang w:val="en-US"/>
        </w:rPr>
        <w:t>he information about the piglet that are being recorded is date of birth, breed of both sow and boar, the generation of the pig, vitamins and deworm.</w:t>
      </w:r>
    </w:p>
    <w:p w14:paraId="7B53D9D6" w14:textId="77777777" w:rsidR="00EE3DF5" w:rsidRDefault="00EE3DF5" w:rsidP="00EE3DF5"/>
    <w:p w14:paraId="5AD8E6A5" w14:textId="77777777" w:rsidR="00EE3DF5" w:rsidRDefault="00EE3DF5" w:rsidP="00EE3DF5">
      <w:pPr>
        <w:spacing w:line="360" w:lineRule="auto"/>
        <w:jc w:val="both"/>
        <w:rPr>
          <w:rFonts w:cs="Times New Roman"/>
          <w:b w:val="0"/>
          <w:bCs/>
          <w:szCs w:val="24"/>
        </w:rPr>
      </w:pPr>
      <w:r>
        <w:rPr>
          <w:rFonts w:cs="Times New Roman"/>
          <w:szCs w:val="24"/>
        </w:rPr>
        <w:t>Q9:</w:t>
      </w:r>
      <w:r>
        <w:rPr>
          <w:rFonts w:cs="Times New Roman"/>
          <w:b w:val="0"/>
          <w:bCs/>
          <w:szCs w:val="24"/>
        </w:rPr>
        <w:t xml:space="preserve"> What are the specific details that are being recorded in adult pig?</w:t>
      </w:r>
    </w:p>
    <w:p w14:paraId="4E15242D"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L</w:t>
      </w:r>
      <w:r>
        <w:rPr>
          <w:rFonts w:cs="Times New Roman"/>
          <w:b w:val="0"/>
          <w:bCs/>
          <w:szCs w:val="24"/>
          <w:lang w:val="en-US"/>
        </w:rPr>
        <w:t>ike in the piglet, adult pig also has the same information that are being recorded.</w:t>
      </w:r>
    </w:p>
    <w:p w14:paraId="1C19C331" w14:textId="77777777" w:rsidR="00EE3DF5" w:rsidRDefault="00EE3DF5" w:rsidP="00EE3DF5">
      <w:pPr>
        <w:spacing w:line="360" w:lineRule="auto"/>
        <w:jc w:val="both"/>
        <w:rPr>
          <w:rFonts w:cs="Times New Roman"/>
          <w:b w:val="0"/>
          <w:bCs/>
          <w:szCs w:val="24"/>
        </w:rPr>
      </w:pPr>
      <w:r>
        <w:rPr>
          <w:rFonts w:cs="Times New Roman"/>
          <w:szCs w:val="24"/>
        </w:rPr>
        <w:t>Q10:</w:t>
      </w:r>
      <w:r>
        <w:rPr>
          <w:rFonts w:cs="Times New Roman"/>
          <w:b w:val="0"/>
          <w:bCs/>
          <w:szCs w:val="24"/>
        </w:rPr>
        <w:t xml:space="preserve"> What are the specific details that are being recorded in boar?</w:t>
      </w:r>
    </w:p>
    <w:p w14:paraId="2361F769"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 xml:space="preserve">he race of the boar is important, the vitamins, deworm and the </w:t>
      </w:r>
      <w:r>
        <w:rPr>
          <w:rFonts w:cs="Times New Roman"/>
          <w:b w:val="0"/>
          <w:bCs/>
          <w:szCs w:val="24"/>
        </w:rPr>
        <w:t>times</w:t>
      </w:r>
      <w:r>
        <w:rPr>
          <w:rFonts w:cs="Times New Roman"/>
          <w:b w:val="0"/>
          <w:bCs/>
          <w:szCs w:val="24"/>
          <w:lang w:val="en-US"/>
        </w:rPr>
        <w:t xml:space="preserve"> it use</w:t>
      </w:r>
      <w:r>
        <w:rPr>
          <w:rFonts w:cs="Times New Roman"/>
          <w:b w:val="0"/>
          <w:bCs/>
          <w:szCs w:val="24"/>
        </w:rPr>
        <w:t xml:space="preserve">s </w:t>
      </w:r>
      <w:r>
        <w:rPr>
          <w:rFonts w:cs="Times New Roman"/>
          <w:b w:val="0"/>
          <w:bCs/>
          <w:szCs w:val="24"/>
          <w:lang w:val="en-US"/>
        </w:rPr>
        <w:t>to breed.</w:t>
      </w:r>
    </w:p>
    <w:p w14:paraId="005D2B00" w14:textId="77777777" w:rsidR="00EE3DF5" w:rsidRDefault="00EE3DF5" w:rsidP="00EE3DF5">
      <w:pPr>
        <w:spacing w:line="360" w:lineRule="auto"/>
        <w:jc w:val="both"/>
        <w:rPr>
          <w:rFonts w:cs="Times New Roman"/>
          <w:b w:val="0"/>
          <w:bCs/>
          <w:szCs w:val="24"/>
        </w:rPr>
      </w:pPr>
      <w:r>
        <w:rPr>
          <w:rFonts w:cs="Times New Roman"/>
          <w:szCs w:val="24"/>
        </w:rPr>
        <w:t>Q11:</w:t>
      </w:r>
      <w:r>
        <w:rPr>
          <w:rFonts w:cs="Times New Roman"/>
          <w:b w:val="0"/>
          <w:bCs/>
          <w:szCs w:val="24"/>
        </w:rPr>
        <w:t xml:space="preserve"> How many times do you feed your pig in a day?</w:t>
      </w:r>
    </w:p>
    <w:p w14:paraId="114746C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F</w:t>
      </w:r>
      <w:r>
        <w:rPr>
          <w:rFonts w:cs="Times New Roman"/>
          <w:b w:val="0"/>
          <w:bCs/>
          <w:szCs w:val="24"/>
          <w:lang w:val="en-US"/>
        </w:rPr>
        <w:t>or sow</w:t>
      </w:r>
      <w:r>
        <w:rPr>
          <w:rFonts w:cs="Times New Roman"/>
          <w:b w:val="0"/>
          <w:bCs/>
          <w:szCs w:val="24"/>
        </w:rPr>
        <w:t>,</w:t>
      </w:r>
      <w:r>
        <w:rPr>
          <w:rFonts w:cs="Times New Roman"/>
          <w:b w:val="0"/>
          <w:bCs/>
          <w:szCs w:val="24"/>
          <w:lang w:val="en-US"/>
        </w:rPr>
        <w:t xml:space="preserve"> we feed it </w:t>
      </w:r>
      <w:r>
        <w:rPr>
          <w:rFonts w:cs="Times New Roman"/>
          <w:b w:val="0"/>
          <w:bCs/>
          <w:szCs w:val="24"/>
        </w:rPr>
        <w:t>two</w:t>
      </w:r>
      <w:r>
        <w:rPr>
          <w:rFonts w:cs="Times New Roman"/>
          <w:b w:val="0"/>
          <w:bCs/>
          <w:szCs w:val="24"/>
          <w:lang w:val="en-US"/>
        </w:rPr>
        <w:t xml:space="preserve"> times a day, for the adult pig we feed it until </w:t>
      </w:r>
      <w:r>
        <w:rPr>
          <w:rFonts w:cs="Times New Roman"/>
          <w:b w:val="0"/>
          <w:bCs/>
          <w:szCs w:val="24"/>
        </w:rPr>
        <w:t>it is</w:t>
      </w:r>
      <w:r>
        <w:rPr>
          <w:rFonts w:cs="Times New Roman"/>
          <w:b w:val="0"/>
          <w:bCs/>
          <w:szCs w:val="24"/>
          <w:lang w:val="en-US"/>
        </w:rPr>
        <w:t xml:space="preserve"> full.</w:t>
      </w:r>
    </w:p>
    <w:p w14:paraId="7673782A" w14:textId="77777777" w:rsidR="00EE3DF5" w:rsidRDefault="00EE3DF5" w:rsidP="00EE3DF5">
      <w:pPr>
        <w:spacing w:line="360" w:lineRule="auto"/>
        <w:jc w:val="both"/>
        <w:rPr>
          <w:rFonts w:cs="Times New Roman"/>
          <w:b w:val="0"/>
          <w:bCs/>
          <w:szCs w:val="24"/>
        </w:rPr>
      </w:pPr>
      <w:r>
        <w:rPr>
          <w:rFonts w:cs="Times New Roman"/>
          <w:szCs w:val="24"/>
        </w:rPr>
        <w:t>Q12:</w:t>
      </w:r>
      <w:r>
        <w:rPr>
          <w:rFonts w:cs="Times New Roman"/>
          <w:b w:val="0"/>
          <w:bCs/>
          <w:szCs w:val="24"/>
        </w:rPr>
        <w:t xml:space="preserve"> How much time do you spend in monitoring the pigs?</w:t>
      </w:r>
    </w:p>
    <w:p w14:paraId="46D5E816"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n monitoring the pig we spent almost 8 hour</w:t>
      </w:r>
      <w:r>
        <w:rPr>
          <w:rFonts w:cs="Times New Roman"/>
          <w:b w:val="0"/>
          <w:bCs/>
          <w:szCs w:val="24"/>
        </w:rPr>
        <w:t>s</w:t>
      </w:r>
      <w:r>
        <w:rPr>
          <w:rFonts w:cs="Times New Roman"/>
          <w:b w:val="0"/>
          <w:bCs/>
          <w:szCs w:val="24"/>
          <w:lang w:val="en-US"/>
        </w:rPr>
        <w:t xml:space="preserve"> just to ensure that the sow in not stress.</w:t>
      </w:r>
    </w:p>
    <w:p w14:paraId="17357793" w14:textId="77777777" w:rsidR="00EE3DF5" w:rsidRDefault="00EE3DF5" w:rsidP="00EE3DF5">
      <w:pPr>
        <w:spacing w:line="360" w:lineRule="auto"/>
        <w:jc w:val="both"/>
        <w:rPr>
          <w:rFonts w:cs="Times New Roman"/>
          <w:b w:val="0"/>
          <w:bCs/>
          <w:szCs w:val="24"/>
        </w:rPr>
      </w:pPr>
      <w:r>
        <w:rPr>
          <w:rFonts w:cs="Times New Roman"/>
          <w:szCs w:val="24"/>
        </w:rPr>
        <w:t>Q13:</w:t>
      </w:r>
      <w:r>
        <w:rPr>
          <w:rFonts w:cs="Times New Roman"/>
          <w:b w:val="0"/>
          <w:bCs/>
          <w:szCs w:val="24"/>
        </w:rPr>
        <w:t xml:space="preserve"> How many times do the veterinarian visit the farm in a month?</w:t>
      </w:r>
    </w:p>
    <w:p w14:paraId="7939053C" w14:textId="25E2805F"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 xml:space="preserve">t depends </w:t>
      </w:r>
      <w:r w:rsidR="00F305EC">
        <w:rPr>
          <w:rFonts w:cs="Times New Roman"/>
          <w:b w:val="0"/>
          <w:bCs/>
          <w:szCs w:val="24"/>
          <w:lang w:val="en-US"/>
        </w:rPr>
        <w:t>about</w:t>
      </w:r>
      <w:r>
        <w:rPr>
          <w:rFonts w:cs="Times New Roman"/>
          <w:b w:val="0"/>
          <w:bCs/>
          <w:szCs w:val="24"/>
          <w:lang w:val="en-US"/>
        </w:rPr>
        <w:t xml:space="preserve"> the hog farm; they visit at least twice or thrice a month.</w:t>
      </w:r>
    </w:p>
    <w:p w14:paraId="1B8ACFE7" w14:textId="77777777" w:rsidR="00EE3DF5" w:rsidRDefault="00EE3DF5" w:rsidP="00EE3DF5">
      <w:pPr>
        <w:spacing w:line="360" w:lineRule="auto"/>
        <w:jc w:val="both"/>
        <w:rPr>
          <w:rFonts w:cs="Times New Roman"/>
          <w:b w:val="0"/>
          <w:bCs/>
          <w:szCs w:val="24"/>
        </w:rPr>
      </w:pPr>
      <w:r>
        <w:rPr>
          <w:rFonts w:cs="Times New Roman"/>
          <w:szCs w:val="24"/>
        </w:rPr>
        <w:lastRenderedPageBreak/>
        <w:t>Q14:</w:t>
      </w:r>
      <w:r>
        <w:rPr>
          <w:rFonts w:cs="Times New Roman"/>
          <w:b w:val="0"/>
          <w:bCs/>
          <w:szCs w:val="24"/>
        </w:rPr>
        <w:t xml:space="preserve"> How much your pig cost if you sell them in the marketplace?</w:t>
      </w:r>
    </w:p>
    <w:p w14:paraId="3756833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It</w:t>
      </w:r>
      <w:r>
        <w:rPr>
          <w:rFonts w:cs="Times New Roman"/>
          <w:b w:val="0"/>
          <w:bCs/>
          <w:szCs w:val="24"/>
          <w:lang w:val="en-US"/>
        </w:rPr>
        <w:t xml:space="preserve"> depends on the market price and the weight of the pig.</w:t>
      </w:r>
    </w:p>
    <w:p w14:paraId="0CF3EA70" w14:textId="77777777" w:rsidR="00EE3DF5" w:rsidRDefault="00EE3DF5" w:rsidP="00EE3DF5">
      <w:pPr>
        <w:spacing w:line="360" w:lineRule="auto"/>
        <w:jc w:val="both"/>
        <w:rPr>
          <w:rFonts w:cs="Times New Roman"/>
          <w:b w:val="0"/>
          <w:bCs/>
          <w:szCs w:val="24"/>
        </w:rPr>
      </w:pPr>
      <w:r>
        <w:rPr>
          <w:rFonts w:cs="Times New Roman"/>
          <w:szCs w:val="24"/>
        </w:rPr>
        <w:t>Q15:</w:t>
      </w:r>
      <w:r>
        <w:rPr>
          <w:rFonts w:cs="Times New Roman"/>
          <w:b w:val="0"/>
          <w:bCs/>
          <w:szCs w:val="24"/>
        </w:rPr>
        <w:t xml:space="preserve"> How much does a pig weigh when it goes to market?</w:t>
      </w:r>
    </w:p>
    <w:p w14:paraId="047572EE"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 xml:space="preserve">he average kilo of </w:t>
      </w:r>
      <w:r>
        <w:rPr>
          <w:rFonts w:cs="Times New Roman"/>
          <w:b w:val="0"/>
          <w:bCs/>
          <w:szCs w:val="24"/>
        </w:rPr>
        <w:t>t</w:t>
      </w:r>
      <w:r>
        <w:rPr>
          <w:rFonts w:cs="Times New Roman"/>
          <w:b w:val="0"/>
          <w:bCs/>
          <w:szCs w:val="24"/>
          <w:lang w:val="en-US"/>
        </w:rPr>
        <w:t xml:space="preserve">he pig that should be sold is </w:t>
      </w:r>
      <w:r>
        <w:rPr>
          <w:rFonts w:cs="Times New Roman"/>
          <w:b w:val="0"/>
          <w:bCs/>
          <w:szCs w:val="24"/>
        </w:rPr>
        <w:t>eighty</w:t>
      </w:r>
      <w:r>
        <w:rPr>
          <w:rFonts w:cs="Times New Roman"/>
          <w:b w:val="0"/>
          <w:bCs/>
          <w:szCs w:val="24"/>
          <w:lang w:val="en-US"/>
        </w:rPr>
        <w:t xml:space="preserve"> kilos and above.</w:t>
      </w:r>
    </w:p>
    <w:p w14:paraId="28C6B655" w14:textId="77777777" w:rsidR="00EE3DF5" w:rsidRDefault="00EE3DF5" w:rsidP="00EE3DF5">
      <w:pPr>
        <w:spacing w:line="360" w:lineRule="auto"/>
        <w:jc w:val="both"/>
        <w:rPr>
          <w:rFonts w:cs="Times New Roman"/>
          <w:b w:val="0"/>
          <w:bCs/>
          <w:szCs w:val="24"/>
        </w:rPr>
      </w:pPr>
      <w:r>
        <w:rPr>
          <w:rFonts w:cs="Times New Roman"/>
          <w:szCs w:val="24"/>
        </w:rPr>
        <w:t>Q16:</w:t>
      </w:r>
      <w:r>
        <w:rPr>
          <w:rFonts w:cs="Times New Roman"/>
          <w:b w:val="0"/>
          <w:bCs/>
          <w:szCs w:val="24"/>
        </w:rPr>
        <w:t xml:space="preserve"> What do piglet weight when they are born?</w:t>
      </w:r>
    </w:p>
    <w:p w14:paraId="6A4D9240"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lang w:val="en-US"/>
        </w:rPr>
        <w:t xml:space="preserve"> </w:t>
      </w:r>
      <w:r>
        <w:rPr>
          <w:rFonts w:cs="Times New Roman"/>
          <w:b w:val="0"/>
          <w:bCs/>
          <w:szCs w:val="24"/>
        </w:rPr>
        <w:t>T</w:t>
      </w:r>
      <w:r>
        <w:rPr>
          <w:rFonts w:cs="Times New Roman"/>
          <w:b w:val="0"/>
          <w:bCs/>
          <w:szCs w:val="24"/>
          <w:lang w:val="en-US"/>
        </w:rPr>
        <w:t>he</w:t>
      </w:r>
      <w:r>
        <w:rPr>
          <w:rFonts w:cs="Times New Roman"/>
          <w:b w:val="0"/>
          <w:bCs/>
          <w:szCs w:val="24"/>
        </w:rPr>
        <w:t>re</w:t>
      </w:r>
      <w:r>
        <w:rPr>
          <w:rFonts w:cs="Times New Roman"/>
          <w:b w:val="0"/>
          <w:bCs/>
          <w:szCs w:val="24"/>
          <w:lang w:val="en-US"/>
        </w:rPr>
        <w:t xml:space="preserve"> is no specific weight</w:t>
      </w:r>
      <w:r>
        <w:rPr>
          <w:rFonts w:cs="Times New Roman"/>
          <w:b w:val="0"/>
          <w:bCs/>
          <w:szCs w:val="24"/>
        </w:rPr>
        <w:t>, but</w:t>
      </w:r>
      <w:r>
        <w:rPr>
          <w:rFonts w:cs="Times New Roman"/>
          <w:b w:val="0"/>
          <w:bCs/>
          <w:szCs w:val="24"/>
          <w:lang w:val="en-US"/>
        </w:rPr>
        <w:t xml:space="preserve"> they have different weight when they are born.</w:t>
      </w:r>
    </w:p>
    <w:p w14:paraId="3CF08402" w14:textId="77777777" w:rsidR="00EE3DF5" w:rsidRDefault="00EE3DF5" w:rsidP="00EE3DF5">
      <w:pPr>
        <w:spacing w:line="360" w:lineRule="auto"/>
        <w:jc w:val="both"/>
        <w:rPr>
          <w:rFonts w:cs="Times New Roman"/>
          <w:b w:val="0"/>
          <w:bCs/>
          <w:szCs w:val="24"/>
        </w:rPr>
      </w:pPr>
      <w:r>
        <w:rPr>
          <w:rFonts w:cs="Times New Roman"/>
          <w:szCs w:val="24"/>
        </w:rPr>
        <w:t>Q17:</w:t>
      </w:r>
      <w:r>
        <w:rPr>
          <w:rFonts w:cs="Times New Roman"/>
          <w:b w:val="0"/>
          <w:bCs/>
          <w:szCs w:val="24"/>
        </w:rPr>
        <w:t xml:space="preserve"> What kind of treatment do you use in your pigs?</w:t>
      </w:r>
    </w:p>
    <w:p w14:paraId="720503A3"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lang w:val="en-US"/>
        </w:rPr>
        <w:t xml:space="preserve"> </w:t>
      </w:r>
      <w:r>
        <w:rPr>
          <w:rFonts w:cs="Times New Roman"/>
          <w:b w:val="0"/>
          <w:bCs/>
          <w:szCs w:val="24"/>
        </w:rPr>
        <w:t>T</w:t>
      </w:r>
      <w:r>
        <w:rPr>
          <w:rFonts w:cs="Times New Roman"/>
          <w:b w:val="0"/>
          <w:bCs/>
          <w:szCs w:val="24"/>
          <w:lang w:val="en-US"/>
        </w:rPr>
        <w:t>he treatment depends on the veterinarian on what he will suggest.</w:t>
      </w:r>
    </w:p>
    <w:p w14:paraId="456965EC" w14:textId="77777777" w:rsidR="00EE3DF5" w:rsidRDefault="00EE3DF5" w:rsidP="00EE3DF5">
      <w:pPr>
        <w:spacing w:line="360" w:lineRule="auto"/>
        <w:jc w:val="both"/>
        <w:rPr>
          <w:rFonts w:cs="Times New Roman"/>
          <w:b w:val="0"/>
          <w:bCs/>
          <w:szCs w:val="24"/>
        </w:rPr>
      </w:pPr>
      <w:r>
        <w:rPr>
          <w:rFonts w:cs="Times New Roman"/>
          <w:szCs w:val="24"/>
        </w:rPr>
        <w:t>Q18:</w:t>
      </w:r>
      <w:r>
        <w:rPr>
          <w:rFonts w:cs="Times New Roman"/>
          <w:b w:val="0"/>
          <w:bCs/>
          <w:szCs w:val="24"/>
        </w:rPr>
        <w:t xml:space="preserve"> How much did the treatment cost?</w:t>
      </w:r>
    </w:p>
    <w:p w14:paraId="7777E32D" w14:textId="6D10B475"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 xml:space="preserve">t depends </w:t>
      </w:r>
      <w:r w:rsidR="00F305EC">
        <w:rPr>
          <w:rFonts w:cs="Times New Roman"/>
          <w:b w:val="0"/>
          <w:bCs/>
          <w:szCs w:val="24"/>
          <w:lang w:val="en-US"/>
        </w:rPr>
        <w:t>about</w:t>
      </w:r>
      <w:r>
        <w:rPr>
          <w:rFonts w:cs="Times New Roman"/>
          <w:b w:val="0"/>
          <w:bCs/>
          <w:szCs w:val="24"/>
          <w:lang w:val="en-US"/>
        </w:rPr>
        <w:t xml:space="preserve"> the farm, but the personal items of the veterinarian that are use is being paid.</w:t>
      </w:r>
    </w:p>
    <w:p w14:paraId="4D532A63" w14:textId="77777777" w:rsidR="00EE3DF5" w:rsidRDefault="00EE3DF5" w:rsidP="00EE3DF5">
      <w:pPr>
        <w:spacing w:line="360" w:lineRule="auto"/>
        <w:jc w:val="both"/>
        <w:rPr>
          <w:rFonts w:cs="Times New Roman"/>
          <w:b w:val="0"/>
          <w:bCs/>
          <w:szCs w:val="24"/>
        </w:rPr>
      </w:pPr>
      <w:r>
        <w:rPr>
          <w:rFonts w:cs="Times New Roman"/>
          <w:szCs w:val="24"/>
        </w:rPr>
        <w:t>Q19:</w:t>
      </w:r>
      <w:r>
        <w:rPr>
          <w:rFonts w:cs="Times New Roman"/>
          <w:b w:val="0"/>
          <w:bCs/>
          <w:szCs w:val="24"/>
        </w:rPr>
        <w:t xml:space="preserve"> Where do you buy treatment for your pigs?</w:t>
      </w:r>
    </w:p>
    <w:p w14:paraId="0A8DE751"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v</w:t>
      </w:r>
      <w:r>
        <w:rPr>
          <w:rFonts w:cs="Times New Roman"/>
          <w:b w:val="0"/>
          <w:bCs/>
          <w:szCs w:val="24"/>
        </w:rPr>
        <w:t>e</w:t>
      </w:r>
      <w:r>
        <w:rPr>
          <w:rFonts w:cs="Times New Roman"/>
          <w:b w:val="0"/>
          <w:bCs/>
          <w:szCs w:val="24"/>
          <w:lang w:val="en-US"/>
        </w:rPr>
        <w:t>terinarian bring</w:t>
      </w:r>
      <w:r>
        <w:rPr>
          <w:rFonts w:cs="Times New Roman"/>
          <w:b w:val="0"/>
          <w:bCs/>
          <w:szCs w:val="24"/>
        </w:rPr>
        <w:t>s</w:t>
      </w:r>
      <w:r>
        <w:rPr>
          <w:rFonts w:cs="Times New Roman"/>
          <w:b w:val="0"/>
          <w:bCs/>
          <w:szCs w:val="24"/>
          <w:lang w:val="en-US"/>
        </w:rPr>
        <w:t xml:space="preserve"> the treatment.</w:t>
      </w:r>
    </w:p>
    <w:p w14:paraId="00EFCF9E" w14:textId="77777777" w:rsidR="00EE3DF5" w:rsidRDefault="00EE3DF5" w:rsidP="00EE3DF5">
      <w:pPr>
        <w:spacing w:line="360" w:lineRule="auto"/>
        <w:jc w:val="both"/>
        <w:rPr>
          <w:rFonts w:cs="Times New Roman"/>
          <w:b w:val="0"/>
          <w:bCs/>
          <w:szCs w:val="24"/>
        </w:rPr>
      </w:pPr>
      <w:r>
        <w:rPr>
          <w:rFonts w:cs="Times New Roman"/>
          <w:szCs w:val="24"/>
        </w:rPr>
        <w:t>Q20:</w:t>
      </w:r>
      <w:r>
        <w:rPr>
          <w:rFonts w:cs="Times New Roman"/>
          <w:b w:val="0"/>
          <w:bCs/>
          <w:szCs w:val="24"/>
        </w:rPr>
        <w:t xml:space="preserve"> Does the veterinarian inspect your pigs in a month?</w:t>
      </w:r>
    </w:p>
    <w:p w14:paraId="0AFC94ED"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veterinarian inspect</w:t>
      </w:r>
      <w:r>
        <w:rPr>
          <w:rFonts w:cs="Times New Roman"/>
          <w:b w:val="0"/>
          <w:bCs/>
          <w:szCs w:val="24"/>
        </w:rPr>
        <w:t>s</w:t>
      </w:r>
      <w:r>
        <w:rPr>
          <w:rFonts w:cs="Times New Roman"/>
          <w:b w:val="0"/>
          <w:bCs/>
          <w:szCs w:val="24"/>
          <w:lang w:val="en-US"/>
        </w:rPr>
        <w:t xml:space="preserve"> the pig whenever he came to the farm.</w:t>
      </w:r>
    </w:p>
    <w:p w14:paraId="16EA083E" w14:textId="77777777" w:rsidR="00EE3DF5" w:rsidRDefault="00EE3DF5" w:rsidP="00EE3DF5">
      <w:pPr>
        <w:spacing w:line="360" w:lineRule="auto"/>
        <w:jc w:val="both"/>
        <w:rPr>
          <w:rFonts w:cs="Times New Roman"/>
          <w:b w:val="0"/>
          <w:bCs/>
          <w:szCs w:val="24"/>
        </w:rPr>
      </w:pPr>
      <w:r>
        <w:rPr>
          <w:rFonts w:cs="Times New Roman"/>
          <w:szCs w:val="24"/>
        </w:rPr>
        <w:t>Q21:</w:t>
      </w:r>
      <w:r>
        <w:rPr>
          <w:rFonts w:cs="Times New Roman"/>
          <w:b w:val="0"/>
          <w:bCs/>
          <w:szCs w:val="24"/>
        </w:rPr>
        <w:t xml:space="preserve"> How many times do you check your pigs?</w:t>
      </w:r>
    </w:p>
    <w:p w14:paraId="2B4ADDB9"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e check them on daily basis.</w:t>
      </w:r>
    </w:p>
    <w:p w14:paraId="7228BDF6" w14:textId="77777777" w:rsidR="00EE3DF5" w:rsidRDefault="00EE3DF5" w:rsidP="00EE3DF5">
      <w:pPr>
        <w:spacing w:line="360" w:lineRule="auto"/>
        <w:jc w:val="both"/>
        <w:rPr>
          <w:rFonts w:cs="Times New Roman"/>
          <w:b w:val="0"/>
          <w:bCs/>
          <w:szCs w:val="24"/>
        </w:rPr>
      </w:pPr>
      <w:r>
        <w:rPr>
          <w:rFonts w:cs="Times New Roman"/>
          <w:szCs w:val="24"/>
        </w:rPr>
        <w:t>Q22:</w:t>
      </w:r>
      <w:r>
        <w:rPr>
          <w:rFonts w:cs="Times New Roman"/>
          <w:b w:val="0"/>
          <w:bCs/>
          <w:szCs w:val="24"/>
        </w:rPr>
        <w:t xml:space="preserve"> Have you used a monitoring system for your pig farm?</w:t>
      </w:r>
    </w:p>
    <w:p w14:paraId="200C6DF5" w14:textId="77777777" w:rsidR="00EE3DF5" w:rsidRDefault="00EE3DF5" w:rsidP="00EE3DF5">
      <w:pPr>
        <w:spacing w:line="360" w:lineRule="auto"/>
        <w:jc w:val="both"/>
        <w:rPr>
          <w:rFonts w:cs="Times New Roman"/>
          <w:b w:val="0"/>
          <w:bCs/>
          <w:szCs w:val="24"/>
          <w:lang w:val="en-US"/>
        </w:rPr>
      </w:pPr>
      <w:r>
        <w:rPr>
          <w:rFonts w:cs="Times New Roman"/>
          <w:szCs w:val="24"/>
        </w:rPr>
        <w:t>Answer:</w:t>
      </w:r>
      <w:r>
        <w:rPr>
          <w:rFonts w:cs="Times New Roman"/>
          <w:b w:val="0"/>
          <w:bCs/>
          <w:szCs w:val="24"/>
        </w:rPr>
        <w:t xml:space="preserve"> W</w:t>
      </w:r>
      <w:r>
        <w:rPr>
          <w:rFonts w:cs="Times New Roman"/>
          <w:b w:val="0"/>
          <w:bCs/>
          <w:szCs w:val="24"/>
          <w:lang w:val="en-US"/>
        </w:rPr>
        <w:t xml:space="preserve">e </w:t>
      </w:r>
      <w:r>
        <w:rPr>
          <w:rFonts w:cs="Times New Roman"/>
          <w:b w:val="0"/>
          <w:bCs/>
          <w:szCs w:val="24"/>
        </w:rPr>
        <w:t>do not</w:t>
      </w:r>
      <w:r>
        <w:rPr>
          <w:rFonts w:cs="Times New Roman"/>
          <w:b w:val="0"/>
          <w:bCs/>
          <w:szCs w:val="24"/>
          <w:lang w:val="en-US"/>
        </w:rPr>
        <w:t xml:space="preserve"> have that kind of system.</w:t>
      </w:r>
    </w:p>
    <w:p w14:paraId="17E31B4F" w14:textId="77777777" w:rsidR="00EE3DF5" w:rsidRDefault="00EE3DF5" w:rsidP="00EE3DF5">
      <w:pPr>
        <w:spacing w:line="360" w:lineRule="auto"/>
        <w:jc w:val="both"/>
        <w:rPr>
          <w:rFonts w:cs="Times New Roman"/>
          <w:b w:val="0"/>
          <w:bCs/>
          <w:szCs w:val="24"/>
        </w:rPr>
      </w:pPr>
      <w:r>
        <w:rPr>
          <w:rFonts w:cs="Times New Roman"/>
          <w:szCs w:val="24"/>
        </w:rPr>
        <w:t>Q23:</w:t>
      </w:r>
      <w:r>
        <w:rPr>
          <w:rFonts w:cs="Times New Roman"/>
          <w:b w:val="0"/>
          <w:bCs/>
          <w:szCs w:val="24"/>
        </w:rPr>
        <w:t xml:space="preserve"> What is the problem that occur in your business or farm?</w:t>
      </w:r>
    </w:p>
    <w:p w14:paraId="7E9B6E3A" w14:textId="77777777" w:rsidR="00EE3DF5" w:rsidRDefault="00EE3DF5" w:rsidP="00EE3DF5">
      <w:pPr>
        <w:spacing w:line="360" w:lineRule="auto"/>
        <w:jc w:val="both"/>
        <w:rPr>
          <w:rFonts w:cs="Times New Roman"/>
          <w:b w:val="0"/>
          <w:bCs/>
          <w:szCs w:val="24"/>
        </w:rPr>
      </w:pPr>
      <w:r>
        <w:rPr>
          <w:rFonts w:cs="Times New Roman"/>
          <w:szCs w:val="24"/>
        </w:rPr>
        <w:lastRenderedPageBreak/>
        <w:t>Answer:</w:t>
      </w:r>
      <w:r>
        <w:rPr>
          <w:rFonts w:cs="Times New Roman"/>
          <w:b w:val="0"/>
          <w:bCs/>
          <w:szCs w:val="24"/>
        </w:rPr>
        <w:t xml:space="preserve"> On</w:t>
      </w:r>
      <w:r>
        <w:rPr>
          <w:rFonts w:cs="Times New Roman"/>
          <w:b w:val="0"/>
          <w:bCs/>
          <w:szCs w:val="24"/>
          <w:lang w:val="en-US"/>
        </w:rPr>
        <w:t>e of the common problem</w:t>
      </w:r>
      <w:r>
        <w:rPr>
          <w:rFonts w:cs="Times New Roman"/>
          <w:b w:val="0"/>
          <w:bCs/>
          <w:szCs w:val="24"/>
        </w:rPr>
        <w:t>s</w:t>
      </w:r>
      <w:r>
        <w:rPr>
          <w:rFonts w:cs="Times New Roman"/>
          <w:b w:val="0"/>
          <w:bCs/>
          <w:szCs w:val="24"/>
          <w:lang w:val="en-US"/>
        </w:rPr>
        <w:t xml:space="preserve"> is the recording of information </w:t>
      </w:r>
      <w:r>
        <w:rPr>
          <w:rFonts w:cs="Times New Roman"/>
          <w:b w:val="0"/>
          <w:bCs/>
          <w:szCs w:val="24"/>
        </w:rPr>
        <w:t>as far as</w:t>
      </w:r>
      <w:r>
        <w:rPr>
          <w:rFonts w:cs="Times New Roman"/>
          <w:b w:val="0"/>
          <w:bCs/>
          <w:szCs w:val="24"/>
          <w:lang w:val="en-US"/>
        </w:rPr>
        <w:t xml:space="preserve"> the hog farm get older</w:t>
      </w:r>
      <w:r>
        <w:rPr>
          <w:rFonts w:cs="Times New Roman"/>
          <w:b w:val="0"/>
          <w:bCs/>
          <w:szCs w:val="24"/>
        </w:rPr>
        <w:t>,</w:t>
      </w:r>
      <w:r>
        <w:rPr>
          <w:rFonts w:cs="Times New Roman"/>
          <w:b w:val="0"/>
          <w:bCs/>
          <w:szCs w:val="24"/>
          <w:lang w:val="en-US"/>
        </w:rPr>
        <w:t xml:space="preserve"> the more the information we record. We use the information record to track the origin of the pig. I also want to monitor the pig even when I am far or away from my farm.</w:t>
      </w:r>
    </w:p>
    <w:p w14:paraId="2BE0A0AE" w14:textId="77777777" w:rsidR="00EE3DF5" w:rsidRDefault="00EE3DF5" w:rsidP="00EE3DF5">
      <w:pPr>
        <w:spacing w:line="360" w:lineRule="auto"/>
        <w:jc w:val="both"/>
        <w:rPr>
          <w:rFonts w:cs="Times New Roman"/>
          <w:b w:val="0"/>
          <w:bCs/>
          <w:szCs w:val="24"/>
        </w:rPr>
      </w:pPr>
      <w:r>
        <w:rPr>
          <w:rFonts w:cs="Times New Roman"/>
          <w:szCs w:val="24"/>
        </w:rPr>
        <w:t>Q24:</w:t>
      </w:r>
      <w:r>
        <w:rPr>
          <w:rFonts w:cs="Times New Roman"/>
          <w:b w:val="0"/>
          <w:bCs/>
          <w:szCs w:val="24"/>
        </w:rPr>
        <w:t xml:space="preserve"> Can you give a scenario of this problems?</w:t>
      </w:r>
    </w:p>
    <w:p w14:paraId="6381058E"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racking the origin of the pig is hard especially if you are only using a record book at the same time</w:t>
      </w:r>
      <w:r>
        <w:rPr>
          <w:rFonts w:cs="Times New Roman"/>
          <w:b w:val="0"/>
          <w:bCs/>
          <w:szCs w:val="24"/>
        </w:rPr>
        <w:t>,</w:t>
      </w:r>
      <w:r>
        <w:rPr>
          <w:rFonts w:cs="Times New Roman"/>
          <w:b w:val="0"/>
          <w:bCs/>
          <w:szCs w:val="24"/>
          <w:lang w:val="en-US"/>
        </w:rPr>
        <w:t xml:space="preserve"> we sometimes lost our record books. And for the monitoring I </w:t>
      </w:r>
      <w:r>
        <w:rPr>
          <w:rFonts w:cs="Times New Roman"/>
          <w:b w:val="0"/>
          <w:bCs/>
          <w:szCs w:val="24"/>
        </w:rPr>
        <w:t>cannot</w:t>
      </w:r>
      <w:r>
        <w:rPr>
          <w:rFonts w:cs="Times New Roman"/>
          <w:b w:val="0"/>
          <w:bCs/>
          <w:szCs w:val="24"/>
          <w:lang w:val="en-US"/>
        </w:rPr>
        <w:t xml:space="preserve"> monitor the information of the farm if I am away.</w:t>
      </w:r>
    </w:p>
    <w:p w14:paraId="67BF0A53" w14:textId="77777777" w:rsidR="00EE3DF5" w:rsidRDefault="00EE3DF5" w:rsidP="00EE3DF5">
      <w:pPr>
        <w:spacing w:line="360" w:lineRule="auto"/>
        <w:jc w:val="both"/>
        <w:rPr>
          <w:rFonts w:cs="Times New Roman"/>
          <w:b w:val="0"/>
          <w:bCs/>
          <w:szCs w:val="24"/>
        </w:rPr>
      </w:pPr>
      <w:r>
        <w:rPr>
          <w:rFonts w:cs="Times New Roman"/>
          <w:szCs w:val="24"/>
        </w:rPr>
        <w:t>Q25:</w:t>
      </w:r>
      <w:r>
        <w:rPr>
          <w:rFonts w:cs="Times New Roman"/>
          <w:b w:val="0"/>
          <w:bCs/>
          <w:szCs w:val="24"/>
        </w:rPr>
        <w:t xml:space="preserve"> In what percentage thus this problem affects your business /farm?</w:t>
      </w:r>
    </w:p>
    <w:p w14:paraId="26FC0804"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ell</w:t>
      </w:r>
      <w:r>
        <w:rPr>
          <w:rFonts w:cs="Times New Roman"/>
          <w:b w:val="0"/>
          <w:bCs/>
          <w:szCs w:val="24"/>
        </w:rPr>
        <w:t>,</w:t>
      </w:r>
      <w:r>
        <w:rPr>
          <w:rFonts w:cs="Times New Roman"/>
          <w:b w:val="0"/>
          <w:bCs/>
          <w:szCs w:val="24"/>
          <w:lang w:val="en-US"/>
        </w:rPr>
        <w:t xml:space="preserve"> it is a small factor but once the problems is solved it is still </w:t>
      </w:r>
      <w:r>
        <w:rPr>
          <w:rFonts w:cs="Times New Roman"/>
          <w:b w:val="0"/>
          <w:bCs/>
          <w:szCs w:val="24"/>
        </w:rPr>
        <w:t>beneficial</w:t>
      </w:r>
      <w:r>
        <w:rPr>
          <w:rFonts w:cs="Times New Roman"/>
          <w:b w:val="0"/>
          <w:bCs/>
          <w:szCs w:val="24"/>
          <w:lang w:val="en-US"/>
        </w:rPr>
        <w:t xml:space="preserve"> to the farm.</w:t>
      </w:r>
    </w:p>
    <w:p w14:paraId="2DCC5094" w14:textId="77777777" w:rsidR="00EE3DF5" w:rsidRDefault="00EE3DF5" w:rsidP="00EE3DF5">
      <w:pPr>
        <w:spacing w:line="360" w:lineRule="auto"/>
        <w:jc w:val="both"/>
        <w:rPr>
          <w:rFonts w:cs="Times New Roman"/>
          <w:b w:val="0"/>
          <w:bCs/>
          <w:szCs w:val="24"/>
        </w:rPr>
      </w:pPr>
      <w:r>
        <w:rPr>
          <w:rFonts w:cs="Times New Roman"/>
          <w:szCs w:val="24"/>
        </w:rPr>
        <w:t>Q26:</w:t>
      </w:r>
      <w:r>
        <w:rPr>
          <w:rFonts w:cs="Times New Roman"/>
          <w:b w:val="0"/>
          <w:bCs/>
          <w:szCs w:val="24"/>
        </w:rPr>
        <w:t xml:space="preserve"> How many are your worker in the farm?</w:t>
      </w:r>
    </w:p>
    <w:p w14:paraId="123C106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C</w:t>
      </w:r>
      <w:r>
        <w:rPr>
          <w:rFonts w:cs="Times New Roman"/>
          <w:b w:val="0"/>
          <w:bCs/>
          <w:szCs w:val="24"/>
          <w:lang w:val="en-US"/>
        </w:rPr>
        <w:t xml:space="preserve">urrently, we have </w:t>
      </w:r>
      <w:r>
        <w:rPr>
          <w:rFonts w:cs="Times New Roman"/>
          <w:b w:val="0"/>
          <w:bCs/>
          <w:szCs w:val="24"/>
        </w:rPr>
        <w:t>five</w:t>
      </w:r>
      <w:r>
        <w:rPr>
          <w:rFonts w:cs="Times New Roman"/>
          <w:b w:val="0"/>
          <w:bCs/>
          <w:szCs w:val="24"/>
          <w:lang w:val="en-US"/>
        </w:rPr>
        <w:t xml:space="preserve"> worker</w:t>
      </w:r>
      <w:r>
        <w:rPr>
          <w:rFonts w:cs="Times New Roman"/>
          <w:b w:val="0"/>
          <w:bCs/>
          <w:szCs w:val="24"/>
        </w:rPr>
        <w:t>s</w:t>
      </w:r>
      <w:r>
        <w:rPr>
          <w:rFonts w:cs="Times New Roman"/>
          <w:b w:val="0"/>
          <w:bCs/>
          <w:szCs w:val="24"/>
          <w:lang w:val="en-US"/>
        </w:rPr>
        <w:t xml:space="preserve"> at the farm they take turn to maintain the farm.</w:t>
      </w:r>
    </w:p>
    <w:p w14:paraId="254E7366" w14:textId="77777777" w:rsidR="00EE3DF5" w:rsidRDefault="00EE3DF5" w:rsidP="00EE3DF5">
      <w:pPr>
        <w:spacing w:line="360" w:lineRule="auto"/>
        <w:jc w:val="both"/>
        <w:rPr>
          <w:rFonts w:cs="Times New Roman"/>
          <w:b w:val="0"/>
          <w:bCs/>
          <w:szCs w:val="24"/>
        </w:rPr>
      </w:pPr>
      <w:r>
        <w:rPr>
          <w:rFonts w:cs="Times New Roman"/>
          <w:szCs w:val="24"/>
        </w:rPr>
        <w:t>Q27:</w:t>
      </w:r>
      <w:r>
        <w:rPr>
          <w:rFonts w:cs="Times New Roman"/>
          <w:b w:val="0"/>
          <w:bCs/>
          <w:szCs w:val="24"/>
        </w:rPr>
        <w:t xml:space="preserve"> Why do you need to track each piglet that are born of each mother pig?</w:t>
      </w:r>
    </w:p>
    <w:p w14:paraId="4DADCF1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 xml:space="preserve">e, use this method so that we can get another batch of sow in our own breeding in the farm, at the same time we can ensure that the next sow is well because it come from our farm. </w:t>
      </w:r>
      <w:r>
        <w:rPr>
          <w:rFonts w:cs="Times New Roman"/>
          <w:b w:val="0"/>
          <w:bCs/>
          <w:szCs w:val="24"/>
        </w:rPr>
        <w:t>Also, using</w:t>
      </w:r>
      <w:r>
        <w:rPr>
          <w:rFonts w:cs="Times New Roman"/>
          <w:b w:val="0"/>
          <w:bCs/>
          <w:szCs w:val="24"/>
          <w:lang w:val="en-US"/>
        </w:rPr>
        <w:t xml:space="preserve"> it we can avoid in</w:t>
      </w:r>
      <w:r>
        <w:rPr>
          <w:rFonts w:cs="Times New Roman"/>
          <w:b w:val="0"/>
          <w:bCs/>
          <w:szCs w:val="24"/>
        </w:rPr>
        <w:t xml:space="preserve"> </w:t>
      </w:r>
      <w:r>
        <w:rPr>
          <w:rFonts w:cs="Times New Roman"/>
          <w:b w:val="0"/>
          <w:bCs/>
          <w:szCs w:val="24"/>
          <w:lang w:val="en-US"/>
        </w:rPr>
        <w:t xml:space="preserve">breeding so that </w:t>
      </w:r>
      <w:r>
        <w:rPr>
          <w:rFonts w:cs="Times New Roman"/>
          <w:b w:val="0"/>
          <w:bCs/>
          <w:szCs w:val="24"/>
        </w:rPr>
        <w:t xml:space="preserve">is </w:t>
      </w:r>
      <w:r>
        <w:rPr>
          <w:rFonts w:cs="Times New Roman"/>
          <w:b w:val="0"/>
          <w:bCs/>
          <w:szCs w:val="24"/>
          <w:lang w:val="en-US"/>
        </w:rPr>
        <w:t>why we use tracking.</w:t>
      </w:r>
    </w:p>
    <w:p w14:paraId="0B92719E" w14:textId="77777777" w:rsidR="00345573" w:rsidRPr="00140492" w:rsidRDefault="00345573" w:rsidP="00345573">
      <w:pPr>
        <w:widowControl w:val="0"/>
        <w:overflowPunct w:val="0"/>
        <w:autoSpaceDE w:val="0"/>
        <w:autoSpaceDN w:val="0"/>
        <w:adjustRightInd w:val="0"/>
        <w:ind w:right="20"/>
        <w:jc w:val="both"/>
        <w:rPr>
          <w:b w:val="0"/>
          <w:sz w:val="22"/>
        </w:rPr>
      </w:pPr>
    </w:p>
    <w:p w14:paraId="0C1D81A9" w14:textId="77777777" w:rsidR="007843D7" w:rsidRPr="007843D7" w:rsidRDefault="007843D7" w:rsidP="007843D7">
      <w:pPr>
        <w:rPr>
          <w:lang w:eastAsia="en-PH"/>
        </w:rPr>
      </w:pPr>
    </w:p>
    <w:p w14:paraId="6303D9E7" w14:textId="4D1F7D8C" w:rsidR="00EE3DF5" w:rsidRDefault="007843D7" w:rsidP="007843D7">
      <w:pPr>
        <w:tabs>
          <w:tab w:val="left" w:pos="195"/>
          <w:tab w:val="center" w:pos="4320"/>
        </w:tabs>
        <w:jc w:val="left"/>
        <w:rPr>
          <w:lang w:eastAsia="en-PH"/>
        </w:rPr>
      </w:pPr>
      <w:r>
        <w:rPr>
          <w:lang w:eastAsia="en-PH"/>
        </w:rPr>
        <w:tab/>
      </w:r>
      <w:r>
        <w:rPr>
          <w:lang w:eastAsia="en-PH"/>
        </w:rPr>
        <w:tab/>
      </w:r>
    </w:p>
    <w:p w14:paraId="4C204EEE" w14:textId="77777777" w:rsidR="00EE3DF5" w:rsidRDefault="00EE3DF5">
      <w:pPr>
        <w:spacing w:after="160" w:line="259" w:lineRule="auto"/>
        <w:jc w:val="left"/>
        <w:rPr>
          <w:lang w:eastAsia="en-PH"/>
        </w:rPr>
      </w:pPr>
      <w:r>
        <w:rPr>
          <w:lang w:eastAsia="en-PH"/>
        </w:rPr>
        <w:br w:type="page"/>
      </w:r>
    </w:p>
    <w:p w14:paraId="75F78A22" w14:textId="77777777" w:rsidR="00EE3DF5" w:rsidRDefault="00EE3DF5" w:rsidP="00EE3DF5">
      <w:pPr>
        <w:tabs>
          <w:tab w:val="left" w:pos="195"/>
          <w:tab w:val="center" w:pos="4320"/>
        </w:tabs>
        <w:jc w:val="left"/>
        <w:rPr>
          <w:lang w:eastAsia="en-PH"/>
        </w:rPr>
      </w:pPr>
      <w:r>
        <w:rPr>
          <w:noProof/>
          <w:lang w:eastAsia="en-PH"/>
        </w:rPr>
        <w:lastRenderedPageBreak/>
        <w:drawing>
          <wp:inline distT="0" distB="0" distL="0" distR="0" wp14:anchorId="725C802C" wp14:editId="61AE0BD2">
            <wp:extent cx="4797425" cy="8229600"/>
            <wp:effectExtent l="0" t="0" r="3175" b="0"/>
            <wp:docPr id="1032" name="Picture 17"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7"/>
                    <pic:cNvPicPr/>
                  </pic:nvPicPr>
                  <pic:blipFill>
                    <a:blip r:embed="rId159" cstate="print"/>
                    <a:srcRect/>
                    <a:stretch/>
                  </pic:blipFill>
                  <pic:spPr>
                    <a:xfrm>
                      <a:off x="0" y="0"/>
                      <a:ext cx="4797425" cy="8229600"/>
                    </a:xfrm>
                    <a:prstGeom prst="rect">
                      <a:avLst/>
                    </a:prstGeom>
                  </pic:spPr>
                </pic:pic>
              </a:graphicData>
            </a:graphic>
          </wp:inline>
        </w:drawing>
      </w:r>
    </w:p>
    <w:p w14:paraId="347B3443" w14:textId="77777777" w:rsidR="00EE3DF5" w:rsidRDefault="00EE3DF5" w:rsidP="00EE3DF5">
      <w:pPr>
        <w:tabs>
          <w:tab w:val="left" w:pos="195"/>
          <w:tab w:val="center" w:pos="4320"/>
        </w:tabs>
        <w:jc w:val="left"/>
        <w:rPr>
          <w:lang w:eastAsia="en-PH"/>
        </w:rPr>
      </w:pPr>
      <w:r>
        <w:rPr>
          <w:noProof/>
          <w:lang w:eastAsia="en-PH"/>
        </w:rPr>
        <w:lastRenderedPageBreak/>
        <w:drawing>
          <wp:inline distT="0" distB="0" distL="0" distR="0" wp14:anchorId="6D087098" wp14:editId="77D47A57">
            <wp:extent cx="5486400" cy="3970020"/>
            <wp:effectExtent l="0" t="0" r="0" b="0"/>
            <wp:docPr id="1033" name="Picture 8"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60" cstate="print"/>
                    <a:srcRect/>
                    <a:stretch/>
                  </pic:blipFill>
                  <pic:spPr>
                    <a:xfrm>
                      <a:off x="0" y="0"/>
                      <a:ext cx="5486400" cy="3970020"/>
                    </a:xfrm>
                    <a:prstGeom prst="rect">
                      <a:avLst/>
                    </a:prstGeom>
                  </pic:spPr>
                </pic:pic>
              </a:graphicData>
            </a:graphic>
          </wp:inline>
        </w:drawing>
      </w:r>
    </w:p>
    <w:p w14:paraId="7590B631" w14:textId="77777777" w:rsidR="00EE3DF5" w:rsidRDefault="00EE3DF5" w:rsidP="00EE3DF5">
      <w:pPr>
        <w:tabs>
          <w:tab w:val="left" w:pos="195"/>
          <w:tab w:val="center" w:pos="4320"/>
        </w:tabs>
        <w:jc w:val="left"/>
        <w:rPr>
          <w:lang w:eastAsia="en-PH"/>
        </w:rPr>
      </w:pPr>
    </w:p>
    <w:p w14:paraId="4BAA7D6C" w14:textId="77777777" w:rsidR="00EE3DF5" w:rsidRDefault="00EE3DF5" w:rsidP="00EE3DF5">
      <w:pPr>
        <w:spacing w:after="160" w:line="259" w:lineRule="auto"/>
        <w:jc w:val="left"/>
        <w:rPr>
          <w:lang w:eastAsia="en-PH"/>
        </w:rPr>
      </w:pPr>
      <w:r>
        <w:rPr>
          <w:lang w:eastAsia="en-PH"/>
        </w:rPr>
        <w:br w:type="page"/>
      </w:r>
    </w:p>
    <w:p w14:paraId="669A6961" w14:textId="77777777" w:rsidR="00EE3DF5" w:rsidRDefault="00EE3DF5" w:rsidP="00EE3DF5">
      <w:pPr>
        <w:tabs>
          <w:tab w:val="left" w:pos="195"/>
          <w:tab w:val="center" w:pos="4320"/>
        </w:tabs>
        <w:jc w:val="left"/>
        <w:rPr>
          <w:noProof/>
          <w:lang w:eastAsia="en-PH"/>
        </w:rPr>
      </w:pPr>
      <w:r>
        <w:rPr>
          <w:noProof/>
          <w:lang w:eastAsia="en-PH"/>
        </w:rPr>
        <w:lastRenderedPageBreak/>
        <w:drawing>
          <wp:inline distT="0" distB="0" distL="0" distR="0" wp14:anchorId="2D665704" wp14:editId="4A24EE39">
            <wp:extent cx="5486400" cy="7246620"/>
            <wp:effectExtent l="0" t="0" r="0" b="0"/>
            <wp:docPr id="1034" name="Picture 10" descr="A group of pigs in a cag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161" cstate="print"/>
                    <a:srcRect/>
                    <a:stretch/>
                  </pic:blipFill>
                  <pic:spPr>
                    <a:xfrm>
                      <a:off x="0" y="0"/>
                      <a:ext cx="5486400" cy="7246620"/>
                    </a:xfrm>
                    <a:prstGeom prst="rect">
                      <a:avLst/>
                    </a:prstGeom>
                  </pic:spPr>
                </pic:pic>
              </a:graphicData>
            </a:graphic>
          </wp:inline>
        </w:drawing>
      </w:r>
    </w:p>
    <w:p w14:paraId="4CC9A393" w14:textId="77777777" w:rsidR="00EE3DF5" w:rsidRDefault="00EE3DF5" w:rsidP="00EE3DF5">
      <w:pPr>
        <w:rPr>
          <w:lang w:eastAsia="en-PH"/>
        </w:rPr>
      </w:pPr>
    </w:p>
    <w:p w14:paraId="6E952979" w14:textId="77777777" w:rsidR="00EE3DF5" w:rsidRDefault="00EE3DF5" w:rsidP="00EE3DF5">
      <w:pPr>
        <w:rPr>
          <w:lang w:eastAsia="en-PH"/>
        </w:rPr>
      </w:pPr>
    </w:p>
    <w:p w14:paraId="6B64F673" w14:textId="77777777" w:rsidR="00EE3DF5" w:rsidRDefault="00EE3DF5" w:rsidP="00EE3DF5">
      <w:pPr>
        <w:rPr>
          <w:lang w:eastAsia="en-PH"/>
        </w:rPr>
      </w:pPr>
    </w:p>
    <w:p w14:paraId="1B4F7E69" w14:textId="77777777" w:rsidR="00EE3DF5" w:rsidRDefault="00EE3DF5" w:rsidP="00EE3DF5">
      <w:pPr>
        <w:rPr>
          <w:noProof/>
          <w:lang w:eastAsia="en-PH"/>
        </w:rPr>
      </w:pPr>
    </w:p>
    <w:p w14:paraId="53B13385" w14:textId="77777777" w:rsidR="00EE3DF5" w:rsidRDefault="00EE3DF5" w:rsidP="00EE3DF5">
      <w:pPr>
        <w:tabs>
          <w:tab w:val="left" w:pos="1200"/>
          <w:tab w:val="center" w:pos="4320"/>
        </w:tabs>
        <w:jc w:val="left"/>
        <w:rPr>
          <w:lang w:eastAsia="en-PH"/>
        </w:rPr>
      </w:pPr>
      <w:r>
        <w:rPr>
          <w:lang w:eastAsia="en-PH"/>
        </w:rPr>
        <w:tab/>
      </w:r>
    </w:p>
    <w:p w14:paraId="50126A0E" w14:textId="77777777" w:rsidR="00EE3DF5" w:rsidRDefault="00EE3DF5" w:rsidP="00EE3DF5">
      <w:pPr>
        <w:spacing w:after="160" w:line="259" w:lineRule="auto"/>
        <w:jc w:val="left"/>
        <w:rPr>
          <w:lang w:eastAsia="en-PH"/>
        </w:rPr>
      </w:pPr>
      <w:r>
        <w:rPr>
          <w:lang w:eastAsia="en-PH"/>
        </w:rPr>
        <w:br w:type="page"/>
      </w:r>
      <w:r>
        <w:rPr>
          <w:noProof/>
          <w:lang w:eastAsia="en-PH"/>
        </w:rPr>
        <w:lastRenderedPageBreak/>
        <w:drawing>
          <wp:inline distT="0" distB="0" distL="0" distR="0" wp14:anchorId="05D3DC46" wp14:editId="2BB61B8F">
            <wp:extent cx="5116830" cy="8229600"/>
            <wp:effectExtent l="0" t="0" r="7620" b="0"/>
            <wp:docPr id="1035" name="Picture 12"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2"/>
                    <pic:cNvPicPr/>
                  </pic:nvPicPr>
                  <pic:blipFill>
                    <a:blip r:embed="rId162" cstate="print"/>
                    <a:srcRect/>
                    <a:stretch/>
                  </pic:blipFill>
                  <pic:spPr>
                    <a:xfrm>
                      <a:off x="0" y="0"/>
                      <a:ext cx="5116830" cy="8229600"/>
                    </a:xfrm>
                    <a:prstGeom prst="rect">
                      <a:avLst/>
                    </a:prstGeom>
                  </pic:spPr>
                </pic:pic>
              </a:graphicData>
            </a:graphic>
          </wp:inline>
        </w:drawing>
      </w:r>
    </w:p>
    <w:p w14:paraId="6D7B74C6" w14:textId="77777777" w:rsidR="00EE3DF5" w:rsidRDefault="00EE3DF5" w:rsidP="00EE3DF5">
      <w:pPr>
        <w:tabs>
          <w:tab w:val="left" w:pos="1200"/>
          <w:tab w:val="center" w:pos="4320"/>
        </w:tabs>
        <w:jc w:val="left"/>
        <w:rPr>
          <w:lang w:eastAsia="en-PH"/>
        </w:rPr>
      </w:pPr>
      <w:r>
        <w:rPr>
          <w:lang w:eastAsia="en-PH"/>
        </w:rPr>
        <w:lastRenderedPageBreak/>
        <w:tab/>
      </w:r>
      <w:r>
        <w:rPr>
          <w:lang w:eastAsia="en-PH"/>
        </w:rPr>
        <w:tab/>
      </w:r>
      <w:r>
        <w:rPr>
          <w:noProof/>
          <w:lang w:eastAsia="en-PH"/>
        </w:rPr>
        <w:drawing>
          <wp:inline distT="0" distB="0" distL="0" distR="0" wp14:anchorId="044C0449" wp14:editId="734D14FF">
            <wp:extent cx="4709795" cy="8229600"/>
            <wp:effectExtent l="0" t="0" r="0" b="0"/>
            <wp:docPr id="1036" name="Picture 13"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63" cstate="print"/>
                    <a:srcRect/>
                    <a:stretch/>
                  </pic:blipFill>
                  <pic:spPr>
                    <a:xfrm>
                      <a:off x="0" y="0"/>
                      <a:ext cx="4709795" cy="8229600"/>
                    </a:xfrm>
                    <a:prstGeom prst="rect">
                      <a:avLst/>
                    </a:prstGeom>
                  </pic:spPr>
                </pic:pic>
              </a:graphicData>
            </a:graphic>
          </wp:inline>
        </w:drawing>
      </w:r>
    </w:p>
    <w:p w14:paraId="343BBA07" w14:textId="77777777" w:rsidR="00EE3DF5" w:rsidRDefault="00EE3DF5" w:rsidP="00EE3DF5">
      <w:pPr>
        <w:tabs>
          <w:tab w:val="left" w:pos="1200"/>
          <w:tab w:val="center" w:pos="4320"/>
        </w:tabs>
        <w:jc w:val="left"/>
        <w:rPr>
          <w:lang w:eastAsia="en-PH"/>
        </w:rPr>
      </w:pPr>
      <w:r>
        <w:rPr>
          <w:noProof/>
          <w:lang w:eastAsia="en-PH"/>
        </w:rPr>
        <w:lastRenderedPageBreak/>
        <w:drawing>
          <wp:inline distT="0" distB="0" distL="0" distR="0" wp14:anchorId="6F2B687B" wp14:editId="6F541B9C">
            <wp:extent cx="5486400" cy="4270375"/>
            <wp:effectExtent l="0" t="0" r="0" b="0"/>
            <wp:docPr id="1037" name="Picture 14" descr="A picture containing ground, old, seat, dir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4"/>
                    <pic:cNvPicPr/>
                  </pic:nvPicPr>
                  <pic:blipFill>
                    <a:blip r:embed="rId164" cstate="print"/>
                    <a:srcRect/>
                    <a:stretch/>
                  </pic:blipFill>
                  <pic:spPr>
                    <a:xfrm>
                      <a:off x="0" y="0"/>
                      <a:ext cx="5486400" cy="4270375"/>
                    </a:xfrm>
                    <a:prstGeom prst="rect">
                      <a:avLst/>
                    </a:prstGeom>
                  </pic:spPr>
                </pic:pic>
              </a:graphicData>
            </a:graphic>
          </wp:inline>
        </w:drawing>
      </w:r>
      <w:r>
        <w:rPr>
          <w:lang w:eastAsia="en-PH"/>
        </w:rPr>
        <w:tab/>
      </w:r>
    </w:p>
    <w:p w14:paraId="24C8F9AF" w14:textId="77777777" w:rsidR="007843D7" w:rsidRPr="007843D7" w:rsidRDefault="007843D7" w:rsidP="007843D7">
      <w:pPr>
        <w:tabs>
          <w:tab w:val="left" w:pos="195"/>
          <w:tab w:val="center" w:pos="4320"/>
        </w:tabs>
        <w:jc w:val="left"/>
        <w:rPr>
          <w:lang w:eastAsia="en-PH"/>
        </w:rPr>
      </w:pPr>
    </w:p>
    <w:sectPr w:rsidR="007843D7" w:rsidRPr="007843D7" w:rsidSect="00A32EB5">
      <w:footerReference w:type="default" r:id="rId165"/>
      <w:pgSz w:w="15840" w:h="12240" w:orient="landscape" w:code="1"/>
      <w:pgMar w:top="1440" w:right="1440" w:bottom="2160" w:left="1440" w:header="720" w:footer="28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8CAC5" w14:textId="77777777" w:rsidR="001E2C3C" w:rsidRDefault="001E2C3C" w:rsidP="0023168E">
      <w:r>
        <w:separator/>
      </w:r>
    </w:p>
  </w:endnote>
  <w:endnote w:type="continuationSeparator" w:id="0">
    <w:p w14:paraId="1C1AD631" w14:textId="77777777" w:rsidR="001E2C3C" w:rsidRDefault="001E2C3C" w:rsidP="00231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26B63" w14:textId="77777777" w:rsidR="00640A6E" w:rsidRDefault="00640A6E">
    <w:pPr>
      <w:pStyle w:val="Footer"/>
      <w:jc w:val="right"/>
    </w:pPr>
    <w:r>
      <w:t xml:space="preserve">                                                                                                                    </w:t>
    </w:r>
  </w:p>
  <w:p w14:paraId="7D98FE07" w14:textId="44CF56FD" w:rsidR="00640A6E" w:rsidRDefault="00640A6E" w:rsidP="00C10007">
    <w:pPr>
      <w:pStyle w:val="Footer"/>
      <w:jc w:val="both"/>
    </w:pPr>
    <w:r>
      <w:rPr>
        <w:b w:val="0"/>
        <w:i/>
        <w:sz w:val="18"/>
      </w:rPr>
      <w:t>STI College Koronadal</w:t>
    </w:r>
    <w:r>
      <w:t xml:space="preserve"> </w:t>
    </w:r>
    <w:sdt>
      <w:sdtPr>
        <w:id w:val="765578392"/>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sdtContent>
    </w:sdt>
  </w:p>
  <w:p w14:paraId="370D80EC" w14:textId="77777777" w:rsidR="00640A6E" w:rsidRDefault="00640A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06AD6" w14:textId="77777777" w:rsidR="00640A6E" w:rsidRPr="001F5EA3" w:rsidRDefault="00640A6E" w:rsidP="00CA247D">
    <w:pPr>
      <w:pStyle w:val="Footer"/>
      <w:tabs>
        <w:tab w:val="clear" w:pos="4680"/>
        <w:tab w:val="clear" w:pos="9360"/>
      </w:tabs>
      <w:rPr>
        <w:b w:val="0"/>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973663" w14:paraId="7DE747F1" w14:textId="77777777" w:rsidTr="001F5EA3">
      <w:tc>
        <w:tcPr>
          <w:tcW w:w="7191" w:type="dxa"/>
          <w:vAlign w:val="center"/>
        </w:tcPr>
        <w:p w14:paraId="2D9496EA" w14:textId="77777777" w:rsidR="00973663" w:rsidRDefault="00973663" w:rsidP="001F5EA3">
          <w:pPr>
            <w:pStyle w:val="Footer"/>
            <w:tabs>
              <w:tab w:val="clear" w:pos="4680"/>
              <w:tab w:val="clear" w:pos="9360"/>
            </w:tabs>
            <w:jc w:val="left"/>
            <w:rPr>
              <w:b w:val="0"/>
              <w:i/>
              <w:sz w:val="18"/>
            </w:rPr>
          </w:pPr>
          <w:r>
            <w:rPr>
              <w:b w:val="0"/>
              <w:i/>
              <w:sz w:val="18"/>
            </w:rPr>
            <w:t>STI College Koronadal</w:t>
          </w:r>
        </w:p>
      </w:tc>
      <w:tc>
        <w:tcPr>
          <w:tcW w:w="1439" w:type="dxa"/>
          <w:vAlign w:val="center"/>
        </w:tcPr>
        <w:p w14:paraId="386E6361" w14:textId="77777777" w:rsidR="00973663" w:rsidRDefault="00973663"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2CBFE23C" w14:textId="77777777" w:rsidR="00973663" w:rsidRPr="001F5EA3" w:rsidRDefault="00973663" w:rsidP="00CA247D">
    <w:pPr>
      <w:pStyle w:val="Footer"/>
      <w:tabs>
        <w:tab w:val="clear" w:pos="4680"/>
        <w:tab w:val="clear" w:pos="9360"/>
      </w:tabs>
      <w:jc w:val="left"/>
      <w:rPr>
        <w:b w:val="0"/>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640A6E" w14:paraId="1CBCDC90" w14:textId="77777777" w:rsidTr="001F5EA3">
      <w:tc>
        <w:tcPr>
          <w:tcW w:w="7191" w:type="dxa"/>
          <w:vAlign w:val="center"/>
        </w:tcPr>
        <w:p w14:paraId="57C085C9" w14:textId="026F7E6E" w:rsidR="00640A6E" w:rsidRDefault="00640A6E" w:rsidP="001F5EA3">
          <w:pPr>
            <w:pStyle w:val="Footer"/>
            <w:tabs>
              <w:tab w:val="clear" w:pos="4680"/>
              <w:tab w:val="clear" w:pos="9360"/>
            </w:tabs>
            <w:jc w:val="left"/>
            <w:rPr>
              <w:b w:val="0"/>
              <w:i/>
              <w:sz w:val="18"/>
            </w:rPr>
          </w:pPr>
          <w:r>
            <w:rPr>
              <w:b w:val="0"/>
              <w:i/>
              <w:sz w:val="18"/>
            </w:rPr>
            <w:t>STI College Koronadal</w:t>
          </w:r>
        </w:p>
      </w:tc>
      <w:tc>
        <w:tcPr>
          <w:tcW w:w="1439" w:type="dxa"/>
          <w:vAlign w:val="center"/>
        </w:tcPr>
        <w:p w14:paraId="0FD941C5" w14:textId="77777777" w:rsidR="00640A6E" w:rsidRDefault="00640A6E"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14664A6B" w14:textId="77777777" w:rsidR="00640A6E" w:rsidRPr="001F5EA3" w:rsidRDefault="00640A6E" w:rsidP="00CA247D">
    <w:pPr>
      <w:pStyle w:val="Footer"/>
      <w:tabs>
        <w:tab w:val="clear" w:pos="4680"/>
        <w:tab w:val="clear" w:pos="9360"/>
      </w:tabs>
      <w:jc w:val="left"/>
      <w:rPr>
        <w:b w:val="0"/>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78"/>
      <w:gridCol w:w="3769"/>
    </w:tblGrid>
    <w:tr w:rsidR="00640A6E" w14:paraId="11C3BF18" w14:textId="77777777" w:rsidTr="00B903FC">
      <w:trPr>
        <w:trHeight w:val="618"/>
      </w:trPr>
      <w:tc>
        <w:tcPr>
          <w:tcW w:w="4878" w:type="dxa"/>
          <w:vAlign w:val="center"/>
        </w:tcPr>
        <w:p w14:paraId="461906A7" w14:textId="77777777" w:rsidR="00640A6E" w:rsidRDefault="00640A6E" w:rsidP="00CA247D">
          <w:pPr>
            <w:pStyle w:val="Footer"/>
            <w:tabs>
              <w:tab w:val="clear" w:pos="4680"/>
              <w:tab w:val="clear" w:pos="9360"/>
            </w:tabs>
            <w:jc w:val="left"/>
            <w:rPr>
              <w:b w:val="0"/>
              <w:sz w:val="18"/>
            </w:rPr>
          </w:pPr>
          <w:r>
            <w:rPr>
              <w:b w:val="0"/>
              <w:i/>
              <w:sz w:val="18"/>
            </w:rPr>
            <w:t>STI College Koronadal</w:t>
          </w:r>
        </w:p>
      </w:tc>
      <w:tc>
        <w:tcPr>
          <w:tcW w:w="3769" w:type="dxa"/>
          <w:vAlign w:val="center"/>
        </w:tcPr>
        <w:p w14:paraId="4920FE2C" w14:textId="77777777" w:rsidR="00640A6E" w:rsidRDefault="00640A6E"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1D86BEC8" w14:textId="77777777" w:rsidR="00640A6E" w:rsidRPr="001F5EA3" w:rsidRDefault="00640A6E" w:rsidP="001F5EA3">
    <w:pPr>
      <w:pStyle w:val="Footer"/>
      <w:tabs>
        <w:tab w:val="clear" w:pos="4680"/>
        <w:tab w:val="clear" w:pos="9360"/>
      </w:tabs>
      <w:jc w:val="left"/>
      <w:rPr>
        <w:b w:val="0"/>
        <w:sz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78"/>
      <w:gridCol w:w="4878"/>
    </w:tblGrid>
    <w:tr w:rsidR="00640A6E" w14:paraId="0698EE34" w14:textId="77777777" w:rsidTr="00EE3DF5">
      <w:trPr>
        <w:trHeight w:val="618"/>
      </w:trPr>
      <w:tc>
        <w:tcPr>
          <w:tcW w:w="4878" w:type="dxa"/>
          <w:vAlign w:val="center"/>
        </w:tcPr>
        <w:p w14:paraId="7B164374" w14:textId="6E763BBA" w:rsidR="00640A6E" w:rsidRDefault="00640A6E" w:rsidP="00CA247D">
          <w:pPr>
            <w:pStyle w:val="Footer"/>
            <w:tabs>
              <w:tab w:val="clear" w:pos="4680"/>
              <w:tab w:val="clear" w:pos="9360"/>
            </w:tabs>
            <w:jc w:val="left"/>
            <w:rPr>
              <w:b w:val="0"/>
              <w:sz w:val="18"/>
            </w:rPr>
          </w:pPr>
          <w:r>
            <w:rPr>
              <w:b w:val="0"/>
              <w:i/>
              <w:sz w:val="18"/>
            </w:rPr>
            <w:t>STI College Koronadal</w:t>
          </w:r>
        </w:p>
      </w:tc>
      <w:tc>
        <w:tcPr>
          <w:tcW w:w="4878" w:type="dxa"/>
          <w:vAlign w:val="center"/>
        </w:tcPr>
        <w:p w14:paraId="2026ABC8" w14:textId="77777777" w:rsidR="00640A6E" w:rsidRDefault="00640A6E"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33F6EC80" w14:textId="77777777" w:rsidR="00640A6E" w:rsidRPr="001F5EA3" w:rsidRDefault="00640A6E" w:rsidP="001F5EA3">
    <w:pPr>
      <w:pStyle w:val="Footer"/>
      <w:tabs>
        <w:tab w:val="clear" w:pos="4680"/>
        <w:tab w:val="clear" w:pos="9360"/>
      </w:tabs>
      <w:jc w:val="left"/>
      <w:rPr>
        <w:b w:val="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D7E9A" w14:textId="77777777" w:rsidR="001E2C3C" w:rsidRDefault="001E2C3C" w:rsidP="0023168E">
      <w:r>
        <w:separator/>
      </w:r>
    </w:p>
  </w:footnote>
  <w:footnote w:type="continuationSeparator" w:id="0">
    <w:p w14:paraId="3713C7EE" w14:textId="77777777" w:rsidR="001E2C3C" w:rsidRDefault="001E2C3C" w:rsidP="00231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hybridMultilevel"/>
    <w:tmpl w:val="96BAE826"/>
    <w:lvl w:ilvl="0" w:tplc="59D0EBD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0000005"/>
    <w:multiLevelType w:val="hybridMultilevel"/>
    <w:tmpl w:val="0FC8F25A"/>
    <w:lvl w:ilvl="0" w:tplc="B6709DD2">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0000006"/>
    <w:multiLevelType w:val="hybridMultilevel"/>
    <w:tmpl w:val="4470E1A0"/>
    <w:lvl w:ilvl="0" w:tplc="94A03A8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0000007"/>
    <w:multiLevelType w:val="hybridMultilevel"/>
    <w:tmpl w:val="E89C495A"/>
    <w:lvl w:ilvl="0" w:tplc="E250987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00000008"/>
    <w:multiLevelType w:val="hybridMultilevel"/>
    <w:tmpl w:val="E252FAE2"/>
    <w:lvl w:ilvl="0" w:tplc="9800D4D8">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000001B"/>
    <w:multiLevelType w:val="hybridMultilevel"/>
    <w:tmpl w:val="83B8C0B2"/>
    <w:lvl w:ilvl="0" w:tplc="3ABEF4B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000001E"/>
    <w:multiLevelType w:val="hybridMultilevel"/>
    <w:tmpl w:val="80ACB1F4"/>
    <w:lvl w:ilvl="0" w:tplc="FE220AFA">
      <w:start w:val="1"/>
      <w:numFmt w:val="lowerLetter"/>
      <w:lvlText w:val="%1."/>
      <w:lvlJc w:val="left"/>
      <w:pPr>
        <w:ind w:left="1080" w:hanging="360"/>
      </w:pPr>
      <w:rPr>
        <w:rFonts w:hint="default"/>
        <w:b/>
        <w:i w:val="0"/>
        <w:iCs w:val="0"/>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05D73408"/>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2B7DC2"/>
    <w:multiLevelType w:val="hybridMultilevel"/>
    <w:tmpl w:val="4A5E4F48"/>
    <w:lvl w:ilvl="0" w:tplc="11AC4E76">
      <w:start w:val="1"/>
      <w:numFmt w:val="bullet"/>
      <w:pStyle w:val="ListParagraph"/>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 w15:restartNumberingAfterBreak="0">
    <w:nsid w:val="13B40E45"/>
    <w:multiLevelType w:val="hybridMultilevel"/>
    <w:tmpl w:val="EAB6FAD8"/>
    <w:lvl w:ilvl="0" w:tplc="FE220AFA">
      <w:start w:val="1"/>
      <w:numFmt w:val="lowerLetter"/>
      <w:lvlText w:val="%1."/>
      <w:lvlJc w:val="left"/>
      <w:pPr>
        <w:ind w:left="1080" w:hanging="360"/>
      </w:pPr>
      <w:rPr>
        <w:rFonts w:hint="default"/>
        <w:b/>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5C43354"/>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1F14F0"/>
    <w:multiLevelType w:val="hybridMultilevel"/>
    <w:tmpl w:val="1ED672EC"/>
    <w:lvl w:ilvl="0" w:tplc="491AD18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1F4C65C8"/>
    <w:multiLevelType w:val="multilevel"/>
    <w:tmpl w:val="A1F4BAEC"/>
    <w:lvl w:ilvl="0">
      <w:start w:val="1"/>
      <w:numFmt w:val="decimal"/>
      <w:pStyle w:val="Proposal1"/>
      <w:lvlText w:val="%1"/>
      <w:lvlJc w:val="left"/>
      <w:pPr>
        <w:tabs>
          <w:tab w:val="num" w:pos="720"/>
        </w:tabs>
        <w:ind w:left="720" w:hanging="720"/>
      </w:pPr>
    </w:lvl>
    <w:lvl w:ilvl="1">
      <w:start w:val="1"/>
      <w:numFmt w:val="decimal"/>
      <w:pStyle w:val="Proposal2"/>
      <w:lvlText w:val="%1.%2"/>
      <w:lvlJc w:val="left"/>
      <w:pPr>
        <w:tabs>
          <w:tab w:val="num" w:pos="1440"/>
        </w:tabs>
        <w:ind w:left="1440" w:hanging="72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22490FFD"/>
    <w:multiLevelType w:val="hybridMultilevel"/>
    <w:tmpl w:val="0AA8093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28FC0BD0"/>
    <w:multiLevelType w:val="hybridMultilevel"/>
    <w:tmpl w:val="50BA7FD0"/>
    <w:lvl w:ilvl="0" w:tplc="0A2442C8">
      <w:start w:val="1"/>
      <w:numFmt w:val="lowerLetter"/>
      <w:lvlText w:val="%1."/>
      <w:lvlJc w:val="left"/>
      <w:pPr>
        <w:ind w:left="1440" w:hanging="360"/>
      </w:pPr>
      <w:rPr>
        <w:rFonts w:hint="default"/>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 w15:restartNumberingAfterBreak="0">
    <w:nsid w:val="2A815E36"/>
    <w:multiLevelType w:val="hybridMultilevel"/>
    <w:tmpl w:val="2EE0CD38"/>
    <w:lvl w:ilvl="0" w:tplc="F10CDF32">
      <w:start w:val="1"/>
      <w:numFmt w:val="lowerLetter"/>
      <w:lvlText w:val="%1."/>
      <w:lvlJc w:val="left"/>
      <w:pPr>
        <w:ind w:left="1800" w:hanging="360"/>
      </w:pPr>
      <w:rPr>
        <w:rFonts w:hint="default"/>
        <w:b/>
        <w:color w:val="000000" w:themeColor="text1"/>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306137B6"/>
    <w:multiLevelType w:val="hybridMultilevel"/>
    <w:tmpl w:val="284074DE"/>
    <w:lvl w:ilvl="0" w:tplc="FFFFFFFF">
      <w:start w:val="1"/>
      <w:numFmt w:val="lowerLetter"/>
      <w:lvlText w:val="%1."/>
      <w:lvlJc w:val="left"/>
      <w:pPr>
        <w:ind w:left="1080" w:hanging="360"/>
      </w:pPr>
      <w:rPr>
        <w:rFonts w:hint="default"/>
        <w:b/>
      </w:rPr>
    </w:lvl>
    <w:lvl w:ilvl="1" w:tplc="FE220AFA">
      <w:start w:val="1"/>
      <w:numFmt w:val="lowerLetter"/>
      <w:lvlText w:val="%2."/>
      <w:lvlJc w:val="left"/>
      <w:pPr>
        <w:ind w:left="1080" w:hanging="360"/>
      </w:pPr>
      <w:rPr>
        <w:rFonts w:hint="default"/>
        <w:b/>
        <w:i w:val="0"/>
        <w:iCs w:val="0"/>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15A0F92"/>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4B0331"/>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AA0F8B"/>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8358D6"/>
    <w:multiLevelType w:val="hybridMultilevel"/>
    <w:tmpl w:val="09766600"/>
    <w:lvl w:ilvl="0" w:tplc="8A020102">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433E5EDE"/>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0C4988"/>
    <w:multiLevelType w:val="hybridMultilevel"/>
    <w:tmpl w:val="09AC72D8"/>
    <w:lvl w:ilvl="0" w:tplc="533CB5A2">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4A55726C"/>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8F5C38"/>
    <w:multiLevelType w:val="hybridMultilevel"/>
    <w:tmpl w:val="CF163DF6"/>
    <w:lvl w:ilvl="0" w:tplc="FE220AFA">
      <w:start w:val="1"/>
      <w:numFmt w:val="lowerLetter"/>
      <w:lvlText w:val="%1."/>
      <w:lvlJc w:val="left"/>
      <w:pPr>
        <w:ind w:left="1080" w:hanging="360"/>
      </w:pPr>
      <w:rPr>
        <w:rFonts w:hint="default"/>
        <w:b/>
        <w:i w:val="0"/>
        <w:i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D284D3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9B79A3"/>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DB1999"/>
    <w:multiLevelType w:val="hybridMultilevel"/>
    <w:tmpl w:val="3626D6A2"/>
    <w:lvl w:ilvl="0" w:tplc="FE220AFA">
      <w:start w:val="1"/>
      <w:numFmt w:val="lowerLetter"/>
      <w:lvlText w:val="%1."/>
      <w:lvlJc w:val="left"/>
      <w:pPr>
        <w:ind w:left="1800" w:hanging="360"/>
      </w:pPr>
      <w:rPr>
        <w:rFonts w:hint="default"/>
        <w:b/>
        <w:i w:val="0"/>
        <w:iCs w:val="0"/>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8" w15:restartNumberingAfterBreak="0">
    <w:nsid w:val="4E460681"/>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2C23B2"/>
    <w:multiLevelType w:val="hybridMultilevel"/>
    <w:tmpl w:val="2402AC5C"/>
    <w:lvl w:ilvl="0" w:tplc="4C48C7BC">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0" w15:restartNumberingAfterBreak="0">
    <w:nsid w:val="4F8A377C"/>
    <w:multiLevelType w:val="hybridMultilevel"/>
    <w:tmpl w:val="349CD70A"/>
    <w:lvl w:ilvl="0" w:tplc="1E5E7F26">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abstractNum w:abstractNumId="31" w15:restartNumberingAfterBreak="0">
    <w:nsid w:val="522A49DD"/>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2820752"/>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4046973"/>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9990500"/>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761D38"/>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232158"/>
    <w:multiLevelType w:val="hybridMultilevel"/>
    <w:tmpl w:val="19787FFC"/>
    <w:lvl w:ilvl="0" w:tplc="83BAEB9A">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5FB27180"/>
    <w:multiLevelType w:val="hybridMultilevel"/>
    <w:tmpl w:val="9E640768"/>
    <w:lvl w:ilvl="0" w:tplc="500EAE92">
      <w:start w:val="1"/>
      <w:numFmt w:val="lowerLetter"/>
      <w:lvlText w:val="%1."/>
      <w:lvlJc w:val="left"/>
      <w:pPr>
        <w:ind w:left="1440" w:hanging="360"/>
      </w:pPr>
      <w:rPr>
        <w:rFonts w:hint="default"/>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8" w15:restartNumberingAfterBreak="0">
    <w:nsid w:val="60061B5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925C40"/>
    <w:multiLevelType w:val="hybridMultilevel"/>
    <w:tmpl w:val="9CB65976"/>
    <w:lvl w:ilvl="0" w:tplc="34090005">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0" w15:restartNumberingAfterBreak="0">
    <w:nsid w:val="61DD2ED0"/>
    <w:multiLevelType w:val="hybridMultilevel"/>
    <w:tmpl w:val="1D9C2F4E"/>
    <w:lvl w:ilvl="0" w:tplc="08F88844">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abstractNum w:abstractNumId="41" w15:restartNumberingAfterBreak="0">
    <w:nsid w:val="645F5735"/>
    <w:multiLevelType w:val="hybridMultilevel"/>
    <w:tmpl w:val="E1E83FB2"/>
    <w:lvl w:ilvl="0" w:tplc="08D0855C">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2" w15:restartNumberingAfterBreak="0">
    <w:nsid w:val="66B87D3A"/>
    <w:multiLevelType w:val="hybridMultilevel"/>
    <w:tmpl w:val="1D6C27E8"/>
    <w:lvl w:ilvl="0" w:tplc="49B405E8">
      <w:start w:val="1"/>
      <w:numFmt w:val="lowerLetter"/>
      <w:lvlText w:val="%1."/>
      <w:lvlJc w:val="left"/>
      <w:pPr>
        <w:ind w:left="1080" w:hanging="360"/>
      </w:pPr>
      <w:rPr>
        <w:rFonts w:hint="default"/>
        <w:b/>
        <w:i w:val="0"/>
        <w:iCs w:val="0"/>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3" w15:restartNumberingAfterBreak="0">
    <w:nsid w:val="6C9132AE"/>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2D2410C"/>
    <w:multiLevelType w:val="hybridMultilevel"/>
    <w:tmpl w:val="3386130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5" w15:restartNumberingAfterBreak="0">
    <w:nsid w:val="75150122"/>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382A92"/>
    <w:multiLevelType w:val="hybridMultilevel"/>
    <w:tmpl w:val="B176848A"/>
    <w:lvl w:ilvl="0" w:tplc="C0D6648C">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7" w15:restartNumberingAfterBreak="0">
    <w:nsid w:val="76421928"/>
    <w:multiLevelType w:val="hybridMultilevel"/>
    <w:tmpl w:val="72A23838"/>
    <w:lvl w:ilvl="0" w:tplc="2A28848A">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8" w15:restartNumberingAfterBreak="0">
    <w:nsid w:val="7964504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FC85DC4"/>
    <w:multiLevelType w:val="hybridMultilevel"/>
    <w:tmpl w:val="683A1ACC"/>
    <w:lvl w:ilvl="0" w:tplc="17E4CE1A">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num w:numId="1" w16cid:durableId="449251041">
    <w:abstractNumId w:val="12"/>
  </w:num>
  <w:num w:numId="2" w16cid:durableId="1166633239">
    <w:abstractNumId w:val="10"/>
  </w:num>
  <w:num w:numId="3" w16cid:durableId="830754688">
    <w:abstractNumId w:val="21"/>
  </w:num>
  <w:num w:numId="4" w16cid:durableId="1858694001">
    <w:abstractNumId w:val="23"/>
  </w:num>
  <w:num w:numId="5" w16cid:durableId="1226835103">
    <w:abstractNumId w:val="28"/>
  </w:num>
  <w:num w:numId="6" w16cid:durableId="265313416">
    <w:abstractNumId w:val="18"/>
  </w:num>
  <w:num w:numId="7" w16cid:durableId="133837723">
    <w:abstractNumId w:val="35"/>
  </w:num>
  <w:num w:numId="8" w16cid:durableId="29260459">
    <w:abstractNumId w:val="7"/>
  </w:num>
  <w:num w:numId="9" w16cid:durableId="900365124">
    <w:abstractNumId w:val="45"/>
  </w:num>
  <w:num w:numId="10" w16cid:durableId="284388283">
    <w:abstractNumId w:val="4"/>
  </w:num>
  <w:num w:numId="11" w16cid:durableId="1499924209">
    <w:abstractNumId w:val="2"/>
  </w:num>
  <w:num w:numId="12" w16cid:durableId="1165245598">
    <w:abstractNumId w:val="3"/>
  </w:num>
  <w:num w:numId="13" w16cid:durableId="630984407">
    <w:abstractNumId w:val="1"/>
  </w:num>
  <w:num w:numId="14" w16cid:durableId="133328743">
    <w:abstractNumId w:val="5"/>
  </w:num>
  <w:num w:numId="15" w16cid:durableId="1511143537">
    <w:abstractNumId w:val="6"/>
  </w:num>
  <w:num w:numId="16" w16cid:durableId="1149833543">
    <w:abstractNumId w:val="15"/>
  </w:num>
  <w:num w:numId="17" w16cid:durableId="474183246">
    <w:abstractNumId w:val="16"/>
  </w:num>
  <w:num w:numId="18" w16cid:durableId="158891966">
    <w:abstractNumId w:val="0"/>
  </w:num>
  <w:num w:numId="19" w16cid:durableId="841240321">
    <w:abstractNumId w:val="27"/>
  </w:num>
  <w:num w:numId="20" w16cid:durableId="1716614053">
    <w:abstractNumId w:val="24"/>
  </w:num>
  <w:num w:numId="21" w16cid:durableId="1223447721">
    <w:abstractNumId w:val="9"/>
  </w:num>
  <w:num w:numId="22" w16cid:durableId="1667971478">
    <w:abstractNumId w:val="25"/>
  </w:num>
  <w:num w:numId="23" w16cid:durableId="912735085">
    <w:abstractNumId w:val="48"/>
  </w:num>
  <w:num w:numId="24" w16cid:durableId="2112817308">
    <w:abstractNumId w:val="31"/>
  </w:num>
  <w:num w:numId="25" w16cid:durableId="2070493833">
    <w:abstractNumId w:val="17"/>
  </w:num>
  <w:num w:numId="26" w16cid:durableId="320819186">
    <w:abstractNumId w:val="32"/>
  </w:num>
  <w:num w:numId="27" w16cid:durableId="134225698">
    <w:abstractNumId w:val="33"/>
  </w:num>
  <w:num w:numId="28" w16cid:durableId="1273171163">
    <w:abstractNumId w:val="43"/>
  </w:num>
  <w:num w:numId="29" w16cid:durableId="1193882446">
    <w:abstractNumId w:val="38"/>
  </w:num>
  <w:num w:numId="30" w16cid:durableId="988092946">
    <w:abstractNumId w:val="34"/>
  </w:num>
  <w:num w:numId="31" w16cid:durableId="859244492">
    <w:abstractNumId w:val="19"/>
  </w:num>
  <w:num w:numId="32" w16cid:durableId="176237265">
    <w:abstractNumId w:val="26"/>
  </w:num>
  <w:num w:numId="33" w16cid:durableId="73475025">
    <w:abstractNumId w:val="42"/>
  </w:num>
  <w:num w:numId="34" w16cid:durableId="1352491081">
    <w:abstractNumId w:val="40"/>
  </w:num>
  <w:num w:numId="35" w16cid:durableId="1998731379">
    <w:abstractNumId w:val="30"/>
  </w:num>
  <w:num w:numId="36" w16cid:durableId="1852790676">
    <w:abstractNumId w:val="49"/>
  </w:num>
  <w:num w:numId="37" w16cid:durableId="736364762">
    <w:abstractNumId w:val="36"/>
  </w:num>
  <w:num w:numId="38" w16cid:durableId="868840884">
    <w:abstractNumId w:val="47"/>
  </w:num>
  <w:num w:numId="39" w16cid:durableId="294483863">
    <w:abstractNumId w:val="41"/>
  </w:num>
  <w:num w:numId="40" w16cid:durableId="196964972">
    <w:abstractNumId w:val="39"/>
  </w:num>
  <w:num w:numId="41" w16cid:durableId="1552425645">
    <w:abstractNumId w:val="22"/>
  </w:num>
  <w:num w:numId="42" w16cid:durableId="1306427122">
    <w:abstractNumId w:val="44"/>
  </w:num>
  <w:num w:numId="43" w16cid:durableId="1494637858">
    <w:abstractNumId w:val="13"/>
  </w:num>
  <w:num w:numId="44" w16cid:durableId="1976250842">
    <w:abstractNumId w:val="8"/>
  </w:num>
  <w:num w:numId="45" w16cid:durableId="1412267304">
    <w:abstractNumId w:val="29"/>
  </w:num>
  <w:num w:numId="46" w16cid:durableId="1540631512">
    <w:abstractNumId w:val="14"/>
  </w:num>
  <w:num w:numId="47" w16cid:durableId="719400462">
    <w:abstractNumId w:val="20"/>
  </w:num>
  <w:num w:numId="48" w16cid:durableId="610015461">
    <w:abstractNumId w:val="46"/>
  </w:num>
  <w:num w:numId="49" w16cid:durableId="2059431723">
    <w:abstractNumId w:val="11"/>
  </w:num>
  <w:num w:numId="50" w16cid:durableId="97455602">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0NzUzMjA0MTc0MTFV0lEKTi0uzszPAykwNKwFAE2vEbgtAAAA"/>
  </w:docVars>
  <w:rsids>
    <w:rsidRoot w:val="003156D4"/>
    <w:rsid w:val="000008DF"/>
    <w:rsid w:val="000021C1"/>
    <w:rsid w:val="000029C3"/>
    <w:rsid w:val="000029DE"/>
    <w:rsid w:val="0000332C"/>
    <w:rsid w:val="00003562"/>
    <w:rsid w:val="000044C6"/>
    <w:rsid w:val="000046A5"/>
    <w:rsid w:val="00004EB4"/>
    <w:rsid w:val="000054DA"/>
    <w:rsid w:val="000058CF"/>
    <w:rsid w:val="00005FD4"/>
    <w:rsid w:val="0000663F"/>
    <w:rsid w:val="000077E5"/>
    <w:rsid w:val="00007C1C"/>
    <w:rsid w:val="00010902"/>
    <w:rsid w:val="000117E9"/>
    <w:rsid w:val="000133AE"/>
    <w:rsid w:val="00013717"/>
    <w:rsid w:val="00013736"/>
    <w:rsid w:val="000146CE"/>
    <w:rsid w:val="00014D8C"/>
    <w:rsid w:val="00015CDC"/>
    <w:rsid w:val="00016138"/>
    <w:rsid w:val="000167C0"/>
    <w:rsid w:val="00016A40"/>
    <w:rsid w:val="00016B21"/>
    <w:rsid w:val="00016E1F"/>
    <w:rsid w:val="00020780"/>
    <w:rsid w:val="00020F96"/>
    <w:rsid w:val="000210E1"/>
    <w:rsid w:val="00021685"/>
    <w:rsid w:val="0002281D"/>
    <w:rsid w:val="00023D13"/>
    <w:rsid w:val="000250C2"/>
    <w:rsid w:val="00025443"/>
    <w:rsid w:val="00025723"/>
    <w:rsid w:val="00025B45"/>
    <w:rsid w:val="00025CBC"/>
    <w:rsid w:val="00026E05"/>
    <w:rsid w:val="00026FA6"/>
    <w:rsid w:val="000273E9"/>
    <w:rsid w:val="00030D85"/>
    <w:rsid w:val="00031627"/>
    <w:rsid w:val="000332E9"/>
    <w:rsid w:val="0003526D"/>
    <w:rsid w:val="000355C1"/>
    <w:rsid w:val="00035E5F"/>
    <w:rsid w:val="000366C4"/>
    <w:rsid w:val="0003727F"/>
    <w:rsid w:val="00037614"/>
    <w:rsid w:val="00040C1A"/>
    <w:rsid w:val="00040C63"/>
    <w:rsid w:val="000410FD"/>
    <w:rsid w:val="00041899"/>
    <w:rsid w:val="00041B2E"/>
    <w:rsid w:val="00042FCA"/>
    <w:rsid w:val="000430E5"/>
    <w:rsid w:val="000433EE"/>
    <w:rsid w:val="00043D59"/>
    <w:rsid w:val="00044316"/>
    <w:rsid w:val="000458AC"/>
    <w:rsid w:val="00047008"/>
    <w:rsid w:val="0004712D"/>
    <w:rsid w:val="00047146"/>
    <w:rsid w:val="0004727C"/>
    <w:rsid w:val="00047B55"/>
    <w:rsid w:val="000501E8"/>
    <w:rsid w:val="0005100A"/>
    <w:rsid w:val="00051508"/>
    <w:rsid w:val="0005209C"/>
    <w:rsid w:val="00052B4B"/>
    <w:rsid w:val="00052E12"/>
    <w:rsid w:val="000532AE"/>
    <w:rsid w:val="00056723"/>
    <w:rsid w:val="00057892"/>
    <w:rsid w:val="0006091A"/>
    <w:rsid w:val="00060CF0"/>
    <w:rsid w:val="0006325B"/>
    <w:rsid w:val="000643EE"/>
    <w:rsid w:val="0006471C"/>
    <w:rsid w:val="00065706"/>
    <w:rsid w:val="00065C69"/>
    <w:rsid w:val="00066977"/>
    <w:rsid w:val="00066F7B"/>
    <w:rsid w:val="000670AC"/>
    <w:rsid w:val="00070200"/>
    <w:rsid w:val="00070628"/>
    <w:rsid w:val="00070BD1"/>
    <w:rsid w:val="000719F7"/>
    <w:rsid w:val="00071B7B"/>
    <w:rsid w:val="00072279"/>
    <w:rsid w:val="0007232A"/>
    <w:rsid w:val="0007385B"/>
    <w:rsid w:val="0007423E"/>
    <w:rsid w:val="000742FB"/>
    <w:rsid w:val="00074B66"/>
    <w:rsid w:val="00075A3B"/>
    <w:rsid w:val="00075B58"/>
    <w:rsid w:val="00076006"/>
    <w:rsid w:val="000771DE"/>
    <w:rsid w:val="000776BC"/>
    <w:rsid w:val="00077776"/>
    <w:rsid w:val="00077ACC"/>
    <w:rsid w:val="0008085E"/>
    <w:rsid w:val="000824A9"/>
    <w:rsid w:val="00082A81"/>
    <w:rsid w:val="00082ADB"/>
    <w:rsid w:val="000849DD"/>
    <w:rsid w:val="000852C9"/>
    <w:rsid w:val="00085C17"/>
    <w:rsid w:val="0008656A"/>
    <w:rsid w:val="000872F8"/>
    <w:rsid w:val="000900CD"/>
    <w:rsid w:val="00090201"/>
    <w:rsid w:val="0009023F"/>
    <w:rsid w:val="000916B9"/>
    <w:rsid w:val="0009203D"/>
    <w:rsid w:val="00092E86"/>
    <w:rsid w:val="000932D1"/>
    <w:rsid w:val="00093764"/>
    <w:rsid w:val="00093C01"/>
    <w:rsid w:val="0009436B"/>
    <w:rsid w:val="00094E60"/>
    <w:rsid w:val="00096A9B"/>
    <w:rsid w:val="00097358"/>
    <w:rsid w:val="00097403"/>
    <w:rsid w:val="000A052B"/>
    <w:rsid w:val="000A0BEE"/>
    <w:rsid w:val="000A0F2F"/>
    <w:rsid w:val="000A1206"/>
    <w:rsid w:val="000A191B"/>
    <w:rsid w:val="000A1CBB"/>
    <w:rsid w:val="000A25E5"/>
    <w:rsid w:val="000A2C70"/>
    <w:rsid w:val="000A3C64"/>
    <w:rsid w:val="000A48DC"/>
    <w:rsid w:val="000A4F6C"/>
    <w:rsid w:val="000A4FFC"/>
    <w:rsid w:val="000A52CF"/>
    <w:rsid w:val="000A61F3"/>
    <w:rsid w:val="000A6DD9"/>
    <w:rsid w:val="000A70EF"/>
    <w:rsid w:val="000A790E"/>
    <w:rsid w:val="000A7DA0"/>
    <w:rsid w:val="000B0F8F"/>
    <w:rsid w:val="000B19B5"/>
    <w:rsid w:val="000B1B54"/>
    <w:rsid w:val="000B2172"/>
    <w:rsid w:val="000B242A"/>
    <w:rsid w:val="000B31C1"/>
    <w:rsid w:val="000B3268"/>
    <w:rsid w:val="000B3595"/>
    <w:rsid w:val="000B3EBA"/>
    <w:rsid w:val="000B4286"/>
    <w:rsid w:val="000B42ED"/>
    <w:rsid w:val="000B51F0"/>
    <w:rsid w:val="000B56BA"/>
    <w:rsid w:val="000B5D04"/>
    <w:rsid w:val="000B6777"/>
    <w:rsid w:val="000B696D"/>
    <w:rsid w:val="000B6DA6"/>
    <w:rsid w:val="000C1786"/>
    <w:rsid w:val="000C380F"/>
    <w:rsid w:val="000C3B1A"/>
    <w:rsid w:val="000C420F"/>
    <w:rsid w:val="000C56D6"/>
    <w:rsid w:val="000C6876"/>
    <w:rsid w:val="000C7294"/>
    <w:rsid w:val="000C75AB"/>
    <w:rsid w:val="000D0524"/>
    <w:rsid w:val="000D0888"/>
    <w:rsid w:val="000D1A53"/>
    <w:rsid w:val="000D1F42"/>
    <w:rsid w:val="000D2026"/>
    <w:rsid w:val="000D23C4"/>
    <w:rsid w:val="000D29D2"/>
    <w:rsid w:val="000D2E56"/>
    <w:rsid w:val="000D3280"/>
    <w:rsid w:val="000D32D9"/>
    <w:rsid w:val="000D4004"/>
    <w:rsid w:val="000D5275"/>
    <w:rsid w:val="000D5761"/>
    <w:rsid w:val="000D66AF"/>
    <w:rsid w:val="000D67AE"/>
    <w:rsid w:val="000D7E3B"/>
    <w:rsid w:val="000E0427"/>
    <w:rsid w:val="000E1191"/>
    <w:rsid w:val="000E1B9B"/>
    <w:rsid w:val="000E2B19"/>
    <w:rsid w:val="000E4D3C"/>
    <w:rsid w:val="000E4FDF"/>
    <w:rsid w:val="000E5FBC"/>
    <w:rsid w:val="000E65A5"/>
    <w:rsid w:val="000E6AFE"/>
    <w:rsid w:val="000E6D38"/>
    <w:rsid w:val="000E702E"/>
    <w:rsid w:val="000E70BC"/>
    <w:rsid w:val="000E757D"/>
    <w:rsid w:val="000E787D"/>
    <w:rsid w:val="000F0231"/>
    <w:rsid w:val="000F07B3"/>
    <w:rsid w:val="000F0910"/>
    <w:rsid w:val="000F13FF"/>
    <w:rsid w:val="000F186E"/>
    <w:rsid w:val="000F37D2"/>
    <w:rsid w:val="000F3962"/>
    <w:rsid w:val="000F39DF"/>
    <w:rsid w:val="000F3E35"/>
    <w:rsid w:val="000F3FA5"/>
    <w:rsid w:val="000F411E"/>
    <w:rsid w:val="000F4C7A"/>
    <w:rsid w:val="000F5922"/>
    <w:rsid w:val="000F612D"/>
    <w:rsid w:val="000F6348"/>
    <w:rsid w:val="000F6D06"/>
    <w:rsid w:val="00100DE4"/>
    <w:rsid w:val="00102423"/>
    <w:rsid w:val="001070FC"/>
    <w:rsid w:val="001073D8"/>
    <w:rsid w:val="00110F09"/>
    <w:rsid w:val="0011217F"/>
    <w:rsid w:val="00112ADD"/>
    <w:rsid w:val="001137E3"/>
    <w:rsid w:val="001142B1"/>
    <w:rsid w:val="001156D7"/>
    <w:rsid w:val="00115C2A"/>
    <w:rsid w:val="001170E6"/>
    <w:rsid w:val="00117123"/>
    <w:rsid w:val="00117247"/>
    <w:rsid w:val="00117433"/>
    <w:rsid w:val="00117994"/>
    <w:rsid w:val="00117EE6"/>
    <w:rsid w:val="001207CC"/>
    <w:rsid w:val="001214A3"/>
    <w:rsid w:val="00121D32"/>
    <w:rsid w:val="001236C0"/>
    <w:rsid w:val="00123E48"/>
    <w:rsid w:val="00125085"/>
    <w:rsid w:val="001254A2"/>
    <w:rsid w:val="00125F74"/>
    <w:rsid w:val="00126F04"/>
    <w:rsid w:val="00126F8F"/>
    <w:rsid w:val="001273D9"/>
    <w:rsid w:val="0012752A"/>
    <w:rsid w:val="00127638"/>
    <w:rsid w:val="001276A4"/>
    <w:rsid w:val="00127C21"/>
    <w:rsid w:val="00130603"/>
    <w:rsid w:val="001325E6"/>
    <w:rsid w:val="00132F53"/>
    <w:rsid w:val="00133641"/>
    <w:rsid w:val="0013382E"/>
    <w:rsid w:val="001350A7"/>
    <w:rsid w:val="00135E7F"/>
    <w:rsid w:val="00137656"/>
    <w:rsid w:val="00137C0B"/>
    <w:rsid w:val="00137EAA"/>
    <w:rsid w:val="00140461"/>
    <w:rsid w:val="001408C4"/>
    <w:rsid w:val="00140E94"/>
    <w:rsid w:val="001411C0"/>
    <w:rsid w:val="00141DA6"/>
    <w:rsid w:val="00142729"/>
    <w:rsid w:val="00142A4C"/>
    <w:rsid w:val="001436F7"/>
    <w:rsid w:val="001438E4"/>
    <w:rsid w:val="00144BD7"/>
    <w:rsid w:val="00144EF6"/>
    <w:rsid w:val="001468E5"/>
    <w:rsid w:val="00147F53"/>
    <w:rsid w:val="0015037F"/>
    <w:rsid w:val="00150E1D"/>
    <w:rsid w:val="00151078"/>
    <w:rsid w:val="00151920"/>
    <w:rsid w:val="001529C1"/>
    <w:rsid w:val="00153F82"/>
    <w:rsid w:val="00154336"/>
    <w:rsid w:val="00154542"/>
    <w:rsid w:val="00154620"/>
    <w:rsid w:val="0015598B"/>
    <w:rsid w:val="00157ADA"/>
    <w:rsid w:val="001601CC"/>
    <w:rsid w:val="00160485"/>
    <w:rsid w:val="00161A72"/>
    <w:rsid w:val="00161ED7"/>
    <w:rsid w:val="00162FCD"/>
    <w:rsid w:val="001635B1"/>
    <w:rsid w:val="00164508"/>
    <w:rsid w:val="00164F92"/>
    <w:rsid w:val="00165989"/>
    <w:rsid w:val="0016673F"/>
    <w:rsid w:val="00167512"/>
    <w:rsid w:val="00167857"/>
    <w:rsid w:val="00167F44"/>
    <w:rsid w:val="001702EA"/>
    <w:rsid w:val="0017195E"/>
    <w:rsid w:val="00171982"/>
    <w:rsid w:val="00173207"/>
    <w:rsid w:val="00176233"/>
    <w:rsid w:val="00176DA2"/>
    <w:rsid w:val="00176DEF"/>
    <w:rsid w:val="00180568"/>
    <w:rsid w:val="00180BC6"/>
    <w:rsid w:val="00181FCE"/>
    <w:rsid w:val="001820E1"/>
    <w:rsid w:val="001828FB"/>
    <w:rsid w:val="00184D66"/>
    <w:rsid w:val="001901C2"/>
    <w:rsid w:val="001902B3"/>
    <w:rsid w:val="0019085D"/>
    <w:rsid w:val="00190ED6"/>
    <w:rsid w:val="00190F56"/>
    <w:rsid w:val="0019171F"/>
    <w:rsid w:val="00192D87"/>
    <w:rsid w:val="00193000"/>
    <w:rsid w:val="001942C3"/>
    <w:rsid w:val="00194A6D"/>
    <w:rsid w:val="0019514E"/>
    <w:rsid w:val="001959C3"/>
    <w:rsid w:val="00195A3D"/>
    <w:rsid w:val="00195A8E"/>
    <w:rsid w:val="00195AEB"/>
    <w:rsid w:val="00196197"/>
    <w:rsid w:val="001964E1"/>
    <w:rsid w:val="001968F7"/>
    <w:rsid w:val="00197FE6"/>
    <w:rsid w:val="001A024C"/>
    <w:rsid w:val="001A07FF"/>
    <w:rsid w:val="001A2C04"/>
    <w:rsid w:val="001A2DD9"/>
    <w:rsid w:val="001A43F1"/>
    <w:rsid w:val="001A45D7"/>
    <w:rsid w:val="001A543C"/>
    <w:rsid w:val="001A5725"/>
    <w:rsid w:val="001A5D85"/>
    <w:rsid w:val="001A64A3"/>
    <w:rsid w:val="001A6D1B"/>
    <w:rsid w:val="001A6E8B"/>
    <w:rsid w:val="001A774A"/>
    <w:rsid w:val="001A7854"/>
    <w:rsid w:val="001B0DB7"/>
    <w:rsid w:val="001B1EA3"/>
    <w:rsid w:val="001B1ECE"/>
    <w:rsid w:val="001B2977"/>
    <w:rsid w:val="001B3203"/>
    <w:rsid w:val="001B4861"/>
    <w:rsid w:val="001B498F"/>
    <w:rsid w:val="001B4A24"/>
    <w:rsid w:val="001B4C1E"/>
    <w:rsid w:val="001B4DEE"/>
    <w:rsid w:val="001B5137"/>
    <w:rsid w:val="001B5880"/>
    <w:rsid w:val="001C081B"/>
    <w:rsid w:val="001C11EA"/>
    <w:rsid w:val="001C156B"/>
    <w:rsid w:val="001C243F"/>
    <w:rsid w:val="001C467D"/>
    <w:rsid w:val="001C4FFD"/>
    <w:rsid w:val="001C6126"/>
    <w:rsid w:val="001D0256"/>
    <w:rsid w:val="001D0BC5"/>
    <w:rsid w:val="001D138B"/>
    <w:rsid w:val="001D3728"/>
    <w:rsid w:val="001D3BA9"/>
    <w:rsid w:val="001D44F0"/>
    <w:rsid w:val="001D49A4"/>
    <w:rsid w:val="001D5AE3"/>
    <w:rsid w:val="001D7999"/>
    <w:rsid w:val="001E1D99"/>
    <w:rsid w:val="001E1DA0"/>
    <w:rsid w:val="001E200F"/>
    <w:rsid w:val="001E2C3C"/>
    <w:rsid w:val="001E41BF"/>
    <w:rsid w:val="001E4746"/>
    <w:rsid w:val="001E480D"/>
    <w:rsid w:val="001E57AE"/>
    <w:rsid w:val="001E77C7"/>
    <w:rsid w:val="001E7F7D"/>
    <w:rsid w:val="001F365D"/>
    <w:rsid w:val="001F385A"/>
    <w:rsid w:val="001F3FB6"/>
    <w:rsid w:val="001F4076"/>
    <w:rsid w:val="001F4388"/>
    <w:rsid w:val="001F48A5"/>
    <w:rsid w:val="001F56EA"/>
    <w:rsid w:val="001F5EA3"/>
    <w:rsid w:val="001F5F84"/>
    <w:rsid w:val="001F60F0"/>
    <w:rsid w:val="001F74D2"/>
    <w:rsid w:val="001F78D3"/>
    <w:rsid w:val="0020123B"/>
    <w:rsid w:val="0020226C"/>
    <w:rsid w:val="00202540"/>
    <w:rsid w:val="00203ADB"/>
    <w:rsid w:val="0020495E"/>
    <w:rsid w:val="00204A63"/>
    <w:rsid w:val="00204DD4"/>
    <w:rsid w:val="00204FC9"/>
    <w:rsid w:val="00211776"/>
    <w:rsid w:val="00211CDF"/>
    <w:rsid w:val="00213646"/>
    <w:rsid w:val="00213E0D"/>
    <w:rsid w:val="00214AA5"/>
    <w:rsid w:val="00214CCC"/>
    <w:rsid w:val="00217C40"/>
    <w:rsid w:val="00220587"/>
    <w:rsid w:val="00222046"/>
    <w:rsid w:val="0022212C"/>
    <w:rsid w:val="00222C18"/>
    <w:rsid w:val="00223FF3"/>
    <w:rsid w:val="00224198"/>
    <w:rsid w:val="00224E53"/>
    <w:rsid w:val="0022624E"/>
    <w:rsid w:val="0022754B"/>
    <w:rsid w:val="00227CAA"/>
    <w:rsid w:val="00227D2F"/>
    <w:rsid w:val="0023168E"/>
    <w:rsid w:val="002328F5"/>
    <w:rsid w:val="00232B93"/>
    <w:rsid w:val="002335B8"/>
    <w:rsid w:val="002338D9"/>
    <w:rsid w:val="00233E43"/>
    <w:rsid w:val="00234AB7"/>
    <w:rsid w:val="002363FA"/>
    <w:rsid w:val="00237B3D"/>
    <w:rsid w:val="002400BB"/>
    <w:rsid w:val="00240F55"/>
    <w:rsid w:val="0024158A"/>
    <w:rsid w:val="00241CD0"/>
    <w:rsid w:val="00242973"/>
    <w:rsid w:val="00242CE3"/>
    <w:rsid w:val="0024326A"/>
    <w:rsid w:val="002445AC"/>
    <w:rsid w:val="00244C1D"/>
    <w:rsid w:val="0024540C"/>
    <w:rsid w:val="002458FF"/>
    <w:rsid w:val="002460F8"/>
    <w:rsid w:val="0024638A"/>
    <w:rsid w:val="00246ED1"/>
    <w:rsid w:val="00250017"/>
    <w:rsid w:val="002514B4"/>
    <w:rsid w:val="00251EA8"/>
    <w:rsid w:val="002525B1"/>
    <w:rsid w:val="00252794"/>
    <w:rsid w:val="00253055"/>
    <w:rsid w:val="00253570"/>
    <w:rsid w:val="00253AC5"/>
    <w:rsid w:val="00254E96"/>
    <w:rsid w:val="00256CF2"/>
    <w:rsid w:val="0025711B"/>
    <w:rsid w:val="002576C0"/>
    <w:rsid w:val="00260EA7"/>
    <w:rsid w:val="002612D9"/>
    <w:rsid w:val="00261625"/>
    <w:rsid w:val="00261BB1"/>
    <w:rsid w:val="00262F24"/>
    <w:rsid w:val="002639A9"/>
    <w:rsid w:val="00264868"/>
    <w:rsid w:val="002663B5"/>
    <w:rsid w:val="00266611"/>
    <w:rsid w:val="00267D6E"/>
    <w:rsid w:val="00270AF6"/>
    <w:rsid w:val="0027157F"/>
    <w:rsid w:val="002719A9"/>
    <w:rsid w:val="00271B10"/>
    <w:rsid w:val="0027341A"/>
    <w:rsid w:val="0027396F"/>
    <w:rsid w:val="00273E7D"/>
    <w:rsid w:val="0027400F"/>
    <w:rsid w:val="00275F92"/>
    <w:rsid w:val="0027666C"/>
    <w:rsid w:val="00276D01"/>
    <w:rsid w:val="0027724F"/>
    <w:rsid w:val="00277364"/>
    <w:rsid w:val="00280652"/>
    <w:rsid w:val="00281507"/>
    <w:rsid w:val="00282EAA"/>
    <w:rsid w:val="00283821"/>
    <w:rsid w:val="00283A54"/>
    <w:rsid w:val="00283AF9"/>
    <w:rsid w:val="00285309"/>
    <w:rsid w:val="00286188"/>
    <w:rsid w:val="00287145"/>
    <w:rsid w:val="00287540"/>
    <w:rsid w:val="002903A2"/>
    <w:rsid w:val="00290A47"/>
    <w:rsid w:val="002911CD"/>
    <w:rsid w:val="00291739"/>
    <w:rsid w:val="00292E2E"/>
    <w:rsid w:val="002932DA"/>
    <w:rsid w:val="00293759"/>
    <w:rsid w:val="00293E62"/>
    <w:rsid w:val="00294B18"/>
    <w:rsid w:val="00295C67"/>
    <w:rsid w:val="00296957"/>
    <w:rsid w:val="00296CBF"/>
    <w:rsid w:val="00296F9A"/>
    <w:rsid w:val="002973E4"/>
    <w:rsid w:val="00297A6C"/>
    <w:rsid w:val="00297F9A"/>
    <w:rsid w:val="002A08F6"/>
    <w:rsid w:val="002A0F68"/>
    <w:rsid w:val="002A2031"/>
    <w:rsid w:val="002A379C"/>
    <w:rsid w:val="002A3D02"/>
    <w:rsid w:val="002A40BB"/>
    <w:rsid w:val="002A4537"/>
    <w:rsid w:val="002A46A8"/>
    <w:rsid w:val="002A5B1B"/>
    <w:rsid w:val="002A5F0B"/>
    <w:rsid w:val="002A74BF"/>
    <w:rsid w:val="002A76F5"/>
    <w:rsid w:val="002B07AB"/>
    <w:rsid w:val="002B0FAB"/>
    <w:rsid w:val="002B14A5"/>
    <w:rsid w:val="002B1E8F"/>
    <w:rsid w:val="002B29EE"/>
    <w:rsid w:val="002B3A55"/>
    <w:rsid w:val="002B3A75"/>
    <w:rsid w:val="002B577B"/>
    <w:rsid w:val="002B58A1"/>
    <w:rsid w:val="002B5FF7"/>
    <w:rsid w:val="002B60D1"/>
    <w:rsid w:val="002B6184"/>
    <w:rsid w:val="002B7965"/>
    <w:rsid w:val="002B7A69"/>
    <w:rsid w:val="002B7F8A"/>
    <w:rsid w:val="002C1289"/>
    <w:rsid w:val="002C17DF"/>
    <w:rsid w:val="002C187B"/>
    <w:rsid w:val="002C20BB"/>
    <w:rsid w:val="002C27B4"/>
    <w:rsid w:val="002C2AF6"/>
    <w:rsid w:val="002C2FAA"/>
    <w:rsid w:val="002C370A"/>
    <w:rsid w:val="002C4517"/>
    <w:rsid w:val="002C52CB"/>
    <w:rsid w:val="002C5FEB"/>
    <w:rsid w:val="002C63AB"/>
    <w:rsid w:val="002C733C"/>
    <w:rsid w:val="002D0000"/>
    <w:rsid w:val="002D0FB6"/>
    <w:rsid w:val="002D16C5"/>
    <w:rsid w:val="002D1721"/>
    <w:rsid w:val="002D295F"/>
    <w:rsid w:val="002D29A8"/>
    <w:rsid w:val="002D42F2"/>
    <w:rsid w:val="002D4933"/>
    <w:rsid w:val="002D4E66"/>
    <w:rsid w:val="002D5163"/>
    <w:rsid w:val="002D5D6B"/>
    <w:rsid w:val="002D5EB9"/>
    <w:rsid w:val="002D63DC"/>
    <w:rsid w:val="002D69F9"/>
    <w:rsid w:val="002D74A3"/>
    <w:rsid w:val="002D75D8"/>
    <w:rsid w:val="002D775B"/>
    <w:rsid w:val="002E156F"/>
    <w:rsid w:val="002E17B6"/>
    <w:rsid w:val="002E190C"/>
    <w:rsid w:val="002E32CD"/>
    <w:rsid w:val="002E39FF"/>
    <w:rsid w:val="002E3D06"/>
    <w:rsid w:val="002E3E66"/>
    <w:rsid w:val="002E41F1"/>
    <w:rsid w:val="002E527C"/>
    <w:rsid w:val="002E5700"/>
    <w:rsid w:val="002E58A6"/>
    <w:rsid w:val="002E5FC1"/>
    <w:rsid w:val="002F04F1"/>
    <w:rsid w:val="002F1487"/>
    <w:rsid w:val="002F19B0"/>
    <w:rsid w:val="002F2DD4"/>
    <w:rsid w:val="002F2ECF"/>
    <w:rsid w:val="002F4717"/>
    <w:rsid w:val="002F59B1"/>
    <w:rsid w:val="002F5BA9"/>
    <w:rsid w:val="0030082D"/>
    <w:rsid w:val="00300C13"/>
    <w:rsid w:val="00301B82"/>
    <w:rsid w:val="00301EFA"/>
    <w:rsid w:val="00302310"/>
    <w:rsid w:val="00302E83"/>
    <w:rsid w:val="00304ADA"/>
    <w:rsid w:val="00305210"/>
    <w:rsid w:val="00305663"/>
    <w:rsid w:val="00305AC8"/>
    <w:rsid w:val="00306022"/>
    <w:rsid w:val="003062F3"/>
    <w:rsid w:val="00306320"/>
    <w:rsid w:val="00306BA6"/>
    <w:rsid w:val="00307985"/>
    <w:rsid w:val="00307AB5"/>
    <w:rsid w:val="00307EB0"/>
    <w:rsid w:val="00311CBF"/>
    <w:rsid w:val="0031226E"/>
    <w:rsid w:val="00312868"/>
    <w:rsid w:val="00314857"/>
    <w:rsid w:val="00314FCF"/>
    <w:rsid w:val="00315414"/>
    <w:rsid w:val="003156D4"/>
    <w:rsid w:val="00315AC3"/>
    <w:rsid w:val="003164EE"/>
    <w:rsid w:val="0031722D"/>
    <w:rsid w:val="0031789D"/>
    <w:rsid w:val="003208EE"/>
    <w:rsid w:val="00321661"/>
    <w:rsid w:val="00321877"/>
    <w:rsid w:val="003219CE"/>
    <w:rsid w:val="00321D3C"/>
    <w:rsid w:val="00322565"/>
    <w:rsid w:val="00323087"/>
    <w:rsid w:val="0032366C"/>
    <w:rsid w:val="00323A35"/>
    <w:rsid w:val="00324D47"/>
    <w:rsid w:val="00325774"/>
    <w:rsid w:val="00325C16"/>
    <w:rsid w:val="003272D8"/>
    <w:rsid w:val="003306E5"/>
    <w:rsid w:val="00330C0C"/>
    <w:rsid w:val="00331BE9"/>
    <w:rsid w:val="00334935"/>
    <w:rsid w:val="00334F23"/>
    <w:rsid w:val="003353A0"/>
    <w:rsid w:val="00336104"/>
    <w:rsid w:val="00336B5C"/>
    <w:rsid w:val="00341779"/>
    <w:rsid w:val="00342368"/>
    <w:rsid w:val="003424A4"/>
    <w:rsid w:val="00342DEF"/>
    <w:rsid w:val="00342E8C"/>
    <w:rsid w:val="00344E43"/>
    <w:rsid w:val="003451BE"/>
    <w:rsid w:val="00345573"/>
    <w:rsid w:val="00346172"/>
    <w:rsid w:val="00346ACF"/>
    <w:rsid w:val="0035080E"/>
    <w:rsid w:val="00350D87"/>
    <w:rsid w:val="003513A9"/>
    <w:rsid w:val="003513DF"/>
    <w:rsid w:val="00351FEB"/>
    <w:rsid w:val="00353580"/>
    <w:rsid w:val="003550D4"/>
    <w:rsid w:val="003551C4"/>
    <w:rsid w:val="00355820"/>
    <w:rsid w:val="0035599F"/>
    <w:rsid w:val="00356372"/>
    <w:rsid w:val="00356AB0"/>
    <w:rsid w:val="003570E2"/>
    <w:rsid w:val="00357329"/>
    <w:rsid w:val="00357543"/>
    <w:rsid w:val="00357B99"/>
    <w:rsid w:val="00360183"/>
    <w:rsid w:val="00360701"/>
    <w:rsid w:val="0036122D"/>
    <w:rsid w:val="00362040"/>
    <w:rsid w:val="00362271"/>
    <w:rsid w:val="0036271C"/>
    <w:rsid w:val="00362917"/>
    <w:rsid w:val="0036439A"/>
    <w:rsid w:val="00365576"/>
    <w:rsid w:val="003663B6"/>
    <w:rsid w:val="00367BFD"/>
    <w:rsid w:val="00370202"/>
    <w:rsid w:val="0037040D"/>
    <w:rsid w:val="00370A2A"/>
    <w:rsid w:val="00371F6C"/>
    <w:rsid w:val="00372795"/>
    <w:rsid w:val="00373700"/>
    <w:rsid w:val="00373A25"/>
    <w:rsid w:val="00376B23"/>
    <w:rsid w:val="00376B60"/>
    <w:rsid w:val="003774D5"/>
    <w:rsid w:val="00377A35"/>
    <w:rsid w:val="00380A2D"/>
    <w:rsid w:val="00381E47"/>
    <w:rsid w:val="003821CD"/>
    <w:rsid w:val="003825FE"/>
    <w:rsid w:val="00382715"/>
    <w:rsid w:val="00382B98"/>
    <w:rsid w:val="00382DCB"/>
    <w:rsid w:val="00385C00"/>
    <w:rsid w:val="0038788F"/>
    <w:rsid w:val="00390472"/>
    <w:rsid w:val="00390D06"/>
    <w:rsid w:val="00390EAB"/>
    <w:rsid w:val="00391966"/>
    <w:rsid w:val="00391D4B"/>
    <w:rsid w:val="00392BB5"/>
    <w:rsid w:val="00392D76"/>
    <w:rsid w:val="00393A68"/>
    <w:rsid w:val="003943E7"/>
    <w:rsid w:val="00394F9C"/>
    <w:rsid w:val="003961DC"/>
    <w:rsid w:val="003965BF"/>
    <w:rsid w:val="0039748C"/>
    <w:rsid w:val="00397B75"/>
    <w:rsid w:val="003A077E"/>
    <w:rsid w:val="003A3770"/>
    <w:rsid w:val="003A54B4"/>
    <w:rsid w:val="003B0415"/>
    <w:rsid w:val="003B1C89"/>
    <w:rsid w:val="003B38F2"/>
    <w:rsid w:val="003B3948"/>
    <w:rsid w:val="003B3A81"/>
    <w:rsid w:val="003B472C"/>
    <w:rsid w:val="003B4AEA"/>
    <w:rsid w:val="003B4B4A"/>
    <w:rsid w:val="003B5370"/>
    <w:rsid w:val="003B5514"/>
    <w:rsid w:val="003B7350"/>
    <w:rsid w:val="003B7BF4"/>
    <w:rsid w:val="003B7EB8"/>
    <w:rsid w:val="003C00D6"/>
    <w:rsid w:val="003C023E"/>
    <w:rsid w:val="003C0817"/>
    <w:rsid w:val="003C0A83"/>
    <w:rsid w:val="003C0AA7"/>
    <w:rsid w:val="003C11AC"/>
    <w:rsid w:val="003C17B4"/>
    <w:rsid w:val="003C3A23"/>
    <w:rsid w:val="003C3F1C"/>
    <w:rsid w:val="003C3F71"/>
    <w:rsid w:val="003C5820"/>
    <w:rsid w:val="003C60AB"/>
    <w:rsid w:val="003C6526"/>
    <w:rsid w:val="003C6DC7"/>
    <w:rsid w:val="003C7D90"/>
    <w:rsid w:val="003C7DC1"/>
    <w:rsid w:val="003D1669"/>
    <w:rsid w:val="003D2FCE"/>
    <w:rsid w:val="003D3D41"/>
    <w:rsid w:val="003D52A4"/>
    <w:rsid w:val="003D5542"/>
    <w:rsid w:val="003D6CFD"/>
    <w:rsid w:val="003D7703"/>
    <w:rsid w:val="003E01FE"/>
    <w:rsid w:val="003E0F44"/>
    <w:rsid w:val="003E1F3A"/>
    <w:rsid w:val="003E26CC"/>
    <w:rsid w:val="003E2E5C"/>
    <w:rsid w:val="003E3119"/>
    <w:rsid w:val="003E3C57"/>
    <w:rsid w:val="003E40F1"/>
    <w:rsid w:val="003E4D1E"/>
    <w:rsid w:val="003E584A"/>
    <w:rsid w:val="003E5CDF"/>
    <w:rsid w:val="003E611C"/>
    <w:rsid w:val="003E7048"/>
    <w:rsid w:val="003E74FF"/>
    <w:rsid w:val="003E7F33"/>
    <w:rsid w:val="003E7FE7"/>
    <w:rsid w:val="003F207F"/>
    <w:rsid w:val="003F2214"/>
    <w:rsid w:val="003F2DF5"/>
    <w:rsid w:val="003F3A27"/>
    <w:rsid w:val="003F698E"/>
    <w:rsid w:val="003F79F3"/>
    <w:rsid w:val="00402799"/>
    <w:rsid w:val="00402C23"/>
    <w:rsid w:val="00402DD9"/>
    <w:rsid w:val="00402DEB"/>
    <w:rsid w:val="00402FB5"/>
    <w:rsid w:val="0040311C"/>
    <w:rsid w:val="00403631"/>
    <w:rsid w:val="00404112"/>
    <w:rsid w:val="004046EC"/>
    <w:rsid w:val="0040482B"/>
    <w:rsid w:val="00405504"/>
    <w:rsid w:val="0040559F"/>
    <w:rsid w:val="00406DBD"/>
    <w:rsid w:val="004073E9"/>
    <w:rsid w:val="0041063B"/>
    <w:rsid w:val="004108DD"/>
    <w:rsid w:val="00410B6C"/>
    <w:rsid w:val="00411634"/>
    <w:rsid w:val="00412758"/>
    <w:rsid w:val="00412BB8"/>
    <w:rsid w:val="00412F34"/>
    <w:rsid w:val="0041342D"/>
    <w:rsid w:val="00413677"/>
    <w:rsid w:val="00414B67"/>
    <w:rsid w:val="00415B60"/>
    <w:rsid w:val="004171AD"/>
    <w:rsid w:val="0042027A"/>
    <w:rsid w:val="004208A1"/>
    <w:rsid w:val="00421382"/>
    <w:rsid w:val="004216AC"/>
    <w:rsid w:val="00422472"/>
    <w:rsid w:val="004226CA"/>
    <w:rsid w:val="0042283F"/>
    <w:rsid w:val="00424C7C"/>
    <w:rsid w:val="00425229"/>
    <w:rsid w:val="00425936"/>
    <w:rsid w:val="00426ACA"/>
    <w:rsid w:val="00426E1C"/>
    <w:rsid w:val="00427151"/>
    <w:rsid w:val="0042763C"/>
    <w:rsid w:val="00427E00"/>
    <w:rsid w:val="00427E0C"/>
    <w:rsid w:val="0043090D"/>
    <w:rsid w:val="004311D9"/>
    <w:rsid w:val="00431248"/>
    <w:rsid w:val="00431B59"/>
    <w:rsid w:val="004320ED"/>
    <w:rsid w:val="00433DE8"/>
    <w:rsid w:val="004340D6"/>
    <w:rsid w:val="00435EAE"/>
    <w:rsid w:val="00436FEC"/>
    <w:rsid w:val="0043710C"/>
    <w:rsid w:val="00437841"/>
    <w:rsid w:val="00437B3D"/>
    <w:rsid w:val="0044037D"/>
    <w:rsid w:val="00440E9B"/>
    <w:rsid w:val="00440FF5"/>
    <w:rsid w:val="0044188A"/>
    <w:rsid w:val="00443558"/>
    <w:rsid w:val="00443A40"/>
    <w:rsid w:val="00444024"/>
    <w:rsid w:val="00445FD4"/>
    <w:rsid w:val="00446184"/>
    <w:rsid w:val="00451021"/>
    <w:rsid w:val="00451AA4"/>
    <w:rsid w:val="00453508"/>
    <w:rsid w:val="0045479B"/>
    <w:rsid w:val="00455A78"/>
    <w:rsid w:val="00456DF6"/>
    <w:rsid w:val="00457006"/>
    <w:rsid w:val="00457073"/>
    <w:rsid w:val="00457802"/>
    <w:rsid w:val="00457819"/>
    <w:rsid w:val="00460ED3"/>
    <w:rsid w:val="00461925"/>
    <w:rsid w:val="004620CD"/>
    <w:rsid w:val="0046430D"/>
    <w:rsid w:val="00464EE0"/>
    <w:rsid w:val="00465524"/>
    <w:rsid w:val="00466987"/>
    <w:rsid w:val="004701C2"/>
    <w:rsid w:val="00470282"/>
    <w:rsid w:val="004704BB"/>
    <w:rsid w:val="00470FB0"/>
    <w:rsid w:val="00471230"/>
    <w:rsid w:val="0047178B"/>
    <w:rsid w:val="00471928"/>
    <w:rsid w:val="00472084"/>
    <w:rsid w:val="004731C2"/>
    <w:rsid w:val="0047371E"/>
    <w:rsid w:val="00473C90"/>
    <w:rsid w:val="0047463F"/>
    <w:rsid w:val="00475339"/>
    <w:rsid w:val="00475C9B"/>
    <w:rsid w:val="00476718"/>
    <w:rsid w:val="00476CA9"/>
    <w:rsid w:val="00480EEC"/>
    <w:rsid w:val="00483832"/>
    <w:rsid w:val="00483AFC"/>
    <w:rsid w:val="004840C8"/>
    <w:rsid w:val="004853F4"/>
    <w:rsid w:val="00485B59"/>
    <w:rsid w:val="004863A7"/>
    <w:rsid w:val="0048642C"/>
    <w:rsid w:val="00486DA1"/>
    <w:rsid w:val="00487381"/>
    <w:rsid w:val="0049001E"/>
    <w:rsid w:val="004915E6"/>
    <w:rsid w:val="004915E9"/>
    <w:rsid w:val="0049473E"/>
    <w:rsid w:val="00494781"/>
    <w:rsid w:val="00494B97"/>
    <w:rsid w:val="00494F85"/>
    <w:rsid w:val="00495099"/>
    <w:rsid w:val="0049559C"/>
    <w:rsid w:val="00496152"/>
    <w:rsid w:val="0049725C"/>
    <w:rsid w:val="00497326"/>
    <w:rsid w:val="00497414"/>
    <w:rsid w:val="004A0113"/>
    <w:rsid w:val="004A0604"/>
    <w:rsid w:val="004A06F9"/>
    <w:rsid w:val="004A07E7"/>
    <w:rsid w:val="004A11F9"/>
    <w:rsid w:val="004A31D2"/>
    <w:rsid w:val="004A5486"/>
    <w:rsid w:val="004A56D4"/>
    <w:rsid w:val="004A627C"/>
    <w:rsid w:val="004A6393"/>
    <w:rsid w:val="004A6915"/>
    <w:rsid w:val="004A694C"/>
    <w:rsid w:val="004B13E8"/>
    <w:rsid w:val="004B18F8"/>
    <w:rsid w:val="004B3EE8"/>
    <w:rsid w:val="004B4300"/>
    <w:rsid w:val="004B479D"/>
    <w:rsid w:val="004B47B6"/>
    <w:rsid w:val="004B4F62"/>
    <w:rsid w:val="004B53D4"/>
    <w:rsid w:val="004B68B6"/>
    <w:rsid w:val="004C0DF9"/>
    <w:rsid w:val="004C1599"/>
    <w:rsid w:val="004C1D8F"/>
    <w:rsid w:val="004C26CF"/>
    <w:rsid w:val="004C29F3"/>
    <w:rsid w:val="004C3B3C"/>
    <w:rsid w:val="004C4062"/>
    <w:rsid w:val="004C43A5"/>
    <w:rsid w:val="004C4405"/>
    <w:rsid w:val="004C5D8F"/>
    <w:rsid w:val="004C60EE"/>
    <w:rsid w:val="004C6D67"/>
    <w:rsid w:val="004C7A30"/>
    <w:rsid w:val="004C7CD4"/>
    <w:rsid w:val="004D0190"/>
    <w:rsid w:val="004D3734"/>
    <w:rsid w:val="004D3999"/>
    <w:rsid w:val="004D3CC2"/>
    <w:rsid w:val="004D3F16"/>
    <w:rsid w:val="004D5179"/>
    <w:rsid w:val="004D6553"/>
    <w:rsid w:val="004D705F"/>
    <w:rsid w:val="004D7CDD"/>
    <w:rsid w:val="004D7D88"/>
    <w:rsid w:val="004E01D1"/>
    <w:rsid w:val="004E02BF"/>
    <w:rsid w:val="004E04F0"/>
    <w:rsid w:val="004E10A3"/>
    <w:rsid w:val="004E116E"/>
    <w:rsid w:val="004E182B"/>
    <w:rsid w:val="004E187B"/>
    <w:rsid w:val="004E226F"/>
    <w:rsid w:val="004E2A30"/>
    <w:rsid w:val="004E3CEC"/>
    <w:rsid w:val="004E4C4F"/>
    <w:rsid w:val="004E4D47"/>
    <w:rsid w:val="004E52CA"/>
    <w:rsid w:val="004E53D9"/>
    <w:rsid w:val="004E5648"/>
    <w:rsid w:val="004E5AE7"/>
    <w:rsid w:val="004E5AEE"/>
    <w:rsid w:val="004E5DCA"/>
    <w:rsid w:val="004E68B8"/>
    <w:rsid w:val="004E7147"/>
    <w:rsid w:val="004E7B73"/>
    <w:rsid w:val="004F10C9"/>
    <w:rsid w:val="004F125A"/>
    <w:rsid w:val="004F1CD5"/>
    <w:rsid w:val="004F20C5"/>
    <w:rsid w:val="004F2D90"/>
    <w:rsid w:val="004F33D1"/>
    <w:rsid w:val="004F3E86"/>
    <w:rsid w:val="004F4A24"/>
    <w:rsid w:val="004F4FA7"/>
    <w:rsid w:val="004F5B62"/>
    <w:rsid w:val="004F7E76"/>
    <w:rsid w:val="00500043"/>
    <w:rsid w:val="00500D25"/>
    <w:rsid w:val="00501600"/>
    <w:rsid w:val="00501B90"/>
    <w:rsid w:val="00503E70"/>
    <w:rsid w:val="00503EEE"/>
    <w:rsid w:val="005040E6"/>
    <w:rsid w:val="00504F7C"/>
    <w:rsid w:val="0050581E"/>
    <w:rsid w:val="00505BE1"/>
    <w:rsid w:val="005069F3"/>
    <w:rsid w:val="0050726D"/>
    <w:rsid w:val="00507582"/>
    <w:rsid w:val="0051051C"/>
    <w:rsid w:val="00510FEC"/>
    <w:rsid w:val="00511F02"/>
    <w:rsid w:val="00512741"/>
    <w:rsid w:val="005128A1"/>
    <w:rsid w:val="005138DB"/>
    <w:rsid w:val="00513ABA"/>
    <w:rsid w:val="00514081"/>
    <w:rsid w:val="00514745"/>
    <w:rsid w:val="00514A11"/>
    <w:rsid w:val="005151FD"/>
    <w:rsid w:val="00516128"/>
    <w:rsid w:val="00516CB2"/>
    <w:rsid w:val="00516F6D"/>
    <w:rsid w:val="00520A2F"/>
    <w:rsid w:val="00520A72"/>
    <w:rsid w:val="00520CBE"/>
    <w:rsid w:val="005212A5"/>
    <w:rsid w:val="00521335"/>
    <w:rsid w:val="00521857"/>
    <w:rsid w:val="00521BF0"/>
    <w:rsid w:val="0052267D"/>
    <w:rsid w:val="005256F8"/>
    <w:rsid w:val="0052634E"/>
    <w:rsid w:val="005263C9"/>
    <w:rsid w:val="00526886"/>
    <w:rsid w:val="00527B91"/>
    <w:rsid w:val="00527C73"/>
    <w:rsid w:val="005305D4"/>
    <w:rsid w:val="0053072F"/>
    <w:rsid w:val="00530817"/>
    <w:rsid w:val="00531556"/>
    <w:rsid w:val="00531C30"/>
    <w:rsid w:val="0053235A"/>
    <w:rsid w:val="0053287C"/>
    <w:rsid w:val="00532A63"/>
    <w:rsid w:val="00532F0A"/>
    <w:rsid w:val="0053388F"/>
    <w:rsid w:val="00534491"/>
    <w:rsid w:val="00534E9E"/>
    <w:rsid w:val="00535575"/>
    <w:rsid w:val="005365F7"/>
    <w:rsid w:val="005368CD"/>
    <w:rsid w:val="00537BD9"/>
    <w:rsid w:val="005409BC"/>
    <w:rsid w:val="00540CDE"/>
    <w:rsid w:val="005412F6"/>
    <w:rsid w:val="005419A8"/>
    <w:rsid w:val="005424A8"/>
    <w:rsid w:val="00542D25"/>
    <w:rsid w:val="005430F0"/>
    <w:rsid w:val="0054378B"/>
    <w:rsid w:val="005443EA"/>
    <w:rsid w:val="005444FC"/>
    <w:rsid w:val="00545CDF"/>
    <w:rsid w:val="00545F00"/>
    <w:rsid w:val="00545FC7"/>
    <w:rsid w:val="0054657F"/>
    <w:rsid w:val="00546976"/>
    <w:rsid w:val="00546FBC"/>
    <w:rsid w:val="005472C2"/>
    <w:rsid w:val="00547B10"/>
    <w:rsid w:val="00550AFB"/>
    <w:rsid w:val="00552799"/>
    <w:rsid w:val="0055365E"/>
    <w:rsid w:val="00554189"/>
    <w:rsid w:val="00556065"/>
    <w:rsid w:val="00556149"/>
    <w:rsid w:val="00556622"/>
    <w:rsid w:val="00556A04"/>
    <w:rsid w:val="0055732F"/>
    <w:rsid w:val="005573EB"/>
    <w:rsid w:val="00557A87"/>
    <w:rsid w:val="00557AE7"/>
    <w:rsid w:val="005602FA"/>
    <w:rsid w:val="00560771"/>
    <w:rsid w:val="00560F2D"/>
    <w:rsid w:val="005612F3"/>
    <w:rsid w:val="0056191F"/>
    <w:rsid w:val="0056232D"/>
    <w:rsid w:val="00563478"/>
    <w:rsid w:val="00563A09"/>
    <w:rsid w:val="00563B70"/>
    <w:rsid w:val="00565B72"/>
    <w:rsid w:val="00565F09"/>
    <w:rsid w:val="00566680"/>
    <w:rsid w:val="0056708A"/>
    <w:rsid w:val="00570EB4"/>
    <w:rsid w:val="0057148F"/>
    <w:rsid w:val="00571801"/>
    <w:rsid w:val="00571BAB"/>
    <w:rsid w:val="00572A9F"/>
    <w:rsid w:val="00573C39"/>
    <w:rsid w:val="005748F7"/>
    <w:rsid w:val="00574A8F"/>
    <w:rsid w:val="00575A26"/>
    <w:rsid w:val="005765FE"/>
    <w:rsid w:val="00577390"/>
    <w:rsid w:val="00577C7B"/>
    <w:rsid w:val="00577CC6"/>
    <w:rsid w:val="005812DC"/>
    <w:rsid w:val="00581566"/>
    <w:rsid w:val="005821E7"/>
    <w:rsid w:val="00582464"/>
    <w:rsid w:val="00586A71"/>
    <w:rsid w:val="00587957"/>
    <w:rsid w:val="005900CA"/>
    <w:rsid w:val="00590595"/>
    <w:rsid w:val="00590738"/>
    <w:rsid w:val="005917E4"/>
    <w:rsid w:val="005924E5"/>
    <w:rsid w:val="00592E64"/>
    <w:rsid w:val="00592F4F"/>
    <w:rsid w:val="00593A51"/>
    <w:rsid w:val="00593D52"/>
    <w:rsid w:val="00594499"/>
    <w:rsid w:val="00594F84"/>
    <w:rsid w:val="0059585E"/>
    <w:rsid w:val="005958FB"/>
    <w:rsid w:val="00595F2C"/>
    <w:rsid w:val="005968D8"/>
    <w:rsid w:val="005A166A"/>
    <w:rsid w:val="005A20F8"/>
    <w:rsid w:val="005A2F06"/>
    <w:rsid w:val="005A47F4"/>
    <w:rsid w:val="005A50E2"/>
    <w:rsid w:val="005A5F11"/>
    <w:rsid w:val="005A634F"/>
    <w:rsid w:val="005A6670"/>
    <w:rsid w:val="005A6BBD"/>
    <w:rsid w:val="005A7396"/>
    <w:rsid w:val="005A778C"/>
    <w:rsid w:val="005B1038"/>
    <w:rsid w:val="005B189F"/>
    <w:rsid w:val="005B19DD"/>
    <w:rsid w:val="005B1E88"/>
    <w:rsid w:val="005B2055"/>
    <w:rsid w:val="005B2930"/>
    <w:rsid w:val="005B4DAA"/>
    <w:rsid w:val="005B532D"/>
    <w:rsid w:val="005B56EE"/>
    <w:rsid w:val="005B634C"/>
    <w:rsid w:val="005B697A"/>
    <w:rsid w:val="005B6AD1"/>
    <w:rsid w:val="005B6D94"/>
    <w:rsid w:val="005B724B"/>
    <w:rsid w:val="005C01A2"/>
    <w:rsid w:val="005C1053"/>
    <w:rsid w:val="005C12CC"/>
    <w:rsid w:val="005C16E5"/>
    <w:rsid w:val="005C320B"/>
    <w:rsid w:val="005C3CA4"/>
    <w:rsid w:val="005C5A2F"/>
    <w:rsid w:val="005C60C0"/>
    <w:rsid w:val="005D0189"/>
    <w:rsid w:val="005D0ED3"/>
    <w:rsid w:val="005D1484"/>
    <w:rsid w:val="005D22BD"/>
    <w:rsid w:val="005D2E0D"/>
    <w:rsid w:val="005D4103"/>
    <w:rsid w:val="005D4795"/>
    <w:rsid w:val="005D48C2"/>
    <w:rsid w:val="005D4988"/>
    <w:rsid w:val="005D4A62"/>
    <w:rsid w:val="005D6EFA"/>
    <w:rsid w:val="005D70AD"/>
    <w:rsid w:val="005D7614"/>
    <w:rsid w:val="005D7C2A"/>
    <w:rsid w:val="005D7D55"/>
    <w:rsid w:val="005E007F"/>
    <w:rsid w:val="005E07DB"/>
    <w:rsid w:val="005E0804"/>
    <w:rsid w:val="005E13FB"/>
    <w:rsid w:val="005E2F51"/>
    <w:rsid w:val="005E349B"/>
    <w:rsid w:val="005E3BF3"/>
    <w:rsid w:val="005E4B04"/>
    <w:rsid w:val="005E63AE"/>
    <w:rsid w:val="005E6BBF"/>
    <w:rsid w:val="005F005E"/>
    <w:rsid w:val="005F141A"/>
    <w:rsid w:val="005F32FD"/>
    <w:rsid w:val="005F39A2"/>
    <w:rsid w:val="005F5ACC"/>
    <w:rsid w:val="005F5CB1"/>
    <w:rsid w:val="005F5D4D"/>
    <w:rsid w:val="005F645B"/>
    <w:rsid w:val="005F6537"/>
    <w:rsid w:val="005F6C72"/>
    <w:rsid w:val="005F7140"/>
    <w:rsid w:val="005F7482"/>
    <w:rsid w:val="005F74F8"/>
    <w:rsid w:val="00600576"/>
    <w:rsid w:val="0060083F"/>
    <w:rsid w:val="00600D71"/>
    <w:rsid w:val="00601315"/>
    <w:rsid w:val="006021C7"/>
    <w:rsid w:val="006023F6"/>
    <w:rsid w:val="00602F7F"/>
    <w:rsid w:val="0060367D"/>
    <w:rsid w:val="00603CB8"/>
    <w:rsid w:val="006042B3"/>
    <w:rsid w:val="0060486F"/>
    <w:rsid w:val="00604EA8"/>
    <w:rsid w:val="0060724F"/>
    <w:rsid w:val="00607466"/>
    <w:rsid w:val="006076BB"/>
    <w:rsid w:val="00610E25"/>
    <w:rsid w:val="00610EE2"/>
    <w:rsid w:val="006118DE"/>
    <w:rsid w:val="00612CE2"/>
    <w:rsid w:val="006131A8"/>
    <w:rsid w:val="0061323A"/>
    <w:rsid w:val="0061323E"/>
    <w:rsid w:val="0061439D"/>
    <w:rsid w:val="006144FC"/>
    <w:rsid w:val="00614EE3"/>
    <w:rsid w:val="00615DC6"/>
    <w:rsid w:val="0061674D"/>
    <w:rsid w:val="00616A68"/>
    <w:rsid w:val="0061717A"/>
    <w:rsid w:val="00617945"/>
    <w:rsid w:val="00620B93"/>
    <w:rsid w:val="00621A18"/>
    <w:rsid w:val="00621CE1"/>
    <w:rsid w:val="00623447"/>
    <w:rsid w:val="00623AA9"/>
    <w:rsid w:val="0062403C"/>
    <w:rsid w:val="006245CF"/>
    <w:rsid w:val="006247A5"/>
    <w:rsid w:val="0062596E"/>
    <w:rsid w:val="00626457"/>
    <w:rsid w:val="00626B06"/>
    <w:rsid w:val="00626D91"/>
    <w:rsid w:val="00627CE1"/>
    <w:rsid w:val="00627D67"/>
    <w:rsid w:val="006320CC"/>
    <w:rsid w:val="00632157"/>
    <w:rsid w:val="0063258B"/>
    <w:rsid w:val="00633CAF"/>
    <w:rsid w:val="0063528C"/>
    <w:rsid w:val="0063571F"/>
    <w:rsid w:val="00635731"/>
    <w:rsid w:val="00635A5E"/>
    <w:rsid w:val="00635D48"/>
    <w:rsid w:val="00636331"/>
    <w:rsid w:val="006366B8"/>
    <w:rsid w:val="00637E8B"/>
    <w:rsid w:val="006400D4"/>
    <w:rsid w:val="006404E1"/>
    <w:rsid w:val="00640A6E"/>
    <w:rsid w:val="006442A6"/>
    <w:rsid w:val="00645EBD"/>
    <w:rsid w:val="00647151"/>
    <w:rsid w:val="00647982"/>
    <w:rsid w:val="006508DA"/>
    <w:rsid w:val="00651E0F"/>
    <w:rsid w:val="00652025"/>
    <w:rsid w:val="00653A74"/>
    <w:rsid w:val="00654438"/>
    <w:rsid w:val="006545A2"/>
    <w:rsid w:val="00660EEE"/>
    <w:rsid w:val="006613A9"/>
    <w:rsid w:val="00661EE3"/>
    <w:rsid w:val="00662413"/>
    <w:rsid w:val="00663ECD"/>
    <w:rsid w:val="006642FE"/>
    <w:rsid w:val="00664F41"/>
    <w:rsid w:val="006656A4"/>
    <w:rsid w:val="006661B8"/>
    <w:rsid w:val="006663A9"/>
    <w:rsid w:val="0066694F"/>
    <w:rsid w:val="00666F8E"/>
    <w:rsid w:val="006677C9"/>
    <w:rsid w:val="00667C55"/>
    <w:rsid w:val="0067139F"/>
    <w:rsid w:val="006716BE"/>
    <w:rsid w:val="00671D0D"/>
    <w:rsid w:val="00671D3B"/>
    <w:rsid w:val="00671F61"/>
    <w:rsid w:val="00672250"/>
    <w:rsid w:val="0067274B"/>
    <w:rsid w:val="00672ED3"/>
    <w:rsid w:val="00673D37"/>
    <w:rsid w:val="00673FE1"/>
    <w:rsid w:val="006756C5"/>
    <w:rsid w:val="00675C2E"/>
    <w:rsid w:val="006802A3"/>
    <w:rsid w:val="00681E73"/>
    <w:rsid w:val="00682155"/>
    <w:rsid w:val="00682F16"/>
    <w:rsid w:val="006835BD"/>
    <w:rsid w:val="006843D6"/>
    <w:rsid w:val="006846F4"/>
    <w:rsid w:val="00684C64"/>
    <w:rsid w:val="00684D32"/>
    <w:rsid w:val="00684EA3"/>
    <w:rsid w:val="00685F0D"/>
    <w:rsid w:val="00686BCD"/>
    <w:rsid w:val="00687165"/>
    <w:rsid w:val="006900B0"/>
    <w:rsid w:val="00690162"/>
    <w:rsid w:val="006903EF"/>
    <w:rsid w:val="006916C6"/>
    <w:rsid w:val="0069207B"/>
    <w:rsid w:val="006930A5"/>
    <w:rsid w:val="006934D5"/>
    <w:rsid w:val="00694464"/>
    <w:rsid w:val="00694B71"/>
    <w:rsid w:val="006952C9"/>
    <w:rsid w:val="00695AF0"/>
    <w:rsid w:val="00695EC7"/>
    <w:rsid w:val="00696476"/>
    <w:rsid w:val="00696BA3"/>
    <w:rsid w:val="00697FE4"/>
    <w:rsid w:val="006A0CC5"/>
    <w:rsid w:val="006A25DB"/>
    <w:rsid w:val="006A2768"/>
    <w:rsid w:val="006A29C6"/>
    <w:rsid w:val="006A32AF"/>
    <w:rsid w:val="006A44CC"/>
    <w:rsid w:val="006A482B"/>
    <w:rsid w:val="006A4D56"/>
    <w:rsid w:val="006A5634"/>
    <w:rsid w:val="006A56D0"/>
    <w:rsid w:val="006A6604"/>
    <w:rsid w:val="006A6C3A"/>
    <w:rsid w:val="006B0691"/>
    <w:rsid w:val="006B0D12"/>
    <w:rsid w:val="006B2DF2"/>
    <w:rsid w:val="006B512D"/>
    <w:rsid w:val="006B57F3"/>
    <w:rsid w:val="006B5AF5"/>
    <w:rsid w:val="006B632C"/>
    <w:rsid w:val="006B67A8"/>
    <w:rsid w:val="006B6DA7"/>
    <w:rsid w:val="006B7465"/>
    <w:rsid w:val="006C026B"/>
    <w:rsid w:val="006C1042"/>
    <w:rsid w:val="006C2E12"/>
    <w:rsid w:val="006C4139"/>
    <w:rsid w:val="006C41E3"/>
    <w:rsid w:val="006C49F3"/>
    <w:rsid w:val="006C4CB3"/>
    <w:rsid w:val="006C4F57"/>
    <w:rsid w:val="006C662B"/>
    <w:rsid w:val="006C66DF"/>
    <w:rsid w:val="006C67E1"/>
    <w:rsid w:val="006C7190"/>
    <w:rsid w:val="006D0FE9"/>
    <w:rsid w:val="006D1380"/>
    <w:rsid w:val="006D1C54"/>
    <w:rsid w:val="006D25EA"/>
    <w:rsid w:val="006D3A54"/>
    <w:rsid w:val="006D5799"/>
    <w:rsid w:val="006D582D"/>
    <w:rsid w:val="006D772A"/>
    <w:rsid w:val="006D7E3B"/>
    <w:rsid w:val="006E04D5"/>
    <w:rsid w:val="006E064E"/>
    <w:rsid w:val="006E08AF"/>
    <w:rsid w:val="006E0990"/>
    <w:rsid w:val="006E2B04"/>
    <w:rsid w:val="006E328C"/>
    <w:rsid w:val="006E339B"/>
    <w:rsid w:val="006E38B1"/>
    <w:rsid w:val="006E50D2"/>
    <w:rsid w:val="006E5812"/>
    <w:rsid w:val="006E5D14"/>
    <w:rsid w:val="006E5EED"/>
    <w:rsid w:val="006F0982"/>
    <w:rsid w:val="006F14BF"/>
    <w:rsid w:val="006F28B2"/>
    <w:rsid w:val="006F28C3"/>
    <w:rsid w:val="006F2A72"/>
    <w:rsid w:val="006F2C5D"/>
    <w:rsid w:val="006F3242"/>
    <w:rsid w:val="006F3BE9"/>
    <w:rsid w:val="006F3C4E"/>
    <w:rsid w:val="006F3F77"/>
    <w:rsid w:val="006F3F86"/>
    <w:rsid w:val="006F44B9"/>
    <w:rsid w:val="006F4795"/>
    <w:rsid w:val="006F4C7C"/>
    <w:rsid w:val="006F6423"/>
    <w:rsid w:val="006F6977"/>
    <w:rsid w:val="006F6E66"/>
    <w:rsid w:val="006F7564"/>
    <w:rsid w:val="006F7ED4"/>
    <w:rsid w:val="00700152"/>
    <w:rsid w:val="007005AB"/>
    <w:rsid w:val="007017E2"/>
    <w:rsid w:val="00701ED9"/>
    <w:rsid w:val="007022CA"/>
    <w:rsid w:val="00702400"/>
    <w:rsid w:val="00702402"/>
    <w:rsid w:val="00702767"/>
    <w:rsid w:val="007027A9"/>
    <w:rsid w:val="00703F13"/>
    <w:rsid w:val="0070433B"/>
    <w:rsid w:val="00705859"/>
    <w:rsid w:val="007069AA"/>
    <w:rsid w:val="00706E90"/>
    <w:rsid w:val="00707315"/>
    <w:rsid w:val="007100AD"/>
    <w:rsid w:val="00710769"/>
    <w:rsid w:val="0071082F"/>
    <w:rsid w:val="00710C1C"/>
    <w:rsid w:val="00710E11"/>
    <w:rsid w:val="00711182"/>
    <w:rsid w:val="007118A0"/>
    <w:rsid w:val="007123DA"/>
    <w:rsid w:val="00712E3B"/>
    <w:rsid w:val="00713D5B"/>
    <w:rsid w:val="0071455B"/>
    <w:rsid w:val="00716534"/>
    <w:rsid w:val="00716CEA"/>
    <w:rsid w:val="00716EBC"/>
    <w:rsid w:val="0071748D"/>
    <w:rsid w:val="00720100"/>
    <w:rsid w:val="00720E1B"/>
    <w:rsid w:val="007215E2"/>
    <w:rsid w:val="0072162D"/>
    <w:rsid w:val="00721CF8"/>
    <w:rsid w:val="00721E8B"/>
    <w:rsid w:val="0072368F"/>
    <w:rsid w:val="00724717"/>
    <w:rsid w:val="00724A15"/>
    <w:rsid w:val="00724CAF"/>
    <w:rsid w:val="0072591A"/>
    <w:rsid w:val="00726279"/>
    <w:rsid w:val="00727DD2"/>
    <w:rsid w:val="00727E60"/>
    <w:rsid w:val="00730916"/>
    <w:rsid w:val="0073132A"/>
    <w:rsid w:val="00731CED"/>
    <w:rsid w:val="007328A4"/>
    <w:rsid w:val="0073299F"/>
    <w:rsid w:val="00732A4E"/>
    <w:rsid w:val="007333D3"/>
    <w:rsid w:val="0073405D"/>
    <w:rsid w:val="00734569"/>
    <w:rsid w:val="007352BA"/>
    <w:rsid w:val="00735DEC"/>
    <w:rsid w:val="00735EE8"/>
    <w:rsid w:val="00736F50"/>
    <w:rsid w:val="00737483"/>
    <w:rsid w:val="00737BC9"/>
    <w:rsid w:val="00737BD6"/>
    <w:rsid w:val="00737F4E"/>
    <w:rsid w:val="007408BD"/>
    <w:rsid w:val="00742223"/>
    <w:rsid w:val="00742D54"/>
    <w:rsid w:val="00744D57"/>
    <w:rsid w:val="00747B54"/>
    <w:rsid w:val="00747FA7"/>
    <w:rsid w:val="0075050A"/>
    <w:rsid w:val="00750798"/>
    <w:rsid w:val="00750E95"/>
    <w:rsid w:val="00751D9A"/>
    <w:rsid w:val="007531AD"/>
    <w:rsid w:val="007538ED"/>
    <w:rsid w:val="007547FE"/>
    <w:rsid w:val="007551A2"/>
    <w:rsid w:val="007567D2"/>
    <w:rsid w:val="00756989"/>
    <w:rsid w:val="00761B65"/>
    <w:rsid w:val="00763810"/>
    <w:rsid w:val="00763AB9"/>
    <w:rsid w:val="0076687A"/>
    <w:rsid w:val="0076752B"/>
    <w:rsid w:val="007676D2"/>
    <w:rsid w:val="00767A3A"/>
    <w:rsid w:val="00767D01"/>
    <w:rsid w:val="00767FBE"/>
    <w:rsid w:val="0077035A"/>
    <w:rsid w:val="00770A2F"/>
    <w:rsid w:val="007713F9"/>
    <w:rsid w:val="00771E1B"/>
    <w:rsid w:val="00772EBF"/>
    <w:rsid w:val="00773244"/>
    <w:rsid w:val="00773FC5"/>
    <w:rsid w:val="00774602"/>
    <w:rsid w:val="007749E4"/>
    <w:rsid w:val="00774F11"/>
    <w:rsid w:val="00775071"/>
    <w:rsid w:val="00775FAD"/>
    <w:rsid w:val="00775FB1"/>
    <w:rsid w:val="00776130"/>
    <w:rsid w:val="00780611"/>
    <w:rsid w:val="00781810"/>
    <w:rsid w:val="00782206"/>
    <w:rsid w:val="00783AB2"/>
    <w:rsid w:val="007843D7"/>
    <w:rsid w:val="007846E4"/>
    <w:rsid w:val="007849D1"/>
    <w:rsid w:val="00784DD5"/>
    <w:rsid w:val="00784DE6"/>
    <w:rsid w:val="00785A87"/>
    <w:rsid w:val="00785B07"/>
    <w:rsid w:val="00786643"/>
    <w:rsid w:val="00786D25"/>
    <w:rsid w:val="007878EF"/>
    <w:rsid w:val="0079000F"/>
    <w:rsid w:val="0079078D"/>
    <w:rsid w:val="007908BE"/>
    <w:rsid w:val="0079228C"/>
    <w:rsid w:val="0079228D"/>
    <w:rsid w:val="0079243A"/>
    <w:rsid w:val="00792D1E"/>
    <w:rsid w:val="00793C91"/>
    <w:rsid w:val="0079454E"/>
    <w:rsid w:val="00794C7E"/>
    <w:rsid w:val="00796C8D"/>
    <w:rsid w:val="007A0DBF"/>
    <w:rsid w:val="007A17A2"/>
    <w:rsid w:val="007A2397"/>
    <w:rsid w:val="007A29C5"/>
    <w:rsid w:val="007A2A82"/>
    <w:rsid w:val="007A2EBF"/>
    <w:rsid w:val="007A2F63"/>
    <w:rsid w:val="007A355C"/>
    <w:rsid w:val="007A363B"/>
    <w:rsid w:val="007A47EC"/>
    <w:rsid w:val="007A5114"/>
    <w:rsid w:val="007A5475"/>
    <w:rsid w:val="007A5FB4"/>
    <w:rsid w:val="007A6225"/>
    <w:rsid w:val="007A62D4"/>
    <w:rsid w:val="007A74A3"/>
    <w:rsid w:val="007A751A"/>
    <w:rsid w:val="007A7DD2"/>
    <w:rsid w:val="007A7E7F"/>
    <w:rsid w:val="007B09E3"/>
    <w:rsid w:val="007B23E6"/>
    <w:rsid w:val="007B3189"/>
    <w:rsid w:val="007B3221"/>
    <w:rsid w:val="007B3AD2"/>
    <w:rsid w:val="007B457D"/>
    <w:rsid w:val="007B4BA9"/>
    <w:rsid w:val="007B4FF8"/>
    <w:rsid w:val="007B5B10"/>
    <w:rsid w:val="007B632B"/>
    <w:rsid w:val="007B6B1E"/>
    <w:rsid w:val="007C1EE5"/>
    <w:rsid w:val="007C21A3"/>
    <w:rsid w:val="007C2519"/>
    <w:rsid w:val="007C34EB"/>
    <w:rsid w:val="007C3D8B"/>
    <w:rsid w:val="007C4156"/>
    <w:rsid w:val="007C43B7"/>
    <w:rsid w:val="007C4ECD"/>
    <w:rsid w:val="007C5C5A"/>
    <w:rsid w:val="007C6271"/>
    <w:rsid w:val="007C6784"/>
    <w:rsid w:val="007D07E2"/>
    <w:rsid w:val="007D0B73"/>
    <w:rsid w:val="007D0BCF"/>
    <w:rsid w:val="007D0F76"/>
    <w:rsid w:val="007D10F9"/>
    <w:rsid w:val="007D1936"/>
    <w:rsid w:val="007D1AC3"/>
    <w:rsid w:val="007D1CC0"/>
    <w:rsid w:val="007D34C7"/>
    <w:rsid w:val="007D3F99"/>
    <w:rsid w:val="007D45BC"/>
    <w:rsid w:val="007D6973"/>
    <w:rsid w:val="007D7495"/>
    <w:rsid w:val="007D7796"/>
    <w:rsid w:val="007D7BCD"/>
    <w:rsid w:val="007D7E01"/>
    <w:rsid w:val="007E12BB"/>
    <w:rsid w:val="007E2851"/>
    <w:rsid w:val="007E42F1"/>
    <w:rsid w:val="007E4582"/>
    <w:rsid w:val="007E5B0F"/>
    <w:rsid w:val="007E5DDD"/>
    <w:rsid w:val="007E63D2"/>
    <w:rsid w:val="007E70D0"/>
    <w:rsid w:val="007E73C7"/>
    <w:rsid w:val="007E7662"/>
    <w:rsid w:val="007E7927"/>
    <w:rsid w:val="007F04DE"/>
    <w:rsid w:val="007F04F1"/>
    <w:rsid w:val="007F0E74"/>
    <w:rsid w:val="007F12E6"/>
    <w:rsid w:val="007F31D3"/>
    <w:rsid w:val="007F4484"/>
    <w:rsid w:val="007F5E22"/>
    <w:rsid w:val="007F648E"/>
    <w:rsid w:val="007F7A1A"/>
    <w:rsid w:val="007F7C56"/>
    <w:rsid w:val="008001D8"/>
    <w:rsid w:val="00800688"/>
    <w:rsid w:val="00801A21"/>
    <w:rsid w:val="008024F9"/>
    <w:rsid w:val="00802B38"/>
    <w:rsid w:val="0080361B"/>
    <w:rsid w:val="00804E98"/>
    <w:rsid w:val="00805762"/>
    <w:rsid w:val="00805AC8"/>
    <w:rsid w:val="00805DF8"/>
    <w:rsid w:val="008062A8"/>
    <w:rsid w:val="00806762"/>
    <w:rsid w:val="00806F1F"/>
    <w:rsid w:val="00807287"/>
    <w:rsid w:val="0080745F"/>
    <w:rsid w:val="00807757"/>
    <w:rsid w:val="00807E62"/>
    <w:rsid w:val="00810153"/>
    <w:rsid w:val="00810364"/>
    <w:rsid w:val="0081146A"/>
    <w:rsid w:val="008116C4"/>
    <w:rsid w:val="00811D87"/>
    <w:rsid w:val="00812AD5"/>
    <w:rsid w:val="008131B7"/>
    <w:rsid w:val="008135E8"/>
    <w:rsid w:val="00814935"/>
    <w:rsid w:val="00814BB7"/>
    <w:rsid w:val="00815350"/>
    <w:rsid w:val="00815833"/>
    <w:rsid w:val="0081601B"/>
    <w:rsid w:val="008163B5"/>
    <w:rsid w:val="00816EC6"/>
    <w:rsid w:val="00817FCA"/>
    <w:rsid w:val="0082068E"/>
    <w:rsid w:val="00820BF9"/>
    <w:rsid w:val="00821A81"/>
    <w:rsid w:val="00822B7A"/>
    <w:rsid w:val="00822FA4"/>
    <w:rsid w:val="008231FC"/>
    <w:rsid w:val="00823ECB"/>
    <w:rsid w:val="00826761"/>
    <w:rsid w:val="00827080"/>
    <w:rsid w:val="00827509"/>
    <w:rsid w:val="0083011E"/>
    <w:rsid w:val="0083094F"/>
    <w:rsid w:val="008318BF"/>
    <w:rsid w:val="00833062"/>
    <w:rsid w:val="00833179"/>
    <w:rsid w:val="008333A3"/>
    <w:rsid w:val="008333F8"/>
    <w:rsid w:val="008338AA"/>
    <w:rsid w:val="00834145"/>
    <w:rsid w:val="00834349"/>
    <w:rsid w:val="00836850"/>
    <w:rsid w:val="00840B98"/>
    <w:rsid w:val="00840BEB"/>
    <w:rsid w:val="00840E94"/>
    <w:rsid w:val="008412A6"/>
    <w:rsid w:val="00841B1C"/>
    <w:rsid w:val="0084212F"/>
    <w:rsid w:val="008429A2"/>
    <w:rsid w:val="008436EB"/>
    <w:rsid w:val="00843CA4"/>
    <w:rsid w:val="0084424E"/>
    <w:rsid w:val="00844E48"/>
    <w:rsid w:val="0084624D"/>
    <w:rsid w:val="00846A7B"/>
    <w:rsid w:val="00847251"/>
    <w:rsid w:val="00851309"/>
    <w:rsid w:val="008516AA"/>
    <w:rsid w:val="00851A55"/>
    <w:rsid w:val="00851EDD"/>
    <w:rsid w:val="00852213"/>
    <w:rsid w:val="0085250B"/>
    <w:rsid w:val="00852BC0"/>
    <w:rsid w:val="00852DA3"/>
    <w:rsid w:val="00852F0A"/>
    <w:rsid w:val="00853D5C"/>
    <w:rsid w:val="00854D04"/>
    <w:rsid w:val="00855C02"/>
    <w:rsid w:val="00860769"/>
    <w:rsid w:val="00860B0A"/>
    <w:rsid w:val="00860C43"/>
    <w:rsid w:val="00860EB2"/>
    <w:rsid w:val="00861A4D"/>
    <w:rsid w:val="008624C3"/>
    <w:rsid w:val="008632BA"/>
    <w:rsid w:val="0086440F"/>
    <w:rsid w:val="00865078"/>
    <w:rsid w:val="008659CE"/>
    <w:rsid w:val="008668B4"/>
    <w:rsid w:val="008668D8"/>
    <w:rsid w:val="00867084"/>
    <w:rsid w:val="00867517"/>
    <w:rsid w:val="00867794"/>
    <w:rsid w:val="00867DD6"/>
    <w:rsid w:val="00870072"/>
    <w:rsid w:val="00870AE5"/>
    <w:rsid w:val="0087180F"/>
    <w:rsid w:val="00871CD5"/>
    <w:rsid w:val="00872128"/>
    <w:rsid w:val="008723A5"/>
    <w:rsid w:val="00873535"/>
    <w:rsid w:val="00874317"/>
    <w:rsid w:val="00874642"/>
    <w:rsid w:val="00874786"/>
    <w:rsid w:val="00876513"/>
    <w:rsid w:val="00876917"/>
    <w:rsid w:val="00877D89"/>
    <w:rsid w:val="00877E24"/>
    <w:rsid w:val="00880251"/>
    <w:rsid w:val="008804D7"/>
    <w:rsid w:val="00880747"/>
    <w:rsid w:val="00880DF3"/>
    <w:rsid w:val="00880E68"/>
    <w:rsid w:val="0088137E"/>
    <w:rsid w:val="0088145D"/>
    <w:rsid w:val="00881820"/>
    <w:rsid w:val="00881C98"/>
    <w:rsid w:val="008867DF"/>
    <w:rsid w:val="008873AB"/>
    <w:rsid w:val="0088787C"/>
    <w:rsid w:val="00890B1D"/>
    <w:rsid w:val="00891F2C"/>
    <w:rsid w:val="00892ACE"/>
    <w:rsid w:val="00892D33"/>
    <w:rsid w:val="00892D99"/>
    <w:rsid w:val="00893A3E"/>
    <w:rsid w:val="00894438"/>
    <w:rsid w:val="00894C4C"/>
    <w:rsid w:val="00897D1D"/>
    <w:rsid w:val="008A084B"/>
    <w:rsid w:val="008A14B7"/>
    <w:rsid w:val="008A155D"/>
    <w:rsid w:val="008A16D7"/>
    <w:rsid w:val="008A202E"/>
    <w:rsid w:val="008A20EA"/>
    <w:rsid w:val="008A2393"/>
    <w:rsid w:val="008A3129"/>
    <w:rsid w:val="008A3C3A"/>
    <w:rsid w:val="008A3D97"/>
    <w:rsid w:val="008A4B54"/>
    <w:rsid w:val="008A51D7"/>
    <w:rsid w:val="008A5504"/>
    <w:rsid w:val="008A6354"/>
    <w:rsid w:val="008A7563"/>
    <w:rsid w:val="008A7785"/>
    <w:rsid w:val="008B0D07"/>
    <w:rsid w:val="008B13A7"/>
    <w:rsid w:val="008B34E5"/>
    <w:rsid w:val="008B489C"/>
    <w:rsid w:val="008B57E5"/>
    <w:rsid w:val="008B58C5"/>
    <w:rsid w:val="008B6972"/>
    <w:rsid w:val="008B6E4D"/>
    <w:rsid w:val="008B7B6A"/>
    <w:rsid w:val="008C08E6"/>
    <w:rsid w:val="008C2D62"/>
    <w:rsid w:val="008C3E70"/>
    <w:rsid w:val="008C3F83"/>
    <w:rsid w:val="008C440E"/>
    <w:rsid w:val="008C6D2A"/>
    <w:rsid w:val="008D01A7"/>
    <w:rsid w:val="008D048F"/>
    <w:rsid w:val="008D1110"/>
    <w:rsid w:val="008D127D"/>
    <w:rsid w:val="008D1662"/>
    <w:rsid w:val="008D1775"/>
    <w:rsid w:val="008D199F"/>
    <w:rsid w:val="008D1DBA"/>
    <w:rsid w:val="008D1FC7"/>
    <w:rsid w:val="008D41D9"/>
    <w:rsid w:val="008D562D"/>
    <w:rsid w:val="008D663C"/>
    <w:rsid w:val="008D72AD"/>
    <w:rsid w:val="008E128A"/>
    <w:rsid w:val="008E1516"/>
    <w:rsid w:val="008E3D2B"/>
    <w:rsid w:val="008E48CE"/>
    <w:rsid w:val="008E525A"/>
    <w:rsid w:val="008E6411"/>
    <w:rsid w:val="008E692B"/>
    <w:rsid w:val="008F1316"/>
    <w:rsid w:val="008F1E8C"/>
    <w:rsid w:val="008F29FC"/>
    <w:rsid w:val="008F2DA3"/>
    <w:rsid w:val="008F3AC6"/>
    <w:rsid w:val="008F4B01"/>
    <w:rsid w:val="008F63A6"/>
    <w:rsid w:val="008F75F9"/>
    <w:rsid w:val="008F782D"/>
    <w:rsid w:val="008F7B0F"/>
    <w:rsid w:val="008F7C10"/>
    <w:rsid w:val="00900D7F"/>
    <w:rsid w:val="009021AF"/>
    <w:rsid w:val="00902298"/>
    <w:rsid w:val="00902555"/>
    <w:rsid w:val="009029F6"/>
    <w:rsid w:val="00902DCC"/>
    <w:rsid w:val="009040B2"/>
    <w:rsid w:val="00904500"/>
    <w:rsid w:val="0090465F"/>
    <w:rsid w:val="009069BD"/>
    <w:rsid w:val="009076E3"/>
    <w:rsid w:val="009078DD"/>
    <w:rsid w:val="00907961"/>
    <w:rsid w:val="009079CE"/>
    <w:rsid w:val="00907BD9"/>
    <w:rsid w:val="009113B5"/>
    <w:rsid w:val="009116C8"/>
    <w:rsid w:val="009117A3"/>
    <w:rsid w:val="00911C7C"/>
    <w:rsid w:val="00912476"/>
    <w:rsid w:val="00912822"/>
    <w:rsid w:val="0091323E"/>
    <w:rsid w:val="009132C8"/>
    <w:rsid w:val="009136BD"/>
    <w:rsid w:val="009144A1"/>
    <w:rsid w:val="00914B50"/>
    <w:rsid w:val="00914EBF"/>
    <w:rsid w:val="00915B87"/>
    <w:rsid w:val="00915EB0"/>
    <w:rsid w:val="00916614"/>
    <w:rsid w:val="0091711A"/>
    <w:rsid w:val="00917F9C"/>
    <w:rsid w:val="009201CF"/>
    <w:rsid w:val="00920261"/>
    <w:rsid w:val="00920471"/>
    <w:rsid w:val="00920F5A"/>
    <w:rsid w:val="0092110A"/>
    <w:rsid w:val="00921827"/>
    <w:rsid w:val="00922552"/>
    <w:rsid w:val="00923538"/>
    <w:rsid w:val="00923B4D"/>
    <w:rsid w:val="00924C91"/>
    <w:rsid w:val="009258DA"/>
    <w:rsid w:val="009266C8"/>
    <w:rsid w:val="00926E86"/>
    <w:rsid w:val="009275D7"/>
    <w:rsid w:val="0093072E"/>
    <w:rsid w:val="00931833"/>
    <w:rsid w:val="00931EEA"/>
    <w:rsid w:val="009324D0"/>
    <w:rsid w:val="009325DF"/>
    <w:rsid w:val="00932604"/>
    <w:rsid w:val="0093388E"/>
    <w:rsid w:val="009347EE"/>
    <w:rsid w:val="00934A38"/>
    <w:rsid w:val="00934CED"/>
    <w:rsid w:val="00935CE8"/>
    <w:rsid w:val="00936FDE"/>
    <w:rsid w:val="00937103"/>
    <w:rsid w:val="0093741F"/>
    <w:rsid w:val="00937801"/>
    <w:rsid w:val="00940362"/>
    <w:rsid w:val="009425D3"/>
    <w:rsid w:val="00942D3E"/>
    <w:rsid w:val="0094397D"/>
    <w:rsid w:val="00943E7F"/>
    <w:rsid w:val="0094448F"/>
    <w:rsid w:val="0094616E"/>
    <w:rsid w:val="0094665F"/>
    <w:rsid w:val="00946EC3"/>
    <w:rsid w:val="00946FC0"/>
    <w:rsid w:val="00947077"/>
    <w:rsid w:val="0094762E"/>
    <w:rsid w:val="009477FF"/>
    <w:rsid w:val="009506C6"/>
    <w:rsid w:val="00951406"/>
    <w:rsid w:val="0095142C"/>
    <w:rsid w:val="0095161E"/>
    <w:rsid w:val="009521A0"/>
    <w:rsid w:val="00952760"/>
    <w:rsid w:val="00952B5B"/>
    <w:rsid w:val="009539BE"/>
    <w:rsid w:val="00953D5D"/>
    <w:rsid w:val="00955B46"/>
    <w:rsid w:val="00955DFA"/>
    <w:rsid w:val="0095613C"/>
    <w:rsid w:val="00956C89"/>
    <w:rsid w:val="00957153"/>
    <w:rsid w:val="009572EC"/>
    <w:rsid w:val="009579A3"/>
    <w:rsid w:val="00957E6B"/>
    <w:rsid w:val="00960076"/>
    <w:rsid w:val="00960BDE"/>
    <w:rsid w:val="00960C8A"/>
    <w:rsid w:val="00960F87"/>
    <w:rsid w:val="0096134C"/>
    <w:rsid w:val="00961486"/>
    <w:rsid w:val="00961B36"/>
    <w:rsid w:val="009621DE"/>
    <w:rsid w:val="009637A1"/>
    <w:rsid w:val="00963B2D"/>
    <w:rsid w:val="00964047"/>
    <w:rsid w:val="0096470F"/>
    <w:rsid w:val="0096490C"/>
    <w:rsid w:val="0096607D"/>
    <w:rsid w:val="0096626B"/>
    <w:rsid w:val="00966A3A"/>
    <w:rsid w:val="00966C54"/>
    <w:rsid w:val="0096754A"/>
    <w:rsid w:val="00967E43"/>
    <w:rsid w:val="00967F49"/>
    <w:rsid w:val="009715BF"/>
    <w:rsid w:val="00973332"/>
    <w:rsid w:val="00973663"/>
    <w:rsid w:val="009744BA"/>
    <w:rsid w:val="0097478C"/>
    <w:rsid w:val="009753F7"/>
    <w:rsid w:val="009757A2"/>
    <w:rsid w:val="00975CDB"/>
    <w:rsid w:val="00976991"/>
    <w:rsid w:val="00977441"/>
    <w:rsid w:val="009803D8"/>
    <w:rsid w:val="00980831"/>
    <w:rsid w:val="00980D76"/>
    <w:rsid w:val="0098236F"/>
    <w:rsid w:val="0098376E"/>
    <w:rsid w:val="00983CFF"/>
    <w:rsid w:val="00983F50"/>
    <w:rsid w:val="00984D02"/>
    <w:rsid w:val="00985309"/>
    <w:rsid w:val="00986463"/>
    <w:rsid w:val="009864D8"/>
    <w:rsid w:val="0098667F"/>
    <w:rsid w:val="00986AFD"/>
    <w:rsid w:val="0098790B"/>
    <w:rsid w:val="009879CD"/>
    <w:rsid w:val="00987F46"/>
    <w:rsid w:val="00990049"/>
    <w:rsid w:val="009908A2"/>
    <w:rsid w:val="00991B9C"/>
    <w:rsid w:val="00992091"/>
    <w:rsid w:val="009928B0"/>
    <w:rsid w:val="00993238"/>
    <w:rsid w:val="009938E3"/>
    <w:rsid w:val="00993A34"/>
    <w:rsid w:val="00995124"/>
    <w:rsid w:val="00995241"/>
    <w:rsid w:val="00996597"/>
    <w:rsid w:val="009972CF"/>
    <w:rsid w:val="00997441"/>
    <w:rsid w:val="009975A4"/>
    <w:rsid w:val="009A2A1B"/>
    <w:rsid w:val="009A2ABE"/>
    <w:rsid w:val="009A39BE"/>
    <w:rsid w:val="009A46FA"/>
    <w:rsid w:val="009A4809"/>
    <w:rsid w:val="009A6349"/>
    <w:rsid w:val="009A6EAE"/>
    <w:rsid w:val="009A7DAC"/>
    <w:rsid w:val="009A7DF1"/>
    <w:rsid w:val="009B0340"/>
    <w:rsid w:val="009B1673"/>
    <w:rsid w:val="009B3844"/>
    <w:rsid w:val="009B3AEB"/>
    <w:rsid w:val="009B7036"/>
    <w:rsid w:val="009B7683"/>
    <w:rsid w:val="009C28F6"/>
    <w:rsid w:val="009C4B96"/>
    <w:rsid w:val="009C4D99"/>
    <w:rsid w:val="009C5A87"/>
    <w:rsid w:val="009C6F0E"/>
    <w:rsid w:val="009C70D8"/>
    <w:rsid w:val="009C7BA3"/>
    <w:rsid w:val="009D0F46"/>
    <w:rsid w:val="009D151A"/>
    <w:rsid w:val="009D196A"/>
    <w:rsid w:val="009D1C53"/>
    <w:rsid w:val="009D23C7"/>
    <w:rsid w:val="009D3AE6"/>
    <w:rsid w:val="009D3D0D"/>
    <w:rsid w:val="009D4B3A"/>
    <w:rsid w:val="009D5076"/>
    <w:rsid w:val="009D54E6"/>
    <w:rsid w:val="009D5792"/>
    <w:rsid w:val="009D57D4"/>
    <w:rsid w:val="009D58F3"/>
    <w:rsid w:val="009D5A2F"/>
    <w:rsid w:val="009D6211"/>
    <w:rsid w:val="009D6312"/>
    <w:rsid w:val="009D6826"/>
    <w:rsid w:val="009D6AAE"/>
    <w:rsid w:val="009D71CE"/>
    <w:rsid w:val="009D77FD"/>
    <w:rsid w:val="009D7BA5"/>
    <w:rsid w:val="009E2022"/>
    <w:rsid w:val="009E22C7"/>
    <w:rsid w:val="009E2AA5"/>
    <w:rsid w:val="009E2BDE"/>
    <w:rsid w:val="009E33A2"/>
    <w:rsid w:val="009E366A"/>
    <w:rsid w:val="009E3CF0"/>
    <w:rsid w:val="009E3D47"/>
    <w:rsid w:val="009E5A9D"/>
    <w:rsid w:val="009E5FE1"/>
    <w:rsid w:val="009E6828"/>
    <w:rsid w:val="009E6CC9"/>
    <w:rsid w:val="009E6D82"/>
    <w:rsid w:val="009E7575"/>
    <w:rsid w:val="009E780C"/>
    <w:rsid w:val="009F02E2"/>
    <w:rsid w:val="009F0BE0"/>
    <w:rsid w:val="009F18C0"/>
    <w:rsid w:val="009F1E93"/>
    <w:rsid w:val="009F1EB1"/>
    <w:rsid w:val="009F254E"/>
    <w:rsid w:val="009F2650"/>
    <w:rsid w:val="009F31A9"/>
    <w:rsid w:val="009F3280"/>
    <w:rsid w:val="009F4240"/>
    <w:rsid w:val="009F4AD8"/>
    <w:rsid w:val="009F57EB"/>
    <w:rsid w:val="009F66EC"/>
    <w:rsid w:val="00A00073"/>
    <w:rsid w:val="00A00AE7"/>
    <w:rsid w:val="00A01221"/>
    <w:rsid w:val="00A0128B"/>
    <w:rsid w:val="00A01D04"/>
    <w:rsid w:val="00A03562"/>
    <w:rsid w:val="00A03A3B"/>
    <w:rsid w:val="00A041FC"/>
    <w:rsid w:val="00A04AA8"/>
    <w:rsid w:val="00A05AC0"/>
    <w:rsid w:val="00A05BA7"/>
    <w:rsid w:val="00A05C60"/>
    <w:rsid w:val="00A11B8F"/>
    <w:rsid w:val="00A11CC9"/>
    <w:rsid w:val="00A1381A"/>
    <w:rsid w:val="00A13A66"/>
    <w:rsid w:val="00A1418B"/>
    <w:rsid w:val="00A14A3C"/>
    <w:rsid w:val="00A156BE"/>
    <w:rsid w:val="00A1600D"/>
    <w:rsid w:val="00A1616B"/>
    <w:rsid w:val="00A16787"/>
    <w:rsid w:val="00A16CC1"/>
    <w:rsid w:val="00A16CC6"/>
    <w:rsid w:val="00A17917"/>
    <w:rsid w:val="00A17C74"/>
    <w:rsid w:val="00A2092D"/>
    <w:rsid w:val="00A21859"/>
    <w:rsid w:val="00A231F1"/>
    <w:rsid w:val="00A23FB9"/>
    <w:rsid w:val="00A2439C"/>
    <w:rsid w:val="00A2517E"/>
    <w:rsid w:val="00A25421"/>
    <w:rsid w:val="00A266AF"/>
    <w:rsid w:val="00A27BB4"/>
    <w:rsid w:val="00A27D36"/>
    <w:rsid w:val="00A303D1"/>
    <w:rsid w:val="00A3082C"/>
    <w:rsid w:val="00A30BDA"/>
    <w:rsid w:val="00A32325"/>
    <w:rsid w:val="00A325ED"/>
    <w:rsid w:val="00A327E3"/>
    <w:rsid w:val="00A32EB5"/>
    <w:rsid w:val="00A333CF"/>
    <w:rsid w:val="00A34254"/>
    <w:rsid w:val="00A342AF"/>
    <w:rsid w:val="00A34436"/>
    <w:rsid w:val="00A3524E"/>
    <w:rsid w:val="00A36547"/>
    <w:rsid w:val="00A36A43"/>
    <w:rsid w:val="00A36D13"/>
    <w:rsid w:val="00A37831"/>
    <w:rsid w:val="00A37D45"/>
    <w:rsid w:val="00A40E71"/>
    <w:rsid w:val="00A42304"/>
    <w:rsid w:val="00A42369"/>
    <w:rsid w:val="00A42970"/>
    <w:rsid w:val="00A438A8"/>
    <w:rsid w:val="00A43FC7"/>
    <w:rsid w:val="00A45D7D"/>
    <w:rsid w:val="00A46AC8"/>
    <w:rsid w:val="00A46E17"/>
    <w:rsid w:val="00A47C61"/>
    <w:rsid w:val="00A50037"/>
    <w:rsid w:val="00A50CA1"/>
    <w:rsid w:val="00A51E18"/>
    <w:rsid w:val="00A52063"/>
    <w:rsid w:val="00A522DE"/>
    <w:rsid w:val="00A54E31"/>
    <w:rsid w:val="00A55377"/>
    <w:rsid w:val="00A56602"/>
    <w:rsid w:val="00A56F17"/>
    <w:rsid w:val="00A573B9"/>
    <w:rsid w:val="00A6072A"/>
    <w:rsid w:val="00A60AC9"/>
    <w:rsid w:val="00A613DA"/>
    <w:rsid w:val="00A62FB6"/>
    <w:rsid w:val="00A63828"/>
    <w:rsid w:val="00A63B89"/>
    <w:rsid w:val="00A643B6"/>
    <w:rsid w:val="00A6493D"/>
    <w:rsid w:val="00A65BFB"/>
    <w:rsid w:val="00A65ECF"/>
    <w:rsid w:val="00A67283"/>
    <w:rsid w:val="00A704BD"/>
    <w:rsid w:val="00A710CA"/>
    <w:rsid w:val="00A7227D"/>
    <w:rsid w:val="00A74F1E"/>
    <w:rsid w:val="00A75A3D"/>
    <w:rsid w:val="00A75A54"/>
    <w:rsid w:val="00A75E85"/>
    <w:rsid w:val="00A80514"/>
    <w:rsid w:val="00A8172E"/>
    <w:rsid w:val="00A82AAB"/>
    <w:rsid w:val="00A83FBD"/>
    <w:rsid w:val="00A859EF"/>
    <w:rsid w:val="00A867C7"/>
    <w:rsid w:val="00A86953"/>
    <w:rsid w:val="00A87103"/>
    <w:rsid w:val="00A908EB"/>
    <w:rsid w:val="00A914AD"/>
    <w:rsid w:val="00A9154E"/>
    <w:rsid w:val="00A92083"/>
    <w:rsid w:val="00A92DAF"/>
    <w:rsid w:val="00A93141"/>
    <w:rsid w:val="00A93D69"/>
    <w:rsid w:val="00A954CC"/>
    <w:rsid w:val="00A957B5"/>
    <w:rsid w:val="00A964BC"/>
    <w:rsid w:val="00A96E45"/>
    <w:rsid w:val="00A96FEB"/>
    <w:rsid w:val="00A971D8"/>
    <w:rsid w:val="00AA03A9"/>
    <w:rsid w:val="00AA0741"/>
    <w:rsid w:val="00AA12BA"/>
    <w:rsid w:val="00AA17BB"/>
    <w:rsid w:val="00AA2309"/>
    <w:rsid w:val="00AA2AC1"/>
    <w:rsid w:val="00AA30E6"/>
    <w:rsid w:val="00AA3BB1"/>
    <w:rsid w:val="00AA4A06"/>
    <w:rsid w:val="00AA5AD6"/>
    <w:rsid w:val="00AA6206"/>
    <w:rsid w:val="00AA69C9"/>
    <w:rsid w:val="00AA6AB7"/>
    <w:rsid w:val="00AA7FA1"/>
    <w:rsid w:val="00AB013A"/>
    <w:rsid w:val="00AB04B1"/>
    <w:rsid w:val="00AB095C"/>
    <w:rsid w:val="00AB0CED"/>
    <w:rsid w:val="00AB0FD2"/>
    <w:rsid w:val="00AB143F"/>
    <w:rsid w:val="00AB3A46"/>
    <w:rsid w:val="00AB4D3A"/>
    <w:rsid w:val="00AB5658"/>
    <w:rsid w:val="00AC0BEE"/>
    <w:rsid w:val="00AC0C11"/>
    <w:rsid w:val="00AC0E87"/>
    <w:rsid w:val="00AC159E"/>
    <w:rsid w:val="00AC2239"/>
    <w:rsid w:val="00AC37F0"/>
    <w:rsid w:val="00AC4C19"/>
    <w:rsid w:val="00AC5006"/>
    <w:rsid w:val="00AC5A5C"/>
    <w:rsid w:val="00AC5C24"/>
    <w:rsid w:val="00AC6201"/>
    <w:rsid w:val="00AC690F"/>
    <w:rsid w:val="00AC7937"/>
    <w:rsid w:val="00AC7FB0"/>
    <w:rsid w:val="00AD1AD0"/>
    <w:rsid w:val="00AD2243"/>
    <w:rsid w:val="00AD2D21"/>
    <w:rsid w:val="00AD328A"/>
    <w:rsid w:val="00AD3FF9"/>
    <w:rsid w:val="00AD4E14"/>
    <w:rsid w:val="00AD55F1"/>
    <w:rsid w:val="00AD589E"/>
    <w:rsid w:val="00AD787A"/>
    <w:rsid w:val="00AD7AC4"/>
    <w:rsid w:val="00AD7D6A"/>
    <w:rsid w:val="00AE0892"/>
    <w:rsid w:val="00AE08E1"/>
    <w:rsid w:val="00AE1DD5"/>
    <w:rsid w:val="00AE2203"/>
    <w:rsid w:val="00AE34BA"/>
    <w:rsid w:val="00AE3DD5"/>
    <w:rsid w:val="00AE40E3"/>
    <w:rsid w:val="00AE4473"/>
    <w:rsid w:val="00AE46B5"/>
    <w:rsid w:val="00AE4AFA"/>
    <w:rsid w:val="00AE4E77"/>
    <w:rsid w:val="00AE501E"/>
    <w:rsid w:val="00AE56B3"/>
    <w:rsid w:val="00AE65B9"/>
    <w:rsid w:val="00AE66C3"/>
    <w:rsid w:val="00AE6AD6"/>
    <w:rsid w:val="00AE71AD"/>
    <w:rsid w:val="00AE780C"/>
    <w:rsid w:val="00AF0655"/>
    <w:rsid w:val="00AF0DC9"/>
    <w:rsid w:val="00AF0FDF"/>
    <w:rsid w:val="00AF1553"/>
    <w:rsid w:val="00AF1E69"/>
    <w:rsid w:val="00AF2E5E"/>
    <w:rsid w:val="00AF2F8D"/>
    <w:rsid w:val="00AF38FA"/>
    <w:rsid w:val="00AF3CF9"/>
    <w:rsid w:val="00AF42DE"/>
    <w:rsid w:val="00AF455E"/>
    <w:rsid w:val="00AF46D8"/>
    <w:rsid w:val="00AF4B3B"/>
    <w:rsid w:val="00AF697B"/>
    <w:rsid w:val="00AF6A74"/>
    <w:rsid w:val="00AF72DE"/>
    <w:rsid w:val="00AF796A"/>
    <w:rsid w:val="00AF7B3A"/>
    <w:rsid w:val="00B0041E"/>
    <w:rsid w:val="00B00D3E"/>
    <w:rsid w:val="00B035FA"/>
    <w:rsid w:val="00B045B4"/>
    <w:rsid w:val="00B05979"/>
    <w:rsid w:val="00B07A1A"/>
    <w:rsid w:val="00B07BA9"/>
    <w:rsid w:val="00B07C9E"/>
    <w:rsid w:val="00B101AB"/>
    <w:rsid w:val="00B10764"/>
    <w:rsid w:val="00B113EA"/>
    <w:rsid w:val="00B11BCC"/>
    <w:rsid w:val="00B11CFF"/>
    <w:rsid w:val="00B11E4F"/>
    <w:rsid w:val="00B123BE"/>
    <w:rsid w:val="00B1310A"/>
    <w:rsid w:val="00B13B61"/>
    <w:rsid w:val="00B15548"/>
    <w:rsid w:val="00B16719"/>
    <w:rsid w:val="00B17087"/>
    <w:rsid w:val="00B206C7"/>
    <w:rsid w:val="00B21033"/>
    <w:rsid w:val="00B21B2B"/>
    <w:rsid w:val="00B220CF"/>
    <w:rsid w:val="00B2216A"/>
    <w:rsid w:val="00B226CE"/>
    <w:rsid w:val="00B24009"/>
    <w:rsid w:val="00B263F0"/>
    <w:rsid w:val="00B31070"/>
    <w:rsid w:val="00B31248"/>
    <w:rsid w:val="00B32AD1"/>
    <w:rsid w:val="00B33222"/>
    <w:rsid w:val="00B34562"/>
    <w:rsid w:val="00B3497A"/>
    <w:rsid w:val="00B34C23"/>
    <w:rsid w:val="00B34D5C"/>
    <w:rsid w:val="00B34D78"/>
    <w:rsid w:val="00B34E12"/>
    <w:rsid w:val="00B35FD4"/>
    <w:rsid w:val="00B36078"/>
    <w:rsid w:val="00B369EC"/>
    <w:rsid w:val="00B36E27"/>
    <w:rsid w:val="00B4085A"/>
    <w:rsid w:val="00B40A37"/>
    <w:rsid w:val="00B40F93"/>
    <w:rsid w:val="00B417F2"/>
    <w:rsid w:val="00B4291D"/>
    <w:rsid w:val="00B438B5"/>
    <w:rsid w:val="00B43A1A"/>
    <w:rsid w:val="00B43E65"/>
    <w:rsid w:val="00B447D2"/>
    <w:rsid w:val="00B44EB6"/>
    <w:rsid w:val="00B45B84"/>
    <w:rsid w:val="00B45BEB"/>
    <w:rsid w:val="00B4683D"/>
    <w:rsid w:val="00B47E9D"/>
    <w:rsid w:val="00B50688"/>
    <w:rsid w:val="00B508F8"/>
    <w:rsid w:val="00B50904"/>
    <w:rsid w:val="00B50E79"/>
    <w:rsid w:val="00B531FA"/>
    <w:rsid w:val="00B5335B"/>
    <w:rsid w:val="00B544D4"/>
    <w:rsid w:val="00B547C3"/>
    <w:rsid w:val="00B54BCA"/>
    <w:rsid w:val="00B54D23"/>
    <w:rsid w:val="00B552AD"/>
    <w:rsid w:val="00B60808"/>
    <w:rsid w:val="00B6099C"/>
    <w:rsid w:val="00B613A2"/>
    <w:rsid w:val="00B61C1C"/>
    <w:rsid w:val="00B62E77"/>
    <w:rsid w:val="00B639AC"/>
    <w:rsid w:val="00B63AB5"/>
    <w:rsid w:val="00B63B51"/>
    <w:rsid w:val="00B6459C"/>
    <w:rsid w:val="00B677AF"/>
    <w:rsid w:val="00B679E1"/>
    <w:rsid w:val="00B70287"/>
    <w:rsid w:val="00B708AD"/>
    <w:rsid w:val="00B720C7"/>
    <w:rsid w:val="00B72D4A"/>
    <w:rsid w:val="00B73AE3"/>
    <w:rsid w:val="00B73F7E"/>
    <w:rsid w:val="00B7403F"/>
    <w:rsid w:val="00B743E2"/>
    <w:rsid w:val="00B75092"/>
    <w:rsid w:val="00B76B49"/>
    <w:rsid w:val="00B76FFC"/>
    <w:rsid w:val="00B77096"/>
    <w:rsid w:val="00B77609"/>
    <w:rsid w:val="00B801E1"/>
    <w:rsid w:val="00B80AFA"/>
    <w:rsid w:val="00B80C6F"/>
    <w:rsid w:val="00B826D7"/>
    <w:rsid w:val="00B8634E"/>
    <w:rsid w:val="00B871DF"/>
    <w:rsid w:val="00B872BB"/>
    <w:rsid w:val="00B87708"/>
    <w:rsid w:val="00B9016C"/>
    <w:rsid w:val="00B903FC"/>
    <w:rsid w:val="00B90A94"/>
    <w:rsid w:val="00B912F8"/>
    <w:rsid w:val="00B918E9"/>
    <w:rsid w:val="00B91DED"/>
    <w:rsid w:val="00B92C35"/>
    <w:rsid w:val="00B92F93"/>
    <w:rsid w:val="00B932FB"/>
    <w:rsid w:val="00B933C9"/>
    <w:rsid w:val="00B9400E"/>
    <w:rsid w:val="00B94067"/>
    <w:rsid w:val="00B944DB"/>
    <w:rsid w:val="00B953D7"/>
    <w:rsid w:val="00B95C63"/>
    <w:rsid w:val="00B95F90"/>
    <w:rsid w:val="00B97344"/>
    <w:rsid w:val="00BA062F"/>
    <w:rsid w:val="00BA0D52"/>
    <w:rsid w:val="00BA1703"/>
    <w:rsid w:val="00BA2FF7"/>
    <w:rsid w:val="00BA3774"/>
    <w:rsid w:val="00BA40ED"/>
    <w:rsid w:val="00BA4209"/>
    <w:rsid w:val="00BA46B5"/>
    <w:rsid w:val="00BA484C"/>
    <w:rsid w:val="00BA4994"/>
    <w:rsid w:val="00BA5B9E"/>
    <w:rsid w:val="00BB075B"/>
    <w:rsid w:val="00BB1875"/>
    <w:rsid w:val="00BB21AE"/>
    <w:rsid w:val="00BB27A4"/>
    <w:rsid w:val="00BB3703"/>
    <w:rsid w:val="00BB3811"/>
    <w:rsid w:val="00BB3BA8"/>
    <w:rsid w:val="00BB47B1"/>
    <w:rsid w:val="00BB5584"/>
    <w:rsid w:val="00BB622F"/>
    <w:rsid w:val="00BB62A4"/>
    <w:rsid w:val="00BB6918"/>
    <w:rsid w:val="00BB7B30"/>
    <w:rsid w:val="00BC01CA"/>
    <w:rsid w:val="00BC048B"/>
    <w:rsid w:val="00BC1013"/>
    <w:rsid w:val="00BC14A4"/>
    <w:rsid w:val="00BC1567"/>
    <w:rsid w:val="00BC3DF5"/>
    <w:rsid w:val="00BC43CE"/>
    <w:rsid w:val="00BC4703"/>
    <w:rsid w:val="00BC4AC3"/>
    <w:rsid w:val="00BC562B"/>
    <w:rsid w:val="00BC56DC"/>
    <w:rsid w:val="00BC7228"/>
    <w:rsid w:val="00BD0F7D"/>
    <w:rsid w:val="00BD13BC"/>
    <w:rsid w:val="00BD27D4"/>
    <w:rsid w:val="00BD3344"/>
    <w:rsid w:val="00BD37E0"/>
    <w:rsid w:val="00BD3A13"/>
    <w:rsid w:val="00BD536C"/>
    <w:rsid w:val="00BD5E00"/>
    <w:rsid w:val="00BD5F48"/>
    <w:rsid w:val="00BD678B"/>
    <w:rsid w:val="00BD692A"/>
    <w:rsid w:val="00BD71B9"/>
    <w:rsid w:val="00BD77B7"/>
    <w:rsid w:val="00BE065F"/>
    <w:rsid w:val="00BE0931"/>
    <w:rsid w:val="00BE1020"/>
    <w:rsid w:val="00BE1886"/>
    <w:rsid w:val="00BE1994"/>
    <w:rsid w:val="00BE1C18"/>
    <w:rsid w:val="00BE1E90"/>
    <w:rsid w:val="00BE20C2"/>
    <w:rsid w:val="00BE2632"/>
    <w:rsid w:val="00BE2FD7"/>
    <w:rsid w:val="00BE31E5"/>
    <w:rsid w:val="00BE38A2"/>
    <w:rsid w:val="00BE3BAE"/>
    <w:rsid w:val="00BE45C2"/>
    <w:rsid w:val="00BE4A8D"/>
    <w:rsid w:val="00BE62B6"/>
    <w:rsid w:val="00BE631F"/>
    <w:rsid w:val="00BE6353"/>
    <w:rsid w:val="00BE6746"/>
    <w:rsid w:val="00BE7A68"/>
    <w:rsid w:val="00BF3386"/>
    <w:rsid w:val="00BF3393"/>
    <w:rsid w:val="00BF35A9"/>
    <w:rsid w:val="00BF393E"/>
    <w:rsid w:val="00BF40B7"/>
    <w:rsid w:val="00BF6E61"/>
    <w:rsid w:val="00C008D9"/>
    <w:rsid w:val="00C020D2"/>
    <w:rsid w:val="00C02EAF"/>
    <w:rsid w:val="00C03260"/>
    <w:rsid w:val="00C05D51"/>
    <w:rsid w:val="00C07129"/>
    <w:rsid w:val="00C077DE"/>
    <w:rsid w:val="00C10007"/>
    <w:rsid w:val="00C103E1"/>
    <w:rsid w:val="00C10479"/>
    <w:rsid w:val="00C1110F"/>
    <w:rsid w:val="00C1136B"/>
    <w:rsid w:val="00C11FEC"/>
    <w:rsid w:val="00C12203"/>
    <w:rsid w:val="00C125F6"/>
    <w:rsid w:val="00C12FD2"/>
    <w:rsid w:val="00C1300A"/>
    <w:rsid w:val="00C1497F"/>
    <w:rsid w:val="00C15B05"/>
    <w:rsid w:val="00C1621D"/>
    <w:rsid w:val="00C16291"/>
    <w:rsid w:val="00C209EE"/>
    <w:rsid w:val="00C220C4"/>
    <w:rsid w:val="00C2381F"/>
    <w:rsid w:val="00C23C7B"/>
    <w:rsid w:val="00C2453D"/>
    <w:rsid w:val="00C24D39"/>
    <w:rsid w:val="00C25BAF"/>
    <w:rsid w:val="00C27566"/>
    <w:rsid w:val="00C27B0E"/>
    <w:rsid w:val="00C318F4"/>
    <w:rsid w:val="00C31B3D"/>
    <w:rsid w:val="00C32079"/>
    <w:rsid w:val="00C32F53"/>
    <w:rsid w:val="00C335B8"/>
    <w:rsid w:val="00C33937"/>
    <w:rsid w:val="00C34269"/>
    <w:rsid w:val="00C34C4E"/>
    <w:rsid w:val="00C35D11"/>
    <w:rsid w:val="00C370A2"/>
    <w:rsid w:val="00C37788"/>
    <w:rsid w:val="00C379B0"/>
    <w:rsid w:val="00C4153D"/>
    <w:rsid w:val="00C42010"/>
    <w:rsid w:val="00C435CA"/>
    <w:rsid w:val="00C44895"/>
    <w:rsid w:val="00C45906"/>
    <w:rsid w:val="00C462BE"/>
    <w:rsid w:val="00C470C5"/>
    <w:rsid w:val="00C473B7"/>
    <w:rsid w:val="00C501D0"/>
    <w:rsid w:val="00C50EAE"/>
    <w:rsid w:val="00C5233A"/>
    <w:rsid w:val="00C537AD"/>
    <w:rsid w:val="00C53ABB"/>
    <w:rsid w:val="00C56971"/>
    <w:rsid w:val="00C57971"/>
    <w:rsid w:val="00C57F6E"/>
    <w:rsid w:val="00C60133"/>
    <w:rsid w:val="00C6247D"/>
    <w:rsid w:val="00C62E6B"/>
    <w:rsid w:val="00C65F99"/>
    <w:rsid w:val="00C661B6"/>
    <w:rsid w:val="00C6686C"/>
    <w:rsid w:val="00C6765F"/>
    <w:rsid w:val="00C70102"/>
    <w:rsid w:val="00C70993"/>
    <w:rsid w:val="00C70D6A"/>
    <w:rsid w:val="00C71741"/>
    <w:rsid w:val="00C718D6"/>
    <w:rsid w:val="00C71EAA"/>
    <w:rsid w:val="00C72057"/>
    <w:rsid w:val="00C730B3"/>
    <w:rsid w:val="00C734EE"/>
    <w:rsid w:val="00C73635"/>
    <w:rsid w:val="00C73A6C"/>
    <w:rsid w:val="00C75178"/>
    <w:rsid w:val="00C755A1"/>
    <w:rsid w:val="00C76086"/>
    <w:rsid w:val="00C76BE0"/>
    <w:rsid w:val="00C76D84"/>
    <w:rsid w:val="00C76E2B"/>
    <w:rsid w:val="00C76FD0"/>
    <w:rsid w:val="00C80A4F"/>
    <w:rsid w:val="00C81C22"/>
    <w:rsid w:val="00C8291F"/>
    <w:rsid w:val="00C82D33"/>
    <w:rsid w:val="00C82DCD"/>
    <w:rsid w:val="00C8358D"/>
    <w:rsid w:val="00C83E37"/>
    <w:rsid w:val="00C842F6"/>
    <w:rsid w:val="00C84580"/>
    <w:rsid w:val="00C84EF5"/>
    <w:rsid w:val="00C853E2"/>
    <w:rsid w:val="00C8571C"/>
    <w:rsid w:val="00C8591E"/>
    <w:rsid w:val="00C85F5F"/>
    <w:rsid w:val="00C865D5"/>
    <w:rsid w:val="00C87042"/>
    <w:rsid w:val="00C87499"/>
    <w:rsid w:val="00C87DAC"/>
    <w:rsid w:val="00C9387F"/>
    <w:rsid w:val="00C93DE7"/>
    <w:rsid w:val="00C940C8"/>
    <w:rsid w:val="00C96867"/>
    <w:rsid w:val="00C96CDA"/>
    <w:rsid w:val="00CA0A5B"/>
    <w:rsid w:val="00CA170C"/>
    <w:rsid w:val="00CA1873"/>
    <w:rsid w:val="00CA1E88"/>
    <w:rsid w:val="00CA2024"/>
    <w:rsid w:val="00CA247D"/>
    <w:rsid w:val="00CA27C4"/>
    <w:rsid w:val="00CA3B5F"/>
    <w:rsid w:val="00CA4E84"/>
    <w:rsid w:val="00CA4F59"/>
    <w:rsid w:val="00CA5BE2"/>
    <w:rsid w:val="00CA5C04"/>
    <w:rsid w:val="00CA617C"/>
    <w:rsid w:val="00CA69DA"/>
    <w:rsid w:val="00CA7088"/>
    <w:rsid w:val="00CA71A4"/>
    <w:rsid w:val="00CB013E"/>
    <w:rsid w:val="00CB0BA0"/>
    <w:rsid w:val="00CB18C9"/>
    <w:rsid w:val="00CB2804"/>
    <w:rsid w:val="00CB3751"/>
    <w:rsid w:val="00CB406E"/>
    <w:rsid w:val="00CB73DB"/>
    <w:rsid w:val="00CB74D9"/>
    <w:rsid w:val="00CC0501"/>
    <w:rsid w:val="00CC178C"/>
    <w:rsid w:val="00CC1A7B"/>
    <w:rsid w:val="00CC22C8"/>
    <w:rsid w:val="00CC250E"/>
    <w:rsid w:val="00CC2634"/>
    <w:rsid w:val="00CC4440"/>
    <w:rsid w:val="00CC4C59"/>
    <w:rsid w:val="00CC6FAC"/>
    <w:rsid w:val="00CC72E3"/>
    <w:rsid w:val="00CC7502"/>
    <w:rsid w:val="00CC76B0"/>
    <w:rsid w:val="00CC77D2"/>
    <w:rsid w:val="00CD054C"/>
    <w:rsid w:val="00CD069D"/>
    <w:rsid w:val="00CD0A1F"/>
    <w:rsid w:val="00CD0A20"/>
    <w:rsid w:val="00CD0EDF"/>
    <w:rsid w:val="00CD1802"/>
    <w:rsid w:val="00CD18E3"/>
    <w:rsid w:val="00CD1B4E"/>
    <w:rsid w:val="00CD255E"/>
    <w:rsid w:val="00CD2F96"/>
    <w:rsid w:val="00CD3EA6"/>
    <w:rsid w:val="00CD4D84"/>
    <w:rsid w:val="00CD54D8"/>
    <w:rsid w:val="00CD558E"/>
    <w:rsid w:val="00CD6A39"/>
    <w:rsid w:val="00CD6A62"/>
    <w:rsid w:val="00CE029A"/>
    <w:rsid w:val="00CE0B95"/>
    <w:rsid w:val="00CE0EFB"/>
    <w:rsid w:val="00CE1C7E"/>
    <w:rsid w:val="00CE20D1"/>
    <w:rsid w:val="00CE30BA"/>
    <w:rsid w:val="00CE32C5"/>
    <w:rsid w:val="00CE51C1"/>
    <w:rsid w:val="00CE555F"/>
    <w:rsid w:val="00CE5704"/>
    <w:rsid w:val="00CE5C55"/>
    <w:rsid w:val="00CE6D10"/>
    <w:rsid w:val="00CE7008"/>
    <w:rsid w:val="00CE7779"/>
    <w:rsid w:val="00CF079F"/>
    <w:rsid w:val="00CF0FC0"/>
    <w:rsid w:val="00CF3E6C"/>
    <w:rsid w:val="00CF3FB4"/>
    <w:rsid w:val="00CF49D7"/>
    <w:rsid w:val="00CF4B2C"/>
    <w:rsid w:val="00CF4F77"/>
    <w:rsid w:val="00CF52EA"/>
    <w:rsid w:val="00CF59A0"/>
    <w:rsid w:val="00CF5D4E"/>
    <w:rsid w:val="00CF624B"/>
    <w:rsid w:val="00CF62D1"/>
    <w:rsid w:val="00CF74C1"/>
    <w:rsid w:val="00D010B4"/>
    <w:rsid w:val="00D04B62"/>
    <w:rsid w:val="00D04D51"/>
    <w:rsid w:val="00D07A8B"/>
    <w:rsid w:val="00D07B66"/>
    <w:rsid w:val="00D11178"/>
    <w:rsid w:val="00D111EB"/>
    <w:rsid w:val="00D11211"/>
    <w:rsid w:val="00D118F2"/>
    <w:rsid w:val="00D12C44"/>
    <w:rsid w:val="00D12CC8"/>
    <w:rsid w:val="00D13759"/>
    <w:rsid w:val="00D13F9D"/>
    <w:rsid w:val="00D14807"/>
    <w:rsid w:val="00D1639B"/>
    <w:rsid w:val="00D16427"/>
    <w:rsid w:val="00D17B30"/>
    <w:rsid w:val="00D17F81"/>
    <w:rsid w:val="00D20EF9"/>
    <w:rsid w:val="00D214CC"/>
    <w:rsid w:val="00D21FC2"/>
    <w:rsid w:val="00D221E9"/>
    <w:rsid w:val="00D23169"/>
    <w:rsid w:val="00D232B3"/>
    <w:rsid w:val="00D249F1"/>
    <w:rsid w:val="00D27383"/>
    <w:rsid w:val="00D27C13"/>
    <w:rsid w:val="00D30314"/>
    <w:rsid w:val="00D31858"/>
    <w:rsid w:val="00D31A19"/>
    <w:rsid w:val="00D3227E"/>
    <w:rsid w:val="00D3239E"/>
    <w:rsid w:val="00D35F12"/>
    <w:rsid w:val="00D35F1F"/>
    <w:rsid w:val="00D36AE1"/>
    <w:rsid w:val="00D37995"/>
    <w:rsid w:val="00D4029A"/>
    <w:rsid w:val="00D406E5"/>
    <w:rsid w:val="00D41110"/>
    <w:rsid w:val="00D41193"/>
    <w:rsid w:val="00D42A19"/>
    <w:rsid w:val="00D43316"/>
    <w:rsid w:val="00D44BCF"/>
    <w:rsid w:val="00D44DDB"/>
    <w:rsid w:val="00D45398"/>
    <w:rsid w:val="00D45C7F"/>
    <w:rsid w:val="00D46551"/>
    <w:rsid w:val="00D46A90"/>
    <w:rsid w:val="00D478B5"/>
    <w:rsid w:val="00D5041E"/>
    <w:rsid w:val="00D516E2"/>
    <w:rsid w:val="00D51A74"/>
    <w:rsid w:val="00D522A2"/>
    <w:rsid w:val="00D53051"/>
    <w:rsid w:val="00D54AA5"/>
    <w:rsid w:val="00D55393"/>
    <w:rsid w:val="00D55772"/>
    <w:rsid w:val="00D56AD1"/>
    <w:rsid w:val="00D56C2A"/>
    <w:rsid w:val="00D574B6"/>
    <w:rsid w:val="00D60B43"/>
    <w:rsid w:val="00D61377"/>
    <w:rsid w:val="00D62338"/>
    <w:rsid w:val="00D623BE"/>
    <w:rsid w:val="00D649A6"/>
    <w:rsid w:val="00D650A4"/>
    <w:rsid w:val="00D650A7"/>
    <w:rsid w:val="00D6544F"/>
    <w:rsid w:val="00D66441"/>
    <w:rsid w:val="00D670D5"/>
    <w:rsid w:val="00D67BCF"/>
    <w:rsid w:val="00D70B38"/>
    <w:rsid w:val="00D70DFF"/>
    <w:rsid w:val="00D71165"/>
    <w:rsid w:val="00D712FB"/>
    <w:rsid w:val="00D7143D"/>
    <w:rsid w:val="00D715DF"/>
    <w:rsid w:val="00D7215C"/>
    <w:rsid w:val="00D72172"/>
    <w:rsid w:val="00D72AE0"/>
    <w:rsid w:val="00D73420"/>
    <w:rsid w:val="00D73B59"/>
    <w:rsid w:val="00D75A91"/>
    <w:rsid w:val="00D76610"/>
    <w:rsid w:val="00D80C61"/>
    <w:rsid w:val="00D825D8"/>
    <w:rsid w:val="00D82888"/>
    <w:rsid w:val="00D82998"/>
    <w:rsid w:val="00D82BAB"/>
    <w:rsid w:val="00D84AD3"/>
    <w:rsid w:val="00D8511E"/>
    <w:rsid w:val="00D85266"/>
    <w:rsid w:val="00D8540A"/>
    <w:rsid w:val="00D8580E"/>
    <w:rsid w:val="00D85B0B"/>
    <w:rsid w:val="00D85E42"/>
    <w:rsid w:val="00D86281"/>
    <w:rsid w:val="00D86C14"/>
    <w:rsid w:val="00D87913"/>
    <w:rsid w:val="00D90531"/>
    <w:rsid w:val="00D91161"/>
    <w:rsid w:val="00D91704"/>
    <w:rsid w:val="00D936A9"/>
    <w:rsid w:val="00D93904"/>
    <w:rsid w:val="00D93D3E"/>
    <w:rsid w:val="00D948AB"/>
    <w:rsid w:val="00D94B05"/>
    <w:rsid w:val="00D95C07"/>
    <w:rsid w:val="00D97A67"/>
    <w:rsid w:val="00DA033F"/>
    <w:rsid w:val="00DA06E0"/>
    <w:rsid w:val="00DA0C3F"/>
    <w:rsid w:val="00DA1BCE"/>
    <w:rsid w:val="00DA2B1F"/>
    <w:rsid w:val="00DA482C"/>
    <w:rsid w:val="00DA4A7D"/>
    <w:rsid w:val="00DA52A3"/>
    <w:rsid w:val="00DA5505"/>
    <w:rsid w:val="00DA634C"/>
    <w:rsid w:val="00DA654D"/>
    <w:rsid w:val="00DA6607"/>
    <w:rsid w:val="00DA745B"/>
    <w:rsid w:val="00DB0B6D"/>
    <w:rsid w:val="00DB1112"/>
    <w:rsid w:val="00DB17AF"/>
    <w:rsid w:val="00DB17CB"/>
    <w:rsid w:val="00DB3C78"/>
    <w:rsid w:val="00DB508B"/>
    <w:rsid w:val="00DB5534"/>
    <w:rsid w:val="00DB5F0C"/>
    <w:rsid w:val="00DB6E10"/>
    <w:rsid w:val="00DB72C3"/>
    <w:rsid w:val="00DC09D2"/>
    <w:rsid w:val="00DC19F9"/>
    <w:rsid w:val="00DC27AC"/>
    <w:rsid w:val="00DC4B1F"/>
    <w:rsid w:val="00DC4B40"/>
    <w:rsid w:val="00DC51F0"/>
    <w:rsid w:val="00DC596A"/>
    <w:rsid w:val="00DC67C2"/>
    <w:rsid w:val="00DC757A"/>
    <w:rsid w:val="00DD0460"/>
    <w:rsid w:val="00DD17B4"/>
    <w:rsid w:val="00DD2BC9"/>
    <w:rsid w:val="00DD3A7C"/>
    <w:rsid w:val="00DD3BA0"/>
    <w:rsid w:val="00DD5735"/>
    <w:rsid w:val="00DD5CD1"/>
    <w:rsid w:val="00DD5DD0"/>
    <w:rsid w:val="00DD6403"/>
    <w:rsid w:val="00DD6423"/>
    <w:rsid w:val="00DD6891"/>
    <w:rsid w:val="00DD6960"/>
    <w:rsid w:val="00DD79CA"/>
    <w:rsid w:val="00DD7C20"/>
    <w:rsid w:val="00DD7C48"/>
    <w:rsid w:val="00DE00EE"/>
    <w:rsid w:val="00DE2139"/>
    <w:rsid w:val="00DE256A"/>
    <w:rsid w:val="00DE300C"/>
    <w:rsid w:val="00DE314C"/>
    <w:rsid w:val="00DE43E3"/>
    <w:rsid w:val="00DE4650"/>
    <w:rsid w:val="00DE4697"/>
    <w:rsid w:val="00DE4AF7"/>
    <w:rsid w:val="00DE4B53"/>
    <w:rsid w:val="00DE646A"/>
    <w:rsid w:val="00DE667D"/>
    <w:rsid w:val="00DE6FF2"/>
    <w:rsid w:val="00DF01B8"/>
    <w:rsid w:val="00DF0BA7"/>
    <w:rsid w:val="00DF0C77"/>
    <w:rsid w:val="00DF0D07"/>
    <w:rsid w:val="00DF25EE"/>
    <w:rsid w:val="00DF3173"/>
    <w:rsid w:val="00DF32A9"/>
    <w:rsid w:val="00DF41AE"/>
    <w:rsid w:val="00DF44E6"/>
    <w:rsid w:val="00DF5155"/>
    <w:rsid w:val="00E00187"/>
    <w:rsid w:val="00E02025"/>
    <w:rsid w:val="00E022C0"/>
    <w:rsid w:val="00E0248D"/>
    <w:rsid w:val="00E02D48"/>
    <w:rsid w:val="00E02E4E"/>
    <w:rsid w:val="00E02F1D"/>
    <w:rsid w:val="00E03335"/>
    <w:rsid w:val="00E04B77"/>
    <w:rsid w:val="00E056C1"/>
    <w:rsid w:val="00E07790"/>
    <w:rsid w:val="00E10879"/>
    <w:rsid w:val="00E11FD8"/>
    <w:rsid w:val="00E12492"/>
    <w:rsid w:val="00E128F9"/>
    <w:rsid w:val="00E12ACC"/>
    <w:rsid w:val="00E1421D"/>
    <w:rsid w:val="00E145F6"/>
    <w:rsid w:val="00E15E2E"/>
    <w:rsid w:val="00E15ECE"/>
    <w:rsid w:val="00E1617C"/>
    <w:rsid w:val="00E17582"/>
    <w:rsid w:val="00E17756"/>
    <w:rsid w:val="00E17ACB"/>
    <w:rsid w:val="00E20C34"/>
    <w:rsid w:val="00E21119"/>
    <w:rsid w:val="00E21B86"/>
    <w:rsid w:val="00E22CD9"/>
    <w:rsid w:val="00E23D33"/>
    <w:rsid w:val="00E2426E"/>
    <w:rsid w:val="00E24D8C"/>
    <w:rsid w:val="00E257EA"/>
    <w:rsid w:val="00E26275"/>
    <w:rsid w:val="00E2774D"/>
    <w:rsid w:val="00E309C1"/>
    <w:rsid w:val="00E318A0"/>
    <w:rsid w:val="00E31D98"/>
    <w:rsid w:val="00E321DA"/>
    <w:rsid w:val="00E32403"/>
    <w:rsid w:val="00E32428"/>
    <w:rsid w:val="00E3293C"/>
    <w:rsid w:val="00E32C19"/>
    <w:rsid w:val="00E32C47"/>
    <w:rsid w:val="00E33AB9"/>
    <w:rsid w:val="00E34751"/>
    <w:rsid w:val="00E36460"/>
    <w:rsid w:val="00E36644"/>
    <w:rsid w:val="00E36A0D"/>
    <w:rsid w:val="00E373F4"/>
    <w:rsid w:val="00E410C8"/>
    <w:rsid w:val="00E422F3"/>
    <w:rsid w:val="00E42473"/>
    <w:rsid w:val="00E43829"/>
    <w:rsid w:val="00E44361"/>
    <w:rsid w:val="00E44DB0"/>
    <w:rsid w:val="00E44E2C"/>
    <w:rsid w:val="00E452F0"/>
    <w:rsid w:val="00E4538A"/>
    <w:rsid w:val="00E4548C"/>
    <w:rsid w:val="00E45AD2"/>
    <w:rsid w:val="00E46CEF"/>
    <w:rsid w:val="00E46F68"/>
    <w:rsid w:val="00E476B0"/>
    <w:rsid w:val="00E50917"/>
    <w:rsid w:val="00E50F0B"/>
    <w:rsid w:val="00E51E7E"/>
    <w:rsid w:val="00E52108"/>
    <w:rsid w:val="00E523FB"/>
    <w:rsid w:val="00E52A09"/>
    <w:rsid w:val="00E52DAD"/>
    <w:rsid w:val="00E53C05"/>
    <w:rsid w:val="00E5529C"/>
    <w:rsid w:val="00E557B4"/>
    <w:rsid w:val="00E55D87"/>
    <w:rsid w:val="00E55E50"/>
    <w:rsid w:val="00E5625E"/>
    <w:rsid w:val="00E56480"/>
    <w:rsid w:val="00E5653E"/>
    <w:rsid w:val="00E571CC"/>
    <w:rsid w:val="00E602E6"/>
    <w:rsid w:val="00E603E4"/>
    <w:rsid w:val="00E60BEC"/>
    <w:rsid w:val="00E6115B"/>
    <w:rsid w:val="00E6151B"/>
    <w:rsid w:val="00E6166F"/>
    <w:rsid w:val="00E616FF"/>
    <w:rsid w:val="00E6192C"/>
    <w:rsid w:val="00E61C73"/>
    <w:rsid w:val="00E62830"/>
    <w:rsid w:val="00E6402C"/>
    <w:rsid w:val="00E64B00"/>
    <w:rsid w:val="00E64D0B"/>
    <w:rsid w:val="00E6528E"/>
    <w:rsid w:val="00E674AF"/>
    <w:rsid w:val="00E67BDC"/>
    <w:rsid w:val="00E67BEC"/>
    <w:rsid w:val="00E70233"/>
    <w:rsid w:val="00E713EB"/>
    <w:rsid w:val="00E7186B"/>
    <w:rsid w:val="00E718D7"/>
    <w:rsid w:val="00E74E92"/>
    <w:rsid w:val="00E751F8"/>
    <w:rsid w:val="00E755CA"/>
    <w:rsid w:val="00E760D4"/>
    <w:rsid w:val="00E763CB"/>
    <w:rsid w:val="00E769DC"/>
    <w:rsid w:val="00E76C0B"/>
    <w:rsid w:val="00E80394"/>
    <w:rsid w:val="00E8073E"/>
    <w:rsid w:val="00E80DB5"/>
    <w:rsid w:val="00E8169A"/>
    <w:rsid w:val="00E81B9F"/>
    <w:rsid w:val="00E82036"/>
    <w:rsid w:val="00E82FAB"/>
    <w:rsid w:val="00E834C4"/>
    <w:rsid w:val="00E834D1"/>
    <w:rsid w:val="00E83500"/>
    <w:rsid w:val="00E8376E"/>
    <w:rsid w:val="00E85757"/>
    <w:rsid w:val="00E85F2D"/>
    <w:rsid w:val="00E85FE4"/>
    <w:rsid w:val="00E86413"/>
    <w:rsid w:val="00E86791"/>
    <w:rsid w:val="00E9009F"/>
    <w:rsid w:val="00E91446"/>
    <w:rsid w:val="00E91A8F"/>
    <w:rsid w:val="00E91C83"/>
    <w:rsid w:val="00E91D39"/>
    <w:rsid w:val="00E927DB"/>
    <w:rsid w:val="00E9344B"/>
    <w:rsid w:val="00E93DBA"/>
    <w:rsid w:val="00E93DCA"/>
    <w:rsid w:val="00E945DE"/>
    <w:rsid w:val="00E952CE"/>
    <w:rsid w:val="00E95E8F"/>
    <w:rsid w:val="00E95FB4"/>
    <w:rsid w:val="00E96043"/>
    <w:rsid w:val="00E97768"/>
    <w:rsid w:val="00E97BAA"/>
    <w:rsid w:val="00EA17EA"/>
    <w:rsid w:val="00EA19C5"/>
    <w:rsid w:val="00EA1DB4"/>
    <w:rsid w:val="00EA252C"/>
    <w:rsid w:val="00EA2BC7"/>
    <w:rsid w:val="00EA33B8"/>
    <w:rsid w:val="00EA40E2"/>
    <w:rsid w:val="00EA5138"/>
    <w:rsid w:val="00EA5DD2"/>
    <w:rsid w:val="00EA631F"/>
    <w:rsid w:val="00EA6D42"/>
    <w:rsid w:val="00EA6FD4"/>
    <w:rsid w:val="00EA75CC"/>
    <w:rsid w:val="00EB1212"/>
    <w:rsid w:val="00EB1767"/>
    <w:rsid w:val="00EB190E"/>
    <w:rsid w:val="00EB23AE"/>
    <w:rsid w:val="00EB2B12"/>
    <w:rsid w:val="00EB2BDE"/>
    <w:rsid w:val="00EB3644"/>
    <w:rsid w:val="00EB3AE4"/>
    <w:rsid w:val="00EB4620"/>
    <w:rsid w:val="00EB4C9C"/>
    <w:rsid w:val="00EB53BC"/>
    <w:rsid w:val="00EB5EE1"/>
    <w:rsid w:val="00EB6444"/>
    <w:rsid w:val="00EB65CC"/>
    <w:rsid w:val="00EB6F9C"/>
    <w:rsid w:val="00EB711C"/>
    <w:rsid w:val="00EB719C"/>
    <w:rsid w:val="00EB77D5"/>
    <w:rsid w:val="00EB7959"/>
    <w:rsid w:val="00EB7F9B"/>
    <w:rsid w:val="00EC118A"/>
    <w:rsid w:val="00EC1652"/>
    <w:rsid w:val="00EC1BFF"/>
    <w:rsid w:val="00EC2005"/>
    <w:rsid w:val="00EC220E"/>
    <w:rsid w:val="00EC2529"/>
    <w:rsid w:val="00EC2A0A"/>
    <w:rsid w:val="00EC2AFA"/>
    <w:rsid w:val="00EC31A9"/>
    <w:rsid w:val="00EC3C98"/>
    <w:rsid w:val="00EC409A"/>
    <w:rsid w:val="00EC4924"/>
    <w:rsid w:val="00EC6067"/>
    <w:rsid w:val="00EC7F45"/>
    <w:rsid w:val="00ED09E6"/>
    <w:rsid w:val="00ED1B09"/>
    <w:rsid w:val="00ED234D"/>
    <w:rsid w:val="00ED2D37"/>
    <w:rsid w:val="00ED3531"/>
    <w:rsid w:val="00ED689F"/>
    <w:rsid w:val="00ED779C"/>
    <w:rsid w:val="00EE00D4"/>
    <w:rsid w:val="00EE063E"/>
    <w:rsid w:val="00EE0A15"/>
    <w:rsid w:val="00EE1511"/>
    <w:rsid w:val="00EE1929"/>
    <w:rsid w:val="00EE3CE1"/>
    <w:rsid w:val="00EE3DF5"/>
    <w:rsid w:val="00EE4346"/>
    <w:rsid w:val="00EE5C85"/>
    <w:rsid w:val="00EE5F31"/>
    <w:rsid w:val="00EE658E"/>
    <w:rsid w:val="00EE6D15"/>
    <w:rsid w:val="00EE71D4"/>
    <w:rsid w:val="00EF0F9C"/>
    <w:rsid w:val="00EF2D37"/>
    <w:rsid w:val="00EF3471"/>
    <w:rsid w:val="00EF37D4"/>
    <w:rsid w:val="00EF793A"/>
    <w:rsid w:val="00EF79F6"/>
    <w:rsid w:val="00F003FC"/>
    <w:rsid w:val="00F00D65"/>
    <w:rsid w:val="00F0311E"/>
    <w:rsid w:val="00F03564"/>
    <w:rsid w:val="00F0472B"/>
    <w:rsid w:val="00F04C51"/>
    <w:rsid w:val="00F04D75"/>
    <w:rsid w:val="00F057CD"/>
    <w:rsid w:val="00F057D1"/>
    <w:rsid w:val="00F06436"/>
    <w:rsid w:val="00F0675D"/>
    <w:rsid w:val="00F0792B"/>
    <w:rsid w:val="00F07D0A"/>
    <w:rsid w:val="00F07EBC"/>
    <w:rsid w:val="00F10655"/>
    <w:rsid w:val="00F122FB"/>
    <w:rsid w:val="00F13A25"/>
    <w:rsid w:val="00F16BE8"/>
    <w:rsid w:val="00F16F6D"/>
    <w:rsid w:val="00F20E2C"/>
    <w:rsid w:val="00F20E70"/>
    <w:rsid w:val="00F21510"/>
    <w:rsid w:val="00F2268C"/>
    <w:rsid w:val="00F23067"/>
    <w:rsid w:val="00F2408C"/>
    <w:rsid w:val="00F24220"/>
    <w:rsid w:val="00F24CF8"/>
    <w:rsid w:val="00F250CE"/>
    <w:rsid w:val="00F254A1"/>
    <w:rsid w:val="00F25999"/>
    <w:rsid w:val="00F25A49"/>
    <w:rsid w:val="00F25D1B"/>
    <w:rsid w:val="00F279E9"/>
    <w:rsid w:val="00F305EC"/>
    <w:rsid w:val="00F30652"/>
    <w:rsid w:val="00F3115E"/>
    <w:rsid w:val="00F333F9"/>
    <w:rsid w:val="00F34651"/>
    <w:rsid w:val="00F34B4D"/>
    <w:rsid w:val="00F352D1"/>
    <w:rsid w:val="00F3548E"/>
    <w:rsid w:val="00F37619"/>
    <w:rsid w:val="00F37BB9"/>
    <w:rsid w:val="00F40223"/>
    <w:rsid w:val="00F403E4"/>
    <w:rsid w:val="00F413D2"/>
    <w:rsid w:val="00F41993"/>
    <w:rsid w:val="00F42A10"/>
    <w:rsid w:val="00F42C30"/>
    <w:rsid w:val="00F42ED0"/>
    <w:rsid w:val="00F4376B"/>
    <w:rsid w:val="00F454B9"/>
    <w:rsid w:val="00F47B07"/>
    <w:rsid w:val="00F47C63"/>
    <w:rsid w:val="00F5044B"/>
    <w:rsid w:val="00F51179"/>
    <w:rsid w:val="00F51311"/>
    <w:rsid w:val="00F5184C"/>
    <w:rsid w:val="00F52C65"/>
    <w:rsid w:val="00F532C3"/>
    <w:rsid w:val="00F53FBC"/>
    <w:rsid w:val="00F5503B"/>
    <w:rsid w:val="00F55151"/>
    <w:rsid w:val="00F562AE"/>
    <w:rsid w:val="00F57576"/>
    <w:rsid w:val="00F579E1"/>
    <w:rsid w:val="00F6039A"/>
    <w:rsid w:val="00F618C9"/>
    <w:rsid w:val="00F61AE6"/>
    <w:rsid w:val="00F620D9"/>
    <w:rsid w:val="00F628CA"/>
    <w:rsid w:val="00F630E3"/>
    <w:rsid w:val="00F6383A"/>
    <w:rsid w:val="00F63F86"/>
    <w:rsid w:val="00F649C2"/>
    <w:rsid w:val="00F6558E"/>
    <w:rsid w:val="00F65D7E"/>
    <w:rsid w:val="00F66282"/>
    <w:rsid w:val="00F675C4"/>
    <w:rsid w:val="00F675CF"/>
    <w:rsid w:val="00F67AA3"/>
    <w:rsid w:val="00F70FCB"/>
    <w:rsid w:val="00F71C14"/>
    <w:rsid w:val="00F71DE1"/>
    <w:rsid w:val="00F726BD"/>
    <w:rsid w:val="00F72D42"/>
    <w:rsid w:val="00F72F97"/>
    <w:rsid w:val="00F734D3"/>
    <w:rsid w:val="00F73D4D"/>
    <w:rsid w:val="00F7432A"/>
    <w:rsid w:val="00F7663A"/>
    <w:rsid w:val="00F767B0"/>
    <w:rsid w:val="00F770D7"/>
    <w:rsid w:val="00F77C0A"/>
    <w:rsid w:val="00F77C57"/>
    <w:rsid w:val="00F803BB"/>
    <w:rsid w:val="00F81B9B"/>
    <w:rsid w:val="00F81F20"/>
    <w:rsid w:val="00F8247B"/>
    <w:rsid w:val="00F829D8"/>
    <w:rsid w:val="00F82A95"/>
    <w:rsid w:val="00F82F22"/>
    <w:rsid w:val="00F839C1"/>
    <w:rsid w:val="00F843A4"/>
    <w:rsid w:val="00F84F95"/>
    <w:rsid w:val="00F85035"/>
    <w:rsid w:val="00F867EC"/>
    <w:rsid w:val="00F86D6B"/>
    <w:rsid w:val="00F87622"/>
    <w:rsid w:val="00F90FED"/>
    <w:rsid w:val="00F91F57"/>
    <w:rsid w:val="00F9244D"/>
    <w:rsid w:val="00F928EC"/>
    <w:rsid w:val="00F941A8"/>
    <w:rsid w:val="00F95251"/>
    <w:rsid w:val="00F9547A"/>
    <w:rsid w:val="00F954F1"/>
    <w:rsid w:val="00F95516"/>
    <w:rsid w:val="00F957E1"/>
    <w:rsid w:val="00F96808"/>
    <w:rsid w:val="00F96F17"/>
    <w:rsid w:val="00F96F8C"/>
    <w:rsid w:val="00F97907"/>
    <w:rsid w:val="00F97986"/>
    <w:rsid w:val="00FA1B20"/>
    <w:rsid w:val="00FA3000"/>
    <w:rsid w:val="00FA3295"/>
    <w:rsid w:val="00FA345B"/>
    <w:rsid w:val="00FA388F"/>
    <w:rsid w:val="00FA3FBB"/>
    <w:rsid w:val="00FA442A"/>
    <w:rsid w:val="00FA45A2"/>
    <w:rsid w:val="00FA4767"/>
    <w:rsid w:val="00FA4BD8"/>
    <w:rsid w:val="00FA5320"/>
    <w:rsid w:val="00FA57DF"/>
    <w:rsid w:val="00FA5B0D"/>
    <w:rsid w:val="00FA5E8F"/>
    <w:rsid w:val="00FA6D0A"/>
    <w:rsid w:val="00FB0073"/>
    <w:rsid w:val="00FB00A0"/>
    <w:rsid w:val="00FB011A"/>
    <w:rsid w:val="00FB157F"/>
    <w:rsid w:val="00FB1635"/>
    <w:rsid w:val="00FB1EDF"/>
    <w:rsid w:val="00FB2C17"/>
    <w:rsid w:val="00FB2C46"/>
    <w:rsid w:val="00FB3071"/>
    <w:rsid w:val="00FB3C48"/>
    <w:rsid w:val="00FB5903"/>
    <w:rsid w:val="00FB62D1"/>
    <w:rsid w:val="00FB77FC"/>
    <w:rsid w:val="00FB7BDD"/>
    <w:rsid w:val="00FC0131"/>
    <w:rsid w:val="00FC0B60"/>
    <w:rsid w:val="00FC2BF6"/>
    <w:rsid w:val="00FC2D23"/>
    <w:rsid w:val="00FC3335"/>
    <w:rsid w:val="00FC51B6"/>
    <w:rsid w:val="00FC5237"/>
    <w:rsid w:val="00FC7180"/>
    <w:rsid w:val="00FC7745"/>
    <w:rsid w:val="00FC7BDA"/>
    <w:rsid w:val="00FD096C"/>
    <w:rsid w:val="00FD0A24"/>
    <w:rsid w:val="00FD0AA3"/>
    <w:rsid w:val="00FD1C22"/>
    <w:rsid w:val="00FD215B"/>
    <w:rsid w:val="00FD223C"/>
    <w:rsid w:val="00FD22B3"/>
    <w:rsid w:val="00FD23F7"/>
    <w:rsid w:val="00FD2AC7"/>
    <w:rsid w:val="00FD2CE7"/>
    <w:rsid w:val="00FD2E0F"/>
    <w:rsid w:val="00FD3E1F"/>
    <w:rsid w:val="00FD4925"/>
    <w:rsid w:val="00FD53C6"/>
    <w:rsid w:val="00FD620F"/>
    <w:rsid w:val="00FD7663"/>
    <w:rsid w:val="00FE0727"/>
    <w:rsid w:val="00FE0F6D"/>
    <w:rsid w:val="00FE292E"/>
    <w:rsid w:val="00FE36FC"/>
    <w:rsid w:val="00FE42A5"/>
    <w:rsid w:val="00FE6BDB"/>
    <w:rsid w:val="00FE7CE9"/>
    <w:rsid w:val="00FF09E8"/>
    <w:rsid w:val="00FF0E0E"/>
    <w:rsid w:val="00FF1667"/>
    <w:rsid w:val="00FF1E2F"/>
    <w:rsid w:val="00FF23F3"/>
    <w:rsid w:val="00FF26AB"/>
    <w:rsid w:val="00FF3511"/>
    <w:rsid w:val="00FF4016"/>
    <w:rsid w:val="00FF4947"/>
    <w:rsid w:val="00FF53B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4BB2"/>
  <w15:chartTrackingRefBased/>
  <w15:docId w15:val="{68D43526-634B-402F-AE43-400FD316E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68E"/>
    <w:pPr>
      <w:spacing w:after="0" w:line="240" w:lineRule="auto"/>
      <w:jc w:val="center"/>
    </w:pPr>
    <w:rPr>
      <w:rFonts w:ascii="Times New Roman" w:hAnsi="Times New Roman"/>
      <w:b/>
      <w:sz w:val="24"/>
    </w:rPr>
  </w:style>
  <w:style w:type="paragraph" w:styleId="Heading1">
    <w:name w:val="heading 1"/>
    <w:basedOn w:val="Normal"/>
    <w:next w:val="Normal"/>
    <w:link w:val="Heading1Char"/>
    <w:autoRedefine/>
    <w:uiPriority w:val="9"/>
    <w:qFormat/>
    <w:rsid w:val="00F24CF8"/>
    <w:pPr>
      <w:spacing w:before="120" w:after="480" w:line="360" w:lineRule="auto"/>
      <w:outlineLvl w:val="0"/>
    </w:pPr>
    <w:rPr>
      <w:rFonts w:eastAsia="Times New Roman" w:cs="Times New Roman"/>
      <w:bCs/>
      <w:caps/>
      <w:kern w:val="36"/>
      <w:szCs w:val="48"/>
      <w:lang w:eastAsia="en-PH"/>
    </w:rPr>
  </w:style>
  <w:style w:type="paragraph" w:styleId="Heading2">
    <w:name w:val="heading 2"/>
    <w:basedOn w:val="Normal"/>
    <w:next w:val="Normal"/>
    <w:link w:val="Heading2Char"/>
    <w:autoRedefine/>
    <w:uiPriority w:val="9"/>
    <w:unhideWhenUsed/>
    <w:qFormat/>
    <w:rsid w:val="00916614"/>
    <w:pPr>
      <w:keepNext/>
      <w:keepLines/>
      <w:spacing w:after="360" w:line="360" w:lineRule="auto"/>
      <w:jc w:val="both"/>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EE3DF5"/>
    <w:pPr>
      <w:keepNext/>
      <w:keepLines/>
      <w:spacing w:before="240" w:after="240" w:line="360" w:lineRule="auto"/>
      <w:jc w:val="both"/>
      <w:outlineLvl w:val="2"/>
    </w:pPr>
    <w:rPr>
      <w:rFonts w:eastAsiaTheme="majorEastAsia" w:cstheme="majorBidi"/>
      <w:bCs/>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68E"/>
    <w:pPr>
      <w:tabs>
        <w:tab w:val="center" w:pos="4680"/>
        <w:tab w:val="right" w:pos="9360"/>
      </w:tabs>
    </w:pPr>
  </w:style>
  <w:style w:type="character" w:customStyle="1" w:styleId="HeaderChar">
    <w:name w:val="Header Char"/>
    <w:basedOn w:val="DefaultParagraphFont"/>
    <w:link w:val="Header"/>
    <w:uiPriority w:val="99"/>
    <w:rsid w:val="0023168E"/>
  </w:style>
  <w:style w:type="paragraph" w:styleId="Footer">
    <w:name w:val="footer"/>
    <w:basedOn w:val="Normal"/>
    <w:link w:val="FooterChar"/>
    <w:uiPriority w:val="99"/>
    <w:unhideWhenUsed/>
    <w:rsid w:val="0023168E"/>
    <w:pPr>
      <w:tabs>
        <w:tab w:val="center" w:pos="4680"/>
        <w:tab w:val="right" w:pos="9360"/>
      </w:tabs>
    </w:pPr>
  </w:style>
  <w:style w:type="character" w:customStyle="1" w:styleId="FooterChar">
    <w:name w:val="Footer Char"/>
    <w:basedOn w:val="DefaultParagraphFont"/>
    <w:link w:val="Footer"/>
    <w:uiPriority w:val="99"/>
    <w:rsid w:val="0023168E"/>
  </w:style>
  <w:style w:type="paragraph" w:styleId="Title">
    <w:name w:val="Title"/>
    <w:aliases w:val="Title Page"/>
    <w:basedOn w:val="Normal"/>
    <w:next w:val="Normal"/>
    <w:link w:val="TitleChar"/>
    <w:autoRedefine/>
    <w:uiPriority w:val="10"/>
    <w:qFormat/>
    <w:rsid w:val="00B4291D"/>
    <w:pPr>
      <w:spacing w:after="1560" w:line="360" w:lineRule="auto"/>
      <w:contextualSpacing/>
    </w:pPr>
    <w:rPr>
      <w:rFonts w:eastAsiaTheme="majorEastAsia" w:cstheme="majorBidi"/>
      <w:noProof/>
      <w:spacing w:val="-10"/>
      <w:kern w:val="28"/>
      <w:sz w:val="28"/>
      <w:szCs w:val="56"/>
    </w:rPr>
  </w:style>
  <w:style w:type="character" w:customStyle="1" w:styleId="TitleChar">
    <w:name w:val="Title Char"/>
    <w:aliases w:val="Title Page Char"/>
    <w:basedOn w:val="DefaultParagraphFont"/>
    <w:link w:val="Title"/>
    <w:uiPriority w:val="10"/>
    <w:rsid w:val="00B4291D"/>
    <w:rPr>
      <w:rFonts w:ascii="Times New Roman" w:eastAsiaTheme="majorEastAsia" w:hAnsi="Times New Roman" w:cstheme="majorBidi"/>
      <w:b/>
      <w:noProof/>
      <w:spacing w:val="-10"/>
      <w:kern w:val="28"/>
      <w:sz w:val="28"/>
      <w:szCs w:val="56"/>
    </w:rPr>
  </w:style>
  <w:style w:type="paragraph" w:styleId="ListParagraph">
    <w:name w:val="List Paragraph"/>
    <w:basedOn w:val="Normal"/>
    <w:autoRedefine/>
    <w:uiPriority w:val="34"/>
    <w:qFormat/>
    <w:rsid w:val="005C16E5"/>
    <w:pPr>
      <w:numPr>
        <w:numId w:val="44"/>
      </w:numPr>
      <w:spacing w:after="160" w:line="360" w:lineRule="auto"/>
      <w:contextualSpacing/>
      <w:jc w:val="both"/>
    </w:pPr>
    <w:rPr>
      <w:b w:val="0"/>
    </w:rPr>
  </w:style>
  <w:style w:type="character" w:customStyle="1" w:styleId="Heading1Char">
    <w:name w:val="Heading 1 Char"/>
    <w:basedOn w:val="DefaultParagraphFont"/>
    <w:link w:val="Heading1"/>
    <w:uiPriority w:val="9"/>
    <w:rsid w:val="00F24CF8"/>
    <w:rPr>
      <w:rFonts w:ascii="Times New Roman" w:eastAsia="Times New Roman" w:hAnsi="Times New Roman" w:cs="Times New Roman"/>
      <w:b/>
      <w:bCs/>
      <w:caps/>
      <w:kern w:val="36"/>
      <w:sz w:val="24"/>
      <w:szCs w:val="48"/>
      <w:lang w:eastAsia="en-PH"/>
    </w:rPr>
  </w:style>
  <w:style w:type="paragraph" w:customStyle="1" w:styleId="Proposal1">
    <w:name w:val="Proposal 1"/>
    <w:basedOn w:val="Normal"/>
    <w:next w:val="Normal"/>
    <w:link w:val="Proposal1Char"/>
    <w:rsid w:val="00BA40ED"/>
    <w:pPr>
      <w:numPr>
        <w:numId w:val="1"/>
      </w:numPr>
      <w:tabs>
        <w:tab w:val="clear" w:pos="720"/>
        <w:tab w:val="num"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rsid w:val="00BA40ED"/>
    <w:pPr>
      <w:numPr>
        <w:ilvl w:val="1"/>
      </w:numPr>
      <w:tabs>
        <w:tab w:val="clear" w:pos="1440"/>
        <w:tab w:val="num" w:pos="360"/>
        <w:tab w:val="num" w:pos="900"/>
      </w:tabs>
      <w:spacing w:before="120"/>
      <w:ind w:left="900" w:hanging="540"/>
    </w:pPr>
  </w:style>
  <w:style w:type="character" w:styleId="PlaceholderText">
    <w:name w:val="Placeholder Text"/>
    <w:basedOn w:val="DefaultParagraphFont"/>
    <w:uiPriority w:val="99"/>
    <w:semiHidden/>
    <w:rsid w:val="00BA40ED"/>
    <w:rPr>
      <w:color w:val="808080"/>
    </w:rPr>
  </w:style>
  <w:style w:type="character" w:customStyle="1" w:styleId="Proposal1Char">
    <w:name w:val="Proposal 1 Char"/>
    <w:basedOn w:val="DefaultParagraphFont"/>
    <w:link w:val="Proposal1"/>
    <w:rsid w:val="00BA40ED"/>
    <w:rPr>
      <w:rFonts w:ascii="Times New Roman" w:eastAsia="Times New Roman" w:hAnsi="Times New Roman" w:cs="Times New Roman"/>
      <w:sz w:val="24"/>
      <w:szCs w:val="20"/>
      <w:lang w:val="en-US" w:eastAsia="ko-KR"/>
    </w:rPr>
  </w:style>
  <w:style w:type="character" w:customStyle="1" w:styleId="Heading2Char">
    <w:name w:val="Heading 2 Char"/>
    <w:basedOn w:val="DefaultParagraphFont"/>
    <w:link w:val="Heading2"/>
    <w:uiPriority w:val="9"/>
    <w:rsid w:val="00916614"/>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390D06"/>
    <w:pPr>
      <w:keepNext/>
      <w:keepLines/>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90D06"/>
    <w:pPr>
      <w:spacing w:after="100" w:line="259" w:lineRule="auto"/>
      <w:ind w:left="220"/>
      <w:jc w:val="left"/>
    </w:pPr>
    <w:rPr>
      <w:rFonts w:asciiTheme="minorHAnsi" w:eastAsiaTheme="minorEastAsia" w:hAnsiTheme="minorHAnsi" w:cs="Times New Roman"/>
      <w:b w:val="0"/>
      <w:sz w:val="22"/>
      <w:lang w:val="en-US"/>
    </w:rPr>
  </w:style>
  <w:style w:type="paragraph" w:styleId="TOC1">
    <w:name w:val="toc 1"/>
    <w:basedOn w:val="Normal"/>
    <w:next w:val="Normal"/>
    <w:autoRedefine/>
    <w:uiPriority w:val="39"/>
    <w:unhideWhenUsed/>
    <w:rsid w:val="00390D06"/>
    <w:pPr>
      <w:spacing w:after="100" w:line="259" w:lineRule="auto"/>
      <w:jc w:val="left"/>
    </w:pPr>
    <w:rPr>
      <w:rFonts w:eastAsiaTheme="minorEastAsia" w:cs="Times New Roman"/>
      <w:b w:val="0"/>
      <w:lang w:val="en-US"/>
    </w:rPr>
  </w:style>
  <w:style w:type="paragraph" w:styleId="TOC3">
    <w:name w:val="toc 3"/>
    <w:basedOn w:val="Normal"/>
    <w:next w:val="Normal"/>
    <w:autoRedefine/>
    <w:uiPriority w:val="39"/>
    <w:unhideWhenUsed/>
    <w:rsid w:val="00390D06"/>
    <w:pPr>
      <w:spacing w:after="100" w:line="259" w:lineRule="auto"/>
      <w:ind w:left="440"/>
      <w:jc w:val="left"/>
    </w:pPr>
    <w:rPr>
      <w:rFonts w:asciiTheme="minorHAnsi" w:eastAsiaTheme="minorEastAsia" w:hAnsiTheme="minorHAnsi" w:cs="Times New Roman"/>
      <w:b w:val="0"/>
      <w:sz w:val="22"/>
      <w:lang w:val="en-US"/>
    </w:rPr>
  </w:style>
  <w:style w:type="character" w:styleId="Hyperlink">
    <w:name w:val="Hyperlink"/>
    <w:basedOn w:val="DefaultParagraphFont"/>
    <w:uiPriority w:val="99"/>
    <w:unhideWhenUsed/>
    <w:rsid w:val="00390D06"/>
    <w:rPr>
      <w:color w:val="0563C1" w:themeColor="hyperlink"/>
      <w:u w:val="single"/>
    </w:rPr>
  </w:style>
  <w:style w:type="paragraph" w:customStyle="1" w:styleId="BodyofResearch">
    <w:name w:val="Body of Research"/>
    <w:basedOn w:val="Normal"/>
    <w:link w:val="BodyofResearchChar"/>
    <w:autoRedefine/>
    <w:qFormat/>
    <w:rsid w:val="00EE3DF5"/>
    <w:pPr>
      <w:widowControl w:val="0"/>
      <w:spacing w:after="240" w:line="360" w:lineRule="auto"/>
      <w:contextualSpacing/>
      <w:jc w:val="both"/>
    </w:pPr>
    <w:rPr>
      <w:rFonts w:eastAsia="Times New Roman" w:cs="Times New Roman"/>
      <w:b w:val="0"/>
      <w:szCs w:val="20"/>
      <w:lang w:eastAsia="en-PH"/>
    </w:rPr>
  </w:style>
  <w:style w:type="character" w:customStyle="1" w:styleId="BodyofResearchChar">
    <w:name w:val="Body of Research Char"/>
    <w:basedOn w:val="DefaultParagraphFont"/>
    <w:link w:val="BodyofResearch"/>
    <w:rsid w:val="00EE3DF5"/>
    <w:rPr>
      <w:rFonts w:ascii="Times New Roman" w:eastAsia="Times New Roman" w:hAnsi="Times New Roman" w:cs="Times New Roman"/>
      <w:sz w:val="24"/>
      <w:szCs w:val="20"/>
      <w:lang w:eastAsia="en-PH"/>
    </w:rPr>
  </w:style>
  <w:style w:type="character" w:customStyle="1" w:styleId="Heading3Char">
    <w:name w:val="Heading 3 Char"/>
    <w:basedOn w:val="DefaultParagraphFont"/>
    <w:link w:val="Heading3"/>
    <w:uiPriority w:val="9"/>
    <w:rsid w:val="00EE3DF5"/>
    <w:rPr>
      <w:rFonts w:ascii="Times New Roman" w:eastAsiaTheme="majorEastAsia" w:hAnsi="Times New Roman" w:cstheme="majorBidi"/>
      <w:b/>
      <w:bCs/>
      <w:iCs/>
      <w:sz w:val="24"/>
      <w:szCs w:val="24"/>
    </w:rPr>
  </w:style>
  <w:style w:type="table" w:styleId="TableGrid">
    <w:name w:val="Table Grid"/>
    <w:basedOn w:val="TableNormal"/>
    <w:uiPriority w:val="39"/>
    <w:rsid w:val="00345573"/>
    <w:pPr>
      <w:spacing w:after="0" w:line="240" w:lineRule="auto"/>
    </w:pPr>
    <w:rPr>
      <w:rFonts w:ascii="Calibri" w:eastAsia="Times New Roman"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
    <w:name w:val="Style1"/>
    <w:basedOn w:val="DefaultParagraphFont"/>
    <w:uiPriority w:val="1"/>
    <w:rsid w:val="00345573"/>
    <w:rPr>
      <w:rFonts w:ascii="Times New Roman" w:hAnsi="Times New Roman"/>
      <w:caps/>
      <w:smallCaps w:val="0"/>
      <w:vanish w:val="0"/>
      <w:sz w:val="24"/>
    </w:rPr>
  </w:style>
  <w:style w:type="paragraph" w:customStyle="1" w:styleId="References">
    <w:name w:val="References"/>
    <w:basedOn w:val="Normal"/>
    <w:link w:val="ReferencesChar"/>
    <w:autoRedefine/>
    <w:qFormat/>
    <w:rsid w:val="00F24CF8"/>
    <w:pPr>
      <w:spacing w:before="120" w:after="360"/>
      <w:jc w:val="both"/>
    </w:pPr>
    <w:rPr>
      <w:rFonts w:eastAsia="Times New Roman" w:cs="Arial"/>
      <w:b w:val="0"/>
      <w:lang w:val="en-US" w:eastAsia="ko-KR"/>
    </w:rPr>
  </w:style>
  <w:style w:type="character" w:customStyle="1" w:styleId="ReferencesChar">
    <w:name w:val="References Char"/>
    <w:basedOn w:val="DefaultParagraphFont"/>
    <w:link w:val="References"/>
    <w:rsid w:val="00F24CF8"/>
    <w:rPr>
      <w:rFonts w:ascii="Times New Roman" w:eastAsia="Times New Roman" w:hAnsi="Times New Roman" w:cs="Arial"/>
      <w:sz w:val="24"/>
      <w:lang w:val="en-US" w:eastAsia="ko-KR"/>
    </w:rPr>
  </w:style>
  <w:style w:type="paragraph" w:customStyle="1" w:styleId="forTOC">
    <w:name w:val="for TOC"/>
    <w:basedOn w:val="TOC1"/>
    <w:autoRedefine/>
    <w:qFormat/>
    <w:rsid w:val="00F24CF8"/>
    <w:pPr>
      <w:ind w:left="72"/>
      <w:jc w:val="both"/>
    </w:pPr>
    <w:rPr>
      <w:b/>
      <w:szCs w:val="20"/>
      <w:lang w:eastAsia="en-PH"/>
    </w:rPr>
  </w:style>
  <w:style w:type="character" w:styleId="CommentReference">
    <w:name w:val="annotation reference"/>
    <w:basedOn w:val="DefaultParagraphFont"/>
    <w:uiPriority w:val="99"/>
    <w:semiHidden/>
    <w:unhideWhenUsed/>
    <w:rsid w:val="00F96F8C"/>
    <w:rPr>
      <w:sz w:val="16"/>
      <w:szCs w:val="16"/>
    </w:rPr>
  </w:style>
  <w:style w:type="paragraph" w:styleId="CommentText">
    <w:name w:val="annotation text"/>
    <w:basedOn w:val="Normal"/>
    <w:link w:val="CommentTextChar"/>
    <w:uiPriority w:val="99"/>
    <w:unhideWhenUsed/>
    <w:rsid w:val="00F96F8C"/>
    <w:rPr>
      <w:sz w:val="20"/>
      <w:szCs w:val="20"/>
    </w:rPr>
  </w:style>
  <w:style w:type="character" w:customStyle="1" w:styleId="CommentTextChar">
    <w:name w:val="Comment Text Char"/>
    <w:basedOn w:val="DefaultParagraphFont"/>
    <w:link w:val="CommentText"/>
    <w:uiPriority w:val="99"/>
    <w:rsid w:val="00F96F8C"/>
    <w:rPr>
      <w:rFonts w:ascii="Times New Roman" w:hAnsi="Times New Roman"/>
      <w:b/>
      <w:sz w:val="20"/>
      <w:szCs w:val="20"/>
    </w:rPr>
  </w:style>
  <w:style w:type="paragraph" w:styleId="CommentSubject">
    <w:name w:val="annotation subject"/>
    <w:basedOn w:val="CommentText"/>
    <w:next w:val="CommentText"/>
    <w:link w:val="CommentSubjectChar"/>
    <w:uiPriority w:val="99"/>
    <w:semiHidden/>
    <w:unhideWhenUsed/>
    <w:rsid w:val="00F96F8C"/>
    <w:rPr>
      <w:bCs/>
    </w:rPr>
  </w:style>
  <w:style w:type="character" w:customStyle="1" w:styleId="CommentSubjectChar">
    <w:name w:val="Comment Subject Char"/>
    <w:basedOn w:val="CommentTextChar"/>
    <w:link w:val="CommentSubject"/>
    <w:uiPriority w:val="99"/>
    <w:semiHidden/>
    <w:rsid w:val="00F96F8C"/>
    <w:rPr>
      <w:rFonts w:ascii="Times New Roman" w:hAnsi="Times New Roman"/>
      <w:b/>
      <w:bCs/>
      <w:sz w:val="20"/>
      <w:szCs w:val="20"/>
    </w:rPr>
  </w:style>
  <w:style w:type="paragraph" w:styleId="BalloonText">
    <w:name w:val="Balloon Text"/>
    <w:basedOn w:val="Normal"/>
    <w:link w:val="BalloonTextChar"/>
    <w:uiPriority w:val="99"/>
    <w:semiHidden/>
    <w:unhideWhenUsed/>
    <w:rsid w:val="00F96F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6F8C"/>
    <w:rPr>
      <w:rFonts w:ascii="Segoe UI" w:hAnsi="Segoe UI" w:cs="Segoe UI"/>
      <w:b/>
      <w:sz w:val="18"/>
      <w:szCs w:val="18"/>
    </w:rPr>
  </w:style>
  <w:style w:type="character" w:customStyle="1" w:styleId="normaltextrun">
    <w:name w:val="normaltextrun"/>
    <w:basedOn w:val="DefaultParagraphFont"/>
    <w:rsid w:val="00712E3B"/>
  </w:style>
  <w:style w:type="paragraph" w:styleId="BodyText">
    <w:name w:val="Body Text"/>
    <w:basedOn w:val="Normal"/>
    <w:link w:val="BodyTextChar"/>
    <w:uiPriority w:val="1"/>
    <w:qFormat/>
    <w:rsid w:val="00EE3DF5"/>
    <w:pPr>
      <w:widowControl w:val="0"/>
      <w:autoSpaceDE w:val="0"/>
      <w:autoSpaceDN w:val="0"/>
      <w:ind w:hanging="361"/>
      <w:jc w:val="left"/>
    </w:pPr>
    <w:rPr>
      <w:rFonts w:ascii="Calibri" w:eastAsia="Calibri" w:hAnsi="Calibri" w:cs="Calibri"/>
      <w:b w:val="0"/>
      <w:sz w:val="22"/>
      <w:lang w:val="en-US" w:bidi="en-US"/>
    </w:rPr>
  </w:style>
  <w:style w:type="character" w:customStyle="1" w:styleId="BodyTextChar">
    <w:name w:val="Body Text Char"/>
    <w:basedOn w:val="DefaultParagraphFont"/>
    <w:link w:val="BodyText"/>
    <w:uiPriority w:val="1"/>
    <w:rsid w:val="00EE3DF5"/>
    <w:rPr>
      <w:rFonts w:ascii="Calibri" w:eastAsia="Calibri" w:hAnsi="Calibri" w:cs="Calibri"/>
      <w:lang w:val="en-US" w:bidi="en-US"/>
    </w:rPr>
  </w:style>
  <w:style w:type="table" w:styleId="GridTable4-Accent5">
    <w:name w:val="Grid Table 4 Accent 5"/>
    <w:basedOn w:val="TableNormal"/>
    <w:uiPriority w:val="49"/>
    <w:rsid w:val="007C3D8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E3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PlainTable5">
    <w:name w:val="Plain Table 5"/>
    <w:basedOn w:val="TableNormal"/>
    <w:uiPriority w:val="45"/>
    <w:rsid w:val="00EE3C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29033">
      <w:bodyDiv w:val="1"/>
      <w:marLeft w:val="0"/>
      <w:marRight w:val="0"/>
      <w:marTop w:val="0"/>
      <w:marBottom w:val="0"/>
      <w:divBdr>
        <w:top w:val="none" w:sz="0" w:space="0" w:color="auto"/>
        <w:left w:val="none" w:sz="0" w:space="0" w:color="auto"/>
        <w:bottom w:val="none" w:sz="0" w:space="0" w:color="auto"/>
        <w:right w:val="none" w:sz="0" w:space="0" w:color="auto"/>
      </w:divBdr>
    </w:div>
    <w:div w:id="27530396">
      <w:bodyDiv w:val="1"/>
      <w:marLeft w:val="0"/>
      <w:marRight w:val="0"/>
      <w:marTop w:val="0"/>
      <w:marBottom w:val="0"/>
      <w:divBdr>
        <w:top w:val="none" w:sz="0" w:space="0" w:color="auto"/>
        <w:left w:val="none" w:sz="0" w:space="0" w:color="auto"/>
        <w:bottom w:val="none" w:sz="0" w:space="0" w:color="auto"/>
        <w:right w:val="none" w:sz="0" w:space="0" w:color="auto"/>
      </w:divBdr>
    </w:div>
    <w:div w:id="28382813">
      <w:bodyDiv w:val="1"/>
      <w:marLeft w:val="0"/>
      <w:marRight w:val="0"/>
      <w:marTop w:val="0"/>
      <w:marBottom w:val="0"/>
      <w:divBdr>
        <w:top w:val="none" w:sz="0" w:space="0" w:color="auto"/>
        <w:left w:val="none" w:sz="0" w:space="0" w:color="auto"/>
        <w:bottom w:val="none" w:sz="0" w:space="0" w:color="auto"/>
        <w:right w:val="none" w:sz="0" w:space="0" w:color="auto"/>
      </w:divBdr>
    </w:div>
    <w:div w:id="84110228">
      <w:bodyDiv w:val="1"/>
      <w:marLeft w:val="0"/>
      <w:marRight w:val="0"/>
      <w:marTop w:val="0"/>
      <w:marBottom w:val="0"/>
      <w:divBdr>
        <w:top w:val="none" w:sz="0" w:space="0" w:color="auto"/>
        <w:left w:val="none" w:sz="0" w:space="0" w:color="auto"/>
        <w:bottom w:val="none" w:sz="0" w:space="0" w:color="auto"/>
        <w:right w:val="none" w:sz="0" w:space="0" w:color="auto"/>
      </w:divBdr>
    </w:div>
    <w:div w:id="118110654">
      <w:bodyDiv w:val="1"/>
      <w:marLeft w:val="0"/>
      <w:marRight w:val="0"/>
      <w:marTop w:val="0"/>
      <w:marBottom w:val="0"/>
      <w:divBdr>
        <w:top w:val="none" w:sz="0" w:space="0" w:color="auto"/>
        <w:left w:val="none" w:sz="0" w:space="0" w:color="auto"/>
        <w:bottom w:val="none" w:sz="0" w:space="0" w:color="auto"/>
        <w:right w:val="none" w:sz="0" w:space="0" w:color="auto"/>
      </w:divBdr>
    </w:div>
    <w:div w:id="120921771">
      <w:bodyDiv w:val="1"/>
      <w:marLeft w:val="0"/>
      <w:marRight w:val="0"/>
      <w:marTop w:val="0"/>
      <w:marBottom w:val="0"/>
      <w:divBdr>
        <w:top w:val="none" w:sz="0" w:space="0" w:color="auto"/>
        <w:left w:val="none" w:sz="0" w:space="0" w:color="auto"/>
        <w:bottom w:val="none" w:sz="0" w:space="0" w:color="auto"/>
        <w:right w:val="none" w:sz="0" w:space="0" w:color="auto"/>
      </w:divBdr>
    </w:div>
    <w:div w:id="140771858">
      <w:bodyDiv w:val="1"/>
      <w:marLeft w:val="0"/>
      <w:marRight w:val="0"/>
      <w:marTop w:val="0"/>
      <w:marBottom w:val="0"/>
      <w:divBdr>
        <w:top w:val="none" w:sz="0" w:space="0" w:color="auto"/>
        <w:left w:val="none" w:sz="0" w:space="0" w:color="auto"/>
        <w:bottom w:val="none" w:sz="0" w:space="0" w:color="auto"/>
        <w:right w:val="none" w:sz="0" w:space="0" w:color="auto"/>
      </w:divBdr>
    </w:div>
    <w:div w:id="166331855">
      <w:bodyDiv w:val="1"/>
      <w:marLeft w:val="0"/>
      <w:marRight w:val="0"/>
      <w:marTop w:val="0"/>
      <w:marBottom w:val="0"/>
      <w:divBdr>
        <w:top w:val="none" w:sz="0" w:space="0" w:color="auto"/>
        <w:left w:val="none" w:sz="0" w:space="0" w:color="auto"/>
        <w:bottom w:val="none" w:sz="0" w:space="0" w:color="auto"/>
        <w:right w:val="none" w:sz="0" w:space="0" w:color="auto"/>
      </w:divBdr>
    </w:div>
    <w:div w:id="195578824">
      <w:bodyDiv w:val="1"/>
      <w:marLeft w:val="0"/>
      <w:marRight w:val="0"/>
      <w:marTop w:val="0"/>
      <w:marBottom w:val="0"/>
      <w:divBdr>
        <w:top w:val="none" w:sz="0" w:space="0" w:color="auto"/>
        <w:left w:val="none" w:sz="0" w:space="0" w:color="auto"/>
        <w:bottom w:val="none" w:sz="0" w:space="0" w:color="auto"/>
        <w:right w:val="none" w:sz="0" w:space="0" w:color="auto"/>
      </w:divBdr>
    </w:div>
    <w:div w:id="198471357">
      <w:bodyDiv w:val="1"/>
      <w:marLeft w:val="0"/>
      <w:marRight w:val="0"/>
      <w:marTop w:val="0"/>
      <w:marBottom w:val="0"/>
      <w:divBdr>
        <w:top w:val="none" w:sz="0" w:space="0" w:color="auto"/>
        <w:left w:val="none" w:sz="0" w:space="0" w:color="auto"/>
        <w:bottom w:val="none" w:sz="0" w:space="0" w:color="auto"/>
        <w:right w:val="none" w:sz="0" w:space="0" w:color="auto"/>
      </w:divBdr>
    </w:div>
    <w:div w:id="201864197">
      <w:bodyDiv w:val="1"/>
      <w:marLeft w:val="0"/>
      <w:marRight w:val="0"/>
      <w:marTop w:val="0"/>
      <w:marBottom w:val="0"/>
      <w:divBdr>
        <w:top w:val="none" w:sz="0" w:space="0" w:color="auto"/>
        <w:left w:val="none" w:sz="0" w:space="0" w:color="auto"/>
        <w:bottom w:val="none" w:sz="0" w:space="0" w:color="auto"/>
        <w:right w:val="none" w:sz="0" w:space="0" w:color="auto"/>
      </w:divBdr>
    </w:div>
    <w:div w:id="227693248">
      <w:bodyDiv w:val="1"/>
      <w:marLeft w:val="0"/>
      <w:marRight w:val="0"/>
      <w:marTop w:val="0"/>
      <w:marBottom w:val="0"/>
      <w:divBdr>
        <w:top w:val="none" w:sz="0" w:space="0" w:color="auto"/>
        <w:left w:val="none" w:sz="0" w:space="0" w:color="auto"/>
        <w:bottom w:val="none" w:sz="0" w:space="0" w:color="auto"/>
        <w:right w:val="none" w:sz="0" w:space="0" w:color="auto"/>
      </w:divBdr>
    </w:div>
    <w:div w:id="274873146">
      <w:bodyDiv w:val="1"/>
      <w:marLeft w:val="0"/>
      <w:marRight w:val="0"/>
      <w:marTop w:val="0"/>
      <w:marBottom w:val="0"/>
      <w:divBdr>
        <w:top w:val="none" w:sz="0" w:space="0" w:color="auto"/>
        <w:left w:val="none" w:sz="0" w:space="0" w:color="auto"/>
        <w:bottom w:val="none" w:sz="0" w:space="0" w:color="auto"/>
        <w:right w:val="none" w:sz="0" w:space="0" w:color="auto"/>
      </w:divBdr>
    </w:div>
    <w:div w:id="298534594">
      <w:bodyDiv w:val="1"/>
      <w:marLeft w:val="0"/>
      <w:marRight w:val="0"/>
      <w:marTop w:val="0"/>
      <w:marBottom w:val="0"/>
      <w:divBdr>
        <w:top w:val="none" w:sz="0" w:space="0" w:color="auto"/>
        <w:left w:val="none" w:sz="0" w:space="0" w:color="auto"/>
        <w:bottom w:val="none" w:sz="0" w:space="0" w:color="auto"/>
        <w:right w:val="none" w:sz="0" w:space="0" w:color="auto"/>
      </w:divBdr>
      <w:divsChild>
        <w:div w:id="290668052">
          <w:marLeft w:val="0"/>
          <w:marRight w:val="0"/>
          <w:marTop w:val="0"/>
          <w:marBottom w:val="0"/>
          <w:divBdr>
            <w:top w:val="none" w:sz="0" w:space="0" w:color="auto"/>
            <w:left w:val="none" w:sz="0" w:space="0" w:color="auto"/>
            <w:bottom w:val="none" w:sz="0" w:space="0" w:color="auto"/>
            <w:right w:val="none" w:sz="0" w:space="0" w:color="auto"/>
          </w:divBdr>
        </w:div>
      </w:divsChild>
    </w:div>
    <w:div w:id="318387763">
      <w:bodyDiv w:val="1"/>
      <w:marLeft w:val="0"/>
      <w:marRight w:val="0"/>
      <w:marTop w:val="0"/>
      <w:marBottom w:val="0"/>
      <w:divBdr>
        <w:top w:val="none" w:sz="0" w:space="0" w:color="auto"/>
        <w:left w:val="none" w:sz="0" w:space="0" w:color="auto"/>
        <w:bottom w:val="none" w:sz="0" w:space="0" w:color="auto"/>
        <w:right w:val="none" w:sz="0" w:space="0" w:color="auto"/>
      </w:divBdr>
      <w:divsChild>
        <w:div w:id="1298530578">
          <w:marLeft w:val="0"/>
          <w:marRight w:val="0"/>
          <w:marTop w:val="0"/>
          <w:marBottom w:val="0"/>
          <w:divBdr>
            <w:top w:val="none" w:sz="0" w:space="0" w:color="auto"/>
            <w:left w:val="none" w:sz="0" w:space="0" w:color="auto"/>
            <w:bottom w:val="none" w:sz="0" w:space="0" w:color="auto"/>
            <w:right w:val="none" w:sz="0" w:space="0" w:color="auto"/>
          </w:divBdr>
        </w:div>
      </w:divsChild>
    </w:div>
    <w:div w:id="330178176">
      <w:bodyDiv w:val="1"/>
      <w:marLeft w:val="0"/>
      <w:marRight w:val="0"/>
      <w:marTop w:val="0"/>
      <w:marBottom w:val="0"/>
      <w:divBdr>
        <w:top w:val="none" w:sz="0" w:space="0" w:color="auto"/>
        <w:left w:val="none" w:sz="0" w:space="0" w:color="auto"/>
        <w:bottom w:val="none" w:sz="0" w:space="0" w:color="auto"/>
        <w:right w:val="none" w:sz="0" w:space="0" w:color="auto"/>
      </w:divBdr>
    </w:div>
    <w:div w:id="346368430">
      <w:bodyDiv w:val="1"/>
      <w:marLeft w:val="0"/>
      <w:marRight w:val="0"/>
      <w:marTop w:val="0"/>
      <w:marBottom w:val="0"/>
      <w:divBdr>
        <w:top w:val="none" w:sz="0" w:space="0" w:color="auto"/>
        <w:left w:val="none" w:sz="0" w:space="0" w:color="auto"/>
        <w:bottom w:val="none" w:sz="0" w:space="0" w:color="auto"/>
        <w:right w:val="none" w:sz="0" w:space="0" w:color="auto"/>
      </w:divBdr>
    </w:div>
    <w:div w:id="347022591">
      <w:bodyDiv w:val="1"/>
      <w:marLeft w:val="0"/>
      <w:marRight w:val="0"/>
      <w:marTop w:val="0"/>
      <w:marBottom w:val="0"/>
      <w:divBdr>
        <w:top w:val="none" w:sz="0" w:space="0" w:color="auto"/>
        <w:left w:val="none" w:sz="0" w:space="0" w:color="auto"/>
        <w:bottom w:val="none" w:sz="0" w:space="0" w:color="auto"/>
        <w:right w:val="none" w:sz="0" w:space="0" w:color="auto"/>
      </w:divBdr>
    </w:div>
    <w:div w:id="360981079">
      <w:bodyDiv w:val="1"/>
      <w:marLeft w:val="0"/>
      <w:marRight w:val="0"/>
      <w:marTop w:val="0"/>
      <w:marBottom w:val="0"/>
      <w:divBdr>
        <w:top w:val="none" w:sz="0" w:space="0" w:color="auto"/>
        <w:left w:val="none" w:sz="0" w:space="0" w:color="auto"/>
        <w:bottom w:val="none" w:sz="0" w:space="0" w:color="auto"/>
        <w:right w:val="none" w:sz="0" w:space="0" w:color="auto"/>
      </w:divBdr>
      <w:divsChild>
        <w:div w:id="607275941">
          <w:marLeft w:val="0"/>
          <w:marRight w:val="0"/>
          <w:marTop w:val="0"/>
          <w:marBottom w:val="0"/>
          <w:divBdr>
            <w:top w:val="none" w:sz="0" w:space="0" w:color="auto"/>
            <w:left w:val="none" w:sz="0" w:space="0" w:color="auto"/>
            <w:bottom w:val="none" w:sz="0" w:space="0" w:color="auto"/>
            <w:right w:val="none" w:sz="0" w:space="0" w:color="auto"/>
          </w:divBdr>
        </w:div>
      </w:divsChild>
    </w:div>
    <w:div w:id="363989916">
      <w:bodyDiv w:val="1"/>
      <w:marLeft w:val="0"/>
      <w:marRight w:val="0"/>
      <w:marTop w:val="0"/>
      <w:marBottom w:val="0"/>
      <w:divBdr>
        <w:top w:val="none" w:sz="0" w:space="0" w:color="auto"/>
        <w:left w:val="none" w:sz="0" w:space="0" w:color="auto"/>
        <w:bottom w:val="none" w:sz="0" w:space="0" w:color="auto"/>
        <w:right w:val="none" w:sz="0" w:space="0" w:color="auto"/>
      </w:divBdr>
    </w:div>
    <w:div w:id="384305377">
      <w:bodyDiv w:val="1"/>
      <w:marLeft w:val="0"/>
      <w:marRight w:val="0"/>
      <w:marTop w:val="0"/>
      <w:marBottom w:val="0"/>
      <w:divBdr>
        <w:top w:val="none" w:sz="0" w:space="0" w:color="auto"/>
        <w:left w:val="none" w:sz="0" w:space="0" w:color="auto"/>
        <w:bottom w:val="none" w:sz="0" w:space="0" w:color="auto"/>
        <w:right w:val="none" w:sz="0" w:space="0" w:color="auto"/>
      </w:divBdr>
    </w:div>
    <w:div w:id="384450715">
      <w:bodyDiv w:val="1"/>
      <w:marLeft w:val="0"/>
      <w:marRight w:val="0"/>
      <w:marTop w:val="0"/>
      <w:marBottom w:val="0"/>
      <w:divBdr>
        <w:top w:val="none" w:sz="0" w:space="0" w:color="auto"/>
        <w:left w:val="none" w:sz="0" w:space="0" w:color="auto"/>
        <w:bottom w:val="none" w:sz="0" w:space="0" w:color="auto"/>
        <w:right w:val="none" w:sz="0" w:space="0" w:color="auto"/>
      </w:divBdr>
    </w:div>
    <w:div w:id="390544493">
      <w:bodyDiv w:val="1"/>
      <w:marLeft w:val="0"/>
      <w:marRight w:val="0"/>
      <w:marTop w:val="0"/>
      <w:marBottom w:val="0"/>
      <w:divBdr>
        <w:top w:val="none" w:sz="0" w:space="0" w:color="auto"/>
        <w:left w:val="none" w:sz="0" w:space="0" w:color="auto"/>
        <w:bottom w:val="none" w:sz="0" w:space="0" w:color="auto"/>
        <w:right w:val="none" w:sz="0" w:space="0" w:color="auto"/>
      </w:divBdr>
    </w:div>
    <w:div w:id="399980299">
      <w:bodyDiv w:val="1"/>
      <w:marLeft w:val="0"/>
      <w:marRight w:val="0"/>
      <w:marTop w:val="0"/>
      <w:marBottom w:val="0"/>
      <w:divBdr>
        <w:top w:val="none" w:sz="0" w:space="0" w:color="auto"/>
        <w:left w:val="none" w:sz="0" w:space="0" w:color="auto"/>
        <w:bottom w:val="none" w:sz="0" w:space="0" w:color="auto"/>
        <w:right w:val="none" w:sz="0" w:space="0" w:color="auto"/>
      </w:divBdr>
    </w:div>
    <w:div w:id="406732375">
      <w:bodyDiv w:val="1"/>
      <w:marLeft w:val="0"/>
      <w:marRight w:val="0"/>
      <w:marTop w:val="0"/>
      <w:marBottom w:val="0"/>
      <w:divBdr>
        <w:top w:val="none" w:sz="0" w:space="0" w:color="auto"/>
        <w:left w:val="none" w:sz="0" w:space="0" w:color="auto"/>
        <w:bottom w:val="none" w:sz="0" w:space="0" w:color="auto"/>
        <w:right w:val="none" w:sz="0" w:space="0" w:color="auto"/>
      </w:divBdr>
    </w:div>
    <w:div w:id="410589241">
      <w:bodyDiv w:val="1"/>
      <w:marLeft w:val="0"/>
      <w:marRight w:val="0"/>
      <w:marTop w:val="0"/>
      <w:marBottom w:val="0"/>
      <w:divBdr>
        <w:top w:val="none" w:sz="0" w:space="0" w:color="auto"/>
        <w:left w:val="none" w:sz="0" w:space="0" w:color="auto"/>
        <w:bottom w:val="none" w:sz="0" w:space="0" w:color="auto"/>
        <w:right w:val="none" w:sz="0" w:space="0" w:color="auto"/>
      </w:divBdr>
      <w:divsChild>
        <w:div w:id="1160925317">
          <w:marLeft w:val="0"/>
          <w:marRight w:val="0"/>
          <w:marTop w:val="0"/>
          <w:marBottom w:val="0"/>
          <w:divBdr>
            <w:top w:val="none" w:sz="0" w:space="0" w:color="auto"/>
            <w:left w:val="none" w:sz="0" w:space="0" w:color="auto"/>
            <w:bottom w:val="none" w:sz="0" w:space="0" w:color="auto"/>
            <w:right w:val="none" w:sz="0" w:space="0" w:color="auto"/>
          </w:divBdr>
        </w:div>
      </w:divsChild>
    </w:div>
    <w:div w:id="420180945">
      <w:bodyDiv w:val="1"/>
      <w:marLeft w:val="0"/>
      <w:marRight w:val="0"/>
      <w:marTop w:val="0"/>
      <w:marBottom w:val="0"/>
      <w:divBdr>
        <w:top w:val="none" w:sz="0" w:space="0" w:color="auto"/>
        <w:left w:val="none" w:sz="0" w:space="0" w:color="auto"/>
        <w:bottom w:val="none" w:sz="0" w:space="0" w:color="auto"/>
        <w:right w:val="none" w:sz="0" w:space="0" w:color="auto"/>
      </w:divBdr>
      <w:divsChild>
        <w:div w:id="696468729">
          <w:marLeft w:val="0"/>
          <w:marRight w:val="0"/>
          <w:marTop w:val="0"/>
          <w:marBottom w:val="0"/>
          <w:divBdr>
            <w:top w:val="none" w:sz="0" w:space="0" w:color="auto"/>
            <w:left w:val="none" w:sz="0" w:space="0" w:color="auto"/>
            <w:bottom w:val="none" w:sz="0" w:space="0" w:color="auto"/>
            <w:right w:val="none" w:sz="0" w:space="0" w:color="auto"/>
          </w:divBdr>
        </w:div>
      </w:divsChild>
    </w:div>
    <w:div w:id="430787314">
      <w:bodyDiv w:val="1"/>
      <w:marLeft w:val="0"/>
      <w:marRight w:val="0"/>
      <w:marTop w:val="0"/>
      <w:marBottom w:val="0"/>
      <w:divBdr>
        <w:top w:val="none" w:sz="0" w:space="0" w:color="auto"/>
        <w:left w:val="none" w:sz="0" w:space="0" w:color="auto"/>
        <w:bottom w:val="none" w:sz="0" w:space="0" w:color="auto"/>
        <w:right w:val="none" w:sz="0" w:space="0" w:color="auto"/>
      </w:divBdr>
      <w:divsChild>
        <w:div w:id="431363064">
          <w:marLeft w:val="0"/>
          <w:marRight w:val="0"/>
          <w:marTop w:val="0"/>
          <w:marBottom w:val="0"/>
          <w:divBdr>
            <w:top w:val="none" w:sz="0" w:space="0" w:color="auto"/>
            <w:left w:val="none" w:sz="0" w:space="0" w:color="auto"/>
            <w:bottom w:val="none" w:sz="0" w:space="0" w:color="auto"/>
            <w:right w:val="none" w:sz="0" w:space="0" w:color="auto"/>
          </w:divBdr>
        </w:div>
      </w:divsChild>
    </w:div>
    <w:div w:id="441804720">
      <w:bodyDiv w:val="1"/>
      <w:marLeft w:val="0"/>
      <w:marRight w:val="0"/>
      <w:marTop w:val="0"/>
      <w:marBottom w:val="0"/>
      <w:divBdr>
        <w:top w:val="none" w:sz="0" w:space="0" w:color="auto"/>
        <w:left w:val="none" w:sz="0" w:space="0" w:color="auto"/>
        <w:bottom w:val="none" w:sz="0" w:space="0" w:color="auto"/>
        <w:right w:val="none" w:sz="0" w:space="0" w:color="auto"/>
      </w:divBdr>
    </w:div>
    <w:div w:id="452480468">
      <w:bodyDiv w:val="1"/>
      <w:marLeft w:val="0"/>
      <w:marRight w:val="0"/>
      <w:marTop w:val="0"/>
      <w:marBottom w:val="0"/>
      <w:divBdr>
        <w:top w:val="none" w:sz="0" w:space="0" w:color="auto"/>
        <w:left w:val="none" w:sz="0" w:space="0" w:color="auto"/>
        <w:bottom w:val="none" w:sz="0" w:space="0" w:color="auto"/>
        <w:right w:val="none" w:sz="0" w:space="0" w:color="auto"/>
      </w:divBdr>
    </w:div>
    <w:div w:id="483013793">
      <w:bodyDiv w:val="1"/>
      <w:marLeft w:val="0"/>
      <w:marRight w:val="0"/>
      <w:marTop w:val="0"/>
      <w:marBottom w:val="0"/>
      <w:divBdr>
        <w:top w:val="none" w:sz="0" w:space="0" w:color="auto"/>
        <w:left w:val="none" w:sz="0" w:space="0" w:color="auto"/>
        <w:bottom w:val="none" w:sz="0" w:space="0" w:color="auto"/>
        <w:right w:val="none" w:sz="0" w:space="0" w:color="auto"/>
      </w:divBdr>
    </w:div>
    <w:div w:id="493959280">
      <w:bodyDiv w:val="1"/>
      <w:marLeft w:val="0"/>
      <w:marRight w:val="0"/>
      <w:marTop w:val="0"/>
      <w:marBottom w:val="0"/>
      <w:divBdr>
        <w:top w:val="none" w:sz="0" w:space="0" w:color="auto"/>
        <w:left w:val="none" w:sz="0" w:space="0" w:color="auto"/>
        <w:bottom w:val="none" w:sz="0" w:space="0" w:color="auto"/>
        <w:right w:val="none" w:sz="0" w:space="0" w:color="auto"/>
      </w:divBdr>
      <w:divsChild>
        <w:div w:id="200023440">
          <w:marLeft w:val="0"/>
          <w:marRight w:val="0"/>
          <w:marTop w:val="0"/>
          <w:marBottom w:val="0"/>
          <w:divBdr>
            <w:top w:val="none" w:sz="0" w:space="0" w:color="auto"/>
            <w:left w:val="none" w:sz="0" w:space="0" w:color="auto"/>
            <w:bottom w:val="none" w:sz="0" w:space="0" w:color="auto"/>
            <w:right w:val="none" w:sz="0" w:space="0" w:color="auto"/>
          </w:divBdr>
        </w:div>
      </w:divsChild>
    </w:div>
    <w:div w:id="499125109">
      <w:bodyDiv w:val="1"/>
      <w:marLeft w:val="0"/>
      <w:marRight w:val="0"/>
      <w:marTop w:val="0"/>
      <w:marBottom w:val="0"/>
      <w:divBdr>
        <w:top w:val="none" w:sz="0" w:space="0" w:color="auto"/>
        <w:left w:val="none" w:sz="0" w:space="0" w:color="auto"/>
        <w:bottom w:val="none" w:sz="0" w:space="0" w:color="auto"/>
        <w:right w:val="none" w:sz="0" w:space="0" w:color="auto"/>
      </w:divBdr>
    </w:div>
    <w:div w:id="521742135">
      <w:bodyDiv w:val="1"/>
      <w:marLeft w:val="0"/>
      <w:marRight w:val="0"/>
      <w:marTop w:val="0"/>
      <w:marBottom w:val="0"/>
      <w:divBdr>
        <w:top w:val="none" w:sz="0" w:space="0" w:color="auto"/>
        <w:left w:val="none" w:sz="0" w:space="0" w:color="auto"/>
        <w:bottom w:val="none" w:sz="0" w:space="0" w:color="auto"/>
        <w:right w:val="none" w:sz="0" w:space="0" w:color="auto"/>
      </w:divBdr>
    </w:div>
    <w:div w:id="533546198">
      <w:bodyDiv w:val="1"/>
      <w:marLeft w:val="0"/>
      <w:marRight w:val="0"/>
      <w:marTop w:val="0"/>
      <w:marBottom w:val="0"/>
      <w:divBdr>
        <w:top w:val="none" w:sz="0" w:space="0" w:color="auto"/>
        <w:left w:val="none" w:sz="0" w:space="0" w:color="auto"/>
        <w:bottom w:val="none" w:sz="0" w:space="0" w:color="auto"/>
        <w:right w:val="none" w:sz="0" w:space="0" w:color="auto"/>
      </w:divBdr>
    </w:div>
    <w:div w:id="534851994">
      <w:bodyDiv w:val="1"/>
      <w:marLeft w:val="0"/>
      <w:marRight w:val="0"/>
      <w:marTop w:val="0"/>
      <w:marBottom w:val="0"/>
      <w:divBdr>
        <w:top w:val="none" w:sz="0" w:space="0" w:color="auto"/>
        <w:left w:val="none" w:sz="0" w:space="0" w:color="auto"/>
        <w:bottom w:val="none" w:sz="0" w:space="0" w:color="auto"/>
        <w:right w:val="none" w:sz="0" w:space="0" w:color="auto"/>
      </w:divBdr>
    </w:div>
    <w:div w:id="538393502">
      <w:bodyDiv w:val="1"/>
      <w:marLeft w:val="0"/>
      <w:marRight w:val="0"/>
      <w:marTop w:val="0"/>
      <w:marBottom w:val="0"/>
      <w:divBdr>
        <w:top w:val="none" w:sz="0" w:space="0" w:color="auto"/>
        <w:left w:val="none" w:sz="0" w:space="0" w:color="auto"/>
        <w:bottom w:val="none" w:sz="0" w:space="0" w:color="auto"/>
        <w:right w:val="none" w:sz="0" w:space="0" w:color="auto"/>
      </w:divBdr>
    </w:div>
    <w:div w:id="538711036">
      <w:bodyDiv w:val="1"/>
      <w:marLeft w:val="0"/>
      <w:marRight w:val="0"/>
      <w:marTop w:val="0"/>
      <w:marBottom w:val="0"/>
      <w:divBdr>
        <w:top w:val="none" w:sz="0" w:space="0" w:color="auto"/>
        <w:left w:val="none" w:sz="0" w:space="0" w:color="auto"/>
        <w:bottom w:val="none" w:sz="0" w:space="0" w:color="auto"/>
        <w:right w:val="none" w:sz="0" w:space="0" w:color="auto"/>
      </w:divBdr>
      <w:divsChild>
        <w:div w:id="1754862040">
          <w:marLeft w:val="0"/>
          <w:marRight w:val="0"/>
          <w:marTop w:val="0"/>
          <w:marBottom w:val="0"/>
          <w:divBdr>
            <w:top w:val="none" w:sz="0" w:space="0" w:color="auto"/>
            <w:left w:val="none" w:sz="0" w:space="0" w:color="auto"/>
            <w:bottom w:val="none" w:sz="0" w:space="0" w:color="auto"/>
            <w:right w:val="none" w:sz="0" w:space="0" w:color="auto"/>
          </w:divBdr>
        </w:div>
      </w:divsChild>
    </w:div>
    <w:div w:id="540096715">
      <w:bodyDiv w:val="1"/>
      <w:marLeft w:val="0"/>
      <w:marRight w:val="0"/>
      <w:marTop w:val="0"/>
      <w:marBottom w:val="0"/>
      <w:divBdr>
        <w:top w:val="none" w:sz="0" w:space="0" w:color="auto"/>
        <w:left w:val="none" w:sz="0" w:space="0" w:color="auto"/>
        <w:bottom w:val="none" w:sz="0" w:space="0" w:color="auto"/>
        <w:right w:val="none" w:sz="0" w:space="0" w:color="auto"/>
      </w:divBdr>
    </w:div>
    <w:div w:id="560602157">
      <w:bodyDiv w:val="1"/>
      <w:marLeft w:val="0"/>
      <w:marRight w:val="0"/>
      <w:marTop w:val="0"/>
      <w:marBottom w:val="0"/>
      <w:divBdr>
        <w:top w:val="none" w:sz="0" w:space="0" w:color="auto"/>
        <w:left w:val="none" w:sz="0" w:space="0" w:color="auto"/>
        <w:bottom w:val="none" w:sz="0" w:space="0" w:color="auto"/>
        <w:right w:val="none" w:sz="0" w:space="0" w:color="auto"/>
      </w:divBdr>
    </w:div>
    <w:div w:id="566037825">
      <w:bodyDiv w:val="1"/>
      <w:marLeft w:val="0"/>
      <w:marRight w:val="0"/>
      <w:marTop w:val="0"/>
      <w:marBottom w:val="0"/>
      <w:divBdr>
        <w:top w:val="none" w:sz="0" w:space="0" w:color="auto"/>
        <w:left w:val="none" w:sz="0" w:space="0" w:color="auto"/>
        <w:bottom w:val="none" w:sz="0" w:space="0" w:color="auto"/>
        <w:right w:val="none" w:sz="0" w:space="0" w:color="auto"/>
      </w:divBdr>
    </w:div>
    <w:div w:id="629945190">
      <w:bodyDiv w:val="1"/>
      <w:marLeft w:val="0"/>
      <w:marRight w:val="0"/>
      <w:marTop w:val="0"/>
      <w:marBottom w:val="0"/>
      <w:divBdr>
        <w:top w:val="none" w:sz="0" w:space="0" w:color="auto"/>
        <w:left w:val="none" w:sz="0" w:space="0" w:color="auto"/>
        <w:bottom w:val="none" w:sz="0" w:space="0" w:color="auto"/>
        <w:right w:val="none" w:sz="0" w:space="0" w:color="auto"/>
      </w:divBdr>
    </w:div>
    <w:div w:id="666323349">
      <w:bodyDiv w:val="1"/>
      <w:marLeft w:val="0"/>
      <w:marRight w:val="0"/>
      <w:marTop w:val="0"/>
      <w:marBottom w:val="0"/>
      <w:divBdr>
        <w:top w:val="none" w:sz="0" w:space="0" w:color="auto"/>
        <w:left w:val="none" w:sz="0" w:space="0" w:color="auto"/>
        <w:bottom w:val="none" w:sz="0" w:space="0" w:color="auto"/>
        <w:right w:val="none" w:sz="0" w:space="0" w:color="auto"/>
      </w:divBdr>
    </w:div>
    <w:div w:id="680939364">
      <w:bodyDiv w:val="1"/>
      <w:marLeft w:val="0"/>
      <w:marRight w:val="0"/>
      <w:marTop w:val="0"/>
      <w:marBottom w:val="0"/>
      <w:divBdr>
        <w:top w:val="none" w:sz="0" w:space="0" w:color="auto"/>
        <w:left w:val="none" w:sz="0" w:space="0" w:color="auto"/>
        <w:bottom w:val="none" w:sz="0" w:space="0" w:color="auto"/>
        <w:right w:val="none" w:sz="0" w:space="0" w:color="auto"/>
      </w:divBdr>
      <w:divsChild>
        <w:div w:id="104888289">
          <w:marLeft w:val="0"/>
          <w:marRight w:val="0"/>
          <w:marTop w:val="0"/>
          <w:marBottom w:val="0"/>
          <w:divBdr>
            <w:top w:val="none" w:sz="0" w:space="0" w:color="auto"/>
            <w:left w:val="none" w:sz="0" w:space="0" w:color="auto"/>
            <w:bottom w:val="none" w:sz="0" w:space="0" w:color="auto"/>
            <w:right w:val="none" w:sz="0" w:space="0" w:color="auto"/>
          </w:divBdr>
        </w:div>
      </w:divsChild>
    </w:div>
    <w:div w:id="686716797">
      <w:bodyDiv w:val="1"/>
      <w:marLeft w:val="0"/>
      <w:marRight w:val="0"/>
      <w:marTop w:val="0"/>
      <w:marBottom w:val="0"/>
      <w:divBdr>
        <w:top w:val="none" w:sz="0" w:space="0" w:color="auto"/>
        <w:left w:val="none" w:sz="0" w:space="0" w:color="auto"/>
        <w:bottom w:val="none" w:sz="0" w:space="0" w:color="auto"/>
        <w:right w:val="none" w:sz="0" w:space="0" w:color="auto"/>
      </w:divBdr>
    </w:div>
    <w:div w:id="694694094">
      <w:bodyDiv w:val="1"/>
      <w:marLeft w:val="0"/>
      <w:marRight w:val="0"/>
      <w:marTop w:val="0"/>
      <w:marBottom w:val="0"/>
      <w:divBdr>
        <w:top w:val="none" w:sz="0" w:space="0" w:color="auto"/>
        <w:left w:val="none" w:sz="0" w:space="0" w:color="auto"/>
        <w:bottom w:val="none" w:sz="0" w:space="0" w:color="auto"/>
        <w:right w:val="none" w:sz="0" w:space="0" w:color="auto"/>
      </w:divBdr>
      <w:divsChild>
        <w:div w:id="690036742">
          <w:marLeft w:val="0"/>
          <w:marRight w:val="0"/>
          <w:marTop w:val="0"/>
          <w:marBottom w:val="0"/>
          <w:divBdr>
            <w:top w:val="none" w:sz="0" w:space="0" w:color="auto"/>
            <w:left w:val="none" w:sz="0" w:space="0" w:color="auto"/>
            <w:bottom w:val="none" w:sz="0" w:space="0" w:color="auto"/>
            <w:right w:val="none" w:sz="0" w:space="0" w:color="auto"/>
          </w:divBdr>
        </w:div>
      </w:divsChild>
    </w:div>
    <w:div w:id="756487606">
      <w:bodyDiv w:val="1"/>
      <w:marLeft w:val="0"/>
      <w:marRight w:val="0"/>
      <w:marTop w:val="0"/>
      <w:marBottom w:val="0"/>
      <w:divBdr>
        <w:top w:val="none" w:sz="0" w:space="0" w:color="auto"/>
        <w:left w:val="none" w:sz="0" w:space="0" w:color="auto"/>
        <w:bottom w:val="none" w:sz="0" w:space="0" w:color="auto"/>
        <w:right w:val="none" w:sz="0" w:space="0" w:color="auto"/>
      </w:divBdr>
      <w:divsChild>
        <w:div w:id="632444441">
          <w:marLeft w:val="0"/>
          <w:marRight w:val="0"/>
          <w:marTop w:val="0"/>
          <w:marBottom w:val="0"/>
          <w:divBdr>
            <w:top w:val="none" w:sz="0" w:space="0" w:color="auto"/>
            <w:left w:val="none" w:sz="0" w:space="0" w:color="auto"/>
            <w:bottom w:val="none" w:sz="0" w:space="0" w:color="auto"/>
            <w:right w:val="none" w:sz="0" w:space="0" w:color="auto"/>
          </w:divBdr>
        </w:div>
      </w:divsChild>
    </w:div>
    <w:div w:id="781998684">
      <w:bodyDiv w:val="1"/>
      <w:marLeft w:val="0"/>
      <w:marRight w:val="0"/>
      <w:marTop w:val="0"/>
      <w:marBottom w:val="0"/>
      <w:divBdr>
        <w:top w:val="none" w:sz="0" w:space="0" w:color="auto"/>
        <w:left w:val="none" w:sz="0" w:space="0" w:color="auto"/>
        <w:bottom w:val="none" w:sz="0" w:space="0" w:color="auto"/>
        <w:right w:val="none" w:sz="0" w:space="0" w:color="auto"/>
      </w:divBdr>
      <w:divsChild>
        <w:div w:id="669867236">
          <w:marLeft w:val="0"/>
          <w:marRight w:val="0"/>
          <w:marTop w:val="0"/>
          <w:marBottom w:val="0"/>
          <w:divBdr>
            <w:top w:val="none" w:sz="0" w:space="0" w:color="auto"/>
            <w:left w:val="none" w:sz="0" w:space="0" w:color="auto"/>
            <w:bottom w:val="none" w:sz="0" w:space="0" w:color="auto"/>
            <w:right w:val="none" w:sz="0" w:space="0" w:color="auto"/>
          </w:divBdr>
        </w:div>
      </w:divsChild>
    </w:div>
    <w:div w:id="795102483">
      <w:bodyDiv w:val="1"/>
      <w:marLeft w:val="0"/>
      <w:marRight w:val="0"/>
      <w:marTop w:val="0"/>
      <w:marBottom w:val="0"/>
      <w:divBdr>
        <w:top w:val="none" w:sz="0" w:space="0" w:color="auto"/>
        <w:left w:val="none" w:sz="0" w:space="0" w:color="auto"/>
        <w:bottom w:val="none" w:sz="0" w:space="0" w:color="auto"/>
        <w:right w:val="none" w:sz="0" w:space="0" w:color="auto"/>
      </w:divBdr>
    </w:div>
    <w:div w:id="806819172">
      <w:bodyDiv w:val="1"/>
      <w:marLeft w:val="0"/>
      <w:marRight w:val="0"/>
      <w:marTop w:val="0"/>
      <w:marBottom w:val="0"/>
      <w:divBdr>
        <w:top w:val="none" w:sz="0" w:space="0" w:color="auto"/>
        <w:left w:val="none" w:sz="0" w:space="0" w:color="auto"/>
        <w:bottom w:val="none" w:sz="0" w:space="0" w:color="auto"/>
        <w:right w:val="none" w:sz="0" w:space="0" w:color="auto"/>
      </w:divBdr>
    </w:div>
    <w:div w:id="828449652">
      <w:bodyDiv w:val="1"/>
      <w:marLeft w:val="0"/>
      <w:marRight w:val="0"/>
      <w:marTop w:val="0"/>
      <w:marBottom w:val="0"/>
      <w:divBdr>
        <w:top w:val="none" w:sz="0" w:space="0" w:color="auto"/>
        <w:left w:val="none" w:sz="0" w:space="0" w:color="auto"/>
        <w:bottom w:val="none" w:sz="0" w:space="0" w:color="auto"/>
        <w:right w:val="none" w:sz="0" w:space="0" w:color="auto"/>
      </w:divBdr>
    </w:div>
    <w:div w:id="858349429">
      <w:bodyDiv w:val="1"/>
      <w:marLeft w:val="0"/>
      <w:marRight w:val="0"/>
      <w:marTop w:val="0"/>
      <w:marBottom w:val="0"/>
      <w:divBdr>
        <w:top w:val="none" w:sz="0" w:space="0" w:color="auto"/>
        <w:left w:val="none" w:sz="0" w:space="0" w:color="auto"/>
        <w:bottom w:val="none" w:sz="0" w:space="0" w:color="auto"/>
        <w:right w:val="none" w:sz="0" w:space="0" w:color="auto"/>
      </w:divBdr>
    </w:div>
    <w:div w:id="863982215">
      <w:bodyDiv w:val="1"/>
      <w:marLeft w:val="0"/>
      <w:marRight w:val="0"/>
      <w:marTop w:val="0"/>
      <w:marBottom w:val="0"/>
      <w:divBdr>
        <w:top w:val="none" w:sz="0" w:space="0" w:color="auto"/>
        <w:left w:val="none" w:sz="0" w:space="0" w:color="auto"/>
        <w:bottom w:val="none" w:sz="0" w:space="0" w:color="auto"/>
        <w:right w:val="none" w:sz="0" w:space="0" w:color="auto"/>
      </w:divBdr>
    </w:div>
    <w:div w:id="870725854">
      <w:bodyDiv w:val="1"/>
      <w:marLeft w:val="0"/>
      <w:marRight w:val="0"/>
      <w:marTop w:val="0"/>
      <w:marBottom w:val="0"/>
      <w:divBdr>
        <w:top w:val="none" w:sz="0" w:space="0" w:color="auto"/>
        <w:left w:val="none" w:sz="0" w:space="0" w:color="auto"/>
        <w:bottom w:val="none" w:sz="0" w:space="0" w:color="auto"/>
        <w:right w:val="none" w:sz="0" w:space="0" w:color="auto"/>
      </w:divBdr>
    </w:div>
    <w:div w:id="892815774">
      <w:bodyDiv w:val="1"/>
      <w:marLeft w:val="0"/>
      <w:marRight w:val="0"/>
      <w:marTop w:val="0"/>
      <w:marBottom w:val="0"/>
      <w:divBdr>
        <w:top w:val="none" w:sz="0" w:space="0" w:color="auto"/>
        <w:left w:val="none" w:sz="0" w:space="0" w:color="auto"/>
        <w:bottom w:val="none" w:sz="0" w:space="0" w:color="auto"/>
        <w:right w:val="none" w:sz="0" w:space="0" w:color="auto"/>
      </w:divBdr>
    </w:div>
    <w:div w:id="914629840">
      <w:bodyDiv w:val="1"/>
      <w:marLeft w:val="0"/>
      <w:marRight w:val="0"/>
      <w:marTop w:val="0"/>
      <w:marBottom w:val="0"/>
      <w:divBdr>
        <w:top w:val="none" w:sz="0" w:space="0" w:color="auto"/>
        <w:left w:val="none" w:sz="0" w:space="0" w:color="auto"/>
        <w:bottom w:val="none" w:sz="0" w:space="0" w:color="auto"/>
        <w:right w:val="none" w:sz="0" w:space="0" w:color="auto"/>
      </w:divBdr>
      <w:divsChild>
        <w:div w:id="239951583">
          <w:marLeft w:val="0"/>
          <w:marRight w:val="0"/>
          <w:marTop w:val="0"/>
          <w:marBottom w:val="0"/>
          <w:divBdr>
            <w:top w:val="none" w:sz="0" w:space="0" w:color="auto"/>
            <w:left w:val="none" w:sz="0" w:space="0" w:color="auto"/>
            <w:bottom w:val="none" w:sz="0" w:space="0" w:color="auto"/>
            <w:right w:val="none" w:sz="0" w:space="0" w:color="auto"/>
          </w:divBdr>
        </w:div>
      </w:divsChild>
    </w:div>
    <w:div w:id="920599090">
      <w:bodyDiv w:val="1"/>
      <w:marLeft w:val="0"/>
      <w:marRight w:val="0"/>
      <w:marTop w:val="0"/>
      <w:marBottom w:val="0"/>
      <w:divBdr>
        <w:top w:val="none" w:sz="0" w:space="0" w:color="auto"/>
        <w:left w:val="none" w:sz="0" w:space="0" w:color="auto"/>
        <w:bottom w:val="none" w:sz="0" w:space="0" w:color="auto"/>
        <w:right w:val="none" w:sz="0" w:space="0" w:color="auto"/>
      </w:divBdr>
    </w:div>
    <w:div w:id="935866745">
      <w:bodyDiv w:val="1"/>
      <w:marLeft w:val="0"/>
      <w:marRight w:val="0"/>
      <w:marTop w:val="0"/>
      <w:marBottom w:val="0"/>
      <w:divBdr>
        <w:top w:val="none" w:sz="0" w:space="0" w:color="auto"/>
        <w:left w:val="none" w:sz="0" w:space="0" w:color="auto"/>
        <w:bottom w:val="none" w:sz="0" w:space="0" w:color="auto"/>
        <w:right w:val="none" w:sz="0" w:space="0" w:color="auto"/>
      </w:divBdr>
    </w:div>
    <w:div w:id="946699217">
      <w:bodyDiv w:val="1"/>
      <w:marLeft w:val="0"/>
      <w:marRight w:val="0"/>
      <w:marTop w:val="0"/>
      <w:marBottom w:val="0"/>
      <w:divBdr>
        <w:top w:val="none" w:sz="0" w:space="0" w:color="auto"/>
        <w:left w:val="none" w:sz="0" w:space="0" w:color="auto"/>
        <w:bottom w:val="none" w:sz="0" w:space="0" w:color="auto"/>
        <w:right w:val="none" w:sz="0" w:space="0" w:color="auto"/>
      </w:divBdr>
    </w:div>
    <w:div w:id="980157001">
      <w:bodyDiv w:val="1"/>
      <w:marLeft w:val="0"/>
      <w:marRight w:val="0"/>
      <w:marTop w:val="0"/>
      <w:marBottom w:val="0"/>
      <w:divBdr>
        <w:top w:val="none" w:sz="0" w:space="0" w:color="auto"/>
        <w:left w:val="none" w:sz="0" w:space="0" w:color="auto"/>
        <w:bottom w:val="none" w:sz="0" w:space="0" w:color="auto"/>
        <w:right w:val="none" w:sz="0" w:space="0" w:color="auto"/>
      </w:divBdr>
    </w:div>
    <w:div w:id="1016033544">
      <w:bodyDiv w:val="1"/>
      <w:marLeft w:val="0"/>
      <w:marRight w:val="0"/>
      <w:marTop w:val="0"/>
      <w:marBottom w:val="0"/>
      <w:divBdr>
        <w:top w:val="none" w:sz="0" w:space="0" w:color="auto"/>
        <w:left w:val="none" w:sz="0" w:space="0" w:color="auto"/>
        <w:bottom w:val="none" w:sz="0" w:space="0" w:color="auto"/>
        <w:right w:val="none" w:sz="0" w:space="0" w:color="auto"/>
      </w:divBdr>
    </w:div>
    <w:div w:id="1040475578">
      <w:bodyDiv w:val="1"/>
      <w:marLeft w:val="0"/>
      <w:marRight w:val="0"/>
      <w:marTop w:val="0"/>
      <w:marBottom w:val="0"/>
      <w:divBdr>
        <w:top w:val="none" w:sz="0" w:space="0" w:color="auto"/>
        <w:left w:val="none" w:sz="0" w:space="0" w:color="auto"/>
        <w:bottom w:val="none" w:sz="0" w:space="0" w:color="auto"/>
        <w:right w:val="none" w:sz="0" w:space="0" w:color="auto"/>
      </w:divBdr>
      <w:divsChild>
        <w:div w:id="316998154">
          <w:marLeft w:val="0"/>
          <w:marRight w:val="0"/>
          <w:marTop w:val="0"/>
          <w:marBottom w:val="0"/>
          <w:divBdr>
            <w:top w:val="none" w:sz="0" w:space="0" w:color="auto"/>
            <w:left w:val="none" w:sz="0" w:space="0" w:color="auto"/>
            <w:bottom w:val="none" w:sz="0" w:space="0" w:color="auto"/>
            <w:right w:val="none" w:sz="0" w:space="0" w:color="auto"/>
          </w:divBdr>
        </w:div>
      </w:divsChild>
    </w:div>
    <w:div w:id="1119255161">
      <w:bodyDiv w:val="1"/>
      <w:marLeft w:val="0"/>
      <w:marRight w:val="0"/>
      <w:marTop w:val="0"/>
      <w:marBottom w:val="0"/>
      <w:divBdr>
        <w:top w:val="none" w:sz="0" w:space="0" w:color="auto"/>
        <w:left w:val="none" w:sz="0" w:space="0" w:color="auto"/>
        <w:bottom w:val="none" w:sz="0" w:space="0" w:color="auto"/>
        <w:right w:val="none" w:sz="0" w:space="0" w:color="auto"/>
      </w:divBdr>
    </w:div>
    <w:div w:id="1124157448">
      <w:bodyDiv w:val="1"/>
      <w:marLeft w:val="0"/>
      <w:marRight w:val="0"/>
      <w:marTop w:val="0"/>
      <w:marBottom w:val="0"/>
      <w:divBdr>
        <w:top w:val="none" w:sz="0" w:space="0" w:color="auto"/>
        <w:left w:val="none" w:sz="0" w:space="0" w:color="auto"/>
        <w:bottom w:val="none" w:sz="0" w:space="0" w:color="auto"/>
        <w:right w:val="none" w:sz="0" w:space="0" w:color="auto"/>
      </w:divBdr>
    </w:div>
    <w:div w:id="1135101756">
      <w:bodyDiv w:val="1"/>
      <w:marLeft w:val="0"/>
      <w:marRight w:val="0"/>
      <w:marTop w:val="0"/>
      <w:marBottom w:val="0"/>
      <w:divBdr>
        <w:top w:val="none" w:sz="0" w:space="0" w:color="auto"/>
        <w:left w:val="none" w:sz="0" w:space="0" w:color="auto"/>
        <w:bottom w:val="none" w:sz="0" w:space="0" w:color="auto"/>
        <w:right w:val="none" w:sz="0" w:space="0" w:color="auto"/>
      </w:divBdr>
    </w:div>
    <w:div w:id="1146121009">
      <w:bodyDiv w:val="1"/>
      <w:marLeft w:val="0"/>
      <w:marRight w:val="0"/>
      <w:marTop w:val="0"/>
      <w:marBottom w:val="0"/>
      <w:divBdr>
        <w:top w:val="none" w:sz="0" w:space="0" w:color="auto"/>
        <w:left w:val="none" w:sz="0" w:space="0" w:color="auto"/>
        <w:bottom w:val="none" w:sz="0" w:space="0" w:color="auto"/>
        <w:right w:val="none" w:sz="0" w:space="0" w:color="auto"/>
      </w:divBdr>
      <w:divsChild>
        <w:div w:id="484467040">
          <w:marLeft w:val="0"/>
          <w:marRight w:val="0"/>
          <w:marTop w:val="0"/>
          <w:marBottom w:val="0"/>
          <w:divBdr>
            <w:top w:val="none" w:sz="0" w:space="0" w:color="auto"/>
            <w:left w:val="none" w:sz="0" w:space="0" w:color="auto"/>
            <w:bottom w:val="none" w:sz="0" w:space="0" w:color="auto"/>
            <w:right w:val="none" w:sz="0" w:space="0" w:color="auto"/>
          </w:divBdr>
        </w:div>
      </w:divsChild>
    </w:div>
    <w:div w:id="1152987938">
      <w:bodyDiv w:val="1"/>
      <w:marLeft w:val="0"/>
      <w:marRight w:val="0"/>
      <w:marTop w:val="0"/>
      <w:marBottom w:val="0"/>
      <w:divBdr>
        <w:top w:val="none" w:sz="0" w:space="0" w:color="auto"/>
        <w:left w:val="none" w:sz="0" w:space="0" w:color="auto"/>
        <w:bottom w:val="none" w:sz="0" w:space="0" w:color="auto"/>
        <w:right w:val="none" w:sz="0" w:space="0" w:color="auto"/>
      </w:divBdr>
      <w:divsChild>
        <w:div w:id="105933593">
          <w:marLeft w:val="0"/>
          <w:marRight w:val="0"/>
          <w:marTop w:val="0"/>
          <w:marBottom w:val="0"/>
          <w:divBdr>
            <w:top w:val="none" w:sz="0" w:space="0" w:color="auto"/>
            <w:left w:val="none" w:sz="0" w:space="0" w:color="auto"/>
            <w:bottom w:val="none" w:sz="0" w:space="0" w:color="auto"/>
            <w:right w:val="none" w:sz="0" w:space="0" w:color="auto"/>
          </w:divBdr>
        </w:div>
      </w:divsChild>
    </w:div>
    <w:div w:id="1178545562">
      <w:bodyDiv w:val="1"/>
      <w:marLeft w:val="0"/>
      <w:marRight w:val="0"/>
      <w:marTop w:val="0"/>
      <w:marBottom w:val="0"/>
      <w:divBdr>
        <w:top w:val="none" w:sz="0" w:space="0" w:color="auto"/>
        <w:left w:val="none" w:sz="0" w:space="0" w:color="auto"/>
        <w:bottom w:val="none" w:sz="0" w:space="0" w:color="auto"/>
        <w:right w:val="none" w:sz="0" w:space="0" w:color="auto"/>
      </w:divBdr>
      <w:divsChild>
        <w:div w:id="962034088">
          <w:marLeft w:val="0"/>
          <w:marRight w:val="0"/>
          <w:marTop w:val="0"/>
          <w:marBottom w:val="0"/>
          <w:divBdr>
            <w:top w:val="none" w:sz="0" w:space="0" w:color="auto"/>
            <w:left w:val="none" w:sz="0" w:space="0" w:color="auto"/>
            <w:bottom w:val="none" w:sz="0" w:space="0" w:color="auto"/>
            <w:right w:val="none" w:sz="0" w:space="0" w:color="auto"/>
          </w:divBdr>
        </w:div>
      </w:divsChild>
    </w:div>
    <w:div w:id="1184443826">
      <w:bodyDiv w:val="1"/>
      <w:marLeft w:val="0"/>
      <w:marRight w:val="0"/>
      <w:marTop w:val="0"/>
      <w:marBottom w:val="0"/>
      <w:divBdr>
        <w:top w:val="none" w:sz="0" w:space="0" w:color="auto"/>
        <w:left w:val="none" w:sz="0" w:space="0" w:color="auto"/>
        <w:bottom w:val="none" w:sz="0" w:space="0" w:color="auto"/>
        <w:right w:val="none" w:sz="0" w:space="0" w:color="auto"/>
      </w:divBdr>
      <w:divsChild>
        <w:div w:id="1773941205">
          <w:marLeft w:val="0"/>
          <w:marRight w:val="0"/>
          <w:marTop w:val="0"/>
          <w:marBottom w:val="0"/>
          <w:divBdr>
            <w:top w:val="none" w:sz="0" w:space="0" w:color="auto"/>
            <w:left w:val="none" w:sz="0" w:space="0" w:color="auto"/>
            <w:bottom w:val="none" w:sz="0" w:space="0" w:color="auto"/>
            <w:right w:val="none" w:sz="0" w:space="0" w:color="auto"/>
          </w:divBdr>
        </w:div>
      </w:divsChild>
    </w:div>
    <w:div w:id="1220703153">
      <w:bodyDiv w:val="1"/>
      <w:marLeft w:val="0"/>
      <w:marRight w:val="0"/>
      <w:marTop w:val="0"/>
      <w:marBottom w:val="0"/>
      <w:divBdr>
        <w:top w:val="none" w:sz="0" w:space="0" w:color="auto"/>
        <w:left w:val="none" w:sz="0" w:space="0" w:color="auto"/>
        <w:bottom w:val="none" w:sz="0" w:space="0" w:color="auto"/>
        <w:right w:val="none" w:sz="0" w:space="0" w:color="auto"/>
      </w:divBdr>
    </w:div>
    <w:div w:id="1252087080">
      <w:bodyDiv w:val="1"/>
      <w:marLeft w:val="0"/>
      <w:marRight w:val="0"/>
      <w:marTop w:val="0"/>
      <w:marBottom w:val="0"/>
      <w:divBdr>
        <w:top w:val="none" w:sz="0" w:space="0" w:color="auto"/>
        <w:left w:val="none" w:sz="0" w:space="0" w:color="auto"/>
        <w:bottom w:val="none" w:sz="0" w:space="0" w:color="auto"/>
        <w:right w:val="none" w:sz="0" w:space="0" w:color="auto"/>
      </w:divBdr>
    </w:div>
    <w:div w:id="1258172700">
      <w:bodyDiv w:val="1"/>
      <w:marLeft w:val="0"/>
      <w:marRight w:val="0"/>
      <w:marTop w:val="0"/>
      <w:marBottom w:val="0"/>
      <w:divBdr>
        <w:top w:val="none" w:sz="0" w:space="0" w:color="auto"/>
        <w:left w:val="none" w:sz="0" w:space="0" w:color="auto"/>
        <w:bottom w:val="none" w:sz="0" w:space="0" w:color="auto"/>
        <w:right w:val="none" w:sz="0" w:space="0" w:color="auto"/>
      </w:divBdr>
    </w:div>
    <w:div w:id="1293174737">
      <w:bodyDiv w:val="1"/>
      <w:marLeft w:val="0"/>
      <w:marRight w:val="0"/>
      <w:marTop w:val="0"/>
      <w:marBottom w:val="0"/>
      <w:divBdr>
        <w:top w:val="none" w:sz="0" w:space="0" w:color="auto"/>
        <w:left w:val="none" w:sz="0" w:space="0" w:color="auto"/>
        <w:bottom w:val="none" w:sz="0" w:space="0" w:color="auto"/>
        <w:right w:val="none" w:sz="0" w:space="0" w:color="auto"/>
      </w:divBdr>
    </w:div>
    <w:div w:id="1308128448">
      <w:bodyDiv w:val="1"/>
      <w:marLeft w:val="0"/>
      <w:marRight w:val="0"/>
      <w:marTop w:val="0"/>
      <w:marBottom w:val="0"/>
      <w:divBdr>
        <w:top w:val="none" w:sz="0" w:space="0" w:color="auto"/>
        <w:left w:val="none" w:sz="0" w:space="0" w:color="auto"/>
        <w:bottom w:val="none" w:sz="0" w:space="0" w:color="auto"/>
        <w:right w:val="none" w:sz="0" w:space="0" w:color="auto"/>
      </w:divBdr>
    </w:div>
    <w:div w:id="1311058876">
      <w:bodyDiv w:val="1"/>
      <w:marLeft w:val="0"/>
      <w:marRight w:val="0"/>
      <w:marTop w:val="0"/>
      <w:marBottom w:val="0"/>
      <w:divBdr>
        <w:top w:val="none" w:sz="0" w:space="0" w:color="auto"/>
        <w:left w:val="none" w:sz="0" w:space="0" w:color="auto"/>
        <w:bottom w:val="none" w:sz="0" w:space="0" w:color="auto"/>
        <w:right w:val="none" w:sz="0" w:space="0" w:color="auto"/>
      </w:divBdr>
      <w:divsChild>
        <w:div w:id="1450973978">
          <w:marLeft w:val="0"/>
          <w:marRight w:val="0"/>
          <w:marTop w:val="0"/>
          <w:marBottom w:val="0"/>
          <w:divBdr>
            <w:top w:val="none" w:sz="0" w:space="0" w:color="auto"/>
            <w:left w:val="none" w:sz="0" w:space="0" w:color="auto"/>
            <w:bottom w:val="none" w:sz="0" w:space="0" w:color="auto"/>
            <w:right w:val="none" w:sz="0" w:space="0" w:color="auto"/>
          </w:divBdr>
        </w:div>
      </w:divsChild>
    </w:div>
    <w:div w:id="1332297502">
      <w:bodyDiv w:val="1"/>
      <w:marLeft w:val="0"/>
      <w:marRight w:val="0"/>
      <w:marTop w:val="0"/>
      <w:marBottom w:val="0"/>
      <w:divBdr>
        <w:top w:val="none" w:sz="0" w:space="0" w:color="auto"/>
        <w:left w:val="none" w:sz="0" w:space="0" w:color="auto"/>
        <w:bottom w:val="none" w:sz="0" w:space="0" w:color="auto"/>
        <w:right w:val="none" w:sz="0" w:space="0" w:color="auto"/>
      </w:divBdr>
    </w:div>
    <w:div w:id="1352756806">
      <w:bodyDiv w:val="1"/>
      <w:marLeft w:val="0"/>
      <w:marRight w:val="0"/>
      <w:marTop w:val="0"/>
      <w:marBottom w:val="0"/>
      <w:divBdr>
        <w:top w:val="none" w:sz="0" w:space="0" w:color="auto"/>
        <w:left w:val="none" w:sz="0" w:space="0" w:color="auto"/>
        <w:bottom w:val="none" w:sz="0" w:space="0" w:color="auto"/>
        <w:right w:val="none" w:sz="0" w:space="0" w:color="auto"/>
      </w:divBdr>
    </w:div>
    <w:div w:id="1359162880">
      <w:bodyDiv w:val="1"/>
      <w:marLeft w:val="0"/>
      <w:marRight w:val="0"/>
      <w:marTop w:val="0"/>
      <w:marBottom w:val="0"/>
      <w:divBdr>
        <w:top w:val="none" w:sz="0" w:space="0" w:color="auto"/>
        <w:left w:val="none" w:sz="0" w:space="0" w:color="auto"/>
        <w:bottom w:val="none" w:sz="0" w:space="0" w:color="auto"/>
        <w:right w:val="none" w:sz="0" w:space="0" w:color="auto"/>
      </w:divBdr>
    </w:div>
    <w:div w:id="1379628016">
      <w:bodyDiv w:val="1"/>
      <w:marLeft w:val="0"/>
      <w:marRight w:val="0"/>
      <w:marTop w:val="0"/>
      <w:marBottom w:val="0"/>
      <w:divBdr>
        <w:top w:val="none" w:sz="0" w:space="0" w:color="auto"/>
        <w:left w:val="none" w:sz="0" w:space="0" w:color="auto"/>
        <w:bottom w:val="none" w:sz="0" w:space="0" w:color="auto"/>
        <w:right w:val="none" w:sz="0" w:space="0" w:color="auto"/>
      </w:divBdr>
    </w:div>
    <w:div w:id="1395540404">
      <w:bodyDiv w:val="1"/>
      <w:marLeft w:val="0"/>
      <w:marRight w:val="0"/>
      <w:marTop w:val="0"/>
      <w:marBottom w:val="0"/>
      <w:divBdr>
        <w:top w:val="none" w:sz="0" w:space="0" w:color="auto"/>
        <w:left w:val="none" w:sz="0" w:space="0" w:color="auto"/>
        <w:bottom w:val="none" w:sz="0" w:space="0" w:color="auto"/>
        <w:right w:val="none" w:sz="0" w:space="0" w:color="auto"/>
      </w:divBdr>
    </w:div>
    <w:div w:id="1395737909">
      <w:bodyDiv w:val="1"/>
      <w:marLeft w:val="0"/>
      <w:marRight w:val="0"/>
      <w:marTop w:val="0"/>
      <w:marBottom w:val="0"/>
      <w:divBdr>
        <w:top w:val="none" w:sz="0" w:space="0" w:color="auto"/>
        <w:left w:val="none" w:sz="0" w:space="0" w:color="auto"/>
        <w:bottom w:val="none" w:sz="0" w:space="0" w:color="auto"/>
        <w:right w:val="none" w:sz="0" w:space="0" w:color="auto"/>
      </w:divBdr>
    </w:div>
    <w:div w:id="1453749170">
      <w:bodyDiv w:val="1"/>
      <w:marLeft w:val="0"/>
      <w:marRight w:val="0"/>
      <w:marTop w:val="0"/>
      <w:marBottom w:val="0"/>
      <w:divBdr>
        <w:top w:val="none" w:sz="0" w:space="0" w:color="auto"/>
        <w:left w:val="none" w:sz="0" w:space="0" w:color="auto"/>
        <w:bottom w:val="none" w:sz="0" w:space="0" w:color="auto"/>
        <w:right w:val="none" w:sz="0" w:space="0" w:color="auto"/>
      </w:divBdr>
      <w:divsChild>
        <w:div w:id="1624455281">
          <w:marLeft w:val="0"/>
          <w:marRight w:val="0"/>
          <w:marTop w:val="0"/>
          <w:marBottom w:val="0"/>
          <w:divBdr>
            <w:top w:val="none" w:sz="0" w:space="0" w:color="auto"/>
            <w:left w:val="none" w:sz="0" w:space="0" w:color="auto"/>
            <w:bottom w:val="none" w:sz="0" w:space="0" w:color="auto"/>
            <w:right w:val="none" w:sz="0" w:space="0" w:color="auto"/>
          </w:divBdr>
        </w:div>
      </w:divsChild>
    </w:div>
    <w:div w:id="1503349406">
      <w:bodyDiv w:val="1"/>
      <w:marLeft w:val="0"/>
      <w:marRight w:val="0"/>
      <w:marTop w:val="0"/>
      <w:marBottom w:val="0"/>
      <w:divBdr>
        <w:top w:val="none" w:sz="0" w:space="0" w:color="auto"/>
        <w:left w:val="none" w:sz="0" w:space="0" w:color="auto"/>
        <w:bottom w:val="none" w:sz="0" w:space="0" w:color="auto"/>
        <w:right w:val="none" w:sz="0" w:space="0" w:color="auto"/>
      </w:divBdr>
    </w:div>
    <w:div w:id="1513226379">
      <w:bodyDiv w:val="1"/>
      <w:marLeft w:val="0"/>
      <w:marRight w:val="0"/>
      <w:marTop w:val="0"/>
      <w:marBottom w:val="0"/>
      <w:divBdr>
        <w:top w:val="none" w:sz="0" w:space="0" w:color="auto"/>
        <w:left w:val="none" w:sz="0" w:space="0" w:color="auto"/>
        <w:bottom w:val="none" w:sz="0" w:space="0" w:color="auto"/>
        <w:right w:val="none" w:sz="0" w:space="0" w:color="auto"/>
      </w:divBdr>
      <w:divsChild>
        <w:div w:id="1767384429">
          <w:marLeft w:val="0"/>
          <w:marRight w:val="0"/>
          <w:marTop w:val="0"/>
          <w:marBottom w:val="0"/>
          <w:divBdr>
            <w:top w:val="none" w:sz="0" w:space="0" w:color="auto"/>
            <w:left w:val="none" w:sz="0" w:space="0" w:color="auto"/>
            <w:bottom w:val="none" w:sz="0" w:space="0" w:color="auto"/>
            <w:right w:val="none" w:sz="0" w:space="0" w:color="auto"/>
          </w:divBdr>
        </w:div>
      </w:divsChild>
    </w:div>
    <w:div w:id="1515919696">
      <w:bodyDiv w:val="1"/>
      <w:marLeft w:val="0"/>
      <w:marRight w:val="0"/>
      <w:marTop w:val="0"/>
      <w:marBottom w:val="0"/>
      <w:divBdr>
        <w:top w:val="none" w:sz="0" w:space="0" w:color="auto"/>
        <w:left w:val="none" w:sz="0" w:space="0" w:color="auto"/>
        <w:bottom w:val="none" w:sz="0" w:space="0" w:color="auto"/>
        <w:right w:val="none" w:sz="0" w:space="0" w:color="auto"/>
      </w:divBdr>
    </w:div>
    <w:div w:id="1519000321">
      <w:bodyDiv w:val="1"/>
      <w:marLeft w:val="0"/>
      <w:marRight w:val="0"/>
      <w:marTop w:val="0"/>
      <w:marBottom w:val="0"/>
      <w:divBdr>
        <w:top w:val="none" w:sz="0" w:space="0" w:color="auto"/>
        <w:left w:val="none" w:sz="0" w:space="0" w:color="auto"/>
        <w:bottom w:val="none" w:sz="0" w:space="0" w:color="auto"/>
        <w:right w:val="none" w:sz="0" w:space="0" w:color="auto"/>
      </w:divBdr>
    </w:div>
    <w:div w:id="1536430154">
      <w:bodyDiv w:val="1"/>
      <w:marLeft w:val="0"/>
      <w:marRight w:val="0"/>
      <w:marTop w:val="0"/>
      <w:marBottom w:val="0"/>
      <w:divBdr>
        <w:top w:val="none" w:sz="0" w:space="0" w:color="auto"/>
        <w:left w:val="none" w:sz="0" w:space="0" w:color="auto"/>
        <w:bottom w:val="none" w:sz="0" w:space="0" w:color="auto"/>
        <w:right w:val="none" w:sz="0" w:space="0" w:color="auto"/>
      </w:divBdr>
    </w:div>
    <w:div w:id="1540823820">
      <w:bodyDiv w:val="1"/>
      <w:marLeft w:val="0"/>
      <w:marRight w:val="0"/>
      <w:marTop w:val="0"/>
      <w:marBottom w:val="0"/>
      <w:divBdr>
        <w:top w:val="none" w:sz="0" w:space="0" w:color="auto"/>
        <w:left w:val="none" w:sz="0" w:space="0" w:color="auto"/>
        <w:bottom w:val="none" w:sz="0" w:space="0" w:color="auto"/>
        <w:right w:val="none" w:sz="0" w:space="0" w:color="auto"/>
      </w:divBdr>
    </w:div>
    <w:div w:id="1541818296">
      <w:bodyDiv w:val="1"/>
      <w:marLeft w:val="0"/>
      <w:marRight w:val="0"/>
      <w:marTop w:val="0"/>
      <w:marBottom w:val="0"/>
      <w:divBdr>
        <w:top w:val="none" w:sz="0" w:space="0" w:color="auto"/>
        <w:left w:val="none" w:sz="0" w:space="0" w:color="auto"/>
        <w:bottom w:val="none" w:sz="0" w:space="0" w:color="auto"/>
        <w:right w:val="none" w:sz="0" w:space="0" w:color="auto"/>
      </w:divBdr>
      <w:divsChild>
        <w:div w:id="554701794">
          <w:marLeft w:val="0"/>
          <w:marRight w:val="0"/>
          <w:marTop w:val="0"/>
          <w:marBottom w:val="0"/>
          <w:divBdr>
            <w:top w:val="none" w:sz="0" w:space="0" w:color="auto"/>
            <w:left w:val="none" w:sz="0" w:space="0" w:color="auto"/>
            <w:bottom w:val="none" w:sz="0" w:space="0" w:color="auto"/>
            <w:right w:val="none" w:sz="0" w:space="0" w:color="auto"/>
          </w:divBdr>
        </w:div>
      </w:divsChild>
    </w:div>
    <w:div w:id="1546211991">
      <w:bodyDiv w:val="1"/>
      <w:marLeft w:val="0"/>
      <w:marRight w:val="0"/>
      <w:marTop w:val="0"/>
      <w:marBottom w:val="0"/>
      <w:divBdr>
        <w:top w:val="none" w:sz="0" w:space="0" w:color="auto"/>
        <w:left w:val="none" w:sz="0" w:space="0" w:color="auto"/>
        <w:bottom w:val="none" w:sz="0" w:space="0" w:color="auto"/>
        <w:right w:val="none" w:sz="0" w:space="0" w:color="auto"/>
      </w:divBdr>
      <w:divsChild>
        <w:div w:id="1961566870">
          <w:marLeft w:val="0"/>
          <w:marRight w:val="0"/>
          <w:marTop w:val="0"/>
          <w:marBottom w:val="0"/>
          <w:divBdr>
            <w:top w:val="none" w:sz="0" w:space="0" w:color="auto"/>
            <w:left w:val="none" w:sz="0" w:space="0" w:color="auto"/>
            <w:bottom w:val="none" w:sz="0" w:space="0" w:color="auto"/>
            <w:right w:val="none" w:sz="0" w:space="0" w:color="auto"/>
          </w:divBdr>
        </w:div>
      </w:divsChild>
    </w:div>
    <w:div w:id="1587349939">
      <w:bodyDiv w:val="1"/>
      <w:marLeft w:val="0"/>
      <w:marRight w:val="0"/>
      <w:marTop w:val="0"/>
      <w:marBottom w:val="0"/>
      <w:divBdr>
        <w:top w:val="none" w:sz="0" w:space="0" w:color="auto"/>
        <w:left w:val="none" w:sz="0" w:space="0" w:color="auto"/>
        <w:bottom w:val="none" w:sz="0" w:space="0" w:color="auto"/>
        <w:right w:val="none" w:sz="0" w:space="0" w:color="auto"/>
      </w:divBdr>
      <w:divsChild>
        <w:div w:id="705257494">
          <w:marLeft w:val="0"/>
          <w:marRight w:val="0"/>
          <w:marTop w:val="0"/>
          <w:marBottom w:val="0"/>
          <w:divBdr>
            <w:top w:val="none" w:sz="0" w:space="0" w:color="auto"/>
            <w:left w:val="none" w:sz="0" w:space="0" w:color="auto"/>
            <w:bottom w:val="none" w:sz="0" w:space="0" w:color="auto"/>
            <w:right w:val="none" w:sz="0" w:space="0" w:color="auto"/>
          </w:divBdr>
        </w:div>
      </w:divsChild>
    </w:div>
    <w:div w:id="1649744891">
      <w:bodyDiv w:val="1"/>
      <w:marLeft w:val="0"/>
      <w:marRight w:val="0"/>
      <w:marTop w:val="0"/>
      <w:marBottom w:val="0"/>
      <w:divBdr>
        <w:top w:val="none" w:sz="0" w:space="0" w:color="auto"/>
        <w:left w:val="none" w:sz="0" w:space="0" w:color="auto"/>
        <w:bottom w:val="none" w:sz="0" w:space="0" w:color="auto"/>
        <w:right w:val="none" w:sz="0" w:space="0" w:color="auto"/>
      </w:divBdr>
    </w:div>
    <w:div w:id="1670017787">
      <w:bodyDiv w:val="1"/>
      <w:marLeft w:val="0"/>
      <w:marRight w:val="0"/>
      <w:marTop w:val="0"/>
      <w:marBottom w:val="0"/>
      <w:divBdr>
        <w:top w:val="none" w:sz="0" w:space="0" w:color="auto"/>
        <w:left w:val="none" w:sz="0" w:space="0" w:color="auto"/>
        <w:bottom w:val="none" w:sz="0" w:space="0" w:color="auto"/>
        <w:right w:val="none" w:sz="0" w:space="0" w:color="auto"/>
      </w:divBdr>
    </w:div>
    <w:div w:id="1709795787">
      <w:bodyDiv w:val="1"/>
      <w:marLeft w:val="0"/>
      <w:marRight w:val="0"/>
      <w:marTop w:val="0"/>
      <w:marBottom w:val="0"/>
      <w:divBdr>
        <w:top w:val="none" w:sz="0" w:space="0" w:color="auto"/>
        <w:left w:val="none" w:sz="0" w:space="0" w:color="auto"/>
        <w:bottom w:val="none" w:sz="0" w:space="0" w:color="auto"/>
        <w:right w:val="none" w:sz="0" w:space="0" w:color="auto"/>
      </w:divBdr>
    </w:div>
    <w:div w:id="1713922685">
      <w:bodyDiv w:val="1"/>
      <w:marLeft w:val="0"/>
      <w:marRight w:val="0"/>
      <w:marTop w:val="0"/>
      <w:marBottom w:val="0"/>
      <w:divBdr>
        <w:top w:val="none" w:sz="0" w:space="0" w:color="auto"/>
        <w:left w:val="none" w:sz="0" w:space="0" w:color="auto"/>
        <w:bottom w:val="none" w:sz="0" w:space="0" w:color="auto"/>
        <w:right w:val="none" w:sz="0" w:space="0" w:color="auto"/>
      </w:divBdr>
      <w:divsChild>
        <w:div w:id="548760459">
          <w:marLeft w:val="0"/>
          <w:marRight w:val="0"/>
          <w:marTop w:val="0"/>
          <w:marBottom w:val="0"/>
          <w:divBdr>
            <w:top w:val="none" w:sz="0" w:space="0" w:color="auto"/>
            <w:left w:val="none" w:sz="0" w:space="0" w:color="auto"/>
            <w:bottom w:val="none" w:sz="0" w:space="0" w:color="auto"/>
            <w:right w:val="none" w:sz="0" w:space="0" w:color="auto"/>
          </w:divBdr>
        </w:div>
      </w:divsChild>
    </w:div>
    <w:div w:id="1757940918">
      <w:bodyDiv w:val="1"/>
      <w:marLeft w:val="0"/>
      <w:marRight w:val="0"/>
      <w:marTop w:val="0"/>
      <w:marBottom w:val="0"/>
      <w:divBdr>
        <w:top w:val="none" w:sz="0" w:space="0" w:color="auto"/>
        <w:left w:val="none" w:sz="0" w:space="0" w:color="auto"/>
        <w:bottom w:val="none" w:sz="0" w:space="0" w:color="auto"/>
        <w:right w:val="none" w:sz="0" w:space="0" w:color="auto"/>
      </w:divBdr>
    </w:div>
    <w:div w:id="1805267466">
      <w:bodyDiv w:val="1"/>
      <w:marLeft w:val="0"/>
      <w:marRight w:val="0"/>
      <w:marTop w:val="0"/>
      <w:marBottom w:val="0"/>
      <w:divBdr>
        <w:top w:val="none" w:sz="0" w:space="0" w:color="auto"/>
        <w:left w:val="none" w:sz="0" w:space="0" w:color="auto"/>
        <w:bottom w:val="none" w:sz="0" w:space="0" w:color="auto"/>
        <w:right w:val="none" w:sz="0" w:space="0" w:color="auto"/>
      </w:divBdr>
    </w:div>
    <w:div w:id="1892036947">
      <w:bodyDiv w:val="1"/>
      <w:marLeft w:val="0"/>
      <w:marRight w:val="0"/>
      <w:marTop w:val="0"/>
      <w:marBottom w:val="0"/>
      <w:divBdr>
        <w:top w:val="none" w:sz="0" w:space="0" w:color="auto"/>
        <w:left w:val="none" w:sz="0" w:space="0" w:color="auto"/>
        <w:bottom w:val="none" w:sz="0" w:space="0" w:color="auto"/>
        <w:right w:val="none" w:sz="0" w:space="0" w:color="auto"/>
      </w:divBdr>
    </w:div>
    <w:div w:id="1898472810">
      <w:bodyDiv w:val="1"/>
      <w:marLeft w:val="0"/>
      <w:marRight w:val="0"/>
      <w:marTop w:val="0"/>
      <w:marBottom w:val="0"/>
      <w:divBdr>
        <w:top w:val="none" w:sz="0" w:space="0" w:color="auto"/>
        <w:left w:val="none" w:sz="0" w:space="0" w:color="auto"/>
        <w:bottom w:val="none" w:sz="0" w:space="0" w:color="auto"/>
        <w:right w:val="none" w:sz="0" w:space="0" w:color="auto"/>
      </w:divBdr>
    </w:div>
    <w:div w:id="1899898376">
      <w:bodyDiv w:val="1"/>
      <w:marLeft w:val="0"/>
      <w:marRight w:val="0"/>
      <w:marTop w:val="0"/>
      <w:marBottom w:val="0"/>
      <w:divBdr>
        <w:top w:val="none" w:sz="0" w:space="0" w:color="auto"/>
        <w:left w:val="none" w:sz="0" w:space="0" w:color="auto"/>
        <w:bottom w:val="none" w:sz="0" w:space="0" w:color="auto"/>
        <w:right w:val="none" w:sz="0" w:space="0" w:color="auto"/>
      </w:divBdr>
      <w:divsChild>
        <w:div w:id="651062609">
          <w:marLeft w:val="0"/>
          <w:marRight w:val="0"/>
          <w:marTop w:val="0"/>
          <w:marBottom w:val="0"/>
          <w:divBdr>
            <w:top w:val="none" w:sz="0" w:space="0" w:color="auto"/>
            <w:left w:val="none" w:sz="0" w:space="0" w:color="auto"/>
            <w:bottom w:val="none" w:sz="0" w:space="0" w:color="auto"/>
            <w:right w:val="none" w:sz="0" w:space="0" w:color="auto"/>
          </w:divBdr>
        </w:div>
      </w:divsChild>
    </w:div>
    <w:div w:id="1900825151">
      <w:bodyDiv w:val="1"/>
      <w:marLeft w:val="0"/>
      <w:marRight w:val="0"/>
      <w:marTop w:val="0"/>
      <w:marBottom w:val="0"/>
      <w:divBdr>
        <w:top w:val="none" w:sz="0" w:space="0" w:color="auto"/>
        <w:left w:val="none" w:sz="0" w:space="0" w:color="auto"/>
        <w:bottom w:val="none" w:sz="0" w:space="0" w:color="auto"/>
        <w:right w:val="none" w:sz="0" w:space="0" w:color="auto"/>
      </w:divBdr>
      <w:divsChild>
        <w:div w:id="1653631773">
          <w:marLeft w:val="0"/>
          <w:marRight w:val="0"/>
          <w:marTop w:val="0"/>
          <w:marBottom w:val="0"/>
          <w:divBdr>
            <w:top w:val="none" w:sz="0" w:space="0" w:color="auto"/>
            <w:left w:val="none" w:sz="0" w:space="0" w:color="auto"/>
            <w:bottom w:val="none" w:sz="0" w:space="0" w:color="auto"/>
            <w:right w:val="none" w:sz="0" w:space="0" w:color="auto"/>
          </w:divBdr>
        </w:div>
      </w:divsChild>
    </w:div>
    <w:div w:id="1945847340">
      <w:bodyDiv w:val="1"/>
      <w:marLeft w:val="0"/>
      <w:marRight w:val="0"/>
      <w:marTop w:val="0"/>
      <w:marBottom w:val="0"/>
      <w:divBdr>
        <w:top w:val="none" w:sz="0" w:space="0" w:color="auto"/>
        <w:left w:val="none" w:sz="0" w:space="0" w:color="auto"/>
        <w:bottom w:val="none" w:sz="0" w:space="0" w:color="auto"/>
        <w:right w:val="none" w:sz="0" w:space="0" w:color="auto"/>
      </w:divBdr>
    </w:div>
    <w:div w:id="1958678010">
      <w:bodyDiv w:val="1"/>
      <w:marLeft w:val="0"/>
      <w:marRight w:val="0"/>
      <w:marTop w:val="0"/>
      <w:marBottom w:val="0"/>
      <w:divBdr>
        <w:top w:val="none" w:sz="0" w:space="0" w:color="auto"/>
        <w:left w:val="none" w:sz="0" w:space="0" w:color="auto"/>
        <w:bottom w:val="none" w:sz="0" w:space="0" w:color="auto"/>
        <w:right w:val="none" w:sz="0" w:space="0" w:color="auto"/>
      </w:divBdr>
    </w:div>
    <w:div w:id="1964850342">
      <w:bodyDiv w:val="1"/>
      <w:marLeft w:val="0"/>
      <w:marRight w:val="0"/>
      <w:marTop w:val="0"/>
      <w:marBottom w:val="0"/>
      <w:divBdr>
        <w:top w:val="none" w:sz="0" w:space="0" w:color="auto"/>
        <w:left w:val="none" w:sz="0" w:space="0" w:color="auto"/>
        <w:bottom w:val="none" w:sz="0" w:space="0" w:color="auto"/>
        <w:right w:val="none" w:sz="0" w:space="0" w:color="auto"/>
      </w:divBdr>
      <w:divsChild>
        <w:div w:id="1618175326">
          <w:marLeft w:val="0"/>
          <w:marRight w:val="0"/>
          <w:marTop w:val="0"/>
          <w:marBottom w:val="0"/>
          <w:divBdr>
            <w:top w:val="none" w:sz="0" w:space="0" w:color="auto"/>
            <w:left w:val="none" w:sz="0" w:space="0" w:color="auto"/>
            <w:bottom w:val="none" w:sz="0" w:space="0" w:color="auto"/>
            <w:right w:val="none" w:sz="0" w:space="0" w:color="auto"/>
          </w:divBdr>
        </w:div>
      </w:divsChild>
    </w:div>
    <w:div w:id="1965764876">
      <w:bodyDiv w:val="1"/>
      <w:marLeft w:val="0"/>
      <w:marRight w:val="0"/>
      <w:marTop w:val="0"/>
      <w:marBottom w:val="0"/>
      <w:divBdr>
        <w:top w:val="none" w:sz="0" w:space="0" w:color="auto"/>
        <w:left w:val="none" w:sz="0" w:space="0" w:color="auto"/>
        <w:bottom w:val="none" w:sz="0" w:space="0" w:color="auto"/>
        <w:right w:val="none" w:sz="0" w:space="0" w:color="auto"/>
      </w:divBdr>
    </w:div>
    <w:div w:id="2016498627">
      <w:bodyDiv w:val="1"/>
      <w:marLeft w:val="0"/>
      <w:marRight w:val="0"/>
      <w:marTop w:val="0"/>
      <w:marBottom w:val="0"/>
      <w:divBdr>
        <w:top w:val="none" w:sz="0" w:space="0" w:color="auto"/>
        <w:left w:val="none" w:sz="0" w:space="0" w:color="auto"/>
        <w:bottom w:val="none" w:sz="0" w:space="0" w:color="auto"/>
        <w:right w:val="none" w:sz="0" w:space="0" w:color="auto"/>
      </w:divBdr>
    </w:div>
    <w:div w:id="2020965168">
      <w:bodyDiv w:val="1"/>
      <w:marLeft w:val="0"/>
      <w:marRight w:val="0"/>
      <w:marTop w:val="0"/>
      <w:marBottom w:val="0"/>
      <w:divBdr>
        <w:top w:val="none" w:sz="0" w:space="0" w:color="auto"/>
        <w:left w:val="none" w:sz="0" w:space="0" w:color="auto"/>
        <w:bottom w:val="none" w:sz="0" w:space="0" w:color="auto"/>
        <w:right w:val="none" w:sz="0" w:space="0" w:color="auto"/>
      </w:divBdr>
    </w:div>
    <w:div w:id="2040742229">
      <w:bodyDiv w:val="1"/>
      <w:marLeft w:val="0"/>
      <w:marRight w:val="0"/>
      <w:marTop w:val="0"/>
      <w:marBottom w:val="0"/>
      <w:divBdr>
        <w:top w:val="none" w:sz="0" w:space="0" w:color="auto"/>
        <w:left w:val="none" w:sz="0" w:space="0" w:color="auto"/>
        <w:bottom w:val="none" w:sz="0" w:space="0" w:color="auto"/>
        <w:right w:val="none" w:sz="0" w:space="0" w:color="auto"/>
      </w:divBdr>
    </w:div>
    <w:div w:id="2045401433">
      <w:bodyDiv w:val="1"/>
      <w:marLeft w:val="0"/>
      <w:marRight w:val="0"/>
      <w:marTop w:val="0"/>
      <w:marBottom w:val="0"/>
      <w:divBdr>
        <w:top w:val="none" w:sz="0" w:space="0" w:color="auto"/>
        <w:left w:val="none" w:sz="0" w:space="0" w:color="auto"/>
        <w:bottom w:val="none" w:sz="0" w:space="0" w:color="auto"/>
        <w:right w:val="none" w:sz="0" w:space="0" w:color="auto"/>
      </w:divBdr>
    </w:div>
    <w:div w:id="2051608974">
      <w:bodyDiv w:val="1"/>
      <w:marLeft w:val="0"/>
      <w:marRight w:val="0"/>
      <w:marTop w:val="0"/>
      <w:marBottom w:val="0"/>
      <w:divBdr>
        <w:top w:val="none" w:sz="0" w:space="0" w:color="auto"/>
        <w:left w:val="none" w:sz="0" w:space="0" w:color="auto"/>
        <w:bottom w:val="none" w:sz="0" w:space="0" w:color="auto"/>
        <w:right w:val="none" w:sz="0" w:space="0" w:color="auto"/>
      </w:divBdr>
    </w:div>
    <w:div w:id="2053380690">
      <w:bodyDiv w:val="1"/>
      <w:marLeft w:val="0"/>
      <w:marRight w:val="0"/>
      <w:marTop w:val="0"/>
      <w:marBottom w:val="0"/>
      <w:divBdr>
        <w:top w:val="none" w:sz="0" w:space="0" w:color="auto"/>
        <w:left w:val="none" w:sz="0" w:space="0" w:color="auto"/>
        <w:bottom w:val="none" w:sz="0" w:space="0" w:color="auto"/>
        <w:right w:val="none" w:sz="0" w:space="0" w:color="auto"/>
      </w:divBdr>
    </w:div>
    <w:div w:id="2074303782">
      <w:bodyDiv w:val="1"/>
      <w:marLeft w:val="0"/>
      <w:marRight w:val="0"/>
      <w:marTop w:val="0"/>
      <w:marBottom w:val="0"/>
      <w:divBdr>
        <w:top w:val="none" w:sz="0" w:space="0" w:color="auto"/>
        <w:left w:val="none" w:sz="0" w:space="0" w:color="auto"/>
        <w:bottom w:val="none" w:sz="0" w:space="0" w:color="auto"/>
        <w:right w:val="none" w:sz="0" w:space="0" w:color="auto"/>
      </w:divBdr>
      <w:divsChild>
        <w:div w:id="1280917869">
          <w:marLeft w:val="0"/>
          <w:marRight w:val="0"/>
          <w:marTop w:val="0"/>
          <w:marBottom w:val="0"/>
          <w:divBdr>
            <w:top w:val="none" w:sz="0" w:space="0" w:color="auto"/>
            <w:left w:val="none" w:sz="0" w:space="0" w:color="auto"/>
            <w:bottom w:val="none" w:sz="0" w:space="0" w:color="auto"/>
            <w:right w:val="none" w:sz="0" w:space="0" w:color="auto"/>
          </w:divBdr>
        </w:div>
      </w:divsChild>
    </w:div>
    <w:div w:id="2079666791">
      <w:bodyDiv w:val="1"/>
      <w:marLeft w:val="0"/>
      <w:marRight w:val="0"/>
      <w:marTop w:val="0"/>
      <w:marBottom w:val="0"/>
      <w:divBdr>
        <w:top w:val="none" w:sz="0" w:space="0" w:color="auto"/>
        <w:left w:val="none" w:sz="0" w:space="0" w:color="auto"/>
        <w:bottom w:val="none" w:sz="0" w:space="0" w:color="auto"/>
        <w:right w:val="none" w:sz="0" w:space="0" w:color="auto"/>
      </w:divBdr>
      <w:divsChild>
        <w:div w:id="130365070">
          <w:marLeft w:val="0"/>
          <w:marRight w:val="0"/>
          <w:marTop w:val="0"/>
          <w:marBottom w:val="0"/>
          <w:divBdr>
            <w:top w:val="none" w:sz="0" w:space="0" w:color="auto"/>
            <w:left w:val="none" w:sz="0" w:space="0" w:color="auto"/>
            <w:bottom w:val="none" w:sz="0" w:space="0" w:color="auto"/>
            <w:right w:val="none" w:sz="0" w:space="0" w:color="auto"/>
          </w:divBdr>
        </w:div>
      </w:divsChild>
    </w:div>
    <w:div w:id="2113893127">
      <w:bodyDiv w:val="1"/>
      <w:marLeft w:val="0"/>
      <w:marRight w:val="0"/>
      <w:marTop w:val="0"/>
      <w:marBottom w:val="0"/>
      <w:divBdr>
        <w:top w:val="none" w:sz="0" w:space="0" w:color="auto"/>
        <w:left w:val="none" w:sz="0" w:space="0" w:color="auto"/>
        <w:bottom w:val="none" w:sz="0" w:space="0" w:color="auto"/>
        <w:right w:val="none" w:sz="0" w:space="0" w:color="auto"/>
      </w:divBdr>
    </w:div>
    <w:div w:id="2122601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footer" Target="footer5.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26.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www.researchgate.net/publication/315988466_Evolution_of_PHP_Applications_A_Systematic_Literature_Review" TargetMode="External"/><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27.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hyperlink" Target="https://www.computer.org/publications/tech-news/build-your-career/2021-web-development-roadmap" TargetMode="Externa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hyperlink" Target="https://users.dcc.uchile.cl/~mnmonsal/cc42a/guias/intronorm.pdf" TargetMode="External"/><Relationship Id="rId161" Type="http://schemas.openxmlformats.org/officeDocument/2006/relationships/image" Target="media/image128.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abdn.pure.elsevier.com/en/publications/a-history-of-pig-domestication-new-ways-of-exploring-a-complex-pr" TargetMode="External"/><Relationship Id="rId156" Type="http://schemas.openxmlformats.org/officeDocument/2006/relationships/hyperlink" Target="https://doi.org/10.35940/ijrte.B1026.078219" TargetMode="Externa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ajst.org/online/index.php/sajst/article/view/154" TargetMode="External"/><Relationship Id="rId146" Type="http://schemas.openxmlformats.org/officeDocument/2006/relationships/hyperlink" Target="https://www.researchgate.net/publication/324587212_A_COMPREHENSIVE_STUDY_ON_CLOUD_COMPUTING" TargetMode="External"/><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29.jpe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dx.doi.org/10.2139/ssrn.3370769"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www.researchgate.net/publication/253700943_EMISP_AN_EXPERT_MANAGEMENT_INFORMATION_SYSTEM_FOR_PIGS" TargetMode="External"/><Relationship Id="rId19" Type="http://schemas.openxmlformats.org/officeDocument/2006/relationships/image" Target="media/image5.jp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i.org/10.1177/1847979018812323" TargetMode="External"/><Relationship Id="rId8" Type="http://schemas.openxmlformats.org/officeDocument/2006/relationships/webSettings" Target="webSettings.xml"/><Relationship Id="rId51" Type="http://schemas.openxmlformats.org/officeDocument/2006/relationships/image" Target="media/image36.jp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doi.org/10.1093/database/baab054" TargetMode="External"/><Relationship Id="rId163" Type="http://schemas.openxmlformats.org/officeDocument/2006/relationships/image" Target="media/image130.jpe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www.academia.edu/26003928/Final_Year_Project_On_Inventory_Management_System_Submitted_By" TargetMode="External"/><Relationship Id="rId20" Type="http://schemas.openxmlformats.org/officeDocument/2006/relationships/image" Target="media/image6.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www.atatus.com/glossary/agile-methodology/" TargetMode="External"/><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porkgateway.org/resource/pig-breeding-systems-for-small-and-beginning-pig-farmers/" TargetMode="External"/><Relationship Id="rId148" Type="http://schemas.openxmlformats.org/officeDocument/2006/relationships/hyperlink" Target="https://www.temjournal.com/content/84/TEMJournalNovember2019_1517_1522.pdf" TargetMode="External"/><Relationship Id="rId164" Type="http://schemas.openxmlformats.org/officeDocument/2006/relationships/image" Target="media/image131.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www.toolsqa.com/software-testing/waterfall-model/" TargetMode="External"/><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msdvetmanual.com/management-and-nutrition/management-of-reproduction-pigs/breeding-management-of-pigs" TargetMode="External"/><Relationship Id="rId90" Type="http://schemas.openxmlformats.org/officeDocument/2006/relationships/image" Target="media/image75.png"/><Relationship Id="rId165" Type="http://schemas.openxmlformats.org/officeDocument/2006/relationships/footer" Target="footer6.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hyperlink" Target="https://www.guru99.com/what-is-spiral-model-when-to-use-advantages-disadvantages.html?fbclid=IwAR1HONlunbCJsSed1n3aBM86yG3uPUQG0DYXtn___BzvrE2N6PRTadIuKc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wnloads\Capstone_Project_Proposal_Template(2)_(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A601AAD5B623B49B9B3F2CB13F872A5" ma:contentTypeVersion="2" ma:contentTypeDescription="Create a new document." ma:contentTypeScope="" ma:versionID="83da3dbb07ec2eb8e1f60cd59b6f5cd4">
  <xsd:schema xmlns:xsd="http://www.w3.org/2001/XMLSchema" xmlns:xs="http://www.w3.org/2001/XMLSchema" xmlns:p="http://schemas.microsoft.com/office/2006/metadata/properties" xmlns:ns2="24a6961e-b680-41de-9d01-4e3e421d7efc" targetNamespace="http://schemas.microsoft.com/office/2006/metadata/properties" ma:root="true" ma:fieldsID="7fa18950c41096b19ae9749556b89206" ns2:_="">
    <xsd:import namespace="24a6961e-b680-41de-9d01-4e3e421d7e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a6961e-b680-41de-9d01-4e3e421d7e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5B8E9F-8B91-4220-B092-BAE1D8DE4CD7}">
  <ds:schemaRefs>
    <ds:schemaRef ds:uri="http://schemas.openxmlformats.org/officeDocument/2006/bibliography"/>
  </ds:schemaRefs>
</ds:datastoreItem>
</file>

<file path=customXml/itemProps2.xml><?xml version="1.0" encoding="utf-8"?>
<ds:datastoreItem xmlns:ds="http://schemas.openxmlformats.org/officeDocument/2006/customXml" ds:itemID="{5D809DF7-4FEF-4F82-B02B-9329AE360B5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6673A6E-5819-4BA1-B25A-A70C7568ED9B}">
  <ds:schemaRefs>
    <ds:schemaRef ds:uri="http://schemas.microsoft.com/sharepoint/v3/contenttype/forms"/>
  </ds:schemaRefs>
</ds:datastoreItem>
</file>

<file path=customXml/itemProps4.xml><?xml version="1.0" encoding="utf-8"?>
<ds:datastoreItem xmlns:ds="http://schemas.openxmlformats.org/officeDocument/2006/customXml" ds:itemID="{039C5A17-4451-43AF-AC08-95868D492A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a6961e-b680-41de-9d01-4e3e421d7e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Capstone_Project_Proposal_Template(2)_(1)</Template>
  <TotalTime>11</TotalTime>
  <Pages>236</Pages>
  <Words>26471</Words>
  <Characters>140565</Characters>
  <Application>Microsoft Office Word</Application>
  <DocSecurity>0</DocSecurity>
  <Lines>12778</Lines>
  <Paragraphs>4639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SKRYTYY</dc:creator>
  <cp:keywords/>
  <dc:description/>
  <cp:lastModifiedBy>"Provido, April Jude D. (Student)"</cp:lastModifiedBy>
  <cp:revision>13</cp:revision>
  <cp:lastPrinted>2023-03-14T06:46:00Z</cp:lastPrinted>
  <dcterms:created xsi:type="dcterms:W3CDTF">2023-03-14T08:33:00Z</dcterms:created>
  <dcterms:modified xsi:type="dcterms:W3CDTF">2023-03-14T10:33:00Z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0x010100EA601AAD5B623B49B9B3F2CB13F872A5</vt:lpwstr>
  </property>
  <property fmtid="{D5CDD505-2E9C-101B-9397-08002B2CF9AE}" pid="3" name="GrammarlyDocumentId">
    <vt:lpwstr>add73219bb4887ed0460aa6e38681108295fc564bf13cbb16e91afa1084a0073</vt:lpwstr>
  </property>
</Properties>
</file>